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C1DC46" w14:textId="77777777" w:rsidR="00111DEB" w:rsidRPr="00AE3509" w:rsidRDefault="00111DEB" w:rsidP="00111DEB">
      <w:pPr>
        <w:jc w:val="center"/>
        <w:rPr>
          <w:rFonts w:ascii="Arial Narrow" w:hAnsi="Arial Narrow"/>
          <w:lang w:eastAsia="sl-SI"/>
        </w:rPr>
      </w:pPr>
      <w:r w:rsidRPr="00AE3509">
        <w:rPr>
          <w:noProof/>
          <w:lang w:val="en-US"/>
        </w:rPr>
        <w:drawing>
          <wp:anchor distT="0" distB="0" distL="114300" distR="114300" simplePos="0" relativeHeight="251661824" behindDoc="1" locked="0" layoutInCell="1" allowOverlap="1" wp14:anchorId="212C48E4" wp14:editId="6EEBC075">
            <wp:simplePos x="0" y="0"/>
            <wp:positionH relativeFrom="margin">
              <wp:align>right</wp:align>
            </wp:positionH>
            <wp:positionV relativeFrom="margin">
              <wp:align>top</wp:align>
            </wp:positionV>
            <wp:extent cx="1012190" cy="523875"/>
            <wp:effectExtent l="0" t="0" r="3810" b="9525"/>
            <wp:wrapSquare wrapText="bothSides"/>
            <wp:docPr id="22" name="Slika 2" descr="uni-modra-feri-brez-napi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2" descr="uni-modra-feri-brez-napis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2190" cy="523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E3509">
        <w:rPr>
          <w:rFonts w:ascii="Arial Narrow" w:hAnsi="Arial Narrow"/>
          <w:noProof/>
          <w:lang w:val="en-US"/>
        </w:rPr>
        <w:drawing>
          <wp:anchor distT="0" distB="0" distL="114300" distR="114300" simplePos="0" relativeHeight="251662848" behindDoc="0" locked="0" layoutInCell="1" allowOverlap="1" wp14:anchorId="187C6EEF" wp14:editId="3F8915D0">
            <wp:simplePos x="0" y="0"/>
            <wp:positionH relativeFrom="margin">
              <wp:align>center</wp:align>
            </wp:positionH>
            <wp:positionV relativeFrom="margin">
              <wp:align>top</wp:align>
            </wp:positionV>
            <wp:extent cx="2006600" cy="1092200"/>
            <wp:effectExtent l="0" t="0" r="0" b="0"/>
            <wp:wrapSquare wrapText="bothSides"/>
            <wp:docPr id="23" name="Slika 1" descr="logo-um-f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 1" descr="logo-um-fer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06600" cy="1092200"/>
                    </a:xfrm>
                    <a:prstGeom prst="rect">
                      <a:avLst/>
                    </a:prstGeom>
                    <a:noFill/>
                    <a:ln>
                      <a:noFill/>
                    </a:ln>
                  </pic:spPr>
                </pic:pic>
              </a:graphicData>
            </a:graphic>
          </wp:anchor>
        </w:drawing>
      </w:r>
    </w:p>
    <w:p w14:paraId="6E6FAE63" w14:textId="310952FF" w:rsidR="00111DEB" w:rsidRPr="00AE3509" w:rsidRDefault="00111DEB" w:rsidP="00111DEB">
      <w:pPr>
        <w:pStyle w:val="Header"/>
        <w:spacing w:line="360" w:lineRule="auto"/>
        <w:jc w:val="center"/>
        <w:rPr>
          <w:rFonts w:ascii="Calibri" w:hAnsi="Calibri"/>
          <w:color w:val="006A8E"/>
          <w:sz w:val="22"/>
          <w:lang w:val="sl-SI"/>
        </w:rPr>
      </w:pPr>
      <w:r w:rsidRPr="00AE3509">
        <w:rPr>
          <w:rFonts w:ascii="Calibri" w:hAnsi="Calibri"/>
          <w:color w:val="006A8E"/>
          <w:sz w:val="22"/>
          <w:lang w:val="sl-SI"/>
        </w:rPr>
        <w:br/>
      </w:r>
    </w:p>
    <w:p w14:paraId="4D81F3E4" w14:textId="77777777" w:rsidR="00111DEB" w:rsidRPr="00AE3509" w:rsidRDefault="00111DEB" w:rsidP="00111DEB"/>
    <w:p w14:paraId="0D764946" w14:textId="77777777" w:rsidR="00111DEB" w:rsidRPr="00AE3509" w:rsidRDefault="00111DEB" w:rsidP="00111DEB">
      <w:pPr>
        <w:rPr>
          <w:sz w:val="28"/>
          <w:u w:val="single"/>
        </w:rPr>
      </w:pPr>
    </w:p>
    <w:p w14:paraId="3ACEF3EF" w14:textId="77777777" w:rsidR="00111DEB" w:rsidRPr="00AE3509" w:rsidRDefault="00111DEB" w:rsidP="00111DEB">
      <w:pPr>
        <w:pStyle w:val="Subtitle"/>
      </w:pPr>
    </w:p>
    <w:p w14:paraId="3070F962" w14:textId="77777777" w:rsidR="00111DEB" w:rsidRPr="00AE3509" w:rsidRDefault="00111DEB" w:rsidP="00111DEB">
      <w:pPr>
        <w:pStyle w:val="Subtitle"/>
      </w:pPr>
    </w:p>
    <w:p w14:paraId="791BEB1B" w14:textId="77777777" w:rsidR="00111DEB" w:rsidRPr="00AE3509" w:rsidRDefault="00111DEB" w:rsidP="00111DEB">
      <w:pPr>
        <w:pStyle w:val="Subtitle"/>
      </w:pPr>
    </w:p>
    <w:p w14:paraId="65433D17" w14:textId="77777777" w:rsidR="00C50D58" w:rsidRPr="00AE3509" w:rsidRDefault="00C50D58" w:rsidP="00111DEB">
      <w:pPr>
        <w:pStyle w:val="Subtitle"/>
      </w:pPr>
    </w:p>
    <w:p w14:paraId="5F8B8D78" w14:textId="77777777" w:rsidR="00C50D58" w:rsidRPr="00AE3509" w:rsidRDefault="00C50D58" w:rsidP="00111DEB">
      <w:pPr>
        <w:pStyle w:val="Subtitle"/>
      </w:pPr>
    </w:p>
    <w:p w14:paraId="07BF26F0" w14:textId="77777777" w:rsidR="00C50D58" w:rsidRPr="00AE3509" w:rsidRDefault="00C50D58" w:rsidP="00111DEB">
      <w:pPr>
        <w:pStyle w:val="Subtitle"/>
      </w:pPr>
    </w:p>
    <w:p w14:paraId="4B457FB5" w14:textId="77777777" w:rsidR="00C50D58" w:rsidRPr="00AE3509" w:rsidRDefault="00C50D58" w:rsidP="00111DEB">
      <w:pPr>
        <w:pStyle w:val="Subtitle"/>
      </w:pPr>
    </w:p>
    <w:p w14:paraId="1026AE13" w14:textId="77777777" w:rsidR="00C50D58" w:rsidRPr="00AE3509" w:rsidRDefault="00C50D58" w:rsidP="00111DEB">
      <w:pPr>
        <w:pStyle w:val="Subtitle"/>
      </w:pPr>
    </w:p>
    <w:p w14:paraId="3F176817" w14:textId="089881DF" w:rsidR="00111DEB" w:rsidRPr="00AE3509" w:rsidRDefault="00111DEB" w:rsidP="00111DEB">
      <w:pPr>
        <w:pStyle w:val="Subtitle"/>
      </w:pPr>
      <w:r w:rsidRPr="00AE3509">
        <w:t>Nejc Vidrih</w:t>
      </w:r>
    </w:p>
    <w:p w14:paraId="000108CF" w14:textId="77777777" w:rsidR="00111DEB" w:rsidRPr="00AE3509" w:rsidRDefault="00111DEB" w:rsidP="00111DEB"/>
    <w:p w14:paraId="42BBA77E" w14:textId="42494C1E" w:rsidR="00111DEB" w:rsidRPr="00AE3509" w:rsidRDefault="00111DEB" w:rsidP="00111DEB">
      <w:pPr>
        <w:pStyle w:val="Title"/>
      </w:pPr>
      <w:r w:rsidRPr="00AE3509">
        <w:t>ODPRTOKODNE REŠITVE ZA UPRAVLJANJE PAMETNIH HIŠ</w:t>
      </w:r>
    </w:p>
    <w:p w14:paraId="341572C1" w14:textId="77777777" w:rsidR="00111DEB" w:rsidRPr="00AE3509" w:rsidRDefault="00111DEB" w:rsidP="00111DEB"/>
    <w:p w14:paraId="35E01F9E" w14:textId="77777777" w:rsidR="00111DEB" w:rsidRPr="00AE3509" w:rsidRDefault="00111DEB" w:rsidP="00111DEB">
      <w:pPr>
        <w:pStyle w:val="Subtitle"/>
      </w:pPr>
      <w:r w:rsidRPr="00AE3509">
        <w:t>Diplomsko delo</w:t>
      </w:r>
    </w:p>
    <w:p w14:paraId="7229D181" w14:textId="77777777" w:rsidR="00111DEB" w:rsidRPr="00AE3509" w:rsidRDefault="00111DEB" w:rsidP="00111DEB"/>
    <w:p w14:paraId="49572B4A" w14:textId="77777777" w:rsidR="00111DEB" w:rsidRPr="00AE3509" w:rsidRDefault="00111DEB" w:rsidP="00111DEB"/>
    <w:p w14:paraId="30247F3D" w14:textId="77777777" w:rsidR="00111DEB" w:rsidRPr="00AE3509" w:rsidRDefault="00111DEB" w:rsidP="00111DEB"/>
    <w:p w14:paraId="03321A56" w14:textId="77777777" w:rsidR="00111DEB" w:rsidRPr="00AE3509" w:rsidRDefault="00111DEB" w:rsidP="00111DEB"/>
    <w:p w14:paraId="3428FA2F" w14:textId="77777777" w:rsidR="00111DEB" w:rsidRPr="00AE3509" w:rsidRDefault="00111DEB" w:rsidP="00111DEB"/>
    <w:p w14:paraId="2312A59C" w14:textId="77777777" w:rsidR="00111DEB" w:rsidRPr="00AE3509" w:rsidRDefault="00111DEB" w:rsidP="00111DEB"/>
    <w:p w14:paraId="1D68158F" w14:textId="77777777" w:rsidR="00111DEB" w:rsidRPr="00AE3509" w:rsidRDefault="00111DEB" w:rsidP="00111DEB"/>
    <w:p w14:paraId="3D0FD828" w14:textId="77777777" w:rsidR="00111DEB" w:rsidRPr="00AE3509" w:rsidRDefault="00111DEB" w:rsidP="00111DEB">
      <w:pPr>
        <w:pStyle w:val="Subtitle"/>
      </w:pPr>
    </w:p>
    <w:p w14:paraId="10F9F0C5" w14:textId="77777777" w:rsidR="00111DEB" w:rsidRPr="00AE3509" w:rsidRDefault="00111DEB" w:rsidP="00111DEB">
      <w:pPr>
        <w:pStyle w:val="Subtitle"/>
      </w:pPr>
    </w:p>
    <w:p w14:paraId="5F966F2F" w14:textId="77777777" w:rsidR="00111DEB" w:rsidRPr="00AE3509" w:rsidRDefault="00111DEB" w:rsidP="00111DEB">
      <w:pPr>
        <w:pStyle w:val="Subtitle"/>
      </w:pPr>
    </w:p>
    <w:p w14:paraId="29345211" w14:textId="77777777" w:rsidR="00111DEB" w:rsidRPr="00AE3509" w:rsidRDefault="00111DEB" w:rsidP="00111DEB">
      <w:pPr>
        <w:pStyle w:val="Subtitle"/>
      </w:pPr>
    </w:p>
    <w:p w14:paraId="573D108B" w14:textId="77777777" w:rsidR="00111DEB" w:rsidRPr="00AE3509" w:rsidRDefault="00111DEB" w:rsidP="00111DEB">
      <w:pPr>
        <w:pStyle w:val="Subtitle"/>
      </w:pPr>
    </w:p>
    <w:p w14:paraId="5CB09171" w14:textId="77777777" w:rsidR="00111DEB" w:rsidRPr="00AE3509" w:rsidRDefault="00111DEB" w:rsidP="00111DEB">
      <w:pPr>
        <w:pStyle w:val="Subtitle"/>
      </w:pPr>
    </w:p>
    <w:p w14:paraId="7CC879EF" w14:textId="77777777" w:rsidR="00111DEB" w:rsidRPr="00AE3509" w:rsidRDefault="00111DEB" w:rsidP="00111DEB">
      <w:pPr>
        <w:pStyle w:val="Subtitle"/>
      </w:pPr>
    </w:p>
    <w:p w14:paraId="31FAB684" w14:textId="77777777" w:rsidR="00111DEB" w:rsidRPr="00AE3509" w:rsidRDefault="00111DEB" w:rsidP="00111DEB">
      <w:pPr>
        <w:pStyle w:val="Subtitle"/>
      </w:pPr>
    </w:p>
    <w:p w14:paraId="6F369400" w14:textId="77777777" w:rsidR="00111DEB" w:rsidRPr="00AE3509" w:rsidRDefault="00111DEB" w:rsidP="00111DEB">
      <w:pPr>
        <w:pStyle w:val="Subtitle"/>
      </w:pPr>
    </w:p>
    <w:p w14:paraId="05D5A1C1" w14:textId="6AA05B35" w:rsidR="007D33CC" w:rsidRPr="00AE3509" w:rsidRDefault="00111DEB" w:rsidP="00111DEB">
      <w:pPr>
        <w:pStyle w:val="Subtitle"/>
      </w:pPr>
      <w:r w:rsidRPr="00AE3509">
        <w:t>Maribor, september 2016</w:t>
      </w:r>
    </w:p>
    <w:p w14:paraId="24D7F9B7" w14:textId="3DBF76B4" w:rsidR="007D33CC" w:rsidRPr="00AE3509" w:rsidRDefault="007D33CC">
      <w:pPr>
        <w:spacing w:line="240" w:lineRule="auto"/>
        <w:jc w:val="left"/>
        <w:rPr>
          <w:sz w:val="32"/>
        </w:rPr>
      </w:pPr>
    </w:p>
    <w:p w14:paraId="0C93A5D2" w14:textId="77777777" w:rsidR="007D33CC" w:rsidRPr="00AE3509" w:rsidRDefault="007D33CC" w:rsidP="007D33CC"/>
    <w:p w14:paraId="174D0F95" w14:textId="77777777" w:rsidR="007D33CC" w:rsidRPr="00AE3509" w:rsidRDefault="007D33CC" w:rsidP="007D33CC"/>
    <w:p w14:paraId="025B73A4" w14:textId="77777777" w:rsidR="007D33CC" w:rsidRPr="00AE3509" w:rsidRDefault="007D33CC" w:rsidP="007D33CC"/>
    <w:p w14:paraId="09700A03" w14:textId="77777777" w:rsidR="007D33CC" w:rsidRPr="00AE3509" w:rsidRDefault="007D33CC" w:rsidP="007D33CC"/>
    <w:p w14:paraId="2A3CC7BF" w14:textId="77777777" w:rsidR="007D33CC" w:rsidRPr="00AE3509" w:rsidRDefault="007D33CC" w:rsidP="007D33CC"/>
    <w:p w14:paraId="78C7ACC3" w14:textId="77777777" w:rsidR="007D33CC" w:rsidRPr="00AE3509" w:rsidRDefault="007D33CC" w:rsidP="007D33CC"/>
    <w:p w14:paraId="32AECCEC" w14:textId="77777777" w:rsidR="00120F47" w:rsidRPr="00AE3509" w:rsidRDefault="00120F47" w:rsidP="007D33CC"/>
    <w:p w14:paraId="76F84017" w14:textId="77777777" w:rsidR="00120F47" w:rsidRPr="00AE3509" w:rsidRDefault="00120F47" w:rsidP="007D33CC"/>
    <w:p w14:paraId="2CBFA1B3" w14:textId="77777777" w:rsidR="00120F47" w:rsidRPr="00AE3509" w:rsidRDefault="00120F47" w:rsidP="007D33CC"/>
    <w:p w14:paraId="16FF007F" w14:textId="77777777" w:rsidR="00120F47" w:rsidRPr="00AE3509" w:rsidRDefault="00120F47" w:rsidP="007D33CC"/>
    <w:p w14:paraId="1F3BA340" w14:textId="77777777" w:rsidR="007D33CC" w:rsidRPr="00AE3509" w:rsidRDefault="007D33CC" w:rsidP="007D33CC"/>
    <w:p w14:paraId="4DF2876B" w14:textId="77777777" w:rsidR="007D33CC" w:rsidRPr="00AE3509" w:rsidRDefault="007D33CC" w:rsidP="007D33CC">
      <w:pPr>
        <w:jc w:val="center"/>
        <w:rPr>
          <w:sz w:val="28"/>
          <w:szCs w:val="28"/>
        </w:rPr>
      </w:pPr>
    </w:p>
    <w:p w14:paraId="6A96502C" w14:textId="77777777" w:rsidR="00120F47" w:rsidRPr="00AE3509" w:rsidRDefault="00120F47" w:rsidP="00120F47">
      <w:pPr>
        <w:pStyle w:val="Title"/>
      </w:pPr>
      <w:r w:rsidRPr="00AE3509">
        <w:t>ODPRTOKODNE REŠITVE ZA UPRAVLJANJE PAMETNIH HIŠ</w:t>
      </w:r>
    </w:p>
    <w:p w14:paraId="238EA724" w14:textId="77777777" w:rsidR="00120F47" w:rsidRPr="00AE3509" w:rsidRDefault="00120F47" w:rsidP="007D33CC">
      <w:pPr>
        <w:jc w:val="center"/>
        <w:rPr>
          <w:b/>
          <w:sz w:val="28"/>
          <w:szCs w:val="28"/>
        </w:rPr>
      </w:pPr>
    </w:p>
    <w:p w14:paraId="3BB0299B" w14:textId="77777777" w:rsidR="007D33CC" w:rsidRPr="00AE3509" w:rsidRDefault="007D33CC" w:rsidP="007D33CC">
      <w:pPr>
        <w:jc w:val="center"/>
        <w:rPr>
          <w:b/>
          <w:sz w:val="28"/>
          <w:szCs w:val="28"/>
        </w:rPr>
      </w:pPr>
      <w:r w:rsidRPr="00AE3509">
        <w:rPr>
          <w:b/>
          <w:sz w:val="28"/>
          <w:szCs w:val="28"/>
        </w:rPr>
        <w:t>Diplomsko delo</w:t>
      </w:r>
    </w:p>
    <w:p w14:paraId="7038E3B7" w14:textId="77777777" w:rsidR="007D33CC" w:rsidRPr="00AE3509" w:rsidRDefault="007D33CC" w:rsidP="007D33CC"/>
    <w:p w14:paraId="5184DD77" w14:textId="77777777" w:rsidR="007D33CC" w:rsidRPr="00AE3509" w:rsidRDefault="007D33CC" w:rsidP="007D33CC"/>
    <w:p w14:paraId="7130ECFA" w14:textId="77777777" w:rsidR="007D33CC" w:rsidRPr="00AE3509" w:rsidRDefault="007D33CC" w:rsidP="007D33CC"/>
    <w:p w14:paraId="7D002F59" w14:textId="77777777" w:rsidR="007D33CC" w:rsidRPr="00AE3509" w:rsidRDefault="007D33CC" w:rsidP="007D33CC"/>
    <w:p w14:paraId="0B256558" w14:textId="77777777" w:rsidR="007D33CC" w:rsidRPr="00AE3509" w:rsidRDefault="007D33CC" w:rsidP="007D33CC"/>
    <w:p w14:paraId="34AD85C2" w14:textId="77777777" w:rsidR="007D33CC" w:rsidRPr="00AE3509" w:rsidRDefault="007D33CC" w:rsidP="007D33CC"/>
    <w:p w14:paraId="7FF1446E" w14:textId="77777777" w:rsidR="007D33CC" w:rsidRPr="00AE3509" w:rsidRDefault="007D33CC" w:rsidP="007D33CC"/>
    <w:p w14:paraId="65DB31CF" w14:textId="77777777" w:rsidR="007D33CC" w:rsidRPr="00AE3509" w:rsidRDefault="007D33CC" w:rsidP="007D33CC"/>
    <w:tbl>
      <w:tblPr>
        <w:tblW w:w="0" w:type="auto"/>
        <w:tblLook w:val="0000" w:firstRow="0" w:lastRow="0" w:firstColumn="0" w:lastColumn="0" w:noHBand="0" w:noVBand="0"/>
      </w:tblPr>
      <w:tblGrid>
        <w:gridCol w:w="2400"/>
        <w:gridCol w:w="6315"/>
      </w:tblGrid>
      <w:tr w:rsidR="007D33CC" w:rsidRPr="00AE3509" w14:paraId="72894AC5" w14:textId="77777777" w:rsidTr="00AE3509">
        <w:tc>
          <w:tcPr>
            <w:tcW w:w="2400" w:type="dxa"/>
          </w:tcPr>
          <w:p w14:paraId="2512CA29" w14:textId="1A1F922A" w:rsidR="007D33CC" w:rsidRPr="00AE3509" w:rsidRDefault="00521082" w:rsidP="00AE3509">
            <w:r>
              <w:t>Študent</w:t>
            </w:r>
            <w:r w:rsidR="007D33CC" w:rsidRPr="00AE3509">
              <w:t xml:space="preserve">: </w:t>
            </w:r>
          </w:p>
        </w:tc>
        <w:tc>
          <w:tcPr>
            <w:tcW w:w="6315" w:type="dxa"/>
          </w:tcPr>
          <w:p w14:paraId="5CE25950" w14:textId="376AD9E2" w:rsidR="007D33CC" w:rsidRPr="00AE3509" w:rsidRDefault="00120F47" w:rsidP="00AE3509">
            <w:r w:rsidRPr="00AE3509">
              <w:t>Nejc Vidrih</w:t>
            </w:r>
            <w:r w:rsidR="007D33CC" w:rsidRPr="00AE3509">
              <w:t xml:space="preserve"> </w:t>
            </w:r>
          </w:p>
        </w:tc>
      </w:tr>
      <w:tr w:rsidR="007D33CC" w:rsidRPr="00AE3509" w14:paraId="72C28718" w14:textId="77777777" w:rsidTr="00AE3509">
        <w:tc>
          <w:tcPr>
            <w:tcW w:w="2400" w:type="dxa"/>
          </w:tcPr>
          <w:p w14:paraId="1806594F" w14:textId="77777777" w:rsidR="007D33CC" w:rsidRPr="00AE3509" w:rsidRDefault="007D33CC" w:rsidP="00AE3509">
            <w:r w:rsidRPr="00AE3509">
              <w:t xml:space="preserve">Študijski program: </w:t>
            </w:r>
          </w:p>
        </w:tc>
        <w:tc>
          <w:tcPr>
            <w:tcW w:w="6315" w:type="dxa"/>
          </w:tcPr>
          <w:p w14:paraId="469CFB59" w14:textId="3E5C1206" w:rsidR="007D33CC" w:rsidRPr="00AE3509" w:rsidRDefault="006C40FE" w:rsidP="00AE3509">
            <w:r>
              <w:t>U</w:t>
            </w:r>
            <w:r w:rsidR="00120F47" w:rsidRPr="00AE3509">
              <w:t>niverzitetni študijski program</w:t>
            </w:r>
          </w:p>
          <w:p w14:paraId="0F636265" w14:textId="1DBEF331" w:rsidR="007D33CC" w:rsidRPr="00AE3509" w:rsidRDefault="00120F47" w:rsidP="00120F47">
            <w:r w:rsidRPr="00AE3509">
              <w:t>Informatika in tehnologije komuniciranja</w:t>
            </w:r>
          </w:p>
        </w:tc>
      </w:tr>
      <w:tr w:rsidR="007D33CC" w:rsidRPr="00AE3509" w14:paraId="6443E27C" w14:textId="77777777" w:rsidTr="00AE3509">
        <w:tc>
          <w:tcPr>
            <w:tcW w:w="2400" w:type="dxa"/>
          </w:tcPr>
          <w:p w14:paraId="2BC58BB9" w14:textId="77777777" w:rsidR="007D33CC" w:rsidRPr="00AE3509" w:rsidRDefault="007D33CC" w:rsidP="00AE3509">
            <w:pPr>
              <w:jc w:val="left"/>
            </w:pPr>
            <w:r w:rsidRPr="00AE3509">
              <w:t xml:space="preserve">Smer:  </w:t>
            </w:r>
          </w:p>
        </w:tc>
        <w:tc>
          <w:tcPr>
            <w:tcW w:w="6315" w:type="dxa"/>
          </w:tcPr>
          <w:p w14:paraId="548DF02D" w14:textId="10ADAD6B" w:rsidR="007D33CC" w:rsidRPr="00AE3509" w:rsidRDefault="00120F47" w:rsidP="00120F47">
            <w:r w:rsidRPr="00AE3509">
              <w:t>Informacijski sistemi</w:t>
            </w:r>
          </w:p>
        </w:tc>
      </w:tr>
      <w:tr w:rsidR="007D33CC" w:rsidRPr="00AE3509" w14:paraId="05179BB6" w14:textId="77777777" w:rsidTr="00AE3509">
        <w:tc>
          <w:tcPr>
            <w:tcW w:w="2400" w:type="dxa"/>
          </w:tcPr>
          <w:p w14:paraId="1B549DB8" w14:textId="71E2A54E" w:rsidR="007D33CC" w:rsidRPr="00AE3509" w:rsidRDefault="007D33CC" w:rsidP="00AE3509">
            <w:r w:rsidRPr="00AE3509">
              <w:t xml:space="preserve">Mentor: </w:t>
            </w:r>
          </w:p>
        </w:tc>
        <w:tc>
          <w:tcPr>
            <w:tcW w:w="6315" w:type="dxa"/>
          </w:tcPr>
          <w:p w14:paraId="18335A30" w14:textId="0110D1F7" w:rsidR="007D33CC" w:rsidRPr="00AE3509" w:rsidRDefault="00120F47" w:rsidP="00120F47">
            <w:r w:rsidRPr="00AE3509">
              <w:t>doc. dr. Domen Verber</w:t>
            </w:r>
          </w:p>
        </w:tc>
      </w:tr>
      <w:tr w:rsidR="007D33CC" w:rsidRPr="00AE3509" w14:paraId="6C13A913" w14:textId="77777777" w:rsidTr="00AE3509">
        <w:tc>
          <w:tcPr>
            <w:tcW w:w="2400" w:type="dxa"/>
          </w:tcPr>
          <w:p w14:paraId="30C7614D" w14:textId="108D24AD" w:rsidR="007D33CC" w:rsidRPr="00AE3509" w:rsidRDefault="007D33CC" w:rsidP="00AE3509"/>
        </w:tc>
        <w:tc>
          <w:tcPr>
            <w:tcW w:w="6315" w:type="dxa"/>
          </w:tcPr>
          <w:p w14:paraId="6BEC8769" w14:textId="2B91B9AE" w:rsidR="007D33CC" w:rsidRPr="00AE3509" w:rsidRDefault="007D33CC" w:rsidP="00AE3509"/>
        </w:tc>
      </w:tr>
      <w:tr w:rsidR="007D33CC" w:rsidRPr="00AE3509" w14:paraId="3D0DB661" w14:textId="77777777" w:rsidTr="00F609B1">
        <w:trPr>
          <w:trHeight w:val="731"/>
        </w:trPr>
        <w:tc>
          <w:tcPr>
            <w:tcW w:w="2400" w:type="dxa"/>
          </w:tcPr>
          <w:p w14:paraId="494A2754" w14:textId="77777777" w:rsidR="007D33CC" w:rsidRPr="00AE3509" w:rsidRDefault="007D33CC" w:rsidP="00AE3509"/>
          <w:p w14:paraId="3CD38ADF" w14:textId="77777777" w:rsidR="007D33CC" w:rsidRPr="00AE3509" w:rsidRDefault="007D33CC" w:rsidP="00AE3509"/>
        </w:tc>
        <w:tc>
          <w:tcPr>
            <w:tcW w:w="6315" w:type="dxa"/>
          </w:tcPr>
          <w:p w14:paraId="1A83602F" w14:textId="77777777" w:rsidR="007D33CC" w:rsidRPr="00AE3509" w:rsidRDefault="007D33CC" w:rsidP="00AE3509"/>
        </w:tc>
      </w:tr>
    </w:tbl>
    <w:p w14:paraId="6C0E2EB6" w14:textId="77777777" w:rsidR="00437D0A" w:rsidRDefault="00437D0A">
      <w:pPr>
        <w:spacing w:line="240" w:lineRule="auto"/>
        <w:jc w:val="left"/>
        <w:rPr>
          <w:b/>
          <w:sz w:val="32"/>
          <w:szCs w:val="32"/>
        </w:rPr>
        <w:sectPr w:rsidR="00437D0A" w:rsidSect="003F4D08">
          <w:footerReference w:type="even" r:id="rId10"/>
          <w:footerReference w:type="default" r:id="rId11"/>
          <w:footerReference w:type="first" r:id="rId12"/>
          <w:pgSz w:w="11901" w:h="16834" w:code="9"/>
          <w:pgMar w:top="1701" w:right="1418" w:bottom="1701" w:left="1701" w:header="851" w:footer="709" w:gutter="0"/>
          <w:cols w:space="708"/>
          <w:titlePg/>
          <w:docGrid w:linePitch="299"/>
        </w:sectPr>
      </w:pPr>
    </w:p>
    <w:p w14:paraId="01F43D3F" w14:textId="77777777" w:rsidR="00F136BC" w:rsidRDefault="00F136BC" w:rsidP="00F136BC">
      <w:pPr>
        <w:spacing w:line="240" w:lineRule="auto"/>
        <w:jc w:val="center"/>
        <w:rPr>
          <w:b/>
          <w:sz w:val="32"/>
          <w:szCs w:val="32"/>
        </w:rPr>
      </w:pPr>
    </w:p>
    <w:p w14:paraId="11DE5C80" w14:textId="77777777" w:rsidR="00F136BC" w:rsidRDefault="00F136BC" w:rsidP="00F136BC">
      <w:pPr>
        <w:spacing w:line="240" w:lineRule="auto"/>
        <w:jc w:val="center"/>
        <w:rPr>
          <w:b/>
          <w:sz w:val="32"/>
          <w:szCs w:val="32"/>
        </w:rPr>
      </w:pPr>
    </w:p>
    <w:p w14:paraId="1A8F6057" w14:textId="77777777" w:rsidR="00F136BC" w:rsidRDefault="00F136BC" w:rsidP="00F136BC">
      <w:pPr>
        <w:spacing w:line="240" w:lineRule="auto"/>
        <w:jc w:val="center"/>
        <w:rPr>
          <w:b/>
          <w:sz w:val="32"/>
          <w:szCs w:val="32"/>
        </w:rPr>
      </w:pPr>
    </w:p>
    <w:p w14:paraId="096F98D0" w14:textId="77777777" w:rsidR="00F136BC" w:rsidRDefault="00F136BC" w:rsidP="00F136BC">
      <w:pPr>
        <w:spacing w:line="240" w:lineRule="auto"/>
        <w:jc w:val="center"/>
        <w:rPr>
          <w:b/>
          <w:sz w:val="32"/>
          <w:szCs w:val="32"/>
        </w:rPr>
      </w:pPr>
    </w:p>
    <w:p w14:paraId="194627AD" w14:textId="77777777" w:rsidR="00F136BC" w:rsidRDefault="00F136BC" w:rsidP="00F136BC">
      <w:pPr>
        <w:spacing w:line="240" w:lineRule="auto"/>
        <w:jc w:val="center"/>
        <w:rPr>
          <w:b/>
          <w:sz w:val="32"/>
          <w:szCs w:val="32"/>
        </w:rPr>
      </w:pPr>
    </w:p>
    <w:p w14:paraId="336CCF98" w14:textId="77777777" w:rsidR="00F136BC" w:rsidRDefault="00F136BC" w:rsidP="00F136BC">
      <w:pPr>
        <w:spacing w:line="240" w:lineRule="auto"/>
        <w:jc w:val="center"/>
        <w:rPr>
          <w:b/>
          <w:sz w:val="32"/>
          <w:szCs w:val="32"/>
        </w:rPr>
      </w:pPr>
    </w:p>
    <w:p w14:paraId="7064D973" w14:textId="77777777" w:rsidR="00F136BC" w:rsidRDefault="00F136BC" w:rsidP="00F136BC">
      <w:pPr>
        <w:spacing w:line="240" w:lineRule="auto"/>
        <w:jc w:val="center"/>
        <w:rPr>
          <w:b/>
          <w:sz w:val="32"/>
          <w:szCs w:val="32"/>
        </w:rPr>
      </w:pPr>
    </w:p>
    <w:p w14:paraId="67F70BCF" w14:textId="77777777" w:rsidR="00F136BC" w:rsidRDefault="00F136BC" w:rsidP="00F136BC">
      <w:pPr>
        <w:spacing w:line="240" w:lineRule="auto"/>
        <w:jc w:val="center"/>
        <w:rPr>
          <w:b/>
          <w:sz w:val="32"/>
          <w:szCs w:val="32"/>
        </w:rPr>
      </w:pPr>
    </w:p>
    <w:p w14:paraId="0B8CE7EF" w14:textId="77777777" w:rsidR="00F136BC" w:rsidRDefault="00F136BC" w:rsidP="00F136BC">
      <w:pPr>
        <w:spacing w:line="240" w:lineRule="auto"/>
        <w:jc w:val="center"/>
        <w:rPr>
          <w:b/>
          <w:sz w:val="32"/>
          <w:szCs w:val="32"/>
        </w:rPr>
      </w:pPr>
    </w:p>
    <w:p w14:paraId="37AA663C" w14:textId="77777777" w:rsidR="00F136BC" w:rsidRDefault="00F136BC" w:rsidP="00F136BC">
      <w:pPr>
        <w:spacing w:line="240" w:lineRule="auto"/>
        <w:jc w:val="center"/>
        <w:rPr>
          <w:b/>
          <w:sz w:val="32"/>
          <w:szCs w:val="32"/>
        </w:rPr>
      </w:pPr>
    </w:p>
    <w:p w14:paraId="1F20DE4C" w14:textId="77777777" w:rsidR="00F136BC" w:rsidRDefault="00F136BC" w:rsidP="00F136BC">
      <w:pPr>
        <w:spacing w:line="240" w:lineRule="auto"/>
        <w:jc w:val="center"/>
        <w:rPr>
          <w:b/>
          <w:sz w:val="32"/>
          <w:szCs w:val="32"/>
        </w:rPr>
      </w:pPr>
    </w:p>
    <w:p w14:paraId="4AFCBC8F" w14:textId="77777777" w:rsidR="00F136BC" w:rsidRDefault="00F136BC" w:rsidP="00F136BC">
      <w:pPr>
        <w:spacing w:line="240" w:lineRule="auto"/>
        <w:jc w:val="center"/>
        <w:rPr>
          <w:b/>
          <w:sz w:val="32"/>
          <w:szCs w:val="32"/>
        </w:rPr>
      </w:pPr>
    </w:p>
    <w:p w14:paraId="5CDAA791" w14:textId="77777777" w:rsidR="00F136BC" w:rsidRDefault="00F136BC" w:rsidP="00F136BC">
      <w:pPr>
        <w:spacing w:line="240" w:lineRule="auto"/>
        <w:jc w:val="center"/>
        <w:rPr>
          <w:b/>
          <w:sz w:val="32"/>
          <w:szCs w:val="32"/>
        </w:rPr>
      </w:pPr>
    </w:p>
    <w:p w14:paraId="4B5B5BEA" w14:textId="77777777" w:rsidR="00F136BC" w:rsidRDefault="00F136BC" w:rsidP="00F136BC">
      <w:pPr>
        <w:spacing w:line="240" w:lineRule="auto"/>
        <w:jc w:val="center"/>
        <w:rPr>
          <w:b/>
          <w:sz w:val="32"/>
          <w:szCs w:val="32"/>
        </w:rPr>
      </w:pPr>
    </w:p>
    <w:p w14:paraId="0AE1EB9D" w14:textId="77777777" w:rsidR="00F136BC" w:rsidRDefault="00F136BC" w:rsidP="00F136BC">
      <w:pPr>
        <w:spacing w:line="240" w:lineRule="auto"/>
        <w:jc w:val="center"/>
        <w:rPr>
          <w:b/>
          <w:sz w:val="32"/>
          <w:szCs w:val="32"/>
        </w:rPr>
      </w:pPr>
    </w:p>
    <w:p w14:paraId="2E678A21" w14:textId="77777777" w:rsidR="00F609B1" w:rsidRDefault="00F609B1" w:rsidP="00F136BC">
      <w:pPr>
        <w:spacing w:line="240" w:lineRule="auto"/>
        <w:jc w:val="center"/>
        <w:rPr>
          <w:b/>
          <w:sz w:val="32"/>
          <w:szCs w:val="32"/>
        </w:rPr>
      </w:pPr>
      <w:r>
        <w:rPr>
          <w:b/>
          <w:sz w:val="32"/>
          <w:szCs w:val="32"/>
        </w:rPr>
        <w:t>Sklep o diplomskem delu</w:t>
      </w:r>
    </w:p>
    <w:p w14:paraId="6843AE98" w14:textId="77777777" w:rsidR="00F609B1" w:rsidRDefault="00F609B1">
      <w:pPr>
        <w:spacing w:line="240" w:lineRule="auto"/>
        <w:jc w:val="left"/>
        <w:rPr>
          <w:b/>
          <w:sz w:val="32"/>
          <w:szCs w:val="32"/>
        </w:rPr>
      </w:pPr>
    </w:p>
    <w:p w14:paraId="5421EE59" w14:textId="552ADBEB" w:rsidR="00F609B1" w:rsidRDefault="00F609B1">
      <w:pPr>
        <w:spacing w:line="240" w:lineRule="auto"/>
        <w:jc w:val="left"/>
        <w:rPr>
          <w:b/>
          <w:sz w:val="32"/>
          <w:szCs w:val="32"/>
        </w:rPr>
      </w:pPr>
      <w:r>
        <w:rPr>
          <w:b/>
          <w:sz w:val="32"/>
          <w:szCs w:val="32"/>
        </w:rPr>
        <w:br w:type="page"/>
      </w:r>
    </w:p>
    <w:p w14:paraId="1A58D24C" w14:textId="77777777" w:rsidR="00F609B1" w:rsidRDefault="00F609B1" w:rsidP="00F609B1">
      <w:pPr>
        <w:spacing w:line="240" w:lineRule="auto"/>
        <w:jc w:val="right"/>
        <w:rPr>
          <w:b/>
          <w:sz w:val="32"/>
          <w:szCs w:val="32"/>
        </w:rPr>
      </w:pPr>
    </w:p>
    <w:p w14:paraId="5C887C82" w14:textId="77777777" w:rsidR="00F609B1" w:rsidRDefault="00F609B1" w:rsidP="00F609B1">
      <w:pPr>
        <w:spacing w:line="240" w:lineRule="auto"/>
        <w:jc w:val="right"/>
        <w:rPr>
          <w:b/>
          <w:sz w:val="32"/>
          <w:szCs w:val="32"/>
        </w:rPr>
      </w:pPr>
    </w:p>
    <w:p w14:paraId="7B1D6B54" w14:textId="77777777" w:rsidR="00F609B1" w:rsidRDefault="00F609B1" w:rsidP="00F609B1">
      <w:pPr>
        <w:spacing w:line="240" w:lineRule="auto"/>
        <w:jc w:val="right"/>
        <w:rPr>
          <w:b/>
          <w:sz w:val="32"/>
          <w:szCs w:val="32"/>
        </w:rPr>
      </w:pPr>
    </w:p>
    <w:p w14:paraId="32AB6922" w14:textId="77777777" w:rsidR="00F609B1" w:rsidRDefault="00F609B1" w:rsidP="00F609B1">
      <w:pPr>
        <w:spacing w:line="240" w:lineRule="auto"/>
        <w:jc w:val="right"/>
        <w:rPr>
          <w:b/>
          <w:sz w:val="32"/>
          <w:szCs w:val="32"/>
        </w:rPr>
      </w:pPr>
    </w:p>
    <w:p w14:paraId="74ECFB50" w14:textId="77777777" w:rsidR="00F609B1" w:rsidRDefault="00F609B1" w:rsidP="00F609B1">
      <w:pPr>
        <w:spacing w:line="240" w:lineRule="auto"/>
        <w:jc w:val="right"/>
        <w:rPr>
          <w:b/>
          <w:sz w:val="32"/>
          <w:szCs w:val="32"/>
        </w:rPr>
      </w:pPr>
    </w:p>
    <w:p w14:paraId="20517ED1" w14:textId="77777777" w:rsidR="00F609B1" w:rsidRDefault="00F609B1" w:rsidP="00F609B1">
      <w:pPr>
        <w:spacing w:line="240" w:lineRule="auto"/>
        <w:jc w:val="right"/>
        <w:rPr>
          <w:b/>
          <w:sz w:val="32"/>
          <w:szCs w:val="32"/>
        </w:rPr>
      </w:pPr>
    </w:p>
    <w:p w14:paraId="181F1FD0" w14:textId="77777777" w:rsidR="00F609B1" w:rsidRDefault="00F609B1" w:rsidP="00F609B1">
      <w:pPr>
        <w:spacing w:line="240" w:lineRule="auto"/>
        <w:jc w:val="right"/>
        <w:rPr>
          <w:b/>
          <w:sz w:val="32"/>
          <w:szCs w:val="32"/>
        </w:rPr>
      </w:pPr>
    </w:p>
    <w:p w14:paraId="717ACA0D" w14:textId="77777777" w:rsidR="00F609B1" w:rsidRDefault="00F609B1" w:rsidP="00F609B1">
      <w:pPr>
        <w:spacing w:line="240" w:lineRule="auto"/>
        <w:jc w:val="right"/>
        <w:rPr>
          <w:b/>
          <w:sz w:val="32"/>
          <w:szCs w:val="32"/>
        </w:rPr>
      </w:pPr>
    </w:p>
    <w:p w14:paraId="42723495" w14:textId="77777777" w:rsidR="00F609B1" w:rsidRDefault="00F609B1" w:rsidP="00F609B1">
      <w:pPr>
        <w:spacing w:line="240" w:lineRule="auto"/>
        <w:jc w:val="right"/>
        <w:rPr>
          <w:b/>
          <w:sz w:val="32"/>
          <w:szCs w:val="32"/>
        </w:rPr>
      </w:pPr>
    </w:p>
    <w:p w14:paraId="3258102C" w14:textId="77777777" w:rsidR="00F609B1" w:rsidRDefault="00F609B1" w:rsidP="00F609B1">
      <w:pPr>
        <w:spacing w:line="240" w:lineRule="auto"/>
        <w:jc w:val="right"/>
        <w:rPr>
          <w:b/>
          <w:sz w:val="32"/>
          <w:szCs w:val="32"/>
        </w:rPr>
      </w:pPr>
    </w:p>
    <w:p w14:paraId="77712BDE" w14:textId="77777777" w:rsidR="00F609B1" w:rsidRDefault="00F609B1" w:rsidP="00F609B1">
      <w:pPr>
        <w:spacing w:line="240" w:lineRule="auto"/>
        <w:jc w:val="right"/>
        <w:rPr>
          <w:b/>
          <w:sz w:val="32"/>
          <w:szCs w:val="32"/>
        </w:rPr>
      </w:pPr>
    </w:p>
    <w:p w14:paraId="4BACD337" w14:textId="77777777" w:rsidR="00F609B1" w:rsidRDefault="00F609B1" w:rsidP="00F609B1">
      <w:pPr>
        <w:spacing w:line="240" w:lineRule="auto"/>
        <w:jc w:val="right"/>
        <w:rPr>
          <w:b/>
          <w:sz w:val="32"/>
          <w:szCs w:val="32"/>
        </w:rPr>
      </w:pPr>
    </w:p>
    <w:p w14:paraId="402FD0A7" w14:textId="77777777" w:rsidR="00F609B1" w:rsidRDefault="00F609B1" w:rsidP="00F609B1">
      <w:pPr>
        <w:spacing w:line="240" w:lineRule="auto"/>
        <w:jc w:val="right"/>
        <w:rPr>
          <w:b/>
          <w:sz w:val="32"/>
          <w:szCs w:val="32"/>
        </w:rPr>
      </w:pPr>
    </w:p>
    <w:p w14:paraId="0564712F" w14:textId="3DF9B118" w:rsidR="00F609B1" w:rsidRDefault="00F609B1" w:rsidP="00F609B1">
      <w:pPr>
        <w:spacing w:line="240" w:lineRule="auto"/>
        <w:jc w:val="right"/>
        <w:rPr>
          <w:b/>
          <w:sz w:val="32"/>
          <w:szCs w:val="32"/>
        </w:rPr>
      </w:pPr>
      <w:r>
        <w:rPr>
          <w:b/>
          <w:noProof/>
          <w:sz w:val="32"/>
          <w:szCs w:val="32"/>
          <w:lang w:val="en-US"/>
        </w:rPr>
        <mc:AlternateContent>
          <mc:Choice Requires="wps">
            <w:drawing>
              <wp:inline distT="0" distB="0" distL="0" distR="0" wp14:anchorId="2F0BC328" wp14:editId="47541E40">
                <wp:extent cx="2514600" cy="2502304"/>
                <wp:effectExtent l="0" t="0" r="0" b="12700"/>
                <wp:docPr id="25" name="Text Box 25"/>
                <wp:cNvGraphicFramePr/>
                <a:graphic xmlns:a="http://schemas.openxmlformats.org/drawingml/2006/main">
                  <a:graphicData uri="http://schemas.microsoft.com/office/word/2010/wordprocessingShape">
                    <wps:wsp>
                      <wps:cNvSpPr txBox="1"/>
                      <wps:spPr>
                        <a:xfrm>
                          <a:off x="0" y="0"/>
                          <a:ext cx="2514600" cy="25023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5C31BC" w14:textId="011952E6" w:rsidR="00D75002" w:rsidRPr="00F609B1" w:rsidRDefault="00D75002" w:rsidP="00F609B1">
                            <w:pPr>
                              <w:spacing w:after="240"/>
                              <w:rPr>
                                <w:b/>
                                <w:sz w:val="40"/>
                              </w:rPr>
                            </w:pPr>
                            <w:r w:rsidRPr="00F609B1">
                              <w:rPr>
                                <w:b/>
                                <w:sz w:val="40"/>
                              </w:rPr>
                              <w:t>Zahvala</w:t>
                            </w:r>
                          </w:p>
                          <w:p w14:paraId="243BBB34" w14:textId="3B0308F6" w:rsidR="00D75002" w:rsidRPr="00F609B1" w:rsidRDefault="00D75002"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D75002" w:rsidRPr="00F609B1" w:rsidRDefault="00D75002" w:rsidP="00F609B1">
                            <w:pPr>
                              <w:rPr>
                                <w:i/>
                              </w:rPr>
                            </w:pPr>
                          </w:p>
                          <w:p w14:paraId="1DAD95E5" w14:textId="3B570096" w:rsidR="00D75002" w:rsidRPr="00F609B1" w:rsidRDefault="00D75002" w:rsidP="00F609B1">
                            <w:pPr>
                              <w:rPr>
                                <w:i/>
                              </w:rPr>
                            </w:pPr>
                            <w:r w:rsidRPr="00F609B1">
                              <w:rPr>
                                <w:i/>
                              </w:rPr>
                              <w:t>Prav tako se zahvaljujem družini, ki me je v času izobraževanja podpirala in vzpodbujala.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F0BC328" id="_x0000_t202" coordsize="21600,21600" o:spt="202" path="m0,0l0,21600,21600,21600,21600,0xe">
                <v:stroke joinstyle="miter"/>
                <v:path gradientshapeok="t" o:connecttype="rect"/>
              </v:shapetype>
              <v:shape id="Text Box 25" o:spid="_x0000_s1026" type="#_x0000_t202" style="width:198pt;height:197.0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" filled="f" stroked="f">
                <v:textbox>
                  <w:txbxContent>
                    <w:p w14:paraId="275C31BC" w14:textId="011952E6" w:rsidR="00D75002" w:rsidRPr="00F609B1" w:rsidRDefault="00D75002" w:rsidP="00F609B1">
                      <w:pPr>
                        <w:spacing w:after="240"/>
                        <w:rPr>
                          <w:b/>
                          <w:sz w:val="40"/>
                        </w:rPr>
                      </w:pPr>
                      <w:r w:rsidRPr="00F609B1">
                        <w:rPr>
                          <w:b/>
                          <w:sz w:val="40"/>
                        </w:rPr>
                        <w:t>Zahvala</w:t>
                      </w:r>
                    </w:p>
                    <w:p w14:paraId="243BBB34" w14:textId="3B0308F6" w:rsidR="00D75002" w:rsidRPr="00F609B1" w:rsidRDefault="00D75002" w:rsidP="00F609B1">
                      <w:pPr>
                        <w:rPr>
                          <w:i/>
                        </w:rPr>
                      </w:pPr>
                      <w:r w:rsidRPr="00F609B1">
                        <w:rPr>
                          <w:i/>
                        </w:rPr>
                        <w:t>Zahvaljujem se mentorju doc. dr. Domn</w:t>
                      </w:r>
                      <w:r>
                        <w:rPr>
                          <w:i/>
                        </w:rPr>
                        <w:t>u</w:t>
                      </w:r>
                      <w:r w:rsidRPr="00F609B1">
                        <w:rPr>
                          <w:i/>
                        </w:rPr>
                        <w:t xml:space="preserve"> Verber</w:t>
                      </w:r>
                      <w:r>
                        <w:rPr>
                          <w:i/>
                        </w:rPr>
                        <w:t>ju</w:t>
                      </w:r>
                      <w:r w:rsidRPr="00F609B1">
                        <w:rPr>
                          <w:i/>
                        </w:rPr>
                        <w:t xml:space="preserve"> za vodenje in pomoč pri opravljanju diplomskega dela.</w:t>
                      </w:r>
                    </w:p>
                    <w:p w14:paraId="2B2F90D7" w14:textId="77777777" w:rsidR="00D75002" w:rsidRPr="00F609B1" w:rsidRDefault="00D75002" w:rsidP="00F609B1">
                      <w:pPr>
                        <w:rPr>
                          <w:i/>
                        </w:rPr>
                      </w:pPr>
                    </w:p>
                    <w:p w14:paraId="1DAD95E5" w14:textId="3B570096" w:rsidR="00D75002" w:rsidRPr="00F609B1" w:rsidRDefault="00D75002" w:rsidP="00F609B1">
                      <w:pPr>
                        <w:rPr>
                          <w:i/>
                        </w:rPr>
                      </w:pPr>
                      <w:r w:rsidRPr="00F609B1">
                        <w:rPr>
                          <w:i/>
                        </w:rPr>
                        <w:t>Prav tako se zahvaljujem družini, ki me je v času izobraževanja podpirala in vzpodbujala.</w:t>
                      </w:r>
                    </w:p>
                  </w:txbxContent>
                </v:textbox>
                <w10:anchorlock/>
              </v:shape>
            </w:pict>
          </mc:Fallback>
        </mc:AlternateContent>
      </w:r>
    </w:p>
    <w:p w14:paraId="0ABD0317" w14:textId="6D5340F9" w:rsidR="00F609B1" w:rsidRDefault="00F609B1" w:rsidP="00F609B1">
      <w:pPr>
        <w:spacing w:line="240" w:lineRule="auto"/>
        <w:jc w:val="right"/>
        <w:rPr>
          <w:b/>
          <w:sz w:val="32"/>
          <w:szCs w:val="32"/>
        </w:rPr>
      </w:pPr>
    </w:p>
    <w:p w14:paraId="3CACF1C1" w14:textId="1281DE83" w:rsidR="003570BB" w:rsidRPr="003570BB" w:rsidRDefault="00F609B1" w:rsidP="00E159CE">
      <w:pPr>
        <w:spacing w:line="240" w:lineRule="auto"/>
        <w:rPr>
          <w:b/>
          <w:sz w:val="32"/>
          <w:szCs w:val="32"/>
        </w:rPr>
      </w:pPr>
      <w:r>
        <w:rPr>
          <w:b/>
          <w:sz w:val="32"/>
          <w:szCs w:val="32"/>
        </w:rPr>
        <w:br w:type="page"/>
      </w:r>
    </w:p>
    <w:p w14:paraId="79FD7B6D" w14:textId="77777777" w:rsidR="00E159CE" w:rsidRDefault="003570BB" w:rsidP="00E159CE">
      <w:pPr>
        <w:jc w:val="center"/>
        <w:rPr>
          <w:b/>
          <w:sz w:val="32"/>
          <w:szCs w:val="32"/>
        </w:rPr>
      </w:pPr>
      <w:r w:rsidRPr="003570BB">
        <w:rPr>
          <w:b/>
          <w:sz w:val="32"/>
          <w:szCs w:val="32"/>
        </w:rPr>
        <w:lastRenderedPageBreak/>
        <w:t xml:space="preserve">ODPRTOKODNE REŠITVE </w:t>
      </w:r>
    </w:p>
    <w:p w14:paraId="51C33B93" w14:textId="7F0F8C2F" w:rsidR="003570BB" w:rsidRPr="003570BB" w:rsidRDefault="003570BB" w:rsidP="00E159CE">
      <w:pPr>
        <w:jc w:val="center"/>
        <w:rPr>
          <w:b/>
          <w:sz w:val="32"/>
          <w:szCs w:val="32"/>
        </w:rPr>
      </w:pPr>
      <w:r w:rsidRPr="003570BB">
        <w:rPr>
          <w:b/>
          <w:sz w:val="32"/>
          <w:szCs w:val="32"/>
        </w:rPr>
        <w:t>ZA UPRAVLJANJE PAMETNIH HIŠ</w:t>
      </w:r>
    </w:p>
    <w:p w14:paraId="47A88DC3" w14:textId="77777777" w:rsidR="0086133B" w:rsidRDefault="0086133B">
      <w:pPr>
        <w:spacing w:line="240" w:lineRule="auto"/>
        <w:jc w:val="left"/>
        <w:rPr>
          <w:b/>
          <w:sz w:val="32"/>
          <w:szCs w:val="32"/>
        </w:rPr>
      </w:pPr>
    </w:p>
    <w:p w14:paraId="1B420FC0" w14:textId="675EE8A9" w:rsidR="00E159CE" w:rsidRDefault="00E159CE" w:rsidP="00E159CE">
      <w:r w:rsidRPr="00E159CE">
        <w:rPr>
          <w:b/>
        </w:rPr>
        <w:t>Ključne besede</w:t>
      </w:r>
      <w:r>
        <w:t xml:space="preserve">: </w:t>
      </w:r>
      <w:r w:rsidR="007001D3">
        <w:t>internet stvari, odprta koda, pametna hiša</w:t>
      </w:r>
      <w:r w:rsidR="00087E70">
        <w:t>,</w:t>
      </w:r>
      <w:r w:rsidR="007001D3">
        <w:t xml:space="preserve"> </w:t>
      </w:r>
      <w:r w:rsidR="00087E70">
        <w:t xml:space="preserve">iOS </w:t>
      </w:r>
    </w:p>
    <w:p w14:paraId="1F76878A" w14:textId="77777777" w:rsidR="00E159CE" w:rsidRDefault="00E159CE" w:rsidP="00E159CE"/>
    <w:p w14:paraId="213A7394" w14:textId="5A70C251" w:rsidR="00E159CE" w:rsidRDefault="00E159CE" w:rsidP="00E159CE">
      <w:r w:rsidRPr="00E159CE">
        <w:rPr>
          <w:b/>
        </w:rPr>
        <w:t>UDK</w:t>
      </w:r>
      <w:r>
        <w:t xml:space="preserve">: </w:t>
      </w:r>
    </w:p>
    <w:p w14:paraId="32DB7731" w14:textId="77777777" w:rsidR="00E159CE" w:rsidRPr="00E159CE" w:rsidRDefault="00E159CE">
      <w:pPr>
        <w:spacing w:line="240" w:lineRule="auto"/>
        <w:jc w:val="left"/>
        <w:rPr>
          <w:b/>
          <w:szCs w:val="32"/>
        </w:rPr>
      </w:pPr>
    </w:p>
    <w:p w14:paraId="28785D82" w14:textId="77777777" w:rsidR="00E159CE" w:rsidRPr="00E159CE" w:rsidRDefault="00E159CE">
      <w:pPr>
        <w:spacing w:line="240" w:lineRule="auto"/>
        <w:jc w:val="left"/>
        <w:rPr>
          <w:b/>
          <w:szCs w:val="32"/>
        </w:rPr>
      </w:pPr>
    </w:p>
    <w:p w14:paraId="2CA7FB60" w14:textId="77777777" w:rsidR="00E159CE" w:rsidRPr="00E159CE" w:rsidRDefault="00E159CE">
      <w:pPr>
        <w:spacing w:line="240" w:lineRule="auto"/>
        <w:jc w:val="left"/>
        <w:rPr>
          <w:b/>
          <w:szCs w:val="32"/>
        </w:rPr>
      </w:pPr>
    </w:p>
    <w:p w14:paraId="43635FBA" w14:textId="77777777" w:rsidR="00E159CE" w:rsidRPr="00E159CE" w:rsidRDefault="00E159CE">
      <w:pPr>
        <w:spacing w:line="240" w:lineRule="auto"/>
        <w:jc w:val="left"/>
        <w:rPr>
          <w:b/>
          <w:szCs w:val="32"/>
        </w:rPr>
      </w:pPr>
    </w:p>
    <w:p w14:paraId="565C31D8" w14:textId="77777777" w:rsidR="00E159CE" w:rsidRPr="00E159CE" w:rsidRDefault="00E159CE">
      <w:pPr>
        <w:spacing w:line="240" w:lineRule="auto"/>
        <w:jc w:val="left"/>
        <w:rPr>
          <w:b/>
          <w:szCs w:val="32"/>
        </w:rPr>
      </w:pPr>
    </w:p>
    <w:p w14:paraId="70901EA4" w14:textId="77777777" w:rsidR="00E159CE" w:rsidRDefault="00E159CE">
      <w:pPr>
        <w:spacing w:line="240" w:lineRule="auto"/>
        <w:jc w:val="left"/>
        <w:rPr>
          <w:b/>
          <w:szCs w:val="32"/>
        </w:rPr>
      </w:pPr>
    </w:p>
    <w:p w14:paraId="63F4695F" w14:textId="77777777" w:rsidR="00E159CE" w:rsidRDefault="00E159CE">
      <w:pPr>
        <w:spacing w:line="240" w:lineRule="auto"/>
        <w:jc w:val="left"/>
        <w:rPr>
          <w:b/>
          <w:szCs w:val="32"/>
        </w:rPr>
      </w:pPr>
    </w:p>
    <w:p w14:paraId="327B3BA7" w14:textId="77777777" w:rsidR="00E159CE" w:rsidRDefault="00E159CE">
      <w:pPr>
        <w:spacing w:line="240" w:lineRule="auto"/>
        <w:jc w:val="left"/>
        <w:rPr>
          <w:b/>
          <w:szCs w:val="32"/>
        </w:rPr>
      </w:pPr>
    </w:p>
    <w:p w14:paraId="36A7401A" w14:textId="77777777" w:rsidR="00E159CE" w:rsidRPr="00E159CE" w:rsidRDefault="00E159CE">
      <w:pPr>
        <w:spacing w:line="240" w:lineRule="auto"/>
        <w:jc w:val="left"/>
        <w:rPr>
          <w:b/>
          <w:szCs w:val="32"/>
        </w:rPr>
      </w:pPr>
    </w:p>
    <w:p w14:paraId="7AAF450F" w14:textId="77777777" w:rsidR="00E159CE" w:rsidRPr="00E159CE" w:rsidRDefault="00E159CE">
      <w:pPr>
        <w:spacing w:line="240" w:lineRule="auto"/>
        <w:jc w:val="left"/>
        <w:rPr>
          <w:b/>
          <w:szCs w:val="32"/>
        </w:rPr>
      </w:pPr>
    </w:p>
    <w:p w14:paraId="4952F52B" w14:textId="77777777" w:rsidR="00E159CE" w:rsidRDefault="00E159CE">
      <w:pPr>
        <w:spacing w:line="240" w:lineRule="auto"/>
        <w:jc w:val="left"/>
        <w:rPr>
          <w:b/>
          <w:szCs w:val="32"/>
        </w:rPr>
      </w:pPr>
      <w:r w:rsidRPr="00E159CE">
        <w:rPr>
          <w:b/>
          <w:szCs w:val="32"/>
        </w:rPr>
        <w:t>Povzetek</w:t>
      </w:r>
    </w:p>
    <w:p w14:paraId="6BCD0AF3" w14:textId="42A9A30D" w:rsidR="00E159CE" w:rsidRDefault="00E159CE">
      <w:pPr>
        <w:spacing w:line="240" w:lineRule="auto"/>
        <w:jc w:val="left"/>
        <w:rPr>
          <w:szCs w:val="32"/>
        </w:rPr>
      </w:pPr>
    </w:p>
    <w:p w14:paraId="00E0F674" w14:textId="1700E80F" w:rsidR="00F30C65" w:rsidRDefault="00F30C65" w:rsidP="0099392F">
      <w:r>
        <w:rPr>
          <w:szCs w:val="32"/>
        </w:rPr>
        <w:t xml:space="preserve">V diplomski nalogi predstavimo </w:t>
      </w:r>
      <w:r w:rsidR="00362B0E">
        <w:rPr>
          <w:szCs w:val="32"/>
        </w:rPr>
        <w:t>internet</w:t>
      </w:r>
      <w:r w:rsidR="0099392F">
        <w:rPr>
          <w:szCs w:val="32"/>
        </w:rPr>
        <w:t xml:space="preserve"> stvari </w:t>
      </w:r>
      <w:r w:rsidR="00362B0E">
        <w:rPr>
          <w:szCs w:val="32"/>
        </w:rPr>
        <w:t xml:space="preserve">in uporabo </w:t>
      </w:r>
      <w:r w:rsidR="00B265FE">
        <w:rPr>
          <w:szCs w:val="32"/>
        </w:rPr>
        <w:t xml:space="preserve">naprav te kategorije </w:t>
      </w:r>
      <w:r w:rsidR="00362B0E">
        <w:rPr>
          <w:szCs w:val="32"/>
        </w:rPr>
        <w:t>v</w:t>
      </w:r>
      <w:r w:rsidR="00D9259B">
        <w:rPr>
          <w:szCs w:val="32"/>
        </w:rPr>
        <w:t xml:space="preserve"> </w:t>
      </w:r>
      <w:r w:rsidR="0099392F">
        <w:rPr>
          <w:szCs w:val="32"/>
        </w:rPr>
        <w:t>pametn</w:t>
      </w:r>
      <w:r w:rsidR="00362B0E">
        <w:rPr>
          <w:szCs w:val="32"/>
        </w:rPr>
        <w:t>i hiši</w:t>
      </w:r>
      <w:r w:rsidR="0099392F">
        <w:rPr>
          <w:szCs w:val="32"/>
        </w:rPr>
        <w:t xml:space="preserve">. </w:t>
      </w:r>
      <w:r w:rsidR="00F343C1">
        <w:rPr>
          <w:szCs w:val="32"/>
        </w:rPr>
        <w:t>Razložen je</w:t>
      </w:r>
      <w:r w:rsidR="00305B26">
        <w:rPr>
          <w:szCs w:val="32"/>
        </w:rPr>
        <w:t xml:space="preserve"> princip odprte kode</w:t>
      </w:r>
      <w:r w:rsidR="00362B0E">
        <w:rPr>
          <w:szCs w:val="32"/>
        </w:rPr>
        <w:t xml:space="preserve"> in lastnosti, ki </w:t>
      </w:r>
      <w:r w:rsidR="00B265FE">
        <w:rPr>
          <w:szCs w:val="32"/>
        </w:rPr>
        <w:t>so povezane</w:t>
      </w:r>
      <w:r w:rsidR="00305B26">
        <w:rPr>
          <w:szCs w:val="32"/>
        </w:rPr>
        <w:t xml:space="preserve"> </w:t>
      </w:r>
      <w:r w:rsidR="00362B0E">
        <w:rPr>
          <w:szCs w:val="32"/>
        </w:rPr>
        <w:t xml:space="preserve">z </w:t>
      </w:r>
      <w:r w:rsidR="00D9259B">
        <w:rPr>
          <w:szCs w:val="32"/>
        </w:rPr>
        <w:t>internet</w:t>
      </w:r>
      <w:r w:rsidR="00362B0E">
        <w:rPr>
          <w:szCs w:val="32"/>
        </w:rPr>
        <w:t>om</w:t>
      </w:r>
      <w:r w:rsidR="00D9259B">
        <w:rPr>
          <w:szCs w:val="32"/>
        </w:rPr>
        <w:t xml:space="preserve"> stvari</w:t>
      </w:r>
      <w:r w:rsidR="00305B26">
        <w:rPr>
          <w:szCs w:val="32"/>
        </w:rPr>
        <w:t xml:space="preserve">. </w:t>
      </w:r>
      <w:r w:rsidR="00C43BC5">
        <w:rPr>
          <w:szCs w:val="32"/>
        </w:rPr>
        <w:t xml:space="preserve">Naredimo pregled </w:t>
      </w:r>
      <w:r w:rsidR="00305B26">
        <w:rPr>
          <w:szCs w:val="32"/>
        </w:rPr>
        <w:t>obstoječ</w:t>
      </w:r>
      <w:r w:rsidR="00C43BC5">
        <w:rPr>
          <w:szCs w:val="32"/>
        </w:rPr>
        <w:t>ih</w:t>
      </w:r>
      <w:r w:rsidR="00305B26">
        <w:rPr>
          <w:szCs w:val="32"/>
        </w:rPr>
        <w:t xml:space="preserve"> </w:t>
      </w:r>
      <w:r w:rsidR="00362B0E">
        <w:rPr>
          <w:szCs w:val="32"/>
        </w:rPr>
        <w:t>naprav</w:t>
      </w:r>
      <w:r w:rsidR="00D9259B">
        <w:rPr>
          <w:szCs w:val="32"/>
        </w:rPr>
        <w:t xml:space="preserve"> </w:t>
      </w:r>
      <w:r w:rsidR="00362B0E">
        <w:rPr>
          <w:szCs w:val="32"/>
        </w:rPr>
        <w:t>za</w:t>
      </w:r>
      <w:r w:rsidR="00D9259B">
        <w:rPr>
          <w:szCs w:val="32"/>
        </w:rPr>
        <w:t xml:space="preserve"> </w:t>
      </w:r>
      <w:r w:rsidR="00362B0E">
        <w:rPr>
          <w:szCs w:val="32"/>
        </w:rPr>
        <w:t>pametne</w:t>
      </w:r>
      <w:r w:rsidR="00D9259B">
        <w:rPr>
          <w:szCs w:val="32"/>
        </w:rPr>
        <w:t xml:space="preserve"> hiš</w:t>
      </w:r>
      <w:r w:rsidR="00362B0E">
        <w:rPr>
          <w:szCs w:val="32"/>
        </w:rPr>
        <w:t>e</w:t>
      </w:r>
      <w:r w:rsidR="00305B26">
        <w:rPr>
          <w:szCs w:val="32"/>
        </w:rPr>
        <w:t xml:space="preserve"> in </w:t>
      </w:r>
      <w:r w:rsidR="001307E6">
        <w:rPr>
          <w:szCs w:val="32"/>
        </w:rPr>
        <w:t>komunikaci</w:t>
      </w:r>
      <w:r w:rsidR="00C43BC5">
        <w:rPr>
          <w:szCs w:val="32"/>
        </w:rPr>
        <w:t>jskih protokolov</w:t>
      </w:r>
      <w:r w:rsidR="00521082">
        <w:rPr>
          <w:szCs w:val="32"/>
        </w:rPr>
        <w:t>,</w:t>
      </w:r>
      <w:r w:rsidR="001307E6">
        <w:rPr>
          <w:szCs w:val="32"/>
        </w:rPr>
        <w:t xml:space="preserve"> s katerimi </w:t>
      </w:r>
      <w:r w:rsidR="00C43BC5">
        <w:rPr>
          <w:szCs w:val="32"/>
        </w:rPr>
        <w:t>t</w:t>
      </w:r>
      <w:r w:rsidR="00362B0E">
        <w:rPr>
          <w:szCs w:val="32"/>
        </w:rPr>
        <w:t>e</w:t>
      </w:r>
      <w:r w:rsidR="00C43BC5">
        <w:rPr>
          <w:szCs w:val="32"/>
        </w:rPr>
        <w:t xml:space="preserve"> </w:t>
      </w:r>
      <w:r w:rsidR="001307E6">
        <w:rPr>
          <w:szCs w:val="32"/>
        </w:rPr>
        <w:t>komunicirajo</w:t>
      </w:r>
      <w:r w:rsidR="00305B26">
        <w:rPr>
          <w:szCs w:val="32"/>
        </w:rPr>
        <w:t>.</w:t>
      </w:r>
      <w:r w:rsidR="001307E6">
        <w:rPr>
          <w:szCs w:val="32"/>
        </w:rPr>
        <w:t xml:space="preserve"> </w:t>
      </w:r>
      <w:r w:rsidR="00305B26">
        <w:rPr>
          <w:szCs w:val="32"/>
        </w:rPr>
        <w:t>Z</w:t>
      </w:r>
      <w:r w:rsidR="0099392F">
        <w:rPr>
          <w:szCs w:val="32"/>
        </w:rPr>
        <w:t xml:space="preserve"> uporabo računalnika Raspberry Pi razvijemo sistem pametne hiše</w:t>
      </w:r>
      <w:r w:rsidR="000416A2">
        <w:rPr>
          <w:szCs w:val="32"/>
        </w:rPr>
        <w:t xml:space="preserve"> upravljane</w:t>
      </w:r>
      <w:r w:rsidR="00D9259B">
        <w:rPr>
          <w:szCs w:val="32"/>
        </w:rPr>
        <w:t xml:space="preserve"> </w:t>
      </w:r>
      <w:r w:rsidR="0099392F">
        <w:rPr>
          <w:szCs w:val="32"/>
        </w:rPr>
        <w:t>z</w:t>
      </w:r>
      <w:r w:rsidR="00802AD5">
        <w:rPr>
          <w:szCs w:val="32"/>
        </w:rPr>
        <w:t xml:space="preserve"> mobilno</w:t>
      </w:r>
      <w:r w:rsidR="0099392F">
        <w:rPr>
          <w:szCs w:val="32"/>
        </w:rPr>
        <w:t xml:space="preserve"> iOS aplikacijo</w:t>
      </w:r>
      <w:r w:rsidR="00362B0E">
        <w:rPr>
          <w:szCs w:val="32"/>
        </w:rPr>
        <w:t>, razvito z programskim jezikom Swift</w:t>
      </w:r>
      <w:r w:rsidR="0099392F">
        <w:rPr>
          <w:szCs w:val="32"/>
        </w:rPr>
        <w:t xml:space="preserve">. Razvijemo tudi razširitev za hiter dostop do izbranih funkcionalnosti in </w:t>
      </w:r>
      <w:r w:rsidR="00305B26">
        <w:rPr>
          <w:szCs w:val="32"/>
        </w:rPr>
        <w:t>avtomatsko upravljanje</w:t>
      </w:r>
      <w:r w:rsidR="0099392F">
        <w:rPr>
          <w:szCs w:val="32"/>
        </w:rPr>
        <w:t xml:space="preserve"> z uporabo iBeacon tehnologije.</w:t>
      </w:r>
      <w:r w:rsidR="00362B0E">
        <w:rPr>
          <w:szCs w:val="32"/>
        </w:rPr>
        <w:t xml:space="preserve"> </w:t>
      </w:r>
      <w:r w:rsidR="00521082">
        <w:t>Opišemo tudi</w:t>
      </w:r>
      <w:r w:rsidR="00DE20D1">
        <w:t xml:space="preserve"> izzive</w:t>
      </w:r>
      <w:r w:rsidR="00C43BC5">
        <w:t xml:space="preserve"> interneta stvari</w:t>
      </w:r>
      <w:r w:rsidR="00D44C5C">
        <w:t xml:space="preserve"> </w:t>
      </w:r>
      <w:r w:rsidR="000416A2">
        <w:t>in</w:t>
      </w:r>
      <w:r w:rsidR="00DE20D1">
        <w:t xml:space="preserve"> predlaga</w:t>
      </w:r>
      <w:r w:rsidR="00521082">
        <w:t>mo</w:t>
      </w:r>
      <w:r w:rsidR="00DE20D1">
        <w:t xml:space="preserve"> idejno rešitev sistema</w:t>
      </w:r>
      <w:r w:rsidR="00A248AD">
        <w:t xml:space="preserve"> pametne hiše.</w:t>
      </w:r>
    </w:p>
    <w:p w14:paraId="2D4CB83D" w14:textId="0E9456A7" w:rsidR="0086133B" w:rsidRPr="00E159CE" w:rsidRDefault="0086133B" w:rsidP="0099392F">
      <w:pPr>
        <w:spacing w:line="240" w:lineRule="auto"/>
        <w:rPr>
          <w:b/>
          <w:szCs w:val="32"/>
        </w:rPr>
      </w:pPr>
      <w:r w:rsidRPr="00E159CE">
        <w:rPr>
          <w:b/>
          <w:szCs w:val="32"/>
        </w:rPr>
        <w:br w:type="page"/>
      </w:r>
    </w:p>
    <w:p w14:paraId="2A4E5FDC" w14:textId="77777777" w:rsidR="0082112D" w:rsidRDefault="00B03D21" w:rsidP="00154F5C">
      <w:pPr>
        <w:jc w:val="center"/>
        <w:rPr>
          <w:b/>
          <w:sz w:val="32"/>
          <w:szCs w:val="32"/>
        </w:rPr>
      </w:pPr>
      <w:r>
        <w:rPr>
          <w:b/>
          <w:sz w:val="32"/>
          <w:szCs w:val="32"/>
        </w:rPr>
        <w:lastRenderedPageBreak/>
        <w:t xml:space="preserve">OPEN SOURCE SOLUTIONS </w:t>
      </w:r>
    </w:p>
    <w:p w14:paraId="1A20A9F3" w14:textId="1BC03E23" w:rsidR="00154F5C" w:rsidRDefault="00B03D21" w:rsidP="00154F5C">
      <w:pPr>
        <w:jc w:val="center"/>
        <w:rPr>
          <w:b/>
          <w:sz w:val="32"/>
          <w:szCs w:val="32"/>
        </w:rPr>
      </w:pPr>
      <w:r>
        <w:rPr>
          <w:b/>
          <w:sz w:val="32"/>
          <w:szCs w:val="32"/>
        </w:rPr>
        <w:t>FOR SMART HOME MANAGEMENT</w:t>
      </w:r>
      <w:r w:rsidR="00154F5C" w:rsidRPr="003570BB">
        <w:rPr>
          <w:b/>
          <w:sz w:val="32"/>
          <w:szCs w:val="32"/>
        </w:rPr>
        <w:t xml:space="preserve"> </w:t>
      </w:r>
    </w:p>
    <w:p w14:paraId="7EF8096D" w14:textId="77777777" w:rsidR="00154F5C" w:rsidRDefault="00154F5C" w:rsidP="00154F5C">
      <w:pPr>
        <w:spacing w:line="240" w:lineRule="auto"/>
        <w:jc w:val="left"/>
        <w:rPr>
          <w:b/>
          <w:sz w:val="32"/>
          <w:szCs w:val="32"/>
        </w:rPr>
      </w:pPr>
    </w:p>
    <w:p w14:paraId="0C8E9D5A" w14:textId="5F9F0A25" w:rsidR="00154F5C" w:rsidRPr="00A248AD" w:rsidRDefault="00DC5801" w:rsidP="00154F5C">
      <w:pPr>
        <w:rPr>
          <w:lang w:val="en-GB"/>
        </w:rPr>
      </w:pPr>
      <w:r w:rsidRPr="00A248AD">
        <w:rPr>
          <w:b/>
          <w:lang w:val="en-GB"/>
        </w:rPr>
        <w:t>Key words</w:t>
      </w:r>
      <w:r w:rsidR="00154F5C" w:rsidRPr="00A248AD">
        <w:rPr>
          <w:lang w:val="en-GB"/>
        </w:rPr>
        <w:t xml:space="preserve">: </w:t>
      </w:r>
      <w:r w:rsidR="000613A3">
        <w:rPr>
          <w:lang w:val="en-GB"/>
        </w:rPr>
        <w:t>Internet of things</w:t>
      </w:r>
      <w:r w:rsidR="007001D3" w:rsidRPr="00A248AD">
        <w:rPr>
          <w:lang w:val="en-GB"/>
        </w:rPr>
        <w:t>, open source, smart home</w:t>
      </w:r>
      <w:r w:rsidR="00087E70" w:rsidRPr="00A248AD">
        <w:rPr>
          <w:lang w:val="en-GB"/>
        </w:rPr>
        <w:t>,</w:t>
      </w:r>
      <w:r w:rsidR="007001D3" w:rsidRPr="00A248AD">
        <w:rPr>
          <w:lang w:val="en-GB"/>
        </w:rPr>
        <w:t xml:space="preserve"> </w:t>
      </w:r>
      <w:r w:rsidR="00087E70" w:rsidRPr="00A248AD">
        <w:rPr>
          <w:lang w:val="en-GB"/>
        </w:rPr>
        <w:t>iOS</w:t>
      </w:r>
    </w:p>
    <w:p w14:paraId="563737D2" w14:textId="77777777" w:rsidR="00154F5C" w:rsidRDefault="00154F5C" w:rsidP="00154F5C"/>
    <w:p w14:paraId="1F6560FD" w14:textId="77777777" w:rsidR="00154F5C" w:rsidRDefault="00154F5C" w:rsidP="00154F5C">
      <w:r w:rsidRPr="00E159CE">
        <w:rPr>
          <w:b/>
        </w:rPr>
        <w:t>UDK</w:t>
      </w:r>
      <w:r>
        <w:t xml:space="preserve">: </w:t>
      </w:r>
    </w:p>
    <w:p w14:paraId="0F467A64" w14:textId="77777777" w:rsidR="00154F5C" w:rsidRPr="00E159CE" w:rsidRDefault="00154F5C" w:rsidP="00154F5C">
      <w:pPr>
        <w:spacing w:line="240" w:lineRule="auto"/>
        <w:jc w:val="left"/>
        <w:rPr>
          <w:b/>
          <w:szCs w:val="32"/>
        </w:rPr>
      </w:pPr>
    </w:p>
    <w:p w14:paraId="1DD215D0" w14:textId="77777777" w:rsidR="00154F5C" w:rsidRPr="00E159CE" w:rsidRDefault="00154F5C" w:rsidP="00154F5C">
      <w:pPr>
        <w:spacing w:line="240" w:lineRule="auto"/>
        <w:jc w:val="left"/>
        <w:rPr>
          <w:b/>
          <w:szCs w:val="32"/>
        </w:rPr>
      </w:pPr>
    </w:p>
    <w:p w14:paraId="1F9B8AFB" w14:textId="77777777" w:rsidR="00154F5C" w:rsidRPr="00E159CE" w:rsidRDefault="00154F5C" w:rsidP="00154F5C">
      <w:pPr>
        <w:spacing w:line="240" w:lineRule="auto"/>
        <w:jc w:val="left"/>
        <w:rPr>
          <w:b/>
          <w:szCs w:val="32"/>
        </w:rPr>
      </w:pPr>
    </w:p>
    <w:p w14:paraId="2D2F7E6D" w14:textId="77777777" w:rsidR="00154F5C" w:rsidRPr="00E159CE" w:rsidRDefault="00154F5C" w:rsidP="00154F5C">
      <w:pPr>
        <w:spacing w:line="240" w:lineRule="auto"/>
        <w:jc w:val="left"/>
        <w:rPr>
          <w:b/>
          <w:szCs w:val="32"/>
        </w:rPr>
      </w:pPr>
    </w:p>
    <w:p w14:paraId="49123FC6" w14:textId="77777777" w:rsidR="00154F5C" w:rsidRDefault="00154F5C" w:rsidP="00154F5C">
      <w:pPr>
        <w:spacing w:line="240" w:lineRule="auto"/>
        <w:jc w:val="left"/>
        <w:rPr>
          <w:b/>
          <w:szCs w:val="32"/>
        </w:rPr>
      </w:pPr>
    </w:p>
    <w:p w14:paraId="5C2562FF" w14:textId="77777777" w:rsidR="00154F5C" w:rsidRDefault="00154F5C" w:rsidP="00154F5C">
      <w:pPr>
        <w:spacing w:line="240" w:lineRule="auto"/>
        <w:jc w:val="left"/>
        <w:rPr>
          <w:b/>
          <w:szCs w:val="32"/>
        </w:rPr>
      </w:pPr>
    </w:p>
    <w:p w14:paraId="2153C933" w14:textId="77777777" w:rsidR="00154F5C" w:rsidRDefault="00154F5C" w:rsidP="00154F5C">
      <w:pPr>
        <w:spacing w:line="240" w:lineRule="auto"/>
        <w:jc w:val="left"/>
        <w:rPr>
          <w:b/>
          <w:szCs w:val="32"/>
        </w:rPr>
      </w:pPr>
    </w:p>
    <w:p w14:paraId="265A66F8" w14:textId="77777777" w:rsidR="00154F5C" w:rsidRDefault="00154F5C" w:rsidP="00154F5C">
      <w:pPr>
        <w:spacing w:line="240" w:lineRule="auto"/>
        <w:jc w:val="left"/>
        <w:rPr>
          <w:b/>
          <w:szCs w:val="32"/>
        </w:rPr>
      </w:pPr>
    </w:p>
    <w:p w14:paraId="752D0FD5" w14:textId="77777777" w:rsidR="00154F5C" w:rsidRPr="00E159CE" w:rsidRDefault="00154F5C" w:rsidP="00154F5C">
      <w:pPr>
        <w:spacing w:line="240" w:lineRule="auto"/>
        <w:jc w:val="left"/>
        <w:rPr>
          <w:b/>
          <w:szCs w:val="32"/>
        </w:rPr>
      </w:pPr>
    </w:p>
    <w:p w14:paraId="5CC5531E" w14:textId="77777777" w:rsidR="00154F5C" w:rsidRPr="00E159CE" w:rsidRDefault="00154F5C" w:rsidP="00154F5C">
      <w:pPr>
        <w:spacing w:line="240" w:lineRule="auto"/>
        <w:jc w:val="left"/>
        <w:rPr>
          <w:b/>
          <w:szCs w:val="32"/>
        </w:rPr>
      </w:pPr>
    </w:p>
    <w:p w14:paraId="19127FBD" w14:textId="48B94087" w:rsidR="00154F5C" w:rsidRPr="00A248AD" w:rsidRDefault="00DC5801" w:rsidP="00154F5C">
      <w:pPr>
        <w:spacing w:line="240" w:lineRule="auto"/>
        <w:jc w:val="left"/>
        <w:rPr>
          <w:b/>
          <w:szCs w:val="32"/>
          <w:lang w:val="en-GB"/>
        </w:rPr>
      </w:pPr>
      <w:r w:rsidRPr="00A248AD">
        <w:rPr>
          <w:b/>
          <w:szCs w:val="32"/>
          <w:lang w:val="en-GB"/>
        </w:rPr>
        <w:t>Abstract</w:t>
      </w:r>
    </w:p>
    <w:p w14:paraId="2853441D" w14:textId="77777777" w:rsidR="0086133B" w:rsidRPr="00A248AD" w:rsidRDefault="0086133B">
      <w:pPr>
        <w:spacing w:line="240" w:lineRule="auto"/>
        <w:jc w:val="left"/>
        <w:rPr>
          <w:szCs w:val="32"/>
          <w:lang w:val="en-GB"/>
        </w:rPr>
      </w:pPr>
    </w:p>
    <w:p w14:paraId="6552FAB9" w14:textId="0C3C8AFE" w:rsidR="007001D3" w:rsidRPr="00A248AD" w:rsidRDefault="007001D3" w:rsidP="007001D3">
      <w:pPr>
        <w:rPr>
          <w:szCs w:val="32"/>
          <w:lang w:val="en-GB"/>
        </w:rPr>
      </w:pPr>
      <w:r w:rsidRPr="00A248AD">
        <w:rPr>
          <w:lang w:val="en-GB"/>
        </w:rPr>
        <w:t xml:space="preserve">In this diploma work we present the internet of things and </w:t>
      </w:r>
      <w:r w:rsidR="00A248AD" w:rsidRPr="00A248AD">
        <w:rPr>
          <w:lang w:val="en-GB"/>
        </w:rPr>
        <w:t>its</w:t>
      </w:r>
      <w:r w:rsidRPr="00A248AD">
        <w:rPr>
          <w:lang w:val="en-GB"/>
        </w:rPr>
        <w:t xml:space="preserve"> use cases in</w:t>
      </w:r>
      <w:r w:rsidR="00A248AD">
        <w:rPr>
          <w:lang w:val="en-GB"/>
        </w:rPr>
        <w:t xml:space="preserve"> smart home</w:t>
      </w:r>
      <w:r w:rsidRPr="00A248AD">
        <w:rPr>
          <w:lang w:val="en-GB"/>
        </w:rPr>
        <w:t xml:space="preserve">. We present the principle of open source and provide arguments for its use in internet of things. </w:t>
      </w:r>
      <w:r w:rsidRPr="00A248AD">
        <w:rPr>
          <w:szCs w:val="32"/>
          <w:lang w:val="en-GB"/>
        </w:rPr>
        <w:t>We also look at existing smart home products and communication protocols used</w:t>
      </w:r>
      <w:r w:rsidR="00A248AD">
        <w:rPr>
          <w:szCs w:val="32"/>
          <w:lang w:val="en-GB"/>
        </w:rPr>
        <w:t xml:space="preserve"> between them</w:t>
      </w:r>
      <w:r w:rsidRPr="00A248AD">
        <w:rPr>
          <w:szCs w:val="32"/>
          <w:lang w:val="en-GB"/>
        </w:rPr>
        <w:t>. We develop smart home system based on Raspberry Pi companion iOS application developed in Swift. We a</w:t>
      </w:r>
      <w:r w:rsidR="00A248AD">
        <w:rPr>
          <w:szCs w:val="32"/>
          <w:lang w:val="en-GB"/>
        </w:rPr>
        <w:t>lso developed</w:t>
      </w:r>
      <w:r w:rsidRPr="00A248AD">
        <w:rPr>
          <w:szCs w:val="32"/>
          <w:lang w:val="en-GB"/>
        </w:rPr>
        <w:t xml:space="preserve"> </w:t>
      </w:r>
      <w:r w:rsidR="00A248AD">
        <w:rPr>
          <w:szCs w:val="32"/>
          <w:lang w:val="en-GB"/>
        </w:rPr>
        <w:t>widget for quick</w:t>
      </w:r>
      <w:r w:rsidRPr="00A248AD">
        <w:rPr>
          <w:szCs w:val="32"/>
          <w:lang w:val="en-GB"/>
        </w:rPr>
        <w:t xml:space="preserve"> access and integrate iBeacon tec</w:t>
      </w:r>
      <w:r w:rsidR="00A248AD">
        <w:rPr>
          <w:szCs w:val="32"/>
          <w:lang w:val="en-GB"/>
        </w:rPr>
        <w:t xml:space="preserve">hnology for automation. We present some </w:t>
      </w:r>
      <w:r w:rsidRPr="00A248AD">
        <w:rPr>
          <w:szCs w:val="32"/>
          <w:lang w:val="en-GB"/>
        </w:rPr>
        <w:t xml:space="preserve">challenges internet of things is facing and describe our idea for smart home that came </w:t>
      </w:r>
      <w:r w:rsidR="00521082">
        <w:rPr>
          <w:szCs w:val="32"/>
          <w:lang w:val="en-GB"/>
        </w:rPr>
        <w:t>while researching</w:t>
      </w:r>
      <w:r w:rsidRPr="00A248AD">
        <w:rPr>
          <w:szCs w:val="32"/>
          <w:lang w:val="en-GB"/>
        </w:rPr>
        <w:t xml:space="preserve"> for this diploma work.</w:t>
      </w:r>
    </w:p>
    <w:p w14:paraId="38105328" w14:textId="77777777" w:rsidR="007001D3" w:rsidRDefault="007001D3">
      <w:pPr>
        <w:spacing w:line="240" w:lineRule="auto"/>
        <w:jc w:val="left"/>
        <w:rPr>
          <w:b/>
          <w:sz w:val="32"/>
          <w:szCs w:val="32"/>
        </w:rPr>
      </w:pPr>
    </w:p>
    <w:p w14:paraId="2EFE5BC6" w14:textId="6F13863B" w:rsidR="0086133B" w:rsidRDefault="0086133B">
      <w:pPr>
        <w:spacing w:line="240" w:lineRule="auto"/>
        <w:jc w:val="left"/>
        <w:rPr>
          <w:b/>
          <w:sz w:val="32"/>
          <w:szCs w:val="32"/>
        </w:rPr>
      </w:pPr>
      <w:r>
        <w:rPr>
          <w:b/>
          <w:sz w:val="32"/>
          <w:szCs w:val="32"/>
        </w:rPr>
        <w:br w:type="page"/>
      </w:r>
    </w:p>
    <w:p w14:paraId="7305D467" w14:textId="41B25892" w:rsidR="00A83746" w:rsidRDefault="002B38D9" w:rsidP="00A83746">
      <w:pPr>
        <w:spacing w:line="240" w:lineRule="auto"/>
        <w:rPr>
          <w:b/>
          <w:sz w:val="32"/>
          <w:szCs w:val="32"/>
        </w:rPr>
      </w:pPr>
      <w:r w:rsidRPr="00AE3509">
        <w:rPr>
          <w:b/>
          <w:sz w:val="32"/>
          <w:szCs w:val="32"/>
        </w:rPr>
        <w:lastRenderedPageBreak/>
        <w:t>KAZALO</w:t>
      </w:r>
    </w:p>
    <w:p w14:paraId="71FCBB44" w14:textId="77777777" w:rsidR="00A83746" w:rsidRPr="00AE3509" w:rsidRDefault="00A83746" w:rsidP="00A83746">
      <w:pPr>
        <w:spacing w:line="240" w:lineRule="auto"/>
        <w:rPr>
          <w:b/>
          <w:sz w:val="32"/>
          <w:szCs w:val="32"/>
        </w:rPr>
      </w:pPr>
    </w:p>
    <w:sdt>
      <w:sdtPr>
        <w:rPr>
          <w:rFonts w:ascii="Arial" w:hAnsi="Arial"/>
          <w:b w:val="0"/>
          <w:bCs w:val="0"/>
          <w:sz w:val="22"/>
          <w:szCs w:val="22"/>
        </w:rPr>
        <w:id w:val="999536709"/>
        <w:docPartObj>
          <w:docPartGallery w:val="Table of Contents"/>
          <w:docPartUnique/>
        </w:docPartObj>
      </w:sdtPr>
      <w:sdtEndPr>
        <w:rPr>
          <w:noProof/>
        </w:rPr>
      </w:sdtEndPr>
      <w:sdtContent>
        <w:p w14:paraId="6767C9C6" w14:textId="77777777" w:rsidR="00723B02" w:rsidRDefault="00DD1B5C">
          <w:pPr>
            <w:pStyle w:val="TOC1"/>
            <w:tabs>
              <w:tab w:val="left" w:pos="440"/>
              <w:tab w:val="right" w:leader="dot" w:pos="8772"/>
            </w:tabs>
            <w:rPr>
              <w:rFonts w:eastAsiaTheme="minorEastAsia" w:cstheme="minorBidi"/>
              <w:b w:val="0"/>
              <w:bCs w:val="0"/>
              <w:noProof/>
              <w:lang w:val="en-US"/>
            </w:rPr>
          </w:pPr>
          <w:r>
            <w:rPr>
              <w:b w:val="0"/>
              <w:bCs w:val="0"/>
            </w:rPr>
            <w:fldChar w:fldCharType="begin"/>
          </w:r>
          <w:r>
            <w:instrText xml:space="preserve"> TOC \o "1-3" \h \z \u </w:instrText>
          </w:r>
          <w:r>
            <w:rPr>
              <w:b w:val="0"/>
              <w:bCs w:val="0"/>
            </w:rPr>
            <w:fldChar w:fldCharType="separate"/>
          </w:r>
          <w:hyperlink w:anchor="_Toc459674710" w:history="1">
            <w:r w:rsidR="00723B02" w:rsidRPr="0041500A">
              <w:rPr>
                <w:rStyle w:val="Hyperlink"/>
                <w:noProof/>
              </w:rPr>
              <w:t>1</w:t>
            </w:r>
            <w:r w:rsidR="00723B02">
              <w:rPr>
                <w:rFonts w:eastAsiaTheme="minorEastAsia" w:cstheme="minorBidi"/>
                <w:b w:val="0"/>
                <w:bCs w:val="0"/>
                <w:noProof/>
                <w:lang w:val="en-US"/>
              </w:rPr>
              <w:tab/>
            </w:r>
            <w:r w:rsidR="00723B02" w:rsidRPr="0041500A">
              <w:rPr>
                <w:rStyle w:val="Hyperlink"/>
                <w:noProof/>
              </w:rPr>
              <w:t>UVOD</w:t>
            </w:r>
            <w:r w:rsidR="00723B02">
              <w:rPr>
                <w:noProof/>
                <w:webHidden/>
              </w:rPr>
              <w:tab/>
            </w:r>
            <w:r w:rsidR="00723B02">
              <w:rPr>
                <w:noProof/>
                <w:webHidden/>
              </w:rPr>
              <w:fldChar w:fldCharType="begin"/>
            </w:r>
            <w:r w:rsidR="00723B02">
              <w:rPr>
                <w:noProof/>
                <w:webHidden/>
              </w:rPr>
              <w:instrText xml:space="preserve"> PAGEREF _Toc459674710 \h </w:instrText>
            </w:r>
            <w:r w:rsidR="00723B02">
              <w:rPr>
                <w:noProof/>
                <w:webHidden/>
              </w:rPr>
            </w:r>
            <w:r w:rsidR="00723B02">
              <w:rPr>
                <w:noProof/>
                <w:webHidden/>
              </w:rPr>
              <w:fldChar w:fldCharType="separate"/>
            </w:r>
            <w:r w:rsidR="003046F7">
              <w:rPr>
                <w:noProof/>
                <w:webHidden/>
              </w:rPr>
              <w:t>1</w:t>
            </w:r>
            <w:r w:rsidR="00723B02">
              <w:rPr>
                <w:noProof/>
                <w:webHidden/>
              </w:rPr>
              <w:fldChar w:fldCharType="end"/>
            </w:r>
          </w:hyperlink>
        </w:p>
        <w:p w14:paraId="13B48D8C" w14:textId="77777777" w:rsidR="00723B02" w:rsidRDefault="00723B02">
          <w:pPr>
            <w:pStyle w:val="TOC1"/>
            <w:tabs>
              <w:tab w:val="left" w:pos="440"/>
              <w:tab w:val="right" w:leader="dot" w:pos="8772"/>
            </w:tabs>
            <w:rPr>
              <w:rFonts w:eastAsiaTheme="minorEastAsia" w:cstheme="minorBidi"/>
              <w:b w:val="0"/>
              <w:bCs w:val="0"/>
              <w:noProof/>
              <w:lang w:val="en-US"/>
            </w:rPr>
          </w:pPr>
          <w:hyperlink w:anchor="_Toc459674711" w:history="1">
            <w:r w:rsidRPr="0041500A">
              <w:rPr>
                <w:rStyle w:val="Hyperlink"/>
                <w:noProof/>
              </w:rPr>
              <w:t>2</w:t>
            </w:r>
            <w:r>
              <w:rPr>
                <w:rFonts w:eastAsiaTheme="minorEastAsia" w:cstheme="minorBidi"/>
                <w:b w:val="0"/>
                <w:bCs w:val="0"/>
                <w:noProof/>
                <w:lang w:val="en-US"/>
              </w:rPr>
              <w:tab/>
            </w:r>
            <w:r w:rsidRPr="0041500A">
              <w:rPr>
                <w:rStyle w:val="Hyperlink"/>
                <w:noProof/>
              </w:rPr>
              <w:t>Pametna hiša</w:t>
            </w:r>
            <w:r>
              <w:rPr>
                <w:noProof/>
                <w:webHidden/>
              </w:rPr>
              <w:tab/>
            </w:r>
            <w:r>
              <w:rPr>
                <w:noProof/>
                <w:webHidden/>
              </w:rPr>
              <w:fldChar w:fldCharType="begin"/>
            </w:r>
            <w:r>
              <w:rPr>
                <w:noProof/>
                <w:webHidden/>
              </w:rPr>
              <w:instrText xml:space="preserve"> PAGEREF _Toc459674711 \h </w:instrText>
            </w:r>
            <w:r>
              <w:rPr>
                <w:noProof/>
                <w:webHidden/>
              </w:rPr>
            </w:r>
            <w:r>
              <w:rPr>
                <w:noProof/>
                <w:webHidden/>
              </w:rPr>
              <w:fldChar w:fldCharType="separate"/>
            </w:r>
            <w:r w:rsidR="003046F7">
              <w:rPr>
                <w:noProof/>
                <w:webHidden/>
              </w:rPr>
              <w:t>3</w:t>
            </w:r>
            <w:r>
              <w:rPr>
                <w:noProof/>
                <w:webHidden/>
              </w:rPr>
              <w:fldChar w:fldCharType="end"/>
            </w:r>
          </w:hyperlink>
        </w:p>
        <w:p w14:paraId="10A6E2D8" w14:textId="77777777" w:rsidR="00723B02" w:rsidRDefault="00723B02">
          <w:pPr>
            <w:pStyle w:val="TOC2"/>
            <w:tabs>
              <w:tab w:val="left" w:pos="880"/>
              <w:tab w:val="right" w:leader="dot" w:pos="8772"/>
            </w:tabs>
            <w:rPr>
              <w:rFonts w:eastAsiaTheme="minorEastAsia" w:cstheme="minorBidi"/>
              <w:b w:val="0"/>
              <w:bCs w:val="0"/>
              <w:noProof/>
              <w:sz w:val="24"/>
              <w:szCs w:val="24"/>
              <w:lang w:val="en-US"/>
            </w:rPr>
          </w:pPr>
          <w:hyperlink w:anchor="_Toc459674712" w:history="1">
            <w:r w:rsidRPr="0041500A">
              <w:rPr>
                <w:rStyle w:val="Hyperlink"/>
                <w:noProof/>
              </w:rPr>
              <w:t>2.1</w:t>
            </w:r>
            <w:r>
              <w:rPr>
                <w:rFonts w:eastAsiaTheme="minorEastAsia" w:cstheme="minorBidi"/>
                <w:b w:val="0"/>
                <w:bCs w:val="0"/>
                <w:noProof/>
                <w:sz w:val="24"/>
                <w:szCs w:val="24"/>
                <w:lang w:val="en-US"/>
              </w:rPr>
              <w:tab/>
            </w:r>
            <w:r w:rsidRPr="0041500A">
              <w:rPr>
                <w:rStyle w:val="Hyperlink"/>
                <w:noProof/>
              </w:rPr>
              <w:t>IoT</w:t>
            </w:r>
            <w:r>
              <w:rPr>
                <w:noProof/>
                <w:webHidden/>
              </w:rPr>
              <w:tab/>
            </w:r>
            <w:r>
              <w:rPr>
                <w:noProof/>
                <w:webHidden/>
              </w:rPr>
              <w:fldChar w:fldCharType="begin"/>
            </w:r>
            <w:r>
              <w:rPr>
                <w:noProof/>
                <w:webHidden/>
              </w:rPr>
              <w:instrText xml:space="preserve"> PAGEREF _Toc459674712 \h </w:instrText>
            </w:r>
            <w:r>
              <w:rPr>
                <w:noProof/>
                <w:webHidden/>
              </w:rPr>
            </w:r>
            <w:r>
              <w:rPr>
                <w:noProof/>
                <w:webHidden/>
              </w:rPr>
              <w:fldChar w:fldCharType="separate"/>
            </w:r>
            <w:r w:rsidR="003046F7">
              <w:rPr>
                <w:noProof/>
                <w:webHidden/>
              </w:rPr>
              <w:t>4</w:t>
            </w:r>
            <w:r>
              <w:rPr>
                <w:noProof/>
                <w:webHidden/>
              </w:rPr>
              <w:fldChar w:fldCharType="end"/>
            </w:r>
          </w:hyperlink>
        </w:p>
        <w:p w14:paraId="6D5927AC" w14:textId="77777777" w:rsidR="00723B02" w:rsidRDefault="00723B02">
          <w:pPr>
            <w:pStyle w:val="TOC2"/>
            <w:tabs>
              <w:tab w:val="left" w:pos="880"/>
              <w:tab w:val="right" w:leader="dot" w:pos="8772"/>
            </w:tabs>
            <w:rPr>
              <w:rFonts w:eastAsiaTheme="minorEastAsia" w:cstheme="minorBidi"/>
              <w:b w:val="0"/>
              <w:bCs w:val="0"/>
              <w:noProof/>
              <w:sz w:val="24"/>
              <w:szCs w:val="24"/>
              <w:lang w:val="en-US"/>
            </w:rPr>
          </w:pPr>
          <w:hyperlink w:anchor="_Toc459674713" w:history="1">
            <w:r w:rsidRPr="0041500A">
              <w:rPr>
                <w:rStyle w:val="Hyperlink"/>
                <w:noProof/>
              </w:rPr>
              <w:t>2.2</w:t>
            </w:r>
            <w:r>
              <w:rPr>
                <w:rFonts w:eastAsiaTheme="minorEastAsia" w:cstheme="minorBidi"/>
                <w:b w:val="0"/>
                <w:bCs w:val="0"/>
                <w:noProof/>
                <w:sz w:val="24"/>
                <w:szCs w:val="24"/>
                <w:lang w:val="en-US"/>
              </w:rPr>
              <w:tab/>
            </w:r>
            <w:r w:rsidRPr="0041500A">
              <w:rPr>
                <w:rStyle w:val="Hyperlink"/>
                <w:noProof/>
              </w:rPr>
              <w:t>Arhitektura IoT sistemov</w:t>
            </w:r>
            <w:r>
              <w:rPr>
                <w:noProof/>
                <w:webHidden/>
              </w:rPr>
              <w:tab/>
            </w:r>
            <w:r>
              <w:rPr>
                <w:noProof/>
                <w:webHidden/>
              </w:rPr>
              <w:fldChar w:fldCharType="begin"/>
            </w:r>
            <w:r>
              <w:rPr>
                <w:noProof/>
                <w:webHidden/>
              </w:rPr>
              <w:instrText xml:space="preserve"> PAGEREF _Toc459674713 \h </w:instrText>
            </w:r>
            <w:r>
              <w:rPr>
                <w:noProof/>
                <w:webHidden/>
              </w:rPr>
            </w:r>
            <w:r>
              <w:rPr>
                <w:noProof/>
                <w:webHidden/>
              </w:rPr>
              <w:fldChar w:fldCharType="separate"/>
            </w:r>
            <w:r w:rsidR="003046F7">
              <w:rPr>
                <w:noProof/>
                <w:webHidden/>
              </w:rPr>
              <w:t>4</w:t>
            </w:r>
            <w:r>
              <w:rPr>
                <w:noProof/>
                <w:webHidden/>
              </w:rPr>
              <w:fldChar w:fldCharType="end"/>
            </w:r>
          </w:hyperlink>
        </w:p>
        <w:p w14:paraId="1053DBF6" w14:textId="77777777" w:rsidR="00723B02" w:rsidRDefault="00723B02">
          <w:pPr>
            <w:pStyle w:val="TOC2"/>
            <w:tabs>
              <w:tab w:val="left" w:pos="880"/>
              <w:tab w:val="right" w:leader="dot" w:pos="8772"/>
            </w:tabs>
            <w:rPr>
              <w:rFonts w:eastAsiaTheme="minorEastAsia" w:cstheme="minorBidi"/>
              <w:b w:val="0"/>
              <w:bCs w:val="0"/>
              <w:noProof/>
              <w:sz w:val="24"/>
              <w:szCs w:val="24"/>
              <w:lang w:val="en-US"/>
            </w:rPr>
          </w:pPr>
          <w:hyperlink w:anchor="_Toc459674714" w:history="1">
            <w:r w:rsidRPr="0041500A">
              <w:rPr>
                <w:rStyle w:val="Hyperlink"/>
                <w:noProof/>
              </w:rPr>
              <w:t>2.3</w:t>
            </w:r>
            <w:r>
              <w:rPr>
                <w:rFonts w:eastAsiaTheme="minorEastAsia" w:cstheme="minorBidi"/>
                <w:b w:val="0"/>
                <w:bCs w:val="0"/>
                <w:noProof/>
                <w:sz w:val="24"/>
                <w:szCs w:val="24"/>
                <w:lang w:val="en-US"/>
              </w:rPr>
              <w:tab/>
            </w:r>
            <w:r w:rsidRPr="0041500A">
              <w:rPr>
                <w:rStyle w:val="Hyperlink"/>
                <w:noProof/>
              </w:rPr>
              <w:t>Komunikacijski protokoli IoT naprav</w:t>
            </w:r>
            <w:r>
              <w:rPr>
                <w:noProof/>
                <w:webHidden/>
              </w:rPr>
              <w:tab/>
            </w:r>
            <w:r>
              <w:rPr>
                <w:noProof/>
                <w:webHidden/>
              </w:rPr>
              <w:fldChar w:fldCharType="begin"/>
            </w:r>
            <w:r>
              <w:rPr>
                <w:noProof/>
                <w:webHidden/>
              </w:rPr>
              <w:instrText xml:space="preserve"> PAGEREF _Toc459674714 \h </w:instrText>
            </w:r>
            <w:r>
              <w:rPr>
                <w:noProof/>
                <w:webHidden/>
              </w:rPr>
            </w:r>
            <w:r>
              <w:rPr>
                <w:noProof/>
                <w:webHidden/>
              </w:rPr>
              <w:fldChar w:fldCharType="separate"/>
            </w:r>
            <w:r w:rsidR="003046F7">
              <w:rPr>
                <w:noProof/>
                <w:webHidden/>
              </w:rPr>
              <w:t>6</w:t>
            </w:r>
            <w:r>
              <w:rPr>
                <w:noProof/>
                <w:webHidden/>
              </w:rPr>
              <w:fldChar w:fldCharType="end"/>
            </w:r>
          </w:hyperlink>
        </w:p>
        <w:p w14:paraId="7C2A242F"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15" w:history="1">
            <w:r w:rsidRPr="0041500A">
              <w:rPr>
                <w:rStyle w:val="Hyperlink"/>
                <w:noProof/>
              </w:rPr>
              <w:t>2.3.1</w:t>
            </w:r>
            <w:r>
              <w:rPr>
                <w:rFonts w:eastAsiaTheme="minorEastAsia" w:cstheme="minorBidi"/>
                <w:noProof/>
                <w:sz w:val="24"/>
                <w:szCs w:val="24"/>
                <w:lang w:val="en-US"/>
              </w:rPr>
              <w:tab/>
            </w:r>
            <w:r w:rsidRPr="0041500A">
              <w:rPr>
                <w:rStyle w:val="Hyperlink"/>
                <w:noProof/>
              </w:rPr>
              <w:t>TCP/IP</w:t>
            </w:r>
            <w:r>
              <w:rPr>
                <w:noProof/>
                <w:webHidden/>
              </w:rPr>
              <w:tab/>
            </w:r>
            <w:r>
              <w:rPr>
                <w:noProof/>
                <w:webHidden/>
              </w:rPr>
              <w:fldChar w:fldCharType="begin"/>
            </w:r>
            <w:r>
              <w:rPr>
                <w:noProof/>
                <w:webHidden/>
              </w:rPr>
              <w:instrText xml:space="preserve"> PAGEREF _Toc459674715 \h </w:instrText>
            </w:r>
            <w:r>
              <w:rPr>
                <w:noProof/>
                <w:webHidden/>
              </w:rPr>
            </w:r>
            <w:r>
              <w:rPr>
                <w:noProof/>
                <w:webHidden/>
              </w:rPr>
              <w:fldChar w:fldCharType="separate"/>
            </w:r>
            <w:r w:rsidR="003046F7">
              <w:rPr>
                <w:noProof/>
                <w:webHidden/>
              </w:rPr>
              <w:t>6</w:t>
            </w:r>
            <w:r>
              <w:rPr>
                <w:noProof/>
                <w:webHidden/>
              </w:rPr>
              <w:fldChar w:fldCharType="end"/>
            </w:r>
          </w:hyperlink>
        </w:p>
        <w:p w14:paraId="77BB2BA3"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16" w:history="1">
            <w:r w:rsidRPr="0041500A">
              <w:rPr>
                <w:rStyle w:val="Hyperlink"/>
                <w:noProof/>
              </w:rPr>
              <w:t>2.3.2</w:t>
            </w:r>
            <w:r>
              <w:rPr>
                <w:rFonts w:eastAsiaTheme="minorEastAsia" w:cstheme="minorBidi"/>
                <w:noProof/>
                <w:sz w:val="24"/>
                <w:szCs w:val="24"/>
                <w:lang w:val="en-US"/>
              </w:rPr>
              <w:tab/>
            </w:r>
            <w:r w:rsidRPr="0041500A">
              <w:rPr>
                <w:rStyle w:val="Hyperlink"/>
                <w:noProof/>
              </w:rPr>
              <w:t>Bluetooth in iBeacon</w:t>
            </w:r>
            <w:r>
              <w:rPr>
                <w:noProof/>
                <w:webHidden/>
              </w:rPr>
              <w:tab/>
            </w:r>
            <w:r>
              <w:rPr>
                <w:noProof/>
                <w:webHidden/>
              </w:rPr>
              <w:fldChar w:fldCharType="begin"/>
            </w:r>
            <w:r>
              <w:rPr>
                <w:noProof/>
                <w:webHidden/>
              </w:rPr>
              <w:instrText xml:space="preserve"> PAGEREF _Toc459674716 \h </w:instrText>
            </w:r>
            <w:r>
              <w:rPr>
                <w:noProof/>
                <w:webHidden/>
              </w:rPr>
            </w:r>
            <w:r>
              <w:rPr>
                <w:noProof/>
                <w:webHidden/>
              </w:rPr>
              <w:fldChar w:fldCharType="separate"/>
            </w:r>
            <w:r w:rsidR="003046F7">
              <w:rPr>
                <w:noProof/>
                <w:webHidden/>
              </w:rPr>
              <w:t>6</w:t>
            </w:r>
            <w:r>
              <w:rPr>
                <w:noProof/>
                <w:webHidden/>
              </w:rPr>
              <w:fldChar w:fldCharType="end"/>
            </w:r>
          </w:hyperlink>
        </w:p>
        <w:p w14:paraId="62860320"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17" w:history="1">
            <w:r w:rsidRPr="0041500A">
              <w:rPr>
                <w:rStyle w:val="Hyperlink"/>
                <w:noProof/>
              </w:rPr>
              <w:t>2.3.3</w:t>
            </w:r>
            <w:r>
              <w:rPr>
                <w:rFonts w:eastAsiaTheme="minorEastAsia" w:cstheme="minorBidi"/>
                <w:noProof/>
                <w:sz w:val="24"/>
                <w:szCs w:val="24"/>
                <w:lang w:val="en-US"/>
              </w:rPr>
              <w:tab/>
            </w:r>
            <w:r w:rsidRPr="0041500A">
              <w:rPr>
                <w:rStyle w:val="Hyperlink"/>
                <w:noProof/>
              </w:rPr>
              <w:t>ZigBee</w:t>
            </w:r>
            <w:r>
              <w:rPr>
                <w:noProof/>
                <w:webHidden/>
              </w:rPr>
              <w:tab/>
            </w:r>
            <w:r>
              <w:rPr>
                <w:noProof/>
                <w:webHidden/>
              </w:rPr>
              <w:fldChar w:fldCharType="begin"/>
            </w:r>
            <w:r>
              <w:rPr>
                <w:noProof/>
                <w:webHidden/>
              </w:rPr>
              <w:instrText xml:space="preserve"> PAGEREF _Toc459674717 \h </w:instrText>
            </w:r>
            <w:r>
              <w:rPr>
                <w:noProof/>
                <w:webHidden/>
              </w:rPr>
            </w:r>
            <w:r>
              <w:rPr>
                <w:noProof/>
                <w:webHidden/>
              </w:rPr>
              <w:fldChar w:fldCharType="separate"/>
            </w:r>
            <w:r w:rsidR="003046F7">
              <w:rPr>
                <w:noProof/>
                <w:webHidden/>
              </w:rPr>
              <w:t>7</w:t>
            </w:r>
            <w:r>
              <w:rPr>
                <w:noProof/>
                <w:webHidden/>
              </w:rPr>
              <w:fldChar w:fldCharType="end"/>
            </w:r>
          </w:hyperlink>
        </w:p>
        <w:p w14:paraId="4A32C6A7"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18" w:history="1">
            <w:r w:rsidRPr="0041500A">
              <w:rPr>
                <w:rStyle w:val="Hyperlink"/>
                <w:noProof/>
              </w:rPr>
              <w:t>2.3.4</w:t>
            </w:r>
            <w:r>
              <w:rPr>
                <w:rFonts w:eastAsiaTheme="minorEastAsia" w:cstheme="minorBidi"/>
                <w:noProof/>
                <w:sz w:val="24"/>
                <w:szCs w:val="24"/>
                <w:lang w:val="en-US"/>
              </w:rPr>
              <w:tab/>
            </w:r>
            <w:r w:rsidRPr="0041500A">
              <w:rPr>
                <w:rStyle w:val="Hyperlink"/>
                <w:noProof/>
              </w:rPr>
              <w:t>Z-Wave</w:t>
            </w:r>
            <w:r>
              <w:rPr>
                <w:noProof/>
                <w:webHidden/>
              </w:rPr>
              <w:tab/>
            </w:r>
            <w:r>
              <w:rPr>
                <w:noProof/>
                <w:webHidden/>
              </w:rPr>
              <w:fldChar w:fldCharType="begin"/>
            </w:r>
            <w:r>
              <w:rPr>
                <w:noProof/>
                <w:webHidden/>
              </w:rPr>
              <w:instrText xml:space="preserve"> PAGEREF _Toc459674718 \h </w:instrText>
            </w:r>
            <w:r>
              <w:rPr>
                <w:noProof/>
                <w:webHidden/>
              </w:rPr>
            </w:r>
            <w:r>
              <w:rPr>
                <w:noProof/>
                <w:webHidden/>
              </w:rPr>
              <w:fldChar w:fldCharType="separate"/>
            </w:r>
            <w:r w:rsidR="003046F7">
              <w:rPr>
                <w:noProof/>
                <w:webHidden/>
              </w:rPr>
              <w:t>7</w:t>
            </w:r>
            <w:r>
              <w:rPr>
                <w:noProof/>
                <w:webHidden/>
              </w:rPr>
              <w:fldChar w:fldCharType="end"/>
            </w:r>
          </w:hyperlink>
        </w:p>
        <w:p w14:paraId="18FBE151" w14:textId="77777777" w:rsidR="00723B02" w:rsidRDefault="00723B02">
          <w:pPr>
            <w:pStyle w:val="TOC2"/>
            <w:tabs>
              <w:tab w:val="left" w:pos="880"/>
              <w:tab w:val="right" w:leader="dot" w:pos="8772"/>
            </w:tabs>
            <w:rPr>
              <w:rFonts w:eastAsiaTheme="minorEastAsia" w:cstheme="minorBidi"/>
              <w:b w:val="0"/>
              <w:bCs w:val="0"/>
              <w:noProof/>
              <w:sz w:val="24"/>
              <w:szCs w:val="24"/>
              <w:lang w:val="en-US"/>
            </w:rPr>
          </w:pPr>
          <w:hyperlink w:anchor="_Toc459674719" w:history="1">
            <w:r w:rsidRPr="0041500A">
              <w:rPr>
                <w:rStyle w:val="Hyperlink"/>
                <w:noProof/>
              </w:rPr>
              <w:t>2.4</w:t>
            </w:r>
            <w:r>
              <w:rPr>
                <w:rFonts w:eastAsiaTheme="minorEastAsia" w:cstheme="minorBidi"/>
                <w:b w:val="0"/>
                <w:bCs w:val="0"/>
                <w:noProof/>
                <w:sz w:val="24"/>
                <w:szCs w:val="24"/>
                <w:lang w:val="en-US"/>
              </w:rPr>
              <w:tab/>
            </w:r>
            <w:r w:rsidRPr="0041500A">
              <w:rPr>
                <w:rStyle w:val="Hyperlink"/>
                <w:noProof/>
              </w:rPr>
              <w:t>Obstoječe rešitve</w:t>
            </w:r>
            <w:r>
              <w:rPr>
                <w:noProof/>
                <w:webHidden/>
              </w:rPr>
              <w:tab/>
            </w:r>
            <w:r>
              <w:rPr>
                <w:noProof/>
                <w:webHidden/>
              </w:rPr>
              <w:fldChar w:fldCharType="begin"/>
            </w:r>
            <w:r>
              <w:rPr>
                <w:noProof/>
                <w:webHidden/>
              </w:rPr>
              <w:instrText xml:space="preserve"> PAGEREF _Toc459674719 \h </w:instrText>
            </w:r>
            <w:r>
              <w:rPr>
                <w:noProof/>
                <w:webHidden/>
              </w:rPr>
            </w:r>
            <w:r>
              <w:rPr>
                <w:noProof/>
                <w:webHidden/>
              </w:rPr>
              <w:fldChar w:fldCharType="separate"/>
            </w:r>
            <w:r w:rsidR="003046F7">
              <w:rPr>
                <w:noProof/>
                <w:webHidden/>
              </w:rPr>
              <w:t>8</w:t>
            </w:r>
            <w:r>
              <w:rPr>
                <w:noProof/>
                <w:webHidden/>
              </w:rPr>
              <w:fldChar w:fldCharType="end"/>
            </w:r>
          </w:hyperlink>
        </w:p>
        <w:p w14:paraId="11FFA271" w14:textId="77777777" w:rsidR="00723B02" w:rsidRDefault="00723B02">
          <w:pPr>
            <w:pStyle w:val="TOC2"/>
            <w:tabs>
              <w:tab w:val="left" w:pos="880"/>
              <w:tab w:val="right" w:leader="dot" w:pos="8772"/>
            </w:tabs>
            <w:rPr>
              <w:rFonts w:eastAsiaTheme="minorEastAsia" w:cstheme="minorBidi"/>
              <w:b w:val="0"/>
              <w:bCs w:val="0"/>
              <w:noProof/>
              <w:sz w:val="24"/>
              <w:szCs w:val="24"/>
              <w:lang w:val="en-US"/>
            </w:rPr>
          </w:pPr>
          <w:hyperlink w:anchor="_Toc459674720" w:history="1">
            <w:r w:rsidRPr="0041500A">
              <w:rPr>
                <w:rStyle w:val="Hyperlink"/>
                <w:noProof/>
              </w:rPr>
              <w:t>2.5</w:t>
            </w:r>
            <w:r>
              <w:rPr>
                <w:rFonts w:eastAsiaTheme="minorEastAsia" w:cstheme="minorBidi"/>
                <w:b w:val="0"/>
                <w:bCs w:val="0"/>
                <w:noProof/>
                <w:sz w:val="24"/>
                <w:szCs w:val="24"/>
                <w:lang w:val="en-US"/>
              </w:rPr>
              <w:tab/>
            </w:r>
            <w:r w:rsidRPr="0041500A">
              <w:rPr>
                <w:rStyle w:val="Hyperlink"/>
                <w:noProof/>
              </w:rPr>
              <w:t>Pametna mesta</w:t>
            </w:r>
            <w:r>
              <w:rPr>
                <w:noProof/>
                <w:webHidden/>
              </w:rPr>
              <w:tab/>
            </w:r>
            <w:r>
              <w:rPr>
                <w:noProof/>
                <w:webHidden/>
              </w:rPr>
              <w:fldChar w:fldCharType="begin"/>
            </w:r>
            <w:r>
              <w:rPr>
                <w:noProof/>
                <w:webHidden/>
              </w:rPr>
              <w:instrText xml:space="preserve"> PAGEREF _Toc459674720 \h </w:instrText>
            </w:r>
            <w:r>
              <w:rPr>
                <w:noProof/>
                <w:webHidden/>
              </w:rPr>
            </w:r>
            <w:r>
              <w:rPr>
                <w:noProof/>
                <w:webHidden/>
              </w:rPr>
              <w:fldChar w:fldCharType="separate"/>
            </w:r>
            <w:r w:rsidR="003046F7">
              <w:rPr>
                <w:noProof/>
                <w:webHidden/>
              </w:rPr>
              <w:t>11</w:t>
            </w:r>
            <w:r>
              <w:rPr>
                <w:noProof/>
                <w:webHidden/>
              </w:rPr>
              <w:fldChar w:fldCharType="end"/>
            </w:r>
          </w:hyperlink>
        </w:p>
        <w:p w14:paraId="17077D81" w14:textId="77777777" w:rsidR="00723B02" w:rsidRDefault="00723B02">
          <w:pPr>
            <w:pStyle w:val="TOC1"/>
            <w:tabs>
              <w:tab w:val="left" w:pos="440"/>
              <w:tab w:val="right" w:leader="dot" w:pos="8772"/>
            </w:tabs>
            <w:rPr>
              <w:rFonts w:eastAsiaTheme="minorEastAsia" w:cstheme="minorBidi"/>
              <w:b w:val="0"/>
              <w:bCs w:val="0"/>
              <w:noProof/>
              <w:lang w:val="en-US"/>
            </w:rPr>
          </w:pPr>
          <w:hyperlink w:anchor="_Toc459674721" w:history="1">
            <w:r w:rsidRPr="0041500A">
              <w:rPr>
                <w:rStyle w:val="Hyperlink"/>
                <w:noProof/>
              </w:rPr>
              <w:t>3</w:t>
            </w:r>
            <w:r>
              <w:rPr>
                <w:rFonts w:eastAsiaTheme="minorEastAsia" w:cstheme="minorBidi"/>
                <w:b w:val="0"/>
                <w:bCs w:val="0"/>
                <w:noProof/>
                <w:lang w:val="en-US"/>
              </w:rPr>
              <w:tab/>
            </w:r>
            <w:r w:rsidRPr="0041500A">
              <w:rPr>
                <w:rStyle w:val="Hyperlink"/>
                <w:noProof/>
              </w:rPr>
              <w:t>Odprta koda</w:t>
            </w:r>
            <w:r>
              <w:rPr>
                <w:noProof/>
                <w:webHidden/>
              </w:rPr>
              <w:tab/>
            </w:r>
            <w:r>
              <w:rPr>
                <w:noProof/>
                <w:webHidden/>
              </w:rPr>
              <w:fldChar w:fldCharType="begin"/>
            </w:r>
            <w:r>
              <w:rPr>
                <w:noProof/>
                <w:webHidden/>
              </w:rPr>
              <w:instrText xml:space="preserve"> PAGEREF _Toc459674721 \h </w:instrText>
            </w:r>
            <w:r>
              <w:rPr>
                <w:noProof/>
                <w:webHidden/>
              </w:rPr>
            </w:r>
            <w:r>
              <w:rPr>
                <w:noProof/>
                <w:webHidden/>
              </w:rPr>
              <w:fldChar w:fldCharType="separate"/>
            </w:r>
            <w:r w:rsidR="003046F7">
              <w:rPr>
                <w:noProof/>
                <w:webHidden/>
              </w:rPr>
              <w:t>12</w:t>
            </w:r>
            <w:r>
              <w:rPr>
                <w:noProof/>
                <w:webHidden/>
              </w:rPr>
              <w:fldChar w:fldCharType="end"/>
            </w:r>
          </w:hyperlink>
        </w:p>
        <w:p w14:paraId="15667709" w14:textId="77777777" w:rsidR="00723B02" w:rsidRDefault="00723B02">
          <w:pPr>
            <w:pStyle w:val="TOC1"/>
            <w:tabs>
              <w:tab w:val="left" w:pos="440"/>
              <w:tab w:val="right" w:leader="dot" w:pos="8772"/>
            </w:tabs>
            <w:rPr>
              <w:rFonts w:eastAsiaTheme="minorEastAsia" w:cstheme="minorBidi"/>
              <w:b w:val="0"/>
              <w:bCs w:val="0"/>
              <w:noProof/>
              <w:lang w:val="en-US"/>
            </w:rPr>
          </w:pPr>
          <w:hyperlink w:anchor="_Toc459674722" w:history="1">
            <w:r w:rsidRPr="0041500A">
              <w:rPr>
                <w:rStyle w:val="Hyperlink"/>
                <w:noProof/>
              </w:rPr>
              <w:t>4</w:t>
            </w:r>
            <w:r>
              <w:rPr>
                <w:rFonts w:eastAsiaTheme="minorEastAsia" w:cstheme="minorBidi"/>
                <w:b w:val="0"/>
                <w:bCs w:val="0"/>
                <w:noProof/>
                <w:lang w:val="en-US"/>
              </w:rPr>
              <w:tab/>
            </w:r>
            <w:r w:rsidRPr="0041500A">
              <w:rPr>
                <w:rStyle w:val="Hyperlink"/>
                <w:noProof/>
              </w:rPr>
              <w:t>Razvoj lastne rešitve</w:t>
            </w:r>
            <w:r>
              <w:rPr>
                <w:noProof/>
                <w:webHidden/>
              </w:rPr>
              <w:tab/>
            </w:r>
            <w:r>
              <w:rPr>
                <w:noProof/>
                <w:webHidden/>
              </w:rPr>
              <w:fldChar w:fldCharType="begin"/>
            </w:r>
            <w:r>
              <w:rPr>
                <w:noProof/>
                <w:webHidden/>
              </w:rPr>
              <w:instrText xml:space="preserve"> PAGEREF _Toc459674722 \h </w:instrText>
            </w:r>
            <w:r>
              <w:rPr>
                <w:noProof/>
                <w:webHidden/>
              </w:rPr>
            </w:r>
            <w:r>
              <w:rPr>
                <w:noProof/>
                <w:webHidden/>
              </w:rPr>
              <w:fldChar w:fldCharType="separate"/>
            </w:r>
            <w:r w:rsidR="003046F7">
              <w:rPr>
                <w:noProof/>
                <w:webHidden/>
              </w:rPr>
              <w:t>14</w:t>
            </w:r>
            <w:r>
              <w:rPr>
                <w:noProof/>
                <w:webHidden/>
              </w:rPr>
              <w:fldChar w:fldCharType="end"/>
            </w:r>
          </w:hyperlink>
        </w:p>
        <w:p w14:paraId="16F15E74" w14:textId="77777777" w:rsidR="00723B02" w:rsidRDefault="00723B02">
          <w:pPr>
            <w:pStyle w:val="TOC2"/>
            <w:tabs>
              <w:tab w:val="left" w:pos="880"/>
              <w:tab w:val="right" w:leader="dot" w:pos="8772"/>
            </w:tabs>
            <w:rPr>
              <w:rFonts w:eastAsiaTheme="minorEastAsia" w:cstheme="minorBidi"/>
              <w:b w:val="0"/>
              <w:bCs w:val="0"/>
              <w:noProof/>
              <w:sz w:val="24"/>
              <w:szCs w:val="24"/>
              <w:lang w:val="en-US"/>
            </w:rPr>
          </w:pPr>
          <w:hyperlink w:anchor="_Toc459674723" w:history="1">
            <w:r w:rsidRPr="0041500A">
              <w:rPr>
                <w:rStyle w:val="Hyperlink"/>
                <w:noProof/>
              </w:rPr>
              <w:t>4.1</w:t>
            </w:r>
            <w:r>
              <w:rPr>
                <w:rFonts w:eastAsiaTheme="minorEastAsia" w:cstheme="minorBidi"/>
                <w:b w:val="0"/>
                <w:bCs w:val="0"/>
                <w:noProof/>
                <w:sz w:val="24"/>
                <w:szCs w:val="24"/>
                <w:lang w:val="en-US"/>
              </w:rPr>
              <w:tab/>
            </w:r>
            <w:r w:rsidRPr="0041500A">
              <w:rPr>
                <w:rStyle w:val="Hyperlink"/>
                <w:noProof/>
              </w:rPr>
              <w:t>Strojna oprema</w:t>
            </w:r>
            <w:r>
              <w:rPr>
                <w:noProof/>
                <w:webHidden/>
              </w:rPr>
              <w:tab/>
            </w:r>
            <w:r>
              <w:rPr>
                <w:noProof/>
                <w:webHidden/>
              </w:rPr>
              <w:fldChar w:fldCharType="begin"/>
            </w:r>
            <w:r>
              <w:rPr>
                <w:noProof/>
                <w:webHidden/>
              </w:rPr>
              <w:instrText xml:space="preserve"> PAGEREF _Toc459674723 \h </w:instrText>
            </w:r>
            <w:r>
              <w:rPr>
                <w:noProof/>
                <w:webHidden/>
              </w:rPr>
            </w:r>
            <w:r>
              <w:rPr>
                <w:noProof/>
                <w:webHidden/>
              </w:rPr>
              <w:fldChar w:fldCharType="separate"/>
            </w:r>
            <w:r w:rsidR="003046F7">
              <w:rPr>
                <w:noProof/>
                <w:webHidden/>
              </w:rPr>
              <w:t>14</w:t>
            </w:r>
            <w:r>
              <w:rPr>
                <w:noProof/>
                <w:webHidden/>
              </w:rPr>
              <w:fldChar w:fldCharType="end"/>
            </w:r>
          </w:hyperlink>
        </w:p>
        <w:p w14:paraId="44C134DF"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24" w:history="1">
            <w:r w:rsidRPr="0041500A">
              <w:rPr>
                <w:rStyle w:val="Hyperlink"/>
                <w:noProof/>
              </w:rPr>
              <w:t>4.1.1</w:t>
            </w:r>
            <w:r>
              <w:rPr>
                <w:rFonts w:eastAsiaTheme="minorEastAsia" w:cstheme="minorBidi"/>
                <w:noProof/>
                <w:sz w:val="24"/>
                <w:szCs w:val="24"/>
                <w:lang w:val="en-US"/>
              </w:rPr>
              <w:tab/>
            </w:r>
            <w:r w:rsidRPr="0041500A">
              <w:rPr>
                <w:rStyle w:val="Hyperlink"/>
                <w:noProof/>
              </w:rPr>
              <w:t>Raspberry Pi</w:t>
            </w:r>
            <w:r>
              <w:rPr>
                <w:noProof/>
                <w:webHidden/>
              </w:rPr>
              <w:tab/>
            </w:r>
            <w:r>
              <w:rPr>
                <w:noProof/>
                <w:webHidden/>
              </w:rPr>
              <w:fldChar w:fldCharType="begin"/>
            </w:r>
            <w:r>
              <w:rPr>
                <w:noProof/>
                <w:webHidden/>
              </w:rPr>
              <w:instrText xml:space="preserve"> PAGEREF _Toc459674724 \h </w:instrText>
            </w:r>
            <w:r>
              <w:rPr>
                <w:noProof/>
                <w:webHidden/>
              </w:rPr>
            </w:r>
            <w:r>
              <w:rPr>
                <w:noProof/>
                <w:webHidden/>
              </w:rPr>
              <w:fldChar w:fldCharType="separate"/>
            </w:r>
            <w:r w:rsidR="003046F7">
              <w:rPr>
                <w:noProof/>
                <w:webHidden/>
              </w:rPr>
              <w:t>14</w:t>
            </w:r>
            <w:r>
              <w:rPr>
                <w:noProof/>
                <w:webHidden/>
              </w:rPr>
              <w:fldChar w:fldCharType="end"/>
            </w:r>
          </w:hyperlink>
        </w:p>
        <w:p w14:paraId="431639B6"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25" w:history="1">
            <w:r w:rsidRPr="0041500A">
              <w:rPr>
                <w:rStyle w:val="Hyperlink"/>
                <w:noProof/>
              </w:rPr>
              <w:t>4.1.2</w:t>
            </w:r>
            <w:r>
              <w:rPr>
                <w:rFonts w:eastAsiaTheme="minorEastAsia" w:cstheme="minorBidi"/>
                <w:noProof/>
                <w:sz w:val="24"/>
                <w:szCs w:val="24"/>
                <w:lang w:val="en-US"/>
              </w:rPr>
              <w:tab/>
            </w:r>
            <w:r w:rsidRPr="0041500A">
              <w:rPr>
                <w:rStyle w:val="Hyperlink"/>
                <w:noProof/>
              </w:rPr>
              <w:t>Senzorji</w:t>
            </w:r>
            <w:r>
              <w:rPr>
                <w:noProof/>
                <w:webHidden/>
              </w:rPr>
              <w:tab/>
            </w:r>
            <w:r>
              <w:rPr>
                <w:noProof/>
                <w:webHidden/>
              </w:rPr>
              <w:fldChar w:fldCharType="begin"/>
            </w:r>
            <w:r>
              <w:rPr>
                <w:noProof/>
                <w:webHidden/>
              </w:rPr>
              <w:instrText xml:space="preserve"> PAGEREF _Toc459674725 \h </w:instrText>
            </w:r>
            <w:r>
              <w:rPr>
                <w:noProof/>
                <w:webHidden/>
              </w:rPr>
            </w:r>
            <w:r>
              <w:rPr>
                <w:noProof/>
                <w:webHidden/>
              </w:rPr>
              <w:fldChar w:fldCharType="separate"/>
            </w:r>
            <w:r w:rsidR="003046F7">
              <w:rPr>
                <w:noProof/>
                <w:webHidden/>
              </w:rPr>
              <w:t>15</w:t>
            </w:r>
            <w:r>
              <w:rPr>
                <w:noProof/>
                <w:webHidden/>
              </w:rPr>
              <w:fldChar w:fldCharType="end"/>
            </w:r>
          </w:hyperlink>
        </w:p>
        <w:p w14:paraId="46B0C7C5"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26" w:history="1">
            <w:r w:rsidRPr="0041500A">
              <w:rPr>
                <w:rStyle w:val="Hyperlink"/>
                <w:noProof/>
              </w:rPr>
              <w:t>4.1.3</w:t>
            </w:r>
            <w:r>
              <w:rPr>
                <w:rFonts w:eastAsiaTheme="minorEastAsia" w:cstheme="minorBidi"/>
                <w:noProof/>
                <w:sz w:val="24"/>
                <w:szCs w:val="24"/>
                <w:lang w:val="en-US"/>
              </w:rPr>
              <w:tab/>
            </w:r>
            <w:r w:rsidRPr="0041500A">
              <w:rPr>
                <w:rStyle w:val="Hyperlink"/>
                <w:noProof/>
              </w:rPr>
              <w:t>Aktuatorji</w:t>
            </w:r>
            <w:r>
              <w:rPr>
                <w:noProof/>
                <w:webHidden/>
              </w:rPr>
              <w:tab/>
            </w:r>
            <w:r>
              <w:rPr>
                <w:noProof/>
                <w:webHidden/>
              </w:rPr>
              <w:fldChar w:fldCharType="begin"/>
            </w:r>
            <w:r>
              <w:rPr>
                <w:noProof/>
                <w:webHidden/>
              </w:rPr>
              <w:instrText xml:space="preserve"> PAGEREF _Toc459674726 \h </w:instrText>
            </w:r>
            <w:r>
              <w:rPr>
                <w:noProof/>
                <w:webHidden/>
              </w:rPr>
            </w:r>
            <w:r>
              <w:rPr>
                <w:noProof/>
                <w:webHidden/>
              </w:rPr>
              <w:fldChar w:fldCharType="separate"/>
            </w:r>
            <w:r w:rsidR="003046F7">
              <w:rPr>
                <w:noProof/>
                <w:webHidden/>
              </w:rPr>
              <w:t>16</w:t>
            </w:r>
            <w:r>
              <w:rPr>
                <w:noProof/>
                <w:webHidden/>
              </w:rPr>
              <w:fldChar w:fldCharType="end"/>
            </w:r>
          </w:hyperlink>
        </w:p>
        <w:p w14:paraId="06ECA371"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27" w:history="1">
            <w:r w:rsidRPr="0041500A">
              <w:rPr>
                <w:rStyle w:val="Hyperlink"/>
                <w:noProof/>
              </w:rPr>
              <w:t>4.1.4</w:t>
            </w:r>
            <w:r>
              <w:rPr>
                <w:rFonts w:eastAsiaTheme="minorEastAsia" w:cstheme="minorBidi"/>
                <w:noProof/>
                <w:sz w:val="24"/>
                <w:szCs w:val="24"/>
                <w:lang w:val="en-US"/>
              </w:rPr>
              <w:tab/>
            </w:r>
            <w:r w:rsidRPr="0041500A">
              <w:rPr>
                <w:rStyle w:val="Hyperlink"/>
                <w:noProof/>
              </w:rPr>
              <w:t>Sestavljanje</w:t>
            </w:r>
            <w:r>
              <w:rPr>
                <w:noProof/>
                <w:webHidden/>
              </w:rPr>
              <w:tab/>
            </w:r>
            <w:r>
              <w:rPr>
                <w:noProof/>
                <w:webHidden/>
              </w:rPr>
              <w:fldChar w:fldCharType="begin"/>
            </w:r>
            <w:r>
              <w:rPr>
                <w:noProof/>
                <w:webHidden/>
              </w:rPr>
              <w:instrText xml:space="preserve"> PAGEREF _Toc459674727 \h </w:instrText>
            </w:r>
            <w:r>
              <w:rPr>
                <w:noProof/>
                <w:webHidden/>
              </w:rPr>
            </w:r>
            <w:r>
              <w:rPr>
                <w:noProof/>
                <w:webHidden/>
              </w:rPr>
              <w:fldChar w:fldCharType="separate"/>
            </w:r>
            <w:r w:rsidR="003046F7">
              <w:rPr>
                <w:noProof/>
                <w:webHidden/>
              </w:rPr>
              <w:t>17</w:t>
            </w:r>
            <w:r>
              <w:rPr>
                <w:noProof/>
                <w:webHidden/>
              </w:rPr>
              <w:fldChar w:fldCharType="end"/>
            </w:r>
          </w:hyperlink>
        </w:p>
        <w:p w14:paraId="3F46D57B" w14:textId="77777777" w:rsidR="00723B02" w:rsidRDefault="00723B02">
          <w:pPr>
            <w:pStyle w:val="TOC2"/>
            <w:tabs>
              <w:tab w:val="left" w:pos="880"/>
              <w:tab w:val="right" w:leader="dot" w:pos="8772"/>
            </w:tabs>
            <w:rPr>
              <w:rFonts w:eastAsiaTheme="minorEastAsia" w:cstheme="minorBidi"/>
              <w:b w:val="0"/>
              <w:bCs w:val="0"/>
              <w:noProof/>
              <w:sz w:val="24"/>
              <w:szCs w:val="24"/>
              <w:lang w:val="en-US"/>
            </w:rPr>
          </w:pPr>
          <w:hyperlink w:anchor="_Toc459674728" w:history="1">
            <w:r w:rsidRPr="0041500A">
              <w:rPr>
                <w:rStyle w:val="Hyperlink"/>
                <w:noProof/>
              </w:rPr>
              <w:t>4.2</w:t>
            </w:r>
            <w:r>
              <w:rPr>
                <w:rFonts w:eastAsiaTheme="minorEastAsia" w:cstheme="minorBidi"/>
                <w:b w:val="0"/>
                <w:bCs w:val="0"/>
                <w:noProof/>
                <w:sz w:val="24"/>
                <w:szCs w:val="24"/>
                <w:lang w:val="en-US"/>
              </w:rPr>
              <w:tab/>
            </w:r>
            <w:r w:rsidRPr="0041500A">
              <w:rPr>
                <w:rStyle w:val="Hyperlink"/>
                <w:noProof/>
              </w:rPr>
              <w:t>Programska oprema na strani strežnika</w:t>
            </w:r>
            <w:r>
              <w:rPr>
                <w:noProof/>
                <w:webHidden/>
              </w:rPr>
              <w:tab/>
            </w:r>
            <w:r>
              <w:rPr>
                <w:noProof/>
                <w:webHidden/>
              </w:rPr>
              <w:fldChar w:fldCharType="begin"/>
            </w:r>
            <w:r>
              <w:rPr>
                <w:noProof/>
                <w:webHidden/>
              </w:rPr>
              <w:instrText xml:space="preserve"> PAGEREF _Toc459674728 \h </w:instrText>
            </w:r>
            <w:r>
              <w:rPr>
                <w:noProof/>
                <w:webHidden/>
              </w:rPr>
            </w:r>
            <w:r>
              <w:rPr>
                <w:noProof/>
                <w:webHidden/>
              </w:rPr>
              <w:fldChar w:fldCharType="separate"/>
            </w:r>
            <w:r w:rsidR="003046F7">
              <w:rPr>
                <w:noProof/>
                <w:webHidden/>
              </w:rPr>
              <w:t>18</w:t>
            </w:r>
            <w:r>
              <w:rPr>
                <w:noProof/>
                <w:webHidden/>
              </w:rPr>
              <w:fldChar w:fldCharType="end"/>
            </w:r>
          </w:hyperlink>
        </w:p>
        <w:p w14:paraId="1B78A8B3" w14:textId="77777777" w:rsidR="00723B02" w:rsidRDefault="00723B02">
          <w:pPr>
            <w:pStyle w:val="TOC2"/>
            <w:tabs>
              <w:tab w:val="left" w:pos="880"/>
              <w:tab w:val="right" w:leader="dot" w:pos="8772"/>
            </w:tabs>
            <w:rPr>
              <w:rFonts w:eastAsiaTheme="minorEastAsia" w:cstheme="minorBidi"/>
              <w:b w:val="0"/>
              <w:bCs w:val="0"/>
              <w:noProof/>
              <w:sz w:val="24"/>
              <w:szCs w:val="24"/>
              <w:lang w:val="en-US"/>
            </w:rPr>
          </w:pPr>
          <w:hyperlink w:anchor="_Toc459674729" w:history="1">
            <w:r w:rsidRPr="0041500A">
              <w:rPr>
                <w:rStyle w:val="Hyperlink"/>
                <w:noProof/>
              </w:rPr>
              <w:t>4.3</w:t>
            </w:r>
            <w:r>
              <w:rPr>
                <w:rFonts w:eastAsiaTheme="minorEastAsia" w:cstheme="minorBidi"/>
                <w:b w:val="0"/>
                <w:bCs w:val="0"/>
                <w:noProof/>
                <w:sz w:val="24"/>
                <w:szCs w:val="24"/>
                <w:lang w:val="en-US"/>
              </w:rPr>
              <w:tab/>
            </w:r>
            <w:r w:rsidRPr="0041500A">
              <w:rPr>
                <w:rStyle w:val="Hyperlink"/>
                <w:noProof/>
              </w:rPr>
              <w:t>Razvoj mobilne aplikacije</w:t>
            </w:r>
            <w:r>
              <w:rPr>
                <w:noProof/>
                <w:webHidden/>
              </w:rPr>
              <w:tab/>
            </w:r>
            <w:r>
              <w:rPr>
                <w:noProof/>
                <w:webHidden/>
              </w:rPr>
              <w:fldChar w:fldCharType="begin"/>
            </w:r>
            <w:r>
              <w:rPr>
                <w:noProof/>
                <w:webHidden/>
              </w:rPr>
              <w:instrText xml:space="preserve"> PAGEREF _Toc459674729 \h </w:instrText>
            </w:r>
            <w:r>
              <w:rPr>
                <w:noProof/>
                <w:webHidden/>
              </w:rPr>
            </w:r>
            <w:r>
              <w:rPr>
                <w:noProof/>
                <w:webHidden/>
              </w:rPr>
              <w:fldChar w:fldCharType="separate"/>
            </w:r>
            <w:r w:rsidR="003046F7">
              <w:rPr>
                <w:noProof/>
                <w:webHidden/>
              </w:rPr>
              <w:t>20</w:t>
            </w:r>
            <w:r>
              <w:rPr>
                <w:noProof/>
                <w:webHidden/>
              </w:rPr>
              <w:fldChar w:fldCharType="end"/>
            </w:r>
          </w:hyperlink>
        </w:p>
        <w:p w14:paraId="7EECACC5"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30" w:history="1">
            <w:r w:rsidRPr="0041500A">
              <w:rPr>
                <w:rStyle w:val="Hyperlink"/>
                <w:noProof/>
              </w:rPr>
              <w:t>4.3.1</w:t>
            </w:r>
            <w:r>
              <w:rPr>
                <w:rFonts w:eastAsiaTheme="minorEastAsia" w:cstheme="minorBidi"/>
                <w:noProof/>
                <w:sz w:val="24"/>
                <w:szCs w:val="24"/>
                <w:lang w:val="en-US"/>
              </w:rPr>
              <w:tab/>
            </w:r>
            <w:r w:rsidRPr="0041500A">
              <w:rPr>
                <w:rStyle w:val="Hyperlink"/>
                <w:noProof/>
              </w:rPr>
              <w:t>Nadzor različic</w:t>
            </w:r>
            <w:r>
              <w:rPr>
                <w:noProof/>
                <w:webHidden/>
              </w:rPr>
              <w:tab/>
            </w:r>
            <w:r>
              <w:rPr>
                <w:noProof/>
                <w:webHidden/>
              </w:rPr>
              <w:fldChar w:fldCharType="begin"/>
            </w:r>
            <w:r>
              <w:rPr>
                <w:noProof/>
                <w:webHidden/>
              </w:rPr>
              <w:instrText xml:space="preserve"> PAGEREF _Toc459674730 \h </w:instrText>
            </w:r>
            <w:r>
              <w:rPr>
                <w:noProof/>
                <w:webHidden/>
              </w:rPr>
            </w:r>
            <w:r>
              <w:rPr>
                <w:noProof/>
                <w:webHidden/>
              </w:rPr>
              <w:fldChar w:fldCharType="separate"/>
            </w:r>
            <w:r w:rsidR="003046F7">
              <w:rPr>
                <w:noProof/>
                <w:webHidden/>
              </w:rPr>
              <w:t>20</w:t>
            </w:r>
            <w:r>
              <w:rPr>
                <w:noProof/>
                <w:webHidden/>
              </w:rPr>
              <w:fldChar w:fldCharType="end"/>
            </w:r>
          </w:hyperlink>
        </w:p>
        <w:p w14:paraId="58AD0849"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31" w:history="1">
            <w:r w:rsidRPr="0041500A">
              <w:rPr>
                <w:rStyle w:val="Hyperlink"/>
                <w:noProof/>
              </w:rPr>
              <w:t>4.3.2</w:t>
            </w:r>
            <w:r>
              <w:rPr>
                <w:rFonts w:eastAsiaTheme="minorEastAsia" w:cstheme="minorBidi"/>
                <w:noProof/>
                <w:sz w:val="24"/>
                <w:szCs w:val="24"/>
                <w:lang w:val="en-US"/>
              </w:rPr>
              <w:tab/>
            </w:r>
            <w:r w:rsidRPr="0041500A">
              <w:rPr>
                <w:rStyle w:val="Hyperlink"/>
                <w:noProof/>
              </w:rPr>
              <w:t>Xcode</w:t>
            </w:r>
            <w:r>
              <w:rPr>
                <w:noProof/>
                <w:webHidden/>
              </w:rPr>
              <w:tab/>
            </w:r>
            <w:r>
              <w:rPr>
                <w:noProof/>
                <w:webHidden/>
              </w:rPr>
              <w:fldChar w:fldCharType="begin"/>
            </w:r>
            <w:r>
              <w:rPr>
                <w:noProof/>
                <w:webHidden/>
              </w:rPr>
              <w:instrText xml:space="preserve"> PAGEREF _Toc459674731 \h </w:instrText>
            </w:r>
            <w:r>
              <w:rPr>
                <w:noProof/>
                <w:webHidden/>
              </w:rPr>
            </w:r>
            <w:r>
              <w:rPr>
                <w:noProof/>
                <w:webHidden/>
              </w:rPr>
              <w:fldChar w:fldCharType="separate"/>
            </w:r>
            <w:r w:rsidR="003046F7">
              <w:rPr>
                <w:noProof/>
                <w:webHidden/>
              </w:rPr>
              <w:t>21</w:t>
            </w:r>
            <w:r>
              <w:rPr>
                <w:noProof/>
                <w:webHidden/>
              </w:rPr>
              <w:fldChar w:fldCharType="end"/>
            </w:r>
          </w:hyperlink>
        </w:p>
        <w:p w14:paraId="0123C924"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32" w:history="1">
            <w:r w:rsidRPr="0041500A">
              <w:rPr>
                <w:rStyle w:val="Hyperlink"/>
                <w:noProof/>
              </w:rPr>
              <w:t>4.3.3</w:t>
            </w:r>
            <w:r>
              <w:rPr>
                <w:rFonts w:eastAsiaTheme="minorEastAsia" w:cstheme="minorBidi"/>
                <w:noProof/>
                <w:sz w:val="24"/>
                <w:szCs w:val="24"/>
                <w:lang w:val="en-US"/>
              </w:rPr>
              <w:tab/>
            </w:r>
            <w:r w:rsidRPr="0041500A">
              <w:rPr>
                <w:rStyle w:val="Hyperlink"/>
                <w:noProof/>
              </w:rPr>
              <w:t>Swift</w:t>
            </w:r>
            <w:r>
              <w:rPr>
                <w:noProof/>
                <w:webHidden/>
              </w:rPr>
              <w:tab/>
            </w:r>
            <w:r>
              <w:rPr>
                <w:noProof/>
                <w:webHidden/>
              </w:rPr>
              <w:fldChar w:fldCharType="begin"/>
            </w:r>
            <w:r>
              <w:rPr>
                <w:noProof/>
                <w:webHidden/>
              </w:rPr>
              <w:instrText xml:space="preserve"> PAGEREF _Toc459674732 \h </w:instrText>
            </w:r>
            <w:r>
              <w:rPr>
                <w:noProof/>
                <w:webHidden/>
              </w:rPr>
            </w:r>
            <w:r>
              <w:rPr>
                <w:noProof/>
                <w:webHidden/>
              </w:rPr>
              <w:fldChar w:fldCharType="separate"/>
            </w:r>
            <w:r w:rsidR="003046F7">
              <w:rPr>
                <w:noProof/>
                <w:webHidden/>
              </w:rPr>
              <w:t>22</w:t>
            </w:r>
            <w:r>
              <w:rPr>
                <w:noProof/>
                <w:webHidden/>
              </w:rPr>
              <w:fldChar w:fldCharType="end"/>
            </w:r>
          </w:hyperlink>
        </w:p>
        <w:p w14:paraId="54E81DC7"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33" w:history="1">
            <w:r w:rsidRPr="0041500A">
              <w:rPr>
                <w:rStyle w:val="Hyperlink"/>
                <w:noProof/>
              </w:rPr>
              <w:t>4.3.4</w:t>
            </w:r>
            <w:r>
              <w:rPr>
                <w:rFonts w:eastAsiaTheme="minorEastAsia" w:cstheme="minorBidi"/>
                <w:noProof/>
                <w:sz w:val="24"/>
                <w:szCs w:val="24"/>
                <w:lang w:val="en-US"/>
              </w:rPr>
              <w:tab/>
            </w:r>
            <w:r w:rsidRPr="0041500A">
              <w:rPr>
                <w:rStyle w:val="Hyperlink"/>
                <w:noProof/>
              </w:rPr>
              <w:t>Cocoa pods</w:t>
            </w:r>
            <w:r>
              <w:rPr>
                <w:noProof/>
                <w:webHidden/>
              </w:rPr>
              <w:tab/>
            </w:r>
            <w:r>
              <w:rPr>
                <w:noProof/>
                <w:webHidden/>
              </w:rPr>
              <w:fldChar w:fldCharType="begin"/>
            </w:r>
            <w:r>
              <w:rPr>
                <w:noProof/>
                <w:webHidden/>
              </w:rPr>
              <w:instrText xml:space="preserve"> PAGEREF _Toc459674733 \h </w:instrText>
            </w:r>
            <w:r>
              <w:rPr>
                <w:noProof/>
                <w:webHidden/>
              </w:rPr>
            </w:r>
            <w:r>
              <w:rPr>
                <w:noProof/>
                <w:webHidden/>
              </w:rPr>
              <w:fldChar w:fldCharType="separate"/>
            </w:r>
            <w:r w:rsidR="003046F7">
              <w:rPr>
                <w:noProof/>
                <w:webHidden/>
              </w:rPr>
              <w:t>22</w:t>
            </w:r>
            <w:r>
              <w:rPr>
                <w:noProof/>
                <w:webHidden/>
              </w:rPr>
              <w:fldChar w:fldCharType="end"/>
            </w:r>
          </w:hyperlink>
        </w:p>
        <w:p w14:paraId="67CB41DE"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34" w:history="1">
            <w:r w:rsidRPr="0041500A">
              <w:rPr>
                <w:rStyle w:val="Hyperlink"/>
                <w:noProof/>
              </w:rPr>
              <w:t>4.3.5</w:t>
            </w:r>
            <w:r>
              <w:rPr>
                <w:rFonts w:eastAsiaTheme="minorEastAsia" w:cstheme="minorBidi"/>
                <w:noProof/>
                <w:sz w:val="24"/>
                <w:szCs w:val="24"/>
                <w:lang w:val="en-US"/>
              </w:rPr>
              <w:tab/>
            </w:r>
            <w:r w:rsidRPr="0041500A">
              <w:rPr>
                <w:rStyle w:val="Hyperlink"/>
                <w:noProof/>
              </w:rPr>
              <w:t>Programska knjižnica Alamofire</w:t>
            </w:r>
            <w:r>
              <w:rPr>
                <w:noProof/>
                <w:webHidden/>
              </w:rPr>
              <w:tab/>
            </w:r>
            <w:r>
              <w:rPr>
                <w:noProof/>
                <w:webHidden/>
              </w:rPr>
              <w:fldChar w:fldCharType="begin"/>
            </w:r>
            <w:r>
              <w:rPr>
                <w:noProof/>
                <w:webHidden/>
              </w:rPr>
              <w:instrText xml:space="preserve"> PAGEREF _Toc459674734 \h </w:instrText>
            </w:r>
            <w:r>
              <w:rPr>
                <w:noProof/>
                <w:webHidden/>
              </w:rPr>
            </w:r>
            <w:r>
              <w:rPr>
                <w:noProof/>
                <w:webHidden/>
              </w:rPr>
              <w:fldChar w:fldCharType="separate"/>
            </w:r>
            <w:r w:rsidR="003046F7">
              <w:rPr>
                <w:noProof/>
                <w:webHidden/>
              </w:rPr>
              <w:t>23</w:t>
            </w:r>
            <w:r>
              <w:rPr>
                <w:noProof/>
                <w:webHidden/>
              </w:rPr>
              <w:fldChar w:fldCharType="end"/>
            </w:r>
          </w:hyperlink>
        </w:p>
        <w:p w14:paraId="7BAAE080"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35" w:history="1">
            <w:r w:rsidRPr="0041500A">
              <w:rPr>
                <w:rStyle w:val="Hyperlink"/>
                <w:noProof/>
              </w:rPr>
              <w:t>4.3.6</w:t>
            </w:r>
            <w:r>
              <w:rPr>
                <w:rFonts w:eastAsiaTheme="minorEastAsia" w:cstheme="minorBidi"/>
                <w:noProof/>
                <w:sz w:val="24"/>
                <w:szCs w:val="24"/>
                <w:lang w:val="en-US"/>
              </w:rPr>
              <w:tab/>
            </w:r>
            <w:r w:rsidRPr="0041500A">
              <w:rPr>
                <w:rStyle w:val="Hyperlink"/>
                <w:noProof/>
              </w:rPr>
              <w:t>Nastavitve aplikacije in shramba NSUserDefaults</w:t>
            </w:r>
            <w:r>
              <w:rPr>
                <w:noProof/>
                <w:webHidden/>
              </w:rPr>
              <w:tab/>
            </w:r>
            <w:r>
              <w:rPr>
                <w:noProof/>
                <w:webHidden/>
              </w:rPr>
              <w:fldChar w:fldCharType="begin"/>
            </w:r>
            <w:r>
              <w:rPr>
                <w:noProof/>
                <w:webHidden/>
              </w:rPr>
              <w:instrText xml:space="preserve"> PAGEREF _Toc459674735 \h </w:instrText>
            </w:r>
            <w:r>
              <w:rPr>
                <w:noProof/>
                <w:webHidden/>
              </w:rPr>
            </w:r>
            <w:r>
              <w:rPr>
                <w:noProof/>
                <w:webHidden/>
              </w:rPr>
              <w:fldChar w:fldCharType="separate"/>
            </w:r>
            <w:r w:rsidR="003046F7">
              <w:rPr>
                <w:noProof/>
                <w:webHidden/>
              </w:rPr>
              <w:t>24</w:t>
            </w:r>
            <w:r>
              <w:rPr>
                <w:noProof/>
                <w:webHidden/>
              </w:rPr>
              <w:fldChar w:fldCharType="end"/>
            </w:r>
          </w:hyperlink>
        </w:p>
        <w:p w14:paraId="65737C31"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36" w:history="1">
            <w:r w:rsidRPr="0041500A">
              <w:rPr>
                <w:rStyle w:val="Hyperlink"/>
                <w:noProof/>
              </w:rPr>
              <w:t>4.3.7</w:t>
            </w:r>
            <w:r>
              <w:rPr>
                <w:rFonts w:eastAsiaTheme="minorEastAsia" w:cstheme="minorBidi"/>
                <w:noProof/>
                <w:sz w:val="24"/>
                <w:szCs w:val="24"/>
                <w:lang w:val="en-US"/>
              </w:rPr>
              <w:tab/>
            </w:r>
            <w:r w:rsidRPr="0041500A">
              <w:rPr>
                <w:rStyle w:val="Hyperlink"/>
                <w:noProof/>
              </w:rPr>
              <w:t>CoreLocation</w:t>
            </w:r>
            <w:r>
              <w:rPr>
                <w:noProof/>
                <w:webHidden/>
              </w:rPr>
              <w:tab/>
            </w:r>
            <w:r>
              <w:rPr>
                <w:noProof/>
                <w:webHidden/>
              </w:rPr>
              <w:fldChar w:fldCharType="begin"/>
            </w:r>
            <w:r>
              <w:rPr>
                <w:noProof/>
                <w:webHidden/>
              </w:rPr>
              <w:instrText xml:space="preserve"> PAGEREF _Toc459674736 \h </w:instrText>
            </w:r>
            <w:r>
              <w:rPr>
                <w:noProof/>
                <w:webHidden/>
              </w:rPr>
            </w:r>
            <w:r>
              <w:rPr>
                <w:noProof/>
                <w:webHidden/>
              </w:rPr>
              <w:fldChar w:fldCharType="separate"/>
            </w:r>
            <w:r w:rsidR="003046F7">
              <w:rPr>
                <w:noProof/>
                <w:webHidden/>
              </w:rPr>
              <w:t>25</w:t>
            </w:r>
            <w:r>
              <w:rPr>
                <w:noProof/>
                <w:webHidden/>
              </w:rPr>
              <w:fldChar w:fldCharType="end"/>
            </w:r>
          </w:hyperlink>
        </w:p>
        <w:p w14:paraId="1A706102"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37" w:history="1">
            <w:r w:rsidRPr="0041500A">
              <w:rPr>
                <w:rStyle w:val="Hyperlink"/>
                <w:noProof/>
              </w:rPr>
              <w:t>4.3.8</w:t>
            </w:r>
            <w:r>
              <w:rPr>
                <w:rFonts w:eastAsiaTheme="minorEastAsia" w:cstheme="minorBidi"/>
                <w:noProof/>
                <w:sz w:val="24"/>
                <w:szCs w:val="24"/>
                <w:lang w:val="en-US"/>
              </w:rPr>
              <w:tab/>
            </w:r>
            <w:r w:rsidRPr="0041500A">
              <w:rPr>
                <w:rStyle w:val="Hyperlink"/>
                <w:noProof/>
              </w:rPr>
              <w:t>Izdelava uporabniškega vmesnika</w:t>
            </w:r>
            <w:r>
              <w:rPr>
                <w:noProof/>
                <w:webHidden/>
              </w:rPr>
              <w:tab/>
            </w:r>
            <w:r>
              <w:rPr>
                <w:noProof/>
                <w:webHidden/>
              </w:rPr>
              <w:fldChar w:fldCharType="begin"/>
            </w:r>
            <w:r>
              <w:rPr>
                <w:noProof/>
                <w:webHidden/>
              </w:rPr>
              <w:instrText xml:space="preserve"> PAGEREF _Toc459674737 \h </w:instrText>
            </w:r>
            <w:r>
              <w:rPr>
                <w:noProof/>
                <w:webHidden/>
              </w:rPr>
            </w:r>
            <w:r>
              <w:rPr>
                <w:noProof/>
                <w:webHidden/>
              </w:rPr>
              <w:fldChar w:fldCharType="separate"/>
            </w:r>
            <w:r w:rsidR="003046F7">
              <w:rPr>
                <w:noProof/>
                <w:webHidden/>
              </w:rPr>
              <w:t>26</w:t>
            </w:r>
            <w:r>
              <w:rPr>
                <w:noProof/>
                <w:webHidden/>
              </w:rPr>
              <w:fldChar w:fldCharType="end"/>
            </w:r>
          </w:hyperlink>
        </w:p>
        <w:p w14:paraId="64465135" w14:textId="77777777" w:rsidR="00723B02" w:rsidRDefault="00723B02">
          <w:pPr>
            <w:pStyle w:val="TOC3"/>
            <w:tabs>
              <w:tab w:val="left" w:pos="1320"/>
              <w:tab w:val="right" w:leader="dot" w:pos="8772"/>
            </w:tabs>
            <w:rPr>
              <w:rFonts w:eastAsiaTheme="minorEastAsia" w:cstheme="minorBidi"/>
              <w:noProof/>
              <w:sz w:val="24"/>
              <w:szCs w:val="24"/>
              <w:lang w:val="en-US"/>
            </w:rPr>
          </w:pPr>
          <w:hyperlink w:anchor="_Toc459674738" w:history="1">
            <w:r w:rsidRPr="0041500A">
              <w:rPr>
                <w:rStyle w:val="Hyperlink"/>
                <w:noProof/>
              </w:rPr>
              <w:t>4.3.9</w:t>
            </w:r>
            <w:r>
              <w:rPr>
                <w:rFonts w:eastAsiaTheme="minorEastAsia" w:cstheme="minorBidi"/>
                <w:noProof/>
                <w:sz w:val="24"/>
                <w:szCs w:val="24"/>
                <w:lang w:val="en-US"/>
              </w:rPr>
              <w:tab/>
            </w:r>
            <w:r w:rsidRPr="0041500A">
              <w:rPr>
                <w:rStyle w:val="Hyperlink"/>
                <w:noProof/>
              </w:rPr>
              <w:t>Today extension – hiter dostop</w:t>
            </w:r>
            <w:r>
              <w:rPr>
                <w:noProof/>
                <w:webHidden/>
              </w:rPr>
              <w:tab/>
            </w:r>
            <w:r>
              <w:rPr>
                <w:noProof/>
                <w:webHidden/>
              </w:rPr>
              <w:fldChar w:fldCharType="begin"/>
            </w:r>
            <w:r>
              <w:rPr>
                <w:noProof/>
                <w:webHidden/>
              </w:rPr>
              <w:instrText xml:space="preserve"> PAGEREF _Toc459674738 \h </w:instrText>
            </w:r>
            <w:r>
              <w:rPr>
                <w:noProof/>
                <w:webHidden/>
              </w:rPr>
            </w:r>
            <w:r>
              <w:rPr>
                <w:noProof/>
                <w:webHidden/>
              </w:rPr>
              <w:fldChar w:fldCharType="separate"/>
            </w:r>
            <w:r w:rsidR="003046F7">
              <w:rPr>
                <w:noProof/>
                <w:webHidden/>
              </w:rPr>
              <w:t>27</w:t>
            </w:r>
            <w:r>
              <w:rPr>
                <w:noProof/>
                <w:webHidden/>
              </w:rPr>
              <w:fldChar w:fldCharType="end"/>
            </w:r>
          </w:hyperlink>
        </w:p>
        <w:p w14:paraId="78A64308" w14:textId="77777777" w:rsidR="00723B02" w:rsidRDefault="00723B02">
          <w:pPr>
            <w:pStyle w:val="TOC2"/>
            <w:tabs>
              <w:tab w:val="left" w:pos="880"/>
              <w:tab w:val="right" w:leader="dot" w:pos="8772"/>
            </w:tabs>
            <w:rPr>
              <w:rFonts w:eastAsiaTheme="minorEastAsia" w:cstheme="minorBidi"/>
              <w:b w:val="0"/>
              <w:bCs w:val="0"/>
              <w:noProof/>
              <w:sz w:val="24"/>
              <w:szCs w:val="24"/>
              <w:lang w:val="en-US"/>
            </w:rPr>
          </w:pPr>
          <w:hyperlink w:anchor="_Toc459674739" w:history="1">
            <w:r w:rsidRPr="0041500A">
              <w:rPr>
                <w:rStyle w:val="Hyperlink"/>
                <w:noProof/>
              </w:rPr>
              <w:t>4.4</w:t>
            </w:r>
            <w:r>
              <w:rPr>
                <w:rFonts w:eastAsiaTheme="minorEastAsia" w:cstheme="minorBidi"/>
                <w:b w:val="0"/>
                <w:bCs w:val="0"/>
                <w:noProof/>
                <w:sz w:val="24"/>
                <w:szCs w:val="24"/>
                <w:lang w:val="en-US"/>
              </w:rPr>
              <w:tab/>
            </w:r>
            <w:r w:rsidRPr="0041500A">
              <w:rPr>
                <w:rStyle w:val="Hyperlink"/>
                <w:noProof/>
              </w:rPr>
              <w:t>Konfiguracija in namestitev</w:t>
            </w:r>
            <w:r>
              <w:rPr>
                <w:noProof/>
                <w:webHidden/>
              </w:rPr>
              <w:tab/>
            </w:r>
            <w:r>
              <w:rPr>
                <w:noProof/>
                <w:webHidden/>
              </w:rPr>
              <w:fldChar w:fldCharType="begin"/>
            </w:r>
            <w:r>
              <w:rPr>
                <w:noProof/>
                <w:webHidden/>
              </w:rPr>
              <w:instrText xml:space="preserve"> PAGEREF _Toc459674739 \h </w:instrText>
            </w:r>
            <w:r>
              <w:rPr>
                <w:noProof/>
                <w:webHidden/>
              </w:rPr>
            </w:r>
            <w:r>
              <w:rPr>
                <w:noProof/>
                <w:webHidden/>
              </w:rPr>
              <w:fldChar w:fldCharType="separate"/>
            </w:r>
            <w:r w:rsidR="003046F7">
              <w:rPr>
                <w:noProof/>
                <w:webHidden/>
              </w:rPr>
              <w:t>28</w:t>
            </w:r>
            <w:r>
              <w:rPr>
                <w:noProof/>
                <w:webHidden/>
              </w:rPr>
              <w:fldChar w:fldCharType="end"/>
            </w:r>
          </w:hyperlink>
        </w:p>
        <w:p w14:paraId="1D666F83" w14:textId="77777777" w:rsidR="00723B02" w:rsidRDefault="00723B02">
          <w:pPr>
            <w:pStyle w:val="TOC1"/>
            <w:tabs>
              <w:tab w:val="left" w:pos="440"/>
              <w:tab w:val="right" w:leader="dot" w:pos="8772"/>
            </w:tabs>
            <w:rPr>
              <w:rFonts w:eastAsiaTheme="minorEastAsia" w:cstheme="minorBidi"/>
              <w:b w:val="0"/>
              <w:bCs w:val="0"/>
              <w:noProof/>
              <w:lang w:val="en-US"/>
            </w:rPr>
          </w:pPr>
          <w:hyperlink w:anchor="_Toc459674740" w:history="1">
            <w:r w:rsidRPr="0041500A">
              <w:rPr>
                <w:rStyle w:val="Hyperlink"/>
                <w:noProof/>
              </w:rPr>
              <w:t>5</w:t>
            </w:r>
            <w:r>
              <w:rPr>
                <w:rFonts w:eastAsiaTheme="minorEastAsia" w:cstheme="minorBidi"/>
                <w:b w:val="0"/>
                <w:bCs w:val="0"/>
                <w:noProof/>
                <w:lang w:val="en-US"/>
              </w:rPr>
              <w:tab/>
            </w:r>
            <w:r w:rsidRPr="0041500A">
              <w:rPr>
                <w:rStyle w:val="Hyperlink"/>
                <w:noProof/>
              </w:rPr>
              <w:t>Sklep</w:t>
            </w:r>
            <w:r>
              <w:rPr>
                <w:noProof/>
                <w:webHidden/>
              </w:rPr>
              <w:tab/>
            </w:r>
            <w:r>
              <w:rPr>
                <w:noProof/>
                <w:webHidden/>
              </w:rPr>
              <w:fldChar w:fldCharType="begin"/>
            </w:r>
            <w:r>
              <w:rPr>
                <w:noProof/>
                <w:webHidden/>
              </w:rPr>
              <w:instrText xml:space="preserve"> PAGEREF _Toc459674740 \h </w:instrText>
            </w:r>
            <w:r>
              <w:rPr>
                <w:noProof/>
                <w:webHidden/>
              </w:rPr>
            </w:r>
            <w:r>
              <w:rPr>
                <w:noProof/>
                <w:webHidden/>
              </w:rPr>
              <w:fldChar w:fldCharType="separate"/>
            </w:r>
            <w:r w:rsidR="003046F7">
              <w:rPr>
                <w:noProof/>
                <w:webHidden/>
              </w:rPr>
              <w:t>30</w:t>
            </w:r>
            <w:r>
              <w:rPr>
                <w:noProof/>
                <w:webHidden/>
              </w:rPr>
              <w:fldChar w:fldCharType="end"/>
            </w:r>
          </w:hyperlink>
        </w:p>
        <w:p w14:paraId="431BE46F" w14:textId="77777777" w:rsidR="00892F1E" w:rsidRDefault="00DD1B5C" w:rsidP="00110CE1">
          <w:pPr>
            <w:rPr>
              <w:b/>
              <w:bCs/>
              <w:noProof/>
            </w:rPr>
          </w:pPr>
          <w:r>
            <w:rPr>
              <w:b/>
              <w:bCs/>
              <w:noProof/>
            </w:rPr>
            <w:fldChar w:fldCharType="end"/>
          </w:r>
        </w:p>
      </w:sdtContent>
    </w:sdt>
    <w:p w14:paraId="50E0E7B8" w14:textId="40BECE86" w:rsidR="002B38D9" w:rsidRPr="00AE3509" w:rsidRDefault="002B38D9" w:rsidP="00110CE1">
      <w:r w:rsidRPr="00AE3509">
        <w:br w:type="page"/>
      </w:r>
    </w:p>
    <w:p w14:paraId="5F264BFE" w14:textId="77777777" w:rsidR="002B38D9" w:rsidRPr="00AE3509" w:rsidRDefault="002B38D9" w:rsidP="00110CE1">
      <w:pPr>
        <w:rPr>
          <w:b/>
          <w:sz w:val="32"/>
          <w:szCs w:val="32"/>
        </w:rPr>
      </w:pPr>
      <w:r w:rsidRPr="00AE3509">
        <w:rPr>
          <w:b/>
          <w:sz w:val="32"/>
          <w:szCs w:val="32"/>
        </w:rPr>
        <w:lastRenderedPageBreak/>
        <w:t>KAZALO SLIK</w:t>
      </w:r>
    </w:p>
    <w:p w14:paraId="5B3E3A6B" w14:textId="77777777" w:rsidR="002B38D9" w:rsidRPr="003046F7" w:rsidRDefault="002B38D9" w:rsidP="0047726A"/>
    <w:p w14:paraId="1B709C72" w14:textId="77777777" w:rsidR="003046F7" w:rsidRPr="003046F7" w:rsidRDefault="002B38D9">
      <w:pPr>
        <w:pStyle w:val="TableofFigures"/>
        <w:tabs>
          <w:tab w:val="right" w:leader="dot" w:pos="8772"/>
        </w:tabs>
        <w:rPr>
          <w:rFonts w:asciiTheme="minorHAnsi" w:eastAsiaTheme="minorEastAsia" w:hAnsiTheme="minorHAnsi" w:cstheme="minorBidi"/>
          <w:smallCaps w:val="0"/>
          <w:noProof/>
          <w:sz w:val="24"/>
          <w:szCs w:val="24"/>
          <w:lang w:val="en-US"/>
        </w:rPr>
      </w:pPr>
      <w:r w:rsidRPr="003046F7">
        <w:rPr>
          <w:rFonts w:ascii="Arial" w:hAnsi="Arial" w:cs="Arial"/>
          <w:smallCaps w:val="0"/>
          <w:sz w:val="24"/>
          <w:szCs w:val="24"/>
        </w:rPr>
        <w:fldChar w:fldCharType="begin"/>
      </w:r>
      <w:r w:rsidRPr="003046F7">
        <w:rPr>
          <w:rFonts w:ascii="Arial" w:hAnsi="Arial" w:cs="Arial"/>
          <w:smallCaps w:val="0"/>
          <w:sz w:val="24"/>
          <w:szCs w:val="24"/>
        </w:rPr>
        <w:instrText xml:space="preserve"> TOC \h \z \c "Slika" </w:instrText>
      </w:r>
      <w:r w:rsidRPr="003046F7">
        <w:rPr>
          <w:rFonts w:ascii="Arial" w:hAnsi="Arial" w:cs="Arial"/>
          <w:smallCaps w:val="0"/>
          <w:sz w:val="24"/>
          <w:szCs w:val="24"/>
        </w:rPr>
        <w:fldChar w:fldCharType="separate"/>
      </w:r>
      <w:hyperlink w:anchor="_Toc459675422" w:history="1">
        <w:r w:rsidR="003046F7" w:rsidRPr="003046F7">
          <w:rPr>
            <w:rStyle w:val="Hyperlink"/>
            <w:smallCaps w:val="0"/>
            <w:noProof/>
          </w:rPr>
          <w:t>Slika 1: Primer sheme pametne hiše</w:t>
        </w:r>
        <w:r w:rsidR="003046F7" w:rsidRPr="003046F7">
          <w:rPr>
            <w:smallCaps w:val="0"/>
            <w:noProof/>
            <w:webHidden/>
          </w:rPr>
          <w:tab/>
        </w:r>
        <w:r w:rsidR="003046F7" w:rsidRPr="003046F7">
          <w:rPr>
            <w:smallCaps w:val="0"/>
            <w:noProof/>
            <w:webHidden/>
          </w:rPr>
          <w:fldChar w:fldCharType="begin"/>
        </w:r>
        <w:r w:rsidR="003046F7" w:rsidRPr="003046F7">
          <w:rPr>
            <w:smallCaps w:val="0"/>
            <w:noProof/>
            <w:webHidden/>
          </w:rPr>
          <w:instrText xml:space="preserve"> PAGEREF _Toc459675422 \h </w:instrText>
        </w:r>
        <w:r w:rsidR="003046F7" w:rsidRPr="003046F7">
          <w:rPr>
            <w:smallCaps w:val="0"/>
            <w:noProof/>
            <w:webHidden/>
          </w:rPr>
        </w:r>
        <w:r w:rsidR="003046F7" w:rsidRPr="003046F7">
          <w:rPr>
            <w:smallCaps w:val="0"/>
            <w:noProof/>
            <w:webHidden/>
          </w:rPr>
          <w:fldChar w:fldCharType="separate"/>
        </w:r>
        <w:r w:rsidR="003046F7" w:rsidRPr="003046F7">
          <w:rPr>
            <w:smallCaps w:val="0"/>
            <w:noProof/>
            <w:webHidden/>
          </w:rPr>
          <w:t>3</w:t>
        </w:r>
        <w:r w:rsidR="003046F7" w:rsidRPr="003046F7">
          <w:rPr>
            <w:smallCaps w:val="0"/>
            <w:noProof/>
            <w:webHidden/>
          </w:rPr>
          <w:fldChar w:fldCharType="end"/>
        </w:r>
      </w:hyperlink>
    </w:p>
    <w:p w14:paraId="4A2E896B"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3" w:history="1">
        <w:r w:rsidRPr="003046F7">
          <w:rPr>
            <w:rStyle w:val="Hyperlink"/>
            <w:smallCaps w:val="0"/>
            <w:noProof/>
          </w:rPr>
          <w:t>Slika 2: Prikaz integracije različnih komunikacijskih protokolov [6]</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_Toc459675423 \h </w:instrText>
        </w:r>
        <w:r w:rsidRPr="003046F7">
          <w:rPr>
            <w:smallCaps w:val="0"/>
            <w:noProof/>
            <w:webHidden/>
          </w:rPr>
        </w:r>
        <w:r w:rsidRPr="003046F7">
          <w:rPr>
            <w:smallCaps w:val="0"/>
            <w:noProof/>
            <w:webHidden/>
          </w:rPr>
          <w:fldChar w:fldCharType="separate"/>
        </w:r>
        <w:r w:rsidRPr="003046F7">
          <w:rPr>
            <w:smallCaps w:val="0"/>
            <w:noProof/>
            <w:webHidden/>
          </w:rPr>
          <w:t>5</w:t>
        </w:r>
        <w:r w:rsidRPr="003046F7">
          <w:rPr>
            <w:smallCaps w:val="0"/>
            <w:noProof/>
            <w:webHidden/>
          </w:rPr>
          <w:fldChar w:fldCharType="end"/>
        </w:r>
      </w:hyperlink>
    </w:p>
    <w:p w14:paraId="765ABD10"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r:id="rId13" w:anchor="_Toc459675424" w:history="1">
        <w:r w:rsidRPr="003046F7">
          <w:rPr>
            <w:rStyle w:val="Hyperlink"/>
            <w:smallCaps w:val="0"/>
            <w:noProof/>
          </w:rPr>
          <w:t>Slika 3: iBeacon oddajnik [35]</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_Toc459675424 \h </w:instrText>
        </w:r>
        <w:r w:rsidRPr="003046F7">
          <w:rPr>
            <w:smallCaps w:val="0"/>
            <w:noProof/>
            <w:webHidden/>
          </w:rPr>
        </w:r>
        <w:r w:rsidRPr="003046F7">
          <w:rPr>
            <w:smallCaps w:val="0"/>
            <w:noProof/>
            <w:webHidden/>
          </w:rPr>
          <w:fldChar w:fldCharType="separate"/>
        </w:r>
        <w:r w:rsidRPr="003046F7">
          <w:rPr>
            <w:smallCaps w:val="0"/>
            <w:noProof/>
            <w:webHidden/>
          </w:rPr>
          <w:t>7</w:t>
        </w:r>
        <w:r w:rsidRPr="003046F7">
          <w:rPr>
            <w:smallCaps w:val="0"/>
            <w:noProof/>
            <w:webHidden/>
          </w:rPr>
          <w:fldChar w:fldCharType="end"/>
        </w:r>
      </w:hyperlink>
    </w:p>
    <w:p w14:paraId="1213FDEF"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5" w:history="1">
        <w:r w:rsidRPr="003046F7">
          <w:rPr>
            <w:rStyle w:val="Hyperlink"/>
            <w:smallCaps w:val="0"/>
            <w:noProof/>
          </w:rPr>
          <w:t>Slika 4: Termostat Nest [11]</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_Toc459675425 \h </w:instrText>
        </w:r>
        <w:r w:rsidRPr="003046F7">
          <w:rPr>
            <w:smallCaps w:val="0"/>
            <w:noProof/>
            <w:webHidden/>
          </w:rPr>
        </w:r>
        <w:r w:rsidRPr="003046F7">
          <w:rPr>
            <w:smallCaps w:val="0"/>
            <w:noProof/>
            <w:webHidden/>
          </w:rPr>
          <w:fldChar w:fldCharType="separate"/>
        </w:r>
        <w:r w:rsidRPr="003046F7">
          <w:rPr>
            <w:smallCaps w:val="0"/>
            <w:noProof/>
            <w:webHidden/>
          </w:rPr>
          <w:t>8</w:t>
        </w:r>
        <w:r w:rsidRPr="003046F7">
          <w:rPr>
            <w:smallCaps w:val="0"/>
            <w:noProof/>
            <w:webHidden/>
          </w:rPr>
          <w:fldChar w:fldCharType="end"/>
        </w:r>
      </w:hyperlink>
    </w:p>
    <w:p w14:paraId="24017BB0"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6" w:history="1">
        <w:r w:rsidRPr="003046F7">
          <w:rPr>
            <w:rStyle w:val="Hyperlink"/>
            <w:smallCaps w:val="0"/>
            <w:noProof/>
          </w:rPr>
          <w:t>Slika 5: Sistem pametne razsvetljave Philips Hue [12]</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_Toc459675426 \h </w:instrText>
        </w:r>
        <w:r w:rsidRPr="003046F7">
          <w:rPr>
            <w:smallCaps w:val="0"/>
            <w:noProof/>
            <w:webHidden/>
          </w:rPr>
        </w:r>
        <w:r w:rsidRPr="003046F7">
          <w:rPr>
            <w:smallCaps w:val="0"/>
            <w:noProof/>
            <w:webHidden/>
          </w:rPr>
          <w:fldChar w:fldCharType="separate"/>
        </w:r>
        <w:r w:rsidRPr="003046F7">
          <w:rPr>
            <w:smallCaps w:val="0"/>
            <w:noProof/>
            <w:webHidden/>
          </w:rPr>
          <w:t>8</w:t>
        </w:r>
        <w:r w:rsidRPr="003046F7">
          <w:rPr>
            <w:smallCaps w:val="0"/>
            <w:noProof/>
            <w:webHidden/>
          </w:rPr>
          <w:fldChar w:fldCharType="end"/>
        </w:r>
      </w:hyperlink>
    </w:p>
    <w:p w14:paraId="67F2DBD0"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7" w:history="1">
        <w:r w:rsidRPr="003046F7">
          <w:rPr>
            <w:rStyle w:val="Hyperlink"/>
            <w:smallCaps w:val="0"/>
            <w:noProof/>
          </w:rPr>
          <w:t>Slika 6: Pametna ključavnica August [13]</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_Toc459675427 \h </w:instrText>
        </w:r>
        <w:r w:rsidRPr="003046F7">
          <w:rPr>
            <w:smallCaps w:val="0"/>
            <w:noProof/>
            <w:webHidden/>
          </w:rPr>
        </w:r>
        <w:r w:rsidRPr="003046F7">
          <w:rPr>
            <w:smallCaps w:val="0"/>
            <w:noProof/>
            <w:webHidden/>
          </w:rPr>
          <w:fldChar w:fldCharType="separate"/>
        </w:r>
        <w:r w:rsidRPr="003046F7">
          <w:rPr>
            <w:smallCaps w:val="0"/>
            <w:noProof/>
            <w:webHidden/>
          </w:rPr>
          <w:t>9</w:t>
        </w:r>
        <w:r w:rsidRPr="003046F7">
          <w:rPr>
            <w:smallCaps w:val="0"/>
            <w:noProof/>
            <w:webHidden/>
          </w:rPr>
          <w:fldChar w:fldCharType="end"/>
        </w:r>
      </w:hyperlink>
    </w:p>
    <w:p w14:paraId="6AE7A256"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8" w:history="1">
        <w:r w:rsidRPr="003046F7">
          <w:rPr>
            <w:rStyle w:val="Hyperlink"/>
            <w:smallCaps w:val="0"/>
            <w:noProof/>
          </w:rPr>
          <w:t>Slika 7: Samsung SmartThings Hub [14]</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_Toc459675428 \h </w:instrText>
        </w:r>
        <w:r w:rsidRPr="003046F7">
          <w:rPr>
            <w:smallCaps w:val="0"/>
            <w:noProof/>
            <w:webHidden/>
          </w:rPr>
        </w:r>
        <w:r w:rsidRPr="003046F7">
          <w:rPr>
            <w:smallCaps w:val="0"/>
            <w:noProof/>
            <w:webHidden/>
          </w:rPr>
          <w:fldChar w:fldCharType="separate"/>
        </w:r>
        <w:r w:rsidRPr="003046F7">
          <w:rPr>
            <w:smallCaps w:val="0"/>
            <w:noProof/>
            <w:webHidden/>
          </w:rPr>
          <w:t>9</w:t>
        </w:r>
        <w:r w:rsidRPr="003046F7">
          <w:rPr>
            <w:smallCaps w:val="0"/>
            <w:noProof/>
            <w:webHidden/>
          </w:rPr>
          <w:fldChar w:fldCharType="end"/>
        </w:r>
      </w:hyperlink>
    </w:p>
    <w:p w14:paraId="534BAD09"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29" w:history="1">
        <w:r w:rsidRPr="003046F7">
          <w:rPr>
            <w:rStyle w:val="Hyperlink"/>
            <w:smallCaps w:val="0"/>
            <w:noProof/>
          </w:rPr>
          <w:t>Slika 8: Shema sistema pametne hiše</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_Toc459675429 \h </w:instrText>
        </w:r>
        <w:r w:rsidRPr="003046F7">
          <w:rPr>
            <w:smallCaps w:val="0"/>
            <w:noProof/>
            <w:webHidden/>
          </w:rPr>
        </w:r>
        <w:r w:rsidRPr="003046F7">
          <w:rPr>
            <w:smallCaps w:val="0"/>
            <w:noProof/>
            <w:webHidden/>
          </w:rPr>
          <w:fldChar w:fldCharType="separate"/>
        </w:r>
        <w:r w:rsidRPr="003046F7">
          <w:rPr>
            <w:smallCaps w:val="0"/>
            <w:noProof/>
            <w:webHidden/>
          </w:rPr>
          <w:t>14</w:t>
        </w:r>
        <w:r w:rsidRPr="003046F7">
          <w:rPr>
            <w:smallCaps w:val="0"/>
            <w:noProof/>
            <w:webHidden/>
          </w:rPr>
          <w:fldChar w:fldCharType="end"/>
        </w:r>
      </w:hyperlink>
    </w:p>
    <w:p w14:paraId="193A0C69"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0" w:history="1">
        <w:r w:rsidRPr="003046F7">
          <w:rPr>
            <w:rStyle w:val="Hyperlink"/>
            <w:smallCaps w:val="0"/>
            <w:noProof/>
          </w:rPr>
          <w:t>Slika 9: Mikroračunalnik Raspberry Pi model B [20]</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_Toc459675430 \h </w:instrText>
        </w:r>
        <w:r w:rsidRPr="003046F7">
          <w:rPr>
            <w:smallCaps w:val="0"/>
            <w:noProof/>
            <w:webHidden/>
          </w:rPr>
        </w:r>
        <w:r w:rsidRPr="003046F7">
          <w:rPr>
            <w:smallCaps w:val="0"/>
            <w:noProof/>
            <w:webHidden/>
          </w:rPr>
          <w:fldChar w:fldCharType="separate"/>
        </w:r>
        <w:r w:rsidRPr="003046F7">
          <w:rPr>
            <w:smallCaps w:val="0"/>
            <w:noProof/>
            <w:webHidden/>
          </w:rPr>
          <w:t>15</w:t>
        </w:r>
        <w:r w:rsidRPr="003046F7">
          <w:rPr>
            <w:smallCaps w:val="0"/>
            <w:noProof/>
            <w:webHidden/>
          </w:rPr>
          <w:fldChar w:fldCharType="end"/>
        </w:r>
      </w:hyperlink>
    </w:p>
    <w:p w14:paraId="62FADF53"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1" w:history="1">
        <w:r w:rsidRPr="003046F7">
          <w:rPr>
            <w:rStyle w:val="Hyperlink"/>
            <w:smallCaps w:val="0"/>
            <w:noProof/>
          </w:rPr>
          <w:t>Slika 10: Temperaturni senzor DS18B20 [22]</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_Toc459675431 \h </w:instrText>
        </w:r>
        <w:r w:rsidRPr="003046F7">
          <w:rPr>
            <w:smallCaps w:val="0"/>
            <w:noProof/>
            <w:webHidden/>
          </w:rPr>
        </w:r>
        <w:r w:rsidRPr="003046F7">
          <w:rPr>
            <w:smallCaps w:val="0"/>
            <w:noProof/>
            <w:webHidden/>
          </w:rPr>
          <w:fldChar w:fldCharType="separate"/>
        </w:r>
        <w:r w:rsidRPr="003046F7">
          <w:rPr>
            <w:smallCaps w:val="0"/>
            <w:noProof/>
            <w:webHidden/>
          </w:rPr>
          <w:t>16</w:t>
        </w:r>
        <w:r w:rsidRPr="003046F7">
          <w:rPr>
            <w:smallCaps w:val="0"/>
            <w:noProof/>
            <w:webHidden/>
          </w:rPr>
          <w:fldChar w:fldCharType="end"/>
        </w:r>
      </w:hyperlink>
    </w:p>
    <w:p w14:paraId="4D56626C"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2" w:history="1">
        <w:r w:rsidRPr="003046F7">
          <w:rPr>
            <w:rStyle w:val="Hyperlink"/>
            <w:smallCaps w:val="0"/>
            <w:noProof/>
          </w:rPr>
          <w:t>Slika 11: Rele kartica</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_Toc459675432 \h </w:instrText>
        </w:r>
        <w:r w:rsidRPr="003046F7">
          <w:rPr>
            <w:smallCaps w:val="0"/>
            <w:noProof/>
            <w:webHidden/>
          </w:rPr>
        </w:r>
        <w:r w:rsidRPr="003046F7">
          <w:rPr>
            <w:smallCaps w:val="0"/>
            <w:noProof/>
            <w:webHidden/>
          </w:rPr>
          <w:fldChar w:fldCharType="separate"/>
        </w:r>
        <w:r w:rsidRPr="003046F7">
          <w:rPr>
            <w:smallCaps w:val="0"/>
            <w:noProof/>
            <w:webHidden/>
          </w:rPr>
          <w:t>16</w:t>
        </w:r>
        <w:r w:rsidRPr="003046F7">
          <w:rPr>
            <w:smallCaps w:val="0"/>
            <w:noProof/>
            <w:webHidden/>
          </w:rPr>
          <w:fldChar w:fldCharType="end"/>
        </w:r>
      </w:hyperlink>
    </w:p>
    <w:p w14:paraId="060A98F6"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3" w:history="1">
        <w:r w:rsidRPr="003046F7">
          <w:rPr>
            <w:rStyle w:val="Hyperlink"/>
            <w:smallCaps w:val="0"/>
            <w:noProof/>
          </w:rPr>
          <w:t>Slika 12: Notranjost sistema pametne hiše</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_Toc459675433 \h </w:instrText>
        </w:r>
        <w:r w:rsidRPr="003046F7">
          <w:rPr>
            <w:smallCaps w:val="0"/>
            <w:noProof/>
            <w:webHidden/>
          </w:rPr>
        </w:r>
        <w:r w:rsidRPr="003046F7">
          <w:rPr>
            <w:smallCaps w:val="0"/>
            <w:noProof/>
            <w:webHidden/>
          </w:rPr>
          <w:fldChar w:fldCharType="separate"/>
        </w:r>
        <w:r w:rsidRPr="003046F7">
          <w:rPr>
            <w:smallCaps w:val="0"/>
            <w:noProof/>
            <w:webHidden/>
          </w:rPr>
          <w:t>17</w:t>
        </w:r>
        <w:r w:rsidRPr="003046F7">
          <w:rPr>
            <w:smallCaps w:val="0"/>
            <w:noProof/>
            <w:webHidden/>
          </w:rPr>
          <w:fldChar w:fldCharType="end"/>
        </w:r>
      </w:hyperlink>
    </w:p>
    <w:p w14:paraId="5F9AD308"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4" w:history="1">
        <w:r w:rsidRPr="003046F7">
          <w:rPr>
            <w:rStyle w:val="Hyperlink"/>
            <w:smallCaps w:val="0"/>
            <w:noProof/>
          </w:rPr>
          <w:t>Slika 13: Sistem pametne hiše v ohišju</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_Toc459675434 \h </w:instrText>
        </w:r>
        <w:r w:rsidRPr="003046F7">
          <w:rPr>
            <w:smallCaps w:val="0"/>
            <w:noProof/>
            <w:webHidden/>
          </w:rPr>
        </w:r>
        <w:r w:rsidRPr="003046F7">
          <w:rPr>
            <w:smallCaps w:val="0"/>
            <w:noProof/>
            <w:webHidden/>
          </w:rPr>
          <w:fldChar w:fldCharType="separate"/>
        </w:r>
        <w:r w:rsidRPr="003046F7">
          <w:rPr>
            <w:smallCaps w:val="0"/>
            <w:noProof/>
            <w:webHidden/>
          </w:rPr>
          <w:t>17</w:t>
        </w:r>
        <w:r w:rsidRPr="003046F7">
          <w:rPr>
            <w:smallCaps w:val="0"/>
            <w:noProof/>
            <w:webHidden/>
          </w:rPr>
          <w:fldChar w:fldCharType="end"/>
        </w:r>
      </w:hyperlink>
    </w:p>
    <w:p w14:paraId="519EC68D"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5" w:history="1">
        <w:r w:rsidRPr="003046F7">
          <w:rPr>
            <w:rStyle w:val="Hyperlink"/>
            <w:smallCaps w:val="0"/>
            <w:noProof/>
          </w:rPr>
          <w:t>Slika 14: Zaslonska slika razvojnega okolja Xcode</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_Toc459675435 \h </w:instrText>
        </w:r>
        <w:r w:rsidRPr="003046F7">
          <w:rPr>
            <w:smallCaps w:val="0"/>
            <w:noProof/>
            <w:webHidden/>
          </w:rPr>
        </w:r>
        <w:r w:rsidRPr="003046F7">
          <w:rPr>
            <w:smallCaps w:val="0"/>
            <w:noProof/>
            <w:webHidden/>
          </w:rPr>
          <w:fldChar w:fldCharType="separate"/>
        </w:r>
        <w:r w:rsidRPr="003046F7">
          <w:rPr>
            <w:smallCaps w:val="0"/>
            <w:noProof/>
            <w:webHidden/>
          </w:rPr>
          <w:t>21</w:t>
        </w:r>
        <w:r w:rsidRPr="003046F7">
          <w:rPr>
            <w:smallCaps w:val="0"/>
            <w:noProof/>
            <w:webHidden/>
          </w:rPr>
          <w:fldChar w:fldCharType="end"/>
        </w:r>
      </w:hyperlink>
    </w:p>
    <w:p w14:paraId="5333F799"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6" w:history="1">
        <w:r w:rsidRPr="003046F7">
          <w:rPr>
            <w:rStyle w:val="Hyperlink"/>
            <w:smallCaps w:val="0"/>
            <w:noProof/>
          </w:rPr>
          <w:t>Slika 15: Graf popularnosti programskih jezikov [31]</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_Toc459675436 \h </w:instrText>
        </w:r>
        <w:r w:rsidRPr="003046F7">
          <w:rPr>
            <w:smallCaps w:val="0"/>
            <w:noProof/>
            <w:webHidden/>
          </w:rPr>
        </w:r>
        <w:r w:rsidRPr="003046F7">
          <w:rPr>
            <w:smallCaps w:val="0"/>
            <w:noProof/>
            <w:webHidden/>
          </w:rPr>
          <w:fldChar w:fldCharType="separate"/>
        </w:r>
        <w:r w:rsidRPr="003046F7">
          <w:rPr>
            <w:smallCaps w:val="0"/>
            <w:noProof/>
            <w:webHidden/>
          </w:rPr>
          <w:t>22</w:t>
        </w:r>
        <w:r w:rsidRPr="003046F7">
          <w:rPr>
            <w:smallCaps w:val="0"/>
            <w:noProof/>
            <w:webHidden/>
          </w:rPr>
          <w:fldChar w:fldCharType="end"/>
        </w:r>
      </w:hyperlink>
    </w:p>
    <w:p w14:paraId="0BAE8366"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7" w:history="1">
        <w:r w:rsidRPr="003046F7">
          <w:rPr>
            <w:rStyle w:val="Hyperlink"/>
            <w:smallCaps w:val="0"/>
            <w:noProof/>
          </w:rPr>
          <w:t>Slika 16: Zaslonska slika nastavitev aplikacije pametne hiše</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_Toc459675437 \h </w:instrText>
        </w:r>
        <w:r w:rsidRPr="003046F7">
          <w:rPr>
            <w:smallCaps w:val="0"/>
            <w:noProof/>
            <w:webHidden/>
          </w:rPr>
        </w:r>
        <w:r w:rsidRPr="003046F7">
          <w:rPr>
            <w:smallCaps w:val="0"/>
            <w:noProof/>
            <w:webHidden/>
          </w:rPr>
          <w:fldChar w:fldCharType="separate"/>
        </w:r>
        <w:r w:rsidRPr="003046F7">
          <w:rPr>
            <w:smallCaps w:val="0"/>
            <w:noProof/>
            <w:webHidden/>
          </w:rPr>
          <w:t>24</w:t>
        </w:r>
        <w:r w:rsidRPr="003046F7">
          <w:rPr>
            <w:smallCaps w:val="0"/>
            <w:noProof/>
            <w:webHidden/>
          </w:rPr>
          <w:fldChar w:fldCharType="end"/>
        </w:r>
      </w:hyperlink>
    </w:p>
    <w:p w14:paraId="40F3993A"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8" w:history="1">
        <w:r w:rsidRPr="003046F7">
          <w:rPr>
            <w:rStyle w:val="Hyperlink"/>
            <w:smallCaps w:val="0"/>
            <w:noProof/>
          </w:rPr>
          <w:t>Slika 17: Gradnja grafičnega uporabniškega vmesnika v okolju Xcode</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_Toc459675438 \h </w:instrText>
        </w:r>
        <w:r w:rsidRPr="003046F7">
          <w:rPr>
            <w:smallCaps w:val="0"/>
            <w:noProof/>
            <w:webHidden/>
          </w:rPr>
        </w:r>
        <w:r w:rsidRPr="003046F7">
          <w:rPr>
            <w:smallCaps w:val="0"/>
            <w:noProof/>
            <w:webHidden/>
          </w:rPr>
          <w:fldChar w:fldCharType="separate"/>
        </w:r>
        <w:r w:rsidRPr="003046F7">
          <w:rPr>
            <w:smallCaps w:val="0"/>
            <w:noProof/>
            <w:webHidden/>
          </w:rPr>
          <w:t>26</w:t>
        </w:r>
        <w:r w:rsidRPr="003046F7">
          <w:rPr>
            <w:smallCaps w:val="0"/>
            <w:noProof/>
            <w:webHidden/>
          </w:rPr>
          <w:fldChar w:fldCharType="end"/>
        </w:r>
      </w:hyperlink>
    </w:p>
    <w:p w14:paraId="5C4A103F"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39" w:history="1">
        <w:r w:rsidRPr="003046F7">
          <w:rPr>
            <w:rStyle w:val="Hyperlink"/>
            <w:smallCaps w:val="0"/>
            <w:noProof/>
          </w:rPr>
          <w:t>Slika 18: Zaslonska slika hitrega dostopa do razširitve Today</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_Toc459675439 \h </w:instrText>
        </w:r>
        <w:r w:rsidRPr="003046F7">
          <w:rPr>
            <w:smallCaps w:val="0"/>
            <w:noProof/>
            <w:webHidden/>
          </w:rPr>
        </w:r>
        <w:r w:rsidRPr="003046F7">
          <w:rPr>
            <w:smallCaps w:val="0"/>
            <w:noProof/>
            <w:webHidden/>
          </w:rPr>
          <w:fldChar w:fldCharType="separate"/>
        </w:r>
        <w:r w:rsidRPr="003046F7">
          <w:rPr>
            <w:smallCaps w:val="0"/>
            <w:noProof/>
            <w:webHidden/>
          </w:rPr>
          <w:t>28</w:t>
        </w:r>
        <w:r w:rsidRPr="003046F7">
          <w:rPr>
            <w:smallCaps w:val="0"/>
            <w:noProof/>
            <w:webHidden/>
          </w:rPr>
          <w:fldChar w:fldCharType="end"/>
        </w:r>
      </w:hyperlink>
    </w:p>
    <w:p w14:paraId="205E3A59"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0" w:history="1">
        <w:r w:rsidRPr="003046F7">
          <w:rPr>
            <w:rStyle w:val="Hyperlink"/>
            <w:smallCaps w:val="0"/>
            <w:noProof/>
          </w:rPr>
          <w:t>Slika 19: Usmerjevalnik Mikrotik hAP ac [34]</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_Toc459675440 \h </w:instrText>
        </w:r>
        <w:r w:rsidRPr="003046F7">
          <w:rPr>
            <w:smallCaps w:val="0"/>
            <w:noProof/>
            <w:webHidden/>
          </w:rPr>
        </w:r>
        <w:r w:rsidRPr="003046F7">
          <w:rPr>
            <w:smallCaps w:val="0"/>
            <w:noProof/>
            <w:webHidden/>
          </w:rPr>
          <w:fldChar w:fldCharType="separate"/>
        </w:r>
        <w:r w:rsidRPr="003046F7">
          <w:rPr>
            <w:smallCaps w:val="0"/>
            <w:noProof/>
            <w:webHidden/>
          </w:rPr>
          <w:t>29</w:t>
        </w:r>
        <w:r w:rsidRPr="003046F7">
          <w:rPr>
            <w:smallCaps w:val="0"/>
            <w:noProof/>
            <w:webHidden/>
          </w:rPr>
          <w:fldChar w:fldCharType="end"/>
        </w:r>
      </w:hyperlink>
    </w:p>
    <w:p w14:paraId="59F12CAA" w14:textId="77777777" w:rsidR="003046F7" w:rsidRPr="003046F7" w:rsidRDefault="003046F7">
      <w:pPr>
        <w:pStyle w:val="TableofFigures"/>
        <w:tabs>
          <w:tab w:val="right" w:leader="dot" w:pos="8772"/>
        </w:tabs>
        <w:rPr>
          <w:rFonts w:asciiTheme="minorHAnsi" w:eastAsiaTheme="minorEastAsia" w:hAnsiTheme="minorHAnsi" w:cstheme="minorBidi"/>
          <w:smallCaps w:val="0"/>
          <w:noProof/>
          <w:sz w:val="24"/>
          <w:szCs w:val="24"/>
          <w:lang w:val="en-US"/>
        </w:rPr>
      </w:pPr>
      <w:hyperlink w:anchor="_Toc459675441" w:history="1">
        <w:r w:rsidRPr="003046F7">
          <w:rPr>
            <w:rStyle w:val="Hyperlink"/>
            <w:smallCaps w:val="0"/>
            <w:noProof/>
          </w:rPr>
          <w:t>Slika 20: Idejna shema</w:t>
        </w:r>
        <w:r w:rsidRPr="003046F7">
          <w:rPr>
            <w:smallCaps w:val="0"/>
            <w:noProof/>
            <w:webHidden/>
          </w:rPr>
          <w:tab/>
        </w:r>
        <w:r w:rsidRPr="003046F7">
          <w:rPr>
            <w:smallCaps w:val="0"/>
            <w:noProof/>
            <w:webHidden/>
          </w:rPr>
          <w:fldChar w:fldCharType="begin"/>
        </w:r>
        <w:r w:rsidRPr="003046F7">
          <w:rPr>
            <w:smallCaps w:val="0"/>
            <w:noProof/>
            <w:webHidden/>
          </w:rPr>
          <w:instrText xml:space="preserve"> PAGEREF _Toc459675441 \h </w:instrText>
        </w:r>
        <w:r w:rsidRPr="003046F7">
          <w:rPr>
            <w:smallCaps w:val="0"/>
            <w:noProof/>
            <w:webHidden/>
          </w:rPr>
        </w:r>
        <w:r w:rsidRPr="003046F7">
          <w:rPr>
            <w:smallCaps w:val="0"/>
            <w:noProof/>
            <w:webHidden/>
          </w:rPr>
          <w:fldChar w:fldCharType="separate"/>
        </w:r>
        <w:r w:rsidRPr="003046F7">
          <w:rPr>
            <w:smallCaps w:val="0"/>
            <w:noProof/>
            <w:webHidden/>
          </w:rPr>
          <w:t>31</w:t>
        </w:r>
        <w:r w:rsidRPr="003046F7">
          <w:rPr>
            <w:smallCaps w:val="0"/>
            <w:noProof/>
            <w:webHidden/>
          </w:rPr>
          <w:fldChar w:fldCharType="end"/>
        </w:r>
      </w:hyperlink>
    </w:p>
    <w:p w14:paraId="735E8905" w14:textId="377AFB96" w:rsidR="00030017" w:rsidRDefault="002B38D9" w:rsidP="004052B4">
      <w:pPr>
        <w:rPr>
          <w:sz w:val="24"/>
          <w:szCs w:val="24"/>
        </w:rPr>
      </w:pPr>
      <w:r w:rsidRPr="003046F7">
        <w:rPr>
          <w:sz w:val="24"/>
          <w:szCs w:val="24"/>
        </w:rPr>
        <w:fldChar w:fldCharType="end"/>
      </w:r>
    </w:p>
    <w:p w14:paraId="6BF055B4" w14:textId="77777777" w:rsidR="00FB5C9B" w:rsidRDefault="00FB5C9B" w:rsidP="00FB5C9B">
      <w:pPr>
        <w:rPr>
          <w:b/>
          <w:sz w:val="32"/>
          <w:szCs w:val="32"/>
        </w:rPr>
      </w:pPr>
      <w:r w:rsidRPr="00FB5C9B">
        <w:rPr>
          <w:b/>
          <w:sz w:val="32"/>
          <w:szCs w:val="32"/>
        </w:rPr>
        <w:t>KAZALO TABEL</w:t>
      </w:r>
    </w:p>
    <w:p w14:paraId="143319E6" w14:textId="77777777" w:rsidR="00D23244" w:rsidRPr="00D23244" w:rsidRDefault="00FB5C9B">
      <w:pPr>
        <w:pStyle w:val="TableofFigures"/>
        <w:tabs>
          <w:tab w:val="right" w:leader="dot" w:pos="8772"/>
        </w:tabs>
        <w:rPr>
          <w:rFonts w:asciiTheme="minorHAnsi" w:eastAsiaTheme="minorEastAsia" w:hAnsiTheme="minorHAnsi" w:cstheme="minorBidi"/>
          <w:smallCaps w:val="0"/>
          <w:noProof/>
          <w:sz w:val="24"/>
          <w:szCs w:val="24"/>
          <w:lang w:val="en-US"/>
        </w:rPr>
      </w:pPr>
      <w:r w:rsidRPr="007070B7">
        <w:rPr>
          <w:b/>
          <w:smallCaps w:val="0"/>
          <w:sz w:val="32"/>
          <w:szCs w:val="32"/>
        </w:rPr>
        <w:fldChar w:fldCharType="begin"/>
      </w:r>
      <w:r w:rsidRPr="007070B7">
        <w:rPr>
          <w:b/>
          <w:smallCaps w:val="0"/>
          <w:sz w:val="32"/>
          <w:szCs w:val="32"/>
        </w:rPr>
        <w:instrText xml:space="preserve"> TOC \c "Tabela" </w:instrText>
      </w:r>
      <w:r w:rsidRPr="007070B7">
        <w:rPr>
          <w:b/>
          <w:smallCaps w:val="0"/>
          <w:sz w:val="32"/>
          <w:szCs w:val="32"/>
        </w:rPr>
        <w:fldChar w:fldCharType="separate"/>
      </w:r>
      <w:r w:rsidR="00D23244" w:rsidRPr="00D23244">
        <w:rPr>
          <w:smallCaps w:val="0"/>
          <w:noProof/>
        </w:rPr>
        <w:t>Tabela 1: Primerjava odprtokodnih licenc [19]</w:t>
      </w:r>
      <w:r w:rsidR="00D23244" w:rsidRPr="00D23244">
        <w:rPr>
          <w:smallCaps w:val="0"/>
          <w:noProof/>
        </w:rPr>
        <w:tab/>
      </w:r>
      <w:r w:rsidR="00D23244" w:rsidRPr="00D23244">
        <w:rPr>
          <w:smallCaps w:val="0"/>
          <w:noProof/>
        </w:rPr>
        <w:fldChar w:fldCharType="begin"/>
      </w:r>
      <w:r w:rsidR="00D23244" w:rsidRPr="00D23244">
        <w:rPr>
          <w:smallCaps w:val="0"/>
          <w:noProof/>
        </w:rPr>
        <w:instrText xml:space="preserve"> PAGEREF _Toc459675232 \h </w:instrText>
      </w:r>
      <w:r w:rsidR="00D23244" w:rsidRPr="00D23244">
        <w:rPr>
          <w:smallCaps w:val="0"/>
          <w:noProof/>
        </w:rPr>
      </w:r>
      <w:r w:rsidR="00D23244" w:rsidRPr="00D23244">
        <w:rPr>
          <w:smallCaps w:val="0"/>
          <w:noProof/>
        </w:rPr>
        <w:fldChar w:fldCharType="separate"/>
      </w:r>
      <w:r w:rsidR="00D23244" w:rsidRPr="00D23244">
        <w:rPr>
          <w:smallCaps w:val="0"/>
          <w:noProof/>
        </w:rPr>
        <w:t>12</w:t>
      </w:r>
      <w:r w:rsidR="00D23244" w:rsidRPr="00D23244">
        <w:rPr>
          <w:smallCaps w:val="0"/>
          <w:noProof/>
        </w:rPr>
        <w:fldChar w:fldCharType="end"/>
      </w:r>
    </w:p>
    <w:p w14:paraId="083BF679" w14:textId="7E14D199" w:rsidR="00030017" w:rsidRPr="00FB5C9B" w:rsidRDefault="00FB5C9B" w:rsidP="00FB5C9B">
      <w:pPr>
        <w:rPr>
          <w:b/>
          <w:sz w:val="32"/>
          <w:szCs w:val="32"/>
        </w:rPr>
      </w:pPr>
      <w:r>
        <w:rPr>
          <w:b/>
          <w:sz w:val="32"/>
          <w:szCs w:val="32"/>
        </w:rPr>
        <w:fldChar w:fldCharType="end"/>
      </w:r>
      <w:r w:rsidR="00030017" w:rsidRPr="00FB5C9B">
        <w:rPr>
          <w:b/>
          <w:sz w:val="32"/>
          <w:szCs w:val="32"/>
        </w:rPr>
        <w:br w:type="page"/>
      </w:r>
    </w:p>
    <w:p w14:paraId="322F784F" w14:textId="3D694718" w:rsidR="00030017" w:rsidRDefault="00030017" w:rsidP="0047726A">
      <w:pPr>
        <w:rPr>
          <w:b/>
          <w:sz w:val="28"/>
        </w:rPr>
      </w:pPr>
      <w:r w:rsidRPr="00030017">
        <w:rPr>
          <w:b/>
          <w:sz w:val="28"/>
        </w:rPr>
        <w:lastRenderedPageBreak/>
        <w:t>Uporabljene kratice</w:t>
      </w:r>
    </w:p>
    <w:p w14:paraId="5AD3262C" w14:textId="237909ED" w:rsidR="003F42AF" w:rsidRDefault="00030017" w:rsidP="00030017">
      <w:r>
        <w:t xml:space="preserve">IoT – </w:t>
      </w:r>
      <w:r w:rsidR="0093725B">
        <w:t>(</w:t>
      </w:r>
      <w:r w:rsidR="0076578F">
        <w:t xml:space="preserve">ang. </w:t>
      </w:r>
      <w:r>
        <w:t>Internet of Things</w:t>
      </w:r>
      <w:r w:rsidR="003F42AF">
        <w:t>)</w:t>
      </w:r>
    </w:p>
    <w:p w14:paraId="405D0A2B" w14:textId="5ECBB224" w:rsidR="00F7576C" w:rsidRDefault="00F7576C" w:rsidP="00030017">
      <w:r>
        <w:t xml:space="preserve">GPIO – </w:t>
      </w:r>
      <w:r w:rsidR="00240B94">
        <w:t xml:space="preserve">(ang. </w:t>
      </w:r>
      <w:r>
        <w:t>General Purpose Input Output</w:t>
      </w:r>
      <w:r w:rsidR="00240B94">
        <w:t>)</w:t>
      </w:r>
    </w:p>
    <w:p w14:paraId="6BE87FB9" w14:textId="3D2A0078" w:rsidR="00D52A20" w:rsidRDefault="00D52A20" w:rsidP="00030017">
      <w:r>
        <w:t>API</w:t>
      </w:r>
      <w:r w:rsidR="0076578F">
        <w:t xml:space="preserve"> – (ang. A</w:t>
      </w:r>
      <w:r w:rsidR="0076578F" w:rsidRPr="0076578F">
        <w:t xml:space="preserve">pplication </w:t>
      </w:r>
      <w:r w:rsidR="0076578F">
        <w:t>P</w:t>
      </w:r>
      <w:r w:rsidR="0076578F" w:rsidRPr="0076578F">
        <w:t xml:space="preserve">rogramming </w:t>
      </w:r>
      <w:r w:rsidR="0076578F">
        <w:t>I</w:t>
      </w:r>
      <w:r w:rsidR="0076578F" w:rsidRPr="0076578F">
        <w:t>nterface</w:t>
      </w:r>
      <w:r w:rsidR="0076578F">
        <w:t>)</w:t>
      </w:r>
    </w:p>
    <w:p w14:paraId="355E3BA8" w14:textId="025A3B73" w:rsidR="00D52A20" w:rsidRDefault="00D52A20" w:rsidP="00030017">
      <w:r>
        <w:t>NAT</w:t>
      </w:r>
      <w:r w:rsidR="0076578F">
        <w:t xml:space="preserve"> – (ang. </w:t>
      </w:r>
      <w:r w:rsidR="0076578F" w:rsidRPr="0076578F">
        <w:t xml:space="preserve">Network </w:t>
      </w:r>
      <w:r w:rsidR="0076578F">
        <w:t>A</w:t>
      </w:r>
      <w:r w:rsidR="0076578F" w:rsidRPr="0076578F">
        <w:t xml:space="preserve">ddress </w:t>
      </w:r>
      <w:r w:rsidR="0076578F">
        <w:t>T</w:t>
      </w:r>
      <w:r w:rsidR="0076578F" w:rsidRPr="0076578F">
        <w:t>ranslation</w:t>
      </w:r>
      <w:r w:rsidR="0076578F">
        <w:t>)</w:t>
      </w:r>
    </w:p>
    <w:p w14:paraId="5BDDCA1B" w14:textId="1CD895D3" w:rsidR="00D52A20" w:rsidRDefault="00AF7CE5" w:rsidP="00030017">
      <w:r>
        <w:t>PWM</w:t>
      </w:r>
      <w:r w:rsidR="00005D9F">
        <w:t xml:space="preserve"> – (ang. </w:t>
      </w:r>
      <w:r w:rsidR="00005D9F" w:rsidRPr="00005D9F">
        <w:t>Pulse-width modulation</w:t>
      </w:r>
      <w:r w:rsidR="00005D9F">
        <w:t>)</w:t>
      </w:r>
    </w:p>
    <w:p w14:paraId="1EA64A15" w14:textId="23C9A4AF" w:rsidR="00AF7CE5" w:rsidRDefault="00AF7CE5" w:rsidP="00030017">
      <w:r>
        <w:t>BPM</w:t>
      </w:r>
      <w:r w:rsidR="00005D9F">
        <w:t xml:space="preserve"> – (</w:t>
      </w:r>
      <w:r w:rsidR="00240B94">
        <w:t xml:space="preserve">ang. </w:t>
      </w:r>
      <w:r w:rsidR="00005D9F" w:rsidRPr="00005D9F">
        <w:t>Business process management</w:t>
      </w:r>
      <w:r w:rsidR="00005D9F">
        <w:t>)</w:t>
      </w:r>
    </w:p>
    <w:p w14:paraId="475AEFF0" w14:textId="7A7F5C29" w:rsidR="00550C19" w:rsidRDefault="00550C19" w:rsidP="00030017">
      <w:r>
        <w:t>GPS</w:t>
      </w:r>
      <w:r w:rsidR="00005D9F">
        <w:t xml:space="preserve"> - </w:t>
      </w:r>
      <w:r w:rsidR="00005D9F" w:rsidRPr="00005D9F">
        <w:t>Globalni sistem pozicioniranja</w:t>
      </w:r>
    </w:p>
    <w:p w14:paraId="532C9531" w14:textId="6A200831" w:rsidR="00383C27" w:rsidRDefault="002E1FB1" w:rsidP="00030017">
      <w:r>
        <w:t>CVS</w:t>
      </w:r>
      <w:r w:rsidR="00383C27">
        <w:t xml:space="preserve"> </w:t>
      </w:r>
      <w:r>
        <w:t xml:space="preserve">- (ang. </w:t>
      </w:r>
      <w:r w:rsidRPr="002E1FB1">
        <w:t>Concurrent Versions System</w:t>
      </w:r>
      <w:r>
        <w:t>)</w:t>
      </w:r>
    </w:p>
    <w:p w14:paraId="62ED921B" w14:textId="77777777" w:rsidR="003762D6" w:rsidRDefault="003762D6" w:rsidP="00030017"/>
    <w:p w14:paraId="258E660C" w14:textId="2DA7117A" w:rsidR="003762D6" w:rsidRDefault="003762D6">
      <w:pPr>
        <w:spacing w:line="240" w:lineRule="auto"/>
        <w:jc w:val="left"/>
      </w:pPr>
      <w:r>
        <w:br w:type="page"/>
      </w:r>
    </w:p>
    <w:p w14:paraId="7D5638E7" w14:textId="77777777" w:rsidR="003762D6" w:rsidRDefault="003762D6">
      <w:pPr>
        <w:spacing w:line="240" w:lineRule="auto"/>
        <w:jc w:val="left"/>
        <w:sectPr w:rsidR="003762D6" w:rsidSect="00437D0A">
          <w:pgSz w:w="11901" w:h="16834" w:code="9"/>
          <w:pgMar w:top="1701" w:right="1418" w:bottom="1701" w:left="1701" w:header="851" w:footer="709" w:gutter="0"/>
          <w:pgNumType w:fmt="lowerRoman" w:start="1"/>
          <w:cols w:space="708"/>
          <w:docGrid w:linePitch="299"/>
        </w:sectPr>
      </w:pPr>
    </w:p>
    <w:p w14:paraId="5D70F156" w14:textId="63E58A7F" w:rsidR="009D7E55" w:rsidRPr="009D7E55" w:rsidRDefault="002B38D9" w:rsidP="009D7E55">
      <w:pPr>
        <w:pStyle w:val="Heading1"/>
        <w:rPr>
          <w:b/>
          <w:lang w:val="sl-SI"/>
        </w:rPr>
      </w:pPr>
      <w:bookmarkStart w:id="0" w:name="_Toc309712165"/>
      <w:bookmarkStart w:id="1" w:name="_Toc310788730"/>
      <w:bookmarkStart w:id="2" w:name="_Toc310788963"/>
      <w:bookmarkStart w:id="3" w:name="_Toc311024870"/>
      <w:bookmarkStart w:id="4" w:name="_Toc313614922"/>
      <w:bookmarkStart w:id="5" w:name="_Toc313865292"/>
      <w:bookmarkStart w:id="6" w:name="_Toc313865419"/>
      <w:bookmarkStart w:id="7" w:name="_Toc313871429"/>
      <w:bookmarkStart w:id="8" w:name="_Toc318438937"/>
      <w:bookmarkStart w:id="9" w:name="_Toc459633468"/>
      <w:bookmarkStart w:id="10" w:name="_Toc459674710"/>
      <w:r w:rsidRPr="00AE3509">
        <w:rPr>
          <w:b/>
          <w:lang w:val="sl-SI"/>
        </w:rPr>
        <w:lastRenderedPageBreak/>
        <w:t>UVOD</w:t>
      </w:r>
      <w:bookmarkEnd w:id="0"/>
      <w:bookmarkEnd w:id="1"/>
      <w:bookmarkEnd w:id="2"/>
      <w:bookmarkEnd w:id="3"/>
      <w:bookmarkEnd w:id="4"/>
      <w:bookmarkEnd w:id="5"/>
      <w:bookmarkEnd w:id="6"/>
      <w:bookmarkEnd w:id="7"/>
      <w:bookmarkEnd w:id="8"/>
      <w:bookmarkEnd w:id="9"/>
      <w:bookmarkEnd w:id="10"/>
    </w:p>
    <w:p w14:paraId="1D4A9167" w14:textId="5F167005" w:rsidR="009D7E55" w:rsidRDefault="009D7E55" w:rsidP="009D7E55">
      <w:r>
        <w:t xml:space="preserve">Internet, kot ga </w:t>
      </w:r>
      <w:r w:rsidR="00033801">
        <w:t xml:space="preserve">pozna </w:t>
      </w:r>
      <w:r>
        <w:t>večina</w:t>
      </w:r>
      <w:r w:rsidR="004E2804">
        <w:t>,</w:t>
      </w:r>
      <w:r>
        <w:t xml:space="preserve"> je </w:t>
      </w:r>
      <w:r w:rsidR="00033801">
        <w:t>»</w:t>
      </w:r>
      <w:r>
        <w:t>internet ljudi</w:t>
      </w:r>
      <w:r w:rsidR="00033801">
        <w:t>«</w:t>
      </w:r>
      <w:r>
        <w:t>. Vsebino</w:t>
      </w:r>
      <w:r w:rsidR="00D75002">
        <w:t>,</w:t>
      </w:r>
      <w:r>
        <w:t xml:space="preserve"> kot so </w:t>
      </w:r>
      <w:r w:rsidR="00033801">
        <w:t>novice</w:t>
      </w:r>
      <w:r>
        <w:t>, vide</w:t>
      </w:r>
      <w:r w:rsidR="00033801">
        <w:t xml:space="preserve">i ter slike ustvarjajo ljudje za </w:t>
      </w:r>
      <w:r w:rsidR="00946D58">
        <w:t xml:space="preserve">druge </w:t>
      </w:r>
      <w:r w:rsidR="00033801">
        <w:t>ljudi</w:t>
      </w:r>
      <w:r>
        <w:t xml:space="preserve">. </w:t>
      </w:r>
      <w:r w:rsidR="00455F5D">
        <w:t>I</w:t>
      </w:r>
      <w:r>
        <w:t xml:space="preserve">nternet je uporabljen zgolj kot medij za prenos informacij med </w:t>
      </w:r>
      <w:r w:rsidR="00455F5D">
        <w:t>ljudmi</w:t>
      </w:r>
      <w:r>
        <w:t>.</w:t>
      </w:r>
      <w:r w:rsidR="00455F5D">
        <w:t xml:space="preserve"> V zadnjem času</w:t>
      </w:r>
      <w:r w:rsidR="00A83236" w:rsidRPr="00A83236">
        <w:t xml:space="preserve"> </w:t>
      </w:r>
      <w:r w:rsidR="00A83236">
        <w:t>pa</w:t>
      </w:r>
      <w:r w:rsidR="00455F5D">
        <w:t xml:space="preserve"> je veliko govora o internetu stvari (IoT). Kaj je torej IoT in kako je povezan s pametno hišo?</w:t>
      </w:r>
    </w:p>
    <w:p w14:paraId="6E7EC841" w14:textId="77777777" w:rsidR="00087E70" w:rsidRDefault="00087E70" w:rsidP="009D7E55"/>
    <w:p w14:paraId="20EACFA6" w14:textId="398D11BA" w:rsidR="00455F5D" w:rsidRDefault="00F65B81" w:rsidP="00455F5D">
      <w:r>
        <w:t>Pametna hiša</w:t>
      </w:r>
      <w:r w:rsidR="00455F5D">
        <w:t xml:space="preserve"> je hiša</w:t>
      </w:r>
      <w:r>
        <w:t>,</w:t>
      </w:r>
      <w:r w:rsidR="00455F5D">
        <w:t xml:space="preserve"> v kateri </w:t>
      </w:r>
      <w:r w:rsidR="00A83236">
        <w:t xml:space="preserve">bi </w:t>
      </w:r>
      <w:r w:rsidR="00455F5D">
        <w:t xml:space="preserve">naj večino naprav upravljal enoten </w:t>
      </w:r>
      <w:r w:rsidR="00A83236">
        <w:t xml:space="preserve">inteligenten </w:t>
      </w:r>
      <w:r w:rsidR="00455F5D">
        <w:t xml:space="preserve">sistem. Bistvo </w:t>
      </w:r>
      <w:r w:rsidR="004E2804">
        <w:t>enotnega inteligentnega sistema</w:t>
      </w:r>
      <w:r w:rsidR="00455F5D">
        <w:t xml:space="preserve"> je povezovanje, upravljanje in nadzor nad porabniki</w:t>
      </w:r>
      <w:r w:rsidR="004E2804">
        <w:t>. C</w:t>
      </w:r>
      <w:r w:rsidR="00455F5D">
        <w:t>ilj je zviševanj</w:t>
      </w:r>
      <w:r>
        <w:t>e</w:t>
      </w:r>
      <w:r w:rsidR="00455F5D">
        <w:t xml:space="preserve"> </w:t>
      </w:r>
      <w:r w:rsidR="004E2804">
        <w:t>stopnje</w:t>
      </w:r>
      <w:r w:rsidR="00455F5D">
        <w:t xml:space="preserve"> udobja, varčnosti in varnosti</w:t>
      </w:r>
      <w:r w:rsidR="004E2804">
        <w:t xml:space="preserve"> bivanja</w:t>
      </w:r>
      <w:r w:rsidR="00455F5D">
        <w:t xml:space="preserve">. </w:t>
      </w:r>
      <w:r w:rsidR="004E2804">
        <w:t>Pr</w:t>
      </w:r>
      <w:r w:rsidR="00455F5D">
        <w:t xml:space="preserve">imer uporabe </w:t>
      </w:r>
      <w:r w:rsidR="004E2804">
        <w:t xml:space="preserve">enotnega inteligentnega sistema bi bil naslednji: </w:t>
      </w:r>
      <w:r w:rsidR="00455F5D">
        <w:t xml:space="preserve">ob odhodu </w:t>
      </w:r>
      <w:r w:rsidR="004E2804">
        <w:t xml:space="preserve">stanovalcev </w:t>
      </w:r>
      <w:r w:rsidR="00455F5D">
        <w:t>od doma</w:t>
      </w:r>
      <w:r w:rsidR="004E2804">
        <w:t xml:space="preserve"> se</w:t>
      </w:r>
      <w:r w:rsidR="00455F5D">
        <w:t xml:space="preserve"> avtomatsko izključijo vsa svetila in druge </w:t>
      </w:r>
      <w:r w:rsidR="004E2804">
        <w:t xml:space="preserve">električne </w:t>
      </w:r>
      <w:r w:rsidR="00455F5D">
        <w:t xml:space="preserve">naprave v hiši, vključi se alarm, zniža </w:t>
      </w:r>
      <w:r w:rsidR="004E2804">
        <w:t xml:space="preserve">se </w:t>
      </w:r>
      <w:r w:rsidR="00455F5D">
        <w:t xml:space="preserve">nivo ogrevanja ter vključi simulacija prisotnosti </w:t>
      </w:r>
      <w:r w:rsidR="00455F5D">
        <w:fldChar w:fldCharType="begin" w:fldLock="1"/>
      </w:r>
      <w:r w:rsidR="00455F5D">
        <w:instrText>ADDIN CSL_CITATION { "citationItems" : [ { "id" : "ITEM-1", "itemData" : { "URL" : "http://www.ps-promis.si/en/", "id" : "ITEM-1", "issued" : { "date-parts" : [ [ "0" ] ] }, "title" : "Kaj je pametna hi\u0161a ali inteligentna hi\u0161a?", "type" : "webpage" }, "uris" : [ "http://www.mendeley.com/documents/?uuid=7653a39e-f32f-3f7a-9dbc-26e9ab2f3f69" ] } ], "mendeley" : { "formattedCitation" : "[1]", "plainTextFormattedCitation" : "[1]", "previouslyFormattedCitation" : "[1]" }, "properties" : { "noteIndex" : 0 }, "schema" : "https://github.com/citation-style-language/schema/raw/master/csl-citation.json" }</w:instrText>
      </w:r>
      <w:r w:rsidR="00455F5D">
        <w:fldChar w:fldCharType="separate"/>
      </w:r>
      <w:r w:rsidR="00455F5D" w:rsidRPr="00CE490C">
        <w:rPr>
          <w:noProof/>
        </w:rPr>
        <w:t>[1]</w:t>
      </w:r>
      <w:r w:rsidR="00455F5D">
        <w:fldChar w:fldCharType="end"/>
      </w:r>
      <w:r w:rsidR="00455F5D">
        <w:t>.</w:t>
      </w:r>
    </w:p>
    <w:p w14:paraId="1926C20A" w14:textId="77777777" w:rsidR="00033801" w:rsidRDefault="00033801" w:rsidP="00455F5D"/>
    <w:p w14:paraId="7EEEA7C9" w14:textId="73EDEB94" w:rsidR="00033801" w:rsidRDefault="00033801" w:rsidP="00455F5D">
      <w:r>
        <w:t>Pri IoT gre za</w:t>
      </w:r>
      <w:r w:rsidRPr="003F2E02">
        <w:t xml:space="preserve"> digitalizacijo </w:t>
      </w:r>
      <w:r>
        <w:t>fi</w:t>
      </w:r>
      <w:r w:rsidRPr="003F2E02">
        <w:t>zi</w:t>
      </w:r>
      <w:r w:rsidR="005F446A">
        <w:t>č</w:t>
      </w:r>
      <w:r w:rsidRPr="003F2E02">
        <w:t xml:space="preserve">nega sveta, torej naprav in </w:t>
      </w:r>
      <w:r w:rsidR="00D56CEB">
        <w:t>stvari, ki nas obdajajo</w:t>
      </w:r>
      <w:r>
        <w:t xml:space="preserve">. </w:t>
      </w:r>
      <w:r w:rsidR="004E2804">
        <w:t>Z njim</w:t>
      </w:r>
      <w:r>
        <w:t xml:space="preserve"> pridobi</w:t>
      </w:r>
      <w:r w:rsidRPr="003F2E02">
        <w:t xml:space="preserve">vamo </w:t>
      </w:r>
      <w:r w:rsidR="004E2804">
        <w:t xml:space="preserve">mnogo </w:t>
      </w:r>
      <w:r w:rsidRPr="003F2E02">
        <w:t>podatk</w:t>
      </w:r>
      <w:r w:rsidR="004E2804">
        <w:t>ov</w:t>
      </w:r>
      <w:r w:rsidRPr="003F2E02">
        <w:t xml:space="preserve"> o stvareh</w:t>
      </w:r>
      <w:r w:rsidR="00F65B81">
        <w:t>,</w:t>
      </w:r>
      <w:r w:rsidRPr="003F2E02">
        <w:t xml:space="preserve"> </w:t>
      </w:r>
      <w:r w:rsidR="004E2804">
        <w:t>ki</w:t>
      </w:r>
      <w:r w:rsidRPr="003F2E02">
        <w:t xml:space="preserve"> jih </w:t>
      </w:r>
      <w:r w:rsidR="004E2804">
        <w:t xml:space="preserve">lahko </w:t>
      </w:r>
      <w:r w:rsidRPr="003F2E02">
        <w:t xml:space="preserve">uporabimo </w:t>
      </w:r>
      <w:r w:rsidR="005F446A">
        <w:t>v različ</w:t>
      </w:r>
      <w:r>
        <w:t>ne namene, koristne ta</w:t>
      </w:r>
      <w:r w:rsidRPr="003F2E02">
        <w:t>ko za uporab</w:t>
      </w:r>
      <w:r>
        <w:t>nike kot za podjetja, ki na</w:t>
      </w:r>
      <w:r w:rsidR="005F446A">
        <w:t>prave nač</w:t>
      </w:r>
      <w:r w:rsidRPr="003F2E02">
        <w:t xml:space="preserve">rtujejo, proizvajajo in prodajajo. </w:t>
      </w:r>
      <w:r w:rsidR="004E2804">
        <w:t>Za</w:t>
      </w:r>
      <w:r w:rsidRPr="003F2E02">
        <w:t xml:space="preserve"> IoT </w:t>
      </w:r>
      <w:r w:rsidR="004E2804">
        <w:t>je značilno,</w:t>
      </w:r>
      <w:r w:rsidR="0051013A">
        <w:t xml:space="preserve"> da se uporablja v panogah, ki </w:t>
      </w:r>
      <w:r w:rsidRPr="003F2E02">
        <w:t xml:space="preserve">niso </w:t>
      </w:r>
      <w:r>
        <w:t>običajne</w:t>
      </w:r>
      <w:r w:rsidRPr="003F2E02">
        <w:t xml:space="preserve"> </w:t>
      </w:r>
      <w:r>
        <w:t xml:space="preserve">za </w:t>
      </w:r>
      <w:r w:rsidRPr="003F2E02">
        <w:t>IT.</w:t>
      </w:r>
      <w:r>
        <w:t xml:space="preserve"> Na kratko</w:t>
      </w:r>
      <w:r w:rsidRPr="003F2E02">
        <w:t xml:space="preserve">, </w:t>
      </w:r>
      <w:r w:rsidR="0051013A">
        <w:t>IoT</w:t>
      </w:r>
      <w:r w:rsidRPr="003F2E02">
        <w:t xml:space="preserve"> precej vsa</w:t>
      </w:r>
      <w:r w:rsidR="005F446A">
        <w:t>kdanje stvari povež</w:t>
      </w:r>
      <w:r>
        <w:t>e med se</w:t>
      </w:r>
      <w:r w:rsidRPr="003F2E02">
        <w:t xml:space="preserve">boj </w:t>
      </w:r>
      <w:r>
        <w:t>s pomočjo</w:t>
      </w:r>
      <w:r w:rsidR="005F446A">
        <w:t xml:space="preserve"> interneta ali namenskih omrež</w:t>
      </w:r>
      <w:r w:rsidRPr="003F2E02">
        <w:t>ij</w:t>
      </w:r>
      <w:r>
        <w:t xml:space="preserve"> </w:t>
      </w:r>
      <w:r>
        <w:fldChar w:fldCharType="begin" w:fldLock="1"/>
      </w:r>
      <w:r w:rsidR="004F4FBA">
        <w:instrText>ADDIN CSL_CITATION { "citationItems" : [ { "id" : "ITEM-1", "itemData" : { "abstract" : "Internet stvari lahko po DNK slovenske industri novih generacij izdelkov. Podjetje pridobi vpogled v obna\u0161anje izdelkov skozi vso \u017ei-vljenjsko dobo. Podjetja lahko oblikujejo nove poslov-ne modele. Industrija, ki danes ponuja in prodaja dolo\u010dene izdelke, lahko \u017ee jutri za\u010dne tr\u017eiti razli\u010dne storitve, vezane na svoje izdelke. Odvisno od prihodkov in ciljev se lahko tak\u0161na podjetja poslovno prestrukturirajo, saj imajo zaradi nove tehnologije prilo\u017enost za ustvarjanje vi\u0161-je dodane vrednosti in ve\u010dje konkuren\u010d-nosti na trgu. \" Internet stvari je vsenavzo\u010d, torej lah-ko koristi tudi dr\u017eavljanom skozi razli\u010d-ne storitve. Kje ga lahko v tem primeru najprej pri\u010dakujemo? V vsakdanjem \u017eivljenju bomo internet stvari najpogosteje zaznali v pametnih in do prebivalcev prijaznih mestih, poveza-nih avtomobilih ter pametnem zdravju in aktivnem \u017eivljenju. Pri skrbi za zdravje gre najpogosteje za aktivno pre\u017eivljanje prostega \u010dasa in zdravo \u017eivljenje. Tu je tu-Prioriteta kompeten\u010dnega centra Op-Comm so vse dejavnosti, povezane z internetom stvari (IoT). Ta podjetjem vseh velikosti pomeni velik izziv in motivacijo, tistim manj podkovanim pa naganja strah v kosti. Direktor Op-Comma Toma\u017e Vidonja je prepri\u010dan, da lahko prav internet stvari na teh-nolo\u0161kem zemljevidu sveta Sloveni-jo predstavi v povsem novi lu\u010di.", "author" : [ { "dropping-particle" : "", "family" : "Vidonja Toma\u017e", "given" : "", "non-dropping-particle" : "", "parse-names" : false, "suffix" : "" } ], "container-title" : "Finance", "id" : "ITEM-1", "issued" : { "date-parts" : [ [ "2015" ] ] }, "title" : "Internet stvari", "type" : "article-journal", "volume" : "5" }, "uris" : [ "http://www.mendeley.com/documents/?uuid=2aeca0e2-f231-31fb-9a1f-c31f6e8ea5d6" ] } ], "mendeley" : { "formattedCitation" : "[2]", "plainTextFormattedCitation" : "[2]", "previouslyFormattedCitation" : "[2]" }, "properties" : { "noteIndex" : 0 }, "schema" : "https://github.com/citation-style-language/schema/raw/master/csl-citation.json" }</w:instrText>
      </w:r>
      <w:r>
        <w:fldChar w:fldCharType="separate"/>
      </w:r>
      <w:r w:rsidRPr="00CE490C">
        <w:rPr>
          <w:noProof/>
        </w:rPr>
        <w:t>[2]</w:t>
      </w:r>
      <w:r>
        <w:fldChar w:fldCharType="end"/>
      </w:r>
      <w:r w:rsidRPr="003F2E02">
        <w:t>.</w:t>
      </w:r>
    </w:p>
    <w:p w14:paraId="0273CEFA" w14:textId="77777777" w:rsidR="007513F0" w:rsidRDefault="007513F0" w:rsidP="00455F5D"/>
    <w:p w14:paraId="753672ED" w14:textId="3C121520" w:rsidR="00D65621" w:rsidRDefault="007513F0" w:rsidP="00455F5D">
      <w:r>
        <w:t xml:space="preserve">Cilj </w:t>
      </w:r>
      <w:r w:rsidR="00D65621">
        <w:t xml:space="preserve">IoT je avtomatizem, ki </w:t>
      </w:r>
      <w:r w:rsidR="0051013A">
        <w:t>omogoča</w:t>
      </w:r>
      <w:r w:rsidR="00D65621">
        <w:t xml:space="preserve"> boljšo izrabo obnovljivih in neobnovljivih virov, večje udobje in izboljšano varnost </w:t>
      </w:r>
      <w:r w:rsidR="0051013A">
        <w:t>ljudi</w:t>
      </w:r>
      <w:r w:rsidR="00D65621">
        <w:t>. Pri nalogi smo se osredotočili na primer uporabe IoT za potrebe pametnega doma</w:t>
      </w:r>
      <w:r w:rsidR="0051013A">
        <w:t>. P</w:t>
      </w:r>
      <w:r w:rsidR="00D65621">
        <w:t>ojem pa je popularen tudi v večjih celota</w:t>
      </w:r>
      <w:r w:rsidR="00D56CEB">
        <w:t>h, kot so</w:t>
      </w:r>
      <w:r w:rsidR="00D65621">
        <w:t xml:space="preserve"> pametn</w:t>
      </w:r>
      <w:r w:rsidR="00D56CEB">
        <w:t>a</w:t>
      </w:r>
      <w:r w:rsidR="00D65621">
        <w:t xml:space="preserve"> mest</w:t>
      </w:r>
      <w:r w:rsidR="00D56CEB">
        <w:t>a</w:t>
      </w:r>
      <w:r w:rsidR="00D65621">
        <w:t>.</w:t>
      </w:r>
    </w:p>
    <w:p w14:paraId="7D50D43B" w14:textId="77777777" w:rsidR="00455F5D" w:rsidRDefault="00455F5D" w:rsidP="009D7E55"/>
    <w:p w14:paraId="04A21C44" w14:textId="41785A20" w:rsidR="009D7E55" w:rsidRDefault="00455F5D" w:rsidP="009D7E55">
      <w:r>
        <w:t xml:space="preserve">Z razvojem računalništva so </w:t>
      </w:r>
      <w:r w:rsidR="00033801">
        <w:t>senzorske in aktuatorske</w:t>
      </w:r>
      <w:r>
        <w:t xml:space="preserve"> naprave postale cenovno dostopne</w:t>
      </w:r>
      <w:r w:rsidR="00F65B81">
        <w:t>,</w:t>
      </w:r>
      <w:r>
        <w:t xml:space="preserve"> do </w:t>
      </w:r>
      <w:r w:rsidR="00D80472">
        <w:t>svetovnega spleta</w:t>
      </w:r>
      <w:r>
        <w:t xml:space="preserve"> </w:t>
      </w:r>
      <w:r w:rsidR="00F65B81">
        <w:t xml:space="preserve">pa </w:t>
      </w:r>
      <w:r w:rsidR="0051013A">
        <w:t xml:space="preserve">je postala </w:t>
      </w:r>
      <w:r w:rsidR="005F446A">
        <w:t>osnovna življenjska</w:t>
      </w:r>
      <w:r>
        <w:t xml:space="preserve"> potrebščina. </w:t>
      </w:r>
      <w:r w:rsidR="00D80472">
        <w:t>Zaradi tega postaja ideja o internetu stvari popularna ravno v današnjem času.</w:t>
      </w:r>
    </w:p>
    <w:p w14:paraId="284B3A04" w14:textId="77777777" w:rsidR="00DD0007" w:rsidRDefault="00DD0007" w:rsidP="00CE669E">
      <w:bookmarkStart w:id="11" w:name="_Toc309712166"/>
      <w:bookmarkStart w:id="12" w:name="_Toc310788731"/>
      <w:bookmarkStart w:id="13" w:name="_Toc310788964"/>
      <w:bookmarkStart w:id="14" w:name="_Toc311024871"/>
      <w:bookmarkStart w:id="15" w:name="_Toc313614923"/>
      <w:bookmarkStart w:id="16" w:name="_Toc313865293"/>
      <w:bookmarkStart w:id="17" w:name="_Toc313865420"/>
      <w:bookmarkStart w:id="18" w:name="_Toc313871430"/>
      <w:bookmarkStart w:id="19" w:name="_Toc318438938"/>
    </w:p>
    <w:p w14:paraId="5D25BA4A" w14:textId="7D7078DB" w:rsidR="00CE669E" w:rsidRDefault="007F0D5D" w:rsidP="00B90C03">
      <w:r>
        <w:t>N</w:t>
      </w:r>
      <w:r w:rsidR="00ED7D95">
        <w:t xml:space="preserve">a področju IoT </w:t>
      </w:r>
      <w:r>
        <w:t xml:space="preserve">obstaja </w:t>
      </w:r>
      <w:r w:rsidR="002B21A2">
        <w:t>več</w:t>
      </w:r>
      <w:r w:rsidR="00ED7D95">
        <w:t xml:space="preserve"> med</w:t>
      </w:r>
      <w:r w:rsidR="004E2804">
        <w:t xml:space="preserve"> </w:t>
      </w:r>
      <w:r w:rsidR="00ED7D95">
        <w:t>seboj nekompatibilnih</w:t>
      </w:r>
      <w:r w:rsidR="00073D7F">
        <w:t xml:space="preserve"> sistemov</w:t>
      </w:r>
      <w:r w:rsidR="002B21A2">
        <w:t xml:space="preserve">. Nekateri </w:t>
      </w:r>
      <w:r w:rsidR="006A1287">
        <w:t>sistemi</w:t>
      </w:r>
      <w:r w:rsidR="002B21A2">
        <w:t xml:space="preserve"> so</w:t>
      </w:r>
      <w:r w:rsidR="008E7A1E">
        <w:t xml:space="preserve"> v celoti</w:t>
      </w:r>
      <w:r w:rsidR="002B21A2">
        <w:t xml:space="preserve"> odprtokodni</w:t>
      </w:r>
      <w:r w:rsidR="00C97C13">
        <w:t>,</w:t>
      </w:r>
      <w:r w:rsidR="006A1287">
        <w:t xml:space="preserve"> spet drugi so lastniški in zaprtokodni</w:t>
      </w:r>
      <w:r w:rsidR="002B21A2">
        <w:t>.</w:t>
      </w:r>
      <w:r w:rsidR="00DD0007">
        <w:t xml:space="preserve"> </w:t>
      </w:r>
      <w:r w:rsidR="006A1287">
        <w:t>Uporabniška prednost</w:t>
      </w:r>
      <w:r w:rsidR="004E2804">
        <w:t xml:space="preserve"> </w:t>
      </w:r>
      <w:r w:rsidR="004E2804" w:rsidRPr="00073D7F">
        <w:t>odprtokodnih</w:t>
      </w:r>
      <w:r w:rsidR="006A1287">
        <w:t xml:space="preserve"> sistemov je, da uporabnik ni vezan na enega proizvajalca strojne opreme.</w:t>
      </w:r>
      <w:r w:rsidR="008E7A1E">
        <w:t xml:space="preserve"> V nalogi se bomo </w:t>
      </w:r>
      <w:r w:rsidR="00DD0007">
        <w:t xml:space="preserve">torej </w:t>
      </w:r>
      <w:r w:rsidR="008E7A1E">
        <w:t>posvet</w:t>
      </w:r>
      <w:r w:rsidR="006A1287">
        <w:t xml:space="preserve">ili odprtokodnim sistemom. Razvili bomo tudi lasten sistem za pametno hišo s pomočjo računalnika Raspberry </w:t>
      </w:r>
      <w:r w:rsidR="00DD0007">
        <w:t>P</w:t>
      </w:r>
      <w:r w:rsidR="006A1287">
        <w:t>i in aplikacijo za Applov</w:t>
      </w:r>
      <w:r w:rsidR="00DD0007">
        <w:t>e</w:t>
      </w:r>
      <w:r w:rsidR="006A1287">
        <w:t xml:space="preserve"> mobiln</w:t>
      </w:r>
      <w:r w:rsidR="00DD0007">
        <w:t>e</w:t>
      </w:r>
      <w:r w:rsidR="006A1287">
        <w:t xml:space="preserve"> </w:t>
      </w:r>
      <w:r w:rsidR="00DD0007">
        <w:t>naprave z operacijskim sistemom</w:t>
      </w:r>
      <w:r w:rsidR="006A1287">
        <w:t xml:space="preserve"> iOS. </w:t>
      </w:r>
    </w:p>
    <w:p w14:paraId="2E6C27DC" w14:textId="77777777" w:rsidR="00073D7F" w:rsidRDefault="00CE1F5D" w:rsidP="00CE669E">
      <w:r>
        <w:lastRenderedPageBreak/>
        <w:t xml:space="preserve">V prvem </w:t>
      </w:r>
      <w:r w:rsidR="00C77DEF">
        <w:t>delu diplomskega dela bomo predstavili primere uporabe pametnih naprav v realnem svetu.</w:t>
      </w:r>
      <w:r w:rsidR="004F7873">
        <w:t xml:space="preserve"> Pogledali si bomo tudi arhitekture IoT sistemov ter komunikacijske protokole s katerimi IoT naprave medsebojno komunicirajo. </w:t>
      </w:r>
    </w:p>
    <w:p w14:paraId="44AA839C" w14:textId="77777777" w:rsidR="00073D7F" w:rsidRDefault="00073D7F" w:rsidP="00CE669E"/>
    <w:p w14:paraId="2A09935A" w14:textId="3F0EF30F" w:rsidR="00073D7F" w:rsidRDefault="00C77DEF" w:rsidP="00CE669E">
      <w:r>
        <w:t xml:space="preserve">V drugem delu bomo </w:t>
      </w:r>
      <w:r w:rsidR="00073D7F">
        <w:t xml:space="preserve">opisali </w:t>
      </w:r>
      <w:r>
        <w:t>p</w:t>
      </w:r>
      <w:r w:rsidR="004F7873">
        <w:t xml:space="preserve">rincip odprte kode in medsebojno primerjali </w:t>
      </w:r>
      <w:r w:rsidR="00073D7F">
        <w:t xml:space="preserve">nekatere </w:t>
      </w:r>
      <w:r w:rsidR="004F7873">
        <w:t>popularnejše licence odprte kode</w:t>
      </w:r>
      <w:r>
        <w:t xml:space="preserve">. </w:t>
      </w:r>
    </w:p>
    <w:p w14:paraId="1C2EA632" w14:textId="77777777" w:rsidR="00073D7F" w:rsidRDefault="00073D7F" w:rsidP="00CE669E"/>
    <w:p w14:paraId="281ADAE0" w14:textId="07755683" w:rsidR="00904D09" w:rsidRDefault="009A5639" w:rsidP="00CE669E">
      <w:r>
        <w:t xml:space="preserve">V </w:t>
      </w:r>
      <w:r w:rsidR="004F7873">
        <w:t>tretjem</w:t>
      </w:r>
      <w:r>
        <w:t xml:space="preserve"> delu bomo opisali razvoj lastne rešitve za pametno hišo. Najprej bomo prikazali razvoj strojne opreme, za tem</w:t>
      </w:r>
      <w:r w:rsidR="004F7873">
        <w:t xml:space="preserve"> </w:t>
      </w:r>
      <w:r>
        <w:t xml:space="preserve">programski del, ki bo razdeljen na strežniški del in na odjemalca, t.j. mobilno aplikacijo za operacijski sistem iOS. </w:t>
      </w:r>
      <w:r w:rsidR="00BD1A82">
        <w:t xml:space="preserve">Opisana bodo tudi nekatera uporabljena orodja. </w:t>
      </w:r>
      <w:r w:rsidR="004F7873">
        <w:t xml:space="preserve">V </w:t>
      </w:r>
      <w:r w:rsidR="00D23244">
        <w:t xml:space="preserve">to </w:t>
      </w:r>
      <w:r w:rsidR="004F7873">
        <w:t>poglavje bomo vključili še omrežno konfiguracijo lastno razvite rešitve</w:t>
      </w:r>
      <w:r w:rsidR="00BD1A82">
        <w:t xml:space="preserve">. </w:t>
      </w:r>
      <w:r w:rsidR="00D25DD6">
        <w:t>V</w:t>
      </w:r>
      <w:r w:rsidR="00BD1A82">
        <w:t xml:space="preserve"> sklepu </w:t>
      </w:r>
      <w:r w:rsidR="00D25DD6">
        <w:t>bodo povzete poglavitne težave v IoT,</w:t>
      </w:r>
      <w:r w:rsidR="00BD1A82">
        <w:t xml:space="preserve"> predl</w:t>
      </w:r>
      <w:r w:rsidR="005D7E02">
        <w:t>agan</w:t>
      </w:r>
      <w:r w:rsidR="004200DC">
        <w:t>a</w:t>
      </w:r>
      <w:r w:rsidR="00D25DD6">
        <w:t xml:space="preserve"> bo</w:t>
      </w:r>
      <w:r w:rsidR="005D7E02">
        <w:t xml:space="preserve"> </w:t>
      </w:r>
      <w:r w:rsidR="004200DC">
        <w:t>ideja za</w:t>
      </w:r>
      <w:r w:rsidR="00D25DD6">
        <w:t xml:space="preserve"> </w:t>
      </w:r>
      <w:r w:rsidR="005D7E02">
        <w:t>sistem pametn</w:t>
      </w:r>
      <w:r w:rsidR="00D25DD6">
        <w:t>e</w:t>
      </w:r>
      <w:r w:rsidR="005D7E02">
        <w:t xml:space="preserve"> hiš</w:t>
      </w:r>
      <w:r w:rsidR="00D25DD6">
        <w:t>e</w:t>
      </w:r>
      <w:r w:rsidR="005D7E02">
        <w:t>, ki je nastal</w:t>
      </w:r>
      <w:r w:rsidR="004200DC">
        <w:t>a</w:t>
      </w:r>
      <w:r w:rsidR="005D7E02">
        <w:t xml:space="preserve"> na podlagi raziskav in testiranj za potrebe diplomskega dela.</w:t>
      </w:r>
      <w:bookmarkStart w:id="20" w:name="_Toc309712167"/>
      <w:bookmarkStart w:id="21" w:name="_Toc310788732"/>
      <w:bookmarkStart w:id="22" w:name="_Toc310788965"/>
      <w:bookmarkStart w:id="23" w:name="_Toc311024872"/>
      <w:bookmarkStart w:id="24" w:name="_Toc313614924"/>
      <w:bookmarkStart w:id="25" w:name="_Toc313865294"/>
      <w:bookmarkStart w:id="26" w:name="_Toc313865421"/>
      <w:bookmarkStart w:id="27" w:name="_Toc313871431"/>
      <w:bookmarkStart w:id="28" w:name="_Toc318438939"/>
      <w:bookmarkEnd w:id="11"/>
      <w:bookmarkEnd w:id="12"/>
      <w:bookmarkEnd w:id="13"/>
      <w:bookmarkEnd w:id="14"/>
      <w:bookmarkEnd w:id="15"/>
      <w:bookmarkEnd w:id="16"/>
      <w:bookmarkEnd w:id="17"/>
      <w:bookmarkEnd w:id="18"/>
      <w:bookmarkEnd w:id="19"/>
    </w:p>
    <w:p w14:paraId="6194D728" w14:textId="06750DD3" w:rsidR="002C4581" w:rsidRDefault="002C4581">
      <w:pPr>
        <w:spacing w:line="240" w:lineRule="auto"/>
        <w:jc w:val="left"/>
      </w:pPr>
      <w:r>
        <w:br w:type="page"/>
      </w:r>
    </w:p>
    <w:p w14:paraId="3E863869" w14:textId="361FD2D8" w:rsidR="00CB224D" w:rsidRPr="00CB224D" w:rsidRDefault="00661BBB" w:rsidP="00CB224D">
      <w:pPr>
        <w:pStyle w:val="Heading1"/>
      </w:pPr>
      <w:bookmarkStart w:id="29" w:name="_Toc459633469"/>
      <w:bookmarkStart w:id="30" w:name="_Toc459674711"/>
      <w:r>
        <w:lastRenderedPageBreak/>
        <w:t>P</w:t>
      </w:r>
      <w:r w:rsidR="00442211">
        <w:t>ametna hiša</w:t>
      </w:r>
      <w:bookmarkEnd w:id="29"/>
      <w:bookmarkEnd w:id="30"/>
    </w:p>
    <w:p w14:paraId="602999AA" w14:textId="371E39E4" w:rsidR="007C5A88" w:rsidRDefault="005539FB" w:rsidP="005539FB">
      <w:r>
        <w:t xml:space="preserve">Pod pojmom pametna hiša se skriva </w:t>
      </w:r>
      <w:r w:rsidR="00C97C13">
        <w:t>mnogo</w:t>
      </w:r>
      <w:r>
        <w:t xml:space="preserve"> pametnih naprav</w:t>
      </w:r>
      <w:r w:rsidR="00073D7F">
        <w:t xml:space="preserve"> v hiši</w:t>
      </w:r>
      <w:r>
        <w:t xml:space="preserve">, ki jih kontrolira </w:t>
      </w:r>
      <w:r w:rsidR="00930812">
        <w:t xml:space="preserve">inteligenten </w:t>
      </w:r>
      <w:r>
        <w:t xml:space="preserve">centralni sistem. Tipično se </w:t>
      </w:r>
      <w:r w:rsidR="00073D7F">
        <w:t>le-</w:t>
      </w:r>
      <w:r w:rsidR="00C97C13">
        <w:t>ta</w:t>
      </w:r>
      <w:r>
        <w:t xml:space="preserve"> povezuje z </w:t>
      </w:r>
      <w:r w:rsidR="0050790D">
        <w:t>računalniškim</w:t>
      </w:r>
      <w:r>
        <w:t xml:space="preserve"> oblak</w:t>
      </w:r>
      <w:r w:rsidR="0050790D">
        <w:t>om</w:t>
      </w:r>
      <w:r>
        <w:t xml:space="preserve">, nanj </w:t>
      </w:r>
      <w:r w:rsidR="00930812">
        <w:t xml:space="preserve">pa </w:t>
      </w:r>
      <w:r>
        <w:t>se prav tako</w:t>
      </w:r>
      <w:r w:rsidR="00073D7F">
        <w:t xml:space="preserve"> lahko</w:t>
      </w:r>
      <w:r>
        <w:t xml:space="preserve"> povezujejo pametni telefoni</w:t>
      </w:r>
      <w:r w:rsidR="007C5A88">
        <w:t xml:space="preserve"> in tablični računalniki</w:t>
      </w:r>
      <w:r>
        <w:t xml:space="preserve">. </w:t>
      </w:r>
      <w:r w:rsidR="007C5A88">
        <w:t>V oblaku</w:t>
      </w:r>
      <w:r>
        <w:t xml:space="preserve"> se podatki shranjujejo in analizirajo. </w:t>
      </w:r>
      <w:r w:rsidR="007C5A88">
        <w:t>Pametna hiša vključuje naprave kot so:</w:t>
      </w:r>
    </w:p>
    <w:p w14:paraId="6BD85F5A" w14:textId="6D4D2FED" w:rsidR="007C5A88" w:rsidRDefault="00D23244" w:rsidP="003762D6">
      <w:pPr>
        <w:pStyle w:val="ListParagraph"/>
        <w:numPr>
          <w:ilvl w:val="0"/>
          <w:numId w:val="35"/>
        </w:numPr>
      </w:pPr>
      <w:r>
        <w:t>luči,</w:t>
      </w:r>
    </w:p>
    <w:p w14:paraId="26E077F1" w14:textId="3100E896" w:rsidR="00A94E6C" w:rsidRDefault="00D23244" w:rsidP="00A94E6C">
      <w:pPr>
        <w:pStyle w:val="ListParagraph"/>
        <w:numPr>
          <w:ilvl w:val="0"/>
          <w:numId w:val="35"/>
        </w:numPr>
      </w:pPr>
      <w:r>
        <w:t>senzor gibanja,</w:t>
      </w:r>
    </w:p>
    <w:p w14:paraId="7D55AF77" w14:textId="051CF4A4" w:rsidR="00A94E6C" w:rsidRDefault="00D23244" w:rsidP="00A94E6C">
      <w:pPr>
        <w:pStyle w:val="ListParagraph"/>
        <w:numPr>
          <w:ilvl w:val="0"/>
          <w:numId w:val="35"/>
        </w:numPr>
      </w:pPr>
      <w:r>
        <w:t>kamera,</w:t>
      </w:r>
    </w:p>
    <w:p w14:paraId="45009524" w14:textId="14145BF7" w:rsidR="00A94E6C" w:rsidRDefault="00D23244" w:rsidP="00A94E6C">
      <w:pPr>
        <w:pStyle w:val="ListParagraph"/>
        <w:numPr>
          <w:ilvl w:val="0"/>
          <w:numId w:val="35"/>
        </w:numPr>
      </w:pPr>
      <w:r>
        <w:t>senzor dima,</w:t>
      </w:r>
    </w:p>
    <w:p w14:paraId="6E2C9883" w14:textId="1E38146E" w:rsidR="00A94E6C" w:rsidRDefault="00D23244" w:rsidP="00A94E6C">
      <w:pPr>
        <w:pStyle w:val="ListParagraph"/>
        <w:numPr>
          <w:ilvl w:val="0"/>
          <w:numId w:val="35"/>
        </w:numPr>
      </w:pPr>
      <w:r>
        <w:t>elektronske ključavnice,</w:t>
      </w:r>
    </w:p>
    <w:p w14:paraId="6C26CF45" w14:textId="12B09871" w:rsidR="00E11965" w:rsidRDefault="00D23244" w:rsidP="00E11965">
      <w:pPr>
        <w:pStyle w:val="ListParagraph"/>
        <w:numPr>
          <w:ilvl w:val="0"/>
          <w:numId w:val="35"/>
        </w:numPr>
      </w:pPr>
      <w:r>
        <w:t>napajalne vtičnice,</w:t>
      </w:r>
    </w:p>
    <w:p w14:paraId="671C45A2" w14:textId="0ACA86D7" w:rsidR="00E11965" w:rsidRDefault="00D23244" w:rsidP="0021747A">
      <w:pPr>
        <w:pStyle w:val="ListParagraph"/>
        <w:numPr>
          <w:ilvl w:val="0"/>
          <w:numId w:val="35"/>
        </w:numPr>
      </w:pPr>
      <w:r>
        <w:t>termostat za centralno ogrevanje,</w:t>
      </w:r>
    </w:p>
    <w:p w14:paraId="5C5F703C" w14:textId="14ABB2D4" w:rsidR="00A94E6C" w:rsidRDefault="00D23244" w:rsidP="00A94E6C">
      <w:pPr>
        <w:pStyle w:val="ListParagraph"/>
        <w:numPr>
          <w:ilvl w:val="0"/>
          <w:numId w:val="35"/>
        </w:numPr>
      </w:pPr>
      <w:r>
        <w:t>elektronsko vodena senčila,</w:t>
      </w:r>
    </w:p>
    <w:p w14:paraId="3E0A5976" w14:textId="03A56023" w:rsidR="00A94E6C" w:rsidRDefault="00D23244" w:rsidP="00A94E6C">
      <w:pPr>
        <w:pStyle w:val="ListParagraph"/>
        <w:numPr>
          <w:ilvl w:val="0"/>
          <w:numId w:val="35"/>
        </w:numPr>
      </w:pPr>
      <w:r>
        <w:t>senzor vlage,</w:t>
      </w:r>
    </w:p>
    <w:p w14:paraId="3F0F26C2" w14:textId="61B62ED0" w:rsidR="009E59FB" w:rsidRDefault="00D23244" w:rsidP="00A94E6C">
      <w:pPr>
        <w:pStyle w:val="ListParagraph"/>
        <w:numPr>
          <w:ilvl w:val="0"/>
          <w:numId w:val="35"/>
        </w:numPr>
      </w:pPr>
      <w:r>
        <w:t>senzor svetlosti v prostoru,</w:t>
      </w:r>
    </w:p>
    <w:p w14:paraId="19C76C07" w14:textId="0A3A4E21" w:rsidR="00A94E6C" w:rsidRDefault="00D23244" w:rsidP="00E11965">
      <w:pPr>
        <w:pStyle w:val="ListParagraph"/>
        <w:numPr>
          <w:ilvl w:val="0"/>
          <w:numId w:val="35"/>
        </w:numPr>
      </w:pPr>
      <w:r>
        <w:t>vremenska postaja,</w:t>
      </w:r>
    </w:p>
    <w:p w14:paraId="3EE2657F" w14:textId="63B7E0F1" w:rsidR="00E11965" w:rsidRDefault="00D23244" w:rsidP="00E11965">
      <w:pPr>
        <w:pStyle w:val="ListParagraph"/>
        <w:numPr>
          <w:ilvl w:val="0"/>
          <w:numId w:val="35"/>
        </w:numPr>
      </w:pPr>
      <w:r>
        <w:t>polnilne postaje za električna prevozna sredstva,</w:t>
      </w:r>
    </w:p>
    <w:p w14:paraId="3788E2DA" w14:textId="18E27BE2" w:rsidR="00E11965" w:rsidRDefault="00D23244" w:rsidP="00E11965">
      <w:pPr>
        <w:pStyle w:val="ListParagraph"/>
        <w:numPr>
          <w:ilvl w:val="0"/>
          <w:numId w:val="35"/>
        </w:numPr>
      </w:pPr>
      <w:r>
        <w:t>pretvornik solarnih panelov.</w:t>
      </w:r>
    </w:p>
    <w:p w14:paraId="4E9A79B9" w14:textId="13F4B75D" w:rsidR="003762D6" w:rsidRDefault="003762D6">
      <w:pPr>
        <w:spacing w:line="240" w:lineRule="auto"/>
        <w:jc w:val="left"/>
      </w:pPr>
    </w:p>
    <w:p w14:paraId="08147E73" w14:textId="77777777" w:rsidR="003762D6" w:rsidRDefault="00AD0B3A" w:rsidP="003762D6">
      <w:pPr>
        <w:jc w:val="center"/>
      </w:pPr>
      <w:r w:rsidRPr="00715BD8">
        <w:rPr>
          <w:noProof/>
          <w:highlight w:val="yellow"/>
          <w:lang w:val="en-US"/>
        </w:rPr>
        <w:drawing>
          <wp:inline distT="0" distB="0" distL="0" distR="0" wp14:anchorId="639B7CCF" wp14:editId="7841AC3E">
            <wp:extent cx="5338205" cy="389189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shema%20pametne%20hise.pdf"/>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338205" cy="3891893"/>
                    </a:xfrm>
                    <a:prstGeom prst="rect">
                      <a:avLst/>
                    </a:prstGeom>
                    <a:noFill/>
                    <a:ln>
                      <a:noFill/>
                    </a:ln>
                  </pic:spPr>
                </pic:pic>
              </a:graphicData>
            </a:graphic>
          </wp:inline>
        </w:drawing>
      </w:r>
    </w:p>
    <w:p w14:paraId="1725485A" w14:textId="4E7D4707" w:rsidR="00AD0B3A" w:rsidRDefault="00036EEB" w:rsidP="003762D6">
      <w:pPr>
        <w:jc w:val="center"/>
      </w:pPr>
      <w:bookmarkStart w:id="31" w:name="_Toc459675422"/>
      <w:r>
        <w:t xml:space="preserve">Slika </w:t>
      </w:r>
      <w:r>
        <w:fldChar w:fldCharType="begin"/>
      </w:r>
      <w:r>
        <w:instrText xml:space="preserve"> SEQ Slika \* ARABIC </w:instrText>
      </w:r>
      <w:r>
        <w:fldChar w:fldCharType="separate"/>
      </w:r>
      <w:r w:rsidR="00D57A71">
        <w:rPr>
          <w:noProof/>
        </w:rPr>
        <w:t>1</w:t>
      </w:r>
      <w:r>
        <w:fldChar w:fldCharType="end"/>
      </w:r>
      <w:r>
        <w:t xml:space="preserve">: Primer </w:t>
      </w:r>
      <w:r w:rsidR="000A5270">
        <w:t>s</w:t>
      </w:r>
      <w:r>
        <w:t>hem</w:t>
      </w:r>
      <w:r w:rsidR="000A5270">
        <w:t>e</w:t>
      </w:r>
      <w:r>
        <w:t xml:space="preserve"> pametne hiše</w:t>
      </w:r>
      <w:bookmarkEnd w:id="31"/>
    </w:p>
    <w:p w14:paraId="6602D718" w14:textId="7DB23973" w:rsidR="00CB224D" w:rsidRDefault="00CB224D" w:rsidP="00E11965">
      <w:pPr>
        <w:pStyle w:val="Heading2"/>
      </w:pPr>
      <w:bookmarkStart w:id="32" w:name="_Toc459633470"/>
      <w:bookmarkStart w:id="33" w:name="_Toc459674712"/>
      <w:r>
        <w:lastRenderedPageBreak/>
        <w:t>IoT</w:t>
      </w:r>
      <w:bookmarkEnd w:id="32"/>
      <w:bookmarkEnd w:id="33"/>
    </w:p>
    <w:p w14:paraId="438B46D1" w14:textId="556777F0" w:rsidR="00FA514D" w:rsidRDefault="006E00D1" w:rsidP="00FA514D">
      <w:r>
        <w:t xml:space="preserve">Besedno zvezo </w:t>
      </w:r>
      <w:r w:rsidR="00D10690">
        <w:t xml:space="preserve">IoT </w:t>
      </w:r>
      <w:r w:rsidR="00AA553A">
        <w:t>je</w:t>
      </w:r>
      <w:r w:rsidR="00AA553A" w:rsidRPr="00AA553A">
        <w:t xml:space="preserve"> </w:t>
      </w:r>
      <w:r w:rsidR="00AA553A" w:rsidRPr="00FA514D">
        <w:t>leta 1999</w:t>
      </w:r>
      <w:r w:rsidR="00AA553A">
        <w:t xml:space="preserve"> prvi uporabil </w:t>
      </w:r>
      <w:r w:rsidR="00731C1F">
        <w:t>B</w:t>
      </w:r>
      <w:r w:rsidR="00FA514D" w:rsidRPr="00FA514D">
        <w:t>r</w:t>
      </w:r>
      <w:r w:rsidR="00AA553A">
        <w:t>itanski inženir Kevin Ashton</w:t>
      </w:r>
      <w:r w:rsidR="00FA514D" w:rsidRPr="00FA514D">
        <w:t xml:space="preserve">. </w:t>
      </w:r>
      <w:r w:rsidR="00731C1F">
        <w:t>Kevin</w:t>
      </w:r>
      <w:r w:rsidR="000A5270">
        <w:t xml:space="preserve"> Ashton</w:t>
      </w:r>
      <w:r w:rsidR="00731C1F">
        <w:t xml:space="preserve"> </w:t>
      </w:r>
      <w:r w:rsidR="00675E07">
        <w:t>j</w:t>
      </w:r>
      <w:r w:rsidR="00FA514D" w:rsidRPr="00FA514D">
        <w:t>e ustanovitelj laboratorija Auto-ID Center na MIT (Massachusetts Institute of Technology), ki se je pričel ukvarjati z identifikacijo</w:t>
      </w:r>
      <w:r w:rsidR="000A5270">
        <w:t xml:space="preserve"> RFID</w:t>
      </w:r>
      <w:r w:rsidR="00FA514D" w:rsidRPr="00FA514D">
        <w:t xml:space="preserve"> in sprožil </w:t>
      </w:r>
      <w:r w:rsidR="000A5270">
        <w:t>to</w:t>
      </w:r>
      <w:r w:rsidR="00FA514D" w:rsidRPr="00FA514D">
        <w:t>, kar danes imenujemo Internet stvari</w:t>
      </w:r>
      <w:r w:rsidR="008A79BB">
        <w:t xml:space="preserve"> </w:t>
      </w:r>
      <w:r w:rsidR="008A79BB">
        <w:fldChar w:fldCharType="begin" w:fldLock="1"/>
      </w:r>
      <w:r w:rsidR="00C1441E">
        <w:instrText>ADDIN CSL_CITATION { "citationItems" : [ { "id" : "ITEM-1", "itemData" : { "URL" : "http://www.opcomm.eu/sl/medijsko-sredisce/blog/139-zakaj-postaja-internet-stvari-najveja-globalna-panoga", "id" : "ITEM-1", "issued" : { "date-parts" : [ [ "2013" ] ] }, "title" : "OpComm - Zakaj postaja Internet stvari najve\u010dja globalna panoga?", "type" : "webpage" }, "uris" : [ "http://www.mendeley.com/documents/?uuid=9be514b9-3cf6-34a9-8af1-13384cb5794a" ] } ], "mendeley" : { "formattedCitation" : "[3]", "plainTextFormattedCitation" : "[3]", "previouslyFormattedCitation" : "[3]" }, "properties" : { "noteIndex" : 0 }, "schema" : "https://github.com/citation-style-language/schema/raw/master/csl-citation.json" }</w:instrText>
      </w:r>
      <w:r w:rsidR="008A79BB">
        <w:fldChar w:fldCharType="separate"/>
      </w:r>
      <w:r w:rsidR="008A79BB" w:rsidRPr="008A79BB">
        <w:rPr>
          <w:noProof/>
        </w:rPr>
        <w:t>[3]</w:t>
      </w:r>
      <w:r w:rsidR="008A79BB">
        <w:fldChar w:fldCharType="end"/>
      </w:r>
      <w:r w:rsidR="00FA514D" w:rsidRPr="00FA514D">
        <w:t>.</w:t>
      </w:r>
    </w:p>
    <w:p w14:paraId="0B689874" w14:textId="77777777" w:rsidR="00CE669E" w:rsidRDefault="00CE669E" w:rsidP="00FA514D"/>
    <w:p w14:paraId="22974E67" w14:textId="1DB3B45C" w:rsidR="00C1441E" w:rsidRDefault="00675E07" w:rsidP="00CE669E">
      <w:r>
        <w:t>IoT</w:t>
      </w:r>
      <w:r w:rsidRPr="00675E07">
        <w:t xml:space="preserve"> je koncept povezovan</w:t>
      </w:r>
      <w:r w:rsidR="00E83A44">
        <w:t xml:space="preserve">ja </w:t>
      </w:r>
      <w:r w:rsidRPr="00675E07">
        <w:t>naprav, ki omogoča</w:t>
      </w:r>
      <w:r w:rsidR="000A5270">
        <w:t>jo</w:t>
      </w:r>
      <w:r w:rsidRPr="00675E07">
        <w:t xml:space="preserve"> povezljivost </w:t>
      </w:r>
      <w:r w:rsidR="005D65FC">
        <w:t>z</w:t>
      </w:r>
      <w:r w:rsidRPr="00675E07">
        <w:t xml:space="preserve"> internet</w:t>
      </w:r>
      <w:r w:rsidR="005D65FC">
        <w:t>om</w:t>
      </w:r>
      <w:r w:rsidRPr="00675E07">
        <w:t xml:space="preserve">. </w:t>
      </w:r>
      <w:r w:rsidR="00E83A44">
        <w:t>L</w:t>
      </w:r>
      <w:r w:rsidRPr="00675E07">
        <w:t>ahko</w:t>
      </w:r>
      <w:r w:rsidR="00E83A44">
        <w:t xml:space="preserve"> bi</w:t>
      </w:r>
      <w:r w:rsidRPr="00675E07">
        <w:t xml:space="preserve"> rekli, </w:t>
      </w:r>
      <w:r w:rsidR="005D65FC">
        <w:t xml:space="preserve">da </w:t>
      </w:r>
      <w:r w:rsidR="000A5270">
        <w:t xml:space="preserve">obsega vse naprave ki jim lahko </w:t>
      </w:r>
      <w:r w:rsidRPr="00675E07">
        <w:t xml:space="preserve">dodelimo IP naslov. </w:t>
      </w:r>
      <w:r w:rsidR="000A5270">
        <w:t>Povezovanje</w:t>
      </w:r>
      <w:r w:rsidRPr="00675E07">
        <w:t xml:space="preserve"> vključuje </w:t>
      </w:r>
      <w:r w:rsidR="000A5270">
        <w:t xml:space="preserve"> na primer </w:t>
      </w:r>
      <w:r w:rsidRPr="00675E07">
        <w:t>pametne telefone, avtomate za pripravo kave, pralne stroje, hladilnike, pečice, slušalke, luči</w:t>
      </w:r>
      <w:r>
        <w:t xml:space="preserve"> ipd</w:t>
      </w:r>
      <w:r w:rsidRPr="00675E07">
        <w:t>. Analiza podjetja Gartner pravi, da bo do leta 2020 na splet povezanih več kot 26 milijard naprav</w:t>
      </w:r>
      <w:r w:rsidR="007D777B">
        <w:t>.</w:t>
      </w:r>
      <w:r w:rsidRPr="00675E07">
        <w:t xml:space="preserve"> </w:t>
      </w:r>
      <w:r w:rsidR="007D777B">
        <w:t>N</w:t>
      </w:r>
      <w:r w:rsidRPr="00675E07">
        <w:t>ekateri celo predvidevajo</w:t>
      </w:r>
      <w:r w:rsidR="007D777B">
        <w:t>, da bo ta številka mnogo višja (</w:t>
      </w:r>
      <w:r w:rsidRPr="00675E07">
        <w:t>preko 100 milijard</w:t>
      </w:r>
      <w:r w:rsidR="007D777B">
        <w:t>)</w:t>
      </w:r>
      <w:r>
        <w:t xml:space="preserve"> </w:t>
      </w:r>
      <w:r>
        <w:fldChar w:fldCharType="begin" w:fldLock="1"/>
      </w:r>
      <w:r w:rsidR="00C1441E">
        <w:instrText>ADDIN CSL_CITATION { "citationItems" : [ { "id" : "ITEM-1", "itemData" : { "URL" : "http://www.konicaminolta.si/sl/poslovne-resitve/blog-sl/2016/06/29/mi-lahko-nekdo-ze-pove-kaj-je-internet-stvari-the-internet-of-things-iot/", "author" : [ { "dropping-particle" : "", "family" : "Babnik Matja\u017e", "given" : "", "non-dropping-particle" : "", "parse-names" : false, "suffix" : "" } ], "id" : "ITEM-1", "issued" : { "date-parts" : [ [ "2016" ] ] }, "title" : "Mi lahko nekdo \u017ee pove kaj je internet stvari (The Internet of Things \u2013 IoT)! \u2013 Konica Minolta Slovenija", "type" : "webpage" }, "uris" : [ "http://www.mendeley.com/documents/?uuid=404a1782-57f8-3e00-8db2-dc57990b7352" ] } ], "mendeley" : { "formattedCitation" : "[4]", "plainTextFormattedCitation" : "[4]", "previouslyFormattedCitation" : "[4]" }, "properties" : { "noteIndex" : 0 }, "schema" : "https://github.com/citation-style-language/schema/raw/master/csl-citation.json" }</w:instrText>
      </w:r>
      <w:r>
        <w:fldChar w:fldCharType="separate"/>
      </w:r>
      <w:r w:rsidR="008A79BB" w:rsidRPr="008A79BB">
        <w:rPr>
          <w:noProof/>
        </w:rPr>
        <w:t>[4]</w:t>
      </w:r>
      <w:r>
        <w:fldChar w:fldCharType="end"/>
      </w:r>
      <w:r w:rsidRPr="00675E07">
        <w:t>.</w:t>
      </w:r>
      <w:r w:rsidR="00C1441E">
        <w:t xml:space="preserve"> </w:t>
      </w:r>
    </w:p>
    <w:p w14:paraId="46AD5F60" w14:textId="77777777" w:rsidR="00CE669E" w:rsidRDefault="00CE669E" w:rsidP="00CE669E"/>
    <w:p w14:paraId="614C5039" w14:textId="2CB9C326" w:rsidR="00711B71" w:rsidRDefault="00C1441E" w:rsidP="00CB224D">
      <w:r w:rsidRPr="00C1441E">
        <w:t>Internet stvari predstavlja enega izmed stebrov interneta prihodnosti, ki bo z uporabo standardiziranih komunikacijskih protokolov in o</w:t>
      </w:r>
      <w:r w:rsidR="009B3053">
        <w:t>mrež</w:t>
      </w:r>
      <w:r w:rsidR="005D65FC">
        <w:t>ne infrastrukture</w:t>
      </w:r>
      <w:r w:rsidR="00286720">
        <w:t xml:space="preserve"> sposoben</w:t>
      </w:r>
      <w:r w:rsidRPr="00C1441E">
        <w:t xml:space="preserve"> </w:t>
      </w:r>
      <w:r w:rsidR="006E00D1">
        <w:t>samodejne</w:t>
      </w:r>
      <w:r w:rsidRPr="00C1441E">
        <w:t xml:space="preserve"> konfiguracije</w:t>
      </w:r>
      <w:r w:rsidR="00C579EB">
        <w:t>. Prav tako bo</w:t>
      </w:r>
      <w:r w:rsidRPr="00C1441E">
        <w:t xml:space="preserve"> </w:t>
      </w:r>
      <w:r w:rsidR="009B3053" w:rsidRPr="00C1441E">
        <w:t>razširil</w:t>
      </w:r>
      <w:r w:rsidRPr="00C1441E">
        <w:t xml:space="preserve"> Internet na heterogene </w:t>
      </w:r>
      <w:r w:rsidR="009B3053" w:rsidRPr="00C1441E">
        <w:t>fizične</w:t>
      </w:r>
      <w:r w:rsidRPr="00C1441E">
        <w:t xml:space="preserve"> in navidezne stvari, ki nas obdajajo v vsakdanjem </w:t>
      </w:r>
      <w:r w:rsidR="009B3053" w:rsidRPr="00C1441E">
        <w:t>življenju</w:t>
      </w:r>
      <w:r w:rsidRPr="00C1441E">
        <w:t xml:space="preserve">. Te stvari bodo komunicirale med seboj ali s </w:t>
      </w:r>
      <w:r w:rsidR="009B3053" w:rsidRPr="00C1441E">
        <w:t>končnimi</w:t>
      </w:r>
      <w:r w:rsidRPr="00C1441E">
        <w:t xml:space="preserve"> uporabniki in tako z novo dodano vrednostjo v obliki informacije o stvarnem stanju postale aktivne </w:t>
      </w:r>
      <w:r w:rsidR="009B3053" w:rsidRPr="00C1441E">
        <w:t>udeleženke</w:t>
      </w:r>
      <w:r w:rsidRPr="00C1441E">
        <w:t xml:space="preserve"> procesov na </w:t>
      </w:r>
      <w:r w:rsidR="009B3053" w:rsidRPr="00C1441E">
        <w:t>različnih</w:t>
      </w:r>
      <w:r w:rsidRPr="00C1441E">
        <w:t xml:space="preserve"> </w:t>
      </w:r>
      <w:r w:rsidR="009B3053" w:rsidRPr="00C1441E">
        <w:t>področjih</w:t>
      </w:r>
      <w:r w:rsidRPr="00C1441E">
        <w:t xml:space="preserve"> </w:t>
      </w:r>
      <w:r w:rsidR="009B3053" w:rsidRPr="00C1441E">
        <w:t>človeškega</w:t>
      </w:r>
      <w:r w:rsidRPr="00C1441E">
        <w:t xml:space="preserve"> udejstvovanja. Ta koncept zahteva </w:t>
      </w:r>
      <w:r w:rsidR="009B3053" w:rsidRPr="00C1441E">
        <w:t>rešitev</w:t>
      </w:r>
      <w:r w:rsidRPr="00C1441E">
        <w:t xml:space="preserve"> </w:t>
      </w:r>
      <w:r w:rsidR="009B3053" w:rsidRPr="00C1441E">
        <w:t>številnih</w:t>
      </w:r>
      <w:r w:rsidRPr="00C1441E">
        <w:t xml:space="preserve"> izzivov na </w:t>
      </w:r>
      <w:r w:rsidR="009B3053" w:rsidRPr="00C1441E">
        <w:t>različnih</w:t>
      </w:r>
      <w:r w:rsidRPr="00C1441E">
        <w:t xml:space="preserve"> </w:t>
      </w:r>
      <w:r w:rsidR="009B3053" w:rsidRPr="00C1441E">
        <w:t>področjih</w:t>
      </w:r>
      <w:r w:rsidRPr="00C1441E">
        <w:t xml:space="preserve">, hkrati pa odpira </w:t>
      </w:r>
      <w:r w:rsidR="009B3053" w:rsidRPr="00C1441E">
        <w:t>priložnosti</w:t>
      </w:r>
      <w:r w:rsidRPr="00C1441E">
        <w:t xml:space="preserve"> za vrsto novih storitev, aplikacij in poslovnih modelov</w:t>
      </w:r>
      <w:r>
        <w:t xml:space="preserve"> </w:t>
      </w:r>
      <w:r>
        <w:fldChar w:fldCharType="begin" w:fldLock="1"/>
      </w:r>
      <w:r w:rsidR="00612A88">
        <w:instrText>ADDIN CSL_CITATION { "citationItems" : [ { "id" : "ITEM-1", "itemData" : { "abstract" : "Povzetek \u2014 Internet stvari predstavlja enega izmed stebrov interneta prihodnosti, ki bo z uporabo standardiziranih komunikacijskih protokolov in omre\u017ene infrastrukture, sposobne samostojne konfiguracije, raz\u0161iril Internet na heterogene fizi\u010dne in navidezne stvari, ki nas obdajajo v vsakdanjem \u017eivljenju. Te stvari bodo komunicirale med seboj ali s kon\u010dnimi uporabniki in tako z novo dodano vrednostjo v obliki informacije o stvarnem stanju postale aktivne udele\u017eenke procesov na razli\u010dnih podro\u010djih \u010dlove\u0161kega udejstvovanja. Ta koncept zahteva re\u0161itev \u0161tevilnih izzivov na razli\u010dnih podro\u010djih, hkrati pa odpira prilo\u017enosti za vrsto novih storitev, aplikacij in poslovnih modelov. Prispevek podaja pregled podro\u010dij uporabe Interneta stvari, ki potrjuje njegovo vseprisotnost ter nakazuje prilo\u017enosti in pri\u010dakovan vpliv na industrijo, okolje in dru\u017ebo. Nadalje sta na kratko predstavljeni temeljni tehnologiji Interneta stvari, to sta radiofrekven\u010dna identifikacija ter brez\u017ei\u010dna senzorska in aktuatorska omre\u017eja, identificirane pa so tudi nekatere druge podporne tehnologije. Prispevek se zaklju\u010duje z raziskovalni in razvojni izzivi, ki stojijo na poti \u0161ir\u0161e vpeljave koncepta v vsakdanje \u017eivljenje, in trenutnimi trendi razvoja. Klju\u010dne besede \u2014 Internet stvari, Internet prihodnosti, Splet stvari, senzorska in aktuatorska omre\u017eja Abstract \u2014 The Internet of Things represents one of the four main pillars of the Future Internet. Using standard and interoperable communication protocols and self configurable dynamic network infrastructure it will extend the Internet to include heterogeneous \" smart \" physical and virtual \" things \" that are part of our living environments. These things will communicate to each other as well as with end users. With the added value information about the actual status of things they will play an active role in various procedures in different areas of human activities. This opens an opportunity for a range of new services, applications and even business models, but at the same time poses several challenges requiring further research. In this paper we provide an overview of the application domains which confirms the planned omnipresence of the Internet of Things, reveals its opportunities and the expected impact on the industry, environment and society. The two fundamental technologies of the Internet of Things are briefly presented, the radio-frequency identification and wireless sensor and actuator networks, and some of the supporting technolog\u2026", "author" : [ { "dropping-particle" : "", "family" : "Mohor\u010di\u010d", "given" : "Mihael", "non-dropping-particle" : "", "parse-names" : false, "suffix" : "" } ], "id" : "ITEM-1", "issued" : { "date-parts" : [ [ "0" ] ] }, "title" : "Internet stvari \u2013 izzivi in prilo\u017enosti", "type" : "article-journal" }, "uris" : [ "http://www.mendeley.com/documents/?uuid=ab313d9f-a6c2-3190-930a-d0c832ac2b9a" ] } ], "mendeley" : { "formattedCitation" : "[5]", "plainTextFormattedCitation" : "[5]", "previouslyFormattedCitation" : "[5]" }, "properties" : { "noteIndex" : 0 }, "schema" : "https://github.com/citation-style-language/schema/raw/master/csl-citation.json" }</w:instrText>
      </w:r>
      <w:r>
        <w:fldChar w:fldCharType="separate"/>
      </w:r>
      <w:r w:rsidRPr="00C1441E">
        <w:rPr>
          <w:noProof/>
        </w:rPr>
        <w:t>[5]</w:t>
      </w:r>
      <w:r>
        <w:fldChar w:fldCharType="end"/>
      </w:r>
      <w:r w:rsidRPr="00C1441E">
        <w:t>.</w:t>
      </w:r>
    </w:p>
    <w:p w14:paraId="31E116DD" w14:textId="77777777" w:rsidR="00335F41" w:rsidRDefault="00335F41" w:rsidP="00CB224D"/>
    <w:p w14:paraId="076D2A8D" w14:textId="13A02AC0" w:rsidR="00B91004" w:rsidRDefault="00711B71" w:rsidP="00B91004">
      <w:pPr>
        <w:pStyle w:val="Heading2"/>
      </w:pPr>
      <w:bookmarkStart w:id="34" w:name="_Toc459633471"/>
      <w:bookmarkStart w:id="35" w:name="_Toc459674713"/>
      <w:r>
        <w:t xml:space="preserve">Arhitektura </w:t>
      </w:r>
      <w:r w:rsidR="00B91004">
        <w:t>IoT</w:t>
      </w:r>
      <w:r>
        <w:t xml:space="preserve"> sistemov</w:t>
      </w:r>
      <w:bookmarkEnd w:id="34"/>
      <w:bookmarkEnd w:id="35"/>
      <w:r w:rsidR="00B91004">
        <w:t xml:space="preserve"> </w:t>
      </w:r>
    </w:p>
    <w:p w14:paraId="02060E63" w14:textId="3B320BA3" w:rsidR="00B91004" w:rsidRDefault="00B91004" w:rsidP="00B91004">
      <w:r>
        <w:t xml:space="preserve">Na področju pametnih naprav se poskuša uveljaviti več standardov. </w:t>
      </w:r>
      <w:r w:rsidR="002C3512">
        <w:t>Le-</w:t>
      </w:r>
      <w:r>
        <w:t xml:space="preserve">ti pa med seboj niso kompatibilni. S področjem povezovanja različnih arhitektur obstoječih IoT naprav in snovanjem smernic za nove generacije naprav se ukvarja evropski projekt Internet of Things – Architecture. </w:t>
      </w:r>
      <w:r w:rsidR="003847B9">
        <w:t>Nekateri popularni komunikacijski protokoli so WIFI, Bluetooth, ZigBee, Z-wave in RFID</w:t>
      </w:r>
      <w:r w:rsidR="00B11B6E">
        <w:t xml:space="preserve"> (ang.</w:t>
      </w:r>
      <w:r w:rsidR="005513EA" w:rsidRPr="005513EA">
        <w:t xml:space="preserve"> </w:t>
      </w:r>
      <w:r w:rsidR="005513EA">
        <w:t>Radio Frequency IDentification)</w:t>
      </w:r>
      <w:r w:rsidR="003847B9">
        <w:t>.</w:t>
      </w:r>
    </w:p>
    <w:p w14:paraId="3D62910E" w14:textId="18881697" w:rsidR="00B91004" w:rsidRDefault="00B91004" w:rsidP="00B91004"/>
    <w:p w14:paraId="4CC4E089" w14:textId="77777777" w:rsidR="00A71E88" w:rsidRDefault="00B91004" w:rsidP="00A71E88">
      <w:pPr>
        <w:keepNext/>
        <w:jc w:val="center"/>
      </w:pPr>
      <w:r>
        <w:rPr>
          <w:rFonts w:ascii="Times" w:hAnsi="Times" w:cs="Times"/>
          <w:noProof/>
          <w:sz w:val="24"/>
          <w:szCs w:val="24"/>
          <w:lang w:val="en-US"/>
        </w:rPr>
        <w:lastRenderedPageBreak/>
        <w:drawing>
          <wp:inline distT="0" distB="0" distL="0" distR="0" wp14:anchorId="37D76A4F" wp14:editId="13CE8066">
            <wp:extent cx="3493033" cy="4665685"/>
            <wp:effectExtent l="0" t="0" r="1270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43593" cy="4733218"/>
                    </a:xfrm>
                    <a:prstGeom prst="rect">
                      <a:avLst/>
                    </a:prstGeom>
                    <a:noFill/>
                    <a:ln>
                      <a:noFill/>
                    </a:ln>
                  </pic:spPr>
                </pic:pic>
              </a:graphicData>
            </a:graphic>
          </wp:inline>
        </w:drawing>
      </w:r>
    </w:p>
    <w:p w14:paraId="3AC33BC2" w14:textId="0CD35F50" w:rsidR="00A71E88" w:rsidRDefault="00A71E88" w:rsidP="00A71E88">
      <w:pPr>
        <w:pStyle w:val="Caption"/>
      </w:pPr>
      <w:bookmarkStart w:id="36" w:name="_Toc459675423"/>
      <w:r>
        <w:t xml:space="preserve">Slika </w:t>
      </w:r>
      <w:r>
        <w:fldChar w:fldCharType="begin"/>
      </w:r>
      <w:r>
        <w:instrText xml:space="preserve"> SEQ Slika \* ARABIC </w:instrText>
      </w:r>
      <w:r>
        <w:fldChar w:fldCharType="separate"/>
      </w:r>
      <w:r w:rsidR="00D57A71">
        <w:rPr>
          <w:noProof/>
        </w:rPr>
        <w:t>2</w:t>
      </w:r>
      <w:r>
        <w:fldChar w:fldCharType="end"/>
      </w:r>
      <w:r>
        <w:t xml:space="preserve">: </w:t>
      </w:r>
      <w:r w:rsidR="00CA2933">
        <w:t xml:space="preserve">Prikaz integracije različnih komunikacijskih protokolov </w:t>
      </w:r>
      <w:r w:rsidR="00CA2933">
        <w:fldChar w:fldCharType="begin" w:fldLock="1"/>
      </w:r>
      <w:r w:rsidR="00C01FB4">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bookmarkEnd w:id="36"/>
      <w:r w:rsidR="00CA2933">
        <w:fldChar w:fldCharType="end"/>
      </w:r>
    </w:p>
    <w:p w14:paraId="0C6CFA21" w14:textId="77777777" w:rsidR="00335F41" w:rsidRPr="00335F41" w:rsidRDefault="00335F41" w:rsidP="00335F41"/>
    <w:p w14:paraId="6C3C8C0C" w14:textId="49B6F882" w:rsidR="002D62DE" w:rsidRDefault="00B91004" w:rsidP="00146D43">
      <w:r>
        <w:t>Pogosto so IoT naprave na</w:t>
      </w:r>
      <w:r w:rsidR="00C579EB">
        <w:t>menjene</w:t>
      </w:r>
      <w:r>
        <w:t xml:space="preserve"> za specifične primere uporabe. Za </w:t>
      </w:r>
      <w:r w:rsidR="002D62DE">
        <w:t>izboljšano uporabnost oziroma izkoristek naprav, na primer</w:t>
      </w:r>
      <w:r>
        <w:t xml:space="preserve"> za potrebe pametnih mest</w:t>
      </w:r>
      <w:r w:rsidR="002D62DE">
        <w:t>,</w:t>
      </w:r>
      <w:r>
        <w:t xml:space="preserve"> je nujno, da naprave medsebojno </w:t>
      </w:r>
      <w:r w:rsidR="002D62DE">
        <w:t>komunicirajo</w:t>
      </w:r>
      <w:r>
        <w:t xml:space="preserve"> in </w:t>
      </w:r>
      <w:r w:rsidR="002D62DE">
        <w:t xml:space="preserve">so na nek način povezane v mrežo oziroma </w:t>
      </w:r>
      <w:r>
        <w:t xml:space="preserve">vedo druga za drugo. Na podlagi podatkov iz senzorskih naprav ter inteligentnih algoritmov so lahko aktuatorji optimalno upravljani. S </w:t>
      </w:r>
      <w:r w:rsidR="002D62DE">
        <w:t>povezovanjem</w:t>
      </w:r>
      <w:r>
        <w:t xml:space="preserve"> izboljšamo rabo virov, </w:t>
      </w:r>
      <w:r w:rsidR="002D62DE">
        <w:t>povečamo</w:t>
      </w:r>
      <w:r>
        <w:t xml:space="preserve"> udobje in varnost</w:t>
      </w:r>
      <w:r w:rsidR="002D62DE">
        <w:t xml:space="preserve"> ljudi</w:t>
      </w:r>
      <w:r w:rsidR="002F1BDC">
        <w:t xml:space="preserve"> </w:t>
      </w:r>
      <w:r w:rsidR="00CA2933">
        <w:fldChar w:fldCharType="begin" w:fldLock="1"/>
      </w:r>
      <w:r w:rsidR="00CA2933">
        <w:instrText>ADDIN CSL_CITATION { "citationItems" : [ { "id" : "ITEM-1", "itemData" : { "author" : [ { "dropping-particle" : "", "family" : "Bauer Martin, Boussard Mathieu, Bui Nicola, Carrez Francois, Jardak Christine, Jourik De Loof, Magerkurth Carsten, Meissner Stefan, Nettstra\u0308ter Andreas, Olivereau Alexis, Thoma Matthias, Walewski Joachim, Stefa Julinda", "given" : "Salinas Alexander", "non-dropping-particle" : "", "parse-names" : false, "suffix" : "" } ], "id" : "ITEM-1", "issued" : { "date-parts" : [ [ "2013" ] ] }, "title" : "Internet of Things \u2013 Architecture IoT-A", "type" : "report" }, "uris" : [ "http://www.mendeley.com/documents/?uuid=6810de22-0b85-4688-a66b-12494089786a" ] } ], "mendeley" : { "formattedCitation" : "[6]", "plainTextFormattedCitation" : "[6]", "previouslyFormattedCitation" : "[6]" }, "properties" : { "noteIndex" : 0 }, "schema" : "https://github.com/citation-style-language/schema/raw/master/csl-citation.json" }</w:instrText>
      </w:r>
      <w:r w:rsidR="00CA2933">
        <w:fldChar w:fldCharType="separate"/>
      </w:r>
      <w:r w:rsidR="00CA2933" w:rsidRPr="00CA2933">
        <w:rPr>
          <w:noProof/>
        </w:rPr>
        <w:t>[6]</w:t>
      </w:r>
      <w:r w:rsidR="00CA2933">
        <w:fldChar w:fldCharType="end"/>
      </w:r>
      <w:r>
        <w:t xml:space="preserve">. </w:t>
      </w:r>
    </w:p>
    <w:p w14:paraId="41355627" w14:textId="77777777" w:rsidR="002D62DE" w:rsidRDefault="002D62DE" w:rsidP="00146D43"/>
    <w:p w14:paraId="09639C8F" w14:textId="0B6863B4" w:rsidR="00B91004" w:rsidRDefault="00B91004" w:rsidP="00146D43">
      <w:r>
        <w:t xml:space="preserve">Nekaj </w:t>
      </w:r>
      <w:r w:rsidR="002D62DE">
        <w:t>izzivov</w:t>
      </w:r>
      <w:r>
        <w:t xml:space="preserve"> s katerimi se srečujemo ob integraciji IoT naprav:</w:t>
      </w:r>
    </w:p>
    <w:p w14:paraId="4D79D597" w14:textId="763D9323" w:rsidR="00B91004" w:rsidRDefault="004735A9" w:rsidP="00B91004">
      <w:pPr>
        <w:pStyle w:val="ListParagraph"/>
        <w:numPr>
          <w:ilvl w:val="0"/>
          <w:numId w:val="35"/>
        </w:numPr>
      </w:pPr>
      <w:r>
        <w:t>možnost posodabljanja in interoperabilnost,</w:t>
      </w:r>
    </w:p>
    <w:p w14:paraId="5603F22C" w14:textId="5E8029AB" w:rsidR="00B91004" w:rsidRDefault="004735A9" w:rsidP="00B91004">
      <w:pPr>
        <w:pStyle w:val="ListParagraph"/>
        <w:numPr>
          <w:ilvl w:val="0"/>
          <w:numId w:val="35"/>
        </w:numPr>
      </w:pPr>
      <w:r>
        <w:t>zmogljivost in razširljivost,</w:t>
      </w:r>
    </w:p>
    <w:p w14:paraId="706E6689" w14:textId="3BA359AF" w:rsidR="00B91004" w:rsidRDefault="004735A9" w:rsidP="00B91004">
      <w:pPr>
        <w:pStyle w:val="ListParagraph"/>
        <w:numPr>
          <w:ilvl w:val="0"/>
          <w:numId w:val="35"/>
        </w:numPr>
      </w:pPr>
      <w:r>
        <w:t>zaupnost, varnost in zasebnost,</w:t>
      </w:r>
    </w:p>
    <w:p w14:paraId="56608CD4" w14:textId="64E143A3" w:rsidR="00B91004" w:rsidRDefault="004735A9" w:rsidP="00B91004">
      <w:pPr>
        <w:pStyle w:val="ListParagraph"/>
        <w:numPr>
          <w:ilvl w:val="0"/>
          <w:numId w:val="35"/>
        </w:numPr>
      </w:pPr>
      <w:r>
        <w:t>razpoložljivost in odpornost.</w:t>
      </w:r>
    </w:p>
    <w:p w14:paraId="510792FB" w14:textId="77777777" w:rsidR="00B91004" w:rsidRDefault="00B91004" w:rsidP="00B91004">
      <w:pPr>
        <w:spacing w:line="240" w:lineRule="auto"/>
        <w:jc w:val="left"/>
      </w:pPr>
    </w:p>
    <w:p w14:paraId="2A9E8B97" w14:textId="77777777" w:rsidR="00B91004" w:rsidRDefault="00B91004" w:rsidP="00B91004">
      <w:pPr>
        <w:pStyle w:val="Heading2"/>
      </w:pPr>
      <w:bookmarkStart w:id="37" w:name="_Toc459633472"/>
      <w:bookmarkStart w:id="38" w:name="_Toc459674714"/>
      <w:r>
        <w:lastRenderedPageBreak/>
        <w:t>Komunikacijski protokoli IoT naprav</w:t>
      </w:r>
      <w:bookmarkEnd w:id="37"/>
      <w:bookmarkEnd w:id="38"/>
    </w:p>
    <w:p w14:paraId="225561DC" w14:textId="0841A3A6" w:rsidR="00146D43" w:rsidRPr="00146D43" w:rsidRDefault="00146D43" w:rsidP="00146D43">
      <w:r>
        <w:t>Kot je bilo omenjeno v neformalni definiciji</w:t>
      </w:r>
      <w:r w:rsidR="002D62DE">
        <w:t>,</w:t>
      </w:r>
      <w:r>
        <w:t xml:space="preserve"> </w:t>
      </w:r>
      <w:r w:rsidR="002D62DE">
        <w:t>j</w:t>
      </w:r>
      <w:r w:rsidR="00F01CED">
        <w:t>e</w:t>
      </w:r>
      <w:r>
        <w:t xml:space="preserve"> IoT naprav</w:t>
      </w:r>
      <w:r w:rsidR="00F01CED">
        <w:t>a</w:t>
      </w:r>
      <w:r w:rsidR="002C3512">
        <w:t xml:space="preserve"> taka </w:t>
      </w:r>
      <w:r w:rsidR="00F01CED">
        <w:t>naprava, ki ima</w:t>
      </w:r>
      <w:r w:rsidR="002D62DE">
        <w:t xml:space="preserve"> </w:t>
      </w:r>
      <w:r>
        <w:t>IP naslov. Pametna naprava je lahko v svet povezana izključno preko TCP/IP sklada ali pa je na drug način povezana z namenskim prehodom (recimo brezžično s protokolom ZigBee), ki je povezan s spletom.</w:t>
      </w:r>
    </w:p>
    <w:p w14:paraId="1F5DE29E" w14:textId="66179BDC" w:rsidR="00B91004" w:rsidRDefault="005F6B34" w:rsidP="00B91004">
      <w:pPr>
        <w:pStyle w:val="Heading3"/>
      </w:pPr>
      <w:bookmarkStart w:id="39" w:name="_Toc459633473"/>
      <w:bookmarkStart w:id="40" w:name="_Toc459674715"/>
      <w:r>
        <w:t>TCP/</w:t>
      </w:r>
      <w:r w:rsidR="00B91004">
        <w:t>IP</w:t>
      </w:r>
      <w:bookmarkEnd w:id="39"/>
      <w:bookmarkEnd w:id="40"/>
    </w:p>
    <w:p w14:paraId="6FCB9B2A" w14:textId="712F0886" w:rsidR="00B91004" w:rsidRDefault="00B91004" w:rsidP="00B91004">
      <w:r>
        <w:t xml:space="preserve">Naprave so lahko s spletom povezane žično z ethernet priključkom ali brezžično z uporabo WIFI-ja. Ethernet standarde določa </w:t>
      </w:r>
      <w:r w:rsidRPr="00BE42B5">
        <w:t>IEEE 802.3</w:t>
      </w:r>
      <w:r>
        <w:t>, WIFI pa IEEE 802.11.</w:t>
      </w:r>
    </w:p>
    <w:p w14:paraId="0430B96D" w14:textId="77777777" w:rsidR="00CE669E" w:rsidRDefault="00CE669E" w:rsidP="00B91004"/>
    <w:p w14:paraId="710C9D4E" w14:textId="09F52ED4" w:rsidR="00B91004" w:rsidRDefault="00B91004" w:rsidP="00B91004">
      <w:r>
        <w:t xml:space="preserve">Protokol IP se v TCP/IP skladu nahaja na internetni plasti. Trenutno prevladuje IP verzije 4, katerega naslovni prostor je že izčrpan. Predvideva se, da bo do leta 2020 v splet povezanih 30 </w:t>
      </w:r>
      <w:r w:rsidR="009B3053">
        <w:t>milijard</w:t>
      </w:r>
      <w:r>
        <w:t xml:space="preserve"> stvari, medtem ko naslovni prostor IP verzije 4 ponuja zgolj 4 </w:t>
      </w:r>
      <w:r w:rsidR="009B3053">
        <w:t>milijarde</w:t>
      </w:r>
      <w:r>
        <w:t xml:space="preserve"> IP naslovov. Trenutno se za ohranjanje naslovov uporablja NAT, ki prepisuje IP naslove na prehodu v lokalno omrežje. Ob hitrem razvoju te kategorije naprav pa tudi metoda prepisovanja spletnih naslovov ne bo </w:t>
      </w:r>
      <w:r w:rsidR="00F01CED">
        <w:t>več zadoščala</w:t>
      </w:r>
      <w:r>
        <w:t xml:space="preserve"> </w:t>
      </w:r>
      <w:r>
        <w:fldChar w:fldCharType="begin" w:fldLock="1"/>
      </w:r>
      <w:r w:rsidR="00CA2933">
        <w:instrText>ADDIN CSL_CITATION { "citationItems" : [ { "id" : "ITEM-1", "itemData" : { "URL" : "https://securityintelligence.com/the-importance-of-ipv6-and-the-internet-of-things/", "author" : [ { "dropping-particle" : "", "family" : "Poulin Chris", "given" : "", "non-dropping-particle" : "", "parse-names" : false, "suffix" : "" } ], "id" : "ITEM-1", "issued" : { "date-parts" : [ [ "2014" ] ] }, "title" : "The Importance of IPv6 and the Internet of Things", "type" : "webpage" }, "uris" : [ "http://www.mendeley.com/documents/?uuid=3aea4118-7a2d-3bcf-bef6-039cfb522128" ] } ], "mendeley" : { "formattedCitation" : "[7]", "plainTextFormattedCitation" : "[7]", "previouslyFormattedCitation" : "[7]" }, "properties" : { "noteIndex" : 0 }, "schema" : "https://github.com/citation-style-language/schema/raw/master/csl-citation.json" }</w:instrText>
      </w:r>
      <w:r>
        <w:fldChar w:fldCharType="separate"/>
      </w:r>
      <w:r w:rsidR="00CA2933" w:rsidRPr="00CA2933">
        <w:rPr>
          <w:noProof/>
        </w:rPr>
        <w:t>[7]</w:t>
      </w:r>
      <w:r>
        <w:fldChar w:fldCharType="end"/>
      </w:r>
      <w:r>
        <w:t xml:space="preserve">. </w:t>
      </w:r>
    </w:p>
    <w:p w14:paraId="0B136FBF" w14:textId="77777777" w:rsidR="00CE669E" w:rsidRDefault="00CE669E" w:rsidP="00CE669E"/>
    <w:p w14:paraId="0BFBADB4" w14:textId="3D4EA9C3" w:rsidR="00B91004" w:rsidRDefault="00B91004" w:rsidP="00CE669E">
      <w:r>
        <w:t xml:space="preserve">Rešitev </w:t>
      </w:r>
      <w:r w:rsidR="00F01CED">
        <w:t>navedenega</w:t>
      </w:r>
      <w:r>
        <w:t xml:space="preserve"> problema je IP verzije 6. Naslov IPv6 sestavlja </w:t>
      </w:r>
      <w:r w:rsidR="002C3512">
        <w:t>osem</w:t>
      </w:r>
      <w:r>
        <w:t xml:space="preserve"> </w:t>
      </w:r>
      <w:r w:rsidR="002C3512">
        <w:t>16-</w:t>
      </w:r>
      <w:r>
        <w:t>bitnih šestnajstiških števil ločenih z dvopičjem.</w:t>
      </w:r>
      <w:r w:rsidRPr="00592B4C">
        <w:t xml:space="preserve"> IPv6 podpira naslovni prostor v velikosti 2</w:t>
      </w:r>
      <w:r w:rsidRPr="00592B4C">
        <w:rPr>
          <w:vertAlign w:val="superscript"/>
        </w:rPr>
        <w:t>128</w:t>
      </w:r>
      <w:r w:rsidRPr="00592B4C">
        <w:t>, kar je približno 3,4 x 10</w:t>
      </w:r>
      <w:r w:rsidRPr="00592B4C">
        <w:rPr>
          <w:vertAlign w:val="superscript"/>
        </w:rPr>
        <w:t>38</w:t>
      </w:r>
      <w:r w:rsidRPr="00592B4C">
        <w:t xml:space="preserve"> naslovov. Za boljšo predstavo, to je približno 5 x 10</w:t>
      </w:r>
      <w:r w:rsidRPr="00592B4C">
        <w:rPr>
          <w:vertAlign w:val="superscript"/>
        </w:rPr>
        <w:t>28</w:t>
      </w:r>
      <w:r w:rsidRPr="00592B4C">
        <w:t xml:space="preserve"> naslovov za vsakega od približno 6,5 milijard ljudi ali še drugače pogledano 6,0 x 10</w:t>
      </w:r>
      <w:r w:rsidRPr="00592B4C">
        <w:rPr>
          <w:vertAlign w:val="superscript"/>
        </w:rPr>
        <w:t>23</w:t>
      </w:r>
      <w:r w:rsidRPr="00592B4C">
        <w:t xml:space="preserve"> različnih naslovov na m</w:t>
      </w:r>
      <w:r w:rsidRPr="00592B4C">
        <w:rPr>
          <w:vertAlign w:val="superscript"/>
        </w:rPr>
        <w:t>2</w:t>
      </w:r>
      <w:r w:rsidRPr="00592B4C">
        <w:t xml:space="preserve"> zemlje</w:t>
      </w:r>
      <w:r>
        <w:t xml:space="preserve">. Omogoča tudi večjo fleksibilnost in avtomatsko konfiguracijo, ki vključuje fizične naslove vmesnikov v naslovni prostor </w:t>
      </w:r>
      <w:r>
        <w:fldChar w:fldCharType="begin" w:fldLock="1"/>
      </w:r>
      <w:r w:rsidR="00CA2933">
        <w:instrText>ADDIN CSL_CITATION { "citationItems" : [ { "id" : "ITEM-1", "itemData" : { "URL" : "https://sl.wikipedia.org/wiki/IPv6", "id" : "ITEM-1", "issued" : { "date-parts" : [ [ "0" ] ] }, "title" : "IPv6 - Wikipedija, prosta enciklopedija", "type" : "webpage" }, "uris" : [ "http://www.mendeley.com/documents/?uuid=0b71db7d-72b8-3f3f-a1ad-2f330b67b04c" ] } ], "mendeley" : { "formattedCitation" : "[8]", "plainTextFormattedCitation" : "[8]", "previouslyFormattedCitation" : "[8]" }, "properties" : { "noteIndex" : 0 }, "schema" : "https://github.com/citation-style-language/schema/raw/master/csl-citation.json" }</w:instrText>
      </w:r>
      <w:r>
        <w:fldChar w:fldCharType="separate"/>
      </w:r>
      <w:r w:rsidR="00CA2933" w:rsidRPr="00CA2933">
        <w:rPr>
          <w:noProof/>
        </w:rPr>
        <w:t>[8]</w:t>
      </w:r>
      <w:r>
        <w:fldChar w:fldCharType="end"/>
      </w:r>
      <w:r w:rsidRPr="00592B4C">
        <w:t>.</w:t>
      </w:r>
    </w:p>
    <w:p w14:paraId="51438950" w14:textId="77777777" w:rsidR="00B91004" w:rsidRDefault="00B91004" w:rsidP="00B91004">
      <w:pPr>
        <w:pStyle w:val="Heading3"/>
      </w:pPr>
      <w:bookmarkStart w:id="41" w:name="_Toc459633474"/>
      <w:bookmarkStart w:id="42" w:name="_Toc459674716"/>
      <w:r>
        <w:t>Bluetooth in iBeacon</w:t>
      </w:r>
      <w:bookmarkEnd w:id="41"/>
      <w:bookmarkEnd w:id="42"/>
    </w:p>
    <w:p w14:paraId="03B2A125" w14:textId="3E56ABAD" w:rsidR="00CE669E" w:rsidRDefault="00B91004" w:rsidP="00CE669E">
      <w:r>
        <w:t xml:space="preserve">Bluetooth </w:t>
      </w:r>
      <w:r w:rsidRPr="004744B5">
        <w:t>je brezžična tehnologija za povezovanje</w:t>
      </w:r>
      <w:r w:rsidR="00F01CED">
        <w:t xml:space="preserve"> </w:t>
      </w:r>
      <w:r w:rsidRPr="004744B5">
        <w:t>digitalnih elektronskih naprav na razdaljah do nekaj metrov.</w:t>
      </w:r>
      <w:r>
        <w:t xml:space="preserve"> Njegova uporaba je zelo razširjena, velik je tudi nabor različnih tipov naprav, ki ga uporablja</w:t>
      </w:r>
      <w:r w:rsidR="00C82E3B">
        <w:t xml:space="preserve"> </w:t>
      </w:r>
      <w:r w:rsidR="00C82E3B">
        <w:fldChar w:fldCharType="begin" w:fldLock="1"/>
      </w:r>
      <w:r w:rsidR="00CA2933">
        <w:instrText>ADDIN CSL_CITATION { "citationItems" : [ { "id" : "ITEM-1", "itemData" : { "URL" : "https://sl.wikipedia.org/wiki/Bluetooth", "id" : "ITEM-1", "issued" : { "date-parts" : [ [ "0" ] ] }, "title" : "Bluetooth - Wikipedija, prosta enciklopedija", "type" : "webpage" }, "uris" : [ "http://www.mendeley.com/documents/?uuid=cb62f072-aa9a-3200-92de-baf8f27baba0" ] } ], "mendeley" : { "formattedCitation" : "[9]", "plainTextFormattedCitation" : "[9]", "previouslyFormattedCitation" : "[9]" }, "properties" : { "noteIndex" : 0 }, "schema" : "https://github.com/citation-style-language/schema/raw/master/csl-citation.json" }</w:instrText>
      </w:r>
      <w:r w:rsidR="00C82E3B">
        <w:fldChar w:fldCharType="separate"/>
      </w:r>
      <w:r w:rsidR="00CA2933" w:rsidRPr="00CA2933">
        <w:rPr>
          <w:noProof/>
        </w:rPr>
        <w:t>[9]</w:t>
      </w:r>
      <w:r w:rsidR="00C82E3B">
        <w:fldChar w:fldCharType="end"/>
      </w:r>
      <w:r>
        <w:t xml:space="preserve">. </w:t>
      </w:r>
    </w:p>
    <w:p w14:paraId="6F56508A" w14:textId="77777777" w:rsidR="00F01CED" w:rsidRDefault="00F01CED" w:rsidP="00CE669E"/>
    <w:p w14:paraId="04F69527" w14:textId="0DD36B05" w:rsidR="00B91004" w:rsidRDefault="00B91004" w:rsidP="00CE669E">
      <w:r w:rsidRPr="00CA47F7">
        <w:t xml:space="preserve">iBeacon </w:t>
      </w:r>
      <w:r>
        <w:t>je protokol</w:t>
      </w:r>
      <w:r w:rsidR="00F01CED">
        <w:t xml:space="preserve">, ki ga je </w:t>
      </w:r>
      <w:r>
        <w:t>razvi</w:t>
      </w:r>
      <w:r w:rsidR="00F01CED">
        <w:t>l</w:t>
      </w:r>
      <w:r w:rsidRPr="00CA47F7">
        <w:t xml:space="preserve"> Appl</w:t>
      </w:r>
      <w:r w:rsidR="00F01CED">
        <w:t>e</w:t>
      </w:r>
      <w:r w:rsidRPr="00CA47F7">
        <w:t xml:space="preserve"> </w:t>
      </w:r>
      <w:r>
        <w:t>in je bil</w:t>
      </w:r>
      <w:r w:rsidR="00F01CED">
        <w:t xml:space="preserve"> letu 2013</w:t>
      </w:r>
      <w:r>
        <w:t xml:space="preserve"> predstavljen na </w:t>
      </w:r>
      <w:r w:rsidRPr="00CA47F7">
        <w:t>Appl</w:t>
      </w:r>
      <w:r>
        <w:t>ovi mednarodni razvijalski konferenci</w:t>
      </w:r>
      <w:r w:rsidRPr="00CA47F7">
        <w:t xml:space="preserve"> W</w:t>
      </w:r>
      <w:r>
        <w:t>W</w:t>
      </w:r>
      <w:r w:rsidRPr="00CA47F7">
        <w:t>DC</w:t>
      </w:r>
      <w:r>
        <w:t>.</w:t>
      </w:r>
      <w:r w:rsidRPr="00CA47F7">
        <w:t xml:space="preserve"> </w:t>
      </w:r>
      <w:r>
        <w:t>Različni proizvajalci ponujajo kompatibilne</w:t>
      </w:r>
      <w:r w:rsidRPr="00CA47F7">
        <w:t xml:space="preserve"> iBeacon</w:t>
      </w:r>
      <w:r>
        <w:t xml:space="preserve"> oddajnike, pogosto imenovane </w:t>
      </w:r>
      <w:r w:rsidRPr="00CA47F7">
        <w:t>beacons</w:t>
      </w:r>
      <w:r>
        <w:t xml:space="preserve">. Sodijo v kategorijo bluetooth oddajnikov z nizko močjo BLE (ang. </w:t>
      </w:r>
      <w:r w:rsidRPr="00CA47F7">
        <w:t>Bluetooth low energy</w:t>
      </w:r>
      <w:r>
        <w:t xml:space="preserve">). </w:t>
      </w:r>
      <w:r w:rsidRPr="00892C2B">
        <w:t>Bluetooth uporablja frekvenčni pas med 2400 MHz in 2483.5 MHz</w:t>
      </w:r>
      <w:r>
        <w:t xml:space="preserve">. Tehnologija omogoča pametnim telefonom, tabličnim računalnikom in ostalim napravam z bluetooth vmesnikom izvajanje akcij v bližini </w:t>
      </w:r>
      <w:r w:rsidRPr="00CA47F7">
        <w:t>iBeacon</w:t>
      </w:r>
      <w:r w:rsidR="00C82E3B">
        <w:t xml:space="preserve"> </w:t>
      </w:r>
      <w:r w:rsidR="00C82E3B">
        <w:lastRenderedPageBreak/>
        <w:t>oddajnika</w:t>
      </w:r>
      <w:r>
        <w:t xml:space="preserve">. Tehnologija omogoča tudi navigacijo v zaprtih prostorih. V primerjavi z GPS-om ima boljšo natančnost in zagotavlja </w:t>
      </w:r>
      <w:r w:rsidR="00F01CED">
        <w:t xml:space="preserve">izboljšano </w:t>
      </w:r>
      <w:r>
        <w:t>avtonomijo pametnih naprav</w:t>
      </w:r>
      <w:r w:rsidR="004A618D">
        <w:t xml:space="preserve"> </w:t>
      </w:r>
      <w:r w:rsidR="004A618D">
        <w:fldChar w:fldCharType="begin" w:fldLock="1"/>
      </w:r>
      <w:r w:rsidR="00CA2933">
        <w:instrText>ADDIN CSL_CITATION { "citationItems" : [ { "id" : "ITEM-1", "itemData" : { "URL" : "https://en.wikipedia.org/wiki/IBeacon", "accessed" : { "date-parts" : [ [ "2016", "8", "17" ] ] }, "id" : "ITEM-1", "issued" : { "date-parts" : [ [ "0" ] ] }, "title" : "iBeacon", "type" : "webpage" }, "uris" : [ "http://www.mendeley.com/documents/?uuid=ce7ba9ab-6577-4d2c-a3c8-b4b870ffaaf2" ] } ], "mendeley" : { "formattedCitation" : "[10]", "plainTextFormattedCitation" : "[10]", "previouslyFormattedCitation" : "[10]" }, "properties" : { "noteIndex" : 0 }, "schema" : "https://github.com/citation-style-language/schema/raw/master/csl-citation.json" }</w:instrText>
      </w:r>
      <w:r w:rsidR="004A618D">
        <w:fldChar w:fldCharType="separate"/>
      </w:r>
      <w:r w:rsidR="00CA2933" w:rsidRPr="00CA2933">
        <w:rPr>
          <w:noProof/>
        </w:rPr>
        <w:t>[10]</w:t>
      </w:r>
      <w:r w:rsidR="004A618D">
        <w:fldChar w:fldCharType="end"/>
      </w:r>
      <w:r>
        <w:t>.</w:t>
      </w:r>
    </w:p>
    <w:p w14:paraId="76DCC91A" w14:textId="77777777" w:rsidR="00CE669E" w:rsidRDefault="00CE669E" w:rsidP="00B91004"/>
    <w:p w14:paraId="523AFF5D" w14:textId="2346F65E" w:rsidR="007509F4" w:rsidRPr="007509F4" w:rsidRDefault="00B91004" w:rsidP="007509F4">
      <w:r>
        <w:t xml:space="preserve">Vsak beacon ima </w:t>
      </w:r>
      <w:bookmarkStart w:id="43" w:name="_GoBack"/>
      <w:bookmarkEnd w:id="43"/>
      <w:r>
        <w:t xml:space="preserve">unikaten identifikator UUID </w:t>
      </w:r>
      <w:r w:rsidR="00F01CED">
        <w:t>'</w:t>
      </w:r>
      <w:r>
        <w:t>major</w:t>
      </w:r>
      <w:r w:rsidR="00F01CED">
        <w:t>'</w:t>
      </w:r>
      <w:r>
        <w:t xml:space="preserve"> ter </w:t>
      </w:r>
      <w:r w:rsidR="00F01CED">
        <w:t>'</w:t>
      </w:r>
      <w:r>
        <w:t>minor</w:t>
      </w:r>
      <w:r w:rsidR="00F01CED">
        <w:t>'</w:t>
      </w:r>
      <w:r w:rsidR="005A23EF">
        <w:t xml:space="preserve"> vrednosti</w:t>
      </w:r>
      <w:r w:rsidR="004A618D">
        <w:t>.</w:t>
      </w:r>
      <w:r>
        <w:t xml:space="preserve"> </w:t>
      </w:r>
      <w:r w:rsidR="004A618D">
        <w:t>P</w:t>
      </w:r>
      <w:r>
        <w:t>ametne naprave pa omogoča</w:t>
      </w:r>
      <w:r w:rsidR="00F01CED">
        <w:t>jo</w:t>
      </w:r>
      <w:r>
        <w:t xml:space="preserve"> tudi merjenje oddaljenosti </w:t>
      </w:r>
      <w:r w:rsidR="004A618D">
        <w:t>od</w:t>
      </w:r>
      <w:r w:rsidR="007509F4">
        <w:t xml:space="preserve"> oddajnika.</w:t>
      </w:r>
      <w:r w:rsidR="007509F4" w:rsidRPr="007509F4">
        <w:rPr>
          <w:noProof/>
          <w:lang w:val="en-US"/>
        </w:rPr>
        <w:t xml:space="preserve"> </w:t>
      </w:r>
      <w:r w:rsidR="007509F4">
        <w:t>Za potrebe naloge smo uporabili iBeacon oddajnik na sliki 3.</w:t>
      </w:r>
    </w:p>
    <w:p w14:paraId="0CD2D45E" w14:textId="3C637EE8" w:rsidR="007509F4" w:rsidRDefault="007509F4" w:rsidP="007509F4">
      <w:pPr>
        <w:jc w:val="center"/>
        <w:rPr>
          <w:noProof/>
          <w:lang w:val="en-US"/>
        </w:rPr>
      </w:pPr>
      <w:r>
        <w:rPr>
          <w:noProof/>
          <w:lang w:val="en-US"/>
        </w:rPr>
        <w:drawing>
          <wp:inline distT="0" distB="0" distL="0" distR="0" wp14:anchorId="7A572CB7" wp14:editId="34B233BF">
            <wp:extent cx="1731691" cy="1964682"/>
            <wp:effectExtent l="0" t="0" r="0" b="0"/>
            <wp:docPr id="5" name="Picture 5" descr="../../Downloads/s-l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s-l1600.jpg"/>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ackgroundRemoval t="9965" b="93182" l="8741" r="83916">
                                  <a14:foregroundMark x1="24476" y1="54545" x2="24476" y2="54545"/>
                                  <a14:foregroundMark x1="24126" y1="58566" x2="24126" y2="58566"/>
                                  <a14:foregroundMark x1="23252" y1="38636" x2="23252" y2="38636"/>
                                  <a14:foregroundMark x1="23776" y1="30594" x2="23776" y2="30594"/>
                                  <a14:foregroundMark x1="61538" y1="37587" x2="61538" y2="37587"/>
                                  <a14:foregroundMark x1="62937" y1="53147" x2="62937" y2="53147"/>
                                  <a14:foregroundMark x1="57517" y1="71503" x2="57517" y2="71503"/>
                                  <a14:foregroundMark x1="44930" y1="67133" x2="44930" y2="67133"/>
                                  <a14:foregroundMark x1="20629" y1="73427" x2="20629" y2="73427"/>
                                  <a14:foregroundMark x1="35315" y1="80594" x2="35315" y2="80594"/>
                                  <a14:foregroundMark x1="53147" y1="88462" x2="53147" y2="88462"/>
                                  <a14:foregroundMark x1="46329" y1="89685" x2="46329" y2="89685"/>
                                  <a14:foregroundMark x1="9965" y1="64336" x2="9965" y2="64336"/>
                                  <a14:foregroundMark x1="11713" y1="67657" x2="11713" y2="67657"/>
                                  <a14:foregroundMark x1="11713" y1="68531" x2="11713" y2="68531"/>
                                </a14:backgroundRemoval>
                              </a14:imgEffect>
                            </a14:imgLayer>
                          </a14:imgProps>
                        </a:ext>
                        <a:ext uri="{28A0092B-C50C-407E-A947-70E740481C1C}">
                          <a14:useLocalDpi xmlns:a14="http://schemas.microsoft.com/office/drawing/2010/main" val="0"/>
                        </a:ext>
                      </a:extLst>
                    </a:blip>
                    <a:srcRect r="11850"/>
                    <a:stretch/>
                  </pic:blipFill>
                  <pic:spPr bwMode="auto">
                    <a:xfrm>
                      <a:off x="0" y="0"/>
                      <a:ext cx="1750743" cy="1986297"/>
                    </a:xfrm>
                    <a:prstGeom prst="rect">
                      <a:avLst/>
                    </a:prstGeom>
                    <a:ln>
                      <a:noFill/>
                    </a:ln>
                    <a:effectLst/>
                    <a:extLst>
                      <a:ext uri="{53640926-AAD7-44D8-BBD7-CCE9431645EC}">
                        <a14:shadowObscured xmlns:a14="http://schemas.microsoft.com/office/drawing/2010/main"/>
                      </a:ext>
                    </a:extLst>
                  </pic:spPr>
                </pic:pic>
              </a:graphicData>
            </a:graphic>
          </wp:inline>
        </w:drawing>
      </w:r>
    </w:p>
    <w:p w14:paraId="7C69DCFD" w14:textId="0F29D0C6" w:rsidR="007509F4" w:rsidRDefault="00B91004" w:rsidP="007509F4">
      <w:pPr>
        <w:jc w:val="center"/>
      </w:pPr>
      <w:r>
        <w:rPr>
          <w:noProof/>
          <w:lang w:val="en-US"/>
        </w:rPr>
        <mc:AlternateContent>
          <mc:Choice Requires="wps">
            <w:drawing>
              <wp:inline distT="0" distB="0" distL="0" distR="0" wp14:anchorId="5C9CE24B" wp14:editId="0714FA01">
                <wp:extent cx="2398395" cy="295275"/>
                <wp:effectExtent l="0" t="0" r="0" b="9525"/>
                <wp:docPr id="6" name="Text Box 6"/>
                <wp:cNvGraphicFramePr/>
                <a:graphic xmlns:a="http://schemas.openxmlformats.org/drawingml/2006/main">
                  <a:graphicData uri="http://schemas.microsoft.com/office/word/2010/wordprocessingShape">
                    <wps:wsp>
                      <wps:cNvSpPr txBox="1"/>
                      <wps:spPr>
                        <a:xfrm>
                          <a:off x="0" y="0"/>
                          <a:ext cx="2398395" cy="295275"/>
                        </a:xfrm>
                        <a:prstGeom prst="rect">
                          <a:avLst/>
                        </a:prstGeom>
                        <a:solidFill>
                          <a:prstClr val="white"/>
                        </a:solidFill>
                        <a:ln>
                          <a:noFill/>
                        </a:ln>
                        <a:effectLst/>
                      </wps:spPr>
                      <wps:txbx>
                        <w:txbxContent>
                          <w:p w14:paraId="359A9C5B" w14:textId="08D93DE5" w:rsidR="00D75002" w:rsidRPr="008A604F" w:rsidRDefault="00D75002" w:rsidP="007509F4">
                            <w:pPr>
                              <w:pStyle w:val="Caption"/>
                              <w:rPr>
                                <w:noProof/>
                                <w:sz w:val="22"/>
                                <w:szCs w:val="22"/>
                              </w:rPr>
                            </w:pPr>
                            <w:bookmarkStart w:id="44"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9CE24B" id="Text Box 6" o:spid="_x0000_s1027" type="#_x0000_t202" style="width:188.85pt;height:23.2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" stroked="f">
                <v:textbox style="mso-fit-shape-to-text:t" inset="0,0,0,0">
                  <w:txbxContent>
                    <w:p w14:paraId="359A9C5B" w14:textId="08D93DE5" w:rsidR="00D75002" w:rsidRPr="008A604F" w:rsidRDefault="00D75002" w:rsidP="007509F4">
                      <w:pPr>
                        <w:pStyle w:val="Caption"/>
                        <w:rPr>
                          <w:noProof/>
                          <w:sz w:val="22"/>
                          <w:szCs w:val="22"/>
                        </w:rPr>
                      </w:pPr>
                      <w:bookmarkStart w:id="45" w:name="_Toc459675424"/>
                      <w:r>
                        <w:t xml:space="preserve">Slika </w:t>
                      </w:r>
                      <w:r>
                        <w:fldChar w:fldCharType="begin"/>
                      </w:r>
                      <w:r>
                        <w:instrText xml:space="preserve"> SEQ Slika \* ARABIC </w:instrText>
                      </w:r>
                      <w:r>
                        <w:fldChar w:fldCharType="separate"/>
                      </w:r>
                      <w:r>
                        <w:rPr>
                          <w:noProof/>
                        </w:rPr>
                        <w:t>3</w:t>
                      </w:r>
                      <w:r>
                        <w:fldChar w:fldCharType="end"/>
                      </w:r>
                      <w:r>
                        <w:t xml:space="preserve">: iBeacon oddajnik </w:t>
                      </w:r>
                      <w:r>
                        <w:fldChar w:fldCharType="begin" w:fldLock="1"/>
                      </w:r>
                      <w:r>
                        <w:instrText>ADDIN CSL_CITATION { "citationItems" : [ { "id" : "ITEM-1", "itemData" : { "URL" : "http://www.ebay.com/itm/181605556854?_trksid=p2057872.m2749.l2648&amp;ssPageName=STRK%3AMEBIDX%3AIT", "id" : "ITEM-1", "issued" : { "date-parts" : [ [ "0" ] ] }, "title" : "Diymall Ibeacon Bluetooth Module 4 0 Ble Positioning Sensor Wireless | eBay", "type" : "webpage" }, "uris" : [ "http://www.mendeley.com/documents/?uuid=69d9c1a4-dadf-398d-b384-b389d1c560c7" ] } ], "mendeley" : { "formattedCitation" : "[35]", "plainTextFormattedCitation" : "[35]", "previouslyFormattedCitation" : "[35]" }, "properties" : { "noteIndex" : 0 }, "schema" : "https://github.com/citation-style-language/schema/raw/master/csl-citation.json" }</w:instrText>
                      </w:r>
                      <w:r>
                        <w:fldChar w:fldCharType="separate"/>
                      </w:r>
                      <w:r w:rsidRPr="00520FFE">
                        <w:rPr>
                          <w:noProof/>
                        </w:rPr>
                        <w:t>[35]</w:t>
                      </w:r>
                      <w:bookmarkEnd w:id="45"/>
                      <w:r>
                        <w:fldChar w:fldCharType="end"/>
                      </w:r>
                    </w:p>
                  </w:txbxContent>
                </v:textbox>
                <w10:anchorlock/>
              </v:shape>
            </w:pict>
          </mc:Fallback>
        </mc:AlternateContent>
      </w:r>
      <w:r w:rsidR="007509F4">
        <w:t xml:space="preserve"> </w:t>
      </w:r>
    </w:p>
    <w:p w14:paraId="0C71F13B" w14:textId="68200853" w:rsidR="00B91004" w:rsidRPr="00CA47F7" w:rsidRDefault="00B91004" w:rsidP="00B91004">
      <w:r>
        <w:t xml:space="preserve">Za delovanje potrebuje baterijo tip </w:t>
      </w:r>
      <w:r w:rsidRPr="00FF08E8">
        <w:t>CR2032</w:t>
      </w:r>
      <w:r>
        <w:t xml:space="preserve">. Preko aplikacije LightBlue za iOS naprave in AT ukazov lahko spreminjamo nastavitve iBeacon oddajnika. Spremenili smo interval oddajanja za boljšo odzivnost in natančnost na 100ms. Za spremembo te  nastavitve smo vnesli ukaz </w:t>
      </w:r>
      <w:r w:rsidRPr="005749E1">
        <w:rPr>
          <w:color w:val="000000" w:themeColor="text1"/>
          <w:shd w:val="clear" w:color="auto" w:fill="D9D9D9" w:themeFill="background1" w:themeFillShade="D9"/>
        </w:rPr>
        <w:t xml:space="preserve"> AT+ADVI0 </w:t>
      </w:r>
      <w:r w:rsidRPr="00340A64">
        <w:t>.</w:t>
      </w:r>
    </w:p>
    <w:p w14:paraId="0DC58C2E" w14:textId="09E1983D" w:rsidR="00B91004" w:rsidRDefault="00B91004" w:rsidP="00B91004">
      <w:pPr>
        <w:pStyle w:val="Heading3"/>
      </w:pPr>
      <w:bookmarkStart w:id="46" w:name="_Toc459633475"/>
      <w:bookmarkStart w:id="47" w:name="_Toc459674717"/>
      <w:r>
        <w:t>ZigBee</w:t>
      </w:r>
      <w:bookmarkEnd w:id="46"/>
      <w:bookmarkEnd w:id="47"/>
    </w:p>
    <w:p w14:paraId="2180A220" w14:textId="590C98F9" w:rsidR="006D084D" w:rsidRPr="006D084D" w:rsidRDefault="006D084D" w:rsidP="006D084D">
      <w:r w:rsidRPr="006D084D">
        <w:t>ZigBee je brezžična tehnologija, razvita kot odprti globalni standard, opredeljen z IEEE 802.15.4 specifikacijami. V Evropi deluje na frekvenčnem območju 2,4 GHz.</w:t>
      </w:r>
      <w:r w:rsidR="007F1C3C">
        <w:t xml:space="preserve"> </w:t>
      </w:r>
      <w:r w:rsidR="00526239">
        <w:t>Naprave so cenovno ugodne, imajo nizko porabo ter majhno zakasnitev. Povezava je varna</w:t>
      </w:r>
      <w:r w:rsidR="00ED7D42">
        <w:t>,</w:t>
      </w:r>
      <w:r w:rsidR="00526239">
        <w:t xml:space="preserve"> saj je šifrirana s 128 bitno AES </w:t>
      </w:r>
      <w:r w:rsidR="003B631E">
        <w:t>šifriranjem</w:t>
      </w:r>
      <w:r w:rsidR="00526239">
        <w:t xml:space="preserve">. Maksimalna hitrost prenosa podatkov je 250kb/s. Tehnologija </w:t>
      </w:r>
      <w:r w:rsidR="00476513">
        <w:t>daje</w:t>
      </w:r>
      <w:r w:rsidR="00526239">
        <w:t xml:space="preserve"> </w:t>
      </w:r>
      <w:r w:rsidR="007F1C3C" w:rsidRPr="007F1C3C">
        <w:t>podpor</w:t>
      </w:r>
      <w:r w:rsidR="00526239">
        <w:t>o</w:t>
      </w:r>
      <w:r w:rsidR="007F1C3C" w:rsidRPr="007F1C3C">
        <w:t xml:space="preserve"> različnim mrež</w:t>
      </w:r>
      <w:r w:rsidR="00526239">
        <w:t>nim topologijam: Point-to-Point, Point-to-Multipoint,</w:t>
      </w:r>
      <w:r w:rsidR="007F1C3C" w:rsidRPr="007F1C3C">
        <w:t xml:space="preserve"> </w:t>
      </w:r>
      <w:r w:rsidR="00045881">
        <w:t>m</w:t>
      </w:r>
      <w:r w:rsidR="007F1C3C" w:rsidRPr="007F1C3C">
        <w:t>esh mreža (do 65.000 vozlišč), domet do 1,6 k</w:t>
      </w:r>
      <w:r w:rsidR="00526239">
        <w:t>m.</w:t>
      </w:r>
      <w:r w:rsidR="006007FA">
        <w:t xml:space="preserve"> Za </w:t>
      </w:r>
      <w:r w:rsidR="00072C3B">
        <w:t>razvoj standarda skrbi ZigBee Alliance, aktualna je verzija 3.</w:t>
      </w:r>
    </w:p>
    <w:p w14:paraId="2A503799" w14:textId="2633BA01" w:rsidR="00D95BC4" w:rsidRDefault="00F87977" w:rsidP="00F87977">
      <w:pPr>
        <w:pStyle w:val="Heading3"/>
      </w:pPr>
      <w:bookmarkStart w:id="48" w:name="_Toc459633476"/>
      <w:bookmarkStart w:id="49" w:name="_Toc459674718"/>
      <w:r>
        <w:t>Z-</w:t>
      </w:r>
      <w:r w:rsidR="00045881">
        <w:t>W</w:t>
      </w:r>
      <w:r>
        <w:t>ave</w:t>
      </w:r>
      <w:bookmarkEnd w:id="48"/>
      <w:bookmarkEnd w:id="49"/>
    </w:p>
    <w:p w14:paraId="75533174" w14:textId="6F2EB70C" w:rsidR="00B91004" w:rsidRDefault="00045881" w:rsidP="00613687">
      <w:r>
        <w:t>Z-wave za razliko od ostalih protokolov (WIFI, Bluetooth, ZigBee) ne deluje na 2,4 GHz območju</w:t>
      </w:r>
      <w:r w:rsidR="00476513">
        <w:t>,</w:t>
      </w:r>
      <w:r>
        <w:t xml:space="preserve"> ampak za delovanje uporablja frekvenčno območje </w:t>
      </w:r>
      <w:r w:rsidRPr="00045881">
        <w:t>pod 1</w:t>
      </w:r>
      <w:r>
        <w:t xml:space="preserve"> GH</w:t>
      </w:r>
      <w:r w:rsidRPr="00045881">
        <w:t>z</w:t>
      </w:r>
      <w:r>
        <w:t>.</w:t>
      </w:r>
      <w:r w:rsidR="00341DEE">
        <w:t xml:space="preserve"> </w:t>
      </w:r>
      <w:r>
        <w:t>Povezav</w:t>
      </w:r>
      <w:r w:rsidR="00476513">
        <w:t>a</w:t>
      </w:r>
      <w:r>
        <w:t xml:space="preserve"> je kot pri ZigBee šifrirana s 128 bitno AES </w:t>
      </w:r>
      <w:r w:rsidR="003B631E">
        <w:t>šifriranjem</w:t>
      </w:r>
      <w:r>
        <w:t>. Maksimalna hitrost prenosa je 100kb/s. Podpira mrežno topologijo mesh.</w:t>
      </w:r>
      <w:r w:rsidR="00341DEE">
        <w:t xml:space="preserve"> Za </w:t>
      </w:r>
      <w:r w:rsidR="0019186E">
        <w:t>razvoj</w:t>
      </w:r>
      <w:r w:rsidR="00341DEE">
        <w:t xml:space="preserve"> skrbi Z-Wave Aliance.</w:t>
      </w:r>
    </w:p>
    <w:p w14:paraId="43A26A7D" w14:textId="77777777" w:rsidR="00613687" w:rsidRDefault="00613687" w:rsidP="00613687"/>
    <w:p w14:paraId="0CEE5BD3" w14:textId="14CE539A" w:rsidR="00AB4C20" w:rsidRDefault="00AB4C20" w:rsidP="00E11965">
      <w:pPr>
        <w:pStyle w:val="Heading2"/>
      </w:pPr>
      <w:bookmarkStart w:id="50" w:name="_Toc459633477"/>
      <w:bookmarkStart w:id="51" w:name="_Toc459674719"/>
      <w:r>
        <w:lastRenderedPageBreak/>
        <w:t>Obstoječe rešitve</w:t>
      </w:r>
      <w:bookmarkEnd w:id="50"/>
      <w:bookmarkEnd w:id="51"/>
    </w:p>
    <w:p w14:paraId="10EA5D2A" w14:textId="77777777" w:rsidR="00DF28A7" w:rsidRDefault="00A01BCE" w:rsidP="00F90C83">
      <w:r>
        <w:t xml:space="preserve">Na trgu je možno kupiti veliko različnih pametnih naprav različnih kategorij. </w:t>
      </w:r>
    </w:p>
    <w:p w14:paraId="0F1BE149" w14:textId="77777777" w:rsidR="00CE669E" w:rsidRDefault="00CE669E" w:rsidP="00CE669E"/>
    <w:p w14:paraId="76C52E11" w14:textId="118EEE2C" w:rsidR="00DF28A7" w:rsidRDefault="00A01BCE" w:rsidP="00CE669E">
      <w:r>
        <w:t xml:space="preserve">Na področju pametnih </w:t>
      </w:r>
      <w:r w:rsidR="00C83644">
        <w:t xml:space="preserve">hišnih </w:t>
      </w:r>
      <w:r>
        <w:t xml:space="preserve">termostatov je </w:t>
      </w:r>
      <w:r w:rsidR="00C83644">
        <w:t xml:space="preserve">eden popularnejših </w:t>
      </w:r>
      <w:r>
        <w:t xml:space="preserve">termostat Nest. Termostat se prilagaja </w:t>
      </w:r>
      <w:r w:rsidR="00C83644">
        <w:t xml:space="preserve">uporabnikovim </w:t>
      </w:r>
      <w:r>
        <w:t xml:space="preserve">urnikom in željenim temperaturam. Z njegovo uporabo bi uporabniki </w:t>
      </w:r>
      <w:r w:rsidR="00C83644">
        <w:t xml:space="preserve">lahko </w:t>
      </w:r>
      <w:r w:rsidR="00DF28A7">
        <w:t xml:space="preserve">privarčevali </w:t>
      </w:r>
      <w:r w:rsidR="00C83644">
        <w:t xml:space="preserve">pri stroških </w:t>
      </w:r>
      <w:r w:rsidR="00DF28A7">
        <w:t>ogrevanj</w:t>
      </w:r>
      <w:r w:rsidR="00C83644">
        <w:t>a</w:t>
      </w:r>
      <w:r w:rsidR="00DF28A7">
        <w:t xml:space="preserve"> in hkrati </w:t>
      </w:r>
      <w:r w:rsidR="00C83644">
        <w:t>dosegli</w:t>
      </w:r>
      <w:r w:rsidR="00DF28A7">
        <w:t xml:space="preserve"> željeno temperaturo doma. Cena aktualnega modela tretje generacije je 249 ameriških dolarjev </w:t>
      </w:r>
      <w:r w:rsidR="00DF28A7">
        <w:fldChar w:fldCharType="begin" w:fldLock="1"/>
      </w:r>
      <w:r w:rsidR="00CA2933">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DF28A7">
        <w:fldChar w:fldCharType="separate"/>
      </w:r>
      <w:r w:rsidR="00CA2933" w:rsidRPr="00CA2933">
        <w:rPr>
          <w:noProof/>
        </w:rPr>
        <w:t>[11]</w:t>
      </w:r>
      <w:r w:rsidR="00DF28A7">
        <w:fldChar w:fldCharType="end"/>
      </w:r>
      <w:r w:rsidR="00DF28A7">
        <w:t xml:space="preserve">. </w:t>
      </w:r>
    </w:p>
    <w:p w14:paraId="7ABA2233" w14:textId="77777777" w:rsidR="00CE490C" w:rsidRDefault="00CE490C" w:rsidP="00475AED"/>
    <w:p w14:paraId="6FC175C8" w14:textId="77777777" w:rsidR="00127AA2" w:rsidRDefault="00CE490C" w:rsidP="00127AA2">
      <w:pPr>
        <w:keepNext/>
        <w:ind w:firstLine="397"/>
        <w:jc w:val="center"/>
      </w:pPr>
      <w:r>
        <w:rPr>
          <w:noProof/>
          <w:lang w:val="en-US"/>
        </w:rPr>
        <w:drawing>
          <wp:inline distT="0" distB="0" distL="0" distR="0" wp14:anchorId="5311257E" wp14:editId="4AF66E1D">
            <wp:extent cx="2090550" cy="1827861"/>
            <wp:effectExtent l="0" t="0" r="0" b="0"/>
            <wp:docPr id="18" name="Picture 18" descr="../../Downloads/slide2-99d24e523fa4cedfc8cf30effc1e09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wnloads/slide2-99d24e523fa4cedfc8cf30effc1e09c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29855" cy="1862227"/>
                    </a:xfrm>
                    <a:prstGeom prst="rect">
                      <a:avLst/>
                    </a:prstGeom>
                    <a:noFill/>
                    <a:ln>
                      <a:noFill/>
                    </a:ln>
                  </pic:spPr>
                </pic:pic>
              </a:graphicData>
            </a:graphic>
          </wp:inline>
        </w:drawing>
      </w:r>
    </w:p>
    <w:p w14:paraId="51BEEA20" w14:textId="7DDCF8CB" w:rsidR="00CE490C" w:rsidRDefault="00127AA2" w:rsidP="00127AA2">
      <w:pPr>
        <w:pStyle w:val="Caption"/>
      </w:pPr>
      <w:bookmarkStart w:id="52" w:name="_Toc459675425"/>
      <w:r>
        <w:t xml:space="preserve">Slika </w:t>
      </w:r>
      <w:r>
        <w:fldChar w:fldCharType="begin"/>
      </w:r>
      <w:r>
        <w:instrText xml:space="preserve"> SEQ Slika \* ARABIC </w:instrText>
      </w:r>
      <w:r>
        <w:fldChar w:fldCharType="separate"/>
      </w:r>
      <w:r w:rsidR="00D57A71">
        <w:rPr>
          <w:noProof/>
        </w:rPr>
        <w:t>4</w:t>
      </w:r>
      <w:r>
        <w:fldChar w:fldCharType="end"/>
      </w:r>
      <w:r>
        <w:t>: Termostat Nest</w:t>
      </w:r>
      <w:r w:rsidR="004F4FBA">
        <w:t xml:space="preserve"> </w:t>
      </w:r>
      <w:r w:rsidR="004F4FBA">
        <w:fldChar w:fldCharType="begin" w:fldLock="1"/>
      </w:r>
      <w:r w:rsidR="004F4FBA">
        <w:instrText>ADDIN CSL_CITATION { "citationItems" : [ { "id" : "ITEM-1", "itemData" : { "URL" : "https://nest.com/", "id" : "ITEM-1", "issued" : { "date-parts" : [ [ "0" ] ] }, "title" : "Home | Nest", "type" : "webpage" }, "uris" : [ "http://www.mendeley.com/documents/?uuid=4e35b399-54ea-3605-ada8-69cba36f1262" ] } ], "mendeley" : { "formattedCitation" : "[11]", "plainTextFormattedCitation" : "[11]", "previouslyFormattedCitation" : "[11]" }, "properties" : { "noteIndex" : 0 }, "schema" : "https://github.com/citation-style-language/schema/raw/master/csl-citation.json" }</w:instrText>
      </w:r>
      <w:r w:rsidR="004F4FBA">
        <w:fldChar w:fldCharType="separate"/>
      </w:r>
      <w:r w:rsidR="004F4FBA" w:rsidRPr="004F4FBA">
        <w:rPr>
          <w:noProof/>
        </w:rPr>
        <w:t>[11]</w:t>
      </w:r>
      <w:bookmarkEnd w:id="52"/>
      <w:r w:rsidR="004F4FBA">
        <w:fldChar w:fldCharType="end"/>
      </w:r>
    </w:p>
    <w:p w14:paraId="3B9E644B" w14:textId="77777777" w:rsidR="00CE669E" w:rsidRDefault="00CE669E" w:rsidP="00CE669E"/>
    <w:p w14:paraId="62452C85" w14:textId="3353C80E" w:rsidR="00DF28A7" w:rsidRDefault="00DF28A7" w:rsidP="00CE669E">
      <w:r>
        <w:t>Na področju razsvetljave podjetje P</w:t>
      </w:r>
      <w:r w:rsidRPr="00DF28A7">
        <w:t>hilips</w:t>
      </w:r>
      <w:r>
        <w:t xml:space="preserve"> ponuja LED žarnice</w:t>
      </w:r>
      <w:r w:rsidR="00CE490C">
        <w:t xml:space="preserve"> različnih oblik in velikosti. Žarnice se brezžično povezuj</w:t>
      </w:r>
      <w:r w:rsidR="00BE23A1">
        <w:t xml:space="preserve">ejo s pametnimi napravami ali s </w:t>
      </w:r>
      <w:r w:rsidR="00CE490C">
        <w:t>centralno enoto. Serijo teh naprav tržijo pod imenom P</w:t>
      </w:r>
      <w:r w:rsidR="00CE490C" w:rsidRPr="00DF28A7">
        <w:t>hilips</w:t>
      </w:r>
      <w:r w:rsidR="00CE490C">
        <w:t xml:space="preserve"> </w:t>
      </w:r>
      <w:r>
        <w:t>Hue</w:t>
      </w:r>
      <w:r w:rsidR="00CE490C">
        <w:t>. P</w:t>
      </w:r>
      <w:r w:rsidR="00CE490C" w:rsidRPr="00DF28A7">
        <w:t>hilips</w:t>
      </w:r>
      <w:r w:rsidR="00CE490C">
        <w:t xml:space="preserve"> na svoji spletni strani promovira tudi aplikacije tretjih razvijalcev, ki omogočajo kontrolo nj</w:t>
      </w:r>
      <w:r w:rsidR="00C83644">
        <w:t xml:space="preserve">ihove </w:t>
      </w:r>
      <w:r w:rsidR="00CE490C">
        <w:t xml:space="preserve">razsvetljave </w:t>
      </w:r>
      <w:r w:rsidR="00CE490C">
        <w:fldChar w:fldCharType="begin" w:fldLock="1"/>
      </w:r>
      <w:r w:rsidR="00CA2933">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CE490C">
        <w:fldChar w:fldCharType="separate"/>
      </w:r>
      <w:r w:rsidR="00CA2933" w:rsidRPr="00CA2933">
        <w:rPr>
          <w:noProof/>
        </w:rPr>
        <w:t>[12]</w:t>
      </w:r>
      <w:r w:rsidR="00CE490C">
        <w:fldChar w:fldCharType="end"/>
      </w:r>
      <w:r w:rsidR="00CE490C">
        <w:t xml:space="preserve">. </w:t>
      </w:r>
    </w:p>
    <w:p w14:paraId="0E4880DC" w14:textId="77777777" w:rsidR="00127AA2" w:rsidRDefault="00127AA2" w:rsidP="00DF28A7">
      <w:pPr>
        <w:ind w:firstLine="397"/>
      </w:pPr>
    </w:p>
    <w:p w14:paraId="2DED5A59" w14:textId="77777777" w:rsidR="00127AA2" w:rsidRDefault="00127AA2" w:rsidP="00127AA2">
      <w:pPr>
        <w:keepNext/>
        <w:ind w:firstLine="397"/>
        <w:jc w:val="center"/>
      </w:pPr>
      <w:r>
        <w:rPr>
          <w:noProof/>
          <w:lang w:val="en-US"/>
        </w:rPr>
        <w:drawing>
          <wp:inline distT="0" distB="0" distL="0" distR="0" wp14:anchorId="42A11C40" wp14:editId="6978EC99">
            <wp:extent cx="2395733" cy="2395733"/>
            <wp:effectExtent l="0" t="0" r="0" b="0"/>
            <wp:docPr id="19" name="Picture 19" descr="../../Downloads/bul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ownloads/bulb.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431152" cy="2431152"/>
                    </a:xfrm>
                    <a:prstGeom prst="rect">
                      <a:avLst/>
                    </a:prstGeom>
                    <a:noFill/>
                    <a:ln>
                      <a:noFill/>
                    </a:ln>
                  </pic:spPr>
                </pic:pic>
              </a:graphicData>
            </a:graphic>
          </wp:inline>
        </w:drawing>
      </w:r>
    </w:p>
    <w:p w14:paraId="712B4612" w14:textId="5F199913" w:rsidR="004200DC" w:rsidRPr="004200DC" w:rsidRDefault="00127AA2" w:rsidP="002C4581">
      <w:pPr>
        <w:pStyle w:val="Caption"/>
      </w:pPr>
      <w:bookmarkStart w:id="53" w:name="_Toc459675426"/>
      <w:r>
        <w:t xml:space="preserve">Slika </w:t>
      </w:r>
      <w:r>
        <w:fldChar w:fldCharType="begin"/>
      </w:r>
      <w:r>
        <w:instrText xml:space="preserve"> SEQ Slika \* ARABIC </w:instrText>
      </w:r>
      <w:r>
        <w:fldChar w:fldCharType="separate"/>
      </w:r>
      <w:r w:rsidR="00D57A71">
        <w:rPr>
          <w:noProof/>
        </w:rPr>
        <w:t>5</w:t>
      </w:r>
      <w:r>
        <w:fldChar w:fldCharType="end"/>
      </w:r>
      <w:r>
        <w:t xml:space="preserve">: Sistem pametne razsvetljave </w:t>
      </w:r>
      <w:r w:rsidRPr="00F36F88">
        <w:t>Philips</w:t>
      </w:r>
      <w:r>
        <w:t xml:space="preserve"> Hue</w:t>
      </w:r>
      <w:r w:rsidR="004F4FBA">
        <w:t xml:space="preserve"> </w:t>
      </w:r>
      <w:r w:rsidR="004F4FBA">
        <w:fldChar w:fldCharType="begin" w:fldLock="1"/>
      </w:r>
      <w:r w:rsidR="00A52A90">
        <w:instrText>ADDIN CSL_CITATION { "citationItems" : [ { "id" : "ITEM-1", "itemData" : { "URL" : "http://www2.meethue.com/en-xx/", "id" : "ITEM-1", "issued" : { "date-parts" : [ [ "0" ] ] }, "title" : "Meet hue | en-XX", "type" : "webpage" }, "uris" : [ "http://www.mendeley.com/documents/?uuid=ef3d3269-8307-32d4-b20b-199bd9aa15dc" ] } ], "mendeley" : { "formattedCitation" : "[12]", "plainTextFormattedCitation" : "[12]", "previouslyFormattedCitation" : "[12]" }, "properties" : { "noteIndex" : 0 }, "schema" : "https://github.com/citation-style-language/schema/raw/master/csl-citation.json" }</w:instrText>
      </w:r>
      <w:r w:rsidR="004F4FBA">
        <w:fldChar w:fldCharType="separate"/>
      </w:r>
      <w:r w:rsidR="004F4FBA" w:rsidRPr="004F4FBA">
        <w:rPr>
          <w:noProof/>
        </w:rPr>
        <w:t>[12]</w:t>
      </w:r>
      <w:bookmarkEnd w:id="53"/>
      <w:r w:rsidR="004F4FBA">
        <w:fldChar w:fldCharType="end"/>
      </w:r>
      <w:r w:rsidR="004F4FBA">
        <w:t xml:space="preserve"> </w:t>
      </w:r>
    </w:p>
    <w:p w14:paraId="7824119F" w14:textId="2B4698BF" w:rsidR="008362DD" w:rsidRDefault="00056C51" w:rsidP="00CE669E">
      <w:r>
        <w:lastRenderedPageBreak/>
        <w:t xml:space="preserve">Podjetje </w:t>
      </w:r>
      <w:r w:rsidRPr="00056C51">
        <w:t>August</w:t>
      </w:r>
      <w:r>
        <w:t xml:space="preserve"> je znano po pametni ključavnici imenovani </w:t>
      </w:r>
      <w:r w:rsidRPr="00056C51">
        <w:t>August Smart Lock</w:t>
      </w:r>
      <w:r>
        <w:t xml:space="preserve">. Podjetje trdi, </w:t>
      </w:r>
      <w:r w:rsidR="00D52F9A">
        <w:t xml:space="preserve">da je namestitev enostavna in </w:t>
      </w:r>
      <w:r>
        <w:t>da</w:t>
      </w:r>
      <w:r w:rsidR="00D52F9A">
        <w:t xml:space="preserve"> </w:t>
      </w:r>
      <w:r>
        <w:t xml:space="preserve">ključavnico lahko </w:t>
      </w:r>
      <w:r w:rsidR="003B631E">
        <w:t xml:space="preserve">namestimo </w:t>
      </w:r>
      <w:r w:rsidR="00C83644">
        <w:t>sami</w:t>
      </w:r>
      <w:r>
        <w:t>. Uporabnikom omogoča beleženje prehodov in dodeljevanje pravic drugim uporabnikom za odklep doma. Za odklep hiše potrebuje</w:t>
      </w:r>
      <w:r w:rsidR="00ED7D42" w:rsidRPr="00ED7D42">
        <w:t xml:space="preserve"> </w:t>
      </w:r>
      <w:r w:rsidR="00ED7D42">
        <w:t>uporabnik</w:t>
      </w:r>
      <w:r>
        <w:t xml:space="preserve"> pametni telefon in ustrezne pravice. Pametna ključavnica je na voljo za 199 ameriških dolarjev </w:t>
      </w:r>
      <w:r w:rsidR="005F3B54">
        <w:t xml:space="preserve">ali pa </w:t>
      </w:r>
      <w:r w:rsidR="00ED7D42">
        <w:t xml:space="preserve">za </w:t>
      </w:r>
      <w:r w:rsidR="00D54849">
        <w:t xml:space="preserve">229 dolarjev z Applovo Home Kit podporo </w:t>
      </w:r>
      <w:r>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fldChar w:fldCharType="separate"/>
      </w:r>
      <w:r w:rsidR="00A52A90" w:rsidRPr="00A52A90">
        <w:rPr>
          <w:noProof/>
        </w:rPr>
        <w:t>[13]</w:t>
      </w:r>
      <w:r>
        <w:fldChar w:fldCharType="end"/>
      </w:r>
      <w:r>
        <w:t xml:space="preserve">. </w:t>
      </w:r>
    </w:p>
    <w:p w14:paraId="3D42780E" w14:textId="77777777" w:rsidR="005F3B54" w:rsidRDefault="005F3B54" w:rsidP="005F3B54">
      <w:pPr>
        <w:keepNext/>
        <w:ind w:firstLine="397"/>
        <w:jc w:val="center"/>
      </w:pPr>
      <w:r>
        <w:rPr>
          <w:noProof/>
          <w:lang w:val="en-US"/>
        </w:rPr>
        <w:drawing>
          <wp:inline distT="0" distB="0" distL="0" distR="0" wp14:anchorId="77700B43" wp14:editId="1EFB3E14">
            <wp:extent cx="3359310" cy="2364058"/>
            <wp:effectExtent l="0" t="0" r="0" b="0"/>
            <wp:docPr id="20" name="Picture 20" descr="../../Downloads/August-Smart-Lock-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ownloads/August-Smart-Lock-slide5.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21373" r="18249" b="4638"/>
                    <a:stretch/>
                  </pic:blipFill>
                  <pic:spPr bwMode="auto">
                    <a:xfrm>
                      <a:off x="0" y="0"/>
                      <a:ext cx="3360170" cy="2364664"/>
                    </a:xfrm>
                    <a:prstGeom prst="rect">
                      <a:avLst/>
                    </a:prstGeom>
                    <a:noFill/>
                    <a:ln>
                      <a:noFill/>
                    </a:ln>
                    <a:extLst>
                      <a:ext uri="{53640926-AAD7-44D8-BBD7-CCE9431645EC}">
                        <a14:shadowObscured xmlns:a14="http://schemas.microsoft.com/office/drawing/2010/main"/>
                      </a:ext>
                    </a:extLst>
                  </pic:spPr>
                </pic:pic>
              </a:graphicData>
            </a:graphic>
          </wp:inline>
        </w:drawing>
      </w:r>
    </w:p>
    <w:p w14:paraId="7AB97BAE" w14:textId="1711DDF7" w:rsidR="008362DD" w:rsidRDefault="005F3B54" w:rsidP="005F3B54">
      <w:pPr>
        <w:pStyle w:val="Caption"/>
      </w:pPr>
      <w:bookmarkStart w:id="54" w:name="_Toc459675427"/>
      <w:r>
        <w:t xml:space="preserve">Slika </w:t>
      </w:r>
      <w:r>
        <w:fldChar w:fldCharType="begin"/>
      </w:r>
      <w:r>
        <w:instrText xml:space="preserve"> SEQ Slika \* ARABIC </w:instrText>
      </w:r>
      <w:r>
        <w:fldChar w:fldCharType="separate"/>
      </w:r>
      <w:r w:rsidR="00D57A71">
        <w:rPr>
          <w:noProof/>
        </w:rPr>
        <w:t>6</w:t>
      </w:r>
      <w:r>
        <w:fldChar w:fldCharType="end"/>
      </w:r>
      <w:r>
        <w:t>: Pametna ključavnica August</w:t>
      </w:r>
      <w:r w:rsidR="00A52A90">
        <w:t xml:space="preserve"> </w:t>
      </w:r>
      <w:r w:rsidR="00A52A90">
        <w:fldChar w:fldCharType="begin" w:fldLock="1"/>
      </w:r>
      <w:r w:rsidR="00A52A90">
        <w:instrText>ADDIN CSL_CITATION { "citationItems" : [ { "id" : "ITEM-1", "itemData" : { "URL" : "http://august.com/products/august-smart-lock/", "id" : "ITEM-1", "issued" : { "date-parts" : [ [ "0" ] ] }, "title" : "August Smart Lock | August", "type" : "webpage" }, "uris" : [ "http://www.mendeley.com/documents/?uuid=782df587-a04b-3ecb-9164-588e6fcb9a57" ] } ], "mendeley" : { "formattedCitation" : "[13]", "plainTextFormattedCitation" : "[13]", "previouslyFormattedCitation" : "[13]" }, "properties" : { "noteIndex" : 0 }, "schema" : "https://github.com/citation-style-language/schema/raw/master/csl-citation.json" }</w:instrText>
      </w:r>
      <w:r w:rsidR="00A52A90">
        <w:fldChar w:fldCharType="separate"/>
      </w:r>
      <w:r w:rsidR="00A52A90" w:rsidRPr="00A52A90">
        <w:rPr>
          <w:noProof/>
        </w:rPr>
        <w:t>[13]</w:t>
      </w:r>
      <w:bookmarkEnd w:id="54"/>
      <w:r w:rsidR="00A52A90">
        <w:fldChar w:fldCharType="end"/>
      </w:r>
    </w:p>
    <w:p w14:paraId="0D92C311" w14:textId="77777777" w:rsidR="00504A85" w:rsidRDefault="00504A85" w:rsidP="00F87977"/>
    <w:p w14:paraId="41485E59" w14:textId="72481F00" w:rsidR="0087108A" w:rsidRDefault="00F87977" w:rsidP="00CE669E">
      <w:r>
        <w:t xml:space="preserve">Podjetje Samsung </w:t>
      </w:r>
      <w:r w:rsidR="00D52F9A">
        <w:t xml:space="preserve">se </w:t>
      </w:r>
      <w:r>
        <w:t>je</w:t>
      </w:r>
      <w:r w:rsidR="00D52F9A">
        <w:t xml:space="preserve"> lotilo</w:t>
      </w:r>
      <w:r>
        <w:t xml:space="preserve"> </w:t>
      </w:r>
      <w:r w:rsidRPr="005816F9">
        <w:t>problem</w:t>
      </w:r>
      <w:r w:rsidR="00D52F9A" w:rsidRPr="005816F9">
        <w:t>a</w:t>
      </w:r>
      <w:r w:rsidRPr="005816F9">
        <w:t xml:space="preserve"> nekompatibilnosti</w:t>
      </w:r>
      <w:r w:rsidR="005816F9">
        <w:t xml:space="preserve"> komunikacijskih protokolov</w:t>
      </w:r>
      <w:r>
        <w:t xml:space="preserve"> z napravo </w:t>
      </w:r>
      <w:r w:rsidRPr="00F87977">
        <w:t>Samsung SmartThings Hub</w:t>
      </w:r>
      <w:r>
        <w:t xml:space="preserve">. Naprava podpira komunicijske protokole </w:t>
      </w:r>
      <w:r w:rsidRPr="00F87977">
        <w:t xml:space="preserve">Bluetooth, Wi-Fi, ZigBee </w:t>
      </w:r>
      <w:r w:rsidR="002F3F8F">
        <w:t>in</w:t>
      </w:r>
      <w:r w:rsidRPr="00F87977">
        <w:t xml:space="preserve"> Z-Wave</w:t>
      </w:r>
      <w:r>
        <w:t>. Na omenjeno napravo lahko torej povežemo različne pametne naprave različnih proizvaj</w:t>
      </w:r>
      <w:r w:rsidR="002F3F8F">
        <w:t>a</w:t>
      </w:r>
      <w:r w:rsidR="009B4253">
        <w:t xml:space="preserve">lcev. </w:t>
      </w:r>
      <w:r w:rsidR="00105358">
        <w:t xml:space="preserve">Samsung </w:t>
      </w:r>
      <w:r w:rsidR="009B4253">
        <w:t xml:space="preserve">pa </w:t>
      </w:r>
      <w:r w:rsidR="00105358">
        <w:t>ponuja</w:t>
      </w:r>
      <w:r w:rsidR="009B4253">
        <w:t xml:space="preserve"> tudi</w:t>
      </w:r>
      <w:r w:rsidR="00105358">
        <w:t xml:space="preserve"> serijo senzorskih in aktuatorskih naprav za pametne domove.</w:t>
      </w:r>
      <w:r>
        <w:t xml:space="preserve"> Naprave lahko upravljamo z uporabo mobilne aplikacije</w:t>
      </w:r>
      <w:r w:rsidR="002F3F8F">
        <w:t xml:space="preserve"> SmartThings Mobile</w:t>
      </w:r>
      <w:r w:rsidR="00105358">
        <w:t xml:space="preserve"> </w:t>
      </w:r>
      <w:r w:rsidR="00105358">
        <w:fldChar w:fldCharType="begin" w:fldLock="1"/>
      </w:r>
      <w:r w:rsidR="00A52A90">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105358">
        <w:fldChar w:fldCharType="separate"/>
      </w:r>
      <w:r w:rsidR="00A52A90" w:rsidRPr="00A52A90">
        <w:rPr>
          <w:noProof/>
        </w:rPr>
        <w:t>[14]</w:t>
      </w:r>
      <w:r w:rsidR="00105358">
        <w:fldChar w:fldCharType="end"/>
      </w:r>
      <w:r>
        <w:t>.</w:t>
      </w:r>
      <w:r w:rsidR="00105358">
        <w:t xml:space="preserve"> Cena naprave </w:t>
      </w:r>
      <w:r w:rsidR="009B4253" w:rsidRPr="00F87977">
        <w:t>SmartThings Hub</w:t>
      </w:r>
      <w:r w:rsidR="009B4253">
        <w:t xml:space="preserve"> </w:t>
      </w:r>
      <w:r w:rsidR="00105358">
        <w:t xml:space="preserve">je 99 ameriških dolarjev </w:t>
      </w:r>
      <w:r w:rsidR="00105358">
        <w:fldChar w:fldCharType="begin" w:fldLock="1"/>
      </w:r>
      <w:r w:rsidR="00A52A90">
        <w:instrText>ADDIN CSL_CITATION { "citationItems" : [ { "id" : "ITEM-1", "itemData" : { "URL" : "https://www.amazon.com/dp/B010NZV0GE/?tag=thewire06-20&amp;linkCode=xm2&amp;ascsubtag=WC82592", "id" : "ITEM-1", "issued" : { "date-parts" : [ [ "0" ] ] }, "title" : "Samsung SmartThings Hub, 2nd Generation - - Amazon.com", "type" : "webpage" }, "uris" : [ "http://www.mendeley.com/documents/?uuid=20fd97e8-b33e-3cdc-b65b-6e2fcc6ee116" ] } ], "mendeley" : { "formattedCitation" : "[15]", "plainTextFormattedCitation" : "[15]", "previouslyFormattedCitation" : "[15]" }, "properties" : { "noteIndex" : 0 }, "schema" : "https://github.com/citation-style-language/schema/raw/master/csl-citation.json" }</w:instrText>
      </w:r>
      <w:r w:rsidR="00105358">
        <w:fldChar w:fldCharType="separate"/>
      </w:r>
      <w:r w:rsidR="00A52A90" w:rsidRPr="00A52A90">
        <w:rPr>
          <w:noProof/>
        </w:rPr>
        <w:t>[15]</w:t>
      </w:r>
      <w:r w:rsidR="00105358">
        <w:fldChar w:fldCharType="end"/>
      </w:r>
      <w:r w:rsidR="00105358">
        <w:t>.</w:t>
      </w:r>
    </w:p>
    <w:p w14:paraId="1484F817" w14:textId="77777777" w:rsidR="00504A85" w:rsidRDefault="0087108A" w:rsidP="00504A85">
      <w:pPr>
        <w:keepNext/>
        <w:jc w:val="center"/>
      </w:pPr>
      <w:r>
        <w:rPr>
          <w:noProof/>
          <w:lang w:val="en-US"/>
        </w:rPr>
        <w:drawing>
          <wp:inline distT="0" distB="0" distL="0" distR="0" wp14:anchorId="2D925212" wp14:editId="0BA4614F">
            <wp:extent cx="3352935" cy="2313357"/>
            <wp:effectExtent l="0" t="0" r="0" b="0"/>
            <wp:docPr id="21" name="Picture 21" descr="../../Downloads/how-hub-hub.5f17d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ownloads/how-hub-hub.5f17d78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2910" cy="2320240"/>
                    </a:xfrm>
                    <a:prstGeom prst="rect">
                      <a:avLst/>
                    </a:prstGeom>
                    <a:noFill/>
                    <a:ln>
                      <a:noFill/>
                    </a:ln>
                  </pic:spPr>
                </pic:pic>
              </a:graphicData>
            </a:graphic>
          </wp:inline>
        </w:drawing>
      </w:r>
    </w:p>
    <w:p w14:paraId="357FC574" w14:textId="74125287" w:rsidR="001B4DBB" w:rsidRPr="001B4DBB" w:rsidRDefault="00504A85" w:rsidP="002C4581">
      <w:pPr>
        <w:pStyle w:val="Caption"/>
      </w:pPr>
      <w:bookmarkStart w:id="55" w:name="_Toc459675428"/>
      <w:r>
        <w:t xml:space="preserve">Slika </w:t>
      </w:r>
      <w:r>
        <w:fldChar w:fldCharType="begin"/>
      </w:r>
      <w:r>
        <w:instrText xml:space="preserve"> SEQ Slika \* ARABIC </w:instrText>
      </w:r>
      <w:r>
        <w:fldChar w:fldCharType="separate"/>
      </w:r>
      <w:r w:rsidR="00D57A71">
        <w:rPr>
          <w:noProof/>
        </w:rPr>
        <w:t>7</w:t>
      </w:r>
      <w:r>
        <w:fldChar w:fldCharType="end"/>
      </w:r>
      <w:r>
        <w:t>: Samsung SmartThings Hub</w:t>
      </w:r>
      <w:r w:rsidR="00A52A90">
        <w:t xml:space="preserve"> </w:t>
      </w:r>
      <w:r w:rsidR="00A52A90">
        <w:fldChar w:fldCharType="begin" w:fldLock="1"/>
      </w:r>
      <w:r w:rsidR="009E788A">
        <w:instrText>ADDIN CSL_CITATION { "citationItems" : [ { "id" : "ITEM-1", "itemData" : { "URL" : "https://www.smartthings.com/", "id" : "ITEM-1", "issued" : { "date-parts" : [ [ "0" ] ] }, "title" : "Smart Home. Intelligent Living. | SmartThings", "type" : "webpage" }, "uris" : [ "http://www.mendeley.com/documents/?uuid=dd7af554-70f7-394f-b7c9-a5dfc6e66d20" ] } ], "mendeley" : { "formattedCitation" : "[14]", "plainTextFormattedCitation" : "[14]", "previouslyFormattedCitation" : "[14]" }, "properties" : { "noteIndex" : 0 }, "schema" : "https://github.com/citation-style-language/schema/raw/master/csl-citation.json" }</w:instrText>
      </w:r>
      <w:r w:rsidR="00A52A90">
        <w:fldChar w:fldCharType="separate"/>
      </w:r>
      <w:r w:rsidR="00A52A90" w:rsidRPr="00A52A90">
        <w:rPr>
          <w:noProof/>
        </w:rPr>
        <w:t>[14]</w:t>
      </w:r>
      <w:bookmarkEnd w:id="55"/>
      <w:r w:rsidR="00A52A90">
        <w:fldChar w:fldCharType="end"/>
      </w:r>
    </w:p>
    <w:p w14:paraId="194D2987" w14:textId="7241D90E" w:rsidR="00F90C83" w:rsidRDefault="00A91824" w:rsidP="00F90C83">
      <w:r>
        <w:lastRenderedPageBreak/>
        <w:t>Podjetje Apple</w:t>
      </w:r>
      <w:r w:rsidR="00626660">
        <w:t xml:space="preserve"> </w:t>
      </w:r>
      <w:r>
        <w:t>ne p</w:t>
      </w:r>
      <w:r w:rsidR="00626660">
        <w:t>roizvaja lastne strojne opreme, nudi pa ogrodje za razvoj pametnih naprav</w:t>
      </w:r>
      <w:r w:rsidR="004E6312">
        <w:t xml:space="preserve"> in aplikacij</w:t>
      </w:r>
      <w:r w:rsidR="00626660">
        <w:t xml:space="preserve"> imenovano HomeKit. Od iOS 10 bo na mobilne naprave privzeto nameščena tudi aplikacija Home</w:t>
      </w:r>
      <w:r w:rsidR="00D52F9A">
        <w:t>,</w:t>
      </w:r>
      <w:r w:rsidR="00626660">
        <w:t xml:space="preserve"> namenjena upravljanju pametnih naprav, ki </w:t>
      </w:r>
      <w:r w:rsidR="009027FB">
        <w:t>imajo</w:t>
      </w:r>
      <w:r w:rsidR="00626660">
        <w:t xml:space="preserve"> HomeKit</w:t>
      </w:r>
      <w:r w:rsidR="009027FB">
        <w:t xml:space="preserve"> podporo</w:t>
      </w:r>
      <w:r w:rsidR="00626660">
        <w:t>.</w:t>
      </w:r>
    </w:p>
    <w:p w14:paraId="467A629E" w14:textId="77777777" w:rsidR="00CE669E" w:rsidRDefault="00CE669E" w:rsidP="00CE669E"/>
    <w:p w14:paraId="19F530BA" w14:textId="15A0DA84" w:rsidR="004E6312" w:rsidRDefault="00626660" w:rsidP="00CE669E">
      <w:r>
        <w:t xml:space="preserve">Na spletu lahko najdemo tudi veliko odprtokodnih projektov za pametne hiše. </w:t>
      </w:r>
      <w:r w:rsidR="0082108E">
        <w:t>Večinoma jih lahko namestimo na mikroračunalnik Raspberry Pi. Nabor podprtih operacijskih sistemov</w:t>
      </w:r>
      <w:r w:rsidR="00E22CF5">
        <w:t xml:space="preserve"> je širok.</w:t>
      </w:r>
      <w:r w:rsidR="00043E82">
        <w:t xml:space="preserve"> </w:t>
      </w:r>
      <w:r w:rsidR="00B97685">
        <w:t>Večino ogrodij ima tudi aplikacije za upravljanje za iOS in Android. Nekatera popularnejša ogrodja so:</w:t>
      </w:r>
    </w:p>
    <w:p w14:paraId="436C9280" w14:textId="00354872" w:rsidR="004E6312" w:rsidRPr="00B97685" w:rsidRDefault="004E6312" w:rsidP="00B97685">
      <w:pPr>
        <w:pStyle w:val="ListParagraph"/>
        <w:numPr>
          <w:ilvl w:val="0"/>
          <w:numId w:val="39"/>
        </w:numPr>
      </w:pPr>
      <w:r w:rsidRPr="00B97685">
        <w:t>OpenHAB</w:t>
      </w:r>
      <w:r w:rsidR="00EA4E0D">
        <w:t>,</w:t>
      </w:r>
    </w:p>
    <w:p w14:paraId="18B261E9" w14:textId="1728DACA" w:rsidR="00E22CF5" w:rsidRDefault="00E22CF5" w:rsidP="00B97685">
      <w:pPr>
        <w:pStyle w:val="ListParagraph"/>
        <w:numPr>
          <w:ilvl w:val="0"/>
          <w:numId w:val="39"/>
        </w:numPr>
      </w:pPr>
      <w:r w:rsidRPr="00E22CF5">
        <w:t>Domoticz</w:t>
      </w:r>
      <w:r w:rsidR="00EA4E0D">
        <w:t>,</w:t>
      </w:r>
    </w:p>
    <w:p w14:paraId="6E49504F" w14:textId="155E32A8" w:rsidR="00B769CC" w:rsidRDefault="00B769CC" w:rsidP="00B97685">
      <w:pPr>
        <w:pStyle w:val="ListParagraph"/>
        <w:numPr>
          <w:ilvl w:val="0"/>
          <w:numId w:val="39"/>
        </w:numPr>
      </w:pPr>
      <w:r w:rsidRPr="005C26AA">
        <w:t>Calaos</w:t>
      </w:r>
      <w:r w:rsidR="00EA4E0D">
        <w:t>,</w:t>
      </w:r>
    </w:p>
    <w:p w14:paraId="296A8FC8" w14:textId="59CA0C83" w:rsidR="00B769CC" w:rsidRDefault="00B769CC" w:rsidP="00B97685">
      <w:pPr>
        <w:pStyle w:val="ListParagraph"/>
        <w:numPr>
          <w:ilvl w:val="0"/>
          <w:numId w:val="39"/>
        </w:numPr>
      </w:pPr>
      <w:r w:rsidRPr="005C26AA">
        <w:t>Home Assistant</w:t>
      </w:r>
      <w:r w:rsidR="00EA4E0D">
        <w:t>,</w:t>
      </w:r>
    </w:p>
    <w:p w14:paraId="3D97FD88" w14:textId="374ED371" w:rsidR="00B769CC" w:rsidRDefault="00B769CC" w:rsidP="00B97685">
      <w:pPr>
        <w:pStyle w:val="ListParagraph"/>
        <w:numPr>
          <w:ilvl w:val="0"/>
          <w:numId w:val="39"/>
        </w:numPr>
      </w:pPr>
      <w:r w:rsidRPr="005C26AA">
        <w:t>OpenMotics</w:t>
      </w:r>
      <w:r w:rsidR="00EA4E0D">
        <w:t>,</w:t>
      </w:r>
    </w:p>
    <w:p w14:paraId="39EA0EB6" w14:textId="66125789" w:rsidR="00D724AC" w:rsidRDefault="00B769CC" w:rsidP="00B97685">
      <w:pPr>
        <w:pStyle w:val="ListParagraph"/>
        <w:numPr>
          <w:ilvl w:val="0"/>
          <w:numId w:val="39"/>
        </w:numPr>
      </w:pPr>
      <w:r>
        <w:t>LinuxMCE</w:t>
      </w:r>
      <w:r w:rsidR="00EA4E0D">
        <w:t>.</w:t>
      </w:r>
    </w:p>
    <w:p w14:paraId="4BC373B2" w14:textId="56AD4836" w:rsidR="00475AED" w:rsidRDefault="00475AED">
      <w:pPr>
        <w:spacing w:line="240" w:lineRule="auto"/>
        <w:jc w:val="left"/>
      </w:pPr>
      <w:r>
        <w:br w:type="page"/>
      </w:r>
    </w:p>
    <w:p w14:paraId="7801255D" w14:textId="78B8A3F8" w:rsidR="001E39E0" w:rsidRDefault="001E39E0" w:rsidP="00E11965">
      <w:pPr>
        <w:pStyle w:val="Heading2"/>
      </w:pPr>
      <w:bookmarkStart w:id="56" w:name="_Toc459633478"/>
      <w:bookmarkStart w:id="57" w:name="_Toc459674720"/>
      <w:r>
        <w:lastRenderedPageBreak/>
        <w:t>Pametna mesta</w:t>
      </w:r>
      <w:bookmarkEnd w:id="56"/>
      <w:bookmarkEnd w:id="57"/>
    </w:p>
    <w:p w14:paraId="27D0CE55" w14:textId="202FEFC5" w:rsidR="002B74AA" w:rsidRDefault="002B74AA" w:rsidP="002B74AA">
      <w:r w:rsidRPr="002B74AA">
        <w:t>Kar 70 % prebivalstva naj bi do leta 2050 živelo v mestih. Da bi človeštvo ob takih napovedih lahko živelo kakovostno, so nujno potrebne spremembe v pristopu upravljanja mest. Trend sprememb se je začel s t. i. konceptom pametnih mest (Smart City), ki postaja del našega vsakdana</w:t>
      </w:r>
      <w:r>
        <w:t xml:space="preserve">. Pametno upravljanje mest vključuje tri </w:t>
      </w:r>
      <w:r w:rsidR="00940AAD">
        <w:t>področja</w:t>
      </w:r>
      <w:r>
        <w:t>:</w:t>
      </w:r>
    </w:p>
    <w:p w14:paraId="10885318" w14:textId="0F7E511D" w:rsidR="002B74AA" w:rsidRDefault="00C90D66" w:rsidP="002B74AA">
      <w:pPr>
        <w:pStyle w:val="ListParagraph"/>
        <w:numPr>
          <w:ilvl w:val="0"/>
          <w:numId w:val="35"/>
        </w:numPr>
      </w:pPr>
      <w:r>
        <w:t>Internet stvari (IoT),</w:t>
      </w:r>
    </w:p>
    <w:p w14:paraId="58E88CBE" w14:textId="0A2179BA" w:rsidR="002B74AA" w:rsidRDefault="00292559" w:rsidP="002B74AA">
      <w:pPr>
        <w:pStyle w:val="ListParagraph"/>
        <w:numPr>
          <w:ilvl w:val="0"/>
          <w:numId w:val="35"/>
        </w:numPr>
      </w:pPr>
      <w:r>
        <w:t>O</w:t>
      </w:r>
      <w:r w:rsidR="002B74AA">
        <w:t>bdel</w:t>
      </w:r>
      <w:r w:rsidR="00C90D66">
        <w:t>ava množice podatkov (Big data),</w:t>
      </w:r>
    </w:p>
    <w:p w14:paraId="2E910C47" w14:textId="721DF04D" w:rsidR="002B74AA" w:rsidRDefault="00292559" w:rsidP="002B74AA">
      <w:pPr>
        <w:pStyle w:val="ListParagraph"/>
        <w:numPr>
          <w:ilvl w:val="0"/>
          <w:numId w:val="35"/>
        </w:numPr>
      </w:pPr>
      <w:r>
        <w:t>U</w:t>
      </w:r>
      <w:r w:rsidR="002B74AA">
        <w:t>pravljanje procesov (BPM).</w:t>
      </w:r>
    </w:p>
    <w:p w14:paraId="1414C2AE" w14:textId="77777777" w:rsidR="00EB7448" w:rsidRDefault="00EB7448" w:rsidP="00EB7448"/>
    <w:p w14:paraId="21B5BFB7" w14:textId="548882F5" w:rsidR="00EB7448" w:rsidRPr="00EB7448" w:rsidRDefault="00B00605" w:rsidP="00EB7448">
      <w:pPr>
        <w:rPr>
          <w:b/>
        </w:rPr>
      </w:pPr>
      <w:r w:rsidRPr="00EB7448">
        <w:rPr>
          <w:b/>
        </w:rPr>
        <w:t>Upravljanje prometa</w:t>
      </w:r>
    </w:p>
    <w:p w14:paraId="1E8E98C0" w14:textId="2998ED84" w:rsidR="00B00605" w:rsidRDefault="00B00605" w:rsidP="00B00605">
      <w:r w:rsidRPr="00B00605">
        <w:t xml:space="preserve">Vse gostejši promet v urbanih centrih negativno vpliva na kvaliteto življenja prebivalcev in dnevnih migrantov, kot tudi na ekonomsko učinkovitost podjetij, ki znotraj njega delujejo. Onesnaženost zraka, zvočna in svetlobna onesnaženost ter pretočnost prometa so glavni dejavniki tveganj, ki </w:t>
      </w:r>
      <w:r w:rsidR="00D52F9A">
        <w:t>se jih lotevamo</w:t>
      </w:r>
      <w:r w:rsidRPr="00B00605">
        <w:t xml:space="preserve"> s pametnimi rešitvami za upravljanje prometa.</w:t>
      </w:r>
    </w:p>
    <w:p w14:paraId="7CF0172B" w14:textId="77777777" w:rsidR="00EB7448" w:rsidRDefault="00EB7448" w:rsidP="00B00605"/>
    <w:p w14:paraId="26AFEB4A" w14:textId="1AE0C38F" w:rsidR="00B00605" w:rsidRPr="00EB7448" w:rsidRDefault="00B00605" w:rsidP="00EB7448">
      <w:pPr>
        <w:rPr>
          <w:b/>
        </w:rPr>
      </w:pPr>
      <w:r w:rsidRPr="00EB7448">
        <w:rPr>
          <w:b/>
        </w:rPr>
        <w:t>Upravljanje energetske učinkovitosti stavb in pametnih energetskih omrežij</w:t>
      </w:r>
    </w:p>
    <w:p w14:paraId="710C36EE" w14:textId="0C1FD6D5" w:rsidR="00F73272" w:rsidRDefault="00B00605" w:rsidP="00F73272">
      <w:r>
        <w:t>Energetsko upravljanje stavb in pametno upravljanje omrežij sta ključna za zagotavljanje energetsko učinkovite rabe energije ter uvajanje novih storitev, tako za gospodinjstva kot za podjetja. Daljinsko odčitavanje porabe energentov, upravljanje energetskih porabnikov in večja zanesljivost oskrbe so le nekatere prednost</w:t>
      </w:r>
      <w:r w:rsidR="00F73272">
        <w:t>i pametnih energetskih omrežij.</w:t>
      </w:r>
    </w:p>
    <w:p w14:paraId="4050F5BC" w14:textId="77777777" w:rsidR="00EB7448" w:rsidRDefault="00EB7448" w:rsidP="00F73272"/>
    <w:p w14:paraId="1C6A9760" w14:textId="5D50DAEC" w:rsidR="00B00605" w:rsidRPr="00EB7448" w:rsidRDefault="00B00605" w:rsidP="00EB7448">
      <w:pPr>
        <w:rPr>
          <w:b/>
        </w:rPr>
      </w:pPr>
      <w:r w:rsidRPr="00EB7448">
        <w:rPr>
          <w:b/>
        </w:rPr>
        <w:t>Upravljanje razsvetljave</w:t>
      </w:r>
    </w:p>
    <w:p w14:paraId="0D017C83" w14:textId="71EE944E" w:rsidR="00F73272" w:rsidRDefault="00B00605" w:rsidP="00F73272">
      <w:r>
        <w:t xml:space="preserve">Pametno upravljanje javne razsvetljave je </w:t>
      </w:r>
      <w:r w:rsidR="00F73272">
        <w:t>nujno</w:t>
      </w:r>
      <w:r>
        <w:t xml:space="preserve"> za večjo energetsko učinkovitost in zmanjševanje svetlobne onesnaženosti mest. Mesto si lahko brez posega v obstoječo infrastrukturo zagotovi oddaljeno upravljanje z vsemi elementi javne razsvetljave, hkrati pa z vzpostavitvijo omrežja za upravljanje omogoči uvedbo drugih naprednih rešitev </w:t>
      </w:r>
      <w:r w:rsidR="007356E5">
        <w:t>pametnega mesta</w:t>
      </w:r>
      <w:r w:rsidR="006C5B0F">
        <w:t xml:space="preserve"> </w:t>
      </w:r>
      <w:r w:rsidR="00781BE1">
        <w:fldChar w:fldCharType="begin" w:fldLock="1"/>
      </w:r>
      <w:r w:rsidR="00846F1B">
        <w:instrText>ADDIN CSL_CITATION { "citationItems" : [ { "id" : "ITEM-1", "itemData" : { "URL" : "http://fmc.si/resitve/pametna_mesta/", "id" : "ITEM-1", "issued" : { "date-parts" : [ [ "0" ] ] }, "title" : "Pametna mesta | FMC - Sistemski integrator", "type" : "webpage" }, "uris" : [ "http://www.mendeley.com/documents/?uuid=0476ec08-c79d-3641-81ef-12f1be36fbf8" ] } ], "mendeley" : { "formattedCitation" : "[16]", "plainTextFormattedCitation" : "[16]", "previouslyFormattedCitation" : "[16]" }, "properties" : { "noteIndex" : 0 }, "schema" : "https://github.com/citation-style-language/schema/raw/master/csl-citation.json" }</w:instrText>
      </w:r>
      <w:r w:rsidR="00781BE1">
        <w:fldChar w:fldCharType="separate"/>
      </w:r>
      <w:r w:rsidR="00DE0A91" w:rsidRPr="00DE0A91">
        <w:rPr>
          <w:noProof/>
        </w:rPr>
        <w:t>[16]</w:t>
      </w:r>
      <w:r w:rsidR="00781BE1">
        <w:fldChar w:fldCharType="end"/>
      </w:r>
      <w:r>
        <w:t>.</w:t>
      </w:r>
    </w:p>
    <w:p w14:paraId="39D8D85A" w14:textId="4EF0BD13" w:rsidR="00475AED" w:rsidRDefault="00475AED">
      <w:pPr>
        <w:spacing w:line="240" w:lineRule="auto"/>
        <w:jc w:val="left"/>
      </w:pPr>
      <w:r>
        <w:br w:type="page"/>
      </w:r>
    </w:p>
    <w:p w14:paraId="08FB0CDC" w14:textId="795410E8" w:rsidR="003762D6" w:rsidRDefault="00E11965" w:rsidP="001E39E0">
      <w:pPr>
        <w:pStyle w:val="Heading1"/>
      </w:pPr>
      <w:bookmarkStart w:id="58" w:name="_Toc459633479"/>
      <w:bookmarkStart w:id="59" w:name="_Toc459674721"/>
      <w:r>
        <w:lastRenderedPageBreak/>
        <w:t>Odprta koda</w:t>
      </w:r>
      <w:bookmarkEnd w:id="58"/>
      <w:bookmarkEnd w:id="59"/>
    </w:p>
    <w:p w14:paraId="3B614205" w14:textId="61979D58" w:rsidR="003B631E" w:rsidRDefault="000147C5" w:rsidP="000147C5">
      <w:r w:rsidRPr="000147C5">
        <w:t>Za odprto kodo oziroma prosto program</w:t>
      </w:r>
      <w:r w:rsidR="0012480C">
        <w:t>je</w:t>
      </w:r>
      <w:r w:rsidRPr="000147C5">
        <w:t xml:space="preserve"> štejemo različna licencirana računalniška avtorska dela, za katera je značilno, da je koda v prosti uporabi, torej pod enakimi pogoji</w:t>
      </w:r>
      <w:r w:rsidR="005F6A49" w:rsidRPr="005F6A49">
        <w:t xml:space="preserve"> </w:t>
      </w:r>
      <w:r w:rsidR="005F6A49" w:rsidRPr="000147C5">
        <w:t>na voljo</w:t>
      </w:r>
      <w:r w:rsidRPr="000147C5">
        <w:t xml:space="preserve"> vsakomur. </w:t>
      </w:r>
      <w:r>
        <w:t>Odprto kodo zato imenujemo tudi prosto programje (free software). A pozor</w:t>
      </w:r>
      <w:r w:rsidR="005F6A49">
        <w:t>:</w:t>
      </w:r>
      <w:r>
        <w:t xml:space="preserve"> to</w:t>
      </w:r>
      <w:r w:rsidR="005F6A49">
        <w:t>,</w:t>
      </w:r>
      <w:r>
        <w:t xml:space="preserve"> kar je dostopno pri odprti kodi, ni zgolj računalniški program v izvršljivi obliki, pač pa vedno tudi izvorna koda programa – zato izraz odprta koda (</w:t>
      </w:r>
      <w:r w:rsidR="00612A88">
        <w:t xml:space="preserve">ang. </w:t>
      </w:r>
      <w:r w:rsidR="005F6A49">
        <w:t>o</w:t>
      </w:r>
      <w:r>
        <w:t>pen source).</w:t>
      </w:r>
      <w:r w:rsidR="00A2334E">
        <w:t xml:space="preserve"> Uporablja se več različic odpr</w:t>
      </w:r>
      <w:r w:rsidR="002054F0">
        <w:t>tokodnih licenc. V tabeli 1 so primerjane popularnejše odprtokodne licence.</w:t>
      </w:r>
    </w:p>
    <w:p w14:paraId="34A98328" w14:textId="77777777" w:rsidR="003B631E" w:rsidRDefault="003B631E" w:rsidP="003B631E">
      <w:pPr>
        <w:pStyle w:val="Caption"/>
        <w:framePr w:w="8687" w:hSpace="180" w:wrap="around" w:vAnchor="text" w:hAnchor="page" w:x="1813" w:yAlign="top"/>
      </w:pPr>
      <w:bookmarkStart w:id="60" w:name="_Toc459675232"/>
      <w:r>
        <w:t xml:space="preserve">Tabela </w:t>
      </w:r>
      <w:r>
        <w:fldChar w:fldCharType="begin"/>
      </w:r>
      <w:r>
        <w:instrText xml:space="preserve"> SEQ Tabela \* ARABIC </w:instrText>
      </w:r>
      <w:r>
        <w:fldChar w:fldCharType="separate"/>
      </w:r>
      <w:r>
        <w:rPr>
          <w:noProof/>
        </w:rPr>
        <w:t>1</w:t>
      </w:r>
      <w:r>
        <w:fldChar w:fldCharType="end"/>
      </w:r>
      <w:r>
        <w:t xml:space="preserve">: Primerjava odprtokodnih licenc </w:t>
      </w:r>
      <w:r>
        <w:fldChar w:fldCharType="begin" w:fldLock="1"/>
      </w:r>
      <w:r>
        <w:instrText>ADDIN CSL_CITATION { "citationItems" : [ { "id" : "ITEM-1", "itemData" : { "URL" : "https://blogs.oracle.com/davidleetodd/entry/free_and_open_source_license", "id" : "ITEM-1", "issued" : { "date-parts" : [ [ "2007" ] ] }, "title" : "Free and Open Source License Comparison (David Lee Todd, Unknown Product Manager)", "type" : "webpage" }, "uris" : [ "http://www.mendeley.com/documents/?uuid=bf8f3c3a-7f40-335d-bc1a-120f107d3fc0" ] } ], "mendeley" : { "formattedCitation" : "[19]", "plainTextFormattedCitation" : "[19]", "previouslyFormattedCitation" : "[19]" }, "properties" : { "noteIndex" : 0 }, "schema" : "https://github.com/citation-style-language/schema/raw/master/csl-citation.json" }</w:instrText>
      </w:r>
      <w:r>
        <w:fldChar w:fldCharType="separate"/>
      </w:r>
      <w:r w:rsidRPr="00A52A90">
        <w:rPr>
          <w:noProof/>
        </w:rPr>
        <w:t>[19]</w:t>
      </w:r>
      <w:bookmarkEnd w:id="60"/>
      <w:r>
        <w:fldChar w:fldCharType="end"/>
      </w:r>
    </w:p>
    <w:tbl>
      <w:tblPr>
        <w:tblStyle w:val="TableGridLight"/>
        <w:tblpPr w:leftFromText="180" w:rightFromText="180" w:vertAnchor="text" w:horzAnchor="page" w:tblpX="1810" w:tblpY="599"/>
        <w:tblW w:w="8686" w:type="dxa"/>
        <w:tblLayout w:type="fixed"/>
        <w:tblLook w:val="0000" w:firstRow="0" w:lastRow="0" w:firstColumn="0" w:lastColumn="0" w:noHBand="0" w:noVBand="0"/>
      </w:tblPr>
      <w:tblGrid>
        <w:gridCol w:w="3256"/>
        <w:gridCol w:w="850"/>
        <w:gridCol w:w="992"/>
        <w:gridCol w:w="991"/>
        <w:gridCol w:w="996"/>
        <w:gridCol w:w="900"/>
        <w:gridCol w:w="701"/>
      </w:tblGrid>
      <w:tr w:rsidR="003B631E" w:rsidRPr="004C16A9" w14:paraId="3BC597C5" w14:textId="77777777" w:rsidTr="00195D1B">
        <w:trPr>
          <w:trHeight w:val="566"/>
        </w:trPr>
        <w:tc>
          <w:tcPr>
            <w:tcW w:w="3256" w:type="dxa"/>
          </w:tcPr>
          <w:p w14:paraId="66195272" w14:textId="77777777" w:rsidR="003B631E" w:rsidRPr="004C16A9" w:rsidRDefault="003B631E" w:rsidP="00E74A87">
            <w:pPr>
              <w:widowControl w:val="0"/>
              <w:autoSpaceDE w:val="0"/>
              <w:autoSpaceDN w:val="0"/>
              <w:adjustRightInd w:val="0"/>
              <w:spacing w:line="240" w:lineRule="auto"/>
              <w:jc w:val="left"/>
              <w:rPr>
                <w:b/>
                <w:bCs/>
                <w:color w:val="434343"/>
                <w:sz w:val="21"/>
                <w:szCs w:val="24"/>
              </w:rPr>
            </w:pPr>
          </w:p>
        </w:tc>
        <w:tc>
          <w:tcPr>
            <w:tcW w:w="1842" w:type="dxa"/>
            <w:gridSpan w:val="2"/>
          </w:tcPr>
          <w:p w14:paraId="747CD31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Projektna licenca</w:t>
            </w:r>
          </w:p>
        </w:tc>
        <w:tc>
          <w:tcPr>
            <w:tcW w:w="1987" w:type="dxa"/>
            <w:gridSpan w:val="2"/>
          </w:tcPr>
          <w:p w14:paraId="73BB77A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Datotečna licenca</w:t>
            </w:r>
          </w:p>
        </w:tc>
        <w:tc>
          <w:tcPr>
            <w:tcW w:w="1601" w:type="dxa"/>
            <w:gridSpan w:val="2"/>
          </w:tcPr>
          <w:p w14:paraId="79EAB2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Pr>
                <w:b/>
                <w:bCs/>
                <w:color w:val="434343"/>
                <w:sz w:val="21"/>
                <w:szCs w:val="24"/>
              </w:rPr>
              <w:t>Permisivna licenca</w:t>
            </w:r>
          </w:p>
        </w:tc>
      </w:tr>
      <w:tr w:rsidR="00195D1B" w:rsidRPr="004C16A9" w14:paraId="2EC09267" w14:textId="77777777" w:rsidTr="00195D1B">
        <w:trPr>
          <w:trHeight w:val="415"/>
        </w:trPr>
        <w:tc>
          <w:tcPr>
            <w:tcW w:w="3256" w:type="dxa"/>
          </w:tcPr>
          <w:p w14:paraId="265C3BE8" w14:textId="77777777" w:rsidR="003B631E" w:rsidRPr="004C16A9" w:rsidRDefault="003B631E" w:rsidP="00E74A87">
            <w:pPr>
              <w:widowControl w:val="0"/>
              <w:autoSpaceDE w:val="0"/>
              <w:autoSpaceDN w:val="0"/>
              <w:adjustRightInd w:val="0"/>
              <w:spacing w:line="240" w:lineRule="auto"/>
              <w:jc w:val="left"/>
              <w:rPr>
                <w:b/>
                <w:bCs/>
                <w:color w:val="434343"/>
                <w:sz w:val="18"/>
                <w:szCs w:val="18"/>
              </w:rPr>
            </w:pPr>
            <w:r>
              <w:rPr>
                <w:b/>
                <w:bCs/>
                <w:color w:val="434343"/>
                <w:sz w:val="18"/>
                <w:szCs w:val="18"/>
              </w:rPr>
              <w:t>Ime licence</w:t>
            </w:r>
          </w:p>
        </w:tc>
        <w:tc>
          <w:tcPr>
            <w:tcW w:w="850" w:type="dxa"/>
          </w:tcPr>
          <w:p w14:paraId="3B72F6D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GPL 2</w:t>
            </w:r>
          </w:p>
        </w:tc>
        <w:tc>
          <w:tcPr>
            <w:tcW w:w="992" w:type="dxa"/>
          </w:tcPr>
          <w:p w14:paraId="44757658"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LGPL 2.1</w:t>
            </w:r>
          </w:p>
        </w:tc>
        <w:tc>
          <w:tcPr>
            <w:tcW w:w="991" w:type="dxa"/>
          </w:tcPr>
          <w:p w14:paraId="6949E3AF"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ECLIPSE 1.0</w:t>
            </w:r>
          </w:p>
        </w:tc>
        <w:tc>
          <w:tcPr>
            <w:tcW w:w="996" w:type="dxa"/>
          </w:tcPr>
          <w:p w14:paraId="52B0A8FC"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APACHE 2.0</w:t>
            </w:r>
          </w:p>
        </w:tc>
        <w:tc>
          <w:tcPr>
            <w:tcW w:w="900" w:type="dxa"/>
          </w:tcPr>
          <w:p w14:paraId="5E4FA16A"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NEW BSD</w:t>
            </w:r>
          </w:p>
        </w:tc>
        <w:tc>
          <w:tcPr>
            <w:tcW w:w="701" w:type="dxa"/>
          </w:tcPr>
          <w:p w14:paraId="2FF03F7E" w14:textId="77777777" w:rsidR="003B631E" w:rsidRPr="004C16A9" w:rsidRDefault="003B631E" w:rsidP="00E74A87">
            <w:pPr>
              <w:widowControl w:val="0"/>
              <w:autoSpaceDE w:val="0"/>
              <w:autoSpaceDN w:val="0"/>
              <w:adjustRightInd w:val="0"/>
              <w:spacing w:line="240" w:lineRule="auto"/>
              <w:jc w:val="center"/>
              <w:rPr>
                <w:color w:val="434343"/>
                <w:sz w:val="18"/>
                <w:szCs w:val="18"/>
              </w:rPr>
            </w:pPr>
            <w:r w:rsidRPr="004C16A9">
              <w:rPr>
                <w:color w:val="434343"/>
                <w:sz w:val="18"/>
                <w:szCs w:val="18"/>
              </w:rPr>
              <w:t>MIT</w:t>
            </w:r>
          </w:p>
        </w:tc>
      </w:tr>
      <w:tr w:rsidR="00195D1B" w:rsidRPr="004C16A9" w14:paraId="0612837D" w14:textId="77777777" w:rsidTr="00195D1B">
        <w:trPr>
          <w:trHeight w:val="234"/>
        </w:trPr>
        <w:tc>
          <w:tcPr>
            <w:tcW w:w="3256" w:type="dxa"/>
          </w:tcPr>
          <w:p w14:paraId="2CBD33CA"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Izvorna koda:</w:t>
            </w:r>
          </w:p>
        </w:tc>
        <w:tc>
          <w:tcPr>
            <w:tcW w:w="850" w:type="dxa"/>
          </w:tcPr>
          <w:p w14:paraId="717892F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39AAEB9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D1DD6C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CC65E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5123264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C80D905"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249BEE2" w14:textId="77777777" w:rsidTr="00195D1B">
        <w:trPr>
          <w:trHeight w:val="244"/>
        </w:trPr>
        <w:tc>
          <w:tcPr>
            <w:tcW w:w="3256" w:type="dxa"/>
          </w:tcPr>
          <w:p w14:paraId="0F4B10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Uporaba</w:t>
            </w:r>
          </w:p>
        </w:tc>
        <w:tc>
          <w:tcPr>
            <w:tcW w:w="850" w:type="dxa"/>
          </w:tcPr>
          <w:p w14:paraId="4DCE746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453BD4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1B901E7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02EC6E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359019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89EE1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6D975F1" w14:textId="77777777" w:rsidTr="00195D1B">
        <w:trPr>
          <w:trHeight w:val="244"/>
        </w:trPr>
        <w:tc>
          <w:tcPr>
            <w:tcW w:w="3256" w:type="dxa"/>
          </w:tcPr>
          <w:p w14:paraId="322CA1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Sprememba</w:t>
            </w:r>
          </w:p>
        </w:tc>
        <w:tc>
          <w:tcPr>
            <w:tcW w:w="850" w:type="dxa"/>
          </w:tcPr>
          <w:p w14:paraId="752FC9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4560C61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C9BEB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74A729A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BF4D6E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0AE679C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C338660" w14:textId="77777777" w:rsidTr="00195D1B">
        <w:trPr>
          <w:trHeight w:val="234"/>
        </w:trPr>
        <w:tc>
          <w:tcPr>
            <w:tcW w:w="3256" w:type="dxa"/>
          </w:tcPr>
          <w:p w14:paraId="1F8E8B6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Distribucija</w:t>
            </w:r>
          </w:p>
        </w:tc>
        <w:tc>
          <w:tcPr>
            <w:tcW w:w="850" w:type="dxa"/>
          </w:tcPr>
          <w:p w14:paraId="3A87852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C0BF79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227490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82A8436"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21EFBA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9A864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02F460A6" w14:textId="77777777" w:rsidTr="00195D1B">
        <w:trPr>
          <w:trHeight w:val="532"/>
        </w:trPr>
        <w:tc>
          <w:tcPr>
            <w:tcW w:w="3256" w:type="dxa"/>
          </w:tcPr>
          <w:p w14:paraId="2FB6DAE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Povezava</w:t>
            </w:r>
            <w:r w:rsidRPr="00907844">
              <w:rPr>
                <w:color w:val="434343"/>
                <w:sz w:val="21"/>
                <w:szCs w:val="24"/>
              </w:rPr>
              <w:t xml:space="preserve"> z drugimi programi</w:t>
            </w:r>
            <w:r>
              <w:rPr>
                <w:color w:val="434343"/>
                <w:sz w:val="21"/>
                <w:szCs w:val="24"/>
              </w:rPr>
              <w:t xml:space="preserve"> </w:t>
            </w:r>
            <w:r w:rsidRPr="00907844">
              <w:rPr>
                <w:color w:val="434343"/>
                <w:sz w:val="21"/>
                <w:szCs w:val="24"/>
              </w:rPr>
              <w:t xml:space="preserve">brez ustvarjanja </w:t>
            </w:r>
            <w:r>
              <w:rPr>
                <w:color w:val="434343"/>
                <w:sz w:val="21"/>
                <w:szCs w:val="24"/>
              </w:rPr>
              <w:t>izpeljank</w:t>
            </w:r>
            <w:r w:rsidRPr="00907844">
              <w:rPr>
                <w:color w:val="434343"/>
                <w:sz w:val="21"/>
                <w:szCs w:val="24"/>
              </w:rPr>
              <w:t xml:space="preserve"> del</w:t>
            </w:r>
            <w:r>
              <w:rPr>
                <w:color w:val="434343"/>
                <w:sz w:val="21"/>
                <w:szCs w:val="24"/>
              </w:rPr>
              <w:t>a</w:t>
            </w:r>
            <w:r w:rsidRPr="00907844">
              <w:rPr>
                <w:color w:val="434343"/>
                <w:sz w:val="21"/>
                <w:szCs w:val="24"/>
              </w:rPr>
              <w:t xml:space="preserve"> </w:t>
            </w:r>
          </w:p>
        </w:tc>
        <w:tc>
          <w:tcPr>
            <w:tcW w:w="850" w:type="dxa"/>
          </w:tcPr>
          <w:p w14:paraId="14F8B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3BAA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D0DAE6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0E80C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312A7F2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65D438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708EE428" w14:textId="77777777" w:rsidTr="00195D1B">
        <w:trPr>
          <w:trHeight w:val="244"/>
        </w:trPr>
        <w:tc>
          <w:tcPr>
            <w:tcW w:w="3256" w:type="dxa"/>
          </w:tcPr>
          <w:p w14:paraId="742C622B"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Distribucija:</w:t>
            </w:r>
          </w:p>
        </w:tc>
        <w:tc>
          <w:tcPr>
            <w:tcW w:w="850" w:type="dxa"/>
          </w:tcPr>
          <w:p w14:paraId="65BF0F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CAFF9A"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1FBC972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0FF95B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81EC8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FFAB8C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29EFD399" w14:textId="77777777" w:rsidTr="00195D1B">
        <w:trPr>
          <w:trHeight w:val="244"/>
        </w:trPr>
        <w:tc>
          <w:tcPr>
            <w:tcW w:w="3256" w:type="dxa"/>
          </w:tcPr>
          <w:p w14:paraId="34D3D223"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Dosegljivost izvorne kode</w:t>
            </w:r>
          </w:p>
        </w:tc>
        <w:tc>
          <w:tcPr>
            <w:tcW w:w="850" w:type="dxa"/>
          </w:tcPr>
          <w:p w14:paraId="3D3149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6CD5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FCB218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ED2936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0F6EDD2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279E4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09C77A" w14:textId="77777777" w:rsidTr="00195D1B">
        <w:trPr>
          <w:trHeight w:val="234"/>
        </w:trPr>
        <w:tc>
          <w:tcPr>
            <w:tcW w:w="3256" w:type="dxa"/>
          </w:tcPr>
          <w:p w14:paraId="70956B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Prikaz obvestila o avtorskih pravicah</w:t>
            </w:r>
          </w:p>
        </w:tc>
        <w:tc>
          <w:tcPr>
            <w:tcW w:w="850" w:type="dxa"/>
          </w:tcPr>
          <w:p w14:paraId="2F3E5C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6E327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4C922AD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E8325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28519237"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C63218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2AB15651" w14:textId="77777777" w:rsidTr="00195D1B">
        <w:trPr>
          <w:trHeight w:val="244"/>
        </w:trPr>
        <w:tc>
          <w:tcPr>
            <w:tcW w:w="3256" w:type="dxa"/>
          </w:tcPr>
          <w:p w14:paraId="2C367D3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Vključena kopija licence</w:t>
            </w:r>
          </w:p>
        </w:tc>
        <w:tc>
          <w:tcPr>
            <w:tcW w:w="850" w:type="dxa"/>
          </w:tcPr>
          <w:p w14:paraId="416DB3E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289B0BA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F1B70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AC2F52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64430DF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7B7AA2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34D5F5AD" w14:textId="77777777" w:rsidTr="00195D1B">
        <w:trPr>
          <w:trHeight w:val="234"/>
        </w:trPr>
        <w:tc>
          <w:tcPr>
            <w:tcW w:w="3256" w:type="dxa"/>
          </w:tcPr>
          <w:p w14:paraId="70491C1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Označitev sprememb</w:t>
            </w:r>
          </w:p>
        </w:tc>
        <w:tc>
          <w:tcPr>
            <w:tcW w:w="850" w:type="dxa"/>
          </w:tcPr>
          <w:p w14:paraId="3FC7A72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96536E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6AF7EF5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44A4E7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551AA5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901603E"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5FD35ABD" w14:textId="77777777" w:rsidTr="00195D1B">
        <w:trPr>
          <w:trHeight w:val="244"/>
        </w:trPr>
        <w:tc>
          <w:tcPr>
            <w:tcW w:w="3256" w:type="dxa"/>
          </w:tcPr>
          <w:p w14:paraId="0F3ECECF" w14:textId="5A25F813"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garancije</w:t>
            </w:r>
          </w:p>
        </w:tc>
        <w:tc>
          <w:tcPr>
            <w:tcW w:w="850" w:type="dxa"/>
          </w:tcPr>
          <w:p w14:paraId="7790905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7FFD91A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3DCA654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189D118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CB5C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449D40FF"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7F84B74" w14:textId="77777777" w:rsidTr="00195D1B">
        <w:trPr>
          <w:trHeight w:val="244"/>
        </w:trPr>
        <w:tc>
          <w:tcPr>
            <w:tcW w:w="3256" w:type="dxa"/>
          </w:tcPr>
          <w:p w14:paraId="4A4CF846"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Zavrnitev odgovornosti</w:t>
            </w:r>
          </w:p>
        </w:tc>
        <w:tc>
          <w:tcPr>
            <w:tcW w:w="850" w:type="dxa"/>
          </w:tcPr>
          <w:p w14:paraId="05DD79B0"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C9209C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98D59D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EBCDC2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1E55D9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5E7EF7E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r>
      <w:tr w:rsidR="00195D1B" w:rsidRPr="004C16A9" w14:paraId="4FD2569C" w14:textId="77777777" w:rsidTr="00195D1B">
        <w:trPr>
          <w:trHeight w:val="714"/>
        </w:trPr>
        <w:tc>
          <w:tcPr>
            <w:tcW w:w="3256" w:type="dxa"/>
          </w:tcPr>
          <w:p w14:paraId="1B737D6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 xml:space="preserve">Licenciranje spremenjene datoteke pod enakimi pogoji </w:t>
            </w:r>
            <w:r w:rsidRPr="004C16A9">
              <w:rPr>
                <w:color w:val="434343"/>
                <w:sz w:val="21"/>
                <w:szCs w:val="24"/>
              </w:rPr>
              <w:t xml:space="preserve"> (“weak copyleft”)</w:t>
            </w:r>
          </w:p>
        </w:tc>
        <w:tc>
          <w:tcPr>
            <w:tcW w:w="850" w:type="dxa"/>
          </w:tcPr>
          <w:p w14:paraId="389DBCB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165DA77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21EDC0F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39119E6D" w14:textId="77777777" w:rsidR="003B631E" w:rsidRPr="004C16A9" w:rsidRDefault="003B631E" w:rsidP="00E74A87">
            <w:pPr>
              <w:widowControl w:val="0"/>
              <w:autoSpaceDE w:val="0"/>
              <w:autoSpaceDN w:val="0"/>
              <w:adjustRightInd w:val="0"/>
              <w:spacing w:line="240" w:lineRule="auto"/>
              <w:jc w:val="center"/>
              <w:rPr>
                <w:b/>
                <w:bCs/>
                <w:color w:val="434343"/>
                <w:sz w:val="21"/>
                <w:szCs w:val="24"/>
              </w:rPr>
            </w:pPr>
          </w:p>
        </w:tc>
        <w:tc>
          <w:tcPr>
            <w:tcW w:w="900" w:type="dxa"/>
          </w:tcPr>
          <w:p w14:paraId="73F7806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7904FFB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9C670EB" w14:textId="77777777" w:rsidTr="00195D1B">
        <w:trPr>
          <w:trHeight w:val="724"/>
        </w:trPr>
        <w:tc>
          <w:tcPr>
            <w:tcW w:w="3256" w:type="dxa"/>
          </w:tcPr>
          <w:p w14:paraId="53517DC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Licenciranje večjih izpeljanih del pod enakimi pogoji</w:t>
            </w:r>
            <w:r w:rsidRPr="004C16A9">
              <w:rPr>
                <w:color w:val="434343"/>
                <w:sz w:val="21"/>
                <w:szCs w:val="24"/>
              </w:rPr>
              <w:t xml:space="preserve"> (“strong copyleft”)</w:t>
            </w:r>
          </w:p>
        </w:tc>
        <w:tc>
          <w:tcPr>
            <w:tcW w:w="850" w:type="dxa"/>
          </w:tcPr>
          <w:p w14:paraId="78524235"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06C2D714"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7BC1DC6D"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7322A59"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A8F6FC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2BBFD7C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28DC2AF" w14:textId="77777777" w:rsidTr="00195D1B">
        <w:trPr>
          <w:trHeight w:val="479"/>
        </w:trPr>
        <w:tc>
          <w:tcPr>
            <w:tcW w:w="3256" w:type="dxa"/>
          </w:tcPr>
          <w:p w14:paraId="4CE6CFF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Dodelitev dovoljenja za uporabo relavantnih patentov</w:t>
            </w:r>
          </w:p>
        </w:tc>
        <w:tc>
          <w:tcPr>
            <w:tcW w:w="850" w:type="dxa"/>
          </w:tcPr>
          <w:p w14:paraId="4DC54CD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25209ABC"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6EDCE99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2BFA817A"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4445F8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4B5DA4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733D286C" w14:textId="77777777" w:rsidTr="00195D1B">
        <w:trPr>
          <w:trHeight w:val="490"/>
        </w:trPr>
        <w:tc>
          <w:tcPr>
            <w:tcW w:w="3256" w:type="dxa"/>
          </w:tcPr>
          <w:p w14:paraId="7372AD8E"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b/>
                <w:bCs/>
                <w:color w:val="434343"/>
                <w:sz w:val="21"/>
                <w:szCs w:val="24"/>
              </w:rPr>
              <w:t>Če distribuiraš,  ni dovoljeno:</w:t>
            </w:r>
          </w:p>
        </w:tc>
        <w:tc>
          <w:tcPr>
            <w:tcW w:w="850" w:type="dxa"/>
          </w:tcPr>
          <w:p w14:paraId="117915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6D424A4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23281588"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53CEBB9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3CFEE6F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19EEA50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BC8F77D" w14:textId="77777777" w:rsidTr="00195D1B">
        <w:trPr>
          <w:trHeight w:val="479"/>
        </w:trPr>
        <w:tc>
          <w:tcPr>
            <w:tcW w:w="3256" w:type="dxa"/>
          </w:tcPr>
          <w:p w14:paraId="0C44AA41"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Uveljavljati patentnih prijav za uporabljeno kodo</w:t>
            </w:r>
          </w:p>
        </w:tc>
        <w:tc>
          <w:tcPr>
            <w:tcW w:w="850" w:type="dxa"/>
          </w:tcPr>
          <w:p w14:paraId="41442C32"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6F6056EC"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DF396FD"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6" w:type="dxa"/>
          </w:tcPr>
          <w:p w14:paraId="64F4607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0E25BF6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92C83C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65E8502E" w14:textId="77777777" w:rsidTr="00195D1B">
        <w:trPr>
          <w:trHeight w:val="724"/>
        </w:trPr>
        <w:tc>
          <w:tcPr>
            <w:tcW w:w="3256" w:type="dxa"/>
          </w:tcPr>
          <w:p w14:paraId="07CB29BD"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Brez dovoljenja uporabljati imena originalnih avtorjev pri oglaševanju</w:t>
            </w:r>
          </w:p>
        </w:tc>
        <w:tc>
          <w:tcPr>
            <w:tcW w:w="850" w:type="dxa"/>
          </w:tcPr>
          <w:p w14:paraId="180CFB6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2" w:type="dxa"/>
          </w:tcPr>
          <w:p w14:paraId="45153353"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1" w:type="dxa"/>
          </w:tcPr>
          <w:p w14:paraId="595EC4A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23AA2749"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00" w:type="dxa"/>
          </w:tcPr>
          <w:p w14:paraId="51B1EA58"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701" w:type="dxa"/>
          </w:tcPr>
          <w:p w14:paraId="31780F1B"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3AAB25AB" w14:textId="77777777" w:rsidTr="00195D1B">
        <w:trPr>
          <w:trHeight w:val="479"/>
        </w:trPr>
        <w:tc>
          <w:tcPr>
            <w:tcW w:w="3256" w:type="dxa"/>
          </w:tcPr>
          <w:p w14:paraId="1C58D898"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w:t>
            </w:r>
            <w:r>
              <w:rPr>
                <w:color w:val="434343"/>
                <w:sz w:val="21"/>
                <w:szCs w:val="24"/>
              </w:rPr>
              <w:t>delo</w:t>
            </w:r>
            <w:r w:rsidRPr="00345D36">
              <w:rPr>
                <w:color w:val="434343"/>
                <w:sz w:val="21"/>
                <w:szCs w:val="24"/>
              </w:rPr>
              <w:t xml:space="preserve"> bilo pod licenco tretje osebe</w:t>
            </w:r>
          </w:p>
        </w:tc>
        <w:tc>
          <w:tcPr>
            <w:tcW w:w="850" w:type="dxa"/>
          </w:tcPr>
          <w:p w14:paraId="1779F791"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D1B3FE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59706786"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48406642"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699FBF00"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306F58B7"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r>
      <w:tr w:rsidR="00195D1B" w:rsidRPr="004C16A9" w14:paraId="1970D283" w14:textId="77777777" w:rsidTr="00195D1B">
        <w:trPr>
          <w:trHeight w:val="479"/>
        </w:trPr>
        <w:tc>
          <w:tcPr>
            <w:tcW w:w="3256" w:type="dxa"/>
          </w:tcPr>
          <w:p w14:paraId="52D0EC02" w14:textId="77777777" w:rsidR="003B631E" w:rsidRPr="004C16A9" w:rsidRDefault="003B631E" w:rsidP="00E74A87">
            <w:pPr>
              <w:widowControl w:val="0"/>
              <w:autoSpaceDE w:val="0"/>
              <w:autoSpaceDN w:val="0"/>
              <w:adjustRightInd w:val="0"/>
              <w:spacing w:line="240" w:lineRule="auto"/>
              <w:jc w:val="left"/>
              <w:rPr>
                <w:color w:val="434343"/>
                <w:sz w:val="21"/>
                <w:szCs w:val="24"/>
              </w:rPr>
            </w:pPr>
            <w:r>
              <w:rPr>
                <w:color w:val="434343"/>
                <w:sz w:val="21"/>
                <w:szCs w:val="24"/>
              </w:rPr>
              <w:t>Distribuirati</w:t>
            </w:r>
            <w:r w:rsidRPr="00345D36">
              <w:rPr>
                <w:color w:val="434343"/>
                <w:sz w:val="21"/>
                <w:szCs w:val="24"/>
              </w:rPr>
              <w:t xml:space="preserve">, če bi to </w:t>
            </w:r>
            <w:r>
              <w:rPr>
                <w:color w:val="434343"/>
                <w:sz w:val="21"/>
                <w:szCs w:val="24"/>
              </w:rPr>
              <w:t xml:space="preserve">bilo </w:t>
            </w:r>
            <w:r w:rsidRPr="00345D36">
              <w:rPr>
                <w:color w:val="434343"/>
                <w:sz w:val="21"/>
                <w:szCs w:val="24"/>
              </w:rPr>
              <w:t>v nasprotju z zakonom ali drugim predpisom</w:t>
            </w:r>
          </w:p>
        </w:tc>
        <w:tc>
          <w:tcPr>
            <w:tcW w:w="850" w:type="dxa"/>
          </w:tcPr>
          <w:p w14:paraId="33FAEF3B"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2" w:type="dxa"/>
          </w:tcPr>
          <w:p w14:paraId="3CB8707E" w14:textId="77777777" w:rsidR="003B631E" w:rsidRPr="004C16A9" w:rsidRDefault="003B631E" w:rsidP="00E74A87">
            <w:pPr>
              <w:widowControl w:val="0"/>
              <w:autoSpaceDE w:val="0"/>
              <w:autoSpaceDN w:val="0"/>
              <w:adjustRightInd w:val="0"/>
              <w:spacing w:line="240" w:lineRule="auto"/>
              <w:jc w:val="center"/>
              <w:rPr>
                <w:color w:val="434343"/>
                <w:sz w:val="21"/>
                <w:szCs w:val="24"/>
              </w:rPr>
            </w:pPr>
            <w:r w:rsidRPr="004C16A9">
              <w:rPr>
                <w:color w:val="434343"/>
                <w:sz w:val="21"/>
                <w:szCs w:val="24"/>
              </w:rPr>
              <w:t>x</w:t>
            </w:r>
          </w:p>
        </w:tc>
        <w:tc>
          <w:tcPr>
            <w:tcW w:w="991" w:type="dxa"/>
          </w:tcPr>
          <w:p w14:paraId="0AC0653F"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96" w:type="dxa"/>
          </w:tcPr>
          <w:p w14:paraId="11F8E2B4"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900" w:type="dxa"/>
          </w:tcPr>
          <w:p w14:paraId="141DCB71" w14:textId="77777777" w:rsidR="003B631E" w:rsidRPr="004C16A9" w:rsidRDefault="003B631E" w:rsidP="00E74A87">
            <w:pPr>
              <w:widowControl w:val="0"/>
              <w:autoSpaceDE w:val="0"/>
              <w:autoSpaceDN w:val="0"/>
              <w:adjustRightInd w:val="0"/>
              <w:spacing w:line="240" w:lineRule="auto"/>
              <w:jc w:val="center"/>
              <w:rPr>
                <w:color w:val="434343"/>
                <w:sz w:val="21"/>
                <w:szCs w:val="24"/>
              </w:rPr>
            </w:pPr>
          </w:p>
        </w:tc>
        <w:tc>
          <w:tcPr>
            <w:tcW w:w="701" w:type="dxa"/>
          </w:tcPr>
          <w:p w14:paraId="56125C6E" w14:textId="77777777" w:rsidR="003B631E" w:rsidRPr="004C16A9" w:rsidRDefault="003B631E" w:rsidP="00E74A87">
            <w:pPr>
              <w:keepNext/>
              <w:widowControl w:val="0"/>
              <w:autoSpaceDE w:val="0"/>
              <w:autoSpaceDN w:val="0"/>
              <w:adjustRightInd w:val="0"/>
              <w:spacing w:line="240" w:lineRule="auto"/>
              <w:jc w:val="center"/>
              <w:rPr>
                <w:color w:val="434343"/>
                <w:sz w:val="21"/>
                <w:szCs w:val="24"/>
              </w:rPr>
            </w:pPr>
          </w:p>
        </w:tc>
      </w:tr>
    </w:tbl>
    <w:p w14:paraId="2E329726" w14:textId="07286DFE" w:rsidR="00612A88" w:rsidRDefault="000147C5" w:rsidP="00CE669E">
      <w:r>
        <w:lastRenderedPageBreak/>
        <w:t xml:space="preserve">Značilnost odprte kode je ta, da jo smemo predelovati, torej je izvorno kodo vsakomur dovoljeno spreminjati. Prav tako je značilno, da lahko kodo (nespremenjeno ali predelano) razširjamo le pod enakimi pogoji, pod katerimi smo jo pridobili. Vendar pa </w:t>
      </w:r>
      <w:r w:rsidR="00E74A87">
        <w:t>distribuiranje</w:t>
      </w:r>
      <w:r w:rsidR="00BF6516">
        <w:t xml:space="preserve"> </w:t>
      </w:r>
      <w:r>
        <w:t>ni obvezno – zmeraj lahko odprtokodne programe brez predelav ali pa z lastnimi spremembami uporabljamo zgolj za lastne namene.</w:t>
      </w:r>
    </w:p>
    <w:p w14:paraId="30AD1C1E" w14:textId="77777777" w:rsidR="00CE669E" w:rsidRDefault="00CE669E" w:rsidP="00CE669E"/>
    <w:p w14:paraId="5A34744E" w14:textId="3A5B06E6" w:rsidR="000147C5" w:rsidRDefault="00612A88" w:rsidP="00CE669E">
      <w:r w:rsidRPr="00612A88">
        <w:t xml:space="preserve">Ena od pogostih zmot v zvezi z odprto kodo je, da mora biti ta brezplačna oziroma je zanjo mogoče računati zgolj stroške distribucije. </w:t>
      </w:r>
      <w:r w:rsidR="00BF6516">
        <w:t>Toda i</w:t>
      </w:r>
      <w:r w:rsidRPr="00612A88">
        <w:t>metnik licence lahko odprto kodo distribuira po katerikoli ceni, ki jo določi sam</w:t>
      </w:r>
      <w:r w:rsidR="00BF6516">
        <w:t>, za kar</w:t>
      </w:r>
      <w:r w:rsidRPr="00612A88">
        <w:t xml:space="preserve"> obstaja dober ekonomski razlog. Če gre za distribucijo kode v nespremenjeni obliki, potem zanjo verjetno</w:t>
      </w:r>
      <w:r w:rsidR="00BF6516">
        <w:t xml:space="preserve"> </w:t>
      </w:r>
      <w:r w:rsidRPr="00612A88">
        <w:t xml:space="preserve">ne bo mogel zaračunati veliko, </w:t>
      </w:r>
      <w:r w:rsidR="00BF6516">
        <w:t>saj</w:t>
      </w:r>
      <w:r w:rsidR="00BF6516" w:rsidRPr="00612A88">
        <w:t xml:space="preserve"> </w:t>
      </w:r>
      <w:r w:rsidRPr="00612A88">
        <w:t xml:space="preserve">bo ta prosto dostopna iz drugih virov. Če pa gre za distribucijo predelane kode, mora cena odražati vrednost spremembe oziroma predelave. Če ta ni previsoka, se odjemalcem izplača plačati za dodatno funkcionalnost. Če pa je previsoka, je vsakdo še vedno pred izbiro, da vzame prosto dostopni izvirnik in ga sam predela oziroma doda novo funkcionalnost (ter morebiti to sam </w:t>
      </w:r>
      <w:r w:rsidR="00BF6516">
        <w:t xml:space="preserve">naprej </w:t>
      </w:r>
      <w:r w:rsidRPr="00612A88">
        <w:t>prodaj</w:t>
      </w:r>
      <w:r w:rsidR="00BF6516">
        <w:t>a</w:t>
      </w:r>
      <w:r w:rsidRPr="00612A88">
        <w:t>)</w:t>
      </w:r>
      <w:r>
        <w:t xml:space="preserve"> </w:t>
      </w:r>
      <w:r>
        <w:fldChar w:fldCharType="begin" w:fldLock="1"/>
      </w:r>
      <w:r w:rsidR="00846F1B">
        <w:instrText>ADDIN CSL_CITATION { "citationItems" : [ { "id" : "ITEM-1", "itemData" : { "URL" : "http://www.monitorpro.si/41846/praksa/kako-odprta-je-odprta-koda/", "author" : [ { "dropping-particle" : "", "family" : "Ber\u010di\u010d Bo\u0161tjan", "given" : "", "non-dropping-particle" : "", "parse-names" : false, "suffix" : "" } ], "container-title" : "Monitor PRO", "id" : "ITEM-1", "issued" : { "date-parts" : [ [ "2011" ] ] }, "title" : "Kako odprta je \u00bbodprta koda\u00ab | MonitorPro", "type" : "webpage" }, "uris" : [ "http://www.mendeley.com/documents/?uuid=4d0b78f3-32d6-3c37-a7bc-90e53f5d54b7" ] } ], "mendeley" : { "formattedCitation" : "[17]", "plainTextFormattedCitation" : "[17]", "previouslyFormattedCitation" : "[17]" }, "properties" : { "noteIndex" : 0 }, "schema" : "https://github.com/citation-style-language/schema/raw/master/csl-citation.json" }</w:instrText>
      </w:r>
      <w:r>
        <w:fldChar w:fldCharType="separate"/>
      </w:r>
      <w:r w:rsidR="00DE0A91" w:rsidRPr="00DE0A91">
        <w:rPr>
          <w:noProof/>
        </w:rPr>
        <w:t>[17]</w:t>
      </w:r>
      <w:r>
        <w:fldChar w:fldCharType="end"/>
      </w:r>
      <w:r w:rsidRPr="00612A88">
        <w:t>.</w:t>
      </w:r>
    </w:p>
    <w:p w14:paraId="26E2F0B7" w14:textId="77777777" w:rsidR="00475AED" w:rsidRDefault="00475AED" w:rsidP="00CE669E"/>
    <w:p w14:paraId="5AC36E55" w14:textId="6AADF8A9" w:rsidR="00475AED" w:rsidRPr="000147C5" w:rsidRDefault="00475AED" w:rsidP="00CE669E">
      <w:r w:rsidRPr="00AD0B3A">
        <w:t xml:space="preserve">Odprtokodne rešitve </w:t>
      </w:r>
      <w:r>
        <w:t>se pogosto označujejo tudi s</w:t>
      </w:r>
      <w:r w:rsidRPr="00AD0B3A">
        <w:t xml:space="preserve"> kratico FOSS (Free and O</w:t>
      </w:r>
      <w:r>
        <w:t>pen Source Software)</w:t>
      </w:r>
      <w:r w:rsidRPr="00AD0B3A">
        <w:t>. Z uporabo programskih rešitev FOSS pridobijo uporabniki nadzor nad programsko opremo</w:t>
      </w:r>
      <w:r>
        <w:t>,</w:t>
      </w:r>
      <w:r w:rsidRPr="00AD0B3A">
        <w:t xml:space="preserve"> predvsem pa si zagotovijo trajnost programskih rešitev in se zavarujejo pred „prisilnimi“ nadgradnjami in podobnimi spremembami, v katere jih pogosto silijo ponudniki komercialnih zaprtokodnih programskih rešitev (npr. zamenjave proizvodov MS Office in celo datotečnih formatov verzij 2000, 2003 </w:t>
      </w:r>
      <w:r w:rsidR="00E74A87">
        <w:t>in</w:t>
      </w:r>
      <w:r w:rsidR="00E74A87" w:rsidRPr="00AD0B3A">
        <w:t xml:space="preserve"> </w:t>
      </w:r>
      <w:r w:rsidRPr="00AD0B3A">
        <w:t xml:space="preserve">2007). Odprtokodni model v tem pogledu varuje uporabnike tudi pred </w:t>
      </w:r>
      <w:r>
        <w:t>morebitnimi skritimi funkcijami</w:t>
      </w:r>
      <w:r w:rsidRPr="00AD0B3A">
        <w:t>. Bistvo ideje odprte programske kode je torej v dostopnosti in razpoložljivosti, s čimer pridobijo predvsem uporabniki</w:t>
      </w:r>
      <w:r>
        <w:t xml:space="preserve"> </w:t>
      </w:r>
      <w:r>
        <w:fldChar w:fldCharType="begin" w:fldLock="1"/>
      </w:r>
      <w:r w:rsidR="00846F1B">
        <w:instrText>ADDIN CSL_CITATION { "citationItems" : [ { "id" : "ITEM-1", "itemData" : { "DOI" : "10.3359/oz1001016", "ISSN" : "1580-979X", "author" : [ { "dropping-particle" : "", "family" : "Lah", "given" : "Sergej", "non-dropping-particle" : "", "parse-names" : false, "suffix" : "" } ], "container-title" : "Organizacija znanja", "id" : "ITEM-1", "issued" : { "date-parts" : [ [ "2010" ] ] }, "title" : "Odprta koda - ne v ceni, v uporabni vrednosti je bistvo!", "type" : "article-journal" }, "uris" : [ "http://www.mendeley.com/documents/?uuid=034ab3e4-9075-3043-84d8-0d2002266eff" ] } ], "mendeley" : { "formattedCitation" : "[18]", "plainTextFormattedCitation" : "[18]", "previouslyFormattedCitation" : "[18]" }, "properties" : { "noteIndex" : 0 }, "schema" : "https://github.com/citation-style-language/schema/raw/master/csl-citation.json" }</w:instrText>
      </w:r>
      <w:r>
        <w:fldChar w:fldCharType="separate"/>
      </w:r>
      <w:r w:rsidR="00DE0A91" w:rsidRPr="00DE0A91">
        <w:rPr>
          <w:noProof/>
        </w:rPr>
        <w:t>[18]</w:t>
      </w:r>
      <w:r>
        <w:fldChar w:fldCharType="end"/>
      </w:r>
      <w:r>
        <w:t>.</w:t>
      </w:r>
    </w:p>
    <w:p w14:paraId="7C1C84F5" w14:textId="77777777" w:rsidR="00CE669E" w:rsidRDefault="00CE669E" w:rsidP="00CE669E"/>
    <w:p w14:paraId="6C98C302" w14:textId="1C1CFA81" w:rsidR="00475AED" w:rsidRDefault="00475AED">
      <w:pPr>
        <w:spacing w:line="240" w:lineRule="auto"/>
        <w:jc w:val="left"/>
      </w:pPr>
      <w:r>
        <w:br w:type="page"/>
      </w:r>
    </w:p>
    <w:p w14:paraId="15E49A55" w14:textId="349EA1B8" w:rsidR="00441166" w:rsidRDefault="00441166" w:rsidP="00441166">
      <w:pPr>
        <w:pStyle w:val="Heading1"/>
        <w:rPr>
          <w:lang w:val="sl-SI"/>
        </w:rPr>
      </w:pPr>
      <w:bookmarkStart w:id="61" w:name="_Toc459633480"/>
      <w:bookmarkStart w:id="62" w:name="_Toc459674722"/>
      <w:bookmarkEnd w:id="20"/>
      <w:bookmarkEnd w:id="21"/>
      <w:bookmarkEnd w:id="22"/>
      <w:bookmarkEnd w:id="23"/>
      <w:bookmarkEnd w:id="24"/>
      <w:bookmarkEnd w:id="25"/>
      <w:bookmarkEnd w:id="26"/>
      <w:bookmarkEnd w:id="27"/>
      <w:bookmarkEnd w:id="28"/>
      <w:r>
        <w:lastRenderedPageBreak/>
        <w:t>Razvoj lastne re</w:t>
      </w:r>
      <w:r>
        <w:rPr>
          <w:lang w:val="sl-SI"/>
        </w:rPr>
        <w:t>šitve</w:t>
      </w:r>
      <w:bookmarkEnd w:id="61"/>
      <w:bookmarkEnd w:id="62"/>
    </w:p>
    <w:p w14:paraId="58A9A3DA" w14:textId="21AAD768" w:rsidR="001E5F2C" w:rsidRDefault="001E5F2C" w:rsidP="00FB764A">
      <w:r>
        <w:t>Razvoja lastne rešitve smo se lotili z namenom spoznavanja tematike in reševanja izzivov pri vpeljevanju IoT.</w:t>
      </w:r>
    </w:p>
    <w:p w14:paraId="23B45FC0" w14:textId="77777777" w:rsidR="001E5F2C" w:rsidRDefault="001E5F2C" w:rsidP="00FB764A"/>
    <w:p w14:paraId="06DF33D5" w14:textId="0DA74CB0" w:rsidR="0021747A" w:rsidRDefault="000B7F31" w:rsidP="00FB764A">
      <w:r>
        <w:t>Za razvoj lastne rešitve pametne hiše smo uporabili računalnik Raspberry Pi</w:t>
      </w:r>
      <w:r w:rsidR="001E5F2C">
        <w:t>,</w:t>
      </w:r>
      <w:r>
        <w:t xml:space="preserve"> s katerim smo z uporabo</w:t>
      </w:r>
      <w:r w:rsidR="0032763C">
        <w:t xml:space="preserve"> rele kartice upravljali</w:t>
      </w:r>
      <w:r>
        <w:t xml:space="preserve"> luči. Luči v obliki LED traku za delovanje potrebujejo 12</w:t>
      </w:r>
      <w:r w:rsidR="00D94D9C">
        <w:t> </w:t>
      </w:r>
      <w:r w:rsidR="00E74A87">
        <w:t>V</w:t>
      </w:r>
      <w:r w:rsidR="00DC2C4A">
        <w:t xml:space="preserve"> napajalnik, m</w:t>
      </w:r>
      <w:r w:rsidR="00042037">
        <w:t xml:space="preserve">ikroračunalnik </w:t>
      </w:r>
      <w:r w:rsidR="003A51D7">
        <w:t xml:space="preserve">pa </w:t>
      </w:r>
      <w:r w:rsidR="00042037">
        <w:t xml:space="preserve">se napaja preko USB napajalnika. Rele kartico in mikroračunalnik smo vgradili v plastično ohišje. Vgradili smo tudi </w:t>
      </w:r>
      <w:r w:rsidR="009B3053">
        <w:t>vtičnice</w:t>
      </w:r>
      <w:r w:rsidR="00042037">
        <w:t xml:space="preserve"> za senzorje in LED trakove. V ohišje torej priključimo dva napajalnika, na izhode 4 ločene LED trakove</w:t>
      </w:r>
      <w:r w:rsidR="0085692E">
        <w:t>,</w:t>
      </w:r>
      <w:r w:rsidR="00042037">
        <w:t xml:space="preserve"> na vhode pa 3 senzorje. Priključiti moramo tudi</w:t>
      </w:r>
      <w:r w:rsidR="0085692E">
        <w:t xml:space="preserve"> </w:t>
      </w:r>
      <w:r w:rsidR="00042037">
        <w:t xml:space="preserve">LAN kabel, ki je povezan v posebej konfiguriran usmerjevalnik. Pametno hišo lahko </w:t>
      </w:r>
      <w:r w:rsidR="0085692E">
        <w:t xml:space="preserve">tako </w:t>
      </w:r>
      <w:r w:rsidR="00042037">
        <w:t xml:space="preserve">upravljamo z iOS mobilno aplikacijo ali hitro dostopamo do nekaterih funkcionalnosti z </w:t>
      </w:r>
      <w:r w:rsidR="00520FFE">
        <w:t xml:space="preserve">iOS </w:t>
      </w:r>
      <w:r w:rsidR="00042037">
        <w:t>razširitvijo Today. Na sliki 8 je shema razvite rešitve.</w:t>
      </w:r>
    </w:p>
    <w:p w14:paraId="3AA50A7C" w14:textId="77777777" w:rsidR="008335CD" w:rsidRDefault="008335CD" w:rsidP="00FB764A"/>
    <w:p w14:paraId="50E41848" w14:textId="77777777" w:rsidR="005A2FB9" w:rsidRDefault="00352DE3" w:rsidP="005A2FB9">
      <w:pPr>
        <w:keepNext/>
        <w:jc w:val="center"/>
      </w:pPr>
      <w:r>
        <w:rPr>
          <w:noProof/>
          <w:lang w:val="en-US"/>
        </w:rPr>
        <w:drawing>
          <wp:inline distT="0" distB="0" distL="0" distR="0" wp14:anchorId="25F846AC" wp14:editId="26DC4758">
            <wp:extent cx="5572125" cy="2674620"/>
            <wp:effectExtent l="0" t="0" r="0" b="0"/>
            <wp:docPr id="14" name="Picture 14" descr="../../Downloads/diagra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s/diagram.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2125" cy="2674620"/>
                    </a:xfrm>
                    <a:prstGeom prst="rect">
                      <a:avLst/>
                    </a:prstGeom>
                    <a:noFill/>
                    <a:ln>
                      <a:noFill/>
                    </a:ln>
                  </pic:spPr>
                </pic:pic>
              </a:graphicData>
            </a:graphic>
          </wp:inline>
        </w:drawing>
      </w:r>
    </w:p>
    <w:p w14:paraId="26EB1A0F" w14:textId="245368E6" w:rsidR="005E3F03" w:rsidRPr="005E3F03" w:rsidRDefault="005A2FB9" w:rsidP="005E3F03">
      <w:pPr>
        <w:pStyle w:val="Caption"/>
      </w:pPr>
      <w:bookmarkStart w:id="63" w:name="_Toc459675429"/>
      <w:r>
        <w:t xml:space="preserve">Slika </w:t>
      </w:r>
      <w:r>
        <w:fldChar w:fldCharType="begin"/>
      </w:r>
      <w:r>
        <w:instrText xml:space="preserve"> SEQ Slika \* ARABIC </w:instrText>
      </w:r>
      <w:r>
        <w:fldChar w:fldCharType="separate"/>
      </w:r>
      <w:r w:rsidR="00D57A71">
        <w:rPr>
          <w:noProof/>
        </w:rPr>
        <w:t>8</w:t>
      </w:r>
      <w:r>
        <w:fldChar w:fldCharType="end"/>
      </w:r>
      <w:r>
        <w:t>: Shema sistema pametne hiše</w:t>
      </w:r>
      <w:bookmarkEnd w:id="63"/>
    </w:p>
    <w:p w14:paraId="273FEB1D" w14:textId="218C4614" w:rsidR="007C688D" w:rsidRPr="007C688D" w:rsidRDefault="00441166" w:rsidP="007C688D">
      <w:pPr>
        <w:pStyle w:val="Heading2"/>
      </w:pPr>
      <w:bookmarkStart w:id="64" w:name="_Toc459633481"/>
      <w:bookmarkStart w:id="65" w:name="_Toc459674723"/>
      <w:r>
        <w:t>Strojna oprema</w:t>
      </w:r>
      <w:bookmarkEnd w:id="64"/>
      <w:bookmarkEnd w:id="65"/>
    </w:p>
    <w:p w14:paraId="3173F20A" w14:textId="3CE4BA4C" w:rsidR="00441166" w:rsidRDefault="00441166" w:rsidP="00441166">
      <w:pPr>
        <w:pStyle w:val="Heading3"/>
      </w:pPr>
      <w:bookmarkStart w:id="66" w:name="_Toc459633482"/>
      <w:bookmarkStart w:id="67" w:name="_Toc459674724"/>
      <w:r>
        <w:t xml:space="preserve">Raspberry </w:t>
      </w:r>
      <w:r w:rsidR="00C15BD9">
        <w:t>P</w:t>
      </w:r>
      <w:r>
        <w:t>i</w:t>
      </w:r>
      <w:bookmarkEnd w:id="66"/>
      <w:bookmarkEnd w:id="67"/>
    </w:p>
    <w:p w14:paraId="1D6921F1" w14:textId="02B0E52C" w:rsidR="007C688D" w:rsidRDefault="007C688D" w:rsidP="007C688D">
      <w:r>
        <w:t xml:space="preserve">Raspberry </w:t>
      </w:r>
      <w:r w:rsidR="0085692E">
        <w:t>P</w:t>
      </w:r>
      <w:r>
        <w:t>i je mikroračunalnik</w:t>
      </w:r>
      <w:r w:rsidR="0085692E">
        <w:t xml:space="preserve">, ki ga je razvila </w:t>
      </w:r>
      <w:r>
        <w:t>neprofitn</w:t>
      </w:r>
      <w:r w:rsidR="0085692E">
        <w:t>a</w:t>
      </w:r>
      <w:r>
        <w:t xml:space="preserve"> organizacij</w:t>
      </w:r>
      <w:r w:rsidR="0085692E">
        <w:t>a</w:t>
      </w:r>
      <w:r>
        <w:t xml:space="preserve"> iz Velike Britanije. Je dobro orodje </w:t>
      </w:r>
      <w:r w:rsidR="00C15BD9">
        <w:t>za učenje programiranja, saj je nanj možno preprosto priključiti senzorje in aktuatorje, kar naredi programiranje zanimivejše. Tudi njegova cena</w:t>
      </w:r>
      <w:r w:rsidR="0085692E">
        <w:t xml:space="preserve"> okrog</w:t>
      </w:r>
      <w:r w:rsidR="00C15BD9">
        <w:t xml:space="preserve"> 25$ za model B je ugodna. Na voljo so tudi močnejše različice, ki so zmožne poganjati Microsoft </w:t>
      </w:r>
      <w:r w:rsidR="00DD54F6">
        <w:t>W</w:t>
      </w:r>
      <w:r w:rsidR="00C15BD9">
        <w:t>indows 10 IoT.</w:t>
      </w:r>
    </w:p>
    <w:p w14:paraId="4B76F113" w14:textId="77777777" w:rsidR="00111805" w:rsidRDefault="00111805" w:rsidP="00475AED">
      <w:pPr>
        <w:keepNext/>
        <w:jc w:val="center"/>
      </w:pPr>
      <w:r>
        <w:rPr>
          <w:noProof/>
          <w:lang w:val="en-US"/>
        </w:rPr>
        <w:lastRenderedPageBreak/>
        <w:drawing>
          <wp:inline distT="0" distB="0" distL="0" distR="0" wp14:anchorId="167DDC6C" wp14:editId="05B563F3">
            <wp:extent cx="3504218" cy="1918101"/>
            <wp:effectExtent l="0" t="0" r="127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07-27 at 14.16.4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31134" cy="1932834"/>
                    </a:xfrm>
                    <a:prstGeom prst="rect">
                      <a:avLst/>
                    </a:prstGeom>
                  </pic:spPr>
                </pic:pic>
              </a:graphicData>
            </a:graphic>
          </wp:inline>
        </w:drawing>
      </w:r>
    </w:p>
    <w:p w14:paraId="673752DD" w14:textId="75A51DB8" w:rsidR="009D1B53" w:rsidRDefault="00111805" w:rsidP="00111805">
      <w:pPr>
        <w:pStyle w:val="Caption"/>
      </w:pPr>
      <w:bookmarkStart w:id="68" w:name="_Toc459675430"/>
      <w:r>
        <w:t xml:space="preserve">Slika </w:t>
      </w:r>
      <w:r>
        <w:fldChar w:fldCharType="begin"/>
      </w:r>
      <w:r>
        <w:instrText xml:space="preserve"> SEQ Slika \* ARABIC </w:instrText>
      </w:r>
      <w:r>
        <w:fldChar w:fldCharType="separate"/>
      </w:r>
      <w:r w:rsidR="00D57A71">
        <w:rPr>
          <w:noProof/>
        </w:rPr>
        <w:t>9</w:t>
      </w:r>
      <w:r>
        <w:fldChar w:fldCharType="end"/>
      </w:r>
      <w:r>
        <w:t>: Mikroračunalnik Raspberry Pi model B</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bookmarkEnd w:id="68"/>
      <w:r w:rsidR="009E788A">
        <w:fldChar w:fldCharType="end"/>
      </w:r>
    </w:p>
    <w:p w14:paraId="0C23BC16" w14:textId="77777777" w:rsidR="00111805" w:rsidRPr="00111805" w:rsidRDefault="00111805" w:rsidP="00111805"/>
    <w:p w14:paraId="717891B8" w14:textId="57547E55" w:rsidR="00C15BD9" w:rsidRPr="00C15BD9" w:rsidRDefault="00C15BD9" w:rsidP="007C688D">
      <w:r>
        <w:t>Za potrebe naloge smo uporabili Raspberry Pi model B</w:t>
      </w:r>
      <w:r w:rsidR="00660C5F">
        <w:t>,</w:t>
      </w:r>
      <w:r>
        <w:t xml:space="preserve"> saj z</w:t>
      </w:r>
      <w:r w:rsidR="00090E1D">
        <w:t xml:space="preserve">aradi nizkih strojnih zahtev </w:t>
      </w:r>
      <w:r>
        <w:t>aplikacij</w:t>
      </w:r>
      <w:r w:rsidR="00090E1D">
        <w:t>e</w:t>
      </w:r>
      <w:r>
        <w:t xml:space="preserve"> boljše strojne opreme</w:t>
      </w:r>
      <w:r w:rsidR="00660C5F">
        <w:t xml:space="preserve"> niti</w:t>
      </w:r>
      <w:r>
        <w:t xml:space="preserve"> nismo potrebovali. </w:t>
      </w:r>
      <w:r w:rsidR="00FF0B6E">
        <w:t>Izbran</w:t>
      </w:r>
      <w:r w:rsidR="003A51D7">
        <w:t>i</w:t>
      </w:r>
      <w:r w:rsidR="00FF0B6E">
        <w:t xml:space="preserve"> mikroračunalnik ima ARM procesor proizvajalca Broadcom BCM2835, ki deluje s taktom 700 mHz in 512 MB delovnega pomnilnika. </w:t>
      </w:r>
      <w:r w:rsidR="00660C5F">
        <w:t xml:space="preserve">Med </w:t>
      </w:r>
      <w:r w:rsidR="00FF0B6E">
        <w:t>priključk</w:t>
      </w:r>
      <w:r w:rsidR="00660C5F">
        <w:t>i</w:t>
      </w:r>
      <w:r w:rsidR="00FF0B6E">
        <w:t xml:space="preserve"> lahko zraven etherneta, USB 2.0, HDMI, RCA ter izhoda za slušalke, ki so standardni priključki osebnih računalnikov, najdemo tudi GPIO (ang. General  Purpose Input Output) priključke. Nanj lahko priključimo veliko različnih senzorjev, kot so temperaturni senzor, senzor vlage, PIR senzor gibanja, senzor svetlosti, </w:t>
      </w:r>
      <w:r w:rsidR="00E1027C">
        <w:t>senzor dima ter aktuatorje, kot so LED dioda, PWM gonilnik za elektro motorje, rele kartico ipd</w:t>
      </w:r>
      <w:r w:rsidR="009E788A">
        <w:t xml:space="preserve"> </w:t>
      </w:r>
      <w:r w:rsidR="009E788A">
        <w:fldChar w:fldCharType="begin" w:fldLock="1"/>
      </w:r>
      <w:r w:rsidR="00846F1B">
        <w:instrText>ADDIN CSL_CITATION { "citationItems" : [ { "id" : "ITEM-1", "itemData" : { "author" : [ { "dropping-particle" : "", "family" : "Sebastjan", "given" : "Stojn\u0161ek", "non-dropping-particle" : "", "parse-names" : false, "suffix" : "" } ], "id" : "ITEM-1", "issued" : { "date-parts" : [ [ "2015" ] ] }, "title" : "Informacijski sistem za pametni vrt", "type" : "thesis" }, "uris" : [ "http://www.mendeley.com/documents/?uuid=4f45916f-6b76-4770-9c63-f66d64156e76" ] } ], "mendeley" : { "formattedCitation" : "[20]", "plainTextFormattedCitation" : "[20]", "previouslyFormattedCitation" : "[20]" }, "properties" : { "noteIndex" : 0 }, "schema" : "https://github.com/citation-style-language/schema/raw/master/csl-citation.json" }</w:instrText>
      </w:r>
      <w:r w:rsidR="009E788A">
        <w:fldChar w:fldCharType="separate"/>
      </w:r>
      <w:r w:rsidR="00DE0A91" w:rsidRPr="00DE0A91">
        <w:rPr>
          <w:noProof/>
        </w:rPr>
        <w:t>[20]</w:t>
      </w:r>
      <w:r w:rsidR="009E788A">
        <w:fldChar w:fldCharType="end"/>
      </w:r>
      <w:r w:rsidR="00E1027C">
        <w:t xml:space="preserve">. </w:t>
      </w:r>
    </w:p>
    <w:p w14:paraId="48192DBE" w14:textId="07AA3A2A" w:rsidR="00441166" w:rsidRDefault="00441166" w:rsidP="00441166">
      <w:pPr>
        <w:pStyle w:val="Heading3"/>
      </w:pPr>
      <w:bookmarkStart w:id="69" w:name="_Toc459633483"/>
      <w:bookmarkStart w:id="70" w:name="_Toc459674725"/>
      <w:r>
        <w:t>Senzorji</w:t>
      </w:r>
      <w:bookmarkEnd w:id="69"/>
      <w:bookmarkEnd w:id="70"/>
    </w:p>
    <w:p w14:paraId="44D0AAB1" w14:textId="7B37166E" w:rsidR="00490A74" w:rsidRDefault="008A7449" w:rsidP="00F7576C">
      <w:r>
        <w:t xml:space="preserve">Na GPIO priključke je mogoče priključiti velik nabor senzorjev, katerih podatke </w:t>
      </w:r>
      <w:r w:rsidR="006F3D54">
        <w:t xml:space="preserve">lahko </w:t>
      </w:r>
      <w:r w:rsidR="00DD54F6">
        <w:t xml:space="preserve">v pametni hiši </w:t>
      </w:r>
      <w:r w:rsidR="006F3D54">
        <w:t xml:space="preserve">koristno uporabimo. Kot primer smo uporabili </w:t>
      </w:r>
      <w:r w:rsidR="00520FFE">
        <w:t xml:space="preserve">digitalni enožični </w:t>
      </w:r>
      <w:r w:rsidR="006F3D54">
        <w:t xml:space="preserve">temperaturni senzor </w:t>
      </w:r>
      <w:r w:rsidR="00D96DA2" w:rsidRPr="00D96DA2">
        <w:t>DS18</w:t>
      </w:r>
      <w:r w:rsidR="00D96DA2">
        <w:t>B</w:t>
      </w:r>
      <w:r w:rsidR="00D96DA2" w:rsidRPr="00D96DA2">
        <w:t>20</w:t>
      </w:r>
      <w:r w:rsidR="00F525E4">
        <w:t xml:space="preserve"> (</w:t>
      </w:r>
      <w:r w:rsidR="00F525E4">
        <w:fldChar w:fldCharType="begin"/>
      </w:r>
      <w:r w:rsidR="00F525E4">
        <w:instrText xml:space="preserve"> REF _Ref459547449 \h </w:instrText>
      </w:r>
      <w:r w:rsidR="00F525E4">
        <w:fldChar w:fldCharType="separate"/>
      </w:r>
      <w:r w:rsidR="00F525E4">
        <w:t xml:space="preserve">Slika </w:t>
      </w:r>
      <w:r w:rsidR="00F525E4">
        <w:rPr>
          <w:noProof/>
        </w:rPr>
        <w:t>10</w:t>
      </w:r>
      <w:r w:rsidR="00F525E4">
        <w:fldChar w:fldCharType="end"/>
      </w:r>
      <w:r w:rsidR="00F525E4">
        <w:t>)</w:t>
      </w:r>
      <w:r w:rsidR="00520FFE">
        <w:t>. Temperaturni senzor se napaja preko GPIO priključkov in 4,7</w:t>
      </w:r>
      <w:r w:rsidR="00E74A87">
        <w:t> </w:t>
      </w:r>
      <w:r w:rsidR="00520FFE">
        <w:t xml:space="preserve">K upora. Operacijskemu sistemu moramo najprej omogočiti enožično podporo. To naredimo tako, da datoteki </w:t>
      </w:r>
      <w:r w:rsidR="00520FFE" w:rsidRPr="00520FFE">
        <w:t>/boot/config.txt</w:t>
      </w:r>
      <w:r w:rsidR="00520FFE">
        <w:t xml:space="preserve"> dodamo naslednjo vrstico</w:t>
      </w:r>
      <w:r w:rsidR="00FB7160">
        <w:t>.</w:t>
      </w:r>
    </w:p>
    <w:p w14:paraId="550AAE6A" w14:textId="3A2D8E3E" w:rsidR="00520FFE" w:rsidRDefault="00520FFE" w:rsidP="00490A74">
      <w:pPr>
        <w:pBdr>
          <w:top w:val="single" w:sz="4" w:space="1" w:color="auto"/>
          <w:left w:val="single" w:sz="4" w:space="4" w:color="auto"/>
          <w:bottom w:val="single" w:sz="4" w:space="1" w:color="auto"/>
          <w:right w:val="single" w:sz="4" w:space="4" w:color="auto"/>
        </w:pBdr>
      </w:pPr>
      <w:r w:rsidRPr="00520FFE">
        <w:t>dtoverlay=w1-gpio</w:t>
      </w:r>
    </w:p>
    <w:p w14:paraId="4E4D92D7" w14:textId="77777777" w:rsidR="00300C79" w:rsidRDefault="00300C79" w:rsidP="00490A74"/>
    <w:p w14:paraId="4791A57A" w14:textId="619E3154" w:rsidR="00FB7160" w:rsidRDefault="00490A74" w:rsidP="00490A74">
      <w:r>
        <w:t xml:space="preserve">Nato </w:t>
      </w:r>
      <w:r w:rsidR="00FB7160">
        <w:t xml:space="preserve">smo s serijo naslednjih ukazov pridobili vrednost temperaturnega senzorja </w:t>
      </w:r>
      <w:r w:rsidR="00FB7160">
        <w:fldChar w:fldCharType="begin" w:fldLock="1"/>
      </w:r>
      <w:r w:rsidR="00104E8E">
        <w:instrText>ADDIN CSL_CITATION { "citationItems" : [ { "id" : "ITEM-1", "itemData" : { "id" : "ITEM-1", "issued" : { "date-parts" : [ [ "2015" ] ] }, "title" : "Adafruit's Raspberry Pi Lesson 11. DS18B20 Temperature Sensing", "type" : "article-journal" }, "uris" : [ "http://www.mendeley.com/documents/?uuid=5bae20d0-3fbf-3c7d-9120-69295d3b93ce" ] } ], "mendeley" : { "formattedCitation" : "[21]", "plainTextFormattedCitation" : "[21]", "previouslyFormattedCitation" : "[21]" }, "properties" : { "noteIndex" : 0 }, "schema" : "https://github.com/citation-style-language/schema/raw/master/csl-citation.json" }</w:instrText>
      </w:r>
      <w:r w:rsidR="00FB7160">
        <w:fldChar w:fldCharType="separate"/>
      </w:r>
      <w:r w:rsidR="00FB7160" w:rsidRPr="00520FFE">
        <w:rPr>
          <w:noProof/>
        </w:rPr>
        <w:t>[21]</w:t>
      </w:r>
      <w:r w:rsidR="00FB7160">
        <w:fldChar w:fldCharType="end"/>
      </w:r>
      <w:r w:rsidR="00FB7160">
        <w:t>.</w:t>
      </w:r>
    </w:p>
    <w:p w14:paraId="0ACEEB78"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w1-gpio </w:t>
      </w:r>
    </w:p>
    <w:p w14:paraId="17AEBF84"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sudo modprobe w1-therm </w:t>
      </w:r>
    </w:p>
    <w:p w14:paraId="66A4B9A3" w14:textId="77777777" w:rsidR="00FB7160" w:rsidRDefault="00FB7160" w:rsidP="00FB7160">
      <w:pPr>
        <w:pBdr>
          <w:top w:val="single" w:sz="4" w:space="1" w:color="auto"/>
          <w:left w:val="single" w:sz="4" w:space="4" w:color="auto"/>
          <w:bottom w:val="single" w:sz="4" w:space="1" w:color="auto"/>
          <w:right w:val="single" w:sz="4" w:space="4" w:color="auto"/>
        </w:pBdr>
      </w:pPr>
      <w:r>
        <w:t xml:space="preserve">cd /sys/bus/w1/devices </w:t>
      </w:r>
    </w:p>
    <w:p w14:paraId="3234E806" w14:textId="58728B43" w:rsidR="00FB7160" w:rsidRDefault="00FB7160" w:rsidP="00FB7160">
      <w:pPr>
        <w:pBdr>
          <w:top w:val="single" w:sz="4" w:space="1" w:color="auto"/>
          <w:left w:val="single" w:sz="4" w:space="4" w:color="auto"/>
          <w:bottom w:val="single" w:sz="4" w:space="1" w:color="auto"/>
          <w:right w:val="single" w:sz="4" w:space="4" w:color="auto"/>
        </w:pBdr>
      </w:pPr>
      <w:r>
        <w:t>ls</w:t>
      </w:r>
    </w:p>
    <w:p w14:paraId="3D557C81" w14:textId="50214609" w:rsidR="00FB7160" w:rsidRDefault="00FB7160" w:rsidP="00FB7160">
      <w:pPr>
        <w:pBdr>
          <w:top w:val="single" w:sz="4" w:space="1" w:color="auto"/>
          <w:left w:val="single" w:sz="4" w:space="4" w:color="auto"/>
          <w:bottom w:val="single" w:sz="4" w:space="1" w:color="auto"/>
          <w:right w:val="single" w:sz="4" w:space="4" w:color="auto"/>
        </w:pBdr>
      </w:pPr>
      <w:r>
        <w:t>cd 28-</w:t>
      </w:r>
      <w:r w:rsidRPr="00CE669E">
        <w:rPr>
          <w:color w:val="000000" w:themeColor="text1"/>
        </w:rPr>
        <w:t>0315040b1cff</w:t>
      </w:r>
    </w:p>
    <w:p w14:paraId="39860B11" w14:textId="139641AC" w:rsidR="00FB7160" w:rsidRDefault="00FB7160" w:rsidP="00FB7160">
      <w:pPr>
        <w:pBdr>
          <w:top w:val="single" w:sz="4" w:space="1" w:color="auto"/>
          <w:left w:val="single" w:sz="4" w:space="4" w:color="auto"/>
          <w:bottom w:val="single" w:sz="4" w:space="1" w:color="auto"/>
          <w:right w:val="single" w:sz="4" w:space="4" w:color="auto"/>
        </w:pBdr>
      </w:pPr>
      <w:r>
        <w:t>cat w1_slave</w:t>
      </w:r>
    </w:p>
    <w:p w14:paraId="0FF1A842" w14:textId="77777777" w:rsidR="00490A74" w:rsidRDefault="00490A74" w:rsidP="00490A74"/>
    <w:p w14:paraId="6ED52A2C" w14:textId="77777777" w:rsidR="00D96DA2" w:rsidRDefault="00D96DA2" w:rsidP="00D96DA2">
      <w:pPr>
        <w:keepNext/>
        <w:jc w:val="center"/>
      </w:pPr>
      <w:r>
        <w:rPr>
          <w:noProof/>
          <w:lang w:val="en-US"/>
        </w:rPr>
        <w:drawing>
          <wp:inline distT="0" distB="0" distL="0" distR="0" wp14:anchorId="6ABC277D" wp14:editId="52986087">
            <wp:extent cx="2466079" cy="2001876"/>
            <wp:effectExtent l="25400" t="0" r="7429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wnloads/s-l1600-3.jpg"/>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0" b="89855" l="0" r="100000">
                                  <a14:foregroundMark x1="70294" y1="62862" x2="73971" y2="57609"/>
                                  <a14:foregroundMark x1="73529" y1="66667" x2="75294" y2="62862"/>
                                  <a14:foregroundMark x1="71618" y1="69746" x2="71912" y2="68659"/>
                                </a14:backgroundRemoval>
                              </a14:imgEffect>
                            </a14:imgLayer>
                          </a14:imgProps>
                        </a:ext>
                        <a:ext uri="{28A0092B-C50C-407E-A947-70E740481C1C}">
                          <a14:useLocalDpi xmlns:a14="http://schemas.microsoft.com/office/drawing/2010/main" val="0"/>
                        </a:ext>
                      </a:extLst>
                    </a:blip>
                    <a:stretch>
                      <a:fillRect/>
                    </a:stretch>
                  </pic:blipFill>
                  <pic:spPr bwMode="auto">
                    <a:xfrm>
                      <a:off x="0" y="0"/>
                      <a:ext cx="2473509" cy="200790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39284F75" w14:textId="2A136587" w:rsidR="009E788A" w:rsidRPr="009E788A" w:rsidRDefault="00D96DA2" w:rsidP="004740AE">
      <w:pPr>
        <w:pStyle w:val="Caption"/>
      </w:pPr>
      <w:bookmarkStart w:id="71" w:name="_Ref459547449"/>
      <w:bookmarkStart w:id="72" w:name="_Toc459675431"/>
      <w:r>
        <w:t xml:space="preserve">Slika </w:t>
      </w:r>
      <w:r>
        <w:fldChar w:fldCharType="begin"/>
      </w:r>
      <w:r>
        <w:instrText xml:space="preserve"> SEQ Slika \* ARABIC </w:instrText>
      </w:r>
      <w:r>
        <w:fldChar w:fldCharType="separate"/>
      </w:r>
      <w:r w:rsidR="00D57A71">
        <w:rPr>
          <w:noProof/>
        </w:rPr>
        <w:t>10</w:t>
      </w:r>
      <w:r>
        <w:fldChar w:fldCharType="end"/>
      </w:r>
      <w:bookmarkEnd w:id="71"/>
      <w:r>
        <w:t xml:space="preserve">: Temperaturni senzor </w:t>
      </w:r>
      <w:r w:rsidRPr="002416DE">
        <w:t>DS18</w:t>
      </w:r>
      <w:r>
        <w:t>B</w:t>
      </w:r>
      <w:r w:rsidRPr="002416DE">
        <w:t>20</w:t>
      </w:r>
      <w:r w:rsidR="003D59D9">
        <w:t xml:space="preserve"> </w:t>
      </w:r>
      <w:r w:rsidR="003D59D9">
        <w:fldChar w:fldCharType="begin" w:fldLock="1"/>
      </w:r>
      <w:r w:rsidR="00104E8E">
        <w:instrText>ADDIN CSL_CITATION { "citationItems" : [ { "id" : "ITEM-1", "itemData" : { "URL" : "http://www.ebay.com/itm/Waterproof-Digital-Thermal-Probe-or-Sensor-DS18B20-Length-1M-New-/281404601361?hash=item4185057411:g:98kAAOSwEK9T4O7M", "id" : "ITEM-1", "issued" : { "date-parts" : [ [ "0" ] ] }, "title" : "Waterproof Digital Thermal Probe or Sensor DS18B20 Length 1M New | eBay", "type" : "webpage" }, "uris" : [ "http://www.mendeley.com/documents/?uuid=129bb98f-aa13-3d2a-a3e0-17448f1873b7" ] } ], "mendeley" : { "formattedCitation" : "[22]", "plainTextFormattedCitation" : "[22]", "previouslyFormattedCitation" : "[22]" }, "properties" : { "noteIndex" : 0 }, "schema" : "https://github.com/citation-style-language/schema/raw/master/csl-citation.json" }</w:instrText>
      </w:r>
      <w:r w:rsidR="003D59D9">
        <w:fldChar w:fldCharType="separate"/>
      </w:r>
      <w:r w:rsidR="00520FFE" w:rsidRPr="00520FFE">
        <w:rPr>
          <w:noProof/>
        </w:rPr>
        <w:t>[22]</w:t>
      </w:r>
      <w:bookmarkEnd w:id="72"/>
      <w:r w:rsidR="003D59D9">
        <w:fldChar w:fldCharType="end"/>
      </w:r>
    </w:p>
    <w:p w14:paraId="4F6686CF" w14:textId="36B4E451" w:rsidR="00666D82" w:rsidRDefault="00441166" w:rsidP="00666D82">
      <w:pPr>
        <w:pStyle w:val="Heading3"/>
      </w:pPr>
      <w:bookmarkStart w:id="73" w:name="_Toc459633484"/>
      <w:bookmarkStart w:id="74" w:name="_Toc459674726"/>
      <w:r>
        <w:t>Aktuatorji</w:t>
      </w:r>
      <w:bookmarkEnd w:id="73"/>
      <w:bookmarkEnd w:id="74"/>
    </w:p>
    <w:p w14:paraId="239F66D5" w14:textId="7E8F5CC1" w:rsidR="00B23907" w:rsidRPr="00B23907" w:rsidRDefault="009B3053" w:rsidP="00CE669E">
      <w:r>
        <w:t>Na GPIO priključke mikro</w:t>
      </w:r>
      <w:r w:rsidR="00B23907">
        <w:t xml:space="preserve">računalnika je moč priključiti </w:t>
      </w:r>
      <w:r w:rsidR="00300C79">
        <w:t xml:space="preserve">tudi </w:t>
      </w:r>
      <w:r>
        <w:t>različne</w:t>
      </w:r>
      <w:r w:rsidR="00B23907">
        <w:t xml:space="preserve"> tipe </w:t>
      </w:r>
      <w:r w:rsidR="00BD520E">
        <w:t>aktuatorjev. Za potrebe naloge smo izbrali kartico s štirimi releji</w:t>
      </w:r>
      <w:r w:rsidR="00F525E4">
        <w:t xml:space="preserve"> (</w:t>
      </w:r>
      <w:r w:rsidR="00F525E4">
        <w:fldChar w:fldCharType="begin"/>
      </w:r>
      <w:r w:rsidR="00F525E4">
        <w:instrText xml:space="preserve"> REF _Ref459547479 \h </w:instrText>
      </w:r>
      <w:r w:rsidR="00F525E4">
        <w:fldChar w:fldCharType="separate"/>
      </w:r>
      <w:r w:rsidR="00F525E4">
        <w:t xml:space="preserve">Slika </w:t>
      </w:r>
      <w:r w:rsidR="00F525E4">
        <w:rPr>
          <w:noProof/>
        </w:rPr>
        <w:t>11</w:t>
      </w:r>
      <w:r w:rsidR="00F525E4">
        <w:fldChar w:fldCharType="end"/>
      </w:r>
      <w:r w:rsidR="00F525E4">
        <w:t>)</w:t>
      </w:r>
      <w:r w:rsidR="00BD520E">
        <w:t xml:space="preserve">. Ti omogočajo vklop in izklop naprav, kot so luč, črpalka, ventilator ipd. Sistem smo testirali z LED trakovi </w:t>
      </w:r>
      <w:r w:rsidR="00300C79">
        <w:t xml:space="preserve">hladno </w:t>
      </w:r>
      <w:r w:rsidR="00AB1045">
        <w:t xml:space="preserve">bele barve, ki delujejo </w:t>
      </w:r>
      <w:r w:rsidR="00BD520E">
        <w:t xml:space="preserve">na </w:t>
      </w:r>
      <w:r w:rsidR="00564E42">
        <w:t xml:space="preserve">enosmerni </w:t>
      </w:r>
      <w:r w:rsidR="00BD520E">
        <w:t>napetosti 12</w:t>
      </w:r>
      <w:r w:rsidR="00E74A87">
        <w:t> V</w:t>
      </w:r>
      <w:r w:rsidR="00BD520E">
        <w:t xml:space="preserve">. Samolepilne trakove smo namestili na različne dele sobe in vsakega povezali na </w:t>
      </w:r>
      <w:r w:rsidR="00660C5F">
        <w:t>ločen</w:t>
      </w:r>
      <w:r w:rsidR="00BD520E">
        <w:t xml:space="preserve"> izhod </w:t>
      </w:r>
      <w:r w:rsidR="00300C79">
        <w:t>rele kartice</w:t>
      </w:r>
      <w:r w:rsidR="00BD520E">
        <w:t xml:space="preserve">. Tako smo lahko do </w:t>
      </w:r>
      <w:r w:rsidR="00660C5F">
        <w:t>žel</w:t>
      </w:r>
      <w:r w:rsidR="003A51D7">
        <w:t>j</w:t>
      </w:r>
      <w:r w:rsidR="00660C5F">
        <w:t>ene</w:t>
      </w:r>
      <w:r w:rsidR="00BD520E">
        <w:t xml:space="preserve"> mere uravnavali tudi intenziteto svetlosti. </w:t>
      </w:r>
      <w:r w:rsidR="00AB1045">
        <w:t xml:space="preserve">Če bi želeli </w:t>
      </w:r>
      <w:r w:rsidR="00AD49F0">
        <w:t>nastavljati različne odtenke barv na</w:t>
      </w:r>
      <w:r w:rsidR="00AB1045">
        <w:t xml:space="preserve"> </w:t>
      </w:r>
      <w:r w:rsidR="00AD49F0">
        <w:t>RGB LED trakovih</w:t>
      </w:r>
      <w:r w:rsidR="00AB1045">
        <w:t xml:space="preserve"> ali svetila zatemnjevati</w:t>
      </w:r>
      <w:r w:rsidR="00660C5F">
        <w:t>,</w:t>
      </w:r>
      <w:r w:rsidR="00AB1045">
        <w:t xml:space="preserve"> bi lahko uporabili PWM </w:t>
      </w:r>
      <w:r>
        <w:t>krmilnik</w:t>
      </w:r>
      <w:r w:rsidR="00AB1045">
        <w:t>.</w:t>
      </w:r>
      <w:r w:rsidR="005E3F03">
        <w:t xml:space="preserve"> </w:t>
      </w:r>
      <w:r w:rsidR="00BD520E">
        <w:t>Kartica ima priključke, ki smo jih neposredno povezali na</w:t>
      </w:r>
      <w:r w:rsidR="00AB1045">
        <w:t xml:space="preserve"> GPIO priključke mikroračunalnika</w:t>
      </w:r>
      <w:r w:rsidR="00BD520E">
        <w:t xml:space="preserve">. </w:t>
      </w:r>
    </w:p>
    <w:p w14:paraId="6058C572" w14:textId="77777777" w:rsidR="001C22DE" w:rsidRDefault="001C22DE" w:rsidP="001C22DE">
      <w:pPr>
        <w:keepNext/>
        <w:jc w:val="center"/>
      </w:pPr>
      <w:r>
        <w:rPr>
          <w:noProof/>
          <w:lang w:val="en-US"/>
        </w:rPr>
        <w:drawing>
          <wp:inline distT="0" distB="0" distL="0" distR="0" wp14:anchorId="52A76F67" wp14:editId="656F8970">
            <wp:extent cx="3703001" cy="3049204"/>
            <wp:effectExtent l="0" t="0" r="0" b="0"/>
            <wp:docPr id="9" name="Picture 9" descr="slike/rel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like/relay.jpg"/>
                    <pic:cNvPicPr>
                      <a:picLocks noChangeAspect="1" noChangeArrowheads="1"/>
                    </pic:cNvPicPr>
                  </pic:nvPicPr>
                  <pic:blipFill rotWithShape="1">
                    <a:blip r:embed="rId26">
                      <a:extLst>
                        <a:ext uri="{BEBA8EAE-BF5A-486C-A8C5-ECC9F3942E4B}">
                          <a14:imgProps xmlns:a14="http://schemas.microsoft.com/office/drawing/2010/main">
                            <a14:imgLayer r:embed="rId27">
                              <a14:imgEffect>
                                <a14:backgroundRemoval t="3250" b="59875" l="14125" r="86125"/>
                              </a14:imgEffect>
                            </a14:imgLayer>
                          </a14:imgProps>
                        </a:ext>
                        <a:ext uri="{28A0092B-C50C-407E-A947-70E740481C1C}">
                          <a14:useLocalDpi xmlns:a14="http://schemas.microsoft.com/office/drawing/2010/main" val="0"/>
                        </a:ext>
                      </a:extLst>
                    </a:blip>
                    <a:srcRect l="12326" r="13019" b="38526"/>
                    <a:stretch/>
                  </pic:blipFill>
                  <pic:spPr bwMode="auto">
                    <a:xfrm>
                      <a:off x="0" y="0"/>
                      <a:ext cx="3713866" cy="3058151"/>
                    </a:xfrm>
                    <a:prstGeom prst="rect">
                      <a:avLst/>
                    </a:prstGeom>
                    <a:ln>
                      <a:noFill/>
                    </a:ln>
                    <a:effectLst/>
                    <a:extLst>
                      <a:ext uri="{53640926-AAD7-44D8-BBD7-CCE9431645EC}">
                        <a14:shadowObscured xmlns:a14="http://schemas.microsoft.com/office/drawing/2010/main"/>
                      </a:ext>
                    </a:extLst>
                  </pic:spPr>
                </pic:pic>
              </a:graphicData>
            </a:graphic>
          </wp:inline>
        </w:drawing>
      </w:r>
    </w:p>
    <w:p w14:paraId="26E13EAE" w14:textId="4A78F3D3" w:rsidR="001C22DE" w:rsidRPr="00AF7CE5" w:rsidRDefault="001C22DE" w:rsidP="003D408A">
      <w:pPr>
        <w:pStyle w:val="Caption"/>
      </w:pPr>
      <w:bookmarkStart w:id="75" w:name="_Ref459547479"/>
      <w:bookmarkStart w:id="76" w:name="_Toc459675432"/>
      <w:r>
        <w:t xml:space="preserve">Slika </w:t>
      </w:r>
      <w:r>
        <w:fldChar w:fldCharType="begin"/>
      </w:r>
      <w:r>
        <w:instrText xml:space="preserve"> SEQ Slika \* ARABIC </w:instrText>
      </w:r>
      <w:r>
        <w:fldChar w:fldCharType="separate"/>
      </w:r>
      <w:r w:rsidR="00D57A71">
        <w:rPr>
          <w:noProof/>
        </w:rPr>
        <w:t>11</w:t>
      </w:r>
      <w:r>
        <w:fldChar w:fldCharType="end"/>
      </w:r>
      <w:bookmarkEnd w:id="75"/>
      <w:r>
        <w:t>: Rele kartica</w:t>
      </w:r>
      <w:bookmarkEnd w:id="76"/>
    </w:p>
    <w:p w14:paraId="54A7BAA3" w14:textId="41AFD66E" w:rsidR="00666D82" w:rsidRDefault="00666D82" w:rsidP="00666D82">
      <w:pPr>
        <w:pStyle w:val="Heading3"/>
      </w:pPr>
      <w:bookmarkStart w:id="77" w:name="_Toc459633485"/>
      <w:bookmarkStart w:id="78" w:name="_Toc459674727"/>
      <w:r>
        <w:lastRenderedPageBreak/>
        <w:t>Sestavljanje</w:t>
      </w:r>
      <w:bookmarkEnd w:id="77"/>
      <w:bookmarkEnd w:id="78"/>
    </w:p>
    <w:p w14:paraId="3365B2CF" w14:textId="1C6C9BF2" w:rsidR="003D408A" w:rsidRDefault="00E46218" w:rsidP="005A4860">
      <w:r>
        <w:t>Sistem za pametno hišo smo vgradili v univerzalno plastično ohišje</w:t>
      </w:r>
      <w:r w:rsidR="00F525E4">
        <w:t xml:space="preserve"> z režami za zračenje</w:t>
      </w:r>
      <w:r w:rsidR="00D57A71">
        <w:t xml:space="preserve"> (</w:t>
      </w:r>
      <w:r w:rsidR="00D57A71">
        <w:fldChar w:fldCharType="begin"/>
      </w:r>
      <w:r w:rsidR="00D57A71">
        <w:instrText xml:space="preserve"> REF _Ref459558510 \h </w:instrText>
      </w:r>
      <w:r w:rsidR="00D57A71">
        <w:fldChar w:fldCharType="separate"/>
      </w:r>
      <w:r w:rsidR="00D57A71">
        <w:t xml:space="preserve">Slika </w:t>
      </w:r>
      <w:r w:rsidR="00D57A71">
        <w:rPr>
          <w:noProof/>
        </w:rPr>
        <w:t>13</w:t>
      </w:r>
      <w:r w:rsidR="00D57A71">
        <w:fldChar w:fldCharType="end"/>
      </w:r>
      <w:r w:rsidR="00D57A71">
        <w:t>)</w:t>
      </w:r>
      <w:r>
        <w:t>. V o</w:t>
      </w:r>
      <w:r w:rsidR="005A4860">
        <w:t xml:space="preserve">hišje smo vgradili tudi 4 </w:t>
      </w:r>
      <w:r w:rsidR="0052154D">
        <w:t>vtičnice</w:t>
      </w:r>
      <w:r w:rsidR="005A4860">
        <w:t xml:space="preserve"> za LED trak, enega za 12</w:t>
      </w:r>
      <w:r w:rsidR="00D94D9C">
        <w:t> V</w:t>
      </w:r>
      <w:r w:rsidR="005A4860">
        <w:t xml:space="preserve"> napajalnik za LED trak in 3 </w:t>
      </w:r>
      <w:r w:rsidR="0052154D">
        <w:t>vtičnice</w:t>
      </w:r>
      <w:r w:rsidR="005A4860">
        <w:t xml:space="preserve"> za različne senzorje</w:t>
      </w:r>
      <w:r w:rsidR="003A51D7">
        <w:t>.</w:t>
      </w:r>
      <w:r w:rsidR="00F525E4">
        <w:t xml:space="preserve"> </w:t>
      </w:r>
      <w:r w:rsidR="00564E42">
        <w:t xml:space="preserve">Mikroračunalnik in rele kartico smo povezali z namenskimi povezovalnimi kabli, ki jih je potrebno </w:t>
      </w:r>
      <w:r w:rsidR="00660C5F">
        <w:t>le</w:t>
      </w:r>
      <w:r w:rsidR="00564E42">
        <w:t xml:space="preserve"> natakniti na priključke. V izhode rele kartice smo na priključne sponke priključili bakrene tokovodnike</w:t>
      </w:r>
      <w:r w:rsidR="00D57A71">
        <w:t>. Drug konec s</w:t>
      </w:r>
      <w:r w:rsidR="00660C5F">
        <w:t>mo</w:t>
      </w:r>
      <w:r w:rsidR="00D57A71">
        <w:t xml:space="preserve"> spajkali  na izhodne </w:t>
      </w:r>
      <w:r w:rsidR="0052154D">
        <w:t>vtičnice</w:t>
      </w:r>
      <w:r w:rsidR="00D57A71">
        <w:t xml:space="preserve"> (</w:t>
      </w:r>
      <w:r w:rsidR="00D57A71">
        <w:fldChar w:fldCharType="begin"/>
      </w:r>
      <w:r w:rsidR="00D57A71">
        <w:instrText xml:space="preserve"> REF _Ref459547583 \h </w:instrText>
      </w:r>
      <w:r w:rsidR="00D57A71">
        <w:fldChar w:fldCharType="separate"/>
      </w:r>
      <w:r w:rsidR="00D57A71">
        <w:t xml:space="preserve">Slika </w:t>
      </w:r>
      <w:r w:rsidR="00D57A71">
        <w:rPr>
          <w:noProof/>
        </w:rPr>
        <w:t>12</w:t>
      </w:r>
      <w:r w:rsidR="00D57A71">
        <w:fldChar w:fldCharType="end"/>
      </w:r>
      <w:r w:rsidR="00D57A71">
        <w:t xml:space="preserve">). </w:t>
      </w:r>
    </w:p>
    <w:p w14:paraId="58DB99B4" w14:textId="5F896D50" w:rsidR="00B820CB" w:rsidRDefault="00B820CB" w:rsidP="00812B9F">
      <w:pPr>
        <w:jc w:val="center"/>
      </w:pPr>
      <w:r>
        <w:rPr>
          <w:noProof/>
          <w:lang w:val="en-US"/>
        </w:rPr>
        <w:drawing>
          <wp:inline distT="0" distB="0" distL="0" distR="0" wp14:anchorId="32C26CBB" wp14:editId="49417E50">
            <wp:extent cx="3360235" cy="3041135"/>
            <wp:effectExtent l="0" t="0" r="0" b="6985"/>
            <wp:docPr id="16" name="Picture 16" descr="../../../../var/folders/pl/z1w7hg356wv37lg5nz8ndq440000gn/T/com.apple.iChat/Messages/Transfer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ar/folders/pl/z1w7hg356wv37lg5nz8ndq440000gn/T/com.apple.iChat/Messages/Transfers/I"/>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backgroundRemoval t="9987" b="89980" l="1587" r="89980">
                                  <a14:foregroundMark x1="65079" y1="64517" x2="69940" y2="63062"/>
                                  <a14:foregroundMark x1="8755" y1="44742" x2="1587" y2="48313"/>
                                  <a14:foregroundMark x1="7068" y1="89153" x2="7068" y2="89153"/>
                                  <a14:backgroundMark x1="65079" y1="11839" x2="70561" y2="21726"/>
                                  <a14:backgroundMark x1="3522" y1="62897" x2="9251" y2="63062"/>
                                  <a14:backgroundMark x1="3646" y1="51554" x2="9970" y2="50430"/>
                                  <a14:backgroundMark x1="6076" y1="80886" x2="10094" y2="77811"/>
                                  <a14:backgroundMark x1="4645" y1="64572" x2="3005" y2="66120"/>
                                </a14:backgroundRemoval>
                              </a14:imgEffect>
                            </a14:imgLayer>
                          </a14:imgProps>
                        </a:ext>
                        <a:ext uri="{28A0092B-C50C-407E-A947-70E740481C1C}">
                          <a14:useLocalDpi xmlns:a14="http://schemas.microsoft.com/office/drawing/2010/main" val="0"/>
                        </a:ext>
                      </a:extLst>
                    </a:blip>
                    <a:srcRect l="1736" t="7928" r="28954" b="8497"/>
                    <a:stretch/>
                  </pic:blipFill>
                  <pic:spPr bwMode="auto">
                    <a:xfrm>
                      <a:off x="0" y="0"/>
                      <a:ext cx="3376906" cy="3056223"/>
                    </a:xfrm>
                    <a:prstGeom prst="rect">
                      <a:avLst/>
                    </a:prstGeom>
                    <a:ln>
                      <a:noFill/>
                    </a:ln>
                    <a:effectLst/>
                    <a:extLst>
                      <a:ext uri="{53640926-AAD7-44D8-BBD7-CCE9431645EC}">
                        <a14:shadowObscured xmlns:a14="http://schemas.microsoft.com/office/drawing/2010/main"/>
                      </a:ext>
                    </a:extLst>
                  </pic:spPr>
                </pic:pic>
              </a:graphicData>
            </a:graphic>
          </wp:inline>
        </w:drawing>
      </w:r>
    </w:p>
    <w:p w14:paraId="1BEF21C2" w14:textId="5E56D745" w:rsidR="00475AED" w:rsidRDefault="00B820CB" w:rsidP="00475AED">
      <w:pPr>
        <w:pStyle w:val="Caption"/>
        <w:rPr>
          <w:noProof/>
        </w:rPr>
      </w:pPr>
      <w:bookmarkStart w:id="79" w:name="_Ref459547583"/>
      <w:bookmarkStart w:id="80" w:name="_Toc459675433"/>
      <w:r>
        <w:t xml:space="preserve">Slika </w:t>
      </w:r>
      <w:r>
        <w:fldChar w:fldCharType="begin"/>
      </w:r>
      <w:r>
        <w:instrText xml:space="preserve"> SEQ Slika \* ARABIC </w:instrText>
      </w:r>
      <w:r>
        <w:fldChar w:fldCharType="separate"/>
      </w:r>
      <w:r w:rsidR="00D57A71">
        <w:rPr>
          <w:noProof/>
        </w:rPr>
        <w:t>12</w:t>
      </w:r>
      <w:r>
        <w:fldChar w:fldCharType="end"/>
      </w:r>
      <w:bookmarkEnd w:id="79"/>
      <w:r>
        <w:t xml:space="preserve">: </w:t>
      </w:r>
      <w:r w:rsidR="00D57A71">
        <w:t>Notranjost s</w:t>
      </w:r>
      <w:r>
        <w:t>istem</w:t>
      </w:r>
      <w:r w:rsidR="00D57A71">
        <w:t>a</w:t>
      </w:r>
      <w:r>
        <w:t xml:space="preserve"> pametne hiše</w:t>
      </w:r>
      <w:bookmarkEnd w:id="80"/>
    </w:p>
    <w:p w14:paraId="7956E12F" w14:textId="77777777" w:rsidR="00D57A71" w:rsidRDefault="00D57A71" w:rsidP="00D57A71"/>
    <w:p w14:paraId="0362CAA5" w14:textId="77777777" w:rsidR="00D57A71" w:rsidRDefault="00D57A71" w:rsidP="00D57A71">
      <w:pPr>
        <w:keepNext/>
        <w:jc w:val="center"/>
      </w:pPr>
      <w:r>
        <w:rPr>
          <w:noProof/>
          <w:lang w:val="en-US"/>
        </w:rPr>
        <w:drawing>
          <wp:inline distT="0" distB="0" distL="0" distR="0" wp14:anchorId="69CA7252" wp14:editId="07406A56">
            <wp:extent cx="3407085" cy="2624511"/>
            <wp:effectExtent l="0" t="0" r="0" b="0"/>
            <wp:docPr id="15" name="Picture 15" descr="../IMG_69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6997.JPG"/>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9987" b="95966" l="9995" r="89980">
                                  <a14:backgroundMark x1="26066" y1="26224" x2="37054" y2="22222"/>
                                  <a14:backgroundMark x1="41667" y1="19147" x2="47693" y2="15840"/>
                                </a14:backgroundRemoval>
                              </a14:imgEffect>
                            </a14:imgLayer>
                          </a14:imgProps>
                        </a:ext>
                        <a:ext uri="{28A0092B-C50C-407E-A947-70E740481C1C}">
                          <a14:useLocalDpi xmlns:a14="http://schemas.microsoft.com/office/drawing/2010/main" val="0"/>
                        </a:ext>
                      </a:extLst>
                    </a:blip>
                    <a:srcRect l="10111" t="16781" r="14347" b="5656"/>
                    <a:stretch/>
                  </pic:blipFill>
                  <pic:spPr bwMode="auto">
                    <a:xfrm>
                      <a:off x="0" y="0"/>
                      <a:ext cx="3450107" cy="2657651"/>
                    </a:xfrm>
                    <a:prstGeom prst="rect">
                      <a:avLst/>
                    </a:prstGeom>
                    <a:noFill/>
                    <a:ln>
                      <a:noFill/>
                    </a:ln>
                    <a:extLst>
                      <a:ext uri="{53640926-AAD7-44D8-BBD7-CCE9431645EC}">
                        <a14:shadowObscured xmlns:a14="http://schemas.microsoft.com/office/drawing/2010/main"/>
                      </a:ext>
                    </a:extLst>
                  </pic:spPr>
                </pic:pic>
              </a:graphicData>
            </a:graphic>
          </wp:inline>
        </w:drawing>
      </w:r>
    </w:p>
    <w:p w14:paraId="07FDE77D" w14:textId="77FF02B7" w:rsidR="00475AED" w:rsidRPr="00475AED" w:rsidRDefault="00D57A71" w:rsidP="00C02285">
      <w:pPr>
        <w:pStyle w:val="Caption"/>
      </w:pPr>
      <w:bookmarkStart w:id="81" w:name="_Ref459558510"/>
      <w:bookmarkStart w:id="82" w:name="_Toc459675434"/>
      <w:r>
        <w:t xml:space="preserve">Slika </w:t>
      </w:r>
      <w:r>
        <w:fldChar w:fldCharType="begin"/>
      </w:r>
      <w:r>
        <w:instrText xml:space="preserve"> SEQ Slika \* ARABIC </w:instrText>
      </w:r>
      <w:r>
        <w:fldChar w:fldCharType="separate"/>
      </w:r>
      <w:r>
        <w:rPr>
          <w:noProof/>
        </w:rPr>
        <w:t>13</w:t>
      </w:r>
      <w:r>
        <w:fldChar w:fldCharType="end"/>
      </w:r>
      <w:bookmarkEnd w:id="81"/>
      <w:r>
        <w:t>: Sistem pametne hiše v ohišju</w:t>
      </w:r>
      <w:bookmarkEnd w:id="82"/>
    </w:p>
    <w:p w14:paraId="14E24229" w14:textId="50DBF77C" w:rsidR="004568FF" w:rsidRDefault="00D55D8D" w:rsidP="004568FF">
      <w:pPr>
        <w:pStyle w:val="Heading2"/>
      </w:pPr>
      <w:bookmarkStart w:id="83" w:name="_Toc459633486"/>
      <w:bookmarkStart w:id="84" w:name="_Toc459674728"/>
      <w:r>
        <w:lastRenderedPageBreak/>
        <w:t>Programska oprema na strani strežnika</w:t>
      </w:r>
      <w:bookmarkEnd w:id="83"/>
      <w:bookmarkEnd w:id="84"/>
    </w:p>
    <w:p w14:paraId="53DC4801" w14:textId="3CEAF9D7" w:rsidR="00E6250E" w:rsidRDefault="00823009" w:rsidP="00F97EC1">
      <w:r>
        <w:t xml:space="preserve">Na Raspberry </w:t>
      </w:r>
      <w:r w:rsidR="00E303AD">
        <w:t>P</w:t>
      </w:r>
      <w:r>
        <w:t>i smo namestili operacijski sistem R</w:t>
      </w:r>
      <w:r w:rsidRPr="00823009">
        <w:t xml:space="preserve">aspbian </w:t>
      </w:r>
      <w:r>
        <w:t>J</w:t>
      </w:r>
      <w:r w:rsidRPr="00823009">
        <w:t>essie lite</w:t>
      </w:r>
      <w:r>
        <w:t xml:space="preserve"> in programsko knjižnico za GPIO priključke imenovano </w:t>
      </w:r>
      <w:r w:rsidRPr="00823009">
        <w:t>WiringPi</w:t>
      </w:r>
      <w:r w:rsidR="00FD68F9">
        <w:t xml:space="preserve"> </w:t>
      </w:r>
      <w:r w:rsidR="00FD68F9">
        <w:fldChar w:fldCharType="begin" w:fldLock="1"/>
      </w:r>
      <w:r w:rsidR="00104E8E">
        <w:instrText>ADDIN CSL_CITATION { "citationItems" : [ { "id" : "ITEM-1", "itemData" : { "URL" : "https://projects.drogon.net/raspberry-pi/wiringpi/", "author" : [ { "dropping-particle" : "", "family" : "Henderson Gordon", "given" : "", "non-dropping-particle" : "", "parse-names" : false, "suffix" : "" } ], "id" : "ITEM-1", "issued" : { "date-parts" : [ [ "2012" ] ] }, "title" : "Raspberry Pi | Wiring | Gordons Projects", "type" : "webpage" }, "uris" : [ "http://www.mendeley.com/documents/?uuid=ed0ba918-b48b-34e1-86a6-e7cbc47d1f60" ] } ], "mendeley" : { "formattedCitation" : "[23]", "plainTextFormattedCitation" : "[23]", "previouslyFormattedCitation" : "[23]" }, "properties" : { "noteIndex" : 0 }, "schema" : "https://github.com/citation-style-language/schema/raw/master/csl-citation.json" }</w:instrText>
      </w:r>
      <w:r w:rsidR="00FD68F9">
        <w:fldChar w:fldCharType="separate"/>
      </w:r>
      <w:r w:rsidR="00520FFE" w:rsidRPr="00520FFE">
        <w:rPr>
          <w:noProof/>
        </w:rPr>
        <w:t>[23]</w:t>
      </w:r>
      <w:r w:rsidR="00FD68F9">
        <w:fldChar w:fldCharType="end"/>
      </w:r>
      <w:r>
        <w:t xml:space="preserve">. </w:t>
      </w:r>
      <w:r w:rsidR="0045182F">
        <w:t xml:space="preserve">Za oddaljen dostop smo uporabili spletni strežnik Nginx in programski jezik PHP. </w:t>
      </w:r>
      <w:r w:rsidR="00E303AD">
        <w:t>Ker novejše različice operacijskega sistema, ki uporabljajo spletne storitve brez SSL certifikata</w:t>
      </w:r>
      <w:r w:rsidR="00660C5F">
        <w:t>,</w:t>
      </w:r>
      <w:r w:rsidR="00E303AD">
        <w:t xml:space="preserve"> </w:t>
      </w:r>
      <w:r w:rsidR="00660C5F">
        <w:t xml:space="preserve">iOS aplikacije </w:t>
      </w:r>
      <w:r w:rsidR="00E303AD">
        <w:t>prisilno zapre</w:t>
      </w:r>
      <w:r w:rsidR="00660C5F">
        <w:t>,</w:t>
      </w:r>
      <w:r w:rsidR="0045182F">
        <w:t xml:space="preserve"> smo spletni str</w:t>
      </w:r>
      <w:r w:rsidR="00D701B3">
        <w:t xml:space="preserve">ežnik konfigurirali tako, da uporablja </w:t>
      </w:r>
      <w:r w:rsidR="0045182F">
        <w:t>SSL povezavo.</w:t>
      </w:r>
      <w:r w:rsidR="00F97EC1">
        <w:t xml:space="preserve"> </w:t>
      </w:r>
      <w:r w:rsidR="00493D75">
        <w:t>Podpisane c</w:t>
      </w:r>
      <w:r w:rsidR="0045182F">
        <w:t>ertif</w:t>
      </w:r>
      <w:r w:rsidR="00F82A10">
        <w:t xml:space="preserve">ikate smo </w:t>
      </w:r>
      <w:r w:rsidR="00493D75">
        <w:t>brezplačno pridobili s</w:t>
      </w:r>
      <w:r w:rsidR="00F82A10">
        <w:t xml:space="preserve"> pomočjo </w:t>
      </w:r>
      <w:r w:rsidR="00493D75">
        <w:t xml:space="preserve">storitve </w:t>
      </w:r>
      <w:r w:rsidR="00493D75" w:rsidRPr="00493D75">
        <w:t>Let's Encrypt</w:t>
      </w:r>
      <w:r w:rsidR="00FD68F9">
        <w:t xml:space="preserve"> </w:t>
      </w:r>
      <w:r w:rsidR="00FD68F9">
        <w:fldChar w:fldCharType="begin" w:fldLock="1"/>
      </w:r>
      <w:r w:rsidR="00104E8E">
        <w:instrText>ADDIN CSL_CITATION { "citationItems" : [ { "id" : "ITEM-1", "itemData" : { "URL" : "https://www.digitalocean.com/community/tutorials/how-to-secure-nginx-with-let-s-encrypt-on-ubuntu-14-04", "author" : [ { "dropping-particle" : "", "family" : "Anicas Mitchell", "given" : "", "non-dropping-particle" : "", "parse-names" : false, "suffix" : "" } ], "id" : "ITEM-1", "issued" : { "date-parts" : [ [ "2015" ] ] }, "title" : "How To Secure Nginx with Let's Encrypt on Ubuntu 14.04 | DigitalOcean", "type" : "webpage" }, "uris" : [ "http://www.mendeley.com/documents/?uuid=472e4c67-2c4b-34e6-b9bf-84ee4df31a66" ] } ], "mendeley" : { "formattedCitation" : "[24]", "plainTextFormattedCitation" : "[24]", "previouslyFormattedCitation" : "[24]" }, "properties" : { "noteIndex" : 0 }, "schema" : "https://github.com/citation-style-language/schema/raw/master/csl-citation.json" }</w:instrText>
      </w:r>
      <w:r w:rsidR="00FD68F9">
        <w:fldChar w:fldCharType="separate"/>
      </w:r>
      <w:r w:rsidR="00520FFE" w:rsidRPr="00520FFE">
        <w:rPr>
          <w:noProof/>
        </w:rPr>
        <w:t>[24]</w:t>
      </w:r>
      <w:r w:rsidR="00FD68F9">
        <w:fldChar w:fldCharType="end"/>
      </w:r>
      <w:r w:rsidR="00493D75">
        <w:t>.</w:t>
      </w:r>
      <w:r w:rsidR="00EA57D5">
        <w:t xml:space="preserve"> </w:t>
      </w:r>
    </w:p>
    <w:p w14:paraId="5B0E8C04" w14:textId="77777777" w:rsidR="00CE669E" w:rsidRDefault="00CE669E" w:rsidP="00CE669E"/>
    <w:p w14:paraId="0DF5CB3D" w14:textId="3BF64219" w:rsidR="00475AED" w:rsidRDefault="00EA57D5" w:rsidP="00CE669E">
      <w:r>
        <w:t xml:space="preserve">Ob zagonu mikroračunalnika je </w:t>
      </w:r>
      <w:r w:rsidR="00660C5F">
        <w:t xml:space="preserve">bilo </w:t>
      </w:r>
      <w:r>
        <w:t xml:space="preserve">potrebno najprej inicializirati izhodne GPIO priključke. To </w:t>
      </w:r>
      <w:r w:rsidR="00660C5F">
        <w:t>smo storili</w:t>
      </w:r>
      <w:r>
        <w:t xml:space="preserve"> </w:t>
      </w:r>
      <w:r w:rsidR="00E01763">
        <w:t>z</w:t>
      </w:r>
      <w:r>
        <w:t xml:space="preserve"> bin</w:t>
      </w:r>
      <w:r w:rsidR="003A51D7">
        <w:t xml:space="preserve"> </w:t>
      </w:r>
      <w:r>
        <w:t>/</w:t>
      </w:r>
      <w:r w:rsidR="003A51D7">
        <w:t xml:space="preserve"> </w:t>
      </w:r>
      <w:r>
        <w:t>bash skripto. Ker ob zagonu vse sistemske spremenljivke še niso nastavljene, moramo za klic</w:t>
      </w:r>
      <w:r w:rsidR="00433EE3">
        <w:t xml:space="preserve"> ukaza </w:t>
      </w:r>
      <w:r w:rsidR="00433EE3" w:rsidRPr="0052154D">
        <w:rPr>
          <w:shd w:val="clear" w:color="auto" w:fill="D9D9D9" w:themeFill="background1" w:themeFillShade="D9"/>
        </w:rPr>
        <w:t>gpio</w:t>
      </w:r>
      <w:r w:rsidR="00AB0F0B">
        <w:t xml:space="preserve"> </w:t>
      </w:r>
      <w:r w:rsidR="00433EE3">
        <w:t>uporabiti tudi celotno pot. Priključke najprej inicializiramo</w:t>
      </w:r>
      <w:r w:rsidR="0052458B">
        <w:t xml:space="preserve"> s pomočjo opcije </w:t>
      </w:r>
      <w:r w:rsidR="0052458B" w:rsidRPr="00715BD8">
        <w:rPr>
          <w:shd w:val="clear" w:color="auto" w:fill="D9D9D9" w:themeFill="background1" w:themeFillShade="D9"/>
        </w:rPr>
        <w:t>mode</w:t>
      </w:r>
      <w:r w:rsidR="0052458B">
        <w:t>, ki ji sledi številka GPIO priključka. S parametrom</w:t>
      </w:r>
      <w:r w:rsidR="00F83B28">
        <w:t xml:space="preserve"> </w:t>
      </w:r>
      <w:r w:rsidR="00F83B28" w:rsidRPr="00715BD8">
        <w:rPr>
          <w:shd w:val="clear" w:color="auto" w:fill="D9D9D9" w:themeFill="background1" w:themeFillShade="D9"/>
        </w:rPr>
        <w:t>out</w:t>
      </w:r>
      <w:r w:rsidR="00F83B28">
        <w:t xml:space="preserve"> nastavimo priključek </w:t>
      </w:r>
      <w:r w:rsidR="0084723D">
        <w:t>kot</w:t>
      </w:r>
      <w:r w:rsidR="00F83B28">
        <w:t xml:space="preserve"> izhod</w:t>
      </w:r>
      <w:r w:rsidR="00433EE3">
        <w:t xml:space="preserve">. Ker se ob inicializaciji </w:t>
      </w:r>
      <w:r w:rsidR="003C7E21">
        <w:t xml:space="preserve">izhodi GPIO </w:t>
      </w:r>
      <w:r w:rsidR="00277CDF">
        <w:t>privzeto vključijo</w:t>
      </w:r>
      <w:r w:rsidR="003C7E21">
        <w:t>,</w:t>
      </w:r>
      <w:r w:rsidR="00277CDF">
        <w:t xml:space="preserve"> jih moramo </w:t>
      </w:r>
      <w:r w:rsidR="00BC4F6F">
        <w:t xml:space="preserve">še </w:t>
      </w:r>
      <w:r w:rsidR="00277CDF">
        <w:t>izključiti</w:t>
      </w:r>
      <w:r w:rsidR="003C7E21">
        <w:t>. V</w:t>
      </w:r>
      <w:r w:rsidR="00277CDF">
        <w:t xml:space="preserve"> nasprotnem primeru</w:t>
      </w:r>
      <w:r w:rsidR="0084723D">
        <w:t xml:space="preserve"> </w:t>
      </w:r>
      <w:r w:rsidR="003C7E21">
        <w:t xml:space="preserve">bi se </w:t>
      </w:r>
      <w:r w:rsidR="0084723D">
        <w:t>po</w:t>
      </w:r>
      <w:r w:rsidR="00277CDF">
        <w:t xml:space="preserve"> </w:t>
      </w:r>
      <w:r w:rsidR="00BC4F6F">
        <w:t>elektr</w:t>
      </w:r>
      <w:r w:rsidR="003C7E21">
        <w:t>ič</w:t>
      </w:r>
      <w:r w:rsidR="00BC4F6F">
        <w:t>nem izpadu</w:t>
      </w:r>
      <w:r w:rsidR="00277CDF">
        <w:t xml:space="preserve"> </w:t>
      </w:r>
      <w:r w:rsidR="00BC4F6F">
        <w:t xml:space="preserve">luči </w:t>
      </w:r>
      <w:r w:rsidR="003C7E21">
        <w:t xml:space="preserve">ponovno </w:t>
      </w:r>
      <w:r w:rsidR="00277CDF">
        <w:t>prižgale</w:t>
      </w:r>
      <w:r w:rsidR="003C7E21">
        <w:t>, kar ni zaželjeno</w:t>
      </w:r>
      <w:r w:rsidR="00277CDF">
        <w:t>.</w:t>
      </w:r>
      <w:r w:rsidR="0052458B">
        <w:t xml:space="preserve"> To storimo z opcijo </w:t>
      </w:r>
      <w:r w:rsidR="0052458B" w:rsidRPr="001776F7">
        <w:rPr>
          <w:shd w:val="clear" w:color="auto" w:fill="D9D9D9" w:themeFill="background1" w:themeFillShade="D9"/>
        </w:rPr>
        <w:t>write</w:t>
      </w:r>
      <w:r w:rsidR="0052458B">
        <w:t>, ki ji sledi številka izhoda in željen status izhoda.</w:t>
      </w:r>
      <w:r w:rsidR="00277CDF">
        <w:t xml:space="preserve"> Pri</w:t>
      </w:r>
      <w:r w:rsidR="0052458B" w:rsidRPr="0052458B">
        <w:t xml:space="preserve"> </w:t>
      </w:r>
      <w:r w:rsidR="0052458B">
        <w:t>tem ukazu</w:t>
      </w:r>
      <w:r w:rsidR="00277CDF">
        <w:t xml:space="preserve"> je potrebno opozoriti, da število 1 izhod izključi, 0 pa vključi. </w:t>
      </w:r>
      <w:r w:rsidR="00642A97">
        <w:t>Za inicializacijo smo uporabili naslednje zaporedje ukazov:</w:t>
      </w:r>
      <w:r w:rsidR="00277CDF">
        <w:t xml:space="preserve"> </w:t>
      </w:r>
    </w:p>
    <w:p w14:paraId="462F4843" w14:textId="3F9BD86B"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#!/bin/bash</w:t>
      </w:r>
    </w:p>
    <w:p w14:paraId="1EF40B95"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0 out</w:t>
      </w:r>
    </w:p>
    <w:p w14:paraId="136D136C"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1 out</w:t>
      </w:r>
    </w:p>
    <w:p w14:paraId="5A8EC3DD"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2 out</w:t>
      </w:r>
    </w:p>
    <w:p w14:paraId="4E32074D" w14:textId="40956CD5"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mode 3 out</w:t>
      </w:r>
    </w:p>
    <w:p w14:paraId="3F7CECEA"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p>
    <w:p w14:paraId="704EEC56"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0 1</w:t>
      </w:r>
    </w:p>
    <w:p w14:paraId="1ECD9781"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1 1</w:t>
      </w:r>
    </w:p>
    <w:p w14:paraId="5039F7DE" w14:textId="7777777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2 1</w:t>
      </w:r>
    </w:p>
    <w:p w14:paraId="33E44A6C" w14:textId="5AE6EED7" w:rsidR="00EA57D5" w:rsidRPr="00CE669E" w:rsidRDefault="00EA57D5"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/usr/local/bin/gpio write 3 1</w:t>
      </w:r>
    </w:p>
    <w:p w14:paraId="36999610" w14:textId="77777777" w:rsidR="00EA57D5" w:rsidRDefault="00EA57D5" w:rsidP="00EA57D5"/>
    <w:p w14:paraId="3F2613DD" w14:textId="5A985E01" w:rsidR="00EA57D5" w:rsidRDefault="003C7E21" w:rsidP="00EA57D5">
      <w:r>
        <w:t>S</w:t>
      </w:r>
      <w:r w:rsidR="005A3058">
        <w:t>kripto poganja</w:t>
      </w:r>
      <w:r w:rsidR="00C02285">
        <w:t>mo s</w:t>
      </w:r>
      <w:r w:rsidR="005A3058">
        <w:t xml:space="preserve"> </w:t>
      </w:r>
      <w:r w:rsidR="00642A97">
        <w:t xml:space="preserve">pomočjo </w:t>
      </w:r>
      <w:r w:rsidR="005A3058">
        <w:t>skript</w:t>
      </w:r>
      <w:r w:rsidR="00642A97">
        <w:t>e</w:t>
      </w:r>
      <w:r w:rsidR="005A3058">
        <w:t xml:space="preserve"> </w:t>
      </w:r>
      <w:r w:rsidR="00EA57D5" w:rsidRPr="005A3058">
        <w:rPr>
          <w:color w:val="000000" w:themeColor="text1"/>
        </w:rPr>
        <w:t>/etc/rc.local</w:t>
      </w:r>
      <w:r w:rsidR="00EA57D5" w:rsidRPr="00EA57D5">
        <w:t>, ki se  privzeto zažene ob zagonu operacijskega sistema.</w:t>
      </w:r>
    </w:p>
    <w:p w14:paraId="581E4BD8" w14:textId="602CD92E" w:rsidR="00C02285" w:rsidRDefault="00C02285">
      <w:pPr>
        <w:spacing w:line="240" w:lineRule="auto"/>
        <w:jc w:val="left"/>
      </w:pPr>
    </w:p>
    <w:p w14:paraId="5B10EA7F" w14:textId="4F93947E" w:rsidR="00107FD3" w:rsidRDefault="00A54D0C" w:rsidP="00CE669E">
      <w:pPr>
        <w:shd w:val="clear" w:color="auto" w:fill="FFFFFF" w:themeFill="background1"/>
      </w:pPr>
      <w:r>
        <w:t xml:space="preserve">Vklop in izklop luči </w:t>
      </w:r>
      <w:r w:rsidR="00590D16">
        <w:t xml:space="preserve">na strani mikroračunalnika </w:t>
      </w:r>
      <w:r>
        <w:t xml:space="preserve">implementira naslednji izsek </w:t>
      </w:r>
      <w:r w:rsidR="00590D16">
        <w:t xml:space="preserve">PHP </w:t>
      </w:r>
      <w:r>
        <w:t xml:space="preserve">kode. </w:t>
      </w:r>
    </w:p>
    <w:p w14:paraId="6BB48155" w14:textId="77777777" w:rsidR="00107FD3" w:rsidRDefault="00107FD3">
      <w:pPr>
        <w:spacing w:line="240" w:lineRule="auto"/>
        <w:jc w:val="left"/>
      </w:pPr>
      <w:r>
        <w:br w:type="page"/>
      </w:r>
    </w:p>
    <w:p w14:paraId="7E25F61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lastRenderedPageBreak/>
        <w:t>&lt;?php</w:t>
      </w:r>
    </w:p>
    <w:p w14:paraId="115E1C22"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if($_POST['geslo'] == "xxxxxxxxxxxxxxxxx"){</w:t>
      </w:r>
    </w:p>
    <w:p w14:paraId="626A07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$pin = explode(',', $_POST['pin']);</w:t>
      </w:r>
    </w:p>
    <w:p w14:paraId="189FB74F"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for($i=0 ; $i&lt;count($pin) ; $i++){</w:t>
      </w:r>
    </w:p>
    <w:p w14:paraId="4248080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if(is_numeric($pin[$i])){</w:t>
      </w:r>
    </w:p>
    <w:p w14:paraId="60689C1A"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if($_POST['on'] == '1'){</w:t>
      </w:r>
    </w:p>
    <w:p w14:paraId="28398E0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1");</w:t>
      </w:r>
    </w:p>
    <w:p w14:paraId="27359B76"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 else if($_POST['on'] == '0'){</w:t>
      </w:r>
    </w:p>
    <w:p w14:paraId="4E99BA1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exec("gpio write ".$pin[$i]." 0");</w:t>
      </w:r>
    </w:p>
    <w:p w14:paraId="7345282C"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3F231A31"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40B0AD88"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 xml:space="preserve">        }</w:t>
      </w:r>
    </w:p>
    <w:p w14:paraId="54FE0B2E" w14:textId="77777777" w:rsidR="00265DAC" w:rsidRPr="00CE669E" w:rsidRDefault="00265DAC"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w:t>
      </w:r>
    </w:p>
    <w:p w14:paraId="4350C9D7" w14:textId="77777777" w:rsidR="00265DAC" w:rsidRDefault="00265DAC" w:rsidP="00491650">
      <w:pPr>
        <w:shd w:val="clear" w:color="auto" w:fill="FFFFFF" w:themeFill="background1"/>
      </w:pPr>
    </w:p>
    <w:p w14:paraId="20BD75BE" w14:textId="5B9B2B42" w:rsidR="00F82A10" w:rsidRDefault="00F92CDF" w:rsidP="009523D2">
      <w:pPr>
        <w:shd w:val="clear" w:color="auto" w:fill="FFFFFF" w:themeFill="background1"/>
      </w:pPr>
      <w:r>
        <w:t xml:space="preserve">S funkcijo </w:t>
      </w:r>
      <w:r w:rsidRPr="00715BD8">
        <w:rPr>
          <w:color w:val="000000" w:themeColor="text1"/>
          <w:shd w:val="clear" w:color="auto" w:fill="D9D9D9" w:themeFill="background1" w:themeFillShade="D9"/>
        </w:rPr>
        <w:t>exec</w:t>
      </w:r>
      <w:r w:rsidRPr="00CE669E">
        <w:rPr>
          <w:color w:val="000000" w:themeColor="text1"/>
        </w:rPr>
        <w:t xml:space="preserve"> </w:t>
      </w:r>
      <w:r>
        <w:t>se ukaz, ki je podan v obliki teksta izvede podobno kot v ukazni vrstici.</w:t>
      </w:r>
      <w:r w:rsidR="00103B6B">
        <w:t xml:space="preserve"> Na ta način </w:t>
      </w:r>
      <w:r w:rsidR="00B004E5">
        <w:t>izvedemo</w:t>
      </w:r>
      <w:r w:rsidR="00491650">
        <w:t xml:space="preserve"> klic programa </w:t>
      </w:r>
      <w:r w:rsidR="00491650" w:rsidRPr="00715BD8">
        <w:rPr>
          <w:color w:val="000000" w:themeColor="text1"/>
          <w:shd w:val="clear" w:color="auto" w:fill="D9D9D9" w:themeFill="background1" w:themeFillShade="D9"/>
        </w:rPr>
        <w:t>gpio</w:t>
      </w:r>
      <w:r w:rsidR="00983D20" w:rsidRPr="00CE669E">
        <w:rPr>
          <w:color w:val="000000" w:themeColor="text1"/>
          <w:shd w:val="clear" w:color="auto" w:fill="FFFFFF" w:themeFill="background1"/>
        </w:rPr>
        <w:t xml:space="preserve"> </w:t>
      </w:r>
      <w:r w:rsidR="00491650">
        <w:t xml:space="preserve">programske knjižnice </w:t>
      </w:r>
      <w:r w:rsidR="00491650" w:rsidRPr="00491650">
        <w:t>Wiring Pi</w:t>
      </w:r>
      <w:r w:rsidR="00491650">
        <w:t>.</w:t>
      </w:r>
      <w:r>
        <w:t xml:space="preserve"> </w:t>
      </w:r>
      <w:r w:rsidR="00A54D0C">
        <w:t xml:space="preserve">Za potrebe naloge se uporabnik identificira s pomočjo gesla poslanega </w:t>
      </w:r>
      <w:r>
        <w:t>z</w:t>
      </w:r>
      <w:r w:rsidR="00A54D0C">
        <w:t xml:space="preserve"> metod</w:t>
      </w:r>
      <w:r>
        <w:t>o</w:t>
      </w:r>
      <w:r w:rsidR="00A54D0C">
        <w:t xml:space="preserve"> post. Za večuporabniške sisteme bi bil</w:t>
      </w:r>
      <w:r w:rsidR="00B004E5">
        <w:t>o potrebno sistem nadgraditi</w:t>
      </w:r>
      <w:r w:rsidR="006846AB">
        <w:t xml:space="preserve"> tako</w:t>
      </w:r>
      <w:r w:rsidR="00B004E5">
        <w:t>,</w:t>
      </w:r>
      <w:r w:rsidR="006846AB">
        <w:t xml:space="preserve"> da bi administrator lahko upravljal uporabniške račune</w:t>
      </w:r>
      <w:r w:rsidR="00B004E5">
        <w:t xml:space="preserve"> in</w:t>
      </w:r>
      <w:r w:rsidR="006846AB">
        <w:t xml:space="preserve"> pravice dostopa</w:t>
      </w:r>
      <w:r w:rsidR="009523D2">
        <w:t xml:space="preserve"> do posameznih vhodov in izhodov</w:t>
      </w:r>
      <w:r w:rsidR="006846AB">
        <w:t xml:space="preserve">. </w:t>
      </w:r>
    </w:p>
    <w:p w14:paraId="1D5087DF" w14:textId="77777777" w:rsidR="00CE669E" w:rsidRDefault="00CE669E" w:rsidP="00CE669E">
      <w:pPr>
        <w:shd w:val="clear" w:color="auto" w:fill="FFFFFF" w:themeFill="background1"/>
      </w:pPr>
    </w:p>
    <w:p w14:paraId="75456C09" w14:textId="6ED59377" w:rsidR="007468CB" w:rsidRDefault="00B004E5" w:rsidP="00CE669E">
      <w:pPr>
        <w:shd w:val="clear" w:color="auto" w:fill="FFFFFF" w:themeFill="background1"/>
      </w:pPr>
      <w:r>
        <w:t>Temperaturni senzor ima trenutno temperaturo zapisano v tekstovni datoteki. Ta datoteka se za naš senzor nahaja</w:t>
      </w:r>
      <w:r w:rsidR="007468CB">
        <w:t xml:space="preserve"> v </w:t>
      </w:r>
      <w:r>
        <w:t>direktoriju</w:t>
      </w:r>
      <w:r w:rsidR="007468CB">
        <w:t xml:space="preserve"> </w:t>
      </w:r>
      <w:r w:rsidR="007468CB" w:rsidRPr="00715BD8">
        <w:rPr>
          <w:color w:val="000000" w:themeColor="text1"/>
          <w:shd w:val="clear" w:color="auto" w:fill="D9D9D9" w:themeFill="background1" w:themeFillShade="D9"/>
        </w:rPr>
        <w:t>/sys/bus/w1/devices/28-0315040b1cff/w1_slave</w:t>
      </w:r>
      <w:r>
        <w:t xml:space="preserve"> in </w:t>
      </w:r>
      <w:r w:rsidR="004C0C94">
        <w:t>ima naslednjo obliko.</w:t>
      </w:r>
    </w:p>
    <w:p w14:paraId="453875CF" w14:textId="77777777"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 crc=5e YES</w:t>
      </w:r>
    </w:p>
    <w:p w14:paraId="2D9D4E6E" w14:textId="220C5F11" w:rsidR="004C0C94" w:rsidRPr="00CE669E" w:rsidRDefault="004C0C94" w:rsidP="005A3058">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aa 01 55 00 7f ff 0c 10 5e t=26625</w:t>
      </w:r>
    </w:p>
    <w:p w14:paraId="21406BBF" w14:textId="77777777" w:rsidR="00CE669E" w:rsidRDefault="00CE669E" w:rsidP="004C0C94"/>
    <w:p w14:paraId="03D1F6BE" w14:textId="505D06EA" w:rsidR="00CE669E" w:rsidRDefault="004C0C94" w:rsidP="004C0C94">
      <w:r>
        <w:t xml:space="preserve">Trenutna temperatura </w:t>
      </w:r>
      <w:r w:rsidR="003C7E21">
        <w:t xml:space="preserve">je navedena </w:t>
      </w:r>
      <w:r w:rsidR="001631CC">
        <w:t xml:space="preserve">v stopinjah </w:t>
      </w:r>
      <w:r w:rsidR="001776F7">
        <w:t>Celzija</w:t>
      </w:r>
      <w:r w:rsidR="001631CC">
        <w:t xml:space="preserve"> </w:t>
      </w:r>
      <w:r w:rsidR="003C7E21">
        <w:t xml:space="preserve">in je navedena </w:t>
      </w:r>
      <w:r>
        <w:t>v drugi vrstici za enačajem</w:t>
      </w:r>
      <w:r w:rsidR="00ED61A4">
        <w:t>, vendar ji manjka decimalna vejica</w:t>
      </w:r>
      <w:r>
        <w:t>.</w:t>
      </w:r>
      <w:r w:rsidR="001631CC">
        <w:t xml:space="preserve"> Datoteko temperaturnega senzorja preberemo z ukazom </w:t>
      </w:r>
      <w:r w:rsidR="001631CC" w:rsidRPr="00715BD8">
        <w:rPr>
          <w:shd w:val="clear" w:color="auto" w:fill="D9D9D9" w:themeFill="background1" w:themeFillShade="D9"/>
        </w:rPr>
        <w:t>cat</w:t>
      </w:r>
      <w:r w:rsidR="001631CC">
        <w:t xml:space="preserve">. S funkcijo </w:t>
      </w:r>
      <w:r w:rsidR="001631CC" w:rsidRPr="00715BD8">
        <w:rPr>
          <w:shd w:val="clear" w:color="auto" w:fill="D9D9D9" w:themeFill="background1" w:themeFillShade="D9"/>
        </w:rPr>
        <w:t>explode</w:t>
      </w:r>
      <w:r w:rsidR="001631CC">
        <w:t xml:space="preserve"> in </w:t>
      </w:r>
      <w:r w:rsidR="001631CC" w:rsidRPr="00715BD8">
        <w:rPr>
          <w:shd w:val="clear" w:color="auto" w:fill="D9D9D9" w:themeFill="background1" w:themeFillShade="D9"/>
        </w:rPr>
        <w:t>number_format</w:t>
      </w:r>
      <w:r w:rsidR="001631CC">
        <w:t xml:space="preserve"> pa oblikujemo izpis v ustrezno obliko. V naslednjem izseku je koda, ki mobilni aplikaciji omogoča branje temperature v prostoru.</w:t>
      </w:r>
    </w:p>
    <w:p w14:paraId="78B23B39" w14:textId="6A81D764"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&lt;?php</w:t>
      </w:r>
    </w:p>
    <w:p w14:paraId="0279F758" w14:textId="0E1C309E"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$s = exec("cat /sys/bus/w1/devices/28-0315040b1cff/w1_slave");</w:t>
      </w:r>
    </w:p>
    <w:p w14:paraId="11F925B8" w14:textId="78C8783B"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$polje = explode("t=", $s);</w:t>
      </w:r>
    </w:p>
    <w:p w14:paraId="1E28C928" w14:textId="77777777" w:rsidR="00ED61A4" w:rsidRPr="00CE669E" w:rsidRDefault="00ED61A4" w:rsidP="00B30E3B">
      <w:pPr>
        <w:pBdr>
          <w:top w:val="single" w:sz="4" w:space="1" w:color="auto"/>
          <w:left w:val="single" w:sz="4" w:space="4" w:color="auto"/>
          <w:bottom w:val="single" w:sz="4" w:space="1" w:color="auto"/>
          <w:right w:val="single" w:sz="4" w:space="4" w:color="auto"/>
        </w:pBdr>
        <w:rPr>
          <w:color w:val="000000" w:themeColor="text1"/>
        </w:rPr>
      </w:pPr>
      <w:r w:rsidRPr="00CE669E">
        <w:rPr>
          <w:color w:val="000000" w:themeColor="text1"/>
        </w:rPr>
        <w:t>echo number_format($polje[1]/1000, 3);</w:t>
      </w:r>
    </w:p>
    <w:p w14:paraId="0CE4B50B" w14:textId="10611796" w:rsidR="00DD54F6" w:rsidRDefault="00DF47E0" w:rsidP="00DD54F6">
      <w:pPr>
        <w:pStyle w:val="Heading2"/>
      </w:pPr>
      <w:bookmarkStart w:id="85" w:name="_Toc459633487"/>
      <w:bookmarkStart w:id="86" w:name="_Toc459674729"/>
      <w:r>
        <w:lastRenderedPageBreak/>
        <w:t xml:space="preserve">Razvoj </w:t>
      </w:r>
      <w:r w:rsidR="00CC766B">
        <w:t>mobilne</w:t>
      </w:r>
      <w:r w:rsidR="00DD54F6">
        <w:t xml:space="preserve"> aplikacij</w:t>
      </w:r>
      <w:r>
        <w:t>e</w:t>
      </w:r>
      <w:bookmarkEnd w:id="85"/>
      <w:bookmarkEnd w:id="86"/>
    </w:p>
    <w:p w14:paraId="52B2B9B8" w14:textId="39A84ED7" w:rsidR="004608CF" w:rsidRDefault="00DD54F6" w:rsidP="00DD54F6">
      <w:r>
        <w:t xml:space="preserve">Aplikacijo smo razvili za Applovo mobilno platformo iOS. </w:t>
      </w:r>
      <w:r w:rsidR="00185ECF">
        <w:t xml:space="preserve">Namestimo jo lahko na mobilni telefon iPhone, tablične računalnik iPad in na iPod touch. Razvoj je potekal v </w:t>
      </w:r>
      <w:r w:rsidR="002546A8">
        <w:t>razvojne okolju</w:t>
      </w:r>
      <w:r w:rsidR="00A352CD">
        <w:t xml:space="preserve"> </w:t>
      </w:r>
      <w:r w:rsidR="00185ECF">
        <w:t>Xcode</w:t>
      </w:r>
      <w:r w:rsidR="00A352CD">
        <w:t xml:space="preserve">. </w:t>
      </w:r>
      <w:r w:rsidR="00185ECF">
        <w:t xml:space="preserve">Razvijali smo v </w:t>
      </w:r>
      <w:r w:rsidR="0056175A">
        <w:t>odprtokodnem</w:t>
      </w:r>
      <w:r w:rsidR="00185ECF">
        <w:t xml:space="preserve"> programskem jeziku Swift.</w:t>
      </w:r>
      <w:r w:rsidR="00A352CD">
        <w:t xml:space="preserve"> Za lažje delo s spletnimi storitvami s</w:t>
      </w:r>
      <w:r w:rsidR="0056175A">
        <w:t xml:space="preserve">mo s pomočjo CocoaPods vključili knjižnico Alamofire. Za hiter dostop </w:t>
      </w:r>
      <w:r w:rsidR="00A352CD">
        <w:t xml:space="preserve">do osnovnih akcij </w:t>
      </w:r>
      <w:r w:rsidR="0056175A">
        <w:t xml:space="preserve">smo razvili tudi Today extension, ki omogoča </w:t>
      </w:r>
      <w:r w:rsidR="00CA4562">
        <w:t xml:space="preserve">hiter </w:t>
      </w:r>
      <w:r w:rsidR="0056175A">
        <w:t>dostop do nekaterih funkcionalnosti brez</w:t>
      </w:r>
      <w:r w:rsidR="003C7E21">
        <w:t xml:space="preserve"> odklepanja</w:t>
      </w:r>
      <w:r w:rsidR="0056175A">
        <w:t xml:space="preserve"> mobiln</w:t>
      </w:r>
      <w:r w:rsidR="003C7E21">
        <w:t>e</w:t>
      </w:r>
      <w:r w:rsidR="0056175A">
        <w:t xml:space="preserve"> naprav</w:t>
      </w:r>
      <w:r w:rsidR="003C7E21">
        <w:t>e</w:t>
      </w:r>
      <w:r w:rsidR="004608CF">
        <w:t>. Aplikacija se s pomočjo iBeacon tehnologije zaveda lokacije in lahko proži akcije, kot je vklop in izklop luči. Za</w:t>
      </w:r>
      <w:r w:rsidR="00BA5858">
        <w:t xml:space="preserve"> nadzor verzij smo uporabili Git</w:t>
      </w:r>
      <w:r w:rsidR="004608CF">
        <w:t xml:space="preserve"> in ponudnika </w:t>
      </w:r>
      <w:r w:rsidR="00F32B9A">
        <w:t>GitHub</w:t>
      </w:r>
      <w:r w:rsidR="004608CF">
        <w:t xml:space="preserve">. </w:t>
      </w:r>
    </w:p>
    <w:p w14:paraId="767DE39C" w14:textId="77777777" w:rsidR="00F7520C" w:rsidRDefault="00F7520C" w:rsidP="00F7520C">
      <w:pPr>
        <w:pStyle w:val="Heading3"/>
      </w:pPr>
      <w:bookmarkStart w:id="87" w:name="_Toc459633488"/>
      <w:bookmarkStart w:id="88" w:name="_Toc459674730"/>
      <w:r>
        <w:t xml:space="preserve">Nadzor </w:t>
      </w:r>
      <w:r w:rsidRPr="003C7466">
        <w:t>različic</w:t>
      </w:r>
      <w:bookmarkEnd w:id="87"/>
      <w:bookmarkEnd w:id="88"/>
    </w:p>
    <w:p w14:paraId="5691C5D1" w14:textId="0B1B21CD" w:rsidR="00F7520C" w:rsidRDefault="00DA22CB" w:rsidP="00F7520C">
      <w:r>
        <w:t xml:space="preserve">Nadzor različic shranjuje zgodovino razvoja različnih tipov datotek. Posebej primeren pa je za izvorno kodo, konfiguracijske datoteke ipd. Omogoča hkratno delo več oseb, brez da bi si te medsebojno kodo prepisovale. </w:t>
      </w:r>
      <w:r w:rsidR="00F7520C" w:rsidRPr="003C7466">
        <w:t xml:space="preserve">Nadzor različic je sistem, ki </w:t>
      </w:r>
      <w:r w:rsidR="003C7E21">
        <w:t xml:space="preserve">sproti </w:t>
      </w:r>
      <w:r w:rsidR="00F7520C" w:rsidRPr="003C7466">
        <w:t xml:space="preserve">zapisuje spremembe v datoteko ali skupek datotek, da lahko kasneje prikliče določeno različico. </w:t>
      </w:r>
      <w:r w:rsidR="00F7520C">
        <w:t xml:space="preserve">Ločimo dve kategoriji sistemov za nadzor različic in sicer centralizirane, kot je </w:t>
      </w:r>
      <w:r w:rsidR="00F7520C" w:rsidRPr="009F65B0">
        <w:t>Subversion</w:t>
      </w:r>
      <w:r w:rsidR="00F7520C">
        <w:t xml:space="preserve"> in CSV</w:t>
      </w:r>
      <w:r w:rsidR="00F32B9A">
        <w:t>,</w:t>
      </w:r>
      <w:r w:rsidR="00F7520C">
        <w:t xml:space="preserve"> </w:t>
      </w:r>
      <w:r w:rsidR="00F32B9A">
        <w:t xml:space="preserve">ter </w:t>
      </w:r>
      <w:r w:rsidR="00F7520C">
        <w:t xml:space="preserve">distribuirane, kot </w:t>
      </w:r>
      <w:r w:rsidR="00F32B9A">
        <w:t xml:space="preserve">je </w:t>
      </w:r>
      <w:r w:rsidR="00F7520C">
        <w:t>G</w:t>
      </w:r>
      <w:r w:rsidR="00F32B9A">
        <w:t>it</w:t>
      </w:r>
      <w:r w:rsidR="00F7520C">
        <w:t xml:space="preserve"> </w:t>
      </w:r>
      <w:r w:rsidR="00F7520C">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F7520C">
        <w:fldChar w:fldCharType="separate"/>
      </w:r>
      <w:r w:rsidR="00520FFE" w:rsidRPr="00520FFE">
        <w:rPr>
          <w:noProof/>
        </w:rPr>
        <w:t>[25]</w:t>
      </w:r>
      <w:r w:rsidR="00F7520C">
        <w:fldChar w:fldCharType="end"/>
      </w:r>
      <w:r w:rsidR="00F7520C" w:rsidRPr="003C7466">
        <w:t>.</w:t>
      </w:r>
    </w:p>
    <w:p w14:paraId="315EBD5E" w14:textId="77777777" w:rsidR="00F7520C" w:rsidRDefault="00F7520C" w:rsidP="00F7520C"/>
    <w:p w14:paraId="1A937BD8" w14:textId="4A3BB71D" w:rsidR="00F7520C" w:rsidRPr="000E03AB" w:rsidRDefault="00A44CFD" w:rsidP="00F7520C">
      <w:pPr>
        <w:rPr>
          <w:b/>
        </w:rPr>
      </w:pPr>
      <w:r>
        <w:rPr>
          <w:b/>
        </w:rPr>
        <w:t>Git</w:t>
      </w:r>
    </w:p>
    <w:p w14:paraId="12B52DE9" w14:textId="5AA7B678" w:rsidR="00F7520C" w:rsidRDefault="00A44CFD" w:rsidP="00DD54F6">
      <w:r>
        <w:t>Git</w:t>
      </w:r>
      <w:r w:rsidR="00F7520C">
        <w:t xml:space="preserve"> je nastal kot odgovor na spremembe pri licenciranju orodja za nadzor verzij </w:t>
      </w:r>
      <w:r w:rsidR="00F7520C" w:rsidRPr="009F65B0">
        <w:t>BitKeeper</w:t>
      </w:r>
      <w:r w:rsidR="00F32B9A">
        <w:t xml:space="preserve">, ki je </w:t>
      </w:r>
      <w:r w:rsidR="00F7520C">
        <w:t xml:space="preserve">postal plačljiv. Razvoj je </w:t>
      </w:r>
      <w:r w:rsidR="00383C27">
        <w:t>pri</w:t>
      </w:r>
      <w:r w:rsidR="00F7520C">
        <w:t xml:space="preserve">čela razvijalska skupnost Linux, največ </w:t>
      </w:r>
      <w:r w:rsidR="00383C27">
        <w:t xml:space="preserve">je </w:t>
      </w:r>
      <w:r w:rsidR="00F7520C">
        <w:t>k razvoju ideje pripomogel ustvarjalec Linux-a Linus</w:t>
      </w:r>
      <w:r w:rsidR="00F7520C" w:rsidRPr="003C6832">
        <w:t xml:space="preserve"> Torvalds</w:t>
      </w:r>
      <w:r w:rsidR="00F7520C">
        <w:t xml:space="preserve"> </w:t>
      </w:r>
      <w:r w:rsidR="00F7520C">
        <w:fldChar w:fldCharType="begin" w:fldLock="1"/>
      </w:r>
      <w:r w:rsidR="00104E8E">
        <w:instrText>ADDIN CSL_CITATION { "citationItems" : [ { "id" : "ITEM-1", "itemData" : { "URL" : "https://git-scm.com/book/sl/v2/Pri%C4%8Detek-Kratka-zgodovina-Git-a", "id" : "ITEM-1", "issued" : { "date-parts" : [ [ "0" ] ] }, "title" : "Git - Kratka zgodovina Git-a", "type" : "webpage" }, "uris" : [ "http://www.mendeley.com/documents/?uuid=246ec3eb-3b5b-3568-91ac-492479a11444" ] } ], "mendeley" : { "formattedCitation" : "[26]", "plainTextFormattedCitation" : "[26]", "previouslyFormattedCitation" : "[26]" }, "properties" : { "noteIndex" : 0 }, "schema" : "https://github.com/citation-style-language/schema/raw/master/csl-citation.json" }</w:instrText>
      </w:r>
      <w:r w:rsidR="00F7520C">
        <w:fldChar w:fldCharType="separate"/>
      </w:r>
      <w:r w:rsidR="00520FFE" w:rsidRPr="00520FFE">
        <w:rPr>
          <w:noProof/>
        </w:rPr>
        <w:t>[26]</w:t>
      </w:r>
      <w:r w:rsidR="00F7520C">
        <w:fldChar w:fldCharType="end"/>
      </w:r>
      <w:r w:rsidR="00F7520C">
        <w:t>. O</w:t>
      </w:r>
      <w:r w:rsidR="00383C27">
        <w:t>d</w:t>
      </w:r>
      <w:r w:rsidR="00F7520C">
        <w:t xml:space="preserve"> izida leta 2005 njegova popularnost raste in je trenutno najpopularnejše orodje za nadzor različic </w:t>
      </w:r>
      <w:r w:rsidR="00F7520C">
        <w:fldChar w:fldCharType="begin" w:fldLock="1"/>
      </w:r>
      <w:r w:rsidR="00104E8E">
        <w:instrText>ADDIN CSL_CITATION { "citationItems" : [ { "id" : "ITEM-1", "itemData" : { "id" : "ITEM-1", "issued" : { "date-parts" : [ [ "2014" ] ] }, "publisher" : "Ianskerrett.wordpress.com", "title" : "Eclipse Community Survey 2014 results | Ian Skerrett", "type" : "book" }, "uris" : [ "http://www.mendeley.com/documents/?uuid=a273d544-d538-3384-80c4-b1db6721e885" ] } ], "mendeley" : { "formattedCitation" : "[27]", "plainTextFormattedCitation" : "[27]", "previouslyFormattedCitation" : "[27]" }, "properties" : { "noteIndex" : 0 }, "schema" : "https://github.com/citation-style-language/schema/raw/master/csl-citation.json" }</w:instrText>
      </w:r>
      <w:r w:rsidR="00F7520C">
        <w:fldChar w:fldCharType="separate"/>
      </w:r>
      <w:r w:rsidR="00520FFE" w:rsidRPr="00520FFE">
        <w:rPr>
          <w:noProof/>
        </w:rPr>
        <w:t>[27]</w:t>
      </w:r>
      <w:r w:rsidR="00F7520C">
        <w:fldChar w:fldCharType="end"/>
      </w:r>
      <w:r w:rsidR="00F7520C">
        <w:t>. Podpirajo ga različna razvijalska okolja kot so Eclipse, Netbeans in Xcode. Obstajajo pa tudi programi namenjeni izključno nadzor</w:t>
      </w:r>
      <w:r w:rsidR="00F32B9A">
        <w:t>u</w:t>
      </w:r>
      <w:r w:rsidR="00F7520C">
        <w:t xml:space="preserve"> nad različicami, kot je </w:t>
      </w:r>
      <w:r w:rsidR="00DA22CB">
        <w:t>program</w:t>
      </w:r>
      <w:r w:rsidR="00F7520C">
        <w:t xml:space="preserve"> git v konzoli ali pa grafični</w:t>
      </w:r>
      <w:r w:rsidR="00DA22CB">
        <w:t>, kot</w:t>
      </w:r>
      <w:r w:rsidR="00F7520C">
        <w:t xml:space="preserve"> SourceTree.</w:t>
      </w:r>
      <w:r>
        <w:t xml:space="preserve"> Kot Linux je Git licenciran z GPL licenco verzije 2.</w:t>
      </w:r>
    </w:p>
    <w:p w14:paraId="04F8F7AA" w14:textId="77777777" w:rsidR="007C131F" w:rsidRDefault="007C131F" w:rsidP="00DD54F6"/>
    <w:p w14:paraId="3660539A" w14:textId="5014CDF1" w:rsidR="007C131F" w:rsidRDefault="007C131F" w:rsidP="00DD54F6">
      <w:r w:rsidRPr="007C131F">
        <w:t>Git</w:t>
      </w:r>
      <w:r w:rsidR="00383C27">
        <w:t xml:space="preserve"> zaznava</w:t>
      </w:r>
      <w:r>
        <w:t xml:space="preserve"> podatke</w:t>
      </w:r>
      <w:r w:rsidRPr="007C131F">
        <w:t xml:space="preserve"> kot skupek posnetkov miniaturnega datotečnega sistema. Vsakič</w:t>
      </w:r>
      <w:r w:rsidR="00383C27">
        <w:t>,</w:t>
      </w:r>
      <w:r w:rsidRPr="007C131F">
        <w:t xml:space="preserve"> ko </w:t>
      </w:r>
      <w:r>
        <w:t>je stanje projekta shranjeno</w:t>
      </w:r>
      <w:r w:rsidR="00900A90">
        <w:t>,</w:t>
      </w:r>
      <w:r>
        <w:t xml:space="preserve"> Git </w:t>
      </w:r>
      <w:r w:rsidR="00900A90">
        <w:t>naredi</w:t>
      </w:r>
      <w:r>
        <w:t xml:space="preserve"> sliko stanja </w:t>
      </w:r>
      <w:r w:rsidRPr="007C131F">
        <w:t xml:space="preserve">datotek v </w:t>
      </w:r>
      <w:r w:rsidR="00383C27">
        <w:t>določenem</w:t>
      </w:r>
      <w:r w:rsidRPr="007C131F">
        <w:t xml:space="preserve"> trenutku in shrani referenco na posnetek. </w:t>
      </w:r>
      <w:r w:rsidR="00383C27">
        <w:t>V primeru, da se</w:t>
      </w:r>
      <w:r>
        <w:t xml:space="preserve"> datoteke niso spremenile</w:t>
      </w:r>
      <w:r w:rsidR="00383C27">
        <w:t>,</w:t>
      </w:r>
      <w:r w:rsidRPr="007C131F">
        <w:t xml:space="preserve"> jih Git ne shrani ponovno</w:t>
      </w:r>
      <w:r w:rsidR="00383C27">
        <w:t xml:space="preserve"> in s tem ohranja učinkovitost</w:t>
      </w:r>
      <w:r>
        <w:t>.</w:t>
      </w:r>
      <w:r w:rsidRPr="007C131F">
        <w:t xml:space="preserve"> </w:t>
      </w:r>
      <w:r>
        <w:t>Shrani le povezavo</w:t>
      </w:r>
      <w:r w:rsidRPr="007C131F">
        <w:t xml:space="preserve"> </w:t>
      </w:r>
      <w:r w:rsidR="00383C27">
        <w:t xml:space="preserve">do </w:t>
      </w:r>
      <w:r w:rsidRPr="007C131F">
        <w:t>prejšnj</w:t>
      </w:r>
      <w:r w:rsidR="00383C27">
        <w:t>e</w:t>
      </w:r>
      <w:r w:rsidRPr="007C131F">
        <w:t xml:space="preserve"> identičn</w:t>
      </w:r>
      <w:r w:rsidR="00383C27">
        <w:t>e</w:t>
      </w:r>
      <w:r w:rsidRPr="007C131F">
        <w:t xml:space="preserve"> datotek</w:t>
      </w:r>
      <w:r w:rsidR="00383C27">
        <w:t>e</w:t>
      </w:r>
      <w:r w:rsidRPr="007C131F">
        <w:t>, ki j</w:t>
      </w:r>
      <w:r w:rsidR="00383C27">
        <w:t>e</w:t>
      </w:r>
      <w:r w:rsidRPr="007C131F">
        <w:t xml:space="preserve"> že shranjen</w:t>
      </w:r>
      <w:r w:rsidR="00383C27">
        <w:t>a</w:t>
      </w:r>
      <w:r w:rsidRPr="007C131F">
        <w:t xml:space="preserve">. Git </w:t>
      </w:r>
      <w:r>
        <w:t>podatke</w:t>
      </w:r>
      <w:r w:rsidR="00383C27">
        <w:t xml:space="preserve"> zaznava</w:t>
      </w:r>
      <w:r w:rsidRPr="007C131F">
        <w:t xml:space="preserve"> kot tok posnetkov.</w:t>
      </w:r>
      <w:r w:rsidR="00604DD6">
        <w:t xml:space="preserve"> </w:t>
      </w:r>
    </w:p>
    <w:p w14:paraId="5D4E2913" w14:textId="77777777" w:rsidR="00604DD6" w:rsidRDefault="00604DD6" w:rsidP="00DD54F6"/>
    <w:p w14:paraId="51E0A636" w14:textId="5C7C30CF" w:rsidR="00604DD6" w:rsidRDefault="00604DD6" w:rsidP="00DD54F6">
      <w:r w:rsidRPr="00604DD6">
        <w:t xml:space="preserve">Večina operacij v Git-u potrebuje za delovanje </w:t>
      </w:r>
      <w:r w:rsidR="00387AC0">
        <w:t>le</w:t>
      </w:r>
      <w:r w:rsidRPr="00604DD6">
        <w:t xml:space="preserve"> lokalne datoteke in vire</w:t>
      </w:r>
      <w:r w:rsidR="00A33495">
        <w:t>;</w:t>
      </w:r>
      <w:r w:rsidRPr="00604DD6">
        <w:t xml:space="preserve"> v splošnem ni</w:t>
      </w:r>
      <w:r w:rsidR="00383C27">
        <w:t xml:space="preserve">so </w:t>
      </w:r>
      <w:r>
        <w:t>potreb</w:t>
      </w:r>
      <w:r w:rsidR="00383C27">
        <w:t>ne</w:t>
      </w:r>
      <w:r>
        <w:t xml:space="preserve"> informacij</w:t>
      </w:r>
      <w:r w:rsidR="00383C27">
        <w:t>e</w:t>
      </w:r>
      <w:r w:rsidRPr="00604DD6">
        <w:t xml:space="preserve"> drugega računalnika</w:t>
      </w:r>
      <w:r w:rsidR="00387AC0">
        <w:t xml:space="preserve"> oziroma strežnika</w:t>
      </w:r>
      <w:r w:rsidRPr="00604DD6">
        <w:t xml:space="preserve"> </w:t>
      </w:r>
      <w:r>
        <w:t>iz</w:t>
      </w:r>
      <w:r w:rsidRPr="00604DD6">
        <w:t xml:space="preserve"> omrežj</w:t>
      </w:r>
      <w:r>
        <w:t>a</w:t>
      </w:r>
      <w:r w:rsidRPr="00604DD6">
        <w:t xml:space="preserve">. </w:t>
      </w:r>
      <w:r>
        <w:t xml:space="preserve">V primerjavi z </w:t>
      </w:r>
      <w:r>
        <w:lastRenderedPageBreak/>
        <w:t>orodji kot je SVN, ki za vse operacije uporablja centralni strežnik</w:t>
      </w:r>
      <w:r w:rsidR="00900A90">
        <w:t>,</w:t>
      </w:r>
      <w:r>
        <w:t xml:space="preserve"> je večina operacij veliko hitrejših. V</w:t>
      </w:r>
      <w:r w:rsidRPr="00604DD6">
        <w:t>s</w:t>
      </w:r>
      <w:r>
        <w:t>a</w:t>
      </w:r>
      <w:r w:rsidRPr="00604DD6">
        <w:t xml:space="preserve"> zgodovin</w:t>
      </w:r>
      <w:r>
        <w:t>a</w:t>
      </w:r>
      <w:r w:rsidRPr="00604DD6">
        <w:t xml:space="preserve"> projekta </w:t>
      </w:r>
      <w:r>
        <w:t>je shranjena lokalno, zato je</w:t>
      </w:r>
      <w:r w:rsidRPr="00604DD6">
        <w:t xml:space="preserve"> večina operacij takojšnjih</w:t>
      </w:r>
      <w:r w:rsidR="00387AC0">
        <w:t xml:space="preserve"> </w:t>
      </w:r>
      <w:r w:rsidR="00387AC0">
        <w:fldChar w:fldCharType="begin" w:fldLock="1"/>
      </w:r>
      <w:r w:rsidR="00104E8E">
        <w:instrText>ADDIN CSL_CITATION { "citationItems" : [ { "id" : "ITEM-1", "itemData" : { "URL" : "https://git-scm.com/book/sl/v2/Pri%C4%8Detek-O-nadzoru-razli%C4%8Dic", "id" : "ITEM-1", "issued" : { "date-parts" : [ [ "0" ] ] }, "title" : "Git - O nadzoru razli\u010dic", "type" : "webpage" }, "uris" : [ "http://www.mendeley.com/documents/?uuid=8632b9f2-a00b-34fb-b163-dbbd08c16287" ] } ], "mendeley" : { "formattedCitation" : "[25]", "plainTextFormattedCitation" : "[25]", "previouslyFormattedCitation" : "[25]" }, "properties" : { "noteIndex" : 0 }, "schema" : "https://github.com/citation-style-language/schema/raw/master/csl-citation.json" }</w:instrText>
      </w:r>
      <w:r w:rsidR="00387AC0">
        <w:fldChar w:fldCharType="separate"/>
      </w:r>
      <w:r w:rsidR="00520FFE" w:rsidRPr="00520FFE">
        <w:rPr>
          <w:noProof/>
        </w:rPr>
        <w:t>[25]</w:t>
      </w:r>
      <w:r w:rsidR="00387AC0">
        <w:fldChar w:fldCharType="end"/>
      </w:r>
      <w:r w:rsidRPr="00604DD6">
        <w:t>.</w:t>
      </w:r>
      <w:r w:rsidR="000D5372">
        <w:t xml:space="preserve"> </w:t>
      </w:r>
    </w:p>
    <w:p w14:paraId="3776E566" w14:textId="77777777" w:rsidR="000D5372" w:rsidRDefault="000D5372" w:rsidP="00DD54F6"/>
    <w:p w14:paraId="4D661E86" w14:textId="4718E9F3" w:rsidR="00D00F42" w:rsidRDefault="00D00F42" w:rsidP="000D5372">
      <w:r>
        <w:t>Vč</w:t>
      </w:r>
      <w:r w:rsidRPr="00D00F42">
        <w:t>asih se zgodi, da poleg glavne veje razvoja potrebujemo tudi vzporedno oz. stransko vejo (angl. branch). Stranske vej</w:t>
      </w:r>
      <w:r>
        <w:t>e pridejo prav predvsem pri</w:t>
      </w:r>
      <w:r w:rsidRPr="00D00F42">
        <w:t xml:space="preserve"> r</w:t>
      </w:r>
      <w:r>
        <w:t>azvoju delov programa, ki jih še nimamo namen</w:t>
      </w:r>
      <w:r w:rsidR="00900A90">
        <w:t>a</w:t>
      </w:r>
      <w:r>
        <w:t xml:space="preserve"> takoj vključ</w:t>
      </w:r>
      <w:r w:rsidRPr="00D00F42">
        <w:t>iti v glavno vejo</w:t>
      </w:r>
      <w:r>
        <w:t xml:space="preserve"> </w:t>
      </w:r>
      <w:r>
        <w:fldChar w:fldCharType="begin" w:fldLock="1"/>
      </w:r>
      <w:r w:rsidR="00104E8E">
        <w:instrText>ADDIN CSL_CITATION { "citationItems" : [ { "id" : "ITEM-1", "itemData" : { "author" : [ { "dropping-particle" : "", "family" : "Miheli\u010d", "given" : "Jurij", "non-dropping-particle" : "", "parse-names" : false, "suffix" : "" } ], "id" : "ITEM-1", "issued" : { "date-parts" : [ [ "2015" ] ] }, "title" : "Altruist svn in egocentrik git: dva sistema za vodenje izvedb Laboratorij za algoritme in podakovne strukture Fakulteta za ra\u010dunalni\u0161tvo in informatiko Univerza v Ljubljani", "type" : "article-journal" }, "uris" : [ "http://www.mendeley.com/documents/?uuid=64150cf3-4810-30f9-8135-a8b115d9d7a1" ] } ], "mendeley" : { "formattedCitation" : "[28]", "plainTextFormattedCitation" : "[28]", "previouslyFormattedCitation" : "[28]" }, "properties" : { "noteIndex" : 0 }, "schema" : "https://github.com/citation-style-language/schema/raw/master/csl-citation.json" }</w:instrText>
      </w:r>
      <w:r>
        <w:fldChar w:fldCharType="separate"/>
      </w:r>
      <w:r w:rsidR="00520FFE" w:rsidRPr="00520FFE">
        <w:rPr>
          <w:noProof/>
        </w:rPr>
        <w:t>[28]</w:t>
      </w:r>
      <w:r>
        <w:fldChar w:fldCharType="end"/>
      </w:r>
      <w:r w:rsidRPr="00D00F42">
        <w:t>.</w:t>
      </w:r>
      <w:r>
        <w:t xml:space="preserve"> </w:t>
      </w:r>
    </w:p>
    <w:p w14:paraId="5C12FDF5" w14:textId="1A079DFD" w:rsidR="0056175A" w:rsidRDefault="0056175A" w:rsidP="0056175A">
      <w:pPr>
        <w:pStyle w:val="Heading3"/>
      </w:pPr>
      <w:bookmarkStart w:id="89" w:name="_Toc459633489"/>
      <w:bookmarkStart w:id="90" w:name="_Toc459674731"/>
      <w:r>
        <w:t>Xcode</w:t>
      </w:r>
      <w:bookmarkEnd w:id="89"/>
      <w:bookmarkEnd w:id="90"/>
      <w:r w:rsidR="00185ECF">
        <w:t xml:space="preserve"> </w:t>
      </w:r>
    </w:p>
    <w:p w14:paraId="4306E0E7" w14:textId="408BE701" w:rsidR="004E6AA9" w:rsidRDefault="00681B14" w:rsidP="00681B14">
      <w:r>
        <w:t xml:space="preserve">Xcode je </w:t>
      </w:r>
      <w:r w:rsidR="00B514F5">
        <w:t xml:space="preserve">integrirano razvojno okolje – </w:t>
      </w:r>
      <w:r>
        <w:t>IDE</w:t>
      </w:r>
      <w:r w:rsidR="00A15003">
        <w:t xml:space="preserve"> (ang. </w:t>
      </w:r>
      <w:r w:rsidR="00A15003" w:rsidRPr="00A15003">
        <w:t xml:space="preserve">Integrated </w:t>
      </w:r>
      <w:r w:rsidR="00590397">
        <w:t>D</w:t>
      </w:r>
      <w:r w:rsidR="00A15003" w:rsidRPr="00A15003">
        <w:t xml:space="preserve">evelopment </w:t>
      </w:r>
      <w:r w:rsidR="00590397">
        <w:t>E</w:t>
      </w:r>
      <w:r w:rsidR="00A15003" w:rsidRPr="00A15003">
        <w:t>nvironment</w:t>
      </w:r>
      <w:r w:rsidR="00A15003">
        <w:t>)</w:t>
      </w:r>
      <w:r w:rsidR="00A33495">
        <w:t>,</w:t>
      </w:r>
      <w:r>
        <w:t xml:space="preserve"> razvit</w:t>
      </w:r>
      <w:r w:rsidR="00A33495">
        <w:t>o</w:t>
      </w:r>
      <w:r>
        <w:t xml:space="preserve"> s strani Appla</w:t>
      </w:r>
      <w:r w:rsidR="00900A90">
        <w:t xml:space="preserve"> (</w:t>
      </w:r>
      <w:r w:rsidR="00E50923">
        <w:fldChar w:fldCharType="begin"/>
      </w:r>
      <w:r w:rsidR="00E50923">
        <w:instrText xml:space="preserve"> REF _Ref459547665 \h </w:instrText>
      </w:r>
      <w:r w:rsidR="00E50923">
        <w:fldChar w:fldCharType="separate"/>
      </w:r>
      <w:r w:rsidR="00E50923">
        <w:t xml:space="preserve">Slika </w:t>
      </w:r>
      <w:r w:rsidR="00E50923">
        <w:rPr>
          <w:noProof/>
        </w:rPr>
        <w:t>14</w:t>
      </w:r>
      <w:r w:rsidR="00E50923">
        <w:fldChar w:fldCharType="end"/>
      </w:r>
      <w:r w:rsidR="00900A90">
        <w:t>)</w:t>
      </w:r>
      <w:r>
        <w:t xml:space="preserve">. </w:t>
      </w:r>
      <w:r w:rsidR="00563EF4">
        <w:t>Okolje lahko uporabljamo samo na računalnikih, ki jih poganja operacijski sistem OS X. Na voljo je brezplačno v aplikacij</w:t>
      </w:r>
      <w:r w:rsidR="00A33495">
        <w:t>i</w:t>
      </w:r>
      <w:r w:rsidR="00563EF4">
        <w:t xml:space="preserve"> App Store. </w:t>
      </w:r>
      <w:r>
        <w:t>Prva verzija je izšla leta 2003</w:t>
      </w:r>
      <w:r w:rsidR="00563EF4">
        <w:t>, aktualna različica je 7.3.1</w:t>
      </w:r>
      <w:r>
        <w:t xml:space="preserve">. Podpira velik nabor programskih jezikov, kot so </w:t>
      </w:r>
      <w:r w:rsidRPr="00681B14">
        <w:t xml:space="preserve"> C, C++, Objective-C, Objective-C++, Java, AppleScript, Python, Ruby, ResEdit </w:t>
      </w:r>
      <w:r>
        <w:t>in</w:t>
      </w:r>
      <w:r w:rsidR="00563EF4">
        <w:t xml:space="preserve"> nenazadnje tudi</w:t>
      </w:r>
      <w:r>
        <w:t xml:space="preserve"> Swift.</w:t>
      </w:r>
      <w:r w:rsidR="00563EF4">
        <w:t xml:space="preserve"> </w:t>
      </w:r>
      <w:r w:rsidR="00B514F5">
        <w:t>Okolje vključuje več orodij, ki so razvijalcem v pomoč pri razvoju. To so na primer orodje za izdelavo</w:t>
      </w:r>
      <w:r w:rsidR="00563EF4">
        <w:t xml:space="preserve"> grafičnih vmesnikov</w:t>
      </w:r>
      <w:r w:rsidR="00B514F5">
        <w:t>, iOS simulator ter orodja za profiliranje</w:t>
      </w:r>
      <w:r w:rsidR="004E6AA9">
        <w:t>.</w:t>
      </w:r>
      <w:r w:rsidR="00786722">
        <w:t xml:space="preserve"> </w:t>
      </w:r>
    </w:p>
    <w:p w14:paraId="4BB12530" w14:textId="77777777" w:rsidR="00786722" w:rsidRDefault="00786722" w:rsidP="00681B14"/>
    <w:p w14:paraId="04F39164" w14:textId="7D8EC1D1" w:rsidR="00B30E3B" w:rsidRDefault="00786722" w:rsidP="00681B14">
      <w:r>
        <w:t xml:space="preserve">V prejšnjih verzijah Xcode je za testiranje na dejanski napravi bila potrebna </w:t>
      </w:r>
      <w:r w:rsidR="00BA5858">
        <w:t xml:space="preserve">plačljiva </w:t>
      </w:r>
      <w:r>
        <w:t>iOS razvijalska licenca, od verzije Xcode 7</w:t>
      </w:r>
      <w:r w:rsidR="00900A90">
        <w:t xml:space="preserve"> naprej</w:t>
      </w:r>
      <w:r w:rsidR="00A33495">
        <w:t xml:space="preserve"> pa</w:t>
      </w:r>
      <w:r w:rsidR="00900A90">
        <w:t xml:space="preserve"> </w:t>
      </w:r>
      <w:r>
        <w:t>je</w:t>
      </w:r>
      <w:r w:rsidR="00900A90">
        <w:t xml:space="preserve"> testiranje brezplačno</w:t>
      </w:r>
      <w:r>
        <w:t xml:space="preserve">. </w:t>
      </w:r>
      <w:r w:rsidR="00A33495">
        <w:t>Za trženje aplikacij na trgovini App Store je še vedno potreben</w:t>
      </w:r>
      <w:r w:rsidR="00A33495" w:rsidDel="00A33495">
        <w:t xml:space="preserve"> </w:t>
      </w:r>
      <w:r w:rsidR="00A33495">
        <w:t>r</w:t>
      </w:r>
      <w:r>
        <w:t>azvijalski račun.</w:t>
      </w:r>
    </w:p>
    <w:p w14:paraId="0470D4AB" w14:textId="77777777" w:rsidR="004E6AA9" w:rsidRDefault="004E6AA9" w:rsidP="004E6AA9">
      <w:pPr>
        <w:keepNext/>
      </w:pPr>
      <w:r>
        <w:rPr>
          <w:noProof/>
          <w:lang w:val="en-US"/>
        </w:rPr>
        <w:drawing>
          <wp:inline distT="0" distB="0" distL="0" distR="0" wp14:anchorId="0383D84B" wp14:editId="740D7322">
            <wp:extent cx="5569585" cy="3402330"/>
            <wp:effectExtent l="0" t="0" r="0" b="1270"/>
            <wp:docPr id="8" name="Picture 8" descr="../Screen%20Shot%202016-08-08%20at%2009.4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08%20at%2009.41.2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9585" cy="3402330"/>
                    </a:xfrm>
                    <a:prstGeom prst="rect">
                      <a:avLst/>
                    </a:prstGeom>
                    <a:noFill/>
                    <a:ln>
                      <a:noFill/>
                    </a:ln>
                  </pic:spPr>
                </pic:pic>
              </a:graphicData>
            </a:graphic>
          </wp:inline>
        </w:drawing>
      </w:r>
    </w:p>
    <w:p w14:paraId="0691468B" w14:textId="03688128" w:rsidR="00563EF4" w:rsidRPr="00681B14" w:rsidRDefault="004E6AA9" w:rsidP="004E6AA9">
      <w:pPr>
        <w:pStyle w:val="Caption"/>
      </w:pPr>
      <w:bookmarkStart w:id="91" w:name="_Ref459547665"/>
      <w:bookmarkStart w:id="92" w:name="_Toc459675435"/>
      <w:r>
        <w:t xml:space="preserve">Slika </w:t>
      </w:r>
      <w:r>
        <w:fldChar w:fldCharType="begin"/>
      </w:r>
      <w:r>
        <w:instrText xml:space="preserve"> SEQ Slika \* ARABIC </w:instrText>
      </w:r>
      <w:r>
        <w:fldChar w:fldCharType="separate"/>
      </w:r>
      <w:r w:rsidR="00D57A71">
        <w:rPr>
          <w:noProof/>
        </w:rPr>
        <w:t>14</w:t>
      </w:r>
      <w:r>
        <w:fldChar w:fldCharType="end"/>
      </w:r>
      <w:bookmarkEnd w:id="91"/>
      <w:r>
        <w:t>: Zaslonska slika razvojnega okolja Xcode</w:t>
      </w:r>
      <w:bookmarkEnd w:id="92"/>
    </w:p>
    <w:p w14:paraId="7B576E79" w14:textId="6435FF95" w:rsidR="00185ECF" w:rsidRDefault="00185ECF" w:rsidP="00185ECF">
      <w:pPr>
        <w:pStyle w:val="Heading3"/>
      </w:pPr>
      <w:bookmarkStart w:id="93" w:name="_Toc459633490"/>
      <w:bookmarkStart w:id="94" w:name="_Toc459674732"/>
      <w:r>
        <w:lastRenderedPageBreak/>
        <w:t>Swift</w:t>
      </w:r>
      <w:bookmarkEnd w:id="93"/>
      <w:bookmarkEnd w:id="94"/>
    </w:p>
    <w:p w14:paraId="61CF0F5B" w14:textId="41EBB7CE" w:rsidR="00185ECF" w:rsidRDefault="00185ECF" w:rsidP="00185ECF">
      <w:r>
        <w:t>Swift je</w:t>
      </w:r>
      <w:r w:rsidR="00CD244F">
        <w:t xml:space="preserve"> programski jezik, ki je</w:t>
      </w:r>
      <w:r>
        <w:t xml:space="preserve"> bil predstavljen na Applovi razvijalski konferenci leta </w:t>
      </w:r>
      <w:r w:rsidR="00D24C2E">
        <w:t>2014</w:t>
      </w:r>
      <w:r w:rsidR="003C7466">
        <w:t xml:space="preserve"> </w:t>
      </w:r>
      <w:r w:rsidR="003C7466">
        <w:fldChar w:fldCharType="begin" w:fldLock="1"/>
      </w:r>
      <w:r w:rsidR="00104E8E">
        <w:instrText>ADDIN CSL_CITATION { "citationItems" : [ { "id" : "ITEM-1", "itemData" : { "id" : "ITEM-1", "issued" : { "date-parts" : [ [ "2014" ] ] }, "publisher" : "Apple", "title" : "Swift Has Reached 1.0", "type" : "book" }, "uris" : [ "http://www.mendeley.com/documents/?uuid=7f688e2c-2541-3985-b83d-bbe11aa03323" ] } ], "mendeley" : { "formattedCitation" : "[29]", "plainTextFormattedCitation" : "[29]", "previouslyFormattedCitation" : "[29]" }, "properties" : { "noteIndex" : 0 }, "schema" : "https://github.com/citation-style-language/schema/raw/master/csl-citation.json" }</w:instrText>
      </w:r>
      <w:r w:rsidR="003C7466">
        <w:fldChar w:fldCharType="separate"/>
      </w:r>
      <w:r w:rsidR="00520FFE" w:rsidRPr="00520FFE">
        <w:rPr>
          <w:noProof/>
        </w:rPr>
        <w:t>[29]</w:t>
      </w:r>
      <w:r w:rsidR="003C7466">
        <w:fldChar w:fldCharType="end"/>
      </w:r>
      <w:r>
        <w:t xml:space="preserve">. </w:t>
      </w:r>
      <w:r w:rsidR="00055113">
        <w:t>Trenutn</w:t>
      </w:r>
      <w:r w:rsidR="003C7466">
        <w:t>o je zadnja stabilna različica</w:t>
      </w:r>
      <w:r w:rsidR="00055113">
        <w:t xml:space="preserve"> 2.2.1, </w:t>
      </w:r>
      <w:r w:rsidR="00900A90">
        <w:t xml:space="preserve">za javnost je </w:t>
      </w:r>
      <w:r w:rsidR="00055113">
        <w:t xml:space="preserve">na voljo </w:t>
      </w:r>
      <w:r w:rsidR="003C7466">
        <w:t>predogled različice 3.0.</w:t>
      </w:r>
      <w:r w:rsidR="00055113">
        <w:t xml:space="preserve"> </w:t>
      </w:r>
      <w:r>
        <w:t xml:space="preserve">Od </w:t>
      </w:r>
      <w:r w:rsidR="00CD244F">
        <w:t>decembra 2015</w:t>
      </w:r>
      <w:r>
        <w:t xml:space="preserve"> je jezik </w:t>
      </w:r>
      <w:r w:rsidR="00A15003">
        <w:t xml:space="preserve">pod </w:t>
      </w:r>
      <w:r w:rsidR="00A15003" w:rsidRPr="00A15003">
        <w:t>Apache 2.0</w:t>
      </w:r>
      <w:r w:rsidR="00A15003">
        <w:t xml:space="preserve"> licenco</w:t>
      </w:r>
      <w:r w:rsidR="00BB09C4">
        <w:t xml:space="preserve">, njegova izvorna koda </w:t>
      </w:r>
      <w:r>
        <w:t>je na voljo na Git</w:t>
      </w:r>
      <w:r w:rsidR="00A33495">
        <w:t>H</w:t>
      </w:r>
      <w:r>
        <w:t>ub</w:t>
      </w:r>
      <w:r w:rsidR="00A33495">
        <w:t>-</w:t>
      </w:r>
      <w:r>
        <w:t>u.</w:t>
      </w:r>
      <w:r w:rsidR="003C7466">
        <w:t xml:space="preserve"> Namenjen</w:t>
      </w:r>
      <w:r w:rsidR="00CD244F">
        <w:t xml:space="preserve"> je razvoju aplikacij za Applove operacijske sisteme iOS, OS X watchOS in tvOS, poganjamo ga lahko tudi na </w:t>
      </w:r>
      <w:r w:rsidR="00A15003">
        <w:t>operacijskem sistemu Linux</w:t>
      </w:r>
      <w:r w:rsidR="003C7466">
        <w:t xml:space="preserve"> </w:t>
      </w:r>
      <w:r w:rsidR="00DD49D6">
        <w:fldChar w:fldCharType="begin" w:fldLock="1"/>
      </w:r>
      <w:r w:rsidR="00104E8E">
        <w:instrText>ADDIN CSL_CITATION { "citationItems" : [ { "id" : "ITEM-1", "itemData" : { "URL" : "https://swift.org/about/#swiftorg-and-open-source", "id" : "ITEM-1", "issued" : { "date-parts" : [ [ "0" ] ] }, "title" : "Swift.org - About Swift", "type" : "webpage" }, "uris" : [ "http://www.mendeley.com/documents/?uuid=e0b1cf40-5fb3-3e39-a8e4-5aed530833e1" ] } ], "mendeley" : { "formattedCitation" : "[30]", "plainTextFormattedCitation" : "[30]", "previouslyFormattedCitation" : "[30]" }, "properties" : { "noteIndex" : 0 }, "schema" : "https://github.com/citation-style-language/schema/raw/master/csl-citation.json" }</w:instrText>
      </w:r>
      <w:r w:rsidR="00DD49D6">
        <w:fldChar w:fldCharType="separate"/>
      </w:r>
      <w:r w:rsidR="00520FFE" w:rsidRPr="00520FFE">
        <w:rPr>
          <w:noProof/>
        </w:rPr>
        <w:t>[30]</w:t>
      </w:r>
      <w:r w:rsidR="00DD49D6">
        <w:fldChar w:fldCharType="end"/>
      </w:r>
      <w:r w:rsidR="00CD244F">
        <w:t>.</w:t>
      </w:r>
      <w:r w:rsidR="00055113">
        <w:t xml:space="preserve"> </w:t>
      </w:r>
    </w:p>
    <w:p w14:paraId="640DB78F" w14:textId="77777777" w:rsidR="00F86A01" w:rsidRDefault="00F86A01" w:rsidP="00185ECF"/>
    <w:p w14:paraId="5673E446" w14:textId="5BC88BF9" w:rsidR="00846F1B" w:rsidRDefault="00F86A01" w:rsidP="00185ECF">
      <w:r>
        <w:t xml:space="preserve">Jezik je za razliko od </w:t>
      </w:r>
      <w:r w:rsidRPr="00681B14">
        <w:t>Objective-C</w:t>
      </w:r>
      <w:r>
        <w:t xml:space="preserve"> hitrejši in bolj intuitiven. </w:t>
      </w:r>
      <w:r w:rsidR="004F3DC4">
        <w:t xml:space="preserve">Po raziskavi podjetja </w:t>
      </w:r>
      <w:r w:rsidR="004F3DC4" w:rsidRPr="004F3DC4">
        <w:t>RedMonk</w:t>
      </w:r>
      <w:r w:rsidR="004F3DC4">
        <w:t xml:space="preserve"> junija 2016 je </w:t>
      </w:r>
      <w:r w:rsidR="001776F7">
        <w:t>S</w:t>
      </w:r>
      <w:r w:rsidR="004F3DC4">
        <w:t>wift po popularnosti na  17. mestu</w:t>
      </w:r>
      <w:r w:rsidR="00846F1B">
        <w:t xml:space="preserve"> in</w:t>
      </w:r>
      <w:r w:rsidR="00900A90">
        <w:t xml:space="preserve"> njegova popularnost raste</w:t>
      </w:r>
      <w:r w:rsidR="00846F1B">
        <w:t>.</w:t>
      </w:r>
      <w:r w:rsidR="001A1CF3">
        <w:t xml:space="preserve"> Na grafu (</w:t>
      </w:r>
      <w:r w:rsidR="001A1CF3">
        <w:fldChar w:fldCharType="begin"/>
      </w:r>
      <w:r w:rsidR="001A1CF3">
        <w:instrText xml:space="preserve"> REF _Ref459547710 \h </w:instrText>
      </w:r>
      <w:r w:rsidR="001A1CF3">
        <w:fldChar w:fldCharType="separate"/>
      </w:r>
      <w:r w:rsidR="00F03152">
        <w:t xml:space="preserve">Slika </w:t>
      </w:r>
      <w:r w:rsidR="00F03152">
        <w:rPr>
          <w:noProof/>
        </w:rPr>
        <w:t>15</w:t>
      </w:r>
      <w:r w:rsidR="001A1CF3">
        <w:fldChar w:fldCharType="end"/>
      </w:r>
      <w:r w:rsidR="001A1CF3">
        <w:t>)</w:t>
      </w:r>
      <w:r w:rsidR="00846F1B">
        <w:t xml:space="preserve"> lahko vidimo </w:t>
      </w:r>
      <w:r w:rsidR="00BA5858">
        <w:t>hitro</w:t>
      </w:r>
      <w:r w:rsidR="00846F1B">
        <w:t xml:space="preserve"> naraščanje popularnosti jezika Swift </w:t>
      </w:r>
      <w:r w:rsidR="00846F1B">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rsidR="00846F1B">
        <w:fldChar w:fldCharType="separate"/>
      </w:r>
      <w:r w:rsidR="00520FFE" w:rsidRPr="00520FFE">
        <w:rPr>
          <w:noProof/>
        </w:rPr>
        <w:t>[31]</w:t>
      </w:r>
      <w:r w:rsidR="00846F1B">
        <w:fldChar w:fldCharType="end"/>
      </w:r>
      <w:r w:rsidR="00846F1B">
        <w:t xml:space="preserve">. </w:t>
      </w:r>
    </w:p>
    <w:p w14:paraId="55E72CF3" w14:textId="77777777" w:rsidR="00846F1B" w:rsidRDefault="00846F1B" w:rsidP="00846F1B">
      <w:pPr>
        <w:keepNext/>
        <w:jc w:val="center"/>
      </w:pPr>
      <w:r>
        <w:rPr>
          <w:noProof/>
          <w:lang w:val="en-US"/>
        </w:rPr>
        <w:drawing>
          <wp:inline distT="0" distB="0" distL="0" distR="0" wp14:anchorId="21230ACA" wp14:editId="21866EC3">
            <wp:extent cx="5030229" cy="2485040"/>
            <wp:effectExtent l="0" t="0" r="0" b="4445"/>
            <wp:docPr id="2" name="Picture 2" descr="../Screen%20Shot%202016-08-21%20at%2011.3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6-08-21%20at%2011.30.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971" cy="2490347"/>
                    </a:xfrm>
                    <a:prstGeom prst="rect">
                      <a:avLst/>
                    </a:prstGeom>
                    <a:noFill/>
                    <a:ln>
                      <a:noFill/>
                    </a:ln>
                  </pic:spPr>
                </pic:pic>
              </a:graphicData>
            </a:graphic>
          </wp:inline>
        </w:drawing>
      </w:r>
    </w:p>
    <w:p w14:paraId="7D47CF39" w14:textId="76C2417A" w:rsidR="00F86A01" w:rsidRDefault="00846F1B" w:rsidP="00846F1B">
      <w:pPr>
        <w:pStyle w:val="Caption"/>
      </w:pPr>
      <w:bookmarkStart w:id="95" w:name="_Ref459547710"/>
      <w:bookmarkStart w:id="96" w:name="_Toc459675436"/>
      <w:r>
        <w:t xml:space="preserve">Slika </w:t>
      </w:r>
      <w:r>
        <w:fldChar w:fldCharType="begin"/>
      </w:r>
      <w:r>
        <w:instrText xml:space="preserve"> SEQ Slika \* ARABIC </w:instrText>
      </w:r>
      <w:r>
        <w:fldChar w:fldCharType="separate"/>
      </w:r>
      <w:r w:rsidR="00D57A71">
        <w:rPr>
          <w:noProof/>
        </w:rPr>
        <w:t>15</w:t>
      </w:r>
      <w:r>
        <w:fldChar w:fldCharType="end"/>
      </w:r>
      <w:bookmarkEnd w:id="95"/>
      <w:r>
        <w:t xml:space="preserve">: Graf popularnosti programskih jezikov </w:t>
      </w:r>
      <w:r>
        <w:fldChar w:fldCharType="begin" w:fldLock="1"/>
      </w:r>
      <w:r w:rsidR="00104E8E">
        <w:instrText>ADDIN CSL_CITATION { "citationItems" : [ { "id" : "ITEM-1", "itemData" : { "URL" : "http://redmonk.com/sogrady/2016/07/20/language-rankings-6-16/", "accessed" : { "date-parts" : [ [ "2016", "8", "21" ] ] }, "author" : [ { "dropping-particle" : "", "family" : "O'Grady", "given" : "Stephen", "non-dropping-particle" : "", "parse-names" : false, "suffix" : "" } ], "id" : "ITEM-1", "issued" : { "date-parts" : [ [ "2016" ] ] }, "title" : "The RedMonk Programming Language Rankings: June 2016", "type" : "webpage" }, "uris" : [ "http://www.mendeley.com/documents/?uuid=88d18c93-d5bc-4846-883e-671ead204847" ] } ], "mendeley" : { "formattedCitation" : "[31]", "plainTextFormattedCitation" : "[31]", "previouslyFormattedCitation" : "[31]" }, "properties" : { "noteIndex" : 0 }, "schema" : "https://github.com/citation-style-language/schema/raw/master/csl-citation.json" }</w:instrText>
      </w:r>
      <w:r>
        <w:fldChar w:fldCharType="separate"/>
      </w:r>
      <w:r w:rsidR="00520FFE" w:rsidRPr="00520FFE">
        <w:rPr>
          <w:noProof/>
        </w:rPr>
        <w:t>[31]</w:t>
      </w:r>
      <w:bookmarkEnd w:id="96"/>
      <w:r>
        <w:fldChar w:fldCharType="end"/>
      </w:r>
    </w:p>
    <w:p w14:paraId="1561C0FD" w14:textId="41ABFC3C" w:rsidR="00732E15" w:rsidRDefault="0029059B" w:rsidP="0029059B">
      <w:pPr>
        <w:pStyle w:val="Heading3"/>
      </w:pPr>
      <w:bookmarkStart w:id="97" w:name="_Toc459633491"/>
      <w:bookmarkStart w:id="98" w:name="_Toc459674733"/>
      <w:r>
        <w:t>Cocoa pods</w:t>
      </w:r>
      <w:bookmarkEnd w:id="97"/>
      <w:bookmarkEnd w:id="98"/>
    </w:p>
    <w:p w14:paraId="3ED8B9B9" w14:textId="634E501E" w:rsidR="0029059B" w:rsidRDefault="0029059B" w:rsidP="00DC38A9">
      <w:r>
        <w:t xml:space="preserve">Cocoa pods je </w:t>
      </w:r>
      <w:r w:rsidR="005B45FD">
        <w:t xml:space="preserve">upravitelj knjižnic za programska jezika Swift in Objective-C. </w:t>
      </w:r>
      <w:r w:rsidR="00E50923">
        <w:t>Upravitelj</w:t>
      </w:r>
      <w:r w:rsidR="00225B11">
        <w:t xml:space="preserve"> k</w:t>
      </w:r>
      <w:r w:rsidR="005B45FD">
        <w:t>njižnice prenese iz sistema za verzioniranje in ustrezno konfigurira Xcode projekt</w:t>
      </w:r>
      <w:r>
        <w:t>.</w:t>
      </w:r>
      <w:r w:rsidR="008B0C5B">
        <w:t xml:space="preserve"> </w:t>
      </w:r>
      <w:r w:rsidR="005B45FD">
        <w:t xml:space="preserve">Pogosto se uporablja </w:t>
      </w:r>
      <w:r w:rsidR="008B0C5B">
        <w:t>za vključevanje knjižnic tretjih razvijalcev</w:t>
      </w:r>
      <w:r w:rsidR="005B45FD">
        <w:t xml:space="preserve"> v lastne projekte. </w:t>
      </w:r>
      <w:r w:rsidR="00DC38A9">
        <w:t>Podpira več načinov pridobivanja izvorne kode</w:t>
      </w:r>
      <w:r w:rsidR="00900A90">
        <w:t>,</w:t>
      </w:r>
      <w:r w:rsidR="00DC38A9">
        <w:t xml:space="preserve"> kot so git, svn, bzr, http in hg. </w:t>
      </w:r>
      <w:r>
        <w:t xml:space="preserve">Program </w:t>
      </w:r>
      <w:r w:rsidR="00225B11">
        <w:t xml:space="preserve">je napisan v jeziku Ruby in </w:t>
      </w:r>
      <w:r>
        <w:t>se namesti s pomocjo</w:t>
      </w:r>
      <w:r w:rsidR="00DB60B3">
        <w:t xml:space="preserve"> ukaza:</w:t>
      </w:r>
    </w:p>
    <w:p w14:paraId="1CB74607" w14:textId="0D322081" w:rsidR="00DC38A9" w:rsidRPr="00225B11" w:rsidRDefault="00DB60B3" w:rsidP="00225B11">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 xml:space="preserve">sudo gem install cocoapods </w:t>
      </w:r>
    </w:p>
    <w:p w14:paraId="0296B2A1" w14:textId="77777777" w:rsidR="00225B11" w:rsidRDefault="00225B11" w:rsidP="0007705C"/>
    <w:p w14:paraId="5CA7F604" w14:textId="62C1E63E" w:rsidR="00DB60B3" w:rsidRDefault="002863A8" w:rsidP="0007705C">
      <w:r>
        <w:t>Inicializiramo ga s</w:t>
      </w:r>
      <w:r w:rsidR="00E71BB8">
        <w:t xml:space="preserve"> pomo</w:t>
      </w:r>
      <w:r>
        <w:t>č</w:t>
      </w:r>
      <w:r w:rsidR="00E71BB8">
        <w:t>jo ukaza</w:t>
      </w:r>
      <w:r w:rsidR="00DD54F6" w:rsidRPr="00E71BB8">
        <w:rPr>
          <w:color w:val="000000" w:themeColor="text1"/>
        </w:rPr>
        <w:t xml:space="preserve"> </w:t>
      </w:r>
      <w:r w:rsidR="0029059B" w:rsidRPr="00715BD8">
        <w:rPr>
          <w:color w:val="000000" w:themeColor="text1"/>
          <w:shd w:val="clear" w:color="auto" w:fill="D9D9D9" w:themeFill="background1" w:themeFillShade="D9"/>
        </w:rPr>
        <w:t>pod init</w:t>
      </w:r>
      <w:r w:rsidR="00E71BB8">
        <w:rPr>
          <w:color w:val="000000" w:themeColor="text1"/>
        </w:rPr>
        <w:t xml:space="preserve"> </w:t>
      </w:r>
      <w:r w:rsidR="0029059B">
        <w:t xml:space="preserve">v </w:t>
      </w:r>
      <w:r>
        <w:t xml:space="preserve">korenskem </w:t>
      </w:r>
      <w:r w:rsidR="0029059B">
        <w:t>direktoriju projekta</w:t>
      </w:r>
      <w:r w:rsidR="00391B75">
        <w:t>. U</w:t>
      </w:r>
      <w:r w:rsidR="00307B7A">
        <w:t>stvari</w:t>
      </w:r>
      <w:r w:rsidR="00391B75">
        <w:t xml:space="preserve"> se </w:t>
      </w:r>
      <w:r w:rsidR="00307B7A">
        <w:t>datoteka</w:t>
      </w:r>
      <w:r>
        <w:t xml:space="preserve"> imenovana </w:t>
      </w:r>
      <w:r w:rsidR="0029059B">
        <w:t>Podfile. V to</w:t>
      </w:r>
      <w:r w:rsidR="00307B7A">
        <w:t xml:space="preserve"> tekstovno</w:t>
      </w:r>
      <w:r w:rsidR="0029059B">
        <w:t xml:space="preserve"> datoteko vpišemo </w:t>
      </w:r>
      <w:r w:rsidR="00307B7A">
        <w:t xml:space="preserve">URL do izvorne kode, imena knjižnic ter verzije, ki jo </w:t>
      </w:r>
      <w:r w:rsidR="0029059B">
        <w:t>potrebu</w:t>
      </w:r>
      <w:r w:rsidR="0007705C">
        <w:t>jemo.</w:t>
      </w:r>
      <w:r w:rsidR="00307B7A">
        <w:t xml:space="preserve"> </w:t>
      </w:r>
      <w:r w:rsidR="00391B75">
        <w:t xml:space="preserve">Sledi primer datoteke </w:t>
      </w:r>
      <w:r w:rsidR="00BA5858">
        <w:t xml:space="preserve">Podfile </w:t>
      </w:r>
      <w:r w:rsidR="00391B75">
        <w:t>za naš projekt.</w:t>
      </w:r>
    </w:p>
    <w:p w14:paraId="24686660" w14:textId="77777777" w:rsidR="00B94267" w:rsidRPr="00DB60B3" w:rsidRDefault="00B94267" w:rsidP="0007705C"/>
    <w:p w14:paraId="264BCFCD" w14:textId="59A59D33"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lastRenderedPageBreak/>
        <w:t>target 'Lights' do</w:t>
      </w:r>
    </w:p>
    <w:p w14:paraId="66F7F906" w14:textId="0FA9F3F2"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2F63CC57" w14:textId="0600492F"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'LightsTests' do</w:t>
      </w:r>
    </w:p>
    <w:p w14:paraId="5E269883" w14:textId="54044160"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1DDED009" w14:textId="424CEDA5"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target 'LightsUITests' do</w:t>
      </w:r>
    </w:p>
    <w:p w14:paraId="2BEE5622" w14:textId="1C45B0C1"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end</w:t>
      </w:r>
    </w:p>
    <w:p w14:paraId="716B22E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source 'https://github.com/CocoaPods/Specs.git'</w:t>
      </w:r>
    </w:p>
    <w:p w14:paraId="3627D05D" w14:textId="77777777"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platform :ios, '8.0'</w:t>
      </w:r>
    </w:p>
    <w:p w14:paraId="078DE08B" w14:textId="389A9F79" w:rsidR="0007705C"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use_frameworks!</w:t>
      </w:r>
    </w:p>
    <w:p w14:paraId="7F10A145" w14:textId="4DAA0EFE" w:rsidR="00DB60B3" w:rsidRPr="0021747A" w:rsidRDefault="0007705C" w:rsidP="00B30E3B">
      <w:pPr>
        <w:pBdr>
          <w:top w:val="single" w:sz="4" w:space="1" w:color="auto"/>
          <w:left w:val="single" w:sz="4" w:space="4" w:color="auto"/>
          <w:bottom w:val="single" w:sz="4" w:space="1" w:color="auto"/>
          <w:right w:val="single" w:sz="4" w:space="4" w:color="auto"/>
        </w:pBdr>
        <w:spacing w:before="240" w:after="240"/>
        <w:ind w:left="340" w:right="340"/>
        <w:contextualSpacing/>
        <w:rPr>
          <w:color w:val="000000" w:themeColor="text1"/>
        </w:rPr>
      </w:pPr>
      <w:r w:rsidRPr="0021747A">
        <w:rPr>
          <w:color w:val="000000" w:themeColor="text1"/>
        </w:rPr>
        <w:t>pod 'Alamofire', '~&gt; 3.0'</w:t>
      </w:r>
    </w:p>
    <w:p w14:paraId="10A3A3AC" w14:textId="77777777" w:rsidR="00DB60B3" w:rsidRPr="00DB60B3" w:rsidRDefault="00DB60B3" w:rsidP="0029059B">
      <w:pPr>
        <w:rPr>
          <w:sz w:val="10"/>
          <w:szCs w:val="10"/>
        </w:rPr>
      </w:pPr>
    </w:p>
    <w:p w14:paraId="06D298BC" w14:textId="77777777" w:rsidR="00107FD3" w:rsidRDefault="00107FD3" w:rsidP="00DD54F6"/>
    <w:p w14:paraId="35C9F05D" w14:textId="4DB91B54" w:rsidR="00AF7CE5" w:rsidRDefault="00BA5858" w:rsidP="00DD54F6">
      <w:r>
        <w:t>Ko v datoteko ustrezno vpišemo podatke o željenih knjižnicah</w:t>
      </w:r>
      <w:r w:rsidR="00900A90">
        <w:t>,</w:t>
      </w:r>
      <w:r w:rsidR="00E234E8">
        <w:t xml:space="preserve"> </w:t>
      </w:r>
      <w:r>
        <w:t xml:space="preserve">jih </w:t>
      </w:r>
      <w:r w:rsidR="00E234E8">
        <w:t>z ukazom</w:t>
      </w:r>
      <w:r w:rsidR="00DD54F6">
        <w:t xml:space="preserve"> </w:t>
      </w:r>
      <w:r w:rsidR="00E234E8" w:rsidRPr="00715BD8">
        <w:rPr>
          <w:color w:val="000000" w:themeColor="text1"/>
          <w:shd w:val="clear" w:color="auto" w:fill="D9D9D9" w:themeFill="background1" w:themeFillShade="D9"/>
        </w:rPr>
        <w:t>pod install</w:t>
      </w:r>
      <w:r w:rsidR="00DD54F6" w:rsidRPr="00826F33">
        <w:rPr>
          <w:color w:val="000000" w:themeColor="text1"/>
        </w:rPr>
        <w:t xml:space="preserve"> </w:t>
      </w:r>
      <w:r w:rsidR="00D067B4">
        <w:t>namestimo</w:t>
      </w:r>
      <w:r w:rsidR="00391B75">
        <w:t xml:space="preserve"> </w:t>
      </w:r>
      <w:r w:rsidR="00D067B4">
        <w:t xml:space="preserve">v projekt. </w:t>
      </w:r>
      <w:r>
        <w:t xml:space="preserve">Knjižnice se prenesejo v mapo Pods v korenskem direktoriju projekta, generira se </w:t>
      </w:r>
      <w:r w:rsidR="00D067B4">
        <w:t xml:space="preserve">nam </w:t>
      </w:r>
      <w:r>
        <w:t xml:space="preserve">tudi </w:t>
      </w:r>
      <w:r w:rsidR="00D067B4">
        <w:t xml:space="preserve">nova projektna </w:t>
      </w:r>
      <w:r>
        <w:t xml:space="preserve">datoteka s končnico </w:t>
      </w:r>
      <w:r w:rsidR="00E01BB6">
        <w:t>.</w:t>
      </w:r>
      <w:r>
        <w:t xml:space="preserve">xcworkspace. Ta že </w:t>
      </w:r>
      <w:r w:rsidR="00D067B4">
        <w:t>ima vklju</w:t>
      </w:r>
      <w:r w:rsidR="002863A8">
        <w:t>č</w:t>
      </w:r>
      <w:r w:rsidR="00D067B4">
        <w:t xml:space="preserve">ene </w:t>
      </w:r>
      <w:r>
        <w:t>izbrane</w:t>
      </w:r>
      <w:r w:rsidR="00D067B4">
        <w:t xml:space="preserve"> knjižnice. Za odpiranje projekta moramo od tega koraka naprej uporabljati novo projektno datoteko. Preostane </w:t>
      </w:r>
      <w:r w:rsidR="00A33495">
        <w:t>le še</w:t>
      </w:r>
      <w:r w:rsidR="00D067B4">
        <w:t xml:space="preserve"> vključitev v razrede, kjer bomo knjižnic</w:t>
      </w:r>
      <w:r w:rsidR="00A33495">
        <w:t>e</w:t>
      </w:r>
      <w:r w:rsidR="00D067B4">
        <w:t xml:space="preserve"> </w:t>
      </w:r>
      <w:r w:rsidR="00E50923">
        <w:t>vključili</w:t>
      </w:r>
      <w:r w:rsidR="00A33495">
        <w:t xml:space="preserve"> </w:t>
      </w:r>
      <w:r w:rsidR="00D067B4">
        <w:t xml:space="preserve">z ukazom </w:t>
      </w:r>
      <w:r w:rsidR="00D067B4" w:rsidRPr="00E50923">
        <w:t>import</w:t>
      </w:r>
      <w:r w:rsidR="00D067B4">
        <w:t>.</w:t>
      </w:r>
    </w:p>
    <w:p w14:paraId="0B77A088" w14:textId="41AEDDD1" w:rsidR="00D37D8D" w:rsidRDefault="00081C79" w:rsidP="00081C79">
      <w:pPr>
        <w:pStyle w:val="Heading3"/>
      </w:pPr>
      <w:bookmarkStart w:id="99" w:name="_Toc459633492"/>
      <w:bookmarkStart w:id="100" w:name="_Toc459674734"/>
      <w:r>
        <w:t>Programska knjižnica Alamofire</w:t>
      </w:r>
      <w:bookmarkEnd w:id="99"/>
      <w:bookmarkEnd w:id="100"/>
    </w:p>
    <w:p w14:paraId="72C3706C" w14:textId="74E4B981" w:rsidR="00B30E3B" w:rsidRDefault="00D37D8D" w:rsidP="00DD54F6">
      <w:r>
        <w:t>Kot je razvidno iz primerov</w:t>
      </w:r>
      <w:r w:rsidR="00081C79">
        <w:t xml:space="preserve"> poglavja </w:t>
      </w:r>
      <w:r w:rsidR="00391B75">
        <w:t>4</w:t>
      </w:r>
      <w:r w:rsidR="00081C79">
        <w:t>.3.4</w:t>
      </w:r>
      <w:r w:rsidR="00900A90">
        <w:t>,</w:t>
      </w:r>
      <w:r>
        <w:t xml:space="preserve"> smo pri razvoju aplikacije p</w:t>
      </w:r>
      <w:r w:rsidR="00081C79">
        <w:t>a</w:t>
      </w:r>
      <w:r>
        <w:t xml:space="preserve">metne hiše uporabili programsko knjižnico Alamofire. </w:t>
      </w:r>
      <w:r w:rsidR="007E4FC5">
        <w:t>Popularna programska k</w:t>
      </w:r>
      <w:r>
        <w:t xml:space="preserve">njižnica omogoča lažje </w:t>
      </w:r>
      <w:r w:rsidR="007E4FC5">
        <w:t xml:space="preserve">in učinkovitejše </w:t>
      </w:r>
      <w:r>
        <w:t>delo s spletnimi storitvami. S pomočjo le</w:t>
      </w:r>
      <w:r w:rsidR="00BB2805">
        <w:t>-</w:t>
      </w:r>
      <w:r>
        <w:t xml:space="preserve">te smo se povezovali na spletni strežnik na mikroračunalniku. Uporabo knjižnice </w:t>
      </w:r>
      <w:r w:rsidR="000B7F31">
        <w:t xml:space="preserve">bomo </w:t>
      </w:r>
      <w:r w:rsidR="00391B75">
        <w:t xml:space="preserve">v naslednjem izseku kode </w:t>
      </w:r>
      <w:r w:rsidR="000B7F31">
        <w:t>prikazali na primeru metode pridobit</w:t>
      </w:r>
      <w:r>
        <w:t>v</w:t>
      </w:r>
      <w:r w:rsidR="000B7F31">
        <w:t>e</w:t>
      </w:r>
      <w:r>
        <w:t xml:space="preserve"> vre</w:t>
      </w:r>
      <w:r w:rsidR="00922954">
        <w:t>dnosti temperaturnega senzorja.</w:t>
      </w:r>
    </w:p>
    <w:p w14:paraId="4715F3B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@IBAction</w:t>
      </w:r>
      <w:r w:rsidRPr="00922954">
        <w:rPr>
          <w:rFonts w:ascii="Menlo" w:hAnsi="Menlo" w:cs="Menlo"/>
          <w:color w:val="000000"/>
          <w:sz w:val="18"/>
          <w:lang w:val="en-US"/>
        </w:rPr>
        <w:t xml:space="preserve"> </w:t>
      </w:r>
      <w:r w:rsidRPr="00922954">
        <w:rPr>
          <w:rFonts w:ascii="Menlo" w:hAnsi="Menlo" w:cs="Menlo"/>
          <w:color w:val="0000FF"/>
          <w:sz w:val="18"/>
          <w:lang w:val="en-US"/>
        </w:rPr>
        <w:t>func</w:t>
      </w:r>
      <w:r w:rsidRPr="00922954">
        <w:rPr>
          <w:rFonts w:ascii="Menlo" w:hAnsi="Menlo" w:cs="Menlo"/>
          <w:color w:val="000000"/>
          <w:sz w:val="18"/>
          <w:lang w:val="en-US"/>
        </w:rPr>
        <w:t xml:space="preserve"> </w:t>
      </w:r>
      <w:proofErr w:type="gramStart"/>
      <w:r w:rsidRPr="00922954">
        <w:rPr>
          <w:rFonts w:ascii="Menlo" w:hAnsi="Menlo" w:cs="Menlo"/>
          <w:color w:val="000000"/>
          <w:sz w:val="18"/>
          <w:lang w:val="en-US"/>
        </w:rPr>
        <w:t>refreshTemp(</w:t>
      </w:r>
      <w:proofErr w:type="gramEnd"/>
      <w:r w:rsidRPr="00922954">
        <w:rPr>
          <w:rFonts w:ascii="Menlo" w:hAnsi="Menlo" w:cs="Menlo"/>
          <w:color w:val="000000"/>
          <w:sz w:val="18"/>
          <w:lang w:val="en-US"/>
        </w:rPr>
        <w:t xml:space="preserve">sender: </w:t>
      </w:r>
      <w:r w:rsidRPr="00922954">
        <w:rPr>
          <w:rFonts w:ascii="Menlo" w:hAnsi="Menlo" w:cs="Menlo"/>
          <w:color w:val="2B839F"/>
          <w:sz w:val="18"/>
          <w:lang w:val="en-US"/>
        </w:rPr>
        <w:t>AnyObject</w:t>
      </w:r>
      <w:r w:rsidRPr="00922954">
        <w:rPr>
          <w:rFonts w:ascii="Menlo" w:hAnsi="Menlo" w:cs="Menlo"/>
          <w:color w:val="000000"/>
          <w:sz w:val="18"/>
          <w:lang w:val="en-US"/>
        </w:rPr>
        <w:t>) {</w:t>
      </w:r>
    </w:p>
    <w:p w14:paraId="3034961E"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Alamofire.</w:t>
      </w:r>
      <w:r w:rsidRPr="00922954">
        <w:rPr>
          <w:rFonts w:ascii="Menlo" w:hAnsi="Menlo" w:cs="Menlo"/>
          <w:color w:val="2B839F"/>
          <w:sz w:val="18"/>
          <w:lang w:val="en-US"/>
        </w:rPr>
        <w:t>request</w:t>
      </w:r>
      <w:proofErr w:type="gramStart"/>
      <w:r w:rsidRPr="00922954">
        <w:rPr>
          <w:rFonts w:ascii="Menlo" w:hAnsi="Menlo" w:cs="Menlo"/>
          <w:color w:val="000000"/>
          <w:sz w:val="18"/>
          <w:lang w:val="en-US"/>
        </w:rPr>
        <w:t>(.</w:t>
      </w:r>
      <w:r w:rsidRPr="00922954">
        <w:rPr>
          <w:rFonts w:ascii="Menlo" w:hAnsi="Menlo" w:cs="Menlo"/>
          <w:color w:val="2B839F"/>
          <w:sz w:val="18"/>
          <w:lang w:val="en-US"/>
        </w:rPr>
        <w:t>GET</w:t>
      </w:r>
      <w:proofErr w:type="gramEnd"/>
      <w:r w:rsidRPr="00922954">
        <w:rPr>
          <w:rFonts w:ascii="Menlo" w:hAnsi="Menlo" w:cs="Menlo"/>
          <w:color w:val="000000"/>
          <w:sz w:val="18"/>
          <w:lang w:val="en-US"/>
        </w:rPr>
        <w:t xml:space="preserve">,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2B839F"/>
          <w:sz w:val="18"/>
          <w:lang w:val="en-US"/>
        </w:rPr>
        <w:t>host</w:t>
      </w:r>
      <w:r w:rsidRPr="00922954">
        <w:rPr>
          <w:rFonts w:ascii="Menlo" w:hAnsi="Menlo" w:cs="Menlo"/>
          <w:color w:val="A31515"/>
          <w:sz w:val="18"/>
          <w:lang w:val="en-US"/>
        </w:rPr>
        <w:t>)/temp.php"</w:t>
      </w:r>
      <w:r w:rsidRPr="00922954">
        <w:rPr>
          <w:rFonts w:ascii="Menlo" w:hAnsi="Menlo" w:cs="Menlo"/>
          <w:color w:val="000000"/>
          <w:sz w:val="18"/>
          <w:lang w:val="en-US"/>
        </w:rPr>
        <w:t>).</w:t>
      </w:r>
      <w:r w:rsidRPr="00922954">
        <w:rPr>
          <w:rFonts w:ascii="Menlo" w:hAnsi="Menlo" w:cs="Menlo"/>
          <w:color w:val="2B839F"/>
          <w:sz w:val="18"/>
          <w:lang w:val="en-US"/>
        </w:rPr>
        <w:t>responseString</w:t>
      </w:r>
      <w:r w:rsidRPr="00922954">
        <w:rPr>
          <w:rFonts w:ascii="Menlo" w:hAnsi="Menlo" w:cs="Menlo"/>
          <w:color w:val="000000"/>
          <w:sz w:val="18"/>
          <w:lang w:val="en-US"/>
        </w:rPr>
        <w:t xml:space="preserve"> { response </w:t>
      </w:r>
      <w:r w:rsidRPr="00922954">
        <w:rPr>
          <w:rFonts w:ascii="Menlo" w:hAnsi="Menlo" w:cs="Menlo"/>
          <w:color w:val="0000FF"/>
          <w:sz w:val="18"/>
          <w:lang w:val="en-US"/>
        </w:rPr>
        <w:t>in</w:t>
      </w:r>
    </w:p>
    <w:p w14:paraId="6C6FCB6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0000FF"/>
          <w:sz w:val="18"/>
          <w:lang w:val="en-US"/>
        </w:rPr>
        <w:t>if</w:t>
      </w:r>
      <w:r w:rsidRPr="00922954">
        <w:rPr>
          <w:rFonts w:ascii="Menlo" w:hAnsi="Menlo" w:cs="Menlo"/>
          <w:color w:val="000000"/>
          <w:sz w:val="18"/>
          <w:lang w:val="en-US"/>
        </w:rPr>
        <w:t xml:space="preserve"> </w:t>
      </w:r>
      <w:r w:rsidRPr="00922954">
        <w:rPr>
          <w:rFonts w:ascii="Menlo" w:hAnsi="Menlo" w:cs="Menlo"/>
          <w:color w:val="0000FF"/>
          <w:sz w:val="18"/>
          <w:lang w:val="en-US"/>
        </w:rPr>
        <w:t>let</w:t>
      </w:r>
      <w:r w:rsidRPr="00922954">
        <w:rPr>
          <w:rFonts w:ascii="Menlo" w:hAnsi="Menlo" w:cs="Menlo"/>
          <w:color w:val="000000"/>
          <w:sz w:val="18"/>
          <w:lang w:val="en-US"/>
        </w:rPr>
        <w:t xml:space="preserve"> value = </w:t>
      </w:r>
      <w:proofErr w:type="gramStart"/>
      <w:r w:rsidRPr="00922954">
        <w:rPr>
          <w:rFonts w:ascii="Menlo" w:hAnsi="Menlo" w:cs="Menlo"/>
          <w:color w:val="000000"/>
          <w:sz w:val="18"/>
          <w:lang w:val="en-US"/>
        </w:rPr>
        <w:t>response.</w:t>
      </w:r>
      <w:r w:rsidRPr="00922954">
        <w:rPr>
          <w:rFonts w:ascii="Menlo" w:hAnsi="Menlo" w:cs="Menlo"/>
          <w:color w:val="2B839F"/>
          <w:sz w:val="18"/>
          <w:lang w:val="en-US"/>
        </w:rPr>
        <w:t>result</w:t>
      </w:r>
      <w:proofErr w:type="gramEnd"/>
      <w:r w:rsidRPr="00922954">
        <w:rPr>
          <w:rFonts w:ascii="Menlo" w:hAnsi="Menlo" w:cs="Menlo"/>
          <w:color w:val="000000"/>
          <w:sz w:val="18"/>
          <w:lang w:val="en-US"/>
        </w:rPr>
        <w:t>.</w:t>
      </w:r>
      <w:r w:rsidRPr="00922954">
        <w:rPr>
          <w:rFonts w:ascii="Menlo" w:hAnsi="Menlo" w:cs="Menlo"/>
          <w:color w:val="2B839F"/>
          <w:sz w:val="18"/>
          <w:lang w:val="en-US"/>
        </w:rPr>
        <w:t>value</w:t>
      </w:r>
      <w:r w:rsidRPr="00922954">
        <w:rPr>
          <w:rFonts w:ascii="Menlo" w:hAnsi="Menlo" w:cs="Menlo"/>
          <w:color w:val="000000"/>
          <w:sz w:val="18"/>
          <w:lang w:val="en-US"/>
        </w:rPr>
        <w:t xml:space="preserve"> {</w:t>
      </w:r>
    </w:p>
    <w:p w14:paraId="17DBD5DD"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roofErr w:type="gramStart"/>
      <w:r w:rsidRPr="00922954">
        <w:rPr>
          <w:rFonts w:ascii="Menlo" w:hAnsi="Menlo" w:cs="Menlo"/>
          <w:color w:val="0000FF"/>
          <w:sz w:val="18"/>
          <w:lang w:val="en-US"/>
        </w:rPr>
        <w:t>self</w:t>
      </w:r>
      <w:r w:rsidRPr="00922954">
        <w:rPr>
          <w:rFonts w:ascii="Menlo" w:hAnsi="Menlo" w:cs="Menlo"/>
          <w:color w:val="000000"/>
          <w:sz w:val="18"/>
          <w:lang w:val="en-US"/>
        </w:rPr>
        <w:t>.</w:t>
      </w:r>
      <w:r w:rsidRPr="00922954">
        <w:rPr>
          <w:rFonts w:ascii="Menlo" w:hAnsi="Menlo" w:cs="Menlo"/>
          <w:color w:val="2B839F"/>
          <w:sz w:val="18"/>
          <w:lang w:val="en-US"/>
        </w:rPr>
        <w:t>temperatureLabel</w:t>
      </w:r>
      <w:r w:rsidRPr="00922954">
        <w:rPr>
          <w:rFonts w:ascii="Menlo" w:hAnsi="Menlo" w:cs="Menlo"/>
          <w:color w:val="000000"/>
          <w:sz w:val="18"/>
          <w:lang w:val="en-US"/>
        </w:rPr>
        <w:t>.</w:t>
      </w:r>
      <w:r w:rsidRPr="00922954">
        <w:rPr>
          <w:rFonts w:ascii="Menlo" w:hAnsi="Menlo" w:cs="Menlo"/>
          <w:color w:val="2B839F"/>
          <w:sz w:val="18"/>
          <w:lang w:val="en-US"/>
        </w:rPr>
        <w:t>text</w:t>
      </w:r>
      <w:proofErr w:type="gramEnd"/>
      <w:r w:rsidRPr="00922954">
        <w:rPr>
          <w:rFonts w:ascii="Menlo" w:hAnsi="Menlo" w:cs="Menlo"/>
          <w:color w:val="000000"/>
          <w:sz w:val="18"/>
          <w:lang w:val="en-US"/>
        </w:rPr>
        <w:t xml:space="preserve"> = </w:t>
      </w:r>
      <w:r w:rsidRPr="00922954">
        <w:rPr>
          <w:rFonts w:ascii="Menlo" w:hAnsi="Menlo" w:cs="Menlo"/>
          <w:color w:val="A31515"/>
          <w:sz w:val="18"/>
          <w:lang w:val="en-US"/>
        </w:rPr>
        <w:t>"</w:t>
      </w:r>
      <w:r w:rsidRPr="00922954">
        <w:rPr>
          <w:rFonts w:ascii="Menlo" w:hAnsi="Menlo" w:cs="Menlo"/>
          <w:color w:val="000000"/>
          <w:sz w:val="18"/>
          <w:lang w:val="en-US"/>
        </w:rPr>
        <w:t>\</w:t>
      </w:r>
      <w:r w:rsidRPr="00922954">
        <w:rPr>
          <w:rFonts w:ascii="Menlo" w:hAnsi="Menlo" w:cs="Menlo"/>
          <w:color w:val="A31515"/>
          <w:sz w:val="18"/>
          <w:lang w:val="en-US"/>
        </w:rPr>
        <w:t>(</w:t>
      </w:r>
      <w:r w:rsidRPr="00922954">
        <w:rPr>
          <w:rFonts w:ascii="Menlo" w:hAnsi="Menlo" w:cs="Menlo"/>
          <w:color w:val="000000"/>
          <w:sz w:val="18"/>
          <w:lang w:val="en-US"/>
        </w:rPr>
        <w:t>value</w:t>
      </w:r>
      <w:r w:rsidRPr="00922954">
        <w:rPr>
          <w:rFonts w:ascii="Menlo" w:hAnsi="Menlo" w:cs="Menlo"/>
          <w:color w:val="A31515"/>
          <w:sz w:val="18"/>
          <w:lang w:val="en-US"/>
        </w:rPr>
        <w:t>)"</w:t>
      </w:r>
    </w:p>
    <w:p w14:paraId="67A83ADA"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3BE6A68C"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r w:rsidRPr="00922954">
        <w:rPr>
          <w:rFonts w:ascii="Menlo" w:hAnsi="Menlo" w:cs="Menlo"/>
          <w:color w:val="2B839F"/>
          <w:sz w:val="18"/>
          <w:lang w:val="en-US"/>
        </w:rPr>
        <w:t>print</w:t>
      </w:r>
      <w:r w:rsidRPr="00922954">
        <w:rPr>
          <w:rFonts w:ascii="Menlo" w:hAnsi="Menlo" w:cs="Menlo"/>
          <w:color w:val="000000"/>
          <w:sz w:val="18"/>
          <w:lang w:val="en-US"/>
        </w:rPr>
        <w:t>(response)</w:t>
      </w:r>
    </w:p>
    <w:p w14:paraId="2309674F" w14:textId="77777777" w:rsidR="00D37D8D" w:rsidRPr="00922954" w:rsidRDefault="00D37D8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922954">
        <w:rPr>
          <w:rFonts w:ascii="Menlo" w:hAnsi="Menlo" w:cs="Menlo"/>
          <w:color w:val="000000"/>
          <w:sz w:val="18"/>
          <w:lang w:val="en-US"/>
        </w:rPr>
        <w:t xml:space="preserve">        }</w:t>
      </w:r>
    </w:p>
    <w:p w14:paraId="46D3AD8F" w14:textId="70A1A7BD" w:rsidR="00225A34" w:rsidRPr="00475AED" w:rsidRDefault="00D37D8D" w:rsidP="00B30E3B">
      <w:pPr>
        <w:pBdr>
          <w:top w:val="single" w:sz="4" w:space="1" w:color="auto"/>
          <w:left w:val="single" w:sz="4" w:space="4" w:color="auto"/>
          <w:bottom w:val="single" w:sz="4" w:space="1" w:color="auto"/>
          <w:right w:val="single" w:sz="4" w:space="4" w:color="auto"/>
        </w:pBdr>
        <w:rPr>
          <w:sz w:val="18"/>
        </w:rPr>
      </w:pPr>
      <w:r w:rsidRPr="00922954">
        <w:rPr>
          <w:rFonts w:ascii="Menlo" w:hAnsi="Menlo" w:cs="Menlo"/>
          <w:color w:val="000000"/>
          <w:sz w:val="18"/>
          <w:lang w:val="en-US"/>
        </w:rPr>
        <w:t xml:space="preserve">    }</w:t>
      </w:r>
      <w:r w:rsidRPr="00922954">
        <w:rPr>
          <w:sz w:val="18"/>
        </w:rPr>
        <w:t xml:space="preserve"> </w:t>
      </w:r>
    </w:p>
    <w:p w14:paraId="4EBCCD74" w14:textId="77777777" w:rsidR="00B30E3B" w:rsidRDefault="00B30E3B" w:rsidP="00DD54F6"/>
    <w:p w14:paraId="06509C96" w14:textId="7E228CB9" w:rsidR="00BA5858" w:rsidRDefault="00922954" w:rsidP="00DD54F6">
      <w:r>
        <w:t>Metodi request smo kot parameter podali HTTP metodo get in URL do želene spletne storitve. Ker nas zanima pre</w:t>
      </w:r>
      <w:r w:rsidR="00EC5479">
        <w:t>dvsem odgovor</w:t>
      </w:r>
      <w:r w:rsidR="00900A90">
        <w:t>,</w:t>
      </w:r>
      <w:r w:rsidR="00EC5479">
        <w:t xml:space="preserve"> smo dodali še </w:t>
      </w:r>
      <w:r w:rsidR="00F03695" w:rsidRPr="00E50923">
        <w:t>responseString</w:t>
      </w:r>
      <w:r w:rsidR="00F03695">
        <w:t>, ki vrne odgovor v obliki opcijskega besedila. Ker bi bila ob potencialni napaki vrednost</w:t>
      </w:r>
      <w:r w:rsidR="00391B75">
        <w:t xml:space="preserve"> odgovora</w:t>
      </w:r>
      <w:r w:rsidR="00F03695">
        <w:t xml:space="preserve"> nil</w:t>
      </w:r>
      <w:r w:rsidR="00BA5858">
        <w:t>,</w:t>
      </w:r>
      <w:r w:rsidR="00F03695">
        <w:t xml:space="preserve"> moramo s pomocjo if let sintakse vrednost odviti (ang. unwrap). Ker so vsi klici na spletne storitve </w:t>
      </w:r>
      <w:r w:rsidR="00F03695">
        <w:lastRenderedPageBreak/>
        <w:t>asinhroni</w:t>
      </w:r>
      <w:r w:rsidR="00900A90">
        <w:t>,</w:t>
      </w:r>
      <w:r w:rsidR="00F03695">
        <w:t xml:space="preserve"> moramo za dostop do grafičnih elementov, kot je Label</w:t>
      </w:r>
      <w:r w:rsidR="00BB2805">
        <w:t>,</w:t>
      </w:r>
      <w:r w:rsidR="00F03695">
        <w:t xml:space="preserve"> eksplicitno dodati besedo self. </w:t>
      </w:r>
    </w:p>
    <w:p w14:paraId="636E7BA9" w14:textId="45615D62" w:rsidR="00A328BE" w:rsidRDefault="00F03695" w:rsidP="00DD54F6">
      <w:r>
        <w:t xml:space="preserve">Grafični vmesnik </w:t>
      </w:r>
      <w:r w:rsidR="00BA5858">
        <w:t>aplikacije</w:t>
      </w:r>
      <w:r>
        <w:t xml:space="preserve"> poganja glavna nit,</w:t>
      </w:r>
      <w:r w:rsidR="00A328BE">
        <w:t xml:space="preserve"> ki ima tudi najvišjo prioriteto.</w:t>
      </w:r>
      <w:r>
        <w:t xml:space="preserve"> </w:t>
      </w:r>
      <w:r w:rsidR="00A328BE">
        <w:t>Vse časovno zahtevnejše operacij</w:t>
      </w:r>
      <w:r w:rsidR="00BB2805">
        <w:t>e</w:t>
      </w:r>
      <w:r>
        <w:t xml:space="preserve"> je potrebno izvajati </w:t>
      </w:r>
      <w:r w:rsidR="008264E2">
        <w:t>izven te niti</w:t>
      </w:r>
      <w:r>
        <w:t xml:space="preserve">. V nasprotnem primeru </w:t>
      </w:r>
      <w:r w:rsidR="008264E2">
        <w:t xml:space="preserve">lahko </w:t>
      </w:r>
      <w:r>
        <w:t xml:space="preserve">operacijski sistem ob zamrznitvi grafičnega vmesnika </w:t>
      </w:r>
      <w:r w:rsidR="008264E2">
        <w:t xml:space="preserve">aplikacijo </w:t>
      </w:r>
      <w:r>
        <w:t>zaustavi</w:t>
      </w:r>
      <w:r w:rsidR="00BB2805">
        <w:t>, kar</w:t>
      </w:r>
      <w:r w:rsidR="008264E2">
        <w:t xml:space="preserve"> je za upor</w:t>
      </w:r>
      <w:r w:rsidR="00E658E9">
        <w:t>a</w:t>
      </w:r>
      <w:r w:rsidR="008264E2">
        <w:t xml:space="preserve">bniško izkušnjo slabo. </w:t>
      </w:r>
      <w:r w:rsidR="00877658">
        <w:t>Delo z nitmi je vgrajeno v večino API-jev (tako operacijskega sistema kot knjižnih tretjih razvijalcev), zato je uporaba relativno preprosta.</w:t>
      </w:r>
    </w:p>
    <w:p w14:paraId="0437186C" w14:textId="77777777" w:rsidR="00104E8E" w:rsidRDefault="00104E8E" w:rsidP="00DD54F6"/>
    <w:p w14:paraId="34AA0AD7" w14:textId="118EBDBA" w:rsidR="00A328BE" w:rsidRDefault="00A328BE" w:rsidP="00391B75">
      <w:r>
        <w:t xml:space="preserve">Pri naši aplikaciji </w:t>
      </w:r>
      <w:r w:rsidR="0087532D">
        <w:t xml:space="preserve">se ob normalni uporabi večina klicev izvede v </w:t>
      </w:r>
      <w:r>
        <w:t>lokalnem omrežju</w:t>
      </w:r>
      <w:r w:rsidR="0087532D">
        <w:t>. Ti klici so hitri</w:t>
      </w:r>
      <w:r>
        <w:t xml:space="preserve">. </w:t>
      </w:r>
      <w:r w:rsidR="0087532D">
        <w:t>V</w:t>
      </w:r>
      <w:r>
        <w:t xml:space="preserve"> primeru, ko</w:t>
      </w:r>
      <w:r w:rsidR="0087532D">
        <w:t xml:space="preserve"> </w:t>
      </w:r>
      <w:r>
        <w:t>mikroračunalnik ni dosegljiv</w:t>
      </w:r>
      <w:r w:rsidR="00BB2805">
        <w:t>,</w:t>
      </w:r>
      <w:r>
        <w:t xml:space="preserve"> mora </w:t>
      </w:r>
      <w:r w:rsidR="008264E2">
        <w:t>nit</w:t>
      </w:r>
      <w:r>
        <w:t xml:space="preserve"> čakati na timeout. T</w:t>
      </w:r>
      <w:r w:rsidR="008264E2">
        <w:t>o lahko traja tudi nekaj sekund. Če bi klic spletne storitve izvedli v glavni niti</w:t>
      </w:r>
      <w:r w:rsidR="00E658E9">
        <w:t>,</w:t>
      </w:r>
      <w:r w:rsidR="008264E2">
        <w:t xml:space="preserve"> bi aplikacija zamrznila in se morebiti tudi zaprla.</w:t>
      </w:r>
      <w:r>
        <w:t xml:space="preserve"> </w:t>
      </w:r>
      <w:r w:rsidR="008264E2">
        <w:t>Z</w:t>
      </w:r>
      <w:r>
        <w:t xml:space="preserve">ato je uporaba asinhronih klicev spletne </w:t>
      </w:r>
      <w:r w:rsidR="00963094">
        <w:t xml:space="preserve">storitve </w:t>
      </w:r>
      <w:r w:rsidR="008264E2">
        <w:t xml:space="preserve">naše aplikacije </w:t>
      </w:r>
      <w:r>
        <w:t xml:space="preserve">nujna. </w:t>
      </w:r>
    </w:p>
    <w:p w14:paraId="5295A79C" w14:textId="1CBAD287" w:rsidR="0077290F" w:rsidRDefault="001B7BF1" w:rsidP="0077290F">
      <w:pPr>
        <w:pStyle w:val="Heading3"/>
      </w:pPr>
      <w:bookmarkStart w:id="101" w:name="_Toc459633493"/>
      <w:bookmarkStart w:id="102" w:name="_Toc459674735"/>
      <w:r>
        <w:t>Nastavitve aplikacije in s</w:t>
      </w:r>
      <w:r w:rsidR="0077290F">
        <w:t xml:space="preserve">hramba </w:t>
      </w:r>
      <w:r w:rsidR="0077290F" w:rsidRPr="0077290F">
        <w:t>NSUserDefaults</w:t>
      </w:r>
      <w:bookmarkEnd w:id="101"/>
      <w:bookmarkEnd w:id="102"/>
    </w:p>
    <w:p w14:paraId="6DEBD0FB" w14:textId="77777777" w:rsidR="001B7BF1" w:rsidRDefault="001B7BF1" w:rsidP="001B7BF1">
      <w:pPr>
        <w:keepNext/>
        <w:jc w:val="center"/>
      </w:pPr>
      <w:r>
        <w:rPr>
          <w:noProof/>
          <w:lang w:val="en-US"/>
        </w:rPr>
        <w:drawing>
          <wp:inline distT="0" distB="0" distL="0" distR="0" wp14:anchorId="497BD061" wp14:editId="65310174">
            <wp:extent cx="2502764" cy="4448695"/>
            <wp:effectExtent l="0" t="0" r="12065" b="0"/>
            <wp:docPr id="10" name="Picture 10" descr="../IMG_7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7008.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6127" cy="4490224"/>
                    </a:xfrm>
                    <a:prstGeom prst="rect">
                      <a:avLst/>
                    </a:prstGeom>
                    <a:noFill/>
                    <a:ln>
                      <a:noFill/>
                    </a:ln>
                  </pic:spPr>
                </pic:pic>
              </a:graphicData>
            </a:graphic>
          </wp:inline>
        </w:drawing>
      </w:r>
    </w:p>
    <w:p w14:paraId="66557BE8" w14:textId="2C73187E" w:rsidR="001B7BF1" w:rsidRDefault="001B7BF1" w:rsidP="001B7BF1">
      <w:pPr>
        <w:pStyle w:val="Caption"/>
      </w:pPr>
      <w:bookmarkStart w:id="103" w:name="_Ref459671757"/>
      <w:bookmarkStart w:id="104" w:name="_Toc459675437"/>
      <w:r>
        <w:t xml:space="preserve">Slika </w:t>
      </w:r>
      <w:r>
        <w:fldChar w:fldCharType="begin"/>
      </w:r>
      <w:r>
        <w:instrText xml:space="preserve"> SEQ Slika \* ARABIC </w:instrText>
      </w:r>
      <w:r>
        <w:fldChar w:fldCharType="separate"/>
      </w:r>
      <w:r w:rsidR="00D57A71">
        <w:rPr>
          <w:noProof/>
        </w:rPr>
        <w:t>16</w:t>
      </w:r>
      <w:r>
        <w:fldChar w:fldCharType="end"/>
      </w:r>
      <w:bookmarkEnd w:id="103"/>
      <w:r>
        <w:t>: Zaslonska slika nastavitev aplikacije</w:t>
      </w:r>
      <w:r w:rsidR="008264E2">
        <w:t xml:space="preserve"> pametne hiše</w:t>
      </w:r>
      <w:bookmarkEnd w:id="104"/>
    </w:p>
    <w:p w14:paraId="22359173" w14:textId="77777777" w:rsidR="001B7BF1" w:rsidRDefault="001B7BF1" w:rsidP="00DD54F6"/>
    <w:p w14:paraId="29AF4785" w14:textId="41CFBA67" w:rsidR="00CA2CCF" w:rsidRDefault="005E3F03" w:rsidP="00DD54F6">
      <w:r>
        <w:lastRenderedPageBreak/>
        <w:t>Aplikacija ima tudi nastavitve</w:t>
      </w:r>
      <w:r w:rsidR="001B7BF1">
        <w:t xml:space="preserve"> (</w:t>
      </w:r>
      <w:r w:rsidR="00E50923">
        <w:fldChar w:fldCharType="begin"/>
      </w:r>
      <w:r w:rsidR="00E50923">
        <w:instrText xml:space="preserve"> REF _Ref459671757 \h </w:instrText>
      </w:r>
      <w:r w:rsidR="00E50923">
        <w:fldChar w:fldCharType="separate"/>
      </w:r>
      <w:r w:rsidR="00E50923">
        <w:t xml:space="preserve">Slika </w:t>
      </w:r>
      <w:r w:rsidR="00E50923">
        <w:rPr>
          <w:noProof/>
        </w:rPr>
        <w:t>16</w:t>
      </w:r>
      <w:r w:rsidR="00E50923">
        <w:fldChar w:fldCharType="end"/>
      </w:r>
      <w:r w:rsidR="001B7BF1">
        <w:t xml:space="preserve">). </w:t>
      </w:r>
      <w:r w:rsidR="008264E2">
        <w:t>Uporabnik si lahko za vsako GPIO izhod nastavi last</w:t>
      </w:r>
      <w:r w:rsidR="00E01BB6">
        <w:t>n</w:t>
      </w:r>
      <w:r w:rsidR="008264E2">
        <w:t xml:space="preserve">o oznako, nastaviti </w:t>
      </w:r>
      <w:r w:rsidR="00BB2805">
        <w:t xml:space="preserve">pa </w:t>
      </w:r>
      <w:r w:rsidR="008264E2">
        <w:t>mora tudi URL do mikroračunalnika. Za avtomatski vklop in izklop luči</w:t>
      </w:r>
      <w:r w:rsidR="00E658E9">
        <w:t xml:space="preserve"> glede na</w:t>
      </w:r>
      <w:r w:rsidR="008264E2">
        <w:t xml:space="preserve"> bližino iBeacon oddajnika mora uporabnik vnesti tudi unikaten identifikator svojega oddajnika in izbrati kateri izhodi se bodo avtomatsko krmilili. Vse</w:t>
      </w:r>
      <w:r w:rsidR="00963094">
        <w:t xml:space="preserve"> nastavitve je potrebno hraniti na napravi</w:t>
      </w:r>
      <w:r w:rsidR="00A803F2">
        <w:t xml:space="preserve"> tako</w:t>
      </w:r>
      <w:r w:rsidR="00963094">
        <w:t xml:space="preserve">, da tudi ob izhodu iz aplikacije uporabnik </w:t>
      </w:r>
      <w:r w:rsidR="00A803F2">
        <w:t xml:space="preserve">nastavitev </w:t>
      </w:r>
      <w:r w:rsidR="00963094">
        <w:t xml:space="preserve">ne izgubi. V ta namen smo uporabili razred </w:t>
      </w:r>
      <w:r w:rsidR="00963094" w:rsidRPr="00963094">
        <w:t>NSUserDefaults</w:t>
      </w:r>
      <w:r w:rsidR="00963094">
        <w:t xml:space="preserve">. </w:t>
      </w:r>
      <w:r w:rsidR="00A803F2">
        <w:t>Ta o</w:t>
      </w:r>
      <w:r w:rsidR="00CA2CCF">
        <w:t>mogoča hrambo parov ključev in vrednosti za nekatere osnovne podatkovne tipe</w:t>
      </w:r>
      <w:r w:rsidR="001F3497">
        <w:t xml:space="preserve"> </w:t>
      </w:r>
      <w:r w:rsidR="00411B19">
        <w:fldChar w:fldCharType="begin" w:fldLock="1"/>
      </w:r>
      <w:r w:rsidR="00104E8E">
        <w:instrText>ADDIN CSL_CITATION { "citationItems" : [ { "id" : "ITEM-1", "itemData" : { "URL" : "https://developer.apple.com/library/mac/documentation/Cocoa/Reference/Foundation/Classes/NSUserDefaults_Class/", "id" : "ITEM-1", "issued" : { "date-parts" : [ [ "0" ] ] }, "title" : "NSUserDefaults Class Reference", "type" : "webpage" }, "uris" : [ "http://www.mendeley.com/documents/?uuid=5d1923b0-96ee-395f-9e95-c5687be33723" ] } ], "mendeley" : { "formattedCitation" : "[32]", "plainTextFormattedCitation" : "[32]", "previouslyFormattedCitation" : "[32]" }, "properties" : { "noteIndex" : 0 }, "schema" : "https://github.com/citation-style-language/schema/raw/master/csl-citation.json" }</w:instrText>
      </w:r>
      <w:r w:rsidR="00411B19">
        <w:fldChar w:fldCharType="separate"/>
      </w:r>
      <w:r w:rsidR="00520FFE" w:rsidRPr="00520FFE">
        <w:rPr>
          <w:noProof/>
        </w:rPr>
        <w:t>[32]</w:t>
      </w:r>
      <w:r w:rsidR="00411B19">
        <w:fldChar w:fldCharType="end"/>
      </w:r>
      <w:r w:rsidR="00CA2CCF">
        <w:t>. Primer shranjevanja in branja vrednosti iz nastavitev aplikacije:</w:t>
      </w:r>
    </w:p>
    <w:p w14:paraId="6F2189B2" w14:textId="0C7CE39B"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let</w:t>
      </w:r>
      <w:r w:rsidRPr="00CA2CCF">
        <w:rPr>
          <w:rFonts w:ascii="Menlo" w:hAnsi="Menlo" w:cs="Menlo"/>
          <w:color w:val="000000"/>
          <w:sz w:val="18"/>
          <w:lang w:val="en-US"/>
        </w:rPr>
        <w:t xml:space="preserve"> defaults = </w:t>
      </w:r>
      <w:r w:rsidRPr="00CA2CCF">
        <w:rPr>
          <w:rFonts w:ascii="Menlo" w:hAnsi="Menlo" w:cs="Menlo"/>
          <w:color w:val="2B839F"/>
          <w:sz w:val="18"/>
          <w:lang w:val="en-US"/>
        </w:rPr>
        <w:t>NSUserDefaults</w:t>
      </w:r>
      <w:r w:rsidRPr="00CA2CCF">
        <w:rPr>
          <w:rFonts w:ascii="Menlo" w:hAnsi="Menlo" w:cs="Menlo"/>
          <w:color w:val="000000"/>
          <w:sz w:val="18"/>
          <w:lang w:val="en-US"/>
        </w:rPr>
        <w:t>(suiteName:</w:t>
      </w:r>
      <w:r w:rsidRPr="00CA2CCF">
        <w:rPr>
          <w:rFonts w:ascii="Menlo" w:hAnsi="Menlo" w:cs="Menlo"/>
          <w:color w:val="A31515"/>
          <w:sz w:val="18"/>
          <w:lang w:val="en-US"/>
        </w:rPr>
        <w:t>"group.lights.vidrih.net"</w:t>
      </w:r>
      <w:r w:rsidRPr="00CA2CCF">
        <w:rPr>
          <w:rFonts w:ascii="Menlo" w:hAnsi="Menlo" w:cs="Menlo"/>
          <w:color w:val="000000"/>
          <w:sz w:val="18"/>
          <w:lang w:val="en-US"/>
        </w:rPr>
        <w:t>)!</w:t>
      </w:r>
    </w:p>
    <w:p w14:paraId="6E631607" w14:textId="6A510FC3"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setObject</w:t>
      </w:r>
      <w:proofErr w:type="gramEnd"/>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w:t>
      </w:r>
      <w:r w:rsidRPr="00CA2CCF">
        <w:rPr>
          <w:rFonts w:ascii="Menlo" w:hAnsi="Menlo" w:cs="Menlo"/>
          <w:color w:val="A31515"/>
          <w:sz w:val="18"/>
          <w:lang w:val="en-US"/>
        </w:rPr>
        <w:t>(</w:t>
      </w:r>
      <w:r w:rsidRPr="00CA2CCF">
        <w:rPr>
          <w:rFonts w:ascii="Menlo" w:hAnsi="Menlo" w:cs="Menlo"/>
          <w:color w:val="000000"/>
          <w:sz w:val="18"/>
          <w:lang w:val="en-US"/>
        </w:rPr>
        <w:t>value</w:t>
      </w:r>
      <w:r w:rsidRPr="00CA2CCF">
        <w:rPr>
          <w:rFonts w:ascii="Menlo" w:hAnsi="Menlo" w:cs="Menlo"/>
          <w:color w:val="A31515"/>
          <w:sz w:val="18"/>
          <w:lang w:val="en-US"/>
        </w:rPr>
        <w:t>)"</w:t>
      </w:r>
      <w:r w:rsidRPr="00CA2CCF">
        <w:rPr>
          <w:rFonts w:ascii="Menlo" w:hAnsi="Menlo" w:cs="Menlo"/>
          <w:color w:val="000000"/>
          <w:sz w:val="18"/>
          <w:lang w:val="en-US"/>
        </w:rPr>
        <w:t xml:space="preserve">, forKey: </w:t>
      </w:r>
      <w:r w:rsidRPr="00CA2CCF">
        <w:rPr>
          <w:rFonts w:ascii="Menlo" w:hAnsi="Menlo" w:cs="Menlo"/>
          <w:color w:val="A31515"/>
          <w:sz w:val="18"/>
          <w:lang w:val="en-US"/>
        </w:rPr>
        <w:t>"labelGpio1"</w:t>
      </w:r>
      <w:r w:rsidRPr="00CA2CCF">
        <w:rPr>
          <w:rFonts w:ascii="Menlo" w:hAnsi="Menlo" w:cs="Menlo"/>
          <w:color w:val="000000"/>
          <w:sz w:val="18"/>
          <w:lang w:val="en-US"/>
        </w:rPr>
        <w:t>)</w:t>
      </w:r>
    </w:p>
    <w:p w14:paraId="26F4A380" w14:textId="77777777" w:rsidR="0087532D" w:rsidRDefault="0087532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FF"/>
          <w:sz w:val="18"/>
          <w:lang w:val="en-US"/>
        </w:rPr>
      </w:pPr>
    </w:p>
    <w:p w14:paraId="431A7AB3" w14:textId="294B2CC1"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0000FF"/>
          <w:sz w:val="18"/>
          <w:lang w:val="en-US"/>
        </w:rPr>
        <w:t>if</w:t>
      </w:r>
      <w:r w:rsidRPr="00CA2CCF">
        <w:rPr>
          <w:rFonts w:ascii="Menlo" w:hAnsi="Menlo" w:cs="Menlo"/>
          <w:color w:val="000000"/>
          <w:sz w:val="18"/>
          <w:lang w:val="en-US"/>
        </w:rPr>
        <w:t xml:space="preserve"> </w:t>
      </w:r>
      <w:r w:rsidRPr="00CA2CCF">
        <w:rPr>
          <w:rFonts w:ascii="Menlo" w:hAnsi="Menlo" w:cs="Menlo"/>
          <w:color w:val="0000FF"/>
          <w:sz w:val="18"/>
          <w:lang w:val="en-US"/>
        </w:rPr>
        <w:t>let</w:t>
      </w:r>
      <w:r w:rsidRPr="00CA2CCF">
        <w:rPr>
          <w:rFonts w:ascii="Menlo" w:hAnsi="Menlo" w:cs="Menlo"/>
          <w:color w:val="000000"/>
          <w:sz w:val="18"/>
          <w:lang w:val="en-US"/>
        </w:rPr>
        <w:t xml:space="preserve"> value = </w:t>
      </w:r>
      <w:proofErr w:type="gramStart"/>
      <w:r w:rsidRPr="00CA2CCF">
        <w:rPr>
          <w:rFonts w:ascii="Menlo" w:hAnsi="Menlo" w:cs="Menlo"/>
          <w:color w:val="2B839F"/>
          <w:sz w:val="18"/>
          <w:lang w:val="en-US"/>
        </w:rPr>
        <w:t>defaults</w:t>
      </w:r>
      <w:r w:rsidRPr="00CA2CCF">
        <w:rPr>
          <w:rFonts w:ascii="Menlo" w:hAnsi="Menlo" w:cs="Menlo"/>
          <w:color w:val="000000"/>
          <w:sz w:val="18"/>
          <w:lang w:val="en-US"/>
        </w:rPr>
        <w:t>.</w:t>
      </w:r>
      <w:r w:rsidRPr="00CA2CCF">
        <w:rPr>
          <w:rFonts w:ascii="Menlo" w:hAnsi="Menlo" w:cs="Menlo"/>
          <w:color w:val="2B839F"/>
          <w:sz w:val="18"/>
          <w:lang w:val="en-US"/>
        </w:rPr>
        <w:t>stringForKey</w:t>
      </w:r>
      <w:proofErr w:type="gramEnd"/>
      <w:r w:rsidRPr="00CA2CCF">
        <w:rPr>
          <w:rFonts w:ascii="Menlo" w:hAnsi="Menlo" w:cs="Menlo"/>
          <w:color w:val="000000"/>
          <w:sz w:val="18"/>
          <w:lang w:val="en-US"/>
        </w:rPr>
        <w:t>(</w:t>
      </w:r>
      <w:r w:rsidRPr="00CA2CCF">
        <w:rPr>
          <w:rFonts w:ascii="Menlo" w:hAnsi="Menlo" w:cs="Menlo"/>
          <w:color w:val="A31515"/>
          <w:sz w:val="18"/>
          <w:lang w:val="en-US"/>
        </w:rPr>
        <w:t>"labelGpio1"</w:t>
      </w:r>
      <w:r w:rsidRPr="00CA2CCF">
        <w:rPr>
          <w:rFonts w:ascii="Menlo" w:hAnsi="Menlo" w:cs="Menlo"/>
          <w:color w:val="000000"/>
          <w:sz w:val="18"/>
          <w:lang w:val="en-US"/>
        </w:rPr>
        <w:t>) {</w:t>
      </w:r>
    </w:p>
    <w:p w14:paraId="69E1EBC2" w14:textId="42EBC5C0" w:rsidR="00CA2CCF" w:rsidRPr="00CA2CCF" w:rsidRDefault="00CA2CCF"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CA2CCF">
        <w:rPr>
          <w:rFonts w:ascii="Menlo" w:hAnsi="Menlo" w:cs="Menlo"/>
          <w:color w:val="2B839F"/>
          <w:sz w:val="18"/>
          <w:lang w:val="en-US"/>
        </w:rPr>
        <w:t xml:space="preserve">    label1</w:t>
      </w:r>
      <w:r w:rsidRPr="00CA2CCF">
        <w:rPr>
          <w:rFonts w:ascii="Menlo" w:hAnsi="Menlo" w:cs="Menlo"/>
          <w:color w:val="000000"/>
          <w:sz w:val="18"/>
          <w:lang w:val="en-US"/>
        </w:rPr>
        <w:t>.</w:t>
      </w:r>
      <w:r w:rsidRPr="00CA2CCF">
        <w:rPr>
          <w:rFonts w:ascii="Menlo" w:hAnsi="Menlo" w:cs="Menlo"/>
          <w:color w:val="2B839F"/>
          <w:sz w:val="18"/>
          <w:lang w:val="en-US"/>
        </w:rPr>
        <w:t>text</w:t>
      </w:r>
      <w:r w:rsidRPr="00CA2CCF">
        <w:rPr>
          <w:rFonts w:ascii="Menlo" w:hAnsi="Menlo" w:cs="Menlo"/>
          <w:color w:val="000000"/>
          <w:sz w:val="18"/>
          <w:lang w:val="en-US"/>
        </w:rPr>
        <w:t xml:space="preserve"> = value</w:t>
      </w:r>
    </w:p>
    <w:p w14:paraId="0B9C8B5E" w14:textId="7BFA7582" w:rsidR="00F03695" w:rsidRPr="00FC7BFD" w:rsidRDefault="00CA2CCF" w:rsidP="00B30E3B">
      <w:pPr>
        <w:pBdr>
          <w:top w:val="single" w:sz="4" w:space="1" w:color="auto"/>
          <w:left w:val="single" w:sz="4" w:space="4" w:color="auto"/>
          <w:bottom w:val="single" w:sz="4" w:space="1" w:color="auto"/>
          <w:right w:val="single" w:sz="4" w:space="4" w:color="auto"/>
        </w:pBdr>
        <w:rPr>
          <w:sz w:val="18"/>
        </w:rPr>
      </w:pPr>
      <w:r w:rsidRPr="00CA2CCF">
        <w:rPr>
          <w:rFonts w:ascii="Menlo" w:hAnsi="Menlo" w:cs="Menlo"/>
          <w:color w:val="000000"/>
          <w:sz w:val="18"/>
          <w:lang w:val="en-US"/>
        </w:rPr>
        <w:t>}</w:t>
      </w:r>
    </w:p>
    <w:p w14:paraId="18AA53C3" w14:textId="0BF027E8" w:rsidR="00471339" w:rsidRDefault="00CD5572" w:rsidP="00CD5572">
      <w:pPr>
        <w:pStyle w:val="Heading3"/>
      </w:pPr>
      <w:bookmarkStart w:id="105" w:name="_Toc459633494"/>
      <w:bookmarkStart w:id="106" w:name="_Toc459674736"/>
      <w:r>
        <w:t>CoreLocation</w:t>
      </w:r>
      <w:bookmarkEnd w:id="105"/>
      <w:bookmarkEnd w:id="106"/>
    </w:p>
    <w:p w14:paraId="09C6EC38" w14:textId="352C1A44" w:rsidR="00CD5572" w:rsidRDefault="00CD5572" w:rsidP="00CD5572">
      <w:r>
        <w:t>Tehnologija iBeacon spada v operacijskem sistemu iOS v kategorijo lokacijskih storitev. Za potrebe aplikacije smo jo uporabili za avtomatsko upravljanje z lučmi glede na uporabnikovo loka</w:t>
      </w:r>
      <w:r w:rsidR="000250A8">
        <w:t>cijo. Ob prvem zagonu</w:t>
      </w:r>
      <w:r>
        <w:t xml:space="preserve"> mora uporabnik dovoli</w:t>
      </w:r>
      <w:r w:rsidR="000250A8">
        <w:t>ti</w:t>
      </w:r>
      <w:r>
        <w:t xml:space="preserve"> aplikaciji uporabo lokacijskih storitev</w:t>
      </w:r>
      <w:r w:rsidR="00BC7203">
        <w:t xml:space="preserve"> in obvestil</w:t>
      </w:r>
      <w:r w:rsidR="0092150C">
        <w:t>.</w:t>
      </w:r>
    </w:p>
    <w:p w14:paraId="538B9045" w14:textId="77777777" w:rsidR="00A803F2" w:rsidRDefault="00A803F2" w:rsidP="00CD5572"/>
    <w:p w14:paraId="77354271" w14:textId="1C2E1032" w:rsidR="00BC7203" w:rsidRDefault="00CD5572" w:rsidP="00CD5572">
      <w:r>
        <w:t>V sobo smo namestil</w:t>
      </w:r>
      <w:r w:rsidR="005B2BAD">
        <w:t>i prej opisan iBeacon oddajnik ter v nastavitve aplikacije vnesli</w:t>
      </w:r>
      <w:r>
        <w:t xml:space="preserve"> unikaten identifikator UUID</w:t>
      </w:r>
      <w:r w:rsidR="00D80A59">
        <w:t xml:space="preserve"> </w:t>
      </w:r>
      <w:r w:rsidR="005B2BAD">
        <w:t xml:space="preserve">našega </w:t>
      </w:r>
      <w:r w:rsidR="00D80A59">
        <w:t>beacona</w:t>
      </w:r>
      <w:r>
        <w:t xml:space="preserve"> </w:t>
      </w:r>
      <w:r w:rsidR="00D80A59">
        <w:t>ter</w:t>
      </w:r>
      <w:r w:rsidR="005B2BAD">
        <w:t xml:space="preserve"> izbrali</w:t>
      </w:r>
      <w:r>
        <w:t xml:space="preserve"> </w:t>
      </w:r>
      <w:r w:rsidR="005B2BAD">
        <w:t>nekaj</w:t>
      </w:r>
      <w:r>
        <w:t xml:space="preserve"> luči. </w:t>
      </w:r>
      <w:r w:rsidR="00B127C4">
        <w:t>Naslednji izsek kode prikazuje uporabo iBeacon tehnologije v aplikaciji.</w:t>
      </w:r>
      <w:r>
        <w:t xml:space="preserve"> </w:t>
      </w:r>
      <w:r w:rsidR="005507E6">
        <w:t>Razred, ki implementira to funkcionalnost</w:t>
      </w:r>
      <w:r w:rsidR="00E658E9">
        <w:t>,</w:t>
      </w:r>
      <w:r w:rsidR="005B2BAD">
        <w:t xml:space="preserve"> uporablja v</w:t>
      </w:r>
      <w:r w:rsidR="005507E6">
        <w:t>zorca delegiranje</w:t>
      </w:r>
      <w:r w:rsidR="005B2BAD">
        <w:t xml:space="preserve"> razreda </w:t>
      </w:r>
      <w:r w:rsidR="002C6A33" w:rsidRPr="005B2BAD">
        <w:t>CLLocationManagerDelegate</w:t>
      </w:r>
      <w:r w:rsidR="002E6522">
        <w:t>.</w:t>
      </w:r>
    </w:p>
    <w:p w14:paraId="6EE7B93A" w14:textId="7C20E1B5" w:rsidR="002E6522"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sz w:val="18"/>
          <w:szCs w:val="18"/>
        </w:rPr>
      </w:pPr>
      <w:r w:rsidRPr="002E6522">
        <w:rPr>
          <w:rFonts w:ascii="Menlo" w:hAnsi="Menlo" w:cs="Menlo"/>
          <w:color w:val="0000FF"/>
          <w:sz w:val="18"/>
          <w:szCs w:val="18"/>
          <w:lang w:val="en-US"/>
        </w:rPr>
        <w:t>override</w:t>
      </w:r>
      <w:r w:rsidRPr="002E6522">
        <w:rPr>
          <w:rFonts w:ascii="Menlo" w:hAnsi="Menlo" w:cs="Menlo"/>
          <w:color w:val="000000"/>
          <w:sz w:val="18"/>
          <w:szCs w:val="18"/>
          <w:lang w:val="en-US"/>
        </w:rPr>
        <w:t xml:space="preserve"> </w:t>
      </w:r>
      <w:r w:rsidRPr="002E6522">
        <w:rPr>
          <w:rFonts w:ascii="Menlo" w:hAnsi="Menlo" w:cs="Menlo"/>
          <w:color w:val="0000FF"/>
          <w:sz w:val="18"/>
          <w:szCs w:val="18"/>
          <w:lang w:val="en-US"/>
        </w:rPr>
        <w:t>func</w:t>
      </w:r>
      <w:r w:rsidRPr="002E6522">
        <w:rPr>
          <w:rFonts w:ascii="Menlo" w:hAnsi="Menlo" w:cs="Menlo"/>
          <w:color w:val="000000"/>
          <w:sz w:val="18"/>
          <w:szCs w:val="18"/>
          <w:lang w:val="en-US"/>
        </w:rPr>
        <w:t xml:space="preserve"> </w:t>
      </w:r>
      <w:proofErr w:type="gramStart"/>
      <w:r w:rsidRPr="002E6522">
        <w:rPr>
          <w:rFonts w:ascii="Menlo" w:hAnsi="Menlo" w:cs="Menlo"/>
          <w:color w:val="000000"/>
          <w:sz w:val="18"/>
          <w:szCs w:val="18"/>
          <w:lang w:val="en-US"/>
        </w:rPr>
        <w:t>viewDidLoad(</w:t>
      </w:r>
      <w:proofErr w:type="gramEnd"/>
      <w:r w:rsidRPr="002E6522">
        <w:rPr>
          <w:rFonts w:ascii="Menlo" w:hAnsi="Menlo" w:cs="Menlo"/>
          <w:color w:val="000000"/>
          <w:sz w:val="18"/>
          <w:szCs w:val="18"/>
          <w:lang w:val="en-US"/>
        </w:rPr>
        <w:t>) {</w:t>
      </w:r>
    </w:p>
    <w:p w14:paraId="0F316CFA" w14:textId="53CA98BF"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5507E6" w:rsidRPr="002E6522">
        <w:rPr>
          <w:rFonts w:ascii="Menlo" w:hAnsi="Menlo" w:cs="Menlo"/>
          <w:color w:val="0000FF"/>
          <w:sz w:val="18"/>
          <w:szCs w:val="18"/>
          <w:lang w:val="en-US"/>
        </w:rPr>
        <w:t>let</w:t>
      </w:r>
      <w:r w:rsidR="005507E6" w:rsidRPr="002E6522">
        <w:rPr>
          <w:rFonts w:ascii="Menlo" w:hAnsi="Menlo" w:cs="Menlo"/>
          <w:color w:val="000000"/>
          <w:sz w:val="18"/>
          <w:szCs w:val="18"/>
          <w:lang w:val="en-US"/>
        </w:rPr>
        <w:t xml:space="preserve"> locationManager = </w:t>
      </w:r>
      <w:proofErr w:type="gramStart"/>
      <w:r w:rsidR="005507E6" w:rsidRPr="002E6522">
        <w:rPr>
          <w:rFonts w:ascii="Menlo" w:hAnsi="Menlo" w:cs="Menlo"/>
          <w:color w:val="2B839F"/>
          <w:sz w:val="18"/>
          <w:szCs w:val="18"/>
          <w:lang w:val="en-US"/>
        </w:rPr>
        <w:t>CLLocationManager</w:t>
      </w:r>
      <w:r w:rsidR="005507E6" w:rsidRPr="002E6522">
        <w:rPr>
          <w:rFonts w:ascii="Menlo" w:hAnsi="Menlo" w:cs="Menlo"/>
          <w:color w:val="000000"/>
          <w:sz w:val="18"/>
          <w:szCs w:val="18"/>
          <w:lang w:val="en-US"/>
        </w:rPr>
        <w:t>(</w:t>
      </w:r>
      <w:proofErr w:type="gramEnd"/>
      <w:r w:rsidR="005507E6" w:rsidRPr="002E6522">
        <w:rPr>
          <w:rFonts w:ascii="Menlo" w:hAnsi="Menlo" w:cs="Menlo"/>
          <w:color w:val="000000"/>
          <w:sz w:val="18"/>
          <w:szCs w:val="18"/>
          <w:lang w:val="en-US"/>
        </w:rPr>
        <w:t>)</w:t>
      </w:r>
    </w:p>
    <w:p w14:paraId="757DF67A" w14:textId="1E52BBF1" w:rsidR="005507E6"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2B839F"/>
          <w:sz w:val="18"/>
          <w:szCs w:val="18"/>
          <w:lang w:val="en-US"/>
        </w:rPr>
        <w:tab/>
      </w:r>
      <w:r w:rsidR="005507E6" w:rsidRPr="002E6522">
        <w:rPr>
          <w:rFonts w:ascii="Menlo" w:hAnsi="Menlo" w:cs="Menlo"/>
          <w:color w:val="2B839F"/>
          <w:sz w:val="18"/>
          <w:szCs w:val="18"/>
          <w:lang w:val="en-US"/>
        </w:rPr>
        <w:t>locationManager</w:t>
      </w:r>
      <w:r w:rsidR="005507E6" w:rsidRPr="002E6522">
        <w:rPr>
          <w:rFonts w:ascii="Menlo" w:hAnsi="Menlo" w:cs="Menlo"/>
          <w:color w:val="000000"/>
          <w:sz w:val="18"/>
          <w:szCs w:val="18"/>
          <w:lang w:val="en-US"/>
        </w:rPr>
        <w:t>.</w:t>
      </w:r>
      <w:r w:rsidR="005507E6" w:rsidRPr="002E6522">
        <w:rPr>
          <w:rFonts w:ascii="Menlo" w:hAnsi="Menlo" w:cs="Menlo"/>
          <w:color w:val="2B839F"/>
          <w:sz w:val="18"/>
          <w:szCs w:val="18"/>
          <w:lang w:val="en-US"/>
        </w:rPr>
        <w:t>delegate</w:t>
      </w:r>
      <w:r w:rsidR="005507E6" w:rsidRPr="002E6522">
        <w:rPr>
          <w:rFonts w:ascii="Menlo" w:hAnsi="Menlo" w:cs="Menlo"/>
          <w:color w:val="000000"/>
          <w:sz w:val="18"/>
          <w:szCs w:val="18"/>
          <w:lang w:val="en-US"/>
        </w:rPr>
        <w:t xml:space="preserve"> = </w:t>
      </w:r>
      <w:r w:rsidR="005507E6" w:rsidRPr="002E6522">
        <w:rPr>
          <w:rFonts w:ascii="Menlo" w:hAnsi="Menlo" w:cs="Menlo"/>
          <w:color w:val="0000FF"/>
          <w:sz w:val="18"/>
          <w:szCs w:val="18"/>
          <w:lang w:val="en-US"/>
        </w:rPr>
        <w:t>self</w:t>
      </w:r>
      <w:r w:rsidR="005507E6" w:rsidRPr="002E6522">
        <w:rPr>
          <w:rFonts w:ascii="Menlo" w:hAnsi="Menlo" w:cs="Menlo"/>
          <w:color w:val="000000"/>
          <w:sz w:val="18"/>
          <w:szCs w:val="18"/>
          <w:lang w:val="en-US"/>
        </w:rPr>
        <w:t>;</w:t>
      </w:r>
    </w:p>
    <w:p w14:paraId="6FC7594E" w14:textId="6700DD3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var</w:t>
      </w:r>
      <w:r w:rsidR="00B127C4" w:rsidRPr="002E6522">
        <w:rPr>
          <w:rFonts w:ascii="Menlo" w:hAnsi="Menlo" w:cs="Menlo"/>
          <w:color w:val="000000"/>
          <w:sz w:val="18"/>
          <w:szCs w:val="18"/>
          <w:lang w:val="en-US"/>
        </w:rPr>
        <w:t xml:space="preserve"> </w:t>
      </w:r>
      <w:proofErr w:type="gramStart"/>
      <w:r w:rsidR="00B127C4" w:rsidRPr="002E6522">
        <w:rPr>
          <w:rFonts w:ascii="Menlo" w:hAnsi="Menlo" w:cs="Menlo"/>
          <w:color w:val="000000"/>
          <w:sz w:val="18"/>
          <w:szCs w:val="18"/>
          <w:lang w:val="en-US"/>
        </w:rPr>
        <w:t>proximityUUID:</w:t>
      </w:r>
      <w:r w:rsidR="00B127C4" w:rsidRPr="002E6522">
        <w:rPr>
          <w:rFonts w:ascii="Menlo" w:hAnsi="Menlo" w:cs="Menlo"/>
          <w:color w:val="2B839F"/>
          <w:sz w:val="18"/>
          <w:szCs w:val="18"/>
          <w:lang w:val="en-US"/>
        </w:rPr>
        <w:t>NSUUID</w:t>
      </w:r>
      <w:proofErr w:type="gramEnd"/>
      <w:r w:rsidR="00B127C4" w:rsidRPr="002E6522">
        <w:rPr>
          <w:rFonts w:ascii="Menlo" w:hAnsi="Menlo" w:cs="Menlo"/>
          <w:color w:val="000000"/>
          <w:sz w:val="18"/>
          <w:szCs w:val="18"/>
          <w:lang w:val="en-US"/>
        </w:rPr>
        <w:t xml:space="preserve"> = </w:t>
      </w:r>
      <w:r w:rsidR="00B127C4" w:rsidRPr="002E6522">
        <w:rPr>
          <w:rFonts w:ascii="Menlo" w:hAnsi="Menlo" w:cs="Menlo"/>
          <w:color w:val="2B839F"/>
          <w:sz w:val="18"/>
          <w:szCs w:val="18"/>
          <w:lang w:val="en-US"/>
        </w:rPr>
        <w:t>NSUUID</w:t>
      </w:r>
      <w:r w:rsidR="00B127C4" w:rsidRPr="002E6522">
        <w:rPr>
          <w:rFonts w:ascii="Menlo" w:hAnsi="Menlo" w:cs="Menlo"/>
          <w:color w:val="000000"/>
          <w:sz w:val="18"/>
          <w:szCs w:val="18"/>
          <w:lang w:val="en-US"/>
        </w:rPr>
        <w:t xml:space="preserve">(UUIDString: </w:t>
      </w:r>
      <w:r w:rsidR="00B127C4" w:rsidRPr="002E6522">
        <w:rPr>
          <w:rFonts w:ascii="Menlo" w:hAnsi="Menlo" w:cs="Menlo"/>
          <w:color w:val="A31515"/>
          <w:sz w:val="18"/>
          <w:szCs w:val="18"/>
          <w:lang w:val="en-US"/>
        </w:rPr>
        <w:t>"74278BDA-B644-4520-8F0C-720EAF059935"</w:t>
      </w:r>
      <w:r w:rsidR="00B127C4" w:rsidRPr="002E6522">
        <w:rPr>
          <w:rFonts w:ascii="Menlo" w:hAnsi="Menlo" w:cs="Menlo"/>
          <w:color w:val="000000"/>
          <w:sz w:val="18"/>
          <w:szCs w:val="18"/>
          <w:lang w:val="en-US"/>
        </w:rPr>
        <w:t>)!</w:t>
      </w:r>
    </w:p>
    <w:p w14:paraId="4DBA08D6" w14:textId="4A9BFF52"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let</w:t>
      </w:r>
      <w:r w:rsidR="00B127C4" w:rsidRPr="002E6522">
        <w:rPr>
          <w:rFonts w:ascii="Menlo" w:hAnsi="Menlo" w:cs="Menlo"/>
          <w:color w:val="000000"/>
          <w:sz w:val="18"/>
          <w:szCs w:val="18"/>
          <w:lang w:val="en-US"/>
        </w:rPr>
        <w:t xml:space="preserve"> region = </w:t>
      </w:r>
      <w:proofErr w:type="gramStart"/>
      <w:r w:rsidR="00B127C4" w:rsidRPr="002E6522">
        <w:rPr>
          <w:rFonts w:ascii="Menlo" w:hAnsi="Menlo" w:cs="Menlo"/>
          <w:color w:val="2B839F"/>
          <w:sz w:val="18"/>
          <w:szCs w:val="18"/>
          <w:lang w:val="en-US"/>
        </w:rPr>
        <w:t>CLBeaconRegion</w:t>
      </w:r>
      <w:r w:rsidR="00B127C4" w:rsidRPr="002E6522">
        <w:rPr>
          <w:rFonts w:ascii="Menlo" w:hAnsi="Menlo" w:cs="Menlo"/>
          <w:color w:val="000000"/>
          <w:sz w:val="18"/>
          <w:szCs w:val="18"/>
          <w:lang w:val="en-US"/>
        </w:rPr>
        <w:t>(</w:t>
      </w:r>
      <w:proofErr w:type="gramEnd"/>
      <w:r w:rsidR="00B127C4" w:rsidRPr="002E6522">
        <w:rPr>
          <w:rFonts w:ascii="Menlo" w:hAnsi="Menlo" w:cs="Menlo"/>
          <w:color w:val="000000"/>
          <w:sz w:val="18"/>
          <w:szCs w:val="18"/>
          <w:lang w:val="en-US"/>
        </w:rPr>
        <w:t xml:space="preserve">proximityUUID: proximityUUID, identifier: </w:t>
      </w:r>
      <w:r w:rsidR="00B127C4" w:rsidRPr="002E6522">
        <w:rPr>
          <w:rFonts w:ascii="Menlo" w:hAnsi="Menlo" w:cs="Menlo"/>
          <w:color w:val="A31515"/>
          <w:sz w:val="18"/>
          <w:szCs w:val="18"/>
          <w:lang w:val="en-US"/>
        </w:rPr>
        <w:t>"iBeacon"</w:t>
      </w:r>
      <w:r w:rsidR="00B127C4" w:rsidRPr="002E6522">
        <w:rPr>
          <w:rFonts w:ascii="Menlo" w:hAnsi="Menlo" w:cs="Menlo"/>
          <w:color w:val="000000"/>
          <w:sz w:val="18"/>
          <w:szCs w:val="18"/>
          <w:lang w:val="en-US"/>
        </w:rPr>
        <w:t>)</w:t>
      </w:r>
    </w:p>
    <w:p w14:paraId="7B0CDB48" w14:textId="5D9ECC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5507E6" w:rsidRPr="002E6522">
        <w:rPr>
          <w:rFonts w:ascii="Menlo" w:hAnsi="Menlo" w:cs="Menlo"/>
          <w:color w:val="000000"/>
          <w:sz w:val="18"/>
          <w:szCs w:val="18"/>
          <w:lang w:val="en-US"/>
        </w:rPr>
        <w:t>// preverimo ali je uporabnik odobril uporabo lokacijskih storitev</w:t>
      </w:r>
    </w:p>
    <w:p w14:paraId="37455A42" w14:textId="302B352B"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FF"/>
          <w:sz w:val="18"/>
          <w:szCs w:val="18"/>
          <w:lang w:val="en-US"/>
        </w:rPr>
        <w:tab/>
      </w:r>
      <w:r w:rsidR="00B127C4" w:rsidRPr="002E6522">
        <w:rPr>
          <w:rFonts w:ascii="Menlo" w:hAnsi="Menlo" w:cs="Menlo"/>
          <w:color w:val="0000FF"/>
          <w:sz w:val="18"/>
          <w:szCs w:val="18"/>
          <w:lang w:val="en-US"/>
        </w:rPr>
        <w:t>if</w:t>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authorizationStatus</w:t>
      </w:r>
      <w:r w:rsidR="00B127C4" w:rsidRPr="002E6522">
        <w:rPr>
          <w:rFonts w:ascii="Menlo" w:hAnsi="Menlo" w:cs="Menlo"/>
          <w:color w:val="000000"/>
          <w:sz w:val="18"/>
          <w:szCs w:val="18"/>
          <w:lang w:val="en-US"/>
        </w:rPr>
        <w:t>(</w:t>
      </w:r>
      <w:proofErr w:type="gramStart"/>
      <w:r w:rsidR="00B127C4" w:rsidRPr="002E6522">
        <w:rPr>
          <w:rFonts w:ascii="Menlo" w:hAnsi="Menlo" w:cs="Menlo"/>
          <w:color w:val="000000"/>
          <w:sz w:val="18"/>
          <w:szCs w:val="18"/>
          <w:lang w:val="en-US"/>
        </w:rPr>
        <w:t>) !</w:t>
      </w:r>
      <w:proofErr w:type="gramEnd"/>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CLAuthorizationStatus</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AuthorizedWhenInUse</w:t>
      </w:r>
      <w:r w:rsidR="00B127C4" w:rsidRPr="002E6522">
        <w:rPr>
          <w:rFonts w:ascii="Menlo" w:hAnsi="Menlo" w:cs="Menlo"/>
          <w:color w:val="000000"/>
          <w:sz w:val="18"/>
          <w:szCs w:val="18"/>
          <w:lang w:val="en-US"/>
        </w:rPr>
        <w:t>) {</w:t>
      </w:r>
    </w:p>
    <w:p w14:paraId="7AA46E9D" w14:textId="107E85FC"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 xml:space="preserve">    </w:t>
      </w:r>
      <w:r w:rsidR="00B127C4" w:rsidRPr="002E6522">
        <w:rPr>
          <w:rFonts w:ascii="Menlo" w:hAnsi="Menlo" w:cs="Menlo"/>
          <w:color w:val="2B839F"/>
          <w:sz w:val="18"/>
          <w:szCs w:val="18"/>
          <w:lang w:val="en-US"/>
        </w:rPr>
        <w:t>locationManager</w:t>
      </w:r>
      <w:r w:rsidR="00B127C4" w:rsidRPr="002E6522">
        <w:rPr>
          <w:rFonts w:ascii="Menlo" w:hAnsi="Menlo" w:cs="Menlo"/>
          <w:color w:val="000000"/>
          <w:sz w:val="18"/>
          <w:szCs w:val="18"/>
          <w:lang w:val="en-US"/>
        </w:rPr>
        <w:t>.</w:t>
      </w:r>
      <w:r w:rsidR="00B127C4" w:rsidRPr="002E6522">
        <w:rPr>
          <w:rFonts w:ascii="Menlo" w:hAnsi="Menlo" w:cs="Menlo"/>
          <w:color w:val="2B839F"/>
          <w:sz w:val="18"/>
          <w:szCs w:val="18"/>
          <w:lang w:val="en-US"/>
        </w:rPr>
        <w:t>requestWhenInUseAuthorization</w:t>
      </w:r>
      <w:r w:rsidR="00B127C4" w:rsidRPr="002E6522">
        <w:rPr>
          <w:rFonts w:ascii="Menlo" w:hAnsi="Menlo" w:cs="Menlo"/>
          <w:color w:val="000000"/>
          <w:sz w:val="18"/>
          <w:szCs w:val="18"/>
          <w:lang w:val="en-US"/>
        </w:rPr>
        <w:t>()</w:t>
      </w:r>
    </w:p>
    <w:p w14:paraId="113478AC" w14:textId="04A386FF" w:rsidR="00B127C4" w:rsidRPr="002E6522" w:rsidRDefault="00FC7BFD"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76" w:lineRule="auto"/>
        <w:jc w:val="left"/>
        <w:rPr>
          <w:rFonts w:ascii="Menlo" w:hAnsi="Menlo" w:cs="Menlo"/>
          <w:color w:val="000000"/>
          <w:sz w:val="18"/>
          <w:szCs w:val="18"/>
          <w:lang w:val="en-US"/>
        </w:rPr>
      </w:pPr>
      <w:r>
        <w:rPr>
          <w:rFonts w:ascii="Menlo" w:hAnsi="Menlo" w:cs="Menlo"/>
          <w:color w:val="000000"/>
          <w:sz w:val="18"/>
          <w:szCs w:val="18"/>
          <w:lang w:val="en-US"/>
        </w:rPr>
        <w:tab/>
      </w:r>
      <w:r w:rsidR="00B127C4" w:rsidRPr="002E6522">
        <w:rPr>
          <w:rFonts w:ascii="Menlo" w:hAnsi="Menlo" w:cs="Menlo"/>
          <w:color w:val="000000"/>
          <w:sz w:val="18"/>
          <w:szCs w:val="18"/>
          <w:lang w:val="en-US"/>
        </w:rPr>
        <w:t>}</w:t>
      </w:r>
    </w:p>
    <w:p w14:paraId="6FD14785" w14:textId="77777777" w:rsidR="002E6522" w:rsidRDefault="005507E6" w:rsidP="00B30E3B">
      <w:pPr>
        <w:pBdr>
          <w:top w:val="single" w:sz="4" w:space="1" w:color="auto"/>
          <w:left w:val="single" w:sz="4" w:space="4" w:color="auto"/>
          <w:bottom w:val="single" w:sz="4" w:space="1" w:color="auto"/>
          <w:right w:val="single" w:sz="4" w:space="4" w:color="auto"/>
        </w:pBdr>
        <w:spacing w:line="276" w:lineRule="auto"/>
        <w:ind w:firstLine="397"/>
        <w:jc w:val="left"/>
        <w:rPr>
          <w:rFonts w:ascii="Menlo" w:hAnsi="Menlo" w:cs="Menlo"/>
          <w:color w:val="000000"/>
          <w:sz w:val="18"/>
          <w:szCs w:val="18"/>
          <w:lang w:val="en-US"/>
        </w:rPr>
      </w:pPr>
      <w:r w:rsidRPr="002E6522">
        <w:rPr>
          <w:rFonts w:ascii="Menlo" w:hAnsi="Menlo" w:cs="Menlo"/>
          <w:color w:val="2B839F"/>
          <w:sz w:val="18"/>
          <w:szCs w:val="18"/>
          <w:lang w:val="en-US"/>
        </w:rPr>
        <w:t>locationManager</w:t>
      </w:r>
      <w:r w:rsidRPr="002E6522">
        <w:rPr>
          <w:rFonts w:ascii="Menlo" w:hAnsi="Menlo" w:cs="Menlo"/>
          <w:color w:val="000000"/>
          <w:sz w:val="18"/>
          <w:szCs w:val="18"/>
          <w:lang w:val="en-US"/>
        </w:rPr>
        <w:t>.</w:t>
      </w:r>
      <w:r w:rsidRPr="002E6522">
        <w:rPr>
          <w:rFonts w:ascii="Menlo" w:hAnsi="Menlo" w:cs="Menlo"/>
          <w:color w:val="2B839F"/>
          <w:sz w:val="18"/>
          <w:szCs w:val="18"/>
          <w:lang w:val="en-US"/>
        </w:rPr>
        <w:t>startRangingBeaconsInRegion</w:t>
      </w:r>
      <w:r w:rsidRPr="002E6522">
        <w:rPr>
          <w:rFonts w:ascii="Menlo" w:hAnsi="Menlo" w:cs="Menlo"/>
          <w:color w:val="000000"/>
          <w:sz w:val="18"/>
          <w:szCs w:val="18"/>
          <w:lang w:val="en-US"/>
        </w:rPr>
        <w:t>(region)</w:t>
      </w:r>
      <w:r w:rsidR="00B127C4" w:rsidRPr="002E6522">
        <w:rPr>
          <w:rFonts w:ascii="Menlo" w:hAnsi="Menlo" w:cs="Menlo"/>
          <w:color w:val="000000"/>
          <w:sz w:val="18"/>
          <w:szCs w:val="18"/>
          <w:lang w:val="en-US"/>
        </w:rPr>
        <w:t xml:space="preserve">   </w:t>
      </w:r>
    </w:p>
    <w:p w14:paraId="542F8F46" w14:textId="4AB19A20" w:rsidR="00B127C4" w:rsidRPr="002E6522" w:rsidRDefault="002E6522" w:rsidP="00B30E3B">
      <w:pPr>
        <w:pBdr>
          <w:top w:val="single" w:sz="4" w:space="1" w:color="auto"/>
          <w:left w:val="single" w:sz="4" w:space="4" w:color="auto"/>
          <w:bottom w:val="single" w:sz="4" w:space="1" w:color="auto"/>
          <w:right w:val="single" w:sz="4" w:space="4" w:color="auto"/>
        </w:pBdr>
        <w:spacing w:line="276" w:lineRule="auto"/>
        <w:jc w:val="left"/>
        <w:rPr>
          <w:rFonts w:ascii="Menlo" w:hAnsi="Menlo" w:cs="Menlo"/>
          <w:color w:val="000000"/>
          <w:sz w:val="18"/>
          <w:szCs w:val="18"/>
          <w:lang w:val="en-US"/>
        </w:rPr>
      </w:pPr>
      <w:r w:rsidRPr="002E6522">
        <w:rPr>
          <w:rFonts w:ascii="Menlo" w:hAnsi="Menlo" w:cs="Menlo"/>
          <w:color w:val="000000"/>
          <w:sz w:val="18"/>
          <w:szCs w:val="18"/>
          <w:lang w:val="en-US"/>
        </w:rPr>
        <w:t>}</w:t>
      </w:r>
    </w:p>
    <w:p w14:paraId="5968FCA1" w14:textId="527AF0AA" w:rsidR="002E6522" w:rsidRDefault="002E6522">
      <w:pPr>
        <w:spacing w:line="240" w:lineRule="auto"/>
        <w:jc w:val="left"/>
      </w:pPr>
    </w:p>
    <w:p w14:paraId="0843B824" w14:textId="370F8F1B"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FF"/>
          <w:sz w:val="18"/>
          <w:lang w:val="en-US"/>
        </w:rPr>
        <w:t>func</w:t>
      </w:r>
      <w:r w:rsidRPr="002E6522">
        <w:rPr>
          <w:rFonts w:ascii="Menlo" w:hAnsi="Menlo" w:cs="Menlo"/>
          <w:color w:val="000000"/>
          <w:sz w:val="18"/>
          <w:lang w:val="en-US"/>
        </w:rPr>
        <w:t xml:space="preserve"> </w:t>
      </w:r>
      <w:proofErr w:type="gramStart"/>
      <w:r w:rsidRPr="002E6522">
        <w:rPr>
          <w:rFonts w:ascii="Menlo" w:hAnsi="Menlo" w:cs="Menlo"/>
          <w:color w:val="000000"/>
          <w:sz w:val="18"/>
          <w:lang w:val="en-US"/>
        </w:rPr>
        <w:t>locationManager(</w:t>
      </w:r>
      <w:proofErr w:type="gramEnd"/>
      <w:r w:rsidRPr="002E6522">
        <w:rPr>
          <w:rFonts w:ascii="Menlo" w:hAnsi="Menlo" w:cs="Menlo"/>
          <w:color w:val="000000"/>
          <w:sz w:val="18"/>
          <w:lang w:val="en-US"/>
        </w:rPr>
        <w:t xml:space="preserve">manager: </w:t>
      </w:r>
      <w:r w:rsidRPr="002E6522">
        <w:rPr>
          <w:rFonts w:ascii="Menlo" w:hAnsi="Menlo" w:cs="Menlo"/>
          <w:color w:val="2B839F"/>
          <w:sz w:val="18"/>
          <w:lang w:val="en-US"/>
        </w:rPr>
        <w:t>CLLocationManager</w:t>
      </w:r>
      <w:r w:rsidRPr="002E6522">
        <w:rPr>
          <w:rFonts w:ascii="Menlo" w:hAnsi="Menlo" w:cs="Menlo"/>
          <w:color w:val="000000"/>
          <w:sz w:val="18"/>
          <w:lang w:val="en-US"/>
        </w:rPr>
        <w:t>, didRangeBeacons beacons: [</w:t>
      </w:r>
      <w:r w:rsidRPr="002E6522">
        <w:rPr>
          <w:rFonts w:ascii="Menlo" w:hAnsi="Menlo" w:cs="Menlo"/>
          <w:color w:val="2B839F"/>
          <w:sz w:val="18"/>
          <w:lang w:val="en-US"/>
        </w:rPr>
        <w:t>CLBeacon</w:t>
      </w:r>
      <w:r w:rsidRPr="002E6522">
        <w:rPr>
          <w:rFonts w:ascii="Menlo" w:hAnsi="Menlo" w:cs="Menlo"/>
          <w:color w:val="000000"/>
          <w:sz w:val="18"/>
          <w:lang w:val="en-US"/>
        </w:rPr>
        <w:t xml:space="preserve">], inRegion region: </w:t>
      </w:r>
      <w:r w:rsidRPr="002E6522">
        <w:rPr>
          <w:rFonts w:ascii="Menlo" w:hAnsi="Menlo" w:cs="Menlo"/>
          <w:color w:val="2B839F"/>
          <w:sz w:val="18"/>
          <w:lang w:val="en-US"/>
        </w:rPr>
        <w:t>CLBeaconRegion</w:t>
      </w:r>
      <w:r w:rsidRPr="002E6522">
        <w:rPr>
          <w:rFonts w:ascii="Menlo" w:hAnsi="Menlo" w:cs="Menlo"/>
          <w:color w:val="000000"/>
          <w:sz w:val="18"/>
          <w:lang w:val="en-US"/>
        </w:rPr>
        <w:t>) {</w:t>
      </w:r>
    </w:p>
    <w:p w14:paraId="7B23CBA6" w14:textId="54609B9D"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8000"/>
          <w:sz w:val="13"/>
          <w:lang w:val="en-US"/>
        </w:rPr>
      </w:pPr>
      <w:r w:rsidRPr="002E6522">
        <w:rPr>
          <w:rFonts w:ascii="Menlo" w:hAnsi="Menlo" w:cs="Menlo"/>
          <w:color w:val="008000"/>
          <w:sz w:val="13"/>
          <w:lang w:val="en-US"/>
        </w:rPr>
        <w:t xml:space="preserve">    </w:t>
      </w:r>
      <w:r w:rsidRPr="002E6522">
        <w:rPr>
          <w:rFonts w:ascii="Menlo" w:hAnsi="Menlo" w:cs="Menlo"/>
          <w:color w:val="2B839F"/>
          <w:sz w:val="18"/>
          <w:lang w:val="en-US"/>
        </w:rPr>
        <w:t>print</w:t>
      </w:r>
      <w:r w:rsidRPr="002E6522">
        <w:rPr>
          <w:rFonts w:ascii="Menlo" w:hAnsi="Menlo" w:cs="Menlo"/>
          <w:color w:val="000000"/>
          <w:sz w:val="18"/>
          <w:lang w:val="en-US"/>
        </w:rPr>
        <w:t>(beacons)</w:t>
      </w:r>
    </w:p>
    <w:p w14:paraId="3D6F8DED" w14:textId="436DAAFA" w:rsidR="002E6522" w:rsidRPr="002E6522" w:rsidRDefault="002E6522" w:rsidP="00B30E3B">
      <w:pPr>
        <w:widowControl w:val="0"/>
        <w:pBdr>
          <w:top w:val="single" w:sz="4" w:space="1" w:color="auto"/>
          <w:left w:val="single" w:sz="4" w:space="4" w:color="auto"/>
          <w:bottom w:val="single" w:sz="4" w:space="1" w:color="auto"/>
          <w:right w:val="single" w:sz="4" w:space="4" w:color="auto"/>
        </w:pBdr>
        <w:tabs>
          <w:tab w:val="left" w:pos="529"/>
        </w:tabs>
        <w:autoSpaceDE w:val="0"/>
        <w:autoSpaceDN w:val="0"/>
        <w:adjustRightInd w:val="0"/>
        <w:spacing w:line="240" w:lineRule="auto"/>
        <w:jc w:val="left"/>
        <w:rPr>
          <w:rFonts w:ascii="Menlo" w:hAnsi="Menlo" w:cs="Menlo"/>
          <w:color w:val="000000"/>
          <w:sz w:val="18"/>
          <w:lang w:val="en-US"/>
        </w:rPr>
      </w:pPr>
      <w:r w:rsidRPr="002E6522">
        <w:rPr>
          <w:rFonts w:ascii="Menlo" w:hAnsi="Menlo" w:cs="Menlo"/>
          <w:color w:val="000000"/>
          <w:sz w:val="18"/>
          <w:lang w:val="en-US"/>
        </w:rPr>
        <w:t>}</w:t>
      </w:r>
    </w:p>
    <w:p w14:paraId="1A728B2E" w14:textId="77777777" w:rsidR="002E6522" w:rsidRDefault="002E6522" w:rsidP="00CD5572"/>
    <w:p w14:paraId="7DF7AEEB" w14:textId="6C8289D8" w:rsidR="00262F1F" w:rsidRDefault="00E26117" w:rsidP="00CD5572">
      <w:r>
        <w:lastRenderedPageBreak/>
        <w:t xml:space="preserve">Metoda </w:t>
      </w:r>
      <w:r w:rsidRPr="00E26117">
        <w:t>locationManager</w:t>
      </w:r>
      <w:r>
        <w:t xml:space="preserve"> se kliče približno vsako sekundo, ne glede na to ali je </w:t>
      </w:r>
      <w:r w:rsidR="00A803F2">
        <w:t xml:space="preserve">oddajnik v dosegu. Če je ta </w:t>
      </w:r>
      <w:r w:rsidR="00A64B0E">
        <w:t>v dosegu</w:t>
      </w:r>
      <w:r w:rsidR="00E658E9">
        <w:t>,</w:t>
      </w:r>
      <w:r w:rsidR="00A64B0E">
        <w:t xml:space="preserve"> lahko preprosto preverimo z </w:t>
      </w:r>
      <w:r w:rsidR="00A64B0E" w:rsidRPr="00980F35">
        <w:rPr>
          <w:color w:val="000000" w:themeColor="text1"/>
        </w:rPr>
        <w:t>beacons.count</w:t>
      </w:r>
      <w:r w:rsidR="00A64B0E">
        <w:t xml:space="preserve">. S pomočjo atributov primerka razreda CLBeacon pa lahko ugotovimo tudi oddaljenost od oddajnika, natančnost oddaljenosti, moč signala, </w:t>
      </w:r>
      <w:r w:rsidR="00E01BB6">
        <w:t>'</w:t>
      </w:r>
      <w:r w:rsidR="00A64B0E">
        <w:t>major</w:t>
      </w:r>
      <w:r w:rsidR="00E01BB6">
        <w:t>'</w:t>
      </w:r>
      <w:r w:rsidR="00A64B0E">
        <w:t xml:space="preserve"> ter </w:t>
      </w:r>
      <w:r w:rsidR="00E01BB6">
        <w:t>'</w:t>
      </w:r>
      <w:r w:rsidR="00A64B0E">
        <w:t>minor</w:t>
      </w:r>
      <w:r w:rsidR="00E01BB6">
        <w:t>'</w:t>
      </w:r>
      <w:r w:rsidR="00A64B0E">
        <w:t xml:space="preserve"> vrednosti in UUID. </w:t>
      </w:r>
    </w:p>
    <w:p w14:paraId="21FE6A6E" w14:textId="2C8F14B6" w:rsidR="00262F1F" w:rsidRDefault="00262F1F" w:rsidP="00262F1F">
      <w:pPr>
        <w:pStyle w:val="Heading3"/>
      </w:pPr>
      <w:bookmarkStart w:id="107" w:name="_Toc459633495"/>
      <w:bookmarkStart w:id="108" w:name="_Toc459674737"/>
      <w:r>
        <w:t>Izdelava uporabniškega vmesnika</w:t>
      </w:r>
      <w:bookmarkEnd w:id="107"/>
      <w:bookmarkEnd w:id="108"/>
    </w:p>
    <w:p w14:paraId="643C22D5" w14:textId="29FEBFEF" w:rsidR="007370A0" w:rsidRDefault="00262F1F" w:rsidP="007370A0">
      <w:r>
        <w:t xml:space="preserve">Xcode za implementacijo grafičnega vmesnika uporablja </w:t>
      </w:r>
      <w:r w:rsidR="005B2BAD">
        <w:t xml:space="preserve">orodje imenovano </w:t>
      </w:r>
      <w:r>
        <w:t xml:space="preserve">Storyboard. </w:t>
      </w:r>
      <w:r w:rsidR="00F45B2E">
        <w:t>Predloge zaslonskih slik</w:t>
      </w:r>
      <w:r w:rsidR="00986C9D">
        <w:t xml:space="preserve"> </w:t>
      </w:r>
      <w:r w:rsidR="00112BC5">
        <w:t xml:space="preserve">razporedimo po platnu in jih med seboj povezujemo z različnimi tipi prehodov. Na </w:t>
      </w:r>
      <w:r w:rsidR="00674A8C">
        <w:t>p</w:t>
      </w:r>
      <w:r w:rsidR="00112BC5">
        <w:t xml:space="preserve">redloge nato razporedimo elemente, ki jih </w:t>
      </w:r>
      <w:r w:rsidR="00674A8C">
        <w:t xml:space="preserve">posamezni </w:t>
      </w:r>
      <w:r w:rsidR="00112BC5">
        <w:t xml:space="preserve">zaslon potrebuje. Primeri teh </w:t>
      </w:r>
      <w:r w:rsidR="007370A0">
        <w:t xml:space="preserve">grafičnih </w:t>
      </w:r>
      <w:r w:rsidR="00112BC5">
        <w:t>elementov so label, button, text field, slider, switch, image view.</w:t>
      </w:r>
      <w:r w:rsidR="007370A0">
        <w:t xml:space="preserve"> To orodje je primerno tudi za prototipiranje in takojšnje testiranje na dejanski napravi</w:t>
      </w:r>
      <w:r w:rsidR="00104E8E">
        <w:t xml:space="preserve"> (</w:t>
      </w:r>
      <w:r w:rsidR="005B2BAD">
        <w:fldChar w:fldCharType="begin"/>
      </w:r>
      <w:r w:rsidR="005B2BAD">
        <w:instrText xml:space="preserve"> REF _Ref459547867 \h </w:instrText>
      </w:r>
      <w:r w:rsidR="005B2BAD">
        <w:fldChar w:fldCharType="separate"/>
      </w:r>
      <w:r w:rsidR="005B2BAD">
        <w:t xml:space="preserve">Slika </w:t>
      </w:r>
      <w:r w:rsidR="005B2BAD">
        <w:rPr>
          <w:noProof/>
        </w:rPr>
        <w:t>17</w:t>
      </w:r>
      <w:r w:rsidR="005B2BAD">
        <w:fldChar w:fldCharType="end"/>
      </w:r>
      <w:r w:rsidR="00104E8E">
        <w:t>)</w:t>
      </w:r>
      <w:r w:rsidR="007370A0">
        <w:t>.</w:t>
      </w:r>
    </w:p>
    <w:p w14:paraId="3A1761DA" w14:textId="77777777" w:rsidR="007370A0" w:rsidRDefault="007370A0" w:rsidP="007370A0">
      <w:pPr>
        <w:keepNext/>
      </w:pPr>
      <w:r>
        <w:rPr>
          <w:noProof/>
          <w:lang w:val="en-US"/>
        </w:rPr>
        <w:drawing>
          <wp:inline distT="0" distB="0" distL="0" distR="0" wp14:anchorId="4A214C95" wp14:editId="1BA545ED">
            <wp:extent cx="5558155" cy="3360145"/>
            <wp:effectExtent l="0" t="0" r="4445" b="0"/>
            <wp:docPr id="11" name="Picture 11" descr="../Screen%20Shot%202016-08-09%20at%2012.2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6-08-09%20at%2012.25.51.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814"/>
                    <a:stretch/>
                  </pic:blipFill>
                  <pic:spPr bwMode="auto">
                    <a:xfrm>
                      <a:off x="0" y="0"/>
                      <a:ext cx="5558155" cy="3360145"/>
                    </a:xfrm>
                    <a:prstGeom prst="rect">
                      <a:avLst/>
                    </a:prstGeom>
                    <a:ln>
                      <a:noFill/>
                    </a:ln>
                    <a:effectLst/>
                    <a:extLst>
                      <a:ext uri="{53640926-AAD7-44D8-BBD7-CCE9431645EC}">
                        <a14:shadowObscured xmlns:a14="http://schemas.microsoft.com/office/drawing/2010/main"/>
                      </a:ext>
                    </a:extLst>
                  </pic:spPr>
                </pic:pic>
              </a:graphicData>
            </a:graphic>
          </wp:inline>
        </w:drawing>
      </w:r>
    </w:p>
    <w:p w14:paraId="27FFB458" w14:textId="3DAA6929" w:rsidR="007370A0" w:rsidRDefault="007370A0" w:rsidP="007370A0">
      <w:pPr>
        <w:pStyle w:val="Caption"/>
      </w:pPr>
      <w:bookmarkStart w:id="109" w:name="_Ref459547867"/>
      <w:bookmarkStart w:id="110" w:name="_Toc459675438"/>
      <w:r>
        <w:t xml:space="preserve">Slika </w:t>
      </w:r>
      <w:r>
        <w:fldChar w:fldCharType="begin"/>
      </w:r>
      <w:r>
        <w:instrText xml:space="preserve"> SEQ Slika \* ARABIC </w:instrText>
      </w:r>
      <w:r>
        <w:fldChar w:fldCharType="separate"/>
      </w:r>
      <w:r w:rsidR="00D57A71">
        <w:rPr>
          <w:noProof/>
        </w:rPr>
        <w:t>17</w:t>
      </w:r>
      <w:r>
        <w:fldChar w:fldCharType="end"/>
      </w:r>
      <w:bookmarkEnd w:id="109"/>
      <w:r>
        <w:t>: Gradnja grafičnega upora</w:t>
      </w:r>
      <w:r w:rsidR="002872A0">
        <w:t>b</w:t>
      </w:r>
      <w:r>
        <w:t>niškega vmesnika</w:t>
      </w:r>
      <w:r w:rsidR="002872A0">
        <w:t xml:space="preserve"> v okolju Xcode</w:t>
      </w:r>
      <w:bookmarkEnd w:id="110"/>
    </w:p>
    <w:p w14:paraId="01F99064" w14:textId="77777777" w:rsidR="007370A0" w:rsidRPr="007370A0" w:rsidRDefault="007370A0" w:rsidP="007370A0"/>
    <w:p w14:paraId="51429AD4" w14:textId="003DD842" w:rsidR="00B30E3B" w:rsidRDefault="007370A0" w:rsidP="00262F1F">
      <w:r>
        <w:t>Z</w:t>
      </w:r>
      <w:r w:rsidR="00112BC5">
        <w:t xml:space="preserve">a naš projekt smo se odločili, da </w:t>
      </w:r>
      <w:r>
        <w:t>b</w:t>
      </w:r>
      <w:r w:rsidR="00112BC5">
        <w:t xml:space="preserve">omo razvili univerzalno iOS aplikacijo. To pomeni, da jo lahko poganjamo na tabličnih računalnikih iPad, telefonih iPhone in medijskih napravah iPod. Te naprave so različnih velikosti, različno pa je tudi njihovo razmerje zaslonov. Da je uporabniški vmesnik pravilno prikazan </w:t>
      </w:r>
      <w:r>
        <w:t>na različnih zaslonih</w:t>
      </w:r>
      <w:r w:rsidR="00674A8C">
        <w:t>,</w:t>
      </w:r>
      <w:r>
        <w:t xml:space="preserve"> moramo grafičnim elementom dodati še omejitve (ang. </w:t>
      </w:r>
      <w:r w:rsidRPr="007370A0">
        <w:t>Constraints</w:t>
      </w:r>
      <w:r>
        <w:t>).</w:t>
      </w:r>
      <w:r w:rsidR="00684F0D">
        <w:t xml:space="preserve"> </w:t>
      </w:r>
      <w:r w:rsidR="00104E8E">
        <w:t xml:space="preserve">Omejitve dodajamo </w:t>
      </w:r>
      <w:r w:rsidR="00E658E9">
        <w:t>s</w:t>
      </w:r>
      <w:r w:rsidR="00104E8E">
        <w:t xml:space="preserve"> potegi miške </w:t>
      </w:r>
      <w:r w:rsidR="00674A8C">
        <w:t>na druge grafične elemente</w:t>
      </w:r>
      <w:r w:rsidR="00674A8C" w:rsidDel="00674A8C">
        <w:t xml:space="preserve"> </w:t>
      </w:r>
      <w:r w:rsidR="00081530">
        <w:t>med tem ko na tipkovnici držimo</w:t>
      </w:r>
      <w:r w:rsidR="00104E8E">
        <w:t xml:space="preserve"> ctrl. Nato moramo izbrati željen tip omejitev. </w:t>
      </w:r>
      <w:r w:rsidR="00684F0D">
        <w:t>Ko ima uporabniški vmesnik željen</w:t>
      </w:r>
      <w:r w:rsidR="00674A8C">
        <w:t>i</w:t>
      </w:r>
      <w:r w:rsidR="00684F0D">
        <w:t xml:space="preserve"> izgled, ga moramo povezati s kodo. To storimo s poteg</w:t>
      </w:r>
      <w:r w:rsidR="00F122FA">
        <w:t>om</w:t>
      </w:r>
      <w:r w:rsidR="00684F0D">
        <w:t xml:space="preserve"> </w:t>
      </w:r>
      <w:r w:rsidR="00684F0D">
        <w:lastRenderedPageBreak/>
        <w:t>miške</w:t>
      </w:r>
      <w:r w:rsidR="00F122FA">
        <w:t xml:space="preserve"> iz grafičnega elementa do željene vrstice v kodi,</w:t>
      </w:r>
      <w:r w:rsidR="002A4A29">
        <w:t xml:space="preserve"> med</w:t>
      </w:r>
      <w:r w:rsidR="00684F0D">
        <w:t xml:space="preserve">tem ko na tipkovnici držimo tipko ctrl. </w:t>
      </w:r>
      <w:r w:rsidR="00F122FA">
        <w:t>Da lahko to storimo</w:t>
      </w:r>
      <w:r w:rsidR="00E658E9">
        <w:t>,</w:t>
      </w:r>
      <w:r w:rsidR="00F122FA">
        <w:t xml:space="preserve"> moramo odpreti asistant editor, ki razdeli glavno okno na polovico. Na </w:t>
      </w:r>
      <w:r w:rsidR="00E658E9">
        <w:t>prvem</w:t>
      </w:r>
      <w:r w:rsidR="00F122FA">
        <w:t xml:space="preserve"> izberemo Storyboard, na drugem željen</w:t>
      </w:r>
      <w:r w:rsidR="00E658E9">
        <w:t>i</w:t>
      </w:r>
      <w:r w:rsidR="00F122FA">
        <w:t xml:space="preserve"> razred. Ko poteg zaključimo</w:t>
      </w:r>
      <w:r w:rsidR="00E658E9">
        <w:t>,</w:t>
      </w:r>
      <w:r w:rsidR="00F122FA">
        <w:t xml:space="preserve"> se nam odpre okno, kjer izb</w:t>
      </w:r>
      <w:r w:rsidR="00E658E9">
        <w:t>eremo</w:t>
      </w:r>
      <w:r w:rsidR="00F122FA">
        <w:t xml:space="preserve"> tip povezave, ki ga želimo. Povezave lahko izvedejo klice funkcij ali pa jih imamo v kodi kot spremenljivke in lahko dostopamo do njihovih lastnosti. Primer</w:t>
      </w:r>
      <w:r w:rsidR="00674A8C">
        <w:t>,</w:t>
      </w:r>
      <w:r w:rsidR="00F122FA">
        <w:t xml:space="preserve"> kjer želimo, da </w:t>
      </w:r>
      <w:r w:rsidR="00CB2FEC">
        <w:t>dogodek proži klic funkcije</w:t>
      </w:r>
      <w:r w:rsidR="00E658E9">
        <w:t>,</w:t>
      </w:r>
      <w:r w:rsidR="00CB2FEC">
        <w:t xml:space="preserve"> je klik na gumb</w:t>
      </w:r>
      <w:r w:rsidR="00674A8C">
        <w:t>. N</w:t>
      </w:r>
      <w:r w:rsidR="00CB2FEC">
        <w:t>atančneje</w:t>
      </w:r>
      <w:r w:rsidR="00081530">
        <w:t>,</w:t>
      </w:r>
      <w:r w:rsidR="00CB2FEC">
        <w:t xml:space="preserve"> ko uporabnik izpusti gumb v notranjosti elementa (ang. </w:t>
      </w:r>
      <w:r w:rsidR="00CB2FEC" w:rsidRPr="00CB2FEC">
        <w:t>touch up inside</w:t>
      </w:r>
      <w:r w:rsidR="00CB2FEC">
        <w:t>). Primer, ko želimo dostopati le do lastnosti elementa</w:t>
      </w:r>
      <w:r w:rsidR="00E658E9">
        <w:t>,</w:t>
      </w:r>
      <w:r w:rsidR="00CB2FEC">
        <w:t xml:space="preserve"> je element </w:t>
      </w:r>
      <w:r w:rsidR="006611E2">
        <w:t>z besedilom (ang. Label). Temu elementu lahko nastavimo besedilo preko lastnosti text, nastavljamo pa lahko tudi barvo, velikost ipd.</w:t>
      </w:r>
      <w:r w:rsidR="006F3D0C">
        <w:t xml:space="preserve"> </w:t>
      </w:r>
    </w:p>
    <w:p w14:paraId="2A59D4B6" w14:textId="77777777" w:rsidR="008264E2" w:rsidRDefault="008264E2" w:rsidP="00262F1F"/>
    <w:p w14:paraId="0BF1F806" w14:textId="57322649" w:rsidR="00B30E3B" w:rsidRDefault="00957B59" w:rsidP="00B378A0">
      <w:r>
        <w:t xml:space="preserve">Podobno kot pri povezavi grafičnih elementov </w:t>
      </w:r>
      <w:r w:rsidR="00E658E9">
        <w:t>s</w:t>
      </w:r>
      <w:r>
        <w:t xml:space="preserve"> kodo lahko naredimo tudi preproste prehode med različnimi zasloni. Pri naši aplikaciji smo naredili prehod pri kliku na gumb Settings. Tip prehoda, ki smo ga izbrali</w:t>
      </w:r>
      <w:r w:rsidR="00FE7636">
        <w:t>,</w:t>
      </w:r>
      <w:r>
        <w:t xml:space="preserve"> je prikaži (ang. Show). Ta tip prehoda animira prehod med zasloni, tako da prikaže nov </w:t>
      </w:r>
      <w:r w:rsidR="00FE7636">
        <w:t>z</w:t>
      </w:r>
      <w:r>
        <w:t xml:space="preserve">aslon z leve strani. Avtomatsko se pojavi tudi delujoč gumb za prehod na prejšnji zaslon. Uporabnik lahko pride na prejšnji zaslon tudi s potegom prsta iz levega roba zaslona v desno. </w:t>
      </w:r>
      <w:r w:rsidR="004673B7">
        <w:t>Drugi tipi prehodov so še</w:t>
      </w:r>
      <w:r w:rsidR="00FE7636">
        <w:t>:</w:t>
      </w:r>
      <w:r w:rsidR="004673B7">
        <w:t xml:space="preserve"> prikaži podrobnosti (ang. Show detail), modalni prikaz (ang. Present </w:t>
      </w:r>
      <w:r w:rsidR="00CE5F23" w:rsidRPr="00CE5F23">
        <w:t>modally</w:t>
      </w:r>
      <w:r w:rsidR="00CE5F23">
        <w:t>) in prikaz pojavnega okna (ang. Present as popover). Nekateri prehodi se razlikujejo le pri napravah z večjim zaslonom</w:t>
      </w:r>
      <w:r w:rsidR="00FE7636">
        <w:t>,</w:t>
      </w:r>
      <w:r w:rsidR="00CE5F23">
        <w:t xml:space="preserve"> modalni prikaz </w:t>
      </w:r>
      <w:r w:rsidR="00FE7636">
        <w:t xml:space="preserve">pa </w:t>
      </w:r>
      <w:r w:rsidR="00CE5F23">
        <w:t xml:space="preserve">popolnoma zamenja trenuten zaslon in prejšnjega </w:t>
      </w:r>
      <w:r w:rsidR="009462A3">
        <w:t>zavrže</w:t>
      </w:r>
      <w:r w:rsidR="00CE5F23">
        <w:t xml:space="preserve">. Prehod lahko izvedemo programsko in sicer z metodo </w:t>
      </w:r>
      <w:r w:rsidR="00CE5F23" w:rsidRPr="00CE5F23">
        <w:t>performSegueWithIdentifier</w:t>
      </w:r>
      <w:r w:rsidR="00081530">
        <w:t>. Animacijo na prejšnji zaslon pa prožimo z klicem metode</w:t>
      </w:r>
      <w:r w:rsidR="00CE5F23">
        <w:t xml:space="preserve"> </w:t>
      </w:r>
      <w:r w:rsidR="00CE5F23" w:rsidRPr="00CE5F23">
        <w:t>unwindForSegue</w:t>
      </w:r>
      <w:r w:rsidR="00CE5F23">
        <w:t>.</w:t>
      </w:r>
    </w:p>
    <w:p w14:paraId="0E3FEB93" w14:textId="58DA896E" w:rsidR="00911223" w:rsidRDefault="008C637E" w:rsidP="008C637E">
      <w:pPr>
        <w:pStyle w:val="Heading3"/>
      </w:pPr>
      <w:bookmarkStart w:id="111" w:name="_Toc459633496"/>
      <w:bookmarkStart w:id="112" w:name="_Toc459674738"/>
      <w:r>
        <w:t>Today extension</w:t>
      </w:r>
      <w:r w:rsidR="009D13D3">
        <w:t xml:space="preserve"> – hiter dostop</w:t>
      </w:r>
      <w:bookmarkEnd w:id="111"/>
      <w:bookmarkEnd w:id="112"/>
    </w:p>
    <w:p w14:paraId="1D722181" w14:textId="633B5E6B" w:rsidR="008C637E" w:rsidRPr="008C637E" w:rsidRDefault="0096008C" w:rsidP="008C637E">
      <w:r>
        <w:t>V operacijske</w:t>
      </w:r>
      <w:r w:rsidR="009462A3">
        <w:t>m</w:t>
      </w:r>
      <w:r>
        <w:t xml:space="preserve"> sistemu iOS ima uporabnik vedno mo</w:t>
      </w:r>
      <w:r w:rsidR="00A40D3B">
        <w:t>žnost s potegom navzdo</w:t>
      </w:r>
      <w:r w:rsidR="009462A3">
        <w:t>l</w:t>
      </w:r>
      <w:r w:rsidR="00A40D3B">
        <w:t xml:space="preserve"> z vrha zaslona odpre</w:t>
      </w:r>
      <w:r w:rsidR="000304A5">
        <w:t>ti zaslon z obvestili in hitrim dostopom</w:t>
      </w:r>
      <w:r w:rsidR="00A40D3B">
        <w:t xml:space="preserve"> do aplikacij imenovanim Today. Za potrebe naloge smo razvili preprosto razširitev za hiter dostop do stikala za luči ter do temperaturnega senzorja. Gradnja grafičnega uporabniškega vmesnika poteka podobno kot pri aplikaciji. </w:t>
      </w:r>
      <w:r w:rsidR="006F3D0C">
        <w:t>Predloga kontrolerja se razlikuje</w:t>
      </w:r>
      <w:r w:rsidR="00081530">
        <w:t xml:space="preserve"> predvsem</w:t>
      </w:r>
      <w:r w:rsidR="006F3D0C">
        <w:t xml:space="preserve"> v metodi </w:t>
      </w:r>
      <w:r w:rsidR="006F3D0C" w:rsidRPr="006F3D0C">
        <w:t>widgetPerformUpdateWithCompletionHandler</w:t>
      </w:r>
      <w:r w:rsidR="006F3D0C">
        <w:t xml:space="preserve">, ki jo operacijski sistem kliče, ko želi vsebino posodobiti. </w:t>
      </w:r>
      <w:r w:rsidR="00B378A0">
        <w:t>Ko je naprava v načinu varčevanja z energijo</w:t>
      </w:r>
      <w:r w:rsidR="009D13D3">
        <w:t>,</w:t>
      </w:r>
      <w:r w:rsidR="00B378A0">
        <w:t xml:space="preserve"> se lahko ta klic izvede manj pogosto. </w:t>
      </w:r>
      <w:r w:rsidR="00081530">
        <w:t xml:space="preserve"> V naši aplikaciji</w:t>
      </w:r>
      <w:r w:rsidR="006F3D0C">
        <w:t xml:space="preserve"> smo v metodi posodobili vrednost temperaturnega senzorja</w:t>
      </w:r>
      <w:r w:rsidR="00104E8E">
        <w:t xml:space="preserve"> (</w:t>
      </w:r>
      <w:r w:rsidR="00104E8E">
        <w:fldChar w:fldCharType="begin"/>
      </w:r>
      <w:r w:rsidR="00104E8E">
        <w:instrText xml:space="preserve"> REF _Ref459548037 \h </w:instrText>
      </w:r>
      <w:r w:rsidR="00104E8E">
        <w:fldChar w:fldCharType="separate"/>
      </w:r>
      <w:r w:rsidR="00081530">
        <w:t xml:space="preserve">Slika </w:t>
      </w:r>
      <w:r w:rsidR="00081530">
        <w:rPr>
          <w:noProof/>
        </w:rPr>
        <w:t>18</w:t>
      </w:r>
      <w:r w:rsidR="00104E8E">
        <w:fldChar w:fldCharType="end"/>
      </w:r>
      <w:r w:rsidR="00104E8E">
        <w:t>)</w:t>
      </w:r>
      <w:r w:rsidR="006F3D0C">
        <w:t xml:space="preserve">. </w:t>
      </w:r>
    </w:p>
    <w:p w14:paraId="4FA57D46" w14:textId="77777777" w:rsidR="002525B9" w:rsidRDefault="00E71B4F" w:rsidP="002525B9">
      <w:pPr>
        <w:keepNext/>
        <w:jc w:val="center"/>
      </w:pPr>
      <w:r>
        <w:rPr>
          <w:noProof/>
          <w:lang w:val="en-US"/>
        </w:rPr>
        <w:lastRenderedPageBreak/>
        <w:drawing>
          <wp:inline distT="0" distB="0" distL="0" distR="0" wp14:anchorId="5D8B159B" wp14:editId="50FD0A95">
            <wp:extent cx="2979906" cy="2615828"/>
            <wp:effectExtent l="0" t="0" r="0" b="635"/>
            <wp:docPr id="12" name="Picture 12" descr="../IMG_7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7009.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50670"/>
                    <a:stretch/>
                  </pic:blipFill>
                  <pic:spPr bwMode="auto">
                    <a:xfrm>
                      <a:off x="0" y="0"/>
                      <a:ext cx="3002766" cy="2635895"/>
                    </a:xfrm>
                    <a:prstGeom prst="rect">
                      <a:avLst/>
                    </a:prstGeom>
                    <a:ln>
                      <a:noFill/>
                    </a:ln>
                    <a:effectLst/>
                    <a:extLst>
                      <a:ext uri="{53640926-AAD7-44D8-BBD7-CCE9431645EC}">
                        <a14:shadowObscured xmlns:a14="http://schemas.microsoft.com/office/drawing/2010/main"/>
                      </a:ext>
                    </a:extLst>
                  </pic:spPr>
                </pic:pic>
              </a:graphicData>
            </a:graphic>
          </wp:inline>
        </w:drawing>
      </w:r>
    </w:p>
    <w:p w14:paraId="0650D2CC" w14:textId="02D37337" w:rsidR="00D37D8D" w:rsidRPr="00AF7CE5" w:rsidRDefault="002525B9" w:rsidP="002525B9">
      <w:pPr>
        <w:pStyle w:val="Caption"/>
      </w:pPr>
      <w:bookmarkStart w:id="113" w:name="_Ref459548037"/>
      <w:bookmarkStart w:id="114" w:name="_Toc459675439"/>
      <w:r>
        <w:t xml:space="preserve">Slika </w:t>
      </w:r>
      <w:r>
        <w:fldChar w:fldCharType="begin"/>
      </w:r>
      <w:r>
        <w:instrText xml:space="preserve"> SEQ Slika \* ARABIC </w:instrText>
      </w:r>
      <w:r>
        <w:fldChar w:fldCharType="separate"/>
      </w:r>
      <w:r w:rsidR="00D57A71">
        <w:rPr>
          <w:noProof/>
        </w:rPr>
        <w:t>18</w:t>
      </w:r>
      <w:r>
        <w:fldChar w:fldCharType="end"/>
      </w:r>
      <w:bookmarkEnd w:id="113"/>
      <w:r>
        <w:t>: Zaslonska slika hitrega dostopa</w:t>
      </w:r>
      <w:r w:rsidR="0011181C">
        <w:t xml:space="preserve"> do razširitve</w:t>
      </w:r>
      <w:r>
        <w:t xml:space="preserve"> Today</w:t>
      </w:r>
      <w:bookmarkEnd w:id="114"/>
    </w:p>
    <w:p w14:paraId="20DCBD7C" w14:textId="089B7067" w:rsidR="00441166" w:rsidRDefault="00441166" w:rsidP="007C5FEC">
      <w:pPr>
        <w:pStyle w:val="Heading2"/>
      </w:pPr>
      <w:bookmarkStart w:id="115" w:name="_Toc459633497"/>
      <w:bookmarkStart w:id="116" w:name="_Toc459674739"/>
      <w:r>
        <w:t>Konfiguracija</w:t>
      </w:r>
      <w:r w:rsidR="00AF7CE5">
        <w:t xml:space="preserve"> in namestitev</w:t>
      </w:r>
      <w:bookmarkEnd w:id="115"/>
      <w:bookmarkEnd w:id="116"/>
    </w:p>
    <w:p w14:paraId="36E5E56F" w14:textId="7F7CFB1C" w:rsidR="008E6712" w:rsidRDefault="00F513D7" w:rsidP="00F513D7">
      <w:r>
        <w:t>Sistem pametne hiše smo povezali v domače omrežje z LAN povezavo z usmerjevalnikom</w:t>
      </w:r>
      <w:r w:rsidR="0070031D">
        <w:t xml:space="preserve"> </w:t>
      </w:r>
      <w:r w:rsidR="003F3C6F">
        <w:t xml:space="preserve">(ang. Router) </w:t>
      </w:r>
      <w:r w:rsidR="0070031D" w:rsidRPr="0070031D">
        <w:t>hAP ac</w:t>
      </w:r>
      <w:r w:rsidR="0070031D">
        <w:t xml:space="preserve"> proizvajalca Mikrotik</w:t>
      </w:r>
      <w:r w:rsidR="002525B9">
        <w:t xml:space="preserve"> (</w:t>
      </w:r>
      <w:r w:rsidR="00104E8E">
        <w:fldChar w:fldCharType="begin"/>
      </w:r>
      <w:r w:rsidR="00104E8E">
        <w:instrText xml:space="preserve"> REF _Ref459548058 \h </w:instrText>
      </w:r>
      <w:r w:rsidR="00104E8E">
        <w:fldChar w:fldCharType="separate"/>
      </w:r>
      <w:r w:rsidR="00081530">
        <w:t xml:space="preserve">Slika </w:t>
      </w:r>
      <w:r w:rsidR="00081530">
        <w:rPr>
          <w:noProof/>
        </w:rPr>
        <w:t>19</w:t>
      </w:r>
      <w:r w:rsidR="00104E8E">
        <w:fldChar w:fldCharType="end"/>
      </w:r>
      <w:r w:rsidR="002525B9">
        <w:t>)</w:t>
      </w:r>
      <w:r>
        <w:t>.</w:t>
      </w:r>
      <w:r w:rsidR="0070031D">
        <w:t xml:space="preserve"> </w:t>
      </w:r>
      <w:r w:rsidR="004809A3">
        <w:t xml:space="preserve">Podobno bi lahko naredili z USB WIFI kartico, ki bi jo povezali v domače brezžično omrežje. </w:t>
      </w:r>
      <w:r w:rsidR="008E6712">
        <w:t>Usmerjevalnik smo k</w:t>
      </w:r>
      <w:r w:rsidR="002525B9">
        <w:t>onfigurirali tako, da lahko dostopamo do njega lokalno ali prek</w:t>
      </w:r>
      <w:r w:rsidR="0011181C">
        <w:t>o</w:t>
      </w:r>
      <w:r w:rsidR="002525B9">
        <w:t xml:space="preserve"> spleta. V ta namen smo pripravili tudi poddomeno, ki kaže na naš zunanji IP naslov.</w:t>
      </w:r>
      <w:r w:rsidR="008E6712">
        <w:t xml:space="preserve"> </w:t>
      </w:r>
      <w:r w:rsidR="009D13D3">
        <w:t>Tako</w:t>
      </w:r>
      <w:r w:rsidR="008E6712">
        <w:t xml:space="preserve"> smo pri ponudniku DNS storitev dodali DNS tip zapisa A ter vpisali zunaji IP naslov in ime željene poddomene.</w:t>
      </w:r>
    </w:p>
    <w:p w14:paraId="03AC227A" w14:textId="77777777" w:rsidR="008E6712" w:rsidRDefault="008E6712" w:rsidP="008E6712"/>
    <w:p w14:paraId="339FC5D9" w14:textId="106FB113" w:rsidR="00250230" w:rsidRDefault="007E7A80" w:rsidP="008E6712">
      <w:r>
        <w:t>Na mikroračunalniku smo pustili privzeto konfiguracijo dinamičnega pridobivanja IP naslova</w:t>
      </w:r>
      <w:r w:rsidR="0011181C">
        <w:t xml:space="preserve"> in</w:t>
      </w:r>
      <w:r>
        <w:t xml:space="preserve"> na </w:t>
      </w:r>
      <w:r w:rsidR="003F3C6F">
        <w:t>usmerjevalniku</w:t>
      </w:r>
      <w:r>
        <w:t xml:space="preserve"> rezervirali IP 192.168.88.254 za MAC naslov vmesnika</w:t>
      </w:r>
      <w:r w:rsidR="003F3C6F">
        <w:t xml:space="preserve"> mikroračunalnika</w:t>
      </w:r>
      <w:r>
        <w:t xml:space="preserve">. </w:t>
      </w:r>
      <w:r w:rsidR="003F3C6F">
        <w:t xml:space="preserve">Nastaviti smo morali tudi </w:t>
      </w:r>
      <w:r w:rsidR="00502FBC">
        <w:t xml:space="preserve">mapiranje vrat </w:t>
      </w:r>
      <w:r w:rsidR="000472E9">
        <w:t>443</w:t>
      </w:r>
      <w:r w:rsidR="00502FBC">
        <w:t xml:space="preserve"> za zunanji dostop do HTTP</w:t>
      </w:r>
      <w:r w:rsidR="000472E9">
        <w:t>S</w:t>
      </w:r>
      <w:r w:rsidR="00502FBC">
        <w:t xml:space="preserve"> strežnika. To smo</w:t>
      </w:r>
      <w:r w:rsidR="009D13D3">
        <w:t xml:space="preserve"> dosegli</w:t>
      </w:r>
      <w:r w:rsidR="00502FBC">
        <w:t xml:space="preserve"> z naslednjim ukazom</w:t>
      </w:r>
      <w:r w:rsidR="0011181C">
        <w:t>,</w:t>
      </w:r>
      <w:r w:rsidR="00502FBC">
        <w:t xml:space="preserve"> </w:t>
      </w:r>
      <w:r w:rsidR="0011181C">
        <w:t xml:space="preserve">vnesenim </w:t>
      </w:r>
      <w:r w:rsidR="00502FBC">
        <w:t>preko ukazne vrstice usmerjevalnika</w:t>
      </w:r>
      <w:r w:rsidR="002B0BD5">
        <w:t xml:space="preserve"> </w:t>
      </w:r>
      <w:r w:rsidR="00614B51">
        <w:fldChar w:fldCharType="begin" w:fldLock="1"/>
      </w:r>
      <w:r w:rsidR="00104E8E">
        <w:instrText>ADDIN CSL_CITATION { "citationItems" : [ { "id" : "ITEM-1", "itemData" : { "URL" : "http://www.icafemenu.com/how-to-port-forward-in-mikrotik-router.htm", "id" : "ITEM-1", "issued" : { "date-parts" : [ [ "0" ] ] }, "title" : "How to Port Forward in Mikrotik Router", "type" : "webpage" }, "uris" : [ "http://www.mendeley.com/documents/?uuid=7c8da13a-8ee0-33ce-9219-c39447fdb927" ] } ], "mendeley" : { "formattedCitation" : "[33]", "plainTextFormattedCitation" : "[33]", "previouslyFormattedCitation" : "[34]" }, "properties" : { "noteIndex" : 0 }, "schema" : "https://github.com/citation-style-language/schema/raw/master/csl-citation.json" }</w:instrText>
      </w:r>
      <w:r w:rsidR="00614B51">
        <w:fldChar w:fldCharType="separate"/>
      </w:r>
      <w:r w:rsidR="00104E8E" w:rsidRPr="00104E8E">
        <w:rPr>
          <w:noProof/>
        </w:rPr>
        <w:t>[33]</w:t>
      </w:r>
      <w:r w:rsidR="00614B51">
        <w:fldChar w:fldCharType="end"/>
      </w:r>
      <w:r w:rsidR="00250230">
        <w:t>.</w:t>
      </w:r>
    </w:p>
    <w:p w14:paraId="1E45BA6C" w14:textId="791DBEE5" w:rsidR="00502FBC" w:rsidRPr="00250230" w:rsidRDefault="00250230" w:rsidP="00250230">
      <w:pPr>
        <w:pBdr>
          <w:top w:val="single" w:sz="4" w:space="1" w:color="auto"/>
          <w:left w:val="single" w:sz="4" w:space="4" w:color="auto"/>
          <w:bottom w:val="single" w:sz="4" w:space="1" w:color="auto"/>
          <w:right w:val="single" w:sz="4" w:space="4" w:color="auto"/>
        </w:pBdr>
        <w:jc w:val="left"/>
      </w:pPr>
      <w:r>
        <w:rPr>
          <w:color w:val="000000" w:themeColor="text1"/>
          <w:szCs w:val="26"/>
          <w:lang w:val="en-US"/>
        </w:rPr>
        <w:t xml:space="preserve"> </w:t>
      </w:r>
      <w:r w:rsidR="00502FBC" w:rsidRPr="00CD125E">
        <w:rPr>
          <w:color w:val="000000" w:themeColor="text1"/>
          <w:szCs w:val="26"/>
          <w:lang w:val="en-US"/>
        </w:rPr>
        <w:t>/</w:t>
      </w:r>
      <w:r w:rsidR="00502FBC" w:rsidRPr="00250230">
        <w:t>ip firewall nat</w:t>
      </w:r>
    </w:p>
    <w:p w14:paraId="0A41AB65" w14:textId="77777777" w:rsidR="00250230" w:rsidRDefault="00502FBC" w:rsidP="00250230">
      <w:pPr>
        <w:pBdr>
          <w:top w:val="single" w:sz="4" w:space="1" w:color="auto"/>
          <w:left w:val="single" w:sz="4" w:space="4" w:color="auto"/>
          <w:bottom w:val="single" w:sz="4" w:space="1" w:color="auto"/>
          <w:right w:val="single" w:sz="4" w:space="4" w:color="auto"/>
        </w:pBdr>
        <w:jc w:val="left"/>
      </w:pPr>
      <w:r w:rsidRPr="00250230">
        <w:t>add action=dst-nat chain=dstnat disabled=no dst-port=</w:t>
      </w:r>
      <w:r w:rsidR="000472E9" w:rsidRPr="00250230">
        <w:t>443</w:t>
      </w:r>
      <w:r w:rsidRPr="00250230">
        <w:t xml:space="preserve"> </w:t>
      </w:r>
      <w:r w:rsidR="00833172" w:rsidRPr="00250230">
        <w:t>in-</w:t>
      </w:r>
      <w:r w:rsidRPr="00250230">
        <w:t xml:space="preserve">interface=ether1-gateway </w:t>
      </w:r>
    </w:p>
    <w:p w14:paraId="4D5FC1CC" w14:textId="1458F445" w:rsidR="00250230" w:rsidRDefault="00502FBC" w:rsidP="00250230">
      <w:pPr>
        <w:pBdr>
          <w:top w:val="single" w:sz="4" w:space="1" w:color="auto"/>
          <w:left w:val="single" w:sz="4" w:space="4" w:color="auto"/>
          <w:bottom w:val="single" w:sz="4" w:space="1" w:color="auto"/>
          <w:right w:val="single" w:sz="4" w:space="4" w:color="auto"/>
        </w:pBdr>
        <w:jc w:val="left"/>
      </w:pPr>
      <w:r w:rsidRPr="00250230">
        <w:t>protocol=tcp to-addresses=192.168.88.254 to-ports=</w:t>
      </w:r>
      <w:r w:rsidR="000472E9" w:rsidRPr="00250230">
        <w:t>443</w:t>
      </w:r>
    </w:p>
    <w:p w14:paraId="396603E3" w14:textId="77777777" w:rsidR="00250230" w:rsidRDefault="00250230" w:rsidP="00250230"/>
    <w:p w14:paraId="7CEC9570" w14:textId="7456B23C" w:rsidR="00D9320A" w:rsidRDefault="00D9320A" w:rsidP="00250230">
      <w:r>
        <w:t>Za loka</w:t>
      </w:r>
      <w:r w:rsidR="009D13D3">
        <w:t>lni</w:t>
      </w:r>
      <w:r>
        <w:t xml:space="preserve"> dostop smo dodali statičen DNS vnos za enako poddomeno, kot smo jo ustvarili prej</w:t>
      </w:r>
      <w:r w:rsidR="0011181C">
        <w:t>,</w:t>
      </w:r>
      <w:r>
        <w:t xml:space="preserve"> in jo nastavili na IP naslov mikroračunalnika. Na ta način tudi ob izpadu povezave s spletom sistem deluje</w:t>
      </w:r>
      <w:r w:rsidR="0011181C">
        <w:t>.</w:t>
      </w:r>
      <w:r>
        <w:t xml:space="preserve"> </w:t>
      </w:r>
      <w:r w:rsidR="0011181C">
        <w:t>Z</w:t>
      </w:r>
      <w:r>
        <w:t xml:space="preserve">aradi manj vmesnih prehodov je povezava </w:t>
      </w:r>
      <w:r w:rsidR="00C01FB4">
        <w:t>lokalno</w:t>
      </w:r>
      <w:r>
        <w:t xml:space="preserve"> odzivnejša. </w:t>
      </w:r>
    </w:p>
    <w:p w14:paraId="6019C201" w14:textId="77777777" w:rsidR="003366EA" w:rsidRDefault="002525B9" w:rsidP="003366EA">
      <w:pPr>
        <w:keepNext/>
        <w:jc w:val="center"/>
      </w:pPr>
      <w:r>
        <w:rPr>
          <w:noProof/>
          <w:lang w:val="en-US"/>
        </w:rPr>
        <w:lastRenderedPageBreak/>
        <w:drawing>
          <wp:inline distT="0" distB="0" distL="0" distR="0" wp14:anchorId="2A25B344" wp14:editId="78F0233B">
            <wp:extent cx="3818799" cy="3818799"/>
            <wp:effectExtent l="127000" t="0" r="296545" b="0"/>
            <wp:docPr id="13" name="Picture 13" descr="../../Downloads/1169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169_l.jpg"/>
                    <pic:cNvPicPr>
                      <a:picLocks noChangeAspect="1" noChangeArrowheads="1"/>
                    </pic:cNvPicPr>
                  </pic:nvPicPr>
                  <pic:blipFill>
                    <a:blip r:embed="rId37" cstate="print">
                      <a:extLst>
                        <a:ext uri="{BEBA8EAE-BF5A-486C-A8C5-ECC9F3942E4B}">
                          <a14:imgProps xmlns:a14="http://schemas.microsoft.com/office/drawing/2010/main">
                            <a14:imgLayer r:embed="rId38">
                              <a14:imgEffect>
                                <a14:backgroundRemoval t="7750" b="90000" l="250" r="98250">
                                  <a14:foregroundMark x1="47625" y1="25250" x2="46625" y2="2412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3837600" cy="3837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6D035A9" w14:textId="073CCC38" w:rsidR="00D75A96" w:rsidRDefault="003366EA" w:rsidP="003366EA">
      <w:pPr>
        <w:pStyle w:val="Caption"/>
      </w:pPr>
      <w:bookmarkStart w:id="117" w:name="_Ref459548058"/>
      <w:bookmarkStart w:id="118" w:name="_Toc459675440"/>
      <w:r>
        <w:t xml:space="preserve">Slika </w:t>
      </w:r>
      <w:r>
        <w:fldChar w:fldCharType="begin"/>
      </w:r>
      <w:r>
        <w:instrText xml:space="preserve"> SEQ Slika \* ARABIC </w:instrText>
      </w:r>
      <w:r>
        <w:fldChar w:fldCharType="separate"/>
      </w:r>
      <w:r w:rsidR="00D57A71">
        <w:rPr>
          <w:noProof/>
        </w:rPr>
        <w:t>19</w:t>
      </w:r>
      <w:r>
        <w:fldChar w:fldCharType="end"/>
      </w:r>
      <w:bookmarkEnd w:id="117"/>
      <w:r w:rsidR="00A83746">
        <w:t>: Usmerjevalnik Mikrotik h</w:t>
      </w:r>
      <w:r>
        <w:t>AP ac</w:t>
      </w:r>
      <w:r w:rsidR="00104E8E">
        <w:t xml:space="preserve"> </w:t>
      </w:r>
      <w:r w:rsidR="00104E8E">
        <w:fldChar w:fldCharType="begin" w:fldLock="1"/>
      </w:r>
      <w:r w:rsidR="00104E8E">
        <w:instrText>ADDIN CSL_CITATION { "citationItems" : [ { "id" : "ITEM-1", "itemData" : { "URL" : "http://routerboard.com/RB962UiGS-5HacT2HnT", "id" : "ITEM-1", "issued" : { "date-parts" : [ [ "2016" ] ] }, "title" : "RouterBoard.com : hAP ac", "type" : "webpage" }, "uris" : [ "http://www.mendeley.com/documents/?uuid=b3582eac-6f2d-3904-9b79-61dad7274590" ] } ], "mendeley" : { "formattedCitation" : "[34]", "plainTextFormattedCitation" : "[34]" }, "properties" : { "noteIndex" : 0 }, "schema" : "https://github.com/citation-style-language/schema/raw/master/csl-citation.json" }</w:instrText>
      </w:r>
      <w:r w:rsidR="00104E8E">
        <w:fldChar w:fldCharType="separate"/>
      </w:r>
      <w:r w:rsidR="00104E8E" w:rsidRPr="00104E8E">
        <w:rPr>
          <w:noProof/>
        </w:rPr>
        <w:t>[34]</w:t>
      </w:r>
      <w:bookmarkEnd w:id="118"/>
      <w:r w:rsidR="00104E8E">
        <w:fldChar w:fldCharType="end"/>
      </w:r>
    </w:p>
    <w:p w14:paraId="09F1969F" w14:textId="142BFCEC" w:rsidR="00071BD3" w:rsidRDefault="00071BD3">
      <w:pPr>
        <w:spacing w:line="240" w:lineRule="auto"/>
        <w:jc w:val="left"/>
      </w:pPr>
      <w:r>
        <w:br w:type="page"/>
      </w:r>
    </w:p>
    <w:p w14:paraId="18A64258" w14:textId="2FE6AAF2" w:rsidR="007C5FEC" w:rsidRDefault="00697896" w:rsidP="00FA514D">
      <w:pPr>
        <w:pStyle w:val="Heading1"/>
      </w:pPr>
      <w:bookmarkStart w:id="119" w:name="_Toc459633498"/>
      <w:bookmarkStart w:id="120" w:name="_Toc459674740"/>
      <w:r>
        <w:lastRenderedPageBreak/>
        <w:t>Sklep</w:t>
      </w:r>
      <w:bookmarkEnd w:id="119"/>
      <w:bookmarkEnd w:id="120"/>
    </w:p>
    <w:p w14:paraId="64AC28F3" w14:textId="78EE8B7F" w:rsidR="007C5FEC" w:rsidRDefault="007C5FEC" w:rsidP="007A71D9">
      <w:r>
        <w:t xml:space="preserve">IoT se še vedno srečuje z </w:t>
      </w:r>
      <w:r w:rsidR="009D13D3">
        <w:t>veliko izzivi</w:t>
      </w:r>
      <w:r>
        <w:t xml:space="preserve">. Največji je, da se </w:t>
      </w:r>
      <w:r w:rsidR="0011181C">
        <w:t xml:space="preserve">večina ljudi </w:t>
      </w:r>
      <w:r w:rsidR="009D13D3">
        <w:t xml:space="preserve">še </w:t>
      </w:r>
      <w:r>
        <w:t>ne zaveda vseh</w:t>
      </w:r>
      <w:r w:rsidR="009D13D3">
        <w:t xml:space="preserve"> pozitivnih</w:t>
      </w:r>
      <w:r>
        <w:t xml:space="preserve"> lastnosti in primerov uporabe. Ljudje se zaradi filmov celo bojijo bese</w:t>
      </w:r>
      <w:r w:rsidR="009D13D3">
        <w:t xml:space="preserve">dnih zvez </w:t>
      </w:r>
      <w:r>
        <w:t xml:space="preserve"> kot </w:t>
      </w:r>
      <w:r w:rsidR="0011181C">
        <w:t xml:space="preserve">je </w:t>
      </w:r>
      <w:r>
        <w:t xml:space="preserve">umetna inteligenca. </w:t>
      </w:r>
      <w:r w:rsidR="009D13D3">
        <w:t>Delno je</w:t>
      </w:r>
      <w:r>
        <w:t xml:space="preserve"> </w:t>
      </w:r>
      <w:r w:rsidR="00701183">
        <w:t>skrb</w:t>
      </w:r>
      <w:r w:rsidR="009D13D3">
        <w:t xml:space="preserve"> upravičen</w:t>
      </w:r>
      <w:r w:rsidR="00FC5C6A">
        <w:t>a</w:t>
      </w:r>
      <w:r>
        <w:t>, saj je problem varnosti in zasebnosti pri IoT ključnega pomena</w:t>
      </w:r>
      <w:r w:rsidR="00987656">
        <w:t>. Š</w:t>
      </w:r>
      <w:r>
        <w:t xml:space="preserve">irok nabor naprav vključuje tudi </w:t>
      </w:r>
      <w:r w:rsidR="00701183">
        <w:t xml:space="preserve">zelo pomembne </w:t>
      </w:r>
      <w:r>
        <w:t>naprave, kot so ključavnice, alarmne nap</w:t>
      </w:r>
      <w:r w:rsidR="001E12BC">
        <w:t>rave in medicinske naprave, kot merilec</w:t>
      </w:r>
      <w:r>
        <w:t xml:space="preserve"> srčnega tlaka. </w:t>
      </w:r>
      <w:r w:rsidR="00987656">
        <w:t xml:space="preserve">Pridobljeni </w:t>
      </w:r>
      <w:r>
        <w:t xml:space="preserve">podatki so lahko relativno preprosto zlorabljeni, zato je zanesljiva kontrola dostopa </w:t>
      </w:r>
      <w:r w:rsidR="00987656">
        <w:t xml:space="preserve">do njih </w:t>
      </w:r>
      <w:r>
        <w:t>nujna. Podatk</w:t>
      </w:r>
      <w:r w:rsidR="00987656">
        <w:t>i</w:t>
      </w:r>
      <w:r>
        <w:t xml:space="preserve"> </w:t>
      </w:r>
      <w:r w:rsidR="00987656">
        <w:t>so tipično shranjeni v</w:t>
      </w:r>
      <w:r>
        <w:t xml:space="preserve"> oblaku, kjer ne moremo zagotovo vedeti</w:t>
      </w:r>
      <w:r w:rsidR="00987656">
        <w:t>,</w:t>
      </w:r>
      <w:r>
        <w:t xml:space="preserve"> kdo</w:t>
      </w:r>
      <w:r w:rsidR="00C01FB4" w:rsidRPr="00C01FB4">
        <w:t xml:space="preserve"> </w:t>
      </w:r>
      <w:r w:rsidR="00C01FB4">
        <w:t>vse</w:t>
      </w:r>
      <w:r>
        <w:t xml:space="preserve"> lahko </w:t>
      </w:r>
      <w:r w:rsidR="00C01FB4">
        <w:t xml:space="preserve">do njih </w:t>
      </w:r>
      <w:r>
        <w:t xml:space="preserve">dostopa. Drug problem je nepoznavanje tehnologije </w:t>
      </w:r>
      <w:r w:rsidR="00701183">
        <w:t xml:space="preserve">tehničnega osebja </w:t>
      </w:r>
      <w:r>
        <w:t>(elektri</w:t>
      </w:r>
      <w:r w:rsidR="00987656">
        <w:t>k</w:t>
      </w:r>
      <w:r>
        <w:t>arjev)</w:t>
      </w:r>
      <w:r w:rsidR="00701183">
        <w:t xml:space="preserve">, saj klasični tehniki </w:t>
      </w:r>
      <w:r>
        <w:t>ne znajo pravilno priključiti in konfigurirati sistema za pametno hišo. Za</w:t>
      </w:r>
      <w:r w:rsidR="00701183">
        <w:t xml:space="preserve"> priključitev</w:t>
      </w:r>
      <w:r>
        <w:t xml:space="preserve"> je potreben razmeroma drag specialist.</w:t>
      </w:r>
    </w:p>
    <w:p w14:paraId="4EFAB547" w14:textId="77777777" w:rsidR="007A71D9" w:rsidRDefault="007A71D9" w:rsidP="007A71D9"/>
    <w:p w14:paraId="3A918DAD" w14:textId="5CB0FAEE" w:rsidR="00697896" w:rsidRDefault="00CF247B" w:rsidP="007A71D9">
      <w:r>
        <w:t>Pri nalogi s</w:t>
      </w:r>
      <w:r w:rsidR="00701183">
        <w:t>e nam je</w:t>
      </w:r>
      <w:r w:rsidR="007C279C">
        <w:t xml:space="preserve"> podlagi raziskav in testiranj </w:t>
      </w:r>
      <w:r w:rsidR="00701183">
        <w:t xml:space="preserve">porodila </w:t>
      </w:r>
      <w:r w:rsidR="007C279C">
        <w:t>idej</w:t>
      </w:r>
      <w:r w:rsidR="00701183">
        <w:t>a</w:t>
      </w:r>
      <w:r w:rsidR="007C279C">
        <w:t xml:space="preserve"> za cenovno ugoden in preprost sistem za pametno hišo</w:t>
      </w:r>
      <w:r w:rsidR="00073016">
        <w:t>, ki ga bomo poskušali razviti v prihodnosti</w:t>
      </w:r>
      <w:r w:rsidR="007C279C">
        <w:t xml:space="preserve">. </w:t>
      </w:r>
      <w:r w:rsidR="00A37415">
        <w:t>Shema ideje je na sliki 20</w:t>
      </w:r>
      <w:r w:rsidR="00686304">
        <w:t xml:space="preserve">. </w:t>
      </w:r>
      <w:r w:rsidR="00A37415">
        <w:t>Prednost</w:t>
      </w:r>
      <w:r w:rsidR="007C279C">
        <w:t xml:space="preserve"> </w:t>
      </w:r>
      <w:r w:rsidR="00701183">
        <w:t>idejnega</w:t>
      </w:r>
      <w:r w:rsidR="007C279C">
        <w:t xml:space="preserve"> si</w:t>
      </w:r>
      <w:r w:rsidR="00701183">
        <w:t>s</w:t>
      </w:r>
      <w:r w:rsidR="007C279C">
        <w:t>tem</w:t>
      </w:r>
      <w:r w:rsidR="00A37415">
        <w:t>a je, da</w:t>
      </w:r>
      <w:r w:rsidR="007C279C">
        <w:t xml:space="preserve"> ne potrebujemo </w:t>
      </w:r>
      <w:r w:rsidR="00A37415">
        <w:t>namenske elektro</w:t>
      </w:r>
      <w:r w:rsidR="007C279C">
        <w:t xml:space="preserve">inštalacije. Mikroračunalnik </w:t>
      </w:r>
      <w:r w:rsidR="00701183">
        <w:t xml:space="preserve">je lahko </w:t>
      </w:r>
      <w:r w:rsidR="007C279C">
        <w:t xml:space="preserve">vgrajen v </w:t>
      </w:r>
      <w:r w:rsidR="001B2322">
        <w:t xml:space="preserve">obstoječo </w:t>
      </w:r>
      <w:r w:rsidR="007C279C">
        <w:t>hišno elektro</w:t>
      </w:r>
      <w:r w:rsidR="00987656">
        <w:t>-</w:t>
      </w:r>
      <w:r w:rsidR="001B2322">
        <w:t>omarico</w:t>
      </w:r>
      <w:r w:rsidR="008310B1">
        <w:t xml:space="preserve"> in</w:t>
      </w:r>
      <w:r w:rsidR="00084EBA">
        <w:t xml:space="preserve"> </w:t>
      </w:r>
      <w:r w:rsidR="008310B1">
        <w:t>p</w:t>
      </w:r>
      <w:r w:rsidR="00084EBA">
        <w:t xml:space="preserve">ovezan </w:t>
      </w:r>
      <w:r w:rsidR="007C279C">
        <w:t xml:space="preserve">na električno omrežje preko katerega bi </w:t>
      </w:r>
      <w:r w:rsidR="00C01FB4">
        <w:t xml:space="preserve">potekala </w:t>
      </w:r>
      <w:r w:rsidR="007C279C">
        <w:t xml:space="preserve">tudi komunikacija. </w:t>
      </w:r>
      <w:r w:rsidR="00084EBA">
        <w:t>Razvili bi pametna stikala in pametne vtičnice, ki bi se avtomatsko povezale z mikroračunalnikom. Mikroračunalnik bi bil priključen v internet preko žične ali brezžične povezave. Za konfiguracijo bi potrebovali</w:t>
      </w:r>
      <w:r w:rsidR="00701183">
        <w:t xml:space="preserve"> le</w:t>
      </w:r>
      <w:r w:rsidR="00084EBA">
        <w:t xml:space="preserve"> telefon ali tablični računalnik z nameščeno aplikacijo pametne hiše. Le</w:t>
      </w:r>
      <w:r w:rsidR="00987656">
        <w:t>-</w:t>
      </w:r>
      <w:r w:rsidR="00084EBA">
        <w:t>ta bi ob prvi uporabi samodejno zaznala vse priključene pametne naprave in zahtevala kreiranje uporabniških računov. Administrator bi dodeljeval pravice posameznim uporabnikom za dostop do naprav.</w:t>
      </w:r>
      <w:r w:rsidR="00987656">
        <w:t xml:space="preserve"> </w:t>
      </w:r>
      <w:r w:rsidR="00084EBA">
        <w:t xml:space="preserve">Možnosti uporabe </w:t>
      </w:r>
      <w:r w:rsidR="00987656">
        <w:t>pa</w:t>
      </w:r>
      <w:r w:rsidR="00084EBA">
        <w:t xml:space="preserve"> se ne končajo </w:t>
      </w:r>
      <w:r w:rsidR="00701183">
        <w:t xml:space="preserve">samo </w:t>
      </w:r>
      <w:r w:rsidR="00084EBA">
        <w:t xml:space="preserve">pri stikalih in vtičnicah, </w:t>
      </w:r>
      <w:r w:rsidR="00701183">
        <w:t>saj</w:t>
      </w:r>
      <w:r w:rsidR="00084EBA">
        <w:t xml:space="preserve"> bi se lahko tretji razvijalci elektronskih naprav integrirali na sistem. Napravo bi enostavno priključili v omrežje, kot do sedaj, vendar bi imeli do</w:t>
      </w:r>
      <w:r w:rsidR="00141D21">
        <w:t>stop do njenih funkcionalnosti. Tako bi naprave, kot so elektronska senčila, pametni hladilnik, klimatska naprava in centralna kurjava še vedno imele popolnoma enak postopek namestitve</w:t>
      </w:r>
      <w:r w:rsidR="00701183">
        <w:t>,</w:t>
      </w:r>
      <w:r w:rsidR="00141D21">
        <w:t xml:space="preserve"> vendar veliko dodatnih funkcionalnosti. Naprave bi lahko namestila </w:t>
      </w:r>
      <w:r w:rsidR="00987656">
        <w:t xml:space="preserve">tudi </w:t>
      </w:r>
      <w:r w:rsidR="00141D21">
        <w:t>oseba, ki</w:t>
      </w:r>
      <w:r w:rsidR="00701183">
        <w:t xml:space="preserve"> </w:t>
      </w:r>
      <w:r w:rsidR="00D717CE">
        <w:t xml:space="preserve">podrobno </w:t>
      </w:r>
      <w:r w:rsidR="00987656">
        <w:t xml:space="preserve">ne pozna </w:t>
      </w:r>
      <w:r w:rsidR="00141D21">
        <w:t xml:space="preserve">omenjenega sistema. </w:t>
      </w:r>
      <w:r w:rsidR="00D74EE2">
        <w:t xml:space="preserve">Sistem bi bil odporen na motilce signalov oziroma na motnje drugih brezžičnih sistemov v </w:t>
      </w:r>
      <w:r w:rsidR="00C01FB4">
        <w:t>gosteje</w:t>
      </w:r>
      <w:r w:rsidR="00D74EE2">
        <w:t xml:space="preserve"> naseljenih področjih.</w:t>
      </w:r>
      <w:r w:rsidR="002872A0">
        <w:t xml:space="preserve"> </w:t>
      </w:r>
    </w:p>
    <w:p w14:paraId="3010CDE3" w14:textId="77777777" w:rsidR="001604C7" w:rsidRDefault="00071BD3" w:rsidP="001604C7">
      <w:pPr>
        <w:keepNext/>
      </w:pPr>
      <w:r>
        <w:rPr>
          <w:noProof/>
          <w:lang w:val="en-US"/>
        </w:rPr>
        <w:lastRenderedPageBreak/>
        <w:drawing>
          <wp:inline distT="0" distB="0" distL="0" distR="0" wp14:anchorId="002E1D70" wp14:editId="5FC08640">
            <wp:extent cx="5567045" cy="25512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s/Shema%20ideje.pdf"/>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567045" cy="2551273"/>
                    </a:xfrm>
                    <a:prstGeom prst="rect">
                      <a:avLst/>
                    </a:prstGeom>
                    <a:noFill/>
                    <a:ln>
                      <a:noFill/>
                    </a:ln>
                  </pic:spPr>
                </pic:pic>
              </a:graphicData>
            </a:graphic>
          </wp:inline>
        </w:drawing>
      </w:r>
    </w:p>
    <w:p w14:paraId="5715666B" w14:textId="29F2315C" w:rsidR="00A44CFD" w:rsidRDefault="001604C7" w:rsidP="001604C7">
      <w:pPr>
        <w:pStyle w:val="Caption"/>
      </w:pPr>
      <w:bookmarkStart w:id="121" w:name="_Toc459675441"/>
      <w:r>
        <w:t xml:space="preserve">Slika </w:t>
      </w:r>
      <w:r>
        <w:fldChar w:fldCharType="begin"/>
      </w:r>
      <w:r>
        <w:instrText xml:space="preserve"> SEQ Slika \* ARABIC </w:instrText>
      </w:r>
      <w:r>
        <w:fldChar w:fldCharType="separate"/>
      </w:r>
      <w:r w:rsidR="00D57A71">
        <w:rPr>
          <w:noProof/>
        </w:rPr>
        <w:t>20</w:t>
      </w:r>
      <w:r>
        <w:fldChar w:fldCharType="end"/>
      </w:r>
      <w:r>
        <w:t>: Idejna shema</w:t>
      </w:r>
      <w:bookmarkEnd w:id="121"/>
    </w:p>
    <w:p w14:paraId="104BE1AC" w14:textId="7A26B1EC" w:rsidR="00987656" w:rsidRDefault="00987656" w:rsidP="001040A4"/>
    <w:p w14:paraId="415EB9CB" w14:textId="0755B84E" w:rsidR="00441166" w:rsidRPr="00441166" w:rsidRDefault="00987656" w:rsidP="001040A4">
      <w:r>
        <w:t xml:space="preserve">Menimo, da bo </w:t>
      </w:r>
      <w:r w:rsidR="00A44CFD">
        <w:t xml:space="preserve">IoT v bližnji prihodnosti doživel </w:t>
      </w:r>
      <w:r>
        <w:t xml:space="preserve">veliko </w:t>
      </w:r>
      <w:r w:rsidR="00A44CFD">
        <w:t>rast. To razvijalcem ponuja veliko priložnost</w:t>
      </w:r>
      <w:r w:rsidR="0069512F">
        <w:t>i za ra</w:t>
      </w:r>
      <w:r w:rsidR="009A608D">
        <w:t>zvoj novih naprav in storitev, u</w:t>
      </w:r>
      <w:r w:rsidR="00A44CFD">
        <w:t xml:space="preserve">porabnikom </w:t>
      </w:r>
      <w:r w:rsidR="00D717CE">
        <w:t xml:space="preserve">pa </w:t>
      </w:r>
      <w:r w:rsidR="00BC3EB6">
        <w:t>večje udobje</w:t>
      </w:r>
      <w:r w:rsidR="00FB510A">
        <w:t xml:space="preserve"> in zmanjšuje skri</w:t>
      </w:r>
      <w:r w:rsidR="00BC3EB6">
        <w:t xml:space="preserve"> pri nekateri vsakodnevnih opravilih</w:t>
      </w:r>
      <w:r>
        <w:t xml:space="preserve">. </w:t>
      </w:r>
    </w:p>
    <w:p w14:paraId="14105C4C" w14:textId="78B94AA9" w:rsidR="003E2601" w:rsidRDefault="003E2601">
      <w:pPr>
        <w:spacing w:line="240" w:lineRule="auto"/>
        <w:jc w:val="left"/>
      </w:pPr>
      <w:r>
        <w:br w:type="page"/>
      </w:r>
    </w:p>
    <w:p w14:paraId="74D7678D" w14:textId="3E6671E1" w:rsidR="00030698" w:rsidRDefault="003E2601" w:rsidP="006B04D8">
      <w:pPr>
        <w:rPr>
          <w:b/>
          <w:sz w:val="28"/>
        </w:rPr>
      </w:pPr>
      <w:r w:rsidRPr="003E2601">
        <w:rPr>
          <w:b/>
          <w:sz w:val="28"/>
        </w:rPr>
        <w:lastRenderedPageBreak/>
        <w:t>Viri</w:t>
      </w:r>
    </w:p>
    <w:p w14:paraId="0083AB5C" w14:textId="50A94BD3" w:rsidR="00104E8E" w:rsidRPr="00104E8E" w:rsidRDefault="003E2601" w:rsidP="00715BD8">
      <w:pPr>
        <w:widowControl w:val="0"/>
        <w:autoSpaceDE w:val="0"/>
        <w:autoSpaceDN w:val="0"/>
        <w:adjustRightInd w:val="0"/>
        <w:ind w:left="640" w:hanging="640"/>
        <w:jc w:val="left"/>
        <w:rPr>
          <w:noProof/>
        </w:rPr>
      </w:pPr>
      <w:r w:rsidRPr="003E2601">
        <w:rPr>
          <w:b/>
        </w:rPr>
        <w:fldChar w:fldCharType="begin" w:fldLock="1"/>
      </w:r>
      <w:r w:rsidRPr="003E2601">
        <w:rPr>
          <w:b/>
        </w:rPr>
        <w:instrText xml:space="preserve">ADDIN Mendeley Bibliography CSL_BIBLIOGRAPHY </w:instrText>
      </w:r>
      <w:r w:rsidRPr="003E2601">
        <w:rPr>
          <w:b/>
        </w:rPr>
        <w:fldChar w:fldCharType="separate"/>
      </w:r>
      <w:r w:rsidR="00104E8E" w:rsidRPr="00104E8E">
        <w:rPr>
          <w:noProof/>
        </w:rPr>
        <w:t>[1]</w:t>
      </w:r>
      <w:r w:rsidR="00104E8E" w:rsidRPr="00104E8E">
        <w:rPr>
          <w:noProof/>
        </w:rPr>
        <w:tab/>
        <w:t>„Kaj je pametna hiša ali inteligentna hiša?“ [Na spletu]. Dostopno: http://www.ps-promis.si/en/.</w:t>
      </w:r>
    </w:p>
    <w:p w14:paraId="5651AB68" w14:textId="77777777" w:rsidR="00104E8E" w:rsidRPr="00104E8E" w:rsidRDefault="00104E8E" w:rsidP="00715BD8">
      <w:pPr>
        <w:widowControl w:val="0"/>
        <w:autoSpaceDE w:val="0"/>
        <w:autoSpaceDN w:val="0"/>
        <w:adjustRightInd w:val="0"/>
        <w:ind w:left="640" w:hanging="640"/>
        <w:jc w:val="left"/>
        <w:rPr>
          <w:noProof/>
        </w:rPr>
      </w:pPr>
      <w:r w:rsidRPr="00104E8E">
        <w:rPr>
          <w:noProof/>
        </w:rPr>
        <w:t>[2]</w:t>
      </w:r>
      <w:r w:rsidRPr="00104E8E">
        <w:rPr>
          <w:noProof/>
        </w:rPr>
        <w:tab/>
        <w:t xml:space="preserve">Vidonja Tomaž, „Internet stvari“, </w:t>
      </w:r>
      <w:r w:rsidRPr="00104E8E">
        <w:rPr>
          <w:i/>
          <w:iCs/>
          <w:noProof/>
        </w:rPr>
        <w:t>Finance</w:t>
      </w:r>
      <w:r w:rsidRPr="00104E8E">
        <w:rPr>
          <w:noProof/>
        </w:rPr>
        <w:t>, let. 5, 2015.</w:t>
      </w:r>
    </w:p>
    <w:p w14:paraId="16299D76" w14:textId="77777777" w:rsidR="00104E8E" w:rsidRPr="00104E8E" w:rsidRDefault="00104E8E" w:rsidP="00715BD8">
      <w:pPr>
        <w:widowControl w:val="0"/>
        <w:autoSpaceDE w:val="0"/>
        <w:autoSpaceDN w:val="0"/>
        <w:adjustRightInd w:val="0"/>
        <w:ind w:left="640" w:hanging="640"/>
        <w:jc w:val="left"/>
        <w:rPr>
          <w:noProof/>
        </w:rPr>
      </w:pPr>
      <w:r w:rsidRPr="00104E8E">
        <w:rPr>
          <w:noProof/>
        </w:rPr>
        <w:t>[3]</w:t>
      </w:r>
      <w:r w:rsidRPr="00104E8E">
        <w:rPr>
          <w:noProof/>
        </w:rPr>
        <w:tab/>
        <w:t>„OpComm - Zakaj postaja Internet stvari največja globalna panoga?“, 2013. [Na spletu]. Dostopno: http://www.opcomm.eu/sl/medijsko-sredisce/blog/139-zakaj-postaja-internet-stvari-najveja-globalna-panoga.</w:t>
      </w:r>
    </w:p>
    <w:p w14:paraId="558A6D4A" w14:textId="77777777" w:rsidR="00104E8E" w:rsidRPr="00104E8E" w:rsidRDefault="00104E8E" w:rsidP="00715BD8">
      <w:pPr>
        <w:widowControl w:val="0"/>
        <w:autoSpaceDE w:val="0"/>
        <w:autoSpaceDN w:val="0"/>
        <w:adjustRightInd w:val="0"/>
        <w:ind w:left="640" w:hanging="640"/>
        <w:jc w:val="left"/>
        <w:rPr>
          <w:noProof/>
        </w:rPr>
      </w:pPr>
      <w:r w:rsidRPr="00104E8E">
        <w:rPr>
          <w:noProof/>
        </w:rPr>
        <w:t>[4]</w:t>
      </w:r>
      <w:r w:rsidRPr="00104E8E">
        <w:rPr>
          <w:noProof/>
        </w:rPr>
        <w:tab/>
        <w:t>Babnik Matjaž, „Mi lahko nekdo že pove kaj je internet stvari (The Internet of Things – IoT)! – Konica Minolta Slovenija“, 2016. [Na spletu]. Dostopno: http://www.konicaminolta.si/sl/poslovne-resitve/blog-sl/2016/06/29/mi-lahko-nekdo-ze-pove-kaj-je-internet-stvari-the-internet-of-things-iot/.</w:t>
      </w:r>
    </w:p>
    <w:p w14:paraId="3A8F9D47" w14:textId="77777777" w:rsidR="00104E8E" w:rsidRPr="00104E8E" w:rsidRDefault="00104E8E" w:rsidP="00715BD8">
      <w:pPr>
        <w:widowControl w:val="0"/>
        <w:autoSpaceDE w:val="0"/>
        <w:autoSpaceDN w:val="0"/>
        <w:adjustRightInd w:val="0"/>
        <w:ind w:left="640" w:hanging="640"/>
        <w:jc w:val="left"/>
        <w:rPr>
          <w:noProof/>
        </w:rPr>
      </w:pPr>
      <w:r w:rsidRPr="00104E8E">
        <w:rPr>
          <w:noProof/>
        </w:rPr>
        <w:t>[5]</w:t>
      </w:r>
      <w:r w:rsidRPr="00104E8E">
        <w:rPr>
          <w:noProof/>
        </w:rPr>
        <w:tab/>
        <w:t>M. Mohorčič, „Internet stvari – izzivi in priložnosti“.</w:t>
      </w:r>
    </w:p>
    <w:p w14:paraId="32918E20" w14:textId="77777777" w:rsidR="00104E8E" w:rsidRPr="00104E8E" w:rsidRDefault="00104E8E" w:rsidP="00715BD8">
      <w:pPr>
        <w:widowControl w:val="0"/>
        <w:autoSpaceDE w:val="0"/>
        <w:autoSpaceDN w:val="0"/>
        <w:adjustRightInd w:val="0"/>
        <w:ind w:left="640" w:hanging="640"/>
        <w:jc w:val="left"/>
        <w:rPr>
          <w:noProof/>
        </w:rPr>
      </w:pPr>
      <w:r w:rsidRPr="00104E8E">
        <w:rPr>
          <w:noProof/>
        </w:rPr>
        <w:t>[6]</w:t>
      </w:r>
      <w:r w:rsidRPr="00104E8E">
        <w:rPr>
          <w:noProof/>
        </w:rPr>
        <w:tab/>
        <w:t>S. A. Bauer Martin, Boussard Mathieu, Bui Nicola, Carrez Francois, Jardak Christine, Jourik De Loof, Magerkurth Carsten, Meissner Stefan, Nettsträter Andreas, Olivereau Alexis, Thoma Matthias, Walewski Joachim, Stefa Julinda, „Internet of Things – Architecture IoT-A“, 2013.</w:t>
      </w:r>
    </w:p>
    <w:p w14:paraId="15063998" w14:textId="77777777" w:rsidR="00104E8E" w:rsidRPr="00104E8E" w:rsidRDefault="00104E8E" w:rsidP="00715BD8">
      <w:pPr>
        <w:widowControl w:val="0"/>
        <w:autoSpaceDE w:val="0"/>
        <w:autoSpaceDN w:val="0"/>
        <w:adjustRightInd w:val="0"/>
        <w:ind w:left="640" w:hanging="640"/>
        <w:jc w:val="left"/>
        <w:rPr>
          <w:noProof/>
        </w:rPr>
      </w:pPr>
      <w:r w:rsidRPr="00104E8E">
        <w:rPr>
          <w:noProof/>
        </w:rPr>
        <w:t>[7]</w:t>
      </w:r>
      <w:r w:rsidRPr="00104E8E">
        <w:rPr>
          <w:noProof/>
        </w:rPr>
        <w:tab/>
        <w:t>Poulin Chris, „The Importance of IPv6 and the Internet of Things“, 2014. [Na spletu]. Dostopno: https://securityintelligence.com/the-importance-of-ipv6-and-the-internet-of-things/.</w:t>
      </w:r>
    </w:p>
    <w:p w14:paraId="2ADC3923" w14:textId="77777777" w:rsidR="00104E8E" w:rsidRPr="00104E8E" w:rsidRDefault="00104E8E" w:rsidP="00715BD8">
      <w:pPr>
        <w:widowControl w:val="0"/>
        <w:autoSpaceDE w:val="0"/>
        <w:autoSpaceDN w:val="0"/>
        <w:adjustRightInd w:val="0"/>
        <w:ind w:left="640" w:hanging="640"/>
        <w:jc w:val="left"/>
        <w:rPr>
          <w:noProof/>
        </w:rPr>
      </w:pPr>
      <w:r w:rsidRPr="00104E8E">
        <w:rPr>
          <w:noProof/>
        </w:rPr>
        <w:t>[8]</w:t>
      </w:r>
      <w:r w:rsidRPr="00104E8E">
        <w:rPr>
          <w:noProof/>
        </w:rPr>
        <w:tab/>
        <w:t>„IPv6 - Wikipedija, prosta enciklopedija“. [Na spletu]. Dostopno: https://sl.wikipedia.org/wiki/IPv6.</w:t>
      </w:r>
    </w:p>
    <w:p w14:paraId="5D88C10A" w14:textId="77777777" w:rsidR="00104E8E" w:rsidRPr="00104E8E" w:rsidRDefault="00104E8E" w:rsidP="00715BD8">
      <w:pPr>
        <w:widowControl w:val="0"/>
        <w:autoSpaceDE w:val="0"/>
        <w:autoSpaceDN w:val="0"/>
        <w:adjustRightInd w:val="0"/>
        <w:ind w:left="640" w:hanging="640"/>
        <w:jc w:val="left"/>
        <w:rPr>
          <w:noProof/>
        </w:rPr>
      </w:pPr>
      <w:r w:rsidRPr="00104E8E">
        <w:rPr>
          <w:noProof/>
        </w:rPr>
        <w:t>[9]</w:t>
      </w:r>
      <w:r w:rsidRPr="00104E8E">
        <w:rPr>
          <w:noProof/>
        </w:rPr>
        <w:tab/>
        <w:t>„Bluetooth - Wikipedija, prosta enciklopedija“. [Na spletu]. Dostopno: https://sl.wikipedia.org/wiki/Bluetooth.</w:t>
      </w:r>
    </w:p>
    <w:p w14:paraId="626287DA" w14:textId="77777777" w:rsidR="00104E8E" w:rsidRPr="00104E8E" w:rsidRDefault="00104E8E" w:rsidP="00715BD8">
      <w:pPr>
        <w:widowControl w:val="0"/>
        <w:autoSpaceDE w:val="0"/>
        <w:autoSpaceDN w:val="0"/>
        <w:adjustRightInd w:val="0"/>
        <w:ind w:left="640" w:hanging="640"/>
        <w:jc w:val="left"/>
        <w:rPr>
          <w:noProof/>
        </w:rPr>
      </w:pPr>
      <w:r w:rsidRPr="00104E8E">
        <w:rPr>
          <w:noProof/>
        </w:rPr>
        <w:t>[10]</w:t>
      </w:r>
      <w:r w:rsidRPr="00104E8E">
        <w:rPr>
          <w:noProof/>
        </w:rPr>
        <w:tab/>
        <w:t>„iBeacon“. [Na spletu]. Dostopno: https://en.wikipedia.org/wiki/IBeacon. [Dostopano: 17-avg-2016].</w:t>
      </w:r>
    </w:p>
    <w:p w14:paraId="7902B39F" w14:textId="77777777" w:rsidR="00104E8E" w:rsidRPr="00104E8E" w:rsidRDefault="00104E8E" w:rsidP="00715BD8">
      <w:pPr>
        <w:widowControl w:val="0"/>
        <w:autoSpaceDE w:val="0"/>
        <w:autoSpaceDN w:val="0"/>
        <w:adjustRightInd w:val="0"/>
        <w:ind w:left="640" w:hanging="640"/>
        <w:jc w:val="left"/>
        <w:rPr>
          <w:noProof/>
        </w:rPr>
      </w:pPr>
      <w:r w:rsidRPr="00104E8E">
        <w:rPr>
          <w:noProof/>
        </w:rPr>
        <w:t>[11]</w:t>
      </w:r>
      <w:r w:rsidRPr="00104E8E">
        <w:rPr>
          <w:noProof/>
        </w:rPr>
        <w:tab/>
        <w:t>„Home | Nest“. [Na spletu]. Dostopno: https://nest.com/.</w:t>
      </w:r>
    </w:p>
    <w:p w14:paraId="77B1DD82" w14:textId="77777777" w:rsidR="00104E8E" w:rsidRPr="00104E8E" w:rsidRDefault="00104E8E" w:rsidP="00715BD8">
      <w:pPr>
        <w:widowControl w:val="0"/>
        <w:autoSpaceDE w:val="0"/>
        <w:autoSpaceDN w:val="0"/>
        <w:adjustRightInd w:val="0"/>
        <w:ind w:left="640" w:hanging="640"/>
        <w:jc w:val="left"/>
        <w:rPr>
          <w:noProof/>
        </w:rPr>
      </w:pPr>
      <w:r w:rsidRPr="00104E8E">
        <w:rPr>
          <w:noProof/>
        </w:rPr>
        <w:t>[12]</w:t>
      </w:r>
      <w:r w:rsidRPr="00104E8E">
        <w:rPr>
          <w:noProof/>
        </w:rPr>
        <w:tab/>
        <w:t>„Meet hue | en-XX“. [Na spletu]. Dostopno: http://www2.meethue.com/en-xx/.</w:t>
      </w:r>
    </w:p>
    <w:p w14:paraId="7D8BC314" w14:textId="77777777" w:rsidR="00104E8E" w:rsidRPr="00104E8E" w:rsidRDefault="00104E8E" w:rsidP="00715BD8">
      <w:pPr>
        <w:widowControl w:val="0"/>
        <w:autoSpaceDE w:val="0"/>
        <w:autoSpaceDN w:val="0"/>
        <w:adjustRightInd w:val="0"/>
        <w:ind w:left="640" w:hanging="640"/>
        <w:jc w:val="left"/>
        <w:rPr>
          <w:noProof/>
        </w:rPr>
      </w:pPr>
      <w:r w:rsidRPr="00104E8E">
        <w:rPr>
          <w:noProof/>
        </w:rPr>
        <w:t>[13]</w:t>
      </w:r>
      <w:r w:rsidRPr="00104E8E">
        <w:rPr>
          <w:noProof/>
        </w:rPr>
        <w:tab/>
        <w:t>„August Smart Lock | August“. [Na spletu]. Dostopno: http://august.com/products/august-smart-lock/.</w:t>
      </w:r>
    </w:p>
    <w:p w14:paraId="75C7C408" w14:textId="77777777" w:rsidR="00104E8E" w:rsidRPr="00104E8E" w:rsidRDefault="00104E8E" w:rsidP="00715BD8">
      <w:pPr>
        <w:widowControl w:val="0"/>
        <w:autoSpaceDE w:val="0"/>
        <w:autoSpaceDN w:val="0"/>
        <w:adjustRightInd w:val="0"/>
        <w:ind w:left="640" w:hanging="640"/>
        <w:jc w:val="left"/>
        <w:rPr>
          <w:noProof/>
        </w:rPr>
      </w:pPr>
      <w:r w:rsidRPr="00104E8E">
        <w:rPr>
          <w:noProof/>
        </w:rPr>
        <w:t>[14]</w:t>
      </w:r>
      <w:r w:rsidRPr="00104E8E">
        <w:rPr>
          <w:noProof/>
        </w:rPr>
        <w:tab/>
        <w:t>„Smart Home. Intelligent Living. | SmartThings“. [Na spletu]. Dostopno: https://www.smartthings.com/.</w:t>
      </w:r>
    </w:p>
    <w:p w14:paraId="0BB86B29" w14:textId="77777777" w:rsidR="00104E8E" w:rsidRPr="00104E8E" w:rsidRDefault="00104E8E" w:rsidP="00715BD8">
      <w:pPr>
        <w:widowControl w:val="0"/>
        <w:autoSpaceDE w:val="0"/>
        <w:autoSpaceDN w:val="0"/>
        <w:adjustRightInd w:val="0"/>
        <w:ind w:left="640" w:hanging="640"/>
        <w:jc w:val="left"/>
        <w:rPr>
          <w:noProof/>
        </w:rPr>
      </w:pPr>
      <w:r w:rsidRPr="00104E8E">
        <w:rPr>
          <w:noProof/>
        </w:rPr>
        <w:t>[15]</w:t>
      </w:r>
      <w:r w:rsidRPr="00104E8E">
        <w:rPr>
          <w:noProof/>
        </w:rPr>
        <w:tab/>
        <w:t>„Samsung SmartThings Hub, 2nd Generation - - Amazon.com“. [Na spletu]. Dostopno: https://www.amazon.com/dp/B010NZV0GE/?tag=thewire06-20&amp;linkCode=xm2&amp;ascsubtag=WC82592.</w:t>
      </w:r>
    </w:p>
    <w:p w14:paraId="3CF3A7F0" w14:textId="77777777" w:rsidR="00104E8E" w:rsidRPr="00104E8E" w:rsidRDefault="00104E8E" w:rsidP="00715BD8">
      <w:pPr>
        <w:widowControl w:val="0"/>
        <w:autoSpaceDE w:val="0"/>
        <w:autoSpaceDN w:val="0"/>
        <w:adjustRightInd w:val="0"/>
        <w:ind w:left="640" w:hanging="640"/>
        <w:jc w:val="left"/>
        <w:rPr>
          <w:noProof/>
        </w:rPr>
      </w:pPr>
      <w:r w:rsidRPr="00104E8E">
        <w:rPr>
          <w:noProof/>
        </w:rPr>
        <w:t>[16]</w:t>
      </w:r>
      <w:r w:rsidRPr="00104E8E">
        <w:rPr>
          <w:noProof/>
        </w:rPr>
        <w:tab/>
        <w:t xml:space="preserve">„Pametna mesta | FMC - Sistemski integrator“. [Na spletu]. Dostopno: </w:t>
      </w:r>
      <w:r w:rsidRPr="00104E8E">
        <w:rPr>
          <w:noProof/>
        </w:rPr>
        <w:lastRenderedPageBreak/>
        <w:t>http://fmc.si/resitve/pametna_mesta/.</w:t>
      </w:r>
    </w:p>
    <w:p w14:paraId="6A7E63D3" w14:textId="77777777" w:rsidR="00104E8E" w:rsidRPr="00104E8E" w:rsidRDefault="00104E8E" w:rsidP="00715BD8">
      <w:pPr>
        <w:widowControl w:val="0"/>
        <w:autoSpaceDE w:val="0"/>
        <w:autoSpaceDN w:val="0"/>
        <w:adjustRightInd w:val="0"/>
        <w:ind w:left="640" w:hanging="640"/>
        <w:jc w:val="left"/>
        <w:rPr>
          <w:noProof/>
        </w:rPr>
      </w:pPr>
      <w:r w:rsidRPr="00104E8E">
        <w:rPr>
          <w:noProof/>
        </w:rPr>
        <w:t>[17]</w:t>
      </w:r>
      <w:r w:rsidRPr="00104E8E">
        <w:rPr>
          <w:noProof/>
        </w:rPr>
        <w:tab/>
        <w:t xml:space="preserve">Berčič Boštjan, „Kako odprta je »odprta koda« | MonitorPro“, </w:t>
      </w:r>
      <w:r w:rsidRPr="00104E8E">
        <w:rPr>
          <w:i/>
          <w:iCs/>
          <w:noProof/>
        </w:rPr>
        <w:t>Monitor PRO</w:t>
      </w:r>
      <w:r w:rsidRPr="00104E8E">
        <w:rPr>
          <w:noProof/>
        </w:rPr>
        <w:t>, 2011. [Na spletu]. Dostopno: http://www.monitorpro.si/41846/praksa/kako-odprta-je-odprta-koda/.</w:t>
      </w:r>
    </w:p>
    <w:p w14:paraId="0DC873FE" w14:textId="77777777" w:rsidR="00104E8E" w:rsidRPr="00104E8E" w:rsidRDefault="00104E8E" w:rsidP="00715BD8">
      <w:pPr>
        <w:widowControl w:val="0"/>
        <w:autoSpaceDE w:val="0"/>
        <w:autoSpaceDN w:val="0"/>
        <w:adjustRightInd w:val="0"/>
        <w:ind w:left="640" w:hanging="640"/>
        <w:jc w:val="left"/>
        <w:rPr>
          <w:noProof/>
        </w:rPr>
      </w:pPr>
      <w:r w:rsidRPr="00104E8E">
        <w:rPr>
          <w:noProof/>
        </w:rPr>
        <w:t>[18]</w:t>
      </w:r>
      <w:r w:rsidRPr="00104E8E">
        <w:rPr>
          <w:noProof/>
        </w:rPr>
        <w:tab/>
        <w:t xml:space="preserve">S. Lah, „Odprta koda - ne v ceni, v uporabni vrednosti je bistvo!“, </w:t>
      </w:r>
      <w:r w:rsidRPr="00104E8E">
        <w:rPr>
          <w:i/>
          <w:iCs/>
          <w:noProof/>
        </w:rPr>
        <w:t>Organ. znanja</w:t>
      </w:r>
      <w:r w:rsidRPr="00104E8E">
        <w:rPr>
          <w:noProof/>
        </w:rPr>
        <w:t>, 2010.</w:t>
      </w:r>
    </w:p>
    <w:p w14:paraId="5E167EAF" w14:textId="77777777" w:rsidR="00104E8E" w:rsidRPr="00104E8E" w:rsidRDefault="00104E8E" w:rsidP="00715BD8">
      <w:pPr>
        <w:widowControl w:val="0"/>
        <w:autoSpaceDE w:val="0"/>
        <w:autoSpaceDN w:val="0"/>
        <w:adjustRightInd w:val="0"/>
        <w:ind w:left="640" w:hanging="640"/>
        <w:jc w:val="left"/>
        <w:rPr>
          <w:noProof/>
        </w:rPr>
      </w:pPr>
      <w:r w:rsidRPr="00104E8E">
        <w:rPr>
          <w:noProof/>
        </w:rPr>
        <w:t>[19]</w:t>
      </w:r>
      <w:r w:rsidRPr="00104E8E">
        <w:rPr>
          <w:noProof/>
        </w:rPr>
        <w:tab/>
        <w:t>„Free and Open Source License Comparison (David Lee Todd, Unknown Product Manager)“, 2007. [Na spletu]. Dostopno: https://blogs.oracle.com/davidleetodd/entry/free_and_open_source_license.</w:t>
      </w:r>
    </w:p>
    <w:p w14:paraId="2006EE3F" w14:textId="77777777" w:rsidR="00104E8E" w:rsidRPr="00104E8E" w:rsidRDefault="00104E8E" w:rsidP="00715BD8">
      <w:pPr>
        <w:widowControl w:val="0"/>
        <w:autoSpaceDE w:val="0"/>
        <w:autoSpaceDN w:val="0"/>
        <w:adjustRightInd w:val="0"/>
        <w:ind w:left="640" w:hanging="640"/>
        <w:jc w:val="left"/>
        <w:rPr>
          <w:noProof/>
        </w:rPr>
      </w:pPr>
      <w:r w:rsidRPr="00104E8E">
        <w:rPr>
          <w:noProof/>
        </w:rPr>
        <w:t>[20]</w:t>
      </w:r>
      <w:r w:rsidRPr="00104E8E">
        <w:rPr>
          <w:noProof/>
        </w:rPr>
        <w:tab/>
        <w:t>S. Sebastjan, „Informacijski sistem za pametni vrt“, 2015.</w:t>
      </w:r>
    </w:p>
    <w:p w14:paraId="44EEA53A" w14:textId="77777777" w:rsidR="00104E8E" w:rsidRPr="00104E8E" w:rsidRDefault="00104E8E" w:rsidP="00715BD8">
      <w:pPr>
        <w:widowControl w:val="0"/>
        <w:autoSpaceDE w:val="0"/>
        <w:autoSpaceDN w:val="0"/>
        <w:adjustRightInd w:val="0"/>
        <w:ind w:left="640" w:hanging="640"/>
        <w:jc w:val="left"/>
        <w:rPr>
          <w:noProof/>
        </w:rPr>
      </w:pPr>
      <w:r w:rsidRPr="00104E8E">
        <w:rPr>
          <w:noProof/>
        </w:rPr>
        <w:t>[21]</w:t>
      </w:r>
      <w:r w:rsidRPr="00104E8E">
        <w:rPr>
          <w:noProof/>
        </w:rPr>
        <w:tab/>
        <w:t>„Adafruit’s Raspberry Pi Lesson 11. DS18B20 Temperature Sensing“, 2015.</w:t>
      </w:r>
    </w:p>
    <w:p w14:paraId="124580B5" w14:textId="77777777" w:rsidR="00104E8E" w:rsidRPr="00104E8E" w:rsidRDefault="00104E8E" w:rsidP="00715BD8">
      <w:pPr>
        <w:widowControl w:val="0"/>
        <w:autoSpaceDE w:val="0"/>
        <w:autoSpaceDN w:val="0"/>
        <w:adjustRightInd w:val="0"/>
        <w:ind w:left="640" w:hanging="640"/>
        <w:jc w:val="left"/>
        <w:rPr>
          <w:noProof/>
        </w:rPr>
      </w:pPr>
      <w:r w:rsidRPr="00104E8E">
        <w:rPr>
          <w:noProof/>
        </w:rPr>
        <w:t>[22]</w:t>
      </w:r>
      <w:r w:rsidRPr="00104E8E">
        <w:rPr>
          <w:noProof/>
        </w:rPr>
        <w:tab/>
        <w:t>„Waterproof Digital Thermal Probe or Sensor DS18B20 Length 1M New | eBay“. [Na spletu]. Dostopno: http://www.ebay.com/itm/Waterproof-Digital-Thermal-Probe-or-Sensor-DS18B20-Length-1M-New-/281404601361?hash=item4185057411:g:98kAAOSwEK9T4O7M.</w:t>
      </w:r>
    </w:p>
    <w:p w14:paraId="0F67630B" w14:textId="77777777" w:rsidR="00104E8E" w:rsidRPr="00104E8E" w:rsidRDefault="00104E8E" w:rsidP="00715BD8">
      <w:pPr>
        <w:widowControl w:val="0"/>
        <w:autoSpaceDE w:val="0"/>
        <w:autoSpaceDN w:val="0"/>
        <w:adjustRightInd w:val="0"/>
        <w:ind w:left="640" w:hanging="640"/>
        <w:jc w:val="left"/>
        <w:rPr>
          <w:noProof/>
        </w:rPr>
      </w:pPr>
      <w:r w:rsidRPr="00104E8E">
        <w:rPr>
          <w:noProof/>
        </w:rPr>
        <w:t>[23]</w:t>
      </w:r>
      <w:r w:rsidRPr="00104E8E">
        <w:rPr>
          <w:noProof/>
        </w:rPr>
        <w:tab/>
        <w:t>Henderson Gordon, „Raspberry Pi | Wiring | Gordons Projects“, 2012. [Na spletu]. Dostopno: https://projects.drogon.net/raspberry-pi/wiringpi/.</w:t>
      </w:r>
    </w:p>
    <w:p w14:paraId="0C4F54D2" w14:textId="77777777" w:rsidR="00104E8E" w:rsidRPr="00104E8E" w:rsidRDefault="00104E8E" w:rsidP="00715BD8">
      <w:pPr>
        <w:widowControl w:val="0"/>
        <w:autoSpaceDE w:val="0"/>
        <w:autoSpaceDN w:val="0"/>
        <w:adjustRightInd w:val="0"/>
        <w:ind w:left="640" w:hanging="640"/>
        <w:jc w:val="left"/>
        <w:rPr>
          <w:noProof/>
        </w:rPr>
      </w:pPr>
      <w:r w:rsidRPr="00104E8E">
        <w:rPr>
          <w:noProof/>
        </w:rPr>
        <w:t>[24]</w:t>
      </w:r>
      <w:r w:rsidRPr="00104E8E">
        <w:rPr>
          <w:noProof/>
        </w:rPr>
        <w:tab/>
        <w:t>Anicas Mitchell, „How To Secure Nginx with Let’s Encrypt on Ubuntu 14.04 | DigitalOcean“, 2015. [Na spletu]. Dostopno: https://www.digitalocean.com/community/tutorials/how-to-secure-nginx-with-let-s-encrypt-on-ubuntu-14-04.</w:t>
      </w:r>
    </w:p>
    <w:p w14:paraId="5A75BC20" w14:textId="77777777" w:rsidR="00104E8E" w:rsidRPr="00104E8E" w:rsidRDefault="00104E8E" w:rsidP="00715BD8">
      <w:pPr>
        <w:widowControl w:val="0"/>
        <w:autoSpaceDE w:val="0"/>
        <w:autoSpaceDN w:val="0"/>
        <w:adjustRightInd w:val="0"/>
        <w:ind w:left="640" w:hanging="640"/>
        <w:jc w:val="left"/>
        <w:rPr>
          <w:noProof/>
        </w:rPr>
      </w:pPr>
      <w:r w:rsidRPr="00104E8E">
        <w:rPr>
          <w:noProof/>
        </w:rPr>
        <w:t>[25]</w:t>
      </w:r>
      <w:r w:rsidRPr="00104E8E">
        <w:rPr>
          <w:noProof/>
        </w:rPr>
        <w:tab/>
        <w:t>„Git - O nadzoru različic“. [Na spletu]. Dostopno: https://git-scm.com/book/sl/v2/Pri%C4%8Detek-O-nadzoru-razli%C4%8Dic.</w:t>
      </w:r>
    </w:p>
    <w:p w14:paraId="71BF0E89" w14:textId="77777777" w:rsidR="00104E8E" w:rsidRPr="00104E8E" w:rsidRDefault="00104E8E" w:rsidP="00715BD8">
      <w:pPr>
        <w:widowControl w:val="0"/>
        <w:autoSpaceDE w:val="0"/>
        <w:autoSpaceDN w:val="0"/>
        <w:adjustRightInd w:val="0"/>
        <w:ind w:left="640" w:hanging="640"/>
        <w:jc w:val="left"/>
        <w:rPr>
          <w:noProof/>
        </w:rPr>
      </w:pPr>
      <w:r w:rsidRPr="00104E8E">
        <w:rPr>
          <w:noProof/>
        </w:rPr>
        <w:t>[26]</w:t>
      </w:r>
      <w:r w:rsidRPr="00104E8E">
        <w:rPr>
          <w:noProof/>
        </w:rPr>
        <w:tab/>
        <w:t>„Git - Kratka zgodovina Git-a“. [Na spletu]. Dostopno: https://git-scm.com/book/sl/v2/Pri%C4%8Detek-Kratka-zgodovina-Git-a.</w:t>
      </w:r>
    </w:p>
    <w:p w14:paraId="499D81B9" w14:textId="77777777" w:rsidR="00104E8E" w:rsidRPr="00104E8E" w:rsidRDefault="00104E8E" w:rsidP="00715BD8">
      <w:pPr>
        <w:widowControl w:val="0"/>
        <w:autoSpaceDE w:val="0"/>
        <w:autoSpaceDN w:val="0"/>
        <w:adjustRightInd w:val="0"/>
        <w:ind w:left="640" w:hanging="640"/>
        <w:jc w:val="left"/>
        <w:rPr>
          <w:noProof/>
        </w:rPr>
      </w:pPr>
      <w:r w:rsidRPr="00104E8E">
        <w:rPr>
          <w:noProof/>
        </w:rPr>
        <w:t>[27]</w:t>
      </w:r>
      <w:r w:rsidRPr="00104E8E">
        <w:rPr>
          <w:noProof/>
        </w:rPr>
        <w:tab/>
      </w:r>
      <w:r w:rsidRPr="00104E8E">
        <w:rPr>
          <w:i/>
          <w:iCs/>
          <w:noProof/>
        </w:rPr>
        <w:t>Eclipse Community Survey 2014 results | Ian Skerrett</w:t>
      </w:r>
      <w:r w:rsidRPr="00104E8E">
        <w:rPr>
          <w:noProof/>
        </w:rPr>
        <w:t>. Ianskerrett.wordpress.com, 2014.</w:t>
      </w:r>
    </w:p>
    <w:p w14:paraId="3A867C09" w14:textId="77777777" w:rsidR="00104E8E" w:rsidRPr="00104E8E" w:rsidRDefault="00104E8E" w:rsidP="00715BD8">
      <w:pPr>
        <w:widowControl w:val="0"/>
        <w:autoSpaceDE w:val="0"/>
        <w:autoSpaceDN w:val="0"/>
        <w:adjustRightInd w:val="0"/>
        <w:ind w:left="640" w:hanging="640"/>
        <w:jc w:val="left"/>
        <w:rPr>
          <w:noProof/>
        </w:rPr>
      </w:pPr>
      <w:r w:rsidRPr="00104E8E">
        <w:rPr>
          <w:noProof/>
        </w:rPr>
        <w:t>[28]</w:t>
      </w:r>
      <w:r w:rsidRPr="00104E8E">
        <w:rPr>
          <w:noProof/>
        </w:rPr>
        <w:tab/>
        <w:t>J. Mihelič, „Altruist svn in egocentrik git: dva sistema za vodenje izvedb Laboratorij za algoritme in podakovne strukture Fakulteta za računalništvo in informatiko Univerza v Ljubljani“, 2015.</w:t>
      </w:r>
    </w:p>
    <w:p w14:paraId="54513957" w14:textId="77777777" w:rsidR="00104E8E" w:rsidRPr="00104E8E" w:rsidRDefault="00104E8E" w:rsidP="00715BD8">
      <w:pPr>
        <w:widowControl w:val="0"/>
        <w:autoSpaceDE w:val="0"/>
        <w:autoSpaceDN w:val="0"/>
        <w:adjustRightInd w:val="0"/>
        <w:ind w:left="640" w:hanging="640"/>
        <w:jc w:val="left"/>
        <w:rPr>
          <w:noProof/>
        </w:rPr>
      </w:pPr>
      <w:r w:rsidRPr="00104E8E">
        <w:rPr>
          <w:noProof/>
        </w:rPr>
        <w:t>[29]</w:t>
      </w:r>
      <w:r w:rsidRPr="00104E8E">
        <w:rPr>
          <w:noProof/>
        </w:rPr>
        <w:tab/>
      </w:r>
      <w:r w:rsidRPr="00104E8E">
        <w:rPr>
          <w:i/>
          <w:iCs/>
          <w:noProof/>
        </w:rPr>
        <w:t>Swift Has Reached 1.0</w:t>
      </w:r>
      <w:r w:rsidRPr="00104E8E">
        <w:rPr>
          <w:noProof/>
        </w:rPr>
        <w:t>. Apple, 2014.</w:t>
      </w:r>
    </w:p>
    <w:p w14:paraId="4B1190CD" w14:textId="77777777" w:rsidR="00104E8E" w:rsidRPr="00104E8E" w:rsidRDefault="00104E8E" w:rsidP="00715BD8">
      <w:pPr>
        <w:widowControl w:val="0"/>
        <w:autoSpaceDE w:val="0"/>
        <w:autoSpaceDN w:val="0"/>
        <w:adjustRightInd w:val="0"/>
        <w:ind w:left="640" w:hanging="640"/>
        <w:jc w:val="left"/>
        <w:rPr>
          <w:noProof/>
        </w:rPr>
      </w:pPr>
      <w:r w:rsidRPr="00104E8E">
        <w:rPr>
          <w:noProof/>
        </w:rPr>
        <w:t>[30]</w:t>
      </w:r>
      <w:r w:rsidRPr="00104E8E">
        <w:rPr>
          <w:noProof/>
        </w:rPr>
        <w:tab/>
        <w:t>„Swift.org - About Swift“. [Na spletu]. Dostopno: https://swift.org/about/#swiftorg-and-open-source.</w:t>
      </w:r>
    </w:p>
    <w:p w14:paraId="7BECEC46" w14:textId="77777777" w:rsidR="00104E8E" w:rsidRPr="00104E8E" w:rsidRDefault="00104E8E" w:rsidP="00715BD8">
      <w:pPr>
        <w:widowControl w:val="0"/>
        <w:autoSpaceDE w:val="0"/>
        <w:autoSpaceDN w:val="0"/>
        <w:adjustRightInd w:val="0"/>
        <w:ind w:left="640" w:hanging="640"/>
        <w:jc w:val="left"/>
        <w:rPr>
          <w:noProof/>
        </w:rPr>
      </w:pPr>
      <w:r w:rsidRPr="00104E8E">
        <w:rPr>
          <w:noProof/>
        </w:rPr>
        <w:t>[31]</w:t>
      </w:r>
      <w:r w:rsidRPr="00104E8E">
        <w:rPr>
          <w:noProof/>
        </w:rPr>
        <w:tab/>
        <w:t>S. O’Grady, „The RedMonk Programming Language Rankings: June 2016“, 2016. [Na spletu]. Dostopno: http://redmonk.com/sogrady/2016/07/20/language-rankings-</w:t>
      </w:r>
      <w:r w:rsidRPr="00104E8E">
        <w:rPr>
          <w:noProof/>
        </w:rPr>
        <w:lastRenderedPageBreak/>
        <w:t>6-16/. [Dostopano: 21-avg-2016].</w:t>
      </w:r>
    </w:p>
    <w:p w14:paraId="4B313789" w14:textId="77777777" w:rsidR="00104E8E" w:rsidRPr="00104E8E" w:rsidRDefault="00104E8E" w:rsidP="00715BD8">
      <w:pPr>
        <w:widowControl w:val="0"/>
        <w:autoSpaceDE w:val="0"/>
        <w:autoSpaceDN w:val="0"/>
        <w:adjustRightInd w:val="0"/>
        <w:ind w:left="640" w:hanging="640"/>
        <w:jc w:val="left"/>
        <w:rPr>
          <w:noProof/>
        </w:rPr>
      </w:pPr>
      <w:r w:rsidRPr="00104E8E">
        <w:rPr>
          <w:noProof/>
        </w:rPr>
        <w:t>[32]</w:t>
      </w:r>
      <w:r w:rsidRPr="00104E8E">
        <w:rPr>
          <w:noProof/>
        </w:rPr>
        <w:tab/>
        <w:t>„NSUserDefaults Class Reference“. [Na spletu]. Dostopno: https://developer.apple.com/library/mac/documentation/Cocoa/Reference/Foundation/Classes/NSUserDefaults_Class/.</w:t>
      </w:r>
    </w:p>
    <w:p w14:paraId="3A2C5138" w14:textId="77777777" w:rsidR="00104E8E" w:rsidRPr="00104E8E" w:rsidRDefault="00104E8E" w:rsidP="00715BD8">
      <w:pPr>
        <w:widowControl w:val="0"/>
        <w:autoSpaceDE w:val="0"/>
        <w:autoSpaceDN w:val="0"/>
        <w:adjustRightInd w:val="0"/>
        <w:ind w:left="640" w:hanging="640"/>
        <w:jc w:val="left"/>
        <w:rPr>
          <w:noProof/>
        </w:rPr>
      </w:pPr>
      <w:r w:rsidRPr="00104E8E">
        <w:rPr>
          <w:noProof/>
        </w:rPr>
        <w:t>[33]</w:t>
      </w:r>
      <w:r w:rsidRPr="00104E8E">
        <w:rPr>
          <w:noProof/>
        </w:rPr>
        <w:tab/>
        <w:t>„How to Port Forward in Mikrotik Router“. [Na spletu]. Dostopno: http://www.icafemenu.com/how-to-port-forward-in-mikrotik-router.htm.</w:t>
      </w:r>
    </w:p>
    <w:p w14:paraId="5134B200" w14:textId="77777777" w:rsidR="00104E8E" w:rsidRPr="00104E8E" w:rsidRDefault="00104E8E" w:rsidP="00715BD8">
      <w:pPr>
        <w:widowControl w:val="0"/>
        <w:autoSpaceDE w:val="0"/>
        <w:autoSpaceDN w:val="0"/>
        <w:adjustRightInd w:val="0"/>
        <w:ind w:left="640" w:hanging="640"/>
        <w:jc w:val="left"/>
        <w:rPr>
          <w:noProof/>
        </w:rPr>
      </w:pPr>
      <w:r w:rsidRPr="00104E8E">
        <w:rPr>
          <w:noProof/>
        </w:rPr>
        <w:t>[34]</w:t>
      </w:r>
      <w:r w:rsidRPr="00104E8E">
        <w:rPr>
          <w:noProof/>
        </w:rPr>
        <w:tab/>
        <w:t>„RouterBoard.com : hAP ac“, 2016. [Na spletu]. Dostopno: http://routerboard.com/RB962UiGS-5HacT2HnT.</w:t>
      </w:r>
    </w:p>
    <w:p w14:paraId="6D9D8FFA" w14:textId="77777777" w:rsidR="00104E8E" w:rsidRPr="00104E8E" w:rsidRDefault="00104E8E" w:rsidP="00715BD8">
      <w:pPr>
        <w:widowControl w:val="0"/>
        <w:autoSpaceDE w:val="0"/>
        <w:autoSpaceDN w:val="0"/>
        <w:adjustRightInd w:val="0"/>
        <w:ind w:left="640" w:hanging="640"/>
        <w:jc w:val="left"/>
        <w:rPr>
          <w:noProof/>
        </w:rPr>
      </w:pPr>
      <w:r w:rsidRPr="00104E8E">
        <w:rPr>
          <w:noProof/>
        </w:rPr>
        <w:t>[35]</w:t>
      </w:r>
      <w:r w:rsidRPr="00104E8E">
        <w:rPr>
          <w:noProof/>
        </w:rPr>
        <w:tab/>
        <w:t>„Diymall Ibeacon Bluetooth Module 4 0 Ble Positioning Sensor Wireless | eBay“. [Na spletu]. Dostopno: http://www.ebay.com/itm/181605556854?_trksid=p2057872.m2749.l2648&amp;ssPageName=STRK%3AMEBIDX%3AIT.</w:t>
      </w:r>
    </w:p>
    <w:p w14:paraId="6EE64927" w14:textId="4B993F28" w:rsidR="003E2601" w:rsidRPr="003E2601" w:rsidRDefault="003E2601" w:rsidP="00715BD8">
      <w:pPr>
        <w:widowControl w:val="0"/>
        <w:autoSpaceDE w:val="0"/>
        <w:autoSpaceDN w:val="0"/>
        <w:adjustRightInd w:val="0"/>
        <w:ind w:left="640" w:hanging="640"/>
        <w:jc w:val="left"/>
        <w:rPr>
          <w:b/>
          <w:sz w:val="28"/>
        </w:rPr>
      </w:pPr>
      <w:r w:rsidRPr="003E2601">
        <w:rPr>
          <w:b/>
        </w:rPr>
        <w:fldChar w:fldCharType="end"/>
      </w:r>
    </w:p>
    <w:sectPr w:rsidR="003E2601" w:rsidRPr="003E2601" w:rsidSect="003762D6">
      <w:headerReference w:type="default" r:id="rId40"/>
      <w:footerReference w:type="default" r:id="rId41"/>
      <w:type w:val="continuous"/>
      <w:pgSz w:w="11901" w:h="16834" w:code="9"/>
      <w:pgMar w:top="1701" w:right="1418" w:bottom="1701" w:left="1701" w:header="851" w:footer="709" w:gutter="0"/>
      <w:pgNumType w:start="1"/>
      <w:cols w:space="708"/>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A5EDF7" w14:textId="77777777" w:rsidR="00675004" w:rsidRDefault="00675004" w:rsidP="00BE546D">
      <w:r>
        <w:separator/>
      </w:r>
    </w:p>
  </w:endnote>
  <w:endnote w:type="continuationSeparator" w:id="0">
    <w:p w14:paraId="6AB8C2F2" w14:textId="77777777" w:rsidR="00675004" w:rsidRDefault="00675004" w:rsidP="00BE54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Batang">
    <w:panose1 w:val="02030600000101010101"/>
    <w:charset w:val="81"/>
    <w:family w:val="auto"/>
    <w:pitch w:val="variable"/>
    <w:sig w:usb0="B00002AF" w:usb1="69D77CFB" w:usb2="00000030" w:usb3="00000000" w:csb0="0008009F" w:csb1="00000000"/>
  </w:font>
  <w:font w:name="Calibri Light">
    <w:panose1 w:val="020F0302020204030204"/>
    <w:charset w:val="00"/>
    <w:family w:val="auto"/>
    <w:pitch w:val="variable"/>
    <w:sig w:usb0="A00002EF" w:usb1="4000207B" w:usb2="00000000" w:usb3="00000000" w:csb0="0000019F" w:csb1="00000000"/>
  </w:font>
  <w:font w:name="Arial Narrow">
    <w:panose1 w:val="020B0606020202030204"/>
    <w:charset w:val="00"/>
    <w:family w:val="auto"/>
    <w:pitch w:val="variable"/>
    <w:sig w:usb0="00000287" w:usb1="00000800" w:usb2="00000000" w:usb3="00000000" w:csb0="0000009F" w:csb1="00000000"/>
  </w:font>
  <w:font w:name="Times">
    <w:panose1 w:val="02000500000000000000"/>
    <w:charset w:val="00"/>
    <w:family w:val="auto"/>
    <w:pitch w:val="variable"/>
    <w:sig w:usb0="00000003" w:usb1="00000000" w:usb2="00000000" w:usb3="00000000" w:csb0="00000001" w:csb1="00000000"/>
  </w:font>
  <w:font w:name="Menlo">
    <w:altName w:val="Arial"/>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3F2E" w14:textId="77777777" w:rsidR="00D75002" w:rsidRDefault="00D7500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0830FA4" w14:textId="77777777" w:rsidR="00D75002" w:rsidRDefault="00D75002" w:rsidP="00437D0A">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6DE0922E" w14:textId="77777777" w:rsidR="00D75002" w:rsidRDefault="00D75002" w:rsidP="003762D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AA768" w14:textId="77777777" w:rsidR="00D75002" w:rsidRDefault="00D7500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90C03">
      <w:rPr>
        <w:rStyle w:val="PageNumber"/>
        <w:noProof/>
      </w:rPr>
      <w:t>viii</w:t>
    </w:r>
    <w:r>
      <w:rPr>
        <w:rStyle w:val="PageNumber"/>
      </w:rPr>
      <w:fldChar w:fldCharType="end"/>
    </w:r>
  </w:p>
  <w:p w14:paraId="4814F867" w14:textId="77777777" w:rsidR="00D75002" w:rsidRDefault="00D75002" w:rsidP="00437D0A">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69117" w14:textId="77777777" w:rsidR="00D75002" w:rsidRDefault="00D7500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046F7">
      <w:rPr>
        <w:rStyle w:val="PageNumber"/>
        <w:noProof/>
      </w:rPr>
      <w:t>1</w:t>
    </w:r>
    <w:r>
      <w:rPr>
        <w:rStyle w:val="PageNumber"/>
      </w:rPr>
      <w:fldChar w:fldCharType="end"/>
    </w:r>
  </w:p>
  <w:p w14:paraId="19AC99C2" w14:textId="6AE36F63" w:rsidR="00D75002" w:rsidRPr="000867F4" w:rsidRDefault="00D75002" w:rsidP="00CD772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BB615" w14:textId="77777777" w:rsidR="00D75002" w:rsidRDefault="00D75002" w:rsidP="0010535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5EFF">
      <w:rPr>
        <w:rStyle w:val="PageNumber"/>
        <w:noProof/>
      </w:rPr>
      <w:t>5</w:t>
    </w:r>
    <w:r>
      <w:rPr>
        <w:rStyle w:val="PageNumber"/>
      </w:rPr>
      <w:fldChar w:fldCharType="end"/>
    </w:r>
  </w:p>
  <w:p w14:paraId="7972DA6B" w14:textId="77777777" w:rsidR="00D75002" w:rsidRDefault="00D75002" w:rsidP="003762D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E648FE" w14:textId="77777777" w:rsidR="00675004" w:rsidRDefault="00675004" w:rsidP="00BE546D">
      <w:r>
        <w:separator/>
      </w:r>
    </w:p>
  </w:footnote>
  <w:footnote w:type="continuationSeparator" w:id="0">
    <w:p w14:paraId="493FD456" w14:textId="77777777" w:rsidR="00675004" w:rsidRDefault="00675004" w:rsidP="00BE546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FB1ABC" w14:textId="77777777" w:rsidR="00D75002" w:rsidRPr="00DA3934" w:rsidRDefault="00D75002" w:rsidP="00DA3934">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F4FCE"/>
    <w:multiLevelType w:val="hybridMultilevel"/>
    <w:tmpl w:val="AB4C2932"/>
    <w:lvl w:ilvl="0" w:tplc="04240001">
      <w:start w:val="1"/>
      <w:numFmt w:val="bullet"/>
      <w:lvlText w:val=""/>
      <w:lvlJc w:val="left"/>
      <w:pPr>
        <w:ind w:left="1146" w:hanging="360"/>
      </w:pPr>
      <w:rPr>
        <w:rFonts w:ascii="Symbol" w:hAnsi="Symbol" w:hint="default"/>
      </w:rPr>
    </w:lvl>
    <w:lvl w:ilvl="1" w:tplc="04240003" w:tentative="1">
      <w:start w:val="1"/>
      <w:numFmt w:val="bullet"/>
      <w:lvlText w:val="o"/>
      <w:lvlJc w:val="left"/>
      <w:pPr>
        <w:ind w:left="1866" w:hanging="360"/>
      </w:pPr>
      <w:rPr>
        <w:rFonts w:ascii="Courier New" w:hAnsi="Courier New" w:hint="default"/>
      </w:rPr>
    </w:lvl>
    <w:lvl w:ilvl="2" w:tplc="04240005" w:tentative="1">
      <w:start w:val="1"/>
      <w:numFmt w:val="bullet"/>
      <w:lvlText w:val=""/>
      <w:lvlJc w:val="left"/>
      <w:pPr>
        <w:ind w:left="2586" w:hanging="360"/>
      </w:pPr>
      <w:rPr>
        <w:rFonts w:ascii="Wingdings" w:hAnsi="Wingdings" w:hint="default"/>
      </w:rPr>
    </w:lvl>
    <w:lvl w:ilvl="3" w:tplc="04240001" w:tentative="1">
      <w:start w:val="1"/>
      <w:numFmt w:val="bullet"/>
      <w:lvlText w:val=""/>
      <w:lvlJc w:val="left"/>
      <w:pPr>
        <w:ind w:left="3306" w:hanging="360"/>
      </w:pPr>
      <w:rPr>
        <w:rFonts w:ascii="Symbol" w:hAnsi="Symbol" w:hint="default"/>
      </w:rPr>
    </w:lvl>
    <w:lvl w:ilvl="4" w:tplc="04240003" w:tentative="1">
      <w:start w:val="1"/>
      <w:numFmt w:val="bullet"/>
      <w:lvlText w:val="o"/>
      <w:lvlJc w:val="left"/>
      <w:pPr>
        <w:ind w:left="4026" w:hanging="360"/>
      </w:pPr>
      <w:rPr>
        <w:rFonts w:ascii="Courier New" w:hAnsi="Courier New" w:hint="default"/>
      </w:rPr>
    </w:lvl>
    <w:lvl w:ilvl="5" w:tplc="04240005" w:tentative="1">
      <w:start w:val="1"/>
      <w:numFmt w:val="bullet"/>
      <w:lvlText w:val=""/>
      <w:lvlJc w:val="left"/>
      <w:pPr>
        <w:ind w:left="4746" w:hanging="360"/>
      </w:pPr>
      <w:rPr>
        <w:rFonts w:ascii="Wingdings" w:hAnsi="Wingdings" w:hint="default"/>
      </w:rPr>
    </w:lvl>
    <w:lvl w:ilvl="6" w:tplc="04240001" w:tentative="1">
      <w:start w:val="1"/>
      <w:numFmt w:val="bullet"/>
      <w:lvlText w:val=""/>
      <w:lvlJc w:val="left"/>
      <w:pPr>
        <w:ind w:left="5466" w:hanging="360"/>
      </w:pPr>
      <w:rPr>
        <w:rFonts w:ascii="Symbol" w:hAnsi="Symbol" w:hint="default"/>
      </w:rPr>
    </w:lvl>
    <w:lvl w:ilvl="7" w:tplc="04240003" w:tentative="1">
      <w:start w:val="1"/>
      <w:numFmt w:val="bullet"/>
      <w:lvlText w:val="o"/>
      <w:lvlJc w:val="left"/>
      <w:pPr>
        <w:ind w:left="6186" w:hanging="360"/>
      </w:pPr>
      <w:rPr>
        <w:rFonts w:ascii="Courier New" w:hAnsi="Courier New" w:hint="default"/>
      </w:rPr>
    </w:lvl>
    <w:lvl w:ilvl="8" w:tplc="04240005" w:tentative="1">
      <w:start w:val="1"/>
      <w:numFmt w:val="bullet"/>
      <w:lvlText w:val=""/>
      <w:lvlJc w:val="left"/>
      <w:pPr>
        <w:ind w:left="6906" w:hanging="360"/>
      </w:pPr>
      <w:rPr>
        <w:rFonts w:ascii="Wingdings" w:hAnsi="Wingdings" w:hint="default"/>
      </w:rPr>
    </w:lvl>
  </w:abstractNum>
  <w:abstractNum w:abstractNumId="1">
    <w:nsid w:val="06CF75D7"/>
    <w:multiLevelType w:val="hybridMultilevel"/>
    <w:tmpl w:val="113A63F8"/>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nsid w:val="08E2024D"/>
    <w:multiLevelType w:val="hybridMultilevel"/>
    <w:tmpl w:val="1772D1F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nsid w:val="100E0EA2"/>
    <w:multiLevelType w:val="hybridMultilevel"/>
    <w:tmpl w:val="022E141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E64213"/>
    <w:multiLevelType w:val="hybridMultilevel"/>
    <w:tmpl w:val="373412B0"/>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5">
    <w:nsid w:val="15F62775"/>
    <w:multiLevelType w:val="hybridMultilevel"/>
    <w:tmpl w:val="45808BD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nsid w:val="1D3240EF"/>
    <w:multiLevelType w:val="hybridMultilevel"/>
    <w:tmpl w:val="C45EC7D6"/>
    <w:lvl w:ilvl="0" w:tplc="0424000F">
      <w:start w:val="1"/>
      <w:numFmt w:val="decimal"/>
      <w:lvlText w:val="%1."/>
      <w:lvlJc w:val="left"/>
      <w:pPr>
        <w:ind w:left="720" w:hanging="360"/>
      </w:pPr>
      <w:rPr>
        <w:rFonts w:cs="Times New Roman"/>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7">
    <w:nsid w:val="22F53889"/>
    <w:multiLevelType w:val="hybridMultilevel"/>
    <w:tmpl w:val="4250803E"/>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0F33CC"/>
    <w:multiLevelType w:val="hybridMultilevel"/>
    <w:tmpl w:val="B338FCA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nsid w:val="24132489"/>
    <w:multiLevelType w:val="hybridMultilevel"/>
    <w:tmpl w:val="074AEF9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nsid w:val="2EAC455E"/>
    <w:multiLevelType w:val="hybridMultilevel"/>
    <w:tmpl w:val="FF921DC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BE4792"/>
    <w:multiLevelType w:val="hybridMultilevel"/>
    <w:tmpl w:val="0368EF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67C600F"/>
    <w:multiLevelType w:val="multilevel"/>
    <w:tmpl w:val="FB768ADA"/>
    <w:lvl w:ilvl="0">
      <w:start w:val="1"/>
      <w:numFmt w:val="decimal"/>
      <w:pStyle w:val="Heading1"/>
      <w:lvlText w:val="%1"/>
      <w:lvlJc w:val="left"/>
      <w:pPr>
        <w:tabs>
          <w:tab w:val="num" w:pos="432"/>
        </w:tabs>
        <w:ind w:left="432" w:hanging="432"/>
      </w:pPr>
      <w:rPr>
        <w:rFonts w:cs="Times New Roman"/>
        <w:sz w:val="32"/>
        <w:szCs w:val="32"/>
      </w:rPr>
    </w:lvl>
    <w:lvl w:ilvl="1">
      <w:start w:val="1"/>
      <w:numFmt w:val="decimal"/>
      <w:pStyle w:val="Heading2"/>
      <w:lvlText w:val="%1.%2"/>
      <w:lvlJc w:val="left"/>
      <w:pPr>
        <w:tabs>
          <w:tab w:val="num" w:pos="860"/>
        </w:tabs>
        <w:ind w:left="860"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pStyle w:val="Heading8"/>
      <w:lvlText w:val="%1.%2.%3.%4.%5.%6.%7.%8"/>
      <w:lvlJc w:val="left"/>
      <w:pPr>
        <w:tabs>
          <w:tab w:val="num" w:pos="1440"/>
        </w:tabs>
        <w:ind w:left="1440" w:hanging="1440"/>
      </w:pPr>
      <w:rPr>
        <w:rFonts w:cs="Times New Roman"/>
      </w:rPr>
    </w:lvl>
    <w:lvl w:ilvl="8">
      <w:start w:val="1"/>
      <w:numFmt w:val="decimal"/>
      <w:pStyle w:val="Heading9"/>
      <w:lvlText w:val="%1.%2.%3.%4.%5.%6.%7.%8.%9"/>
      <w:lvlJc w:val="left"/>
      <w:pPr>
        <w:tabs>
          <w:tab w:val="num" w:pos="1584"/>
        </w:tabs>
        <w:ind w:left="1584" w:hanging="1584"/>
      </w:pPr>
      <w:rPr>
        <w:rFonts w:cs="Times New Roman"/>
      </w:rPr>
    </w:lvl>
  </w:abstractNum>
  <w:abstractNum w:abstractNumId="13">
    <w:nsid w:val="40117AB4"/>
    <w:multiLevelType w:val="singleLevel"/>
    <w:tmpl w:val="0424000F"/>
    <w:lvl w:ilvl="0">
      <w:start w:val="1"/>
      <w:numFmt w:val="decimal"/>
      <w:lvlText w:val="%1."/>
      <w:lvlJc w:val="left"/>
      <w:pPr>
        <w:tabs>
          <w:tab w:val="num" w:pos="360"/>
        </w:tabs>
        <w:ind w:left="360" w:hanging="360"/>
      </w:pPr>
      <w:rPr>
        <w:rFonts w:hint="default"/>
      </w:rPr>
    </w:lvl>
  </w:abstractNum>
  <w:abstractNum w:abstractNumId="14">
    <w:nsid w:val="42520A06"/>
    <w:multiLevelType w:val="hybridMultilevel"/>
    <w:tmpl w:val="80CA689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6210033"/>
    <w:multiLevelType w:val="hybridMultilevel"/>
    <w:tmpl w:val="B834133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6">
    <w:nsid w:val="566D6DDD"/>
    <w:multiLevelType w:val="hybridMultilevel"/>
    <w:tmpl w:val="F7B6B102"/>
    <w:lvl w:ilvl="0" w:tplc="04240001">
      <w:start w:val="1"/>
      <w:numFmt w:val="bullet"/>
      <w:lvlText w:val=""/>
      <w:lvlJc w:val="left"/>
      <w:pPr>
        <w:tabs>
          <w:tab w:val="num" w:pos="720"/>
        </w:tabs>
        <w:ind w:left="720" w:hanging="360"/>
      </w:pPr>
      <w:rPr>
        <w:rFonts w:ascii="Symbol" w:hAnsi="Symbol" w:hint="default"/>
      </w:rPr>
    </w:lvl>
    <w:lvl w:ilvl="1" w:tplc="04240003">
      <w:start w:val="1"/>
      <w:numFmt w:val="decimal"/>
      <w:lvlText w:val="%2."/>
      <w:lvlJc w:val="left"/>
      <w:pPr>
        <w:tabs>
          <w:tab w:val="num" w:pos="1440"/>
        </w:tabs>
        <w:ind w:left="1440" w:hanging="360"/>
      </w:pPr>
      <w:rPr>
        <w:rFonts w:cs="Times New Roman"/>
      </w:rPr>
    </w:lvl>
    <w:lvl w:ilvl="2" w:tplc="04240005">
      <w:start w:val="1"/>
      <w:numFmt w:val="decimal"/>
      <w:lvlText w:val="%3."/>
      <w:lvlJc w:val="left"/>
      <w:pPr>
        <w:tabs>
          <w:tab w:val="num" w:pos="2160"/>
        </w:tabs>
        <w:ind w:left="2160" w:hanging="360"/>
      </w:pPr>
      <w:rPr>
        <w:rFonts w:cs="Times New Roman"/>
      </w:rPr>
    </w:lvl>
    <w:lvl w:ilvl="3" w:tplc="04240001">
      <w:start w:val="1"/>
      <w:numFmt w:val="decimal"/>
      <w:lvlText w:val="%4."/>
      <w:lvlJc w:val="left"/>
      <w:pPr>
        <w:tabs>
          <w:tab w:val="num" w:pos="2880"/>
        </w:tabs>
        <w:ind w:left="2880" w:hanging="360"/>
      </w:pPr>
      <w:rPr>
        <w:rFonts w:cs="Times New Roman"/>
      </w:rPr>
    </w:lvl>
    <w:lvl w:ilvl="4" w:tplc="04240003">
      <w:start w:val="1"/>
      <w:numFmt w:val="decimal"/>
      <w:lvlText w:val="%5."/>
      <w:lvlJc w:val="left"/>
      <w:pPr>
        <w:tabs>
          <w:tab w:val="num" w:pos="3600"/>
        </w:tabs>
        <w:ind w:left="3600" w:hanging="360"/>
      </w:pPr>
      <w:rPr>
        <w:rFonts w:cs="Times New Roman"/>
      </w:rPr>
    </w:lvl>
    <w:lvl w:ilvl="5" w:tplc="04240005">
      <w:start w:val="1"/>
      <w:numFmt w:val="decimal"/>
      <w:lvlText w:val="%6."/>
      <w:lvlJc w:val="left"/>
      <w:pPr>
        <w:tabs>
          <w:tab w:val="num" w:pos="4320"/>
        </w:tabs>
        <w:ind w:left="4320" w:hanging="360"/>
      </w:pPr>
      <w:rPr>
        <w:rFonts w:cs="Times New Roman"/>
      </w:rPr>
    </w:lvl>
    <w:lvl w:ilvl="6" w:tplc="04240001">
      <w:start w:val="1"/>
      <w:numFmt w:val="decimal"/>
      <w:lvlText w:val="%7."/>
      <w:lvlJc w:val="left"/>
      <w:pPr>
        <w:tabs>
          <w:tab w:val="num" w:pos="5040"/>
        </w:tabs>
        <w:ind w:left="5040" w:hanging="360"/>
      </w:pPr>
      <w:rPr>
        <w:rFonts w:cs="Times New Roman"/>
      </w:rPr>
    </w:lvl>
    <w:lvl w:ilvl="7" w:tplc="04240003">
      <w:start w:val="1"/>
      <w:numFmt w:val="decimal"/>
      <w:lvlText w:val="%8."/>
      <w:lvlJc w:val="left"/>
      <w:pPr>
        <w:tabs>
          <w:tab w:val="num" w:pos="5760"/>
        </w:tabs>
        <w:ind w:left="5760" w:hanging="360"/>
      </w:pPr>
      <w:rPr>
        <w:rFonts w:cs="Times New Roman"/>
      </w:rPr>
    </w:lvl>
    <w:lvl w:ilvl="8" w:tplc="04240005">
      <w:start w:val="1"/>
      <w:numFmt w:val="decimal"/>
      <w:lvlText w:val="%9."/>
      <w:lvlJc w:val="left"/>
      <w:pPr>
        <w:tabs>
          <w:tab w:val="num" w:pos="6480"/>
        </w:tabs>
        <w:ind w:left="6480" w:hanging="360"/>
      </w:pPr>
      <w:rPr>
        <w:rFonts w:cs="Times New Roman"/>
      </w:rPr>
    </w:lvl>
  </w:abstractNum>
  <w:abstractNum w:abstractNumId="17">
    <w:nsid w:val="5E1C298F"/>
    <w:multiLevelType w:val="hybridMultilevel"/>
    <w:tmpl w:val="7642668E"/>
    <w:lvl w:ilvl="0" w:tplc="3A8C7B82">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18">
    <w:nsid w:val="613216BC"/>
    <w:multiLevelType w:val="hybridMultilevel"/>
    <w:tmpl w:val="DCD43D76"/>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9">
    <w:nsid w:val="62CA2A8F"/>
    <w:multiLevelType w:val="hybridMultilevel"/>
    <w:tmpl w:val="9E62B7C8"/>
    <w:lvl w:ilvl="0" w:tplc="AC60574E">
      <w:start w:val="1"/>
      <w:numFmt w:val="decimal"/>
      <w:lvlText w:val="%1."/>
      <w:lvlJc w:val="left"/>
      <w:pPr>
        <w:ind w:left="720" w:hanging="360"/>
      </w:pPr>
      <w:rPr>
        <w:rFonts w:cs="Times New Roman" w:hint="default"/>
      </w:rPr>
    </w:lvl>
    <w:lvl w:ilvl="1" w:tplc="04240019" w:tentative="1">
      <w:start w:val="1"/>
      <w:numFmt w:val="lowerLetter"/>
      <w:lvlText w:val="%2."/>
      <w:lvlJc w:val="left"/>
      <w:pPr>
        <w:ind w:left="1440" w:hanging="360"/>
      </w:pPr>
      <w:rPr>
        <w:rFonts w:cs="Times New Roman"/>
      </w:rPr>
    </w:lvl>
    <w:lvl w:ilvl="2" w:tplc="0424001B" w:tentative="1">
      <w:start w:val="1"/>
      <w:numFmt w:val="lowerRoman"/>
      <w:lvlText w:val="%3."/>
      <w:lvlJc w:val="right"/>
      <w:pPr>
        <w:ind w:left="2160" w:hanging="180"/>
      </w:pPr>
      <w:rPr>
        <w:rFonts w:cs="Times New Roman"/>
      </w:rPr>
    </w:lvl>
    <w:lvl w:ilvl="3" w:tplc="0424000F" w:tentative="1">
      <w:start w:val="1"/>
      <w:numFmt w:val="decimal"/>
      <w:lvlText w:val="%4."/>
      <w:lvlJc w:val="left"/>
      <w:pPr>
        <w:ind w:left="2880" w:hanging="360"/>
      </w:pPr>
      <w:rPr>
        <w:rFonts w:cs="Times New Roman"/>
      </w:rPr>
    </w:lvl>
    <w:lvl w:ilvl="4" w:tplc="04240019" w:tentative="1">
      <w:start w:val="1"/>
      <w:numFmt w:val="lowerLetter"/>
      <w:lvlText w:val="%5."/>
      <w:lvlJc w:val="left"/>
      <w:pPr>
        <w:ind w:left="3600" w:hanging="360"/>
      </w:pPr>
      <w:rPr>
        <w:rFonts w:cs="Times New Roman"/>
      </w:rPr>
    </w:lvl>
    <w:lvl w:ilvl="5" w:tplc="0424001B" w:tentative="1">
      <w:start w:val="1"/>
      <w:numFmt w:val="lowerRoman"/>
      <w:lvlText w:val="%6."/>
      <w:lvlJc w:val="right"/>
      <w:pPr>
        <w:ind w:left="4320" w:hanging="180"/>
      </w:pPr>
      <w:rPr>
        <w:rFonts w:cs="Times New Roman"/>
      </w:rPr>
    </w:lvl>
    <w:lvl w:ilvl="6" w:tplc="0424000F" w:tentative="1">
      <w:start w:val="1"/>
      <w:numFmt w:val="decimal"/>
      <w:lvlText w:val="%7."/>
      <w:lvlJc w:val="left"/>
      <w:pPr>
        <w:ind w:left="5040" w:hanging="360"/>
      </w:pPr>
      <w:rPr>
        <w:rFonts w:cs="Times New Roman"/>
      </w:rPr>
    </w:lvl>
    <w:lvl w:ilvl="7" w:tplc="04240019" w:tentative="1">
      <w:start w:val="1"/>
      <w:numFmt w:val="lowerLetter"/>
      <w:lvlText w:val="%8."/>
      <w:lvlJc w:val="left"/>
      <w:pPr>
        <w:ind w:left="5760" w:hanging="360"/>
      </w:pPr>
      <w:rPr>
        <w:rFonts w:cs="Times New Roman"/>
      </w:rPr>
    </w:lvl>
    <w:lvl w:ilvl="8" w:tplc="0424001B" w:tentative="1">
      <w:start w:val="1"/>
      <w:numFmt w:val="lowerRoman"/>
      <w:lvlText w:val="%9."/>
      <w:lvlJc w:val="right"/>
      <w:pPr>
        <w:ind w:left="6480" w:hanging="180"/>
      </w:pPr>
      <w:rPr>
        <w:rFonts w:cs="Times New Roman"/>
      </w:rPr>
    </w:lvl>
  </w:abstractNum>
  <w:abstractNum w:abstractNumId="20">
    <w:nsid w:val="642B0707"/>
    <w:multiLevelType w:val="hybridMultilevel"/>
    <w:tmpl w:val="6F824434"/>
    <w:lvl w:ilvl="0" w:tplc="04240001">
      <w:start w:val="1"/>
      <w:numFmt w:val="bullet"/>
      <w:lvlText w:val=""/>
      <w:lvlJc w:val="left"/>
      <w:pPr>
        <w:ind w:left="144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1">
    <w:nsid w:val="6F112B8F"/>
    <w:multiLevelType w:val="hybridMultilevel"/>
    <w:tmpl w:val="DD18939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22">
    <w:nsid w:val="6FFB4532"/>
    <w:multiLevelType w:val="hybridMultilevel"/>
    <w:tmpl w:val="B78ABA8C"/>
    <w:lvl w:ilvl="0" w:tplc="7520CA5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0624018"/>
    <w:multiLevelType w:val="hybridMultilevel"/>
    <w:tmpl w:val="225C64B6"/>
    <w:lvl w:ilvl="0" w:tplc="04240001">
      <w:start w:val="1"/>
      <w:numFmt w:val="bullet"/>
      <w:lvlText w:val=""/>
      <w:lvlJc w:val="left"/>
      <w:pPr>
        <w:tabs>
          <w:tab w:val="num" w:pos="720"/>
        </w:tabs>
        <w:ind w:left="720" w:hanging="360"/>
      </w:pPr>
      <w:rPr>
        <w:rFonts w:ascii="Symbol" w:hAnsi="Symbol" w:hint="default"/>
      </w:rPr>
    </w:lvl>
    <w:lvl w:ilvl="1" w:tplc="04240003" w:tentative="1">
      <w:start w:val="1"/>
      <w:numFmt w:val="bullet"/>
      <w:lvlText w:val="o"/>
      <w:lvlJc w:val="left"/>
      <w:pPr>
        <w:tabs>
          <w:tab w:val="num" w:pos="1440"/>
        </w:tabs>
        <w:ind w:left="1440" w:hanging="360"/>
      </w:pPr>
      <w:rPr>
        <w:rFonts w:ascii="Courier New" w:hAnsi="Courier New" w:hint="default"/>
      </w:rPr>
    </w:lvl>
    <w:lvl w:ilvl="2" w:tplc="04240005" w:tentative="1">
      <w:start w:val="1"/>
      <w:numFmt w:val="bullet"/>
      <w:lvlText w:val=""/>
      <w:lvlJc w:val="left"/>
      <w:pPr>
        <w:tabs>
          <w:tab w:val="num" w:pos="2160"/>
        </w:tabs>
        <w:ind w:left="2160" w:hanging="360"/>
      </w:pPr>
      <w:rPr>
        <w:rFonts w:ascii="Wingdings" w:hAnsi="Wingdings" w:hint="default"/>
      </w:rPr>
    </w:lvl>
    <w:lvl w:ilvl="3" w:tplc="04240001" w:tentative="1">
      <w:start w:val="1"/>
      <w:numFmt w:val="bullet"/>
      <w:lvlText w:val=""/>
      <w:lvlJc w:val="left"/>
      <w:pPr>
        <w:tabs>
          <w:tab w:val="num" w:pos="2880"/>
        </w:tabs>
        <w:ind w:left="2880" w:hanging="360"/>
      </w:pPr>
      <w:rPr>
        <w:rFonts w:ascii="Symbol" w:hAnsi="Symbol" w:hint="default"/>
      </w:rPr>
    </w:lvl>
    <w:lvl w:ilvl="4" w:tplc="04240003" w:tentative="1">
      <w:start w:val="1"/>
      <w:numFmt w:val="bullet"/>
      <w:lvlText w:val="o"/>
      <w:lvlJc w:val="left"/>
      <w:pPr>
        <w:tabs>
          <w:tab w:val="num" w:pos="3600"/>
        </w:tabs>
        <w:ind w:left="3600" w:hanging="360"/>
      </w:pPr>
      <w:rPr>
        <w:rFonts w:ascii="Courier New" w:hAnsi="Courier New" w:hint="default"/>
      </w:rPr>
    </w:lvl>
    <w:lvl w:ilvl="5" w:tplc="04240005" w:tentative="1">
      <w:start w:val="1"/>
      <w:numFmt w:val="bullet"/>
      <w:lvlText w:val=""/>
      <w:lvlJc w:val="left"/>
      <w:pPr>
        <w:tabs>
          <w:tab w:val="num" w:pos="4320"/>
        </w:tabs>
        <w:ind w:left="4320" w:hanging="360"/>
      </w:pPr>
      <w:rPr>
        <w:rFonts w:ascii="Wingdings" w:hAnsi="Wingdings" w:hint="default"/>
      </w:rPr>
    </w:lvl>
    <w:lvl w:ilvl="6" w:tplc="04240001" w:tentative="1">
      <w:start w:val="1"/>
      <w:numFmt w:val="bullet"/>
      <w:lvlText w:val=""/>
      <w:lvlJc w:val="left"/>
      <w:pPr>
        <w:tabs>
          <w:tab w:val="num" w:pos="5040"/>
        </w:tabs>
        <w:ind w:left="5040" w:hanging="360"/>
      </w:pPr>
      <w:rPr>
        <w:rFonts w:ascii="Symbol" w:hAnsi="Symbol" w:hint="default"/>
      </w:rPr>
    </w:lvl>
    <w:lvl w:ilvl="7" w:tplc="04240003" w:tentative="1">
      <w:start w:val="1"/>
      <w:numFmt w:val="bullet"/>
      <w:lvlText w:val="o"/>
      <w:lvlJc w:val="left"/>
      <w:pPr>
        <w:tabs>
          <w:tab w:val="num" w:pos="5760"/>
        </w:tabs>
        <w:ind w:left="5760" w:hanging="360"/>
      </w:pPr>
      <w:rPr>
        <w:rFonts w:ascii="Courier New" w:hAnsi="Courier New" w:hint="default"/>
      </w:rPr>
    </w:lvl>
    <w:lvl w:ilvl="8" w:tplc="04240005" w:tentative="1">
      <w:start w:val="1"/>
      <w:numFmt w:val="bullet"/>
      <w:lvlText w:val=""/>
      <w:lvlJc w:val="left"/>
      <w:pPr>
        <w:tabs>
          <w:tab w:val="num" w:pos="6480"/>
        </w:tabs>
        <w:ind w:left="6480" w:hanging="360"/>
      </w:pPr>
      <w:rPr>
        <w:rFonts w:ascii="Wingdings" w:hAnsi="Wingdings" w:hint="default"/>
      </w:rPr>
    </w:lvl>
  </w:abstractNum>
  <w:abstractNum w:abstractNumId="24">
    <w:nsid w:val="74967D99"/>
    <w:multiLevelType w:val="multilevel"/>
    <w:tmpl w:val="6F1612AC"/>
    <w:lvl w:ilvl="0">
      <w:start w:val="1"/>
      <w:numFmt w:val="decimal"/>
      <w:lvlText w:val="%1."/>
      <w:lvlJc w:val="left"/>
      <w:pPr>
        <w:tabs>
          <w:tab w:val="num" w:pos="720"/>
        </w:tabs>
        <w:ind w:left="720" w:hanging="720"/>
      </w:pPr>
      <w:rPr>
        <w:rFonts w:cs="Times New Roman"/>
      </w:rPr>
    </w:lvl>
    <w:lvl w:ilvl="1">
      <w:start w:val="1"/>
      <w:numFmt w:val="decimal"/>
      <w:lvlText w:val="%2."/>
      <w:lvlJc w:val="left"/>
      <w:pPr>
        <w:tabs>
          <w:tab w:val="num" w:pos="1440"/>
        </w:tabs>
        <w:ind w:left="1440" w:hanging="720"/>
      </w:pPr>
      <w:rPr>
        <w:rFonts w:cs="Times New Roman"/>
      </w:rPr>
    </w:lvl>
    <w:lvl w:ilvl="2">
      <w:start w:val="1"/>
      <w:numFmt w:val="decimal"/>
      <w:lvlText w:val="%3."/>
      <w:lvlJc w:val="left"/>
      <w:pPr>
        <w:tabs>
          <w:tab w:val="num" w:pos="2160"/>
        </w:tabs>
        <w:ind w:left="2160" w:hanging="720"/>
      </w:pPr>
      <w:rPr>
        <w:rFonts w:cs="Times New Roman"/>
      </w:rPr>
    </w:lvl>
    <w:lvl w:ilvl="3">
      <w:start w:val="1"/>
      <w:numFmt w:val="decimal"/>
      <w:lvlText w:val="%4."/>
      <w:lvlJc w:val="left"/>
      <w:pPr>
        <w:tabs>
          <w:tab w:val="num" w:pos="2880"/>
        </w:tabs>
        <w:ind w:left="2880" w:hanging="720"/>
      </w:pPr>
      <w:rPr>
        <w:rFonts w:cs="Times New Roman"/>
      </w:rPr>
    </w:lvl>
    <w:lvl w:ilvl="4">
      <w:start w:val="1"/>
      <w:numFmt w:val="decimal"/>
      <w:lvlText w:val="%5."/>
      <w:lvlJc w:val="left"/>
      <w:pPr>
        <w:tabs>
          <w:tab w:val="num" w:pos="3600"/>
        </w:tabs>
        <w:ind w:left="3600" w:hanging="720"/>
      </w:pPr>
      <w:rPr>
        <w:rFonts w:cs="Times New Roman"/>
      </w:rPr>
    </w:lvl>
    <w:lvl w:ilvl="5">
      <w:start w:val="1"/>
      <w:numFmt w:val="decimal"/>
      <w:lvlText w:val="%6."/>
      <w:lvlJc w:val="left"/>
      <w:pPr>
        <w:tabs>
          <w:tab w:val="num" w:pos="4320"/>
        </w:tabs>
        <w:ind w:left="4320" w:hanging="720"/>
      </w:pPr>
      <w:rPr>
        <w:rFonts w:cs="Times New Roman"/>
      </w:rPr>
    </w:lvl>
    <w:lvl w:ilvl="6">
      <w:start w:val="1"/>
      <w:numFmt w:val="decimal"/>
      <w:lvlText w:val="%7."/>
      <w:lvlJc w:val="left"/>
      <w:pPr>
        <w:tabs>
          <w:tab w:val="num" w:pos="5040"/>
        </w:tabs>
        <w:ind w:left="5040" w:hanging="720"/>
      </w:pPr>
      <w:rPr>
        <w:rFonts w:cs="Times New Roman"/>
      </w:rPr>
    </w:lvl>
    <w:lvl w:ilvl="7">
      <w:start w:val="1"/>
      <w:numFmt w:val="decimal"/>
      <w:lvlText w:val="%8."/>
      <w:lvlJc w:val="left"/>
      <w:pPr>
        <w:tabs>
          <w:tab w:val="num" w:pos="5760"/>
        </w:tabs>
        <w:ind w:left="5760" w:hanging="720"/>
      </w:pPr>
      <w:rPr>
        <w:rFonts w:cs="Times New Roman"/>
      </w:rPr>
    </w:lvl>
    <w:lvl w:ilvl="8">
      <w:start w:val="1"/>
      <w:numFmt w:val="decimal"/>
      <w:lvlText w:val="%9."/>
      <w:lvlJc w:val="left"/>
      <w:pPr>
        <w:tabs>
          <w:tab w:val="num" w:pos="6480"/>
        </w:tabs>
        <w:ind w:left="6480" w:hanging="720"/>
      </w:pPr>
      <w:rPr>
        <w:rFonts w:cs="Times New Roman"/>
      </w:rPr>
    </w:lvl>
  </w:abstractNum>
  <w:num w:numId="1">
    <w:abstractNumId w:val="12"/>
  </w:num>
  <w:num w:numId="2">
    <w:abstractNumId w:val="8"/>
  </w:num>
  <w:num w:numId="3">
    <w:abstractNumId w:val="11"/>
  </w:num>
  <w:num w:numId="4">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23"/>
  </w:num>
  <w:num w:numId="7">
    <w:abstractNumId w:val="21"/>
  </w:num>
  <w:num w:numId="8">
    <w:abstractNumId w:val="9"/>
  </w:num>
  <w:num w:numId="9">
    <w:abstractNumId w:val="2"/>
  </w:num>
  <w:num w:numId="10">
    <w:abstractNumId w:val="15"/>
  </w:num>
  <w:num w:numId="11">
    <w:abstractNumId w:val="6"/>
  </w:num>
  <w:num w:numId="12">
    <w:abstractNumId w:val="17"/>
  </w:num>
  <w:num w:numId="13">
    <w:abstractNumId w:val="19"/>
  </w:num>
  <w:num w:numId="14">
    <w:abstractNumId w:val="5"/>
  </w:num>
  <w:num w:numId="15">
    <w:abstractNumId w:val="20"/>
  </w:num>
  <w:num w:numId="16">
    <w:abstractNumId w:val="24"/>
  </w:num>
  <w:num w:numId="1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num>
  <w:num w:numId="29">
    <w:abstractNumId w:val="18"/>
  </w:num>
  <w:num w:numId="30">
    <w:abstractNumId w:val="1"/>
  </w:num>
  <w:num w:numId="31">
    <w:abstractNumId w:val="15"/>
  </w:num>
  <w:num w:numId="32">
    <w:abstractNumId w:val="13"/>
  </w:num>
  <w:num w:numId="33">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6"/>
  </w:num>
  <w:num w:numId="35">
    <w:abstractNumId w:val="10"/>
  </w:num>
  <w:num w:numId="36">
    <w:abstractNumId w:val="3"/>
  </w:num>
  <w:num w:numId="37">
    <w:abstractNumId w:val="14"/>
  </w:num>
  <w:num w:numId="38">
    <w:abstractNumId w:val="7"/>
  </w:num>
  <w:num w:numId="3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8"/>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97"/>
  <w:hyphenationZone w:val="425"/>
  <w:drawingGridHorizontalSpacing w:val="110"/>
  <w:drawingGridVerticalSpacing w:val="299"/>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97F"/>
    <w:rsid w:val="00000127"/>
    <w:rsid w:val="00001658"/>
    <w:rsid w:val="00002313"/>
    <w:rsid w:val="000041F8"/>
    <w:rsid w:val="00004214"/>
    <w:rsid w:val="00005D9F"/>
    <w:rsid w:val="00006309"/>
    <w:rsid w:val="00007B39"/>
    <w:rsid w:val="00011158"/>
    <w:rsid w:val="00012CEA"/>
    <w:rsid w:val="00014347"/>
    <w:rsid w:val="000147C5"/>
    <w:rsid w:val="00015FE8"/>
    <w:rsid w:val="00016339"/>
    <w:rsid w:val="000164C1"/>
    <w:rsid w:val="0001686A"/>
    <w:rsid w:val="00017F03"/>
    <w:rsid w:val="0002255A"/>
    <w:rsid w:val="00022D6D"/>
    <w:rsid w:val="000250A8"/>
    <w:rsid w:val="00027B35"/>
    <w:rsid w:val="00030017"/>
    <w:rsid w:val="000304A5"/>
    <w:rsid w:val="00030698"/>
    <w:rsid w:val="0003217D"/>
    <w:rsid w:val="00033801"/>
    <w:rsid w:val="00034E1C"/>
    <w:rsid w:val="00036EEB"/>
    <w:rsid w:val="000405DC"/>
    <w:rsid w:val="000416A2"/>
    <w:rsid w:val="00042037"/>
    <w:rsid w:val="00042C74"/>
    <w:rsid w:val="00043E82"/>
    <w:rsid w:val="00045881"/>
    <w:rsid w:val="000459FC"/>
    <w:rsid w:val="000472E9"/>
    <w:rsid w:val="0004754B"/>
    <w:rsid w:val="00055113"/>
    <w:rsid w:val="00056C51"/>
    <w:rsid w:val="0005713A"/>
    <w:rsid w:val="00057E4C"/>
    <w:rsid w:val="000613A3"/>
    <w:rsid w:val="00071BD3"/>
    <w:rsid w:val="00072C3B"/>
    <w:rsid w:val="00073016"/>
    <w:rsid w:val="00073D7F"/>
    <w:rsid w:val="000763CE"/>
    <w:rsid w:val="0007705C"/>
    <w:rsid w:val="00081530"/>
    <w:rsid w:val="00081C79"/>
    <w:rsid w:val="00084EBA"/>
    <w:rsid w:val="000851BC"/>
    <w:rsid w:val="000867F4"/>
    <w:rsid w:val="00087E70"/>
    <w:rsid w:val="00090E1D"/>
    <w:rsid w:val="000927FB"/>
    <w:rsid w:val="00095AF4"/>
    <w:rsid w:val="000962B2"/>
    <w:rsid w:val="000A5270"/>
    <w:rsid w:val="000A5497"/>
    <w:rsid w:val="000B0326"/>
    <w:rsid w:val="000B33F4"/>
    <w:rsid w:val="000B4FE3"/>
    <w:rsid w:val="000B7F31"/>
    <w:rsid w:val="000C5C68"/>
    <w:rsid w:val="000C7827"/>
    <w:rsid w:val="000D0881"/>
    <w:rsid w:val="000D1933"/>
    <w:rsid w:val="000D5372"/>
    <w:rsid w:val="000D5ACD"/>
    <w:rsid w:val="000E03AB"/>
    <w:rsid w:val="000E049C"/>
    <w:rsid w:val="000F5A5C"/>
    <w:rsid w:val="000F7139"/>
    <w:rsid w:val="0010226F"/>
    <w:rsid w:val="0010286D"/>
    <w:rsid w:val="00102B69"/>
    <w:rsid w:val="001033F2"/>
    <w:rsid w:val="00103B6B"/>
    <w:rsid w:val="00103CF4"/>
    <w:rsid w:val="001040A4"/>
    <w:rsid w:val="00104E8E"/>
    <w:rsid w:val="00105358"/>
    <w:rsid w:val="00107FD3"/>
    <w:rsid w:val="00110CE1"/>
    <w:rsid w:val="00111805"/>
    <w:rsid w:val="0011181C"/>
    <w:rsid w:val="00111DEB"/>
    <w:rsid w:val="00112BC5"/>
    <w:rsid w:val="00112EC2"/>
    <w:rsid w:val="00113B94"/>
    <w:rsid w:val="001170A6"/>
    <w:rsid w:val="001178C3"/>
    <w:rsid w:val="00120F47"/>
    <w:rsid w:val="00121F09"/>
    <w:rsid w:val="00122ECF"/>
    <w:rsid w:val="001233BC"/>
    <w:rsid w:val="0012480C"/>
    <w:rsid w:val="00125F1B"/>
    <w:rsid w:val="00127AA2"/>
    <w:rsid w:val="001307E6"/>
    <w:rsid w:val="00134FCF"/>
    <w:rsid w:val="0014061E"/>
    <w:rsid w:val="001419B6"/>
    <w:rsid w:val="00141D21"/>
    <w:rsid w:val="001437C5"/>
    <w:rsid w:val="00144AB1"/>
    <w:rsid w:val="00145F60"/>
    <w:rsid w:val="00146D43"/>
    <w:rsid w:val="001506DE"/>
    <w:rsid w:val="00152AEB"/>
    <w:rsid w:val="001535DC"/>
    <w:rsid w:val="00153AF7"/>
    <w:rsid w:val="00154D37"/>
    <w:rsid w:val="00154F5C"/>
    <w:rsid w:val="001604C7"/>
    <w:rsid w:val="001631CC"/>
    <w:rsid w:val="00165F43"/>
    <w:rsid w:val="00167925"/>
    <w:rsid w:val="001776F7"/>
    <w:rsid w:val="001848AD"/>
    <w:rsid w:val="00185ECF"/>
    <w:rsid w:val="001866C6"/>
    <w:rsid w:val="0019186E"/>
    <w:rsid w:val="00193B67"/>
    <w:rsid w:val="00195D1B"/>
    <w:rsid w:val="001A1CF3"/>
    <w:rsid w:val="001A3959"/>
    <w:rsid w:val="001A4AE2"/>
    <w:rsid w:val="001A4B84"/>
    <w:rsid w:val="001B2322"/>
    <w:rsid w:val="001B26EC"/>
    <w:rsid w:val="001B4DBB"/>
    <w:rsid w:val="001B7BF1"/>
    <w:rsid w:val="001C22DE"/>
    <w:rsid w:val="001D133D"/>
    <w:rsid w:val="001D3DEC"/>
    <w:rsid w:val="001D5871"/>
    <w:rsid w:val="001E0522"/>
    <w:rsid w:val="001E12BC"/>
    <w:rsid w:val="001E39E0"/>
    <w:rsid w:val="001E5AD2"/>
    <w:rsid w:val="001E5F2C"/>
    <w:rsid w:val="001E71DE"/>
    <w:rsid w:val="001F0295"/>
    <w:rsid w:val="001F2AA9"/>
    <w:rsid w:val="001F30A3"/>
    <w:rsid w:val="001F3497"/>
    <w:rsid w:val="001F37E7"/>
    <w:rsid w:val="001F5FCD"/>
    <w:rsid w:val="0020427D"/>
    <w:rsid w:val="00204942"/>
    <w:rsid w:val="002051DA"/>
    <w:rsid w:val="002054F0"/>
    <w:rsid w:val="00207954"/>
    <w:rsid w:val="002108F4"/>
    <w:rsid w:val="00211126"/>
    <w:rsid w:val="0021519A"/>
    <w:rsid w:val="00216ED9"/>
    <w:rsid w:val="0021747A"/>
    <w:rsid w:val="00225A34"/>
    <w:rsid w:val="00225B11"/>
    <w:rsid w:val="00227D50"/>
    <w:rsid w:val="00231590"/>
    <w:rsid w:val="002337B7"/>
    <w:rsid w:val="002347DE"/>
    <w:rsid w:val="002368AC"/>
    <w:rsid w:val="00240B94"/>
    <w:rsid w:val="00243987"/>
    <w:rsid w:val="00247791"/>
    <w:rsid w:val="00247F0D"/>
    <w:rsid w:val="00250230"/>
    <w:rsid w:val="0025067F"/>
    <w:rsid w:val="00250A00"/>
    <w:rsid w:val="00251DA6"/>
    <w:rsid w:val="002525B9"/>
    <w:rsid w:val="0025262E"/>
    <w:rsid w:val="002546A8"/>
    <w:rsid w:val="00254728"/>
    <w:rsid w:val="002573EE"/>
    <w:rsid w:val="00257547"/>
    <w:rsid w:val="002608FC"/>
    <w:rsid w:val="00260AD7"/>
    <w:rsid w:val="002611FA"/>
    <w:rsid w:val="00262F1F"/>
    <w:rsid w:val="00265DAC"/>
    <w:rsid w:val="0027293A"/>
    <w:rsid w:val="00272E3F"/>
    <w:rsid w:val="00277CDF"/>
    <w:rsid w:val="0028081F"/>
    <w:rsid w:val="00280AAA"/>
    <w:rsid w:val="002847F9"/>
    <w:rsid w:val="002863A8"/>
    <w:rsid w:val="00286720"/>
    <w:rsid w:val="002872A0"/>
    <w:rsid w:val="0029059B"/>
    <w:rsid w:val="00292559"/>
    <w:rsid w:val="002A11E2"/>
    <w:rsid w:val="002A2115"/>
    <w:rsid w:val="002A4A29"/>
    <w:rsid w:val="002A4B11"/>
    <w:rsid w:val="002A67C8"/>
    <w:rsid w:val="002B0BD5"/>
    <w:rsid w:val="002B21A2"/>
    <w:rsid w:val="002B38D9"/>
    <w:rsid w:val="002B61E8"/>
    <w:rsid w:val="002B74AA"/>
    <w:rsid w:val="002B75AC"/>
    <w:rsid w:val="002C3512"/>
    <w:rsid w:val="002C4581"/>
    <w:rsid w:val="002C64CE"/>
    <w:rsid w:val="002C68F4"/>
    <w:rsid w:val="002C6A33"/>
    <w:rsid w:val="002C7155"/>
    <w:rsid w:val="002D2A7A"/>
    <w:rsid w:val="002D62DE"/>
    <w:rsid w:val="002D7CB7"/>
    <w:rsid w:val="002E1FB1"/>
    <w:rsid w:val="002E34FE"/>
    <w:rsid w:val="002E6522"/>
    <w:rsid w:val="002F0209"/>
    <w:rsid w:val="002F0529"/>
    <w:rsid w:val="002F0992"/>
    <w:rsid w:val="002F1BDC"/>
    <w:rsid w:val="002F2419"/>
    <w:rsid w:val="002F2CC9"/>
    <w:rsid w:val="002F3F8F"/>
    <w:rsid w:val="002F5459"/>
    <w:rsid w:val="00300C79"/>
    <w:rsid w:val="00302278"/>
    <w:rsid w:val="0030335A"/>
    <w:rsid w:val="003046F7"/>
    <w:rsid w:val="00305B26"/>
    <w:rsid w:val="003062B5"/>
    <w:rsid w:val="00307B7A"/>
    <w:rsid w:val="00310D58"/>
    <w:rsid w:val="00315D6E"/>
    <w:rsid w:val="00316790"/>
    <w:rsid w:val="00317DA9"/>
    <w:rsid w:val="00317E63"/>
    <w:rsid w:val="003245B6"/>
    <w:rsid w:val="00325EE9"/>
    <w:rsid w:val="00326B9B"/>
    <w:rsid w:val="0032763C"/>
    <w:rsid w:val="0033166D"/>
    <w:rsid w:val="003331D8"/>
    <w:rsid w:val="0033481B"/>
    <w:rsid w:val="00335F41"/>
    <w:rsid w:val="003366EA"/>
    <w:rsid w:val="0033674A"/>
    <w:rsid w:val="0033727A"/>
    <w:rsid w:val="003373AA"/>
    <w:rsid w:val="00340A64"/>
    <w:rsid w:val="003412E4"/>
    <w:rsid w:val="00341966"/>
    <w:rsid w:val="00341DEE"/>
    <w:rsid w:val="00344508"/>
    <w:rsid w:val="00344972"/>
    <w:rsid w:val="00345D36"/>
    <w:rsid w:val="0034658F"/>
    <w:rsid w:val="0035016C"/>
    <w:rsid w:val="00350D4A"/>
    <w:rsid w:val="00352DE3"/>
    <w:rsid w:val="00352E87"/>
    <w:rsid w:val="00355FC9"/>
    <w:rsid w:val="003570BB"/>
    <w:rsid w:val="003604A1"/>
    <w:rsid w:val="00360BF9"/>
    <w:rsid w:val="00362B0E"/>
    <w:rsid w:val="00363CB0"/>
    <w:rsid w:val="00366322"/>
    <w:rsid w:val="003711A6"/>
    <w:rsid w:val="003738AA"/>
    <w:rsid w:val="003762D6"/>
    <w:rsid w:val="003809AD"/>
    <w:rsid w:val="00383892"/>
    <w:rsid w:val="00383C27"/>
    <w:rsid w:val="003841C1"/>
    <w:rsid w:val="003847B9"/>
    <w:rsid w:val="00387AC0"/>
    <w:rsid w:val="00387D12"/>
    <w:rsid w:val="00391B75"/>
    <w:rsid w:val="00393962"/>
    <w:rsid w:val="003969F9"/>
    <w:rsid w:val="003A2B5C"/>
    <w:rsid w:val="003A51D7"/>
    <w:rsid w:val="003B09A1"/>
    <w:rsid w:val="003B0BF3"/>
    <w:rsid w:val="003B631E"/>
    <w:rsid w:val="003C3A12"/>
    <w:rsid w:val="003C6832"/>
    <w:rsid w:val="003C7466"/>
    <w:rsid w:val="003C7E21"/>
    <w:rsid w:val="003D1068"/>
    <w:rsid w:val="003D1EDE"/>
    <w:rsid w:val="003D1FE8"/>
    <w:rsid w:val="003D408A"/>
    <w:rsid w:val="003D59D9"/>
    <w:rsid w:val="003E0CC2"/>
    <w:rsid w:val="003E2074"/>
    <w:rsid w:val="003E2601"/>
    <w:rsid w:val="003E5F32"/>
    <w:rsid w:val="003E638B"/>
    <w:rsid w:val="003F2E02"/>
    <w:rsid w:val="003F3C6F"/>
    <w:rsid w:val="003F42AF"/>
    <w:rsid w:val="003F4D08"/>
    <w:rsid w:val="004010EC"/>
    <w:rsid w:val="004024ED"/>
    <w:rsid w:val="00402551"/>
    <w:rsid w:val="00402B9E"/>
    <w:rsid w:val="00403451"/>
    <w:rsid w:val="004052B4"/>
    <w:rsid w:val="00405A9B"/>
    <w:rsid w:val="0040751B"/>
    <w:rsid w:val="00411B19"/>
    <w:rsid w:val="00413630"/>
    <w:rsid w:val="004200DC"/>
    <w:rsid w:val="00420DAA"/>
    <w:rsid w:val="004237F6"/>
    <w:rsid w:val="004239A4"/>
    <w:rsid w:val="00424481"/>
    <w:rsid w:val="004265B7"/>
    <w:rsid w:val="00426F00"/>
    <w:rsid w:val="00430330"/>
    <w:rsid w:val="00433EE3"/>
    <w:rsid w:val="00437D0A"/>
    <w:rsid w:val="00441166"/>
    <w:rsid w:val="00442211"/>
    <w:rsid w:val="0044543F"/>
    <w:rsid w:val="00447A42"/>
    <w:rsid w:val="0045182F"/>
    <w:rsid w:val="00451B0A"/>
    <w:rsid w:val="004543B8"/>
    <w:rsid w:val="00455F5D"/>
    <w:rsid w:val="004568FF"/>
    <w:rsid w:val="00456E92"/>
    <w:rsid w:val="004608CF"/>
    <w:rsid w:val="00461A61"/>
    <w:rsid w:val="00462EB2"/>
    <w:rsid w:val="00465201"/>
    <w:rsid w:val="004673B7"/>
    <w:rsid w:val="0047093B"/>
    <w:rsid w:val="00471339"/>
    <w:rsid w:val="004735A9"/>
    <w:rsid w:val="004740AE"/>
    <w:rsid w:val="00474441"/>
    <w:rsid w:val="004744B5"/>
    <w:rsid w:val="00475AED"/>
    <w:rsid w:val="00476513"/>
    <w:rsid w:val="0047726A"/>
    <w:rsid w:val="004809A3"/>
    <w:rsid w:val="004815A2"/>
    <w:rsid w:val="00484EB2"/>
    <w:rsid w:val="00485E41"/>
    <w:rsid w:val="004861E0"/>
    <w:rsid w:val="004873E7"/>
    <w:rsid w:val="0049010B"/>
    <w:rsid w:val="00490A74"/>
    <w:rsid w:val="00491650"/>
    <w:rsid w:val="0049305B"/>
    <w:rsid w:val="00493D75"/>
    <w:rsid w:val="004944F9"/>
    <w:rsid w:val="00497C62"/>
    <w:rsid w:val="004A120A"/>
    <w:rsid w:val="004A1A7B"/>
    <w:rsid w:val="004A2B66"/>
    <w:rsid w:val="004A3E88"/>
    <w:rsid w:val="004A618D"/>
    <w:rsid w:val="004B034A"/>
    <w:rsid w:val="004B4398"/>
    <w:rsid w:val="004C0C94"/>
    <w:rsid w:val="004C16A9"/>
    <w:rsid w:val="004C348A"/>
    <w:rsid w:val="004D08DC"/>
    <w:rsid w:val="004E2036"/>
    <w:rsid w:val="004E2804"/>
    <w:rsid w:val="004E2F64"/>
    <w:rsid w:val="004E2F74"/>
    <w:rsid w:val="004E523F"/>
    <w:rsid w:val="004E6312"/>
    <w:rsid w:val="004E6AA9"/>
    <w:rsid w:val="004E6DE5"/>
    <w:rsid w:val="004F3DC4"/>
    <w:rsid w:val="004F4FBA"/>
    <w:rsid w:val="004F7873"/>
    <w:rsid w:val="00501B4D"/>
    <w:rsid w:val="00502FBC"/>
    <w:rsid w:val="00504A85"/>
    <w:rsid w:val="005050D9"/>
    <w:rsid w:val="0050610A"/>
    <w:rsid w:val="0050790D"/>
    <w:rsid w:val="0051013A"/>
    <w:rsid w:val="0051102A"/>
    <w:rsid w:val="00511889"/>
    <w:rsid w:val="005122BC"/>
    <w:rsid w:val="005127CD"/>
    <w:rsid w:val="00513D3D"/>
    <w:rsid w:val="0051616E"/>
    <w:rsid w:val="005169DD"/>
    <w:rsid w:val="0052016A"/>
    <w:rsid w:val="00520FFE"/>
    <w:rsid w:val="0052103E"/>
    <w:rsid w:val="00521082"/>
    <w:rsid w:val="0052154D"/>
    <w:rsid w:val="0052458B"/>
    <w:rsid w:val="00524FD9"/>
    <w:rsid w:val="00526239"/>
    <w:rsid w:val="00547429"/>
    <w:rsid w:val="005507E6"/>
    <w:rsid w:val="00550AAC"/>
    <w:rsid w:val="00550C19"/>
    <w:rsid w:val="005513EA"/>
    <w:rsid w:val="005539FB"/>
    <w:rsid w:val="00556609"/>
    <w:rsid w:val="0056118B"/>
    <w:rsid w:val="0056175A"/>
    <w:rsid w:val="00562064"/>
    <w:rsid w:val="00563EF4"/>
    <w:rsid w:val="00564E42"/>
    <w:rsid w:val="00564F29"/>
    <w:rsid w:val="005749E1"/>
    <w:rsid w:val="005758FA"/>
    <w:rsid w:val="005816F9"/>
    <w:rsid w:val="00586808"/>
    <w:rsid w:val="005869BF"/>
    <w:rsid w:val="00586D4B"/>
    <w:rsid w:val="00590397"/>
    <w:rsid w:val="00590D16"/>
    <w:rsid w:val="00592B4C"/>
    <w:rsid w:val="00596B3B"/>
    <w:rsid w:val="005976DA"/>
    <w:rsid w:val="00597C0C"/>
    <w:rsid w:val="005A0905"/>
    <w:rsid w:val="005A23EF"/>
    <w:rsid w:val="005A2FB9"/>
    <w:rsid w:val="005A3058"/>
    <w:rsid w:val="005A4860"/>
    <w:rsid w:val="005A4B24"/>
    <w:rsid w:val="005B2BAD"/>
    <w:rsid w:val="005B3754"/>
    <w:rsid w:val="005B45FD"/>
    <w:rsid w:val="005B683A"/>
    <w:rsid w:val="005B789E"/>
    <w:rsid w:val="005C26AA"/>
    <w:rsid w:val="005C322B"/>
    <w:rsid w:val="005C5CAE"/>
    <w:rsid w:val="005D073A"/>
    <w:rsid w:val="005D1E66"/>
    <w:rsid w:val="005D40FF"/>
    <w:rsid w:val="005D5282"/>
    <w:rsid w:val="005D65FC"/>
    <w:rsid w:val="005D7E02"/>
    <w:rsid w:val="005E2D9A"/>
    <w:rsid w:val="005E306A"/>
    <w:rsid w:val="005E3F03"/>
    <w:rsid w:val="005E4EF3"/>
    <w:rsid w:val="005E6918"/>
    <w:rsid w:val="005F2D83"/>
    <w:rsid w:val="005F346C"/>
    <w:rsid w:val="005F3B54"/>
    <w:rsid w:val="005F446A"/>
    <w:rsid w:val="005F6A49"/>
    <w:rsid w:val="005F6B34"/>
    <w:rsid w:val="006007FA"/>
    <w:rsid w:val="00600AA1"/>
    <w:rsid w:val="00600E96"/>
    <w:rsid w:val="00604DD6"/>
    <w:rsid w:val="006116AC"/>
    <w:rsid w:val="0061184F"/>
    <w:rsid w:val="00612A88"/>
    <w:rsid w:val="00613687"/>
    <w:rsid w:val="00614B51"/>
    <w:rsid w:val="00616837"/>
    <w:rsid w:val="0062340D"/>
    <w:rsid w:val="00626660"/>
    <w:rsid w:val="006274F7"/>
    <w:rsid w:val="00631D34"/>
    <w:rsid w:val="00641188"/>
    <w:rsid w:val="00642A97"/>
    <w:rsid w:val="006435AA"/>
    <w:rsid w:val="00643CA8"/>
    <w:rsid w:val="00660C5F"/>
    <w:rsid w:val="006611E2"/>
    <w:rsid w:val="00661BBB"/>
    <w:rsid w:val="00666D82"/>
    <w:rsid w:val="00667774"/>
    <w:rsid w:val="00670850"/>
    <w:rsid w:val="006733A6"/>
    <w:rsid w:val="00674A8C"/>
    <w:rsid w:val="00675004"/>
    <w:rsid w:val="00675E07"/>
    <w:rsid w:val="00676E4A"/>
    <w:rsid w:val="00681B14"/>
    <w:rsid w:val="006838DA"/>
    <w:rsid w:val="006846AB"/>
    <w:rsid w:val="00684F0D"/>
    <w:rsid w:val="00686304"/>
    <w:rsid w:val="00686CD9"/>
    <w:rsid w:val="0069512F"/>
    <w:rsid w:val="00696F9A"/>
    <w:rsid w:val="00697017"/>
    <w:rsid w:val="00697896"/>
    <w:rsid w:val="006A1287"/>
    <w:rsid w:val="006A15AD"/>
    <w:rsid w:val="006A2823"/>
    <w:rsid w:val="006A4E2D"/>
    <w:rsid w:val="006B04AD"/>
    <w:rsid w:val="006B04D8"/>
    <w:rsid w:val="006B2E29"/>
    <w:rsid w:val="006C40FE"/>
    <w:rsid w:val="006C5B0F"/>
    <w:rsid w:val="006D084D"/>
    <w:rsid w:val="006D2FFF"/>
    <w:rsid w:val="006E00D1"/>
    <w:rsid w:val="006E4C77"/>
    <w:rsid w:val="006E5230"/>
    <w:rsid w:val="006F1F34"/>
    <w:rsid w:val="006F3D0C"/>
    <w:rsid w:val="006F3D54"/>
    <w:rsid w:val="006F5735"/>
    <w:rsid w:val="007001D3"/>
    <w:rsid w:val="0070031D"/>
    <w:rsid w:val="00701183"/>
    <w:rsid w:val="00703D60"/>
    <w:rsid w:val="007067E5"/>
    <w:rsid w:val="007070B7"/>
    <w:rsid w:val="00711B71"/>
    <w:rsid w:val="00712AEF"/>
    <w:rsid w:val="00713C60"/>
    <w:rsid w:val="00715BD8"/>
    <w:rsid w:val="00716518"/>
    <w:rsid w:val="00721E84"/>
    <w:rsid w:val="00723B02"/>
    <w:rsid w:val="00731C1F"/>
    <w:rsid w:val="00731F6A"/>
    <w:rsid w:val="00732E15"/>
    <w:rsid w:val="00735197"/>
    <w:rsid w:val="007356E5"/>
    <w:rsid w:val="007370A0"/>
    <w:rsid w:val="0074455A"/>
    <w:rsid w:val="00745AE1"/>
    <w:rsid w:val="007468CB"/>
    <w:rsid w:val="00746FA6"/>
    <w:rsid w:val="007509F4"/>
    <w:rsid w:val="007513F0"/>
    <w:rsid w:val="0076356E"/>
    <w:rsid w:val="0076578F"/>
    <w:rsid w:val="00766402"/>
    <w:rsid w:val="007712BB"/>
    <w:rsid w:val="00771C15"/>
    <w:rsid w:val="0077290F"/>
    <w:rsid w:val="00781BE1"/>
    <w:rsid w:val="0078329B"/>
    <w:rsid w:val="00783B73"/>
    <w:rsid w:val="00786341"/>
    <w:rsid w:val="00786722"/>
    <w:rsid w:val="007867E3"/>
    <w:rsid w:val="00792F80"/>
    <w:rsid w:val="007940C9"/>
    <w:rsid w:val="00796E8C"/>
    <w:rsid w:val="007A71D9"/>
    <w:rsid w:val="007A7978"/>
    <w:rsid w:val="007B3058"/>
    <w:rsid w:val="007B7254"/>
    <w:rsid w:val="007C021C"/>
    <w:rsid w:val="007C131F"/>
    <w:rsid w:val="007C279C"/>
    <w:rsid w:val="007C5A88"/>
    <w:rsid w:val="007C5FEC"/>
    <w:rsid w:val="007C688D"/>
    <w:rsid w:val="007C773C"/>
    <w:rsid w:val="007D2BB1"/>
    <w:rsid w:val="007D33CC"/>
    <w:rsid w:val="007D69F5"/>
    <w:rsid w:val="007D6DA9"/>
    <w:rsid w:val="007D777B"/>
    <w:rsid w:val="007E2AEF"/>
    <w:rsid w:val="007E4FC5"/>
    <w:rsid w:val="007E59A1"/>
    <w:rsid w:val="007E748A"/>
    <w:rsid w:val="007E7A80"/>
    <w:rsid w:val="007F0D5D"/>
    <w:rsid w:val="007F1C3C"/>
    <w:rsid w:val="00802AD5"/>
    <w:rsid w:val="00804814"/>
    <w:rsid w:val="008052BF"/>
    <w:rsid w:val="0080645D"/>
    <w:rsid w:val="008108AE"/>
    <w:rsid w:val="008118EB"/>
    <w:rsid w:val="00812B9F"/>
    <w:rsid w:val="00814860"/>
    <w:rsid w:val="00817B4D"/>
    <w:rsid w:val="0082108E"/>
    <w:rsid w:val="0082112D"/>
    <w:rsid w:val="00823009"/>
    <w:rsid w:val="008232B0"/>
    <w:rsid w:val="00823AD3"/>
    <w:rsid w:val="008264E2"/>
    <w:rsid w:val="00826F33"/>
    <w:rsid w:val="008305EB"/>
    <w:rsid w:val="008310B1"/>
    <w:rsid w:val="00833172"/>
    <w:rsid w:val="008335CD"/>
    <w:rsid w:val="008362DD"/>
    <w:rsid w:val="008404B2"/>
    <w:rsid w:val="00842D2E"/>
    <w:rsid w:val="00843252"/>
    <w:rsid w:val="00846F1B"/>
    <w:rsid w:val="0084723D"/>
    <w:rsid w:val="00847B35"/>
    <w:rsid w:val="00850A05"/>
    <w:rsid w:val="008534EF"/>
    <w:rsid w:val="0085456F"/>
    <w:rsid w:val="0085692E"/>
    <w:rsid w:val="0086133B"/>
    <w:rsid w:val="008627F7"/>
    <w:rsid w:val="0086340F"/>
    <w:rsid w:val="00863ED8"/>
    <w:rsid w:val="0087108A"/>
    <w:rsid w:val="00872401"/>
    <w:rsid w:val="00874D3B"/>
    <w:rsid w:val="0087532D"/>
    <w:rsid w:val="008766F8"/>
    <w:rsid w:val="00877658"/>
    <w:rsid w:val="00881DC0"/>
    <w:rsid w:val="0088243C"/>
    <w:rsid w:val="00884F72"/>
    <w:rsid w:val="00892C2B"/>
    <w:rsid w:val="00892F1E"/>
    <w:rsid w:val="008974D5"/>
    <w:rsid w:val="008A7449"/>
    <w:rsid w:val="008A79BB"/>
    <w:rsid w:val="008B0544"/>
    <w:rsid w:val="008B0C5B"/>
    <w:rsid w:val="008B7143"/>
    <w:rsid w:val="008C1853"/>
    <w:rsid w:val="008C475C"/>
    <w:rsid w:val="008C637E"/>
    <w:rsid w:val="008D096F"/>
    <w:rsid w:val="008D430F"/>
    <w:rsid w:val="008E6712"/>
    <w:rsid w:val="008E7A1E"/>
    <w:rsid w:val="008F2A53"/>
    <w:rsid w:val="008F337A"/>
    <w:rsid w:val="00900A90"/>
    <w:rsid w:val="009027FB"/>
    <w:rsid w:val="00904D09"/>
    <w:rsid w:val="00907844"/>
    <w:rsid w:val="00911223"/>
    <w:rsid w:val="009117FA"/>
    <w:rsid w:val="009129D3"/>
    <w:rsid w:val="00916043"/>
    <w:rsid w:val="00917C99"/>
    <w:rsid w:val="0092150C"/>
    <w:rsid w:val="00922954"/>
    <w:rsid w:val="00930812"/>
    <w:rsid w:val="00930FFB"/>
    <w:rsid w:val="00936186"/>
    <w:rsid w:val="0093725B"/>
    <w:rsid w:val="00940AAD"/>
    <w:rsid w:val="0094130C"/>
    <w:rsid w:val="009424BC"/>
    <w:rsid w:val="00946048"/>
    <w:rsid w:val="009462A3"/>
    <w:rsid w:val="00946D58"/>
    <w:rsid w:val="00947118"/>
    <w:rsid w:val="009523D2"/>
    <w:rsid w:val="00957B59"/>
    <w:rsid w:val="0096008C"/>
    <w:rsid w:val="00960DE5"/>
    <w:rsid w:val="00962066"/>
    <w:rsid w:val="00963094"/>
    <w:rsid w:val="009643A5"/>
    <w:rsid w:val="00966624"/>
    <w:rsid w:val="00980F35"/>
    <w:rsid w:val="00980FCE"/>
    <w:rsid w:val="00982691"/>
    <w:rsid w:val="009826FE"/>
    <w:rsid w:val="0098337D"/>
    <w:rsid w:val="00983D20"/>
    <w:rsid w:val="00986838"/>
    <w:rsid w:val="00986C9D"/>
    <w:rsid w:val="00987656"/>
    <w:rsid w:val="0099392F"/>
    <w:rsid w:val="00995EA9"/>
    <w:rsid w:val="009975AC"/>
    <w:rsid w:val="009A53B9"/>
    <w:rsid w:val="009A5639"/>
    <w:rsid w:val="009A608D"/>
    <w:rsid w:val="009A7D42"/>
    <w:rsid w:val="009B2118"/>
    <w:rsid w:val="009B3053"/>
    <w:rsid w:val="009B4253"/>
    <w:rsid w:val="009B54D2"/>
    <w:rsid w:val="009B5586"/>
    <w:rsid w:val="009B700A"/>
    <w:rsid w:val="009B7FB0"/>
    <w:rsid w:val="009C0C2E"/>
    <w:rsid w:val="009C60A8"/>
    <w:rsid w:val="009D13D3"/>
    <w:rsid w:val="009D1B53"/>
    <w:rsid w:val="009D6AC9"/>
    <w:rsid w:val="009D7E55"/>
    <w:rsid w:val="009E27DD"/>
    <w:rsid w:val="009E4356"/>
    <w:rsid w:val="009E59FB"/>
    <w:rsid w:val="009E788A"/>
    <w:rsid w:val="009F25C8"/>
    <w:rsid w:val="009F2E6B"/>
    <w:rsid w:val="009F47E4"/>
    <w:rsid w:val="009F58FD"/>
    <w:rsid w:val="009F65B0"/>
    <w:rsid w:val="00A01BCE"/>
    <w:rsid w:val="00A02146"/>
    <w:rsid w:val="00A04B3F"/>
    <w:rsid w:val="00A077D7"/>
    <w:rsid w:val="00A10916"/>
    <w:rsid w:val="00A13971"/>
    <w:rsid w:val="00A13AA9"/>
    <w:rsid w:val="00A15003"/>
    <w:rsid w:val="00A2334E"/>
    <w:rsid w:val="00A241B6"/>
    <w:rsid w:val="00A248AD"/>
    <w:rsid w:val="00A328BE"/>
    <w:rsid w:val="00A33444"/>
    <w:rsid w:val="00A33495"/>
    <w:rsid w:val="00A352CD"/>
    <w:rsid w:val="00A35C20"/>
    <w:rsid w:val="00A37415"/>
    <w:rsid w:val="00A40D3B"/>
    <w:rsid w:val="00A44CFD"/>
    <w:rsid w:val="00A52451"/>
    <w:rsid w:val="00A52A90"/>
    <w:rsid w:val="00A53F0A"/>
    <w:rsid w:val="00A54D0C"/>
    <w:rsid w:val="00A55E4C"/>
    <w:rsid w:val="00A633DC"/>
    <w:rsid w:val="00A64B0E"/>
    <w:rsid w:val="00A66595"/>
    <w:rsid w:val="00A71E88"/>
    <w:rsid w:val="00A74E2E"/>
    <w:rsid w:val="00A75A72"/>
    <w:rsid w:val="00A803F2"/>
    <w:rsid w:val="00A83236"/>
    <w:rsid w:val="00A83746"/>
    <w:rsid w:val="00A91824"/>
    <w:rsid w:val="00A92C7E"/>
    <w:rsid w:val="00A94E6C"/>
    <w:rsid w:val="00A96A4B"/>
    <w:rsid w:val="00AA008C"/>
    <w:rsid w:val="00AA3E31"/>
    <w:rsid w:val="00AA4021"/>
    <w:rsid w:val="00AA553A"/>
    <w:rsid w:val="00AB0F0B"/>
    <w:rsid w:val="00AB1045"/>
    <w:rsid w:val="00AB319F"/>
    <w:rsid w:val="00AB48B6"/>
    <w:rsid w:val="00AB4C20"/>
    <w:rsid w:val="00AC0FB1"/>
    <w:rsid w:val="00AC2B64"/>
    <w:rsid w:val="00AC4C64"/>
    <w:rsid w:val="00AC5FCF"/>
    <w:rsid w:val="00AD0B3A"/>
    <w:rsid w:val="00AD49F0"/>
    <w:rsid w:val="00AE02C6"/>
    <w:rsid w:val="00AE3509"/>
    <w:rsid w:val="00AE61BA"/>
    <w:rsid w:val="00AE7DD8"/>
    <w:rsid w:val="00AF2CF4"/>
    <w:rsid w:val="00AF2D09"/>
    <w:rsid w:val="00AF4B4C"/>
    <w:rsid w:val="00AF53A8"/>
    <w:rsid w:val="00AF71D6"/>
    <w:rsid w:val="00AF7CE5"/>
    <w:rsid w:val="00B004E5"/>
    <w:rsid w:val="00B00605"/>
    <w:rsid w:val="00B0062B"/>
    <w:rsid w:val="00B01699"/>
    <w:rsid w:val="00B02843"/>
    <w:rsid w:val="00B03D21"/>
    <w:rsid w:val="00B06683"/>
    <w:rsid w:val="00B07AAA"/>
    <w:rsid w:val="00B11B6E"/>
    <w:rsid w:val="00B127C4"/>
    <w:rsid w:val="00B170A1"/>
    <w:rsid w:val="00B21C57"/>
    <w:rsid w:val="00B22FBF"/>
    <w:rsid w:val="00B236FD"/>
    <w:rsid w:val="00B23907"/>
    <w:rsid w:val="00B25417"/>
    <w:rsid w:val="00B265FE"/>
    <w:rsid w:val="00B27BFA"/>
    <w:rsid w:val="00B30E3B"/>
    <w:rsid w:val="00B378A0"/>
    <w:rsid w:val="00B40882"/>
    <w:rsid w:val="00B45C69"/>
    <w:rsid w:val="00B50B78"/>
    <w:rsid w:val="00B514F5"/>
    <w:rsid w:val="00B6063C"/>
    <w:rsid w:val="00B60678"/>
    <w:rsid w:val="00B60A52"/>
    <w:rsid w:val="00B60C50"/>
    <w:rsid w:val="00B61171"/>
    <w:rsid w:val="00B63FBF"/>
    <w:rsid w:val="00B64193"/>
    <w:rsid w:val="00B66DC1"/>
    <w:rsid w:val="00B74CFB"/>
    <w:rsid w:val="00B769CC"/>
    <w:rsid w:val="00B820CB"/>
    <w:rsid w:val="00B90C03"/>
    <w:rsid w:val="00B91004"/>
    <w:rsid w:val="00B9205D"/>
    <w:rsid w:val="00B94267"/>
    <w:rsid w:val="00B963AB"/>
    <w:rsid w:val="00B97685"/>
    <w:rsid w:val="00B97E65"/>
    <w:rsid w:val="00BA057B"/>
    <w:rsid w:val="00BA14CA"/>
    <w:rsid w:val="00BA5858"/>
    <w:rsid w:val="00BA6682"/>
    <w:rsid w:val="00BA7C4A"/>
    <w:rsid w:val="00BB09C4"/>
    <w:rsid w:val="00BB2355"/>
    <w:rsid w:val="00BB2805"/>
    <w:rsid w:val="00BB4F24"/>
    <w:rsid w:val="00BB5C0B"/>
    <w:rsid w:val="00BC0866"/>
    <w:rsid w:val="00BC3EB6"/>
    <w:rsid w:val="00BC4C1C"/>
    <w:rsid w:val="00BC4F6F"/>
    <w:rsid w:val="00BC7203"/>
    <w:rsid w:val="00BD0A6E"/>
    <w:rsid w:val="00BD1A82"/>
    <w:rsid w:val="00BD520E"/>
    <w:rsid w:val="00BE1560"/>
    <w:rsid w:val="00BE23A1"/>
    <w:rsid w:val="00BE42B5"/>
    <w:rsid w:val="00BE546D"/>
    <w:rsid w:val="00BF5A7C"/>
    <w:rsid w:val="00BF6516"/>
    <w:rsid w:val="00BF6DF2"/>
    <w:rsid w:val="00C01FB4"/>
    <w:rsid w:val="00C02285"/>
    <w:rsid w:val="00C113D1"/>
    <w:rsid w:val="00C1441E"/>
    <w:rsid w:val="00C15BD9"/>
    <w:rsid w:val="00C20941"/>
    <w:rsid w:val="00C2353D"/>
    <w:rsid w:val="00C25758"/>
    <w:rsid w:val="00C322E3"/>
    <w:rsid w:val="00C43BC5"/>
    <w:rsid w:val="00C464A6"/>
    <w:rsid w:val="00C50D58"/>
    <w:rsid w:val="00C579EB"/>
    <w:rsid w:val="00C60AB3"/>
    <w:rsid w:val="00C6100A"/>
    <w:rsid w:val="00C61C22"/>
    <w:rsid w:val="00C678E4"/>
    <w:rsid w:val="00C73655"/>
    <w:rsid w:val="00C751A4"/>
    <w:rsid w:val="00C75B28"/>
    <w:rsid w:val="00C77DEF"/>
    <w:rsid w:val="00C80580"/>
    <w:rsid w:val="00C80C59"/>
    <w:rsid w:val="00C82A0C"/>
    <w:rsid w:val="00C82E3B"/>
    <w:rsid w:val="00C83644"/>
    <w:rsid w:val="00C90D66"/>
    <w:rsid w:val="00C92B35"/>
    <w:rsid w:val="00C9641C"/>
    <w:rsid w:val="00C97C13"/>
    <w:rsid w:val="00CA22B2"/>
    <w:rsid w:val="00CA2933"/>
    <w:rsid w:val="00CA2CCF"/>
    <w:rsid w:val="00CA4562"/>
    <w:rsid w:val="00CA47F7"/>
    <w:rsid w:val="00CA5EFF"/>
    <w:rsid w:val="00CB224D"/>
    <w:rsid w:val="00CB2FEC"/>
    <w:rsid w:val="00CB372E"/>
    <w:rsid w:val="00CB597F"/>
    <w:rsid w:val="00CC40C1"/>
    <w:rsid w:val="00CC6E27"/>
    <w:rsid w:val="00CC748A"/>
    <w:rsid w:val="00CC766B"/>
    <w:rsid w:val="00CD125E"/>
    <w:rsid w:val="00CD1E2A"/>
    <w:rsid w:val="00CD244F"/>
    <w:rsid w:val="00CD5572"/>
    <w:rsid w:val="00CD772B"/>
    <w:rsid w:val="00CE1F5D"/>
    <w:rsid w:val="00CE24B4"/>
    <w:rsid w:val="00CE490C"/>
    <w:rsid w:val="00CE5D66"/>
    <w:rsid w:val="00CE5F23"/>
    <w:rsid w:val="00CE669E"/>
    <w:rsid w:val="00CE79E6"/>
    <w:rsid w:val="00CF0715"/>
    <w:rsid w:val="00CF0E81"/>
    <w:rsid w:val="00CF247B"/>
    <w:rsid w:val="00CF4208"/>
    <w:rsid w:val="00CF429D"/>
    <w:rsid w:val="00CF457E"/>
    <w:rsid w:val="00CF4695"/>
    <w:rsid w:val="00CF67A3"/>
    <w:rsid w:val="00D00577"/>
    <w:rsid w:val="00D00F42"/>
    <w:rsid w:val="00D03F7D"/>
    <w:rsid w:val="00D067B4"/>
    <w:rsid w:val="00D07573"/>
    <w:rsid w:val="00D07ABF"/>
    <w:rsid w:val="00D10690"/>
    <w:rsid w:val="00D14A70"/>
    <w:rsid w:val="00D16DE5"/>
    <w:rsid w:val="00D23244"/>
    <w:rsid w:val="00D247D2"/>
    <w:rsid w:val="00D24C2E"/>
    <w:rsid w:val="00D25DD6"/>
    <w:rsid w:val="00D3162D"/>
    <w:rsid w:val="00D37D8D"/>
    <w:rsid w:val="00D42CEA"/>
    <w:rsid w:val="00D44C5C"/>
    <w:rsid w:val="00D4775E"/>
    <w:rsid w:val="00D50A6B"/>
    <w:rsid w:val="00D52A20"/>
    <w:rsid w:val="00D52F9A"/>
    <w:rsid w:val="00D54849"/>
    <w:rsid w:val="00D55D8D"/>
    <w:rsid w:val="00D56CEB"/>
    <w:rsid w:val="00D57A71"/>
    <w:rsid w:val="00D65621"/>
    <w:rsid w:val="00D701B3"/>
    <w:rsid w:val="00D717CE"/>
    <w:rsid w:val="00D724AC"/>
    <w:rsid w:val="00D74214"/>
    <w:rsid w:val="00D74EE2"/>
    <w:rsid w:val="00D74F3B"/>
    <w:rsid w:val="00D75002"/>
    <w:rsid w:val="00D75A96"/>
    <w:rsid w:val="00D80472"/>
    <w:rsid w:val="00D80A59"/>
    <w:rsid w:val="00D80E91"/>
    <w:rsid w:val="00D83A36"/>
    <w:rsid w:val="00D9259B"/>
    <w:rsid w:val="00D9320A"/>
    <w:rsid w:val="00D94D9C"/>
    <w:rsid w:val="00D951E2"/>
    <w:rsid w:val="00D95BC4"/>
    <w:rsid w:val="00D96DA2"/>
    <w:rsid w:val="00DA09F1"/>
    <w:rsid w:val="00DA22CB"/>
    <w:rsid w:val="00DA339C"/>
    <w:rsid w:val="00DA3934"/>
    <w:rsid w:val="00DA5447"/>
    <w:rsid w:val="00DB2130"/>
    <w:rsid w:val="00DB57CF"/>
    <w:rsid w:val="00DB60B3"/>
    <w:rsid w:val="00DC0AE0"/>
    <w:rsid w:val="00DC109A"/>
    <w:rsid w:val="00DC1F3F"/>
    <w:rsid w:val="00DC2C4A"/>
    <w:rsid w:val="00DC3066"/>
    <w:rsid w:val="00DC38A9"/>
    <w:rsid w:val="00DC5588"/>
    <w:rsid w:val="00DC5801"/>
    <w:rsid w:val="00DC6C03"/>
    <w:rsid w:val="00DC76DF"/>
    <w:rsid w:val="00DC7CBE"/>
    <w:rsid w:val="00DD0007"/>
    <w:rsid w:val="00DD1B5C"/>
    <w:rsid w:val="00DD49D6"/>
    <w:rsid w:val="00DD54F6"/>
    <w:rsid w:val="00DD67E1"/>
    <w:rsid w:val="00DE0A91"/>
    <w:rsid w:val="00DE20D1"/>
    <w:rsid w:val="00DE454C"/>
    <w:rsid w:val="00DE4F8E"/>
    <w:rsid w:val="00DF28A7"/>
    <w:rsid w:val="00DF419E"/>
    <w:rsid w:val="00DF47E0"/>
    <w:rsid w:val="00DF4EBD"/>
    <w:rsid w:val="00DF5ADC"/>
    <w:rsid w:val="00E00435"/>
    <w:rsid w:val="00E008E4"/>
    <w:rsid w:val="00E01763"/>
    <w:rsid w:val="00E01BB6"/>
    <w:rsid w:val="00E01CBC"/>
    <w:rsid w:val="00E05FB2"/>
    <w:rsid w:val="00E06493"/>
    <w:rsid w:val="00E06601"/>
    <w:rsid w:val="00E066C0"/>
    <w:rsid w:val="00E1027C"/>
    <w:rsid w:val="00E11965"/>
    <w:rsid w:val="00E1258F"/>
    <w:rsid w:val="00E133AB"/>
    <w:rsid w:val="00E159CE"/>
    <w:rsid w:val="00E21330"/>
    <w:rsid w:val="00E224A5"/>
    <w:rsid w:val="00E22CF5"/>
    <w:rsid w:val="00E234E8"/>
    <w:rsid w:val="00E26117"/>
    <w:rsid w:val="00E27126"/>
    <w:rsid w:val="00E3018A"/>
    <w:rsid w:val="00E301C0"/>
    <w:rsid w:val="00E303AD"/>
    <w:rsid w:val="00E30E7B"/>
    <w:rsid w:val="00E32E29"/>
    <w:rsid w:val="00E36716"/>
    <w:rsid w:val="00E429FF"/>
    <w:rsid w:val="00E42B05"/>
    <w:rsid w:val="00E459A7"/>
    <w:rsid w:val="00E46218"/>
    <w:rsid w:val="00E4711B"/>
    <w:rsid w:val="00E50923"/>
    <w:rsid w:val="00E5154C"/>
    <w:rsid w:val="00E545EA"/>
    <w:rsid w:val="00E5696E"/>
    <w:rsid w:val="00E6250E"/>
    <w:rsid w:val="00E6518F"/>
    <w:rsid w:val="00E658E9"/>
    <w:rsid w:val="00E665D8"/>
    <w:rsid w:val="00E66EFC"/>
    <w:rsid w:val="00E67F02"/>
    <w:rsid w:val="00E708A5"/>
    <w:rsid w:val="00E70FFB"/>
    <w:rsid w:val="00E71B4F"/>
    <w:rsid w:val="00E71BB8"/>
    <w:rsid w:val="00E72365"/>
    <w:rsid w:val="00E723DF"/>
    <w:rsid w:val="00E72E20"/>
    <w:rsid w:val="00E74A87"/>
    <w:rsid w:val="00E83A44"/>
    <w:rsid w:val="00E8577A"/>
    <w:rsid w:val="00E90C91"/>
    <w:rsid w:val="00E927EC"/>
    <w:rsid w:val="00E9598D"/>
    <w:rsid w:val="00EA3870"/>
    <w:rsid w:val="00EA41F9"/>
    <w:rsid w:val="00EA4E0D"/>
    <w:rsid w:val="00EA5050"/>
    <w:rsid w:val="00EA57D5"/>
    <w:rsid w:val="00EB395C"/>
    <w:rsid w:val="00EB682E"/>
    <w:rsid w:val="00EB6BC6"/>
    <w:rsid w:val="00EB7448"/>
    <w:rsid w:val="00EC0C2E"/>
    <w:rsid w:val="00EC1D5D"/>
    <w:rsid w:val="00EC2814"/>
    <w:rsid w:val="00EC5479"/>
    <w:rsid w:val="00EC56E5"/>
    <w:rsid w:val="00EC7726"/>
    <w:rsid w:val="00ED0DD6"/>
    <w:rsid w:val="00ED171D"/>
    <w:rsid w:val="00ED1FA0"/>
    <w:rsid w:val="00ED247F"/>
    <w:rsid w:val="00ED3FCA"/>
    <w:rsid w:val="00ED61A4"/>
    <w:rsid w:val="00ED62C9"/>
    <w:rsid w:val="00ED64DA"/>
    <w:rsid w:val="00ED7D42"/>
    <w:rsid w:val="00ED7D95"/>
    <w:rsid w:val="00EE0937"/>
    <w:rsid w:val="00EE16BF"/>
    <w:rsid w:val="00EE2842"/>
    <w:rsid w:val="00EE3040"/>
    <w:rsid w:val="00EF324F"/>
    <w:rsid w:val="00EF3887"/>
    <w:rsid w:val="00F00263"/>
    <w:rsid w:val="00F01CED"/>
    <w:rsid w:val="00F0301E"/>
    <w:rsid w:val="00F03152"/>
    <w:rsid w:val="00F03695"/>
    <w:rsid w:val="00F05D32"/>
    <w:rsid w:val="00F071A3"/>
    <w:rsid w:val="00F10FC4"/>
    <w:rsid w:val="00F11DCA"/>
    <w:rsid w:val="00F122FA"/>
    <w:rsid w:val="00F1232A"/>
    <w:rsid w:val="00F136BC"/>
    <w:rsid w:val="00F1436E"/>
    <w:rsid w:val="00F151FB"/>
    <w:rsid w:val="00F162D0"/>
    <w:rsid w:val="00F16855"/>
    <w:rsid w:val="00F17719"/>
    <w:rsid w:val="00F20557"/>
    <w:rsid w:val="00F21823"/>
    <w:rsid w:val="00F30C65"/>
    <w:rsid w:val="00F32B9A"/>
    <w:rsid w:val="00F343C1"/>
    <w:rsid w:val="00F409E9"/>
    <w:rsid w:val="00F45B2E"/>
    <w:rsid w:val="00F47202"/>
    <w:rsid w:val="00F47AA5"/>
    <w:rsid w:val="00F513D7"/>
    <w:rsid w:val="00F5221C"/>
    <w:rsid w:val="00F525E4"/>
    <w:rsid w:val="00F53D45"/>
    <w:rsid w:val="00F604C9"/>
    <w:rsid w:val="00F609B1"/>
    <w:rsid w:val="00F648CF"/>
    <w:rsid w:val="00F65B81"/>
    <w:rsid w:val="00F73272"/>
    <w:rsid w:val="00F7520C"/>
    <w:rsid w:val="00F7576C"/>
    <w:rsid w:val="00F7767C"/>
    <w:rsid w:val="00F82A10"/>
    <w:rsid w:val="00F83B28"/>
    <w:rsid w:val="00F84B17"/>
    <w:rsid w:val="00F86A01"/>
    <w:rsid w:val="00F87977"/>
    <w:rsid w:val="00F87F78"/>
    <w:rsid w:val="00F90C83"/>
    <w:rsid w:val="00F92CDF"/>
    <w:rsid w:val="00F92E68"/>
    <w:rsid w:val="00F9389A"/>
    <w:rsid w:val="00F94576"/>
    <w:rsid w:val="00F94C90"/>
    <w:rsid w:val="00F94D0D"/>
    <w:rsid w:val="00F9599F"/>
    <w:rsid w:val="00F97EC1"/>
    <w:rsid w:val="00FA514D"/>
    <w:rsid w:val="00FA7BF7"/>
    <w:rsid w:val="00FB1723"/>
    <w:rsid w:val="00FB2F52"/>
    <w:rsid w:val="00FB4514"/>
    <w:rsid w:val="00FB510A"/>
    <w:rsid w:val="00FB5C9B"/>
    <w:rsid w:val="00FB7160"/>
    <w:rsid w:val="00FB764A"/>
    <w:rsid w:val="00FC1D6B"/>
    <w:rsid w:val="00FC25AC"/>
    <w:rsid w:val="00FC4709"/>
    <w:rsid w:val="00FC5165"/>
    <w:rsid w:val="00FC5C6A"/>
    <w:rsid w:val="00FC7AF2"/>
    <w:rsid w:val="00FC7BFD"/>
    <w:rsid w:val="00FD0958"/>
    <w:rsid w:val="00FD0A90"/>
    <w:rsid w:val="00FD2873"/>
    <w:rsid w:val="00FD2EE0"/>
    <w:rsid w:val="00FD547B"/>
    <w:rsid w:val="00FD68F9"/>
    <w:rsid w:val="00FD7A3C"/>
    <w:rsid w:val="00FE2DE1"/>
    <w:rsid w:val="00FE35B7"/>
    <w:rsid w:val="00FE74EA"/>
    <w:rsid w:val="00FE7636"/>
    <w:rsid w:val="00FF08E8"/>
    <w:rsid w:val="00FF0B6E"/>
    <w:rsid w:val="00FF2C4C"/>
    <w:rsid w:val="00FF554E"/>
    <w:rsid w:val="00FF5FE1"/>
    <w:rsid w:val="00FF6E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5E7B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80">
    <w:lsdException w:name="Normal" w:locked="1" w:uiPriority="0" w:qFormat="1"/>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5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2CCF"/>
    <w:pPr>
      <w:spacing w:line="360" w:lineRule="auto"/>
      <w:jc w:val="both"/>
    </w:pPr>
    <w:rPr>
      <w:rFonts w:ascii="Arial" w:hAnsi="Arial" w:cs="Arial"/>
      <w:sz w:val="22"/>
      <w:szCs w:val="22"/>
      <w:lang w:val="sl-SI"/>
    </w:rPr>
  </w:style>
  <w:style w:type="paragraph" w:styleId="Heading1">
    <w:name w:val="heading 1"/>
    <w:basedOn w:val="Normal"/>
    <w:next w:val="Normal"/>
    <w:link w:val="Heading1Char"/>
    <w:uiPriority w:val="99"/>
    <w:qFormat/>
    <w:rsid w:val="00BE546D"/>
    <w:pPr>
      <w:widowControl w:val="0"/>
      <w:numPr>
        <w:numId w:val="1"/>
      </w:numPr>
      <w:spacing w:before="360" w:after="240" w:line="240" w:lineRule="auto"/>
      <w:ind w:left="431" w:hanging="431"/>
      <w:jc w:val="left"/>
      <w:outlineLvl w:val="0"/>
    </w:pPr>
    <w:rPr>
      <w:rFonts w:cs="Times New Roman"/>
      <w:bCs/>
      <w:caps/>
      <w:kern w:val="32"/>
      <w:sz w:val="32"/>
      <w:szCs w:val="32"/>
      <w:lang w:val="en-US"/>
    </w:rPr>
  </w:style>
  <w:style w:type="paragraph" w:styleId="Heading2">
    <w:name w:val="heading 2"/>
    <w:basedOn w:val="Normal"/>
    <w:next w:val="Normal"/>
    <w:link w:val="Heading2Char"/>
    <w:uiPriority w:val="99"/>
    <w:qFormat/>
    <w:rsid w:val="00746FA6"/>
    <w:pPr>
      <w:keepNext/>
      <w:numPr>
        <w:ilvl w:val="1"/>
        <w:numId w:val="1"/>
      </w:numPr>
      <w:tabs>
        <w:tab w:val="left" w:pos="0"/>
        <w:tab w:val="left" w:pos="284"/>
      </w:tabs>
      <w:spacing w:before="120"/>
      <w:ind w:left="578" w:hanging="578"/>
      <w:jc w:val="left"/>
      <w:outlineLvl w:val="1"/>
    </w:pPr>
    <w:rPr>
      <w:bCs/>
      <w:iCs/>
      <w:sz w:val="28"/>
      <w:szCs w:val="28"/>
    </w:rPr>
  </w:style>
  <w:style w:type="paragraph" w:styleId="Heading3">
    <w:name w:val="heading 3"/>
    <w:basedOn w:val="Normal"/>
    <w:next w:val="Normal"/>
    <w:link w:val="Heading3Char"/>
    <w:uiPriority w:val="99"/>
    <w:qFormat/>
    <w:rsid w:val="00AF2D09"/>
    <w:pPr>
      <w:keepNext/>
      <w:numPr>
        <w:ilvl w:val="2"/>
        <w:numId w:val="1"/>
      </w:numPr>
      <w:spacing w:before="240" w:after="60"/>
      <w:jc w:val="left"/>
      <w:outlineLvl w:val="2"/>
    </w:pPr>
    <w:rPr>
      <w:bCs/>
      <w:szCs w:val="26"/>
    </w:rPr>
  </w:style>
  <w:style w:type="paragraph" w:styleId="Heading4">
    <w:name w:val="heading 4"/>
    <w:basedOn w:val="Normal"/>
    <w:next w:val="Normal"/>
    <w:link w:val="Heading4Char"/>
    <w:uiPriority w:val="99"/>
    <w:qFormat/>
    <w:rsid w:val="00AF2D09"/>
    <w:pPr>
      <w:keepNext/>
      <w:numPr>
        <w:ilvl w:val="3"/>
        <w:numId w:val="1"/>
      </w:numPr>
      <w:tabs>
        <w:tab w:val="left" w:pos="567"/>
      </w:tabs>
      <w:spacing w:before="120"/>
      <w:jc w:val="left"/>
      <w:outlineLvl w:val="3"/>
    </w:pPr>
    <w:rPr>
      <w:rFonts w:ascii="Times New Roman" w:hAnsi="Times New Roman"/>
      <w:bCs/>
      <w:szCs w:val="28"/>
    </w:rPr>
  </w:style>
  <w:style w:type="paragraph" w:styleId="Heading5">
    <w:name w:val="heading 5"/>
    <w:basedOn w:val="Normal"/>
    <w:next w:val="Normal"/>
    <w:link w:val="Heading5Char"/>
    <w:uiPriority w:val="99"/>
    <w:qFormat/>
    <w:rsid w:val="00AF2D09"/>
    <w:pPr>
      <w:numPr>
        <w:ilvl w:val="4"/>
        <w:numId w:val="1"/>
      </w:numPr>
      <w:outlineLvl w:val="4"/>
    </w:pPr>
    <w:rPr>
      <w:rFonts w:ascii="Times New Roman" w:hAnsi="Times New Roman"/>
      <w:bCs/>
      <w:iCs/>
      <w:szCs w:val="26"/>
    </w:rPr>
  </w:style>
  <w:style w:type="paragraph" w:styleId="Heading6">
    <w:name w:val="heading 6"/>
    <w:basedOn w:val="Normal"/>
    <w:next w:val="Normal"/>
    <w:link w:val="Heading6Char"/>
    <w:uiPriority w:val="99"/>
    <w:qFormat/>
    <w:rsid w:val="00AF2D09"/>
    <w:pPr>
      <w:numPr>
        <w:ilvl w:val="5"/>
        <w:numId w:val="1"/>
      </w:numPr>
      <w:spacing w:before="240" w:after="60"/>
      <w:outlineLvl w:val="5"/>
    </w:pPr>
    <w:rPr>
      <w:rFonts w:ascii="Times New Roman" w:hAnsi="Times New Roman"/>
      <w:b/>
      <w:bCs/>
    </w:rPr>
  </w:style>
  <w:style w:type="paragraph" w:styleId="Heading7">
    <w:name w:val="heading 7"/>
    <w:basedOn w:val="Normal"/>
    <w:next w:val="Normal"/>
    <w:link w:val="Heading7Char"/>
    <w:uiPriority w:val="99"/>
    <w:qFormat/>
    <w:rsid w:val="00AF2D09"/>
    <w:pPr>
      <w:numPr>
        <w:ilvl w:val="6"/>
        <w:numId w:val="1"/>
      </w:numPr>
      <w:spacing w:before="240" w:after="60"/>
      <w:outlineLvl w:val="6"/>
    </w:pPr>
    <w:rPr>
      <w:rFonts w:ascii="Times New Roman" w:hAnsi="Times New Roman"/>
    </w:rPr>
  </w:style>
  <w:style w:type="paragraph" w:styleId="Heading8">
    <w:name w:val="heading 8"/>
    <w:basedOn w:val="Normal"/>
    <w:next w:val="Normal"/>
    <w:link w:val="Heading8Char"/>
    <w:uiPriority w:val="99"/>
    <w:qFormat/>
    <w:rsid w:val="00AF2D09"/>
    <w:pPr>
      <w:numPr>
        <w:ilvl w:val="7"/>
        <w:numId w:val="1"/>
      </w:numPr>
      <w:spacing w:before="240" w:after="60"/>
      <w:outlineLvl w:val="7"/>
    </w:pPr>
    <w:rPr>
      <w:rFonts w:ascii="Times New Roman" w:hAnsi="Times New Roman"/>
      <w:i/>
      <w:iCs/>
    </w:rPr>
  </w:style>
  <w:style w:type="paragraph" w:styleId="Heading9">
    <w:name w:val="heading 9"/>
    <w:basedOn w:val="Normal"/>
    <w:next w:val="Normal"/>
    <w:link w:val="Heading9Char"/>
    <w:uiPriority w:val="99"/>
    <w:qFormat/>
    <w:rsid w:val="00AF2D09"/>
    <w:pPr>
      <w:numPr>
        <w:ilvl w:val="8"/>
        <w:numId w:val="1"/>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BE546D"/>
    <w:rPr>
      <w:rFonts w:ascii="Arial" w:hAnsi="Arial" w:cs="Times New Roman"/>
      <w:bCs/>
      <w:caps/>
      <w:kern w:val="32"/>
      <w:sz w:val="32"/>
      <w:szCs w:val="32"/>
      <w:lang w:val="en-US" w:eastAsia="en-US"/>
    </w:rPr>
  </w:style>
  <w:style w:type="character" w:customStyle="1" w:styleId="Heading2Char">
    <w:name w:val="Heading 2 Char"/>
    <w:link w:val="Heading2"/>
    <w:uiPriority w:val="99"/>
    <w:locked/>
    <w:rsid w:val="00317DA9"/>
    <w:rPr>
      <w:rFonts w:ascii="Arial" w:hAnsi="Arial" w:cs="Arial"/>
      <w:bCs/>
      <w:iCs/>
      <w:sz w:val="28"/>
      <w:szCs w:val="28"/>
      <w:lang w:val="x-none" w:eastAsia="en-US"/>
    </w:rPr>
  </w:style>
  <w:style w:type="character" w:customStyle="1" w:styleId="Heading3Char">
    <w:name w:val="Heading 3 Char"/>
    <w:link w:val="Heading3"/>
    <w:uiPriority w:val="99"/>
    <w:locked/>
    <w:rsid w:val="00317DA9"/>
    <w:rPr>
      <w:rFonts w:ascii="Arial" w:hAnsi="Arial" w:cs="Arial"/>
      <w:bCs/>
      <w:sz w:val="26"/>
      <w:szCs w:val="26"/>
      <w:lang w:val="x-none" w:eastAsia="en-US"/>
    </w:rPr>
  </w:style>
  <w:style w:type="character" w:customStyle="1" w:styleId="Heading4Char">
    <w:name w:val="Heading 4 Char"/>
    <w:link w:val="Heading4"/>
    <w:uiPriority w:val="99"/>
    <w:locked/>
    <w:rsid w:val="00317DA9"/>
    <w:rPr>
      <w:rFonts w:cs="Arial"/>
      <w:bCs/>
      <w:sz w:val="28"/>
      <w:szCs w:val="28"/>
      <w:lang w:val="x-none" w:eastAsia="en-US"/>
    </w:rPr>
  </w:style>
  <w:style w:type="character" w:customStyle="1" w:styleId="Heading5Char">
    <w:name w:val="Heading 5 Char"/>
    <w:link w:val="Heading5"/>
    <w:uiPriority w:val="99"/>
    <w:locked/>
    <w:rsid w:val="00317DA9"/>
    <w:rPr>
      <w:rFonts w:cs="Arial"/>
      <w:bCs/>
      <w:iCs/>
      <w:sz w:val="26"/>
      <w:szCs w:val="26"/>
      <w:lang w:val="x-none" w:eastAsia="en-US"/>
    </w:rPr>
  </w:style>
  <w:style w:type="character" w:customStyle="1" w:styleId="Heading6Char">
    <w:name w:val="Heading 6 Char"/>
    <w:link w:val="Heading6"/>
    <w:uiPriority w:val="99"/>
    <w:locked/>
    <w:rsid w:val="00317DA9"/>
    <w:rPr>
      <w:rFonts w:cs="Arial"/>
      <w:b/>
      <w:bCs/>
      <w:sz w:val="22"/>
      <w:szCs w:val="22"/>
      <w:lang w:val="x-none" w:eastAsia="en-US"/>
    </w:rPr>
  </w:style>
  <w:style w:type="character" w:customStyle="1" w:styleId="Heading7Char">
    <w:name w:val="Heading 7 Char"/>
    <w:link w:val="Heading7"/>
    <w:uiPriority w:val="99"/>
    <w:locked/>
    <w:rsid w:val="00317DA9"/>
    <w:rPr>
      <w:rFonts w:cs="Arial"/>
      <w:sz w:val="22"/>
      <w:szCs w:val="22"/>
      <w:lang w:val="x-none" w:eastAsia="en-US"/>
    </w:rPr>
  </w:style>
  <w:style w:type="character" w:customStyle="1" w:styleId="Heading8Char">
    <w:name w:val="Heading 8 Char"/>
    <w:link w:val="Heading8"/>
    <w:uiPriority w:val="99"/>
    <w:locked/>
    <w:rsid w:val="00317DA9"/>
    <w:rPr>
      <w:rFonts w:cs="Arial"/>
      <w:i/>
      <w:iCs/>
      <w:sz w:val="22"/>
      <w:szCs w:val="22"/>
      <w:lang w:val="x-none" w:eastAsia="en-US"/>
    </w:rPr>
  </w:style>
  <w:style w:type="character" w:customStyle="1" w:styleId="Heading9Char">
    <w:name w:val="Heading 9 Char"/>
    <w:link w:val="Heading9"/>
    <w:uiPriority w:val="99"/>
    <w:locked/>
    <w:rsid w:val="00317DA9"/>
    <w:rPr>
      <w:rFonts w:ascii="Arial" w:hAnsi="Arial" w:cs="Arial"/>
      <w:sz w:val="22"/>
      <w:szCs w:val="22"/>
      <w:lang w:val="x-none" w:eastAsia="en-US"/>
    </w:rPr>
  </w:style>
  <w:style w:type="paragraph" w:styleId="Caption">
    <w:name w:val="caption"/>
    <w:basedOn w:val="Normal"/>
    <w:next w:val="Normal"/>
    <w:uiPriority w:val="99"/>
    <w:qFormat/>
    <w:rsid w:val="005E2D9A"/>
    <w:pPr>
      <w:spacing w:before="120"/>
      <w:jc w:val="center"/>
    </w:pPr>
    <w:rPr>
      <w:bCs/>
      <w:sz w:val="20"/>
      <w:szCs w:val="20"/>
    </w:rPr>
  </w:style>
  <w:style w:type="character" w:styleId="Hyperlink">
    <w:name w:val="Hyperlink"/>
    <w:uiPriority w:val="99"/>
    <w:rsid w:val="00AF2D09"/>
    <w:rPr>
      <w:rFonts w:cs="Times New Roman"/>
      <w:color w:val="0000FF"/>
      <w:u w:val="single"/>
    </w:rPr>
  </w:style>
  <w:style w:type="paragraph" w:styleId="BodyText">
    <w:name w:val="Body Text"/>
    <w:basedOn w:val="Normal"/>
    <w:link w:val="BodyTextChar"/>
    <w:uiPriority w:val="99"/>
    <w:rsid w:val="00AF2D09"/>
    <w:pPr>
      <w:jc w:val="left"/>
    </w:pPr>
  </w:style>
  <w:style w:type="character" w:customStyle="1" w:styleId="BodyTextChar">
    <w:name w:val="Body Text Char"/>
    <w:link w:val="BodyText"/>
    <w:uiPriority w:val="99"/>
    <w:semiHidden/>
    <w:locked/>
    <w:rsid w:val="00317DA9"/>
    <w:rPr>
      <w:rFonts w:ascii="Arial" w:hAnsi="Arial" w:cs="Arial"/>
      <w:lang w:val="sl-SI" w:eastAsia="x-none"/>
    </w:rPr>
  </w:style>
  <w:style w:type="paragraph" w:styleId="TOC1">
    <w:name w:val="toc 1"/>
    <w:basedOn w:val="Normal"/>
    <w:next w:val="Normal"/>
    <w:autoRedefine/>
    <w:uiPriority w:val="39"/>
    <w:rsid w:val="00AF2D09"/>
    <w:pPr>
      <w:spacing w:before="120"/>
      <w:jc w:val="left"/>
    </w:pPr>
    <w:rPr>
      <w:rFonts w:asciiTheme="minorHAnsi" w:hAnsiTheme="minorHAnsi"/>
      <w:b/>
      <w:bCs/>
      <w:sz w:val="24"/>
      <w:szCs w:val="24"/>
    </w:rPr>
  </w:style>
  <w:style w:type="paragraph" w:styleId="TOC2">
    <w:name w:val="toc 2"/>
    <w:basedOn w:val="Normal"/>
    <w:next w:val="Normal"/>
    <w:autoRedefine/>
    <w:uiPriority w:val="39"/>
    <w:rsid w:val="00AF2D09"/>
    <w:pPr>
      <w:ind w:left="220"/>
      <w:jc w:val="left"/>
    </w:pPr>
    <w:rPr>
      <w:rFonts w:asciiTheme="minorHAnsi" w:hAnsiTheme="minorHAnsi"/>
      <w:b/>
      <w:bCs/>
    </w:rPr>
  </w:style>
  <w:style w:type="paragraph" w:styleId="TOC3">
    <w:name w:val="toc 3"/>
    <w:basedOn w:val="Normal"/>
    <w:next w:val="Normal"/>
    <w:autoRedefine/>
    <w:uiPriority w:val="39"/>
    <w:rsid w:val="00AF2D09"/>
    <w:pPr>
      <w:ind w:left="440"/>
      <w:jc w:val="left"/>
    </w:pPr>
    <w:rPr>
      <w:rFonts w:asciiTheme="minorHAnsi" w:hAnsiTheme="minorHAnsi"/>
    </w:rPr>
  </w:style>
  <w:style w:type="paragraph" w:styleId="TOC4">
    <w:name w:val="toc 4"/>
    <w:basedOn w:val="Normal"/>
    <w:next w:val="Normal"/>
    <w:autoRedefine/>
    <w:uiPriority w:val="99"/>
    <w:semiHidden/>
    <w:rsid w:val="00AF2D09"/>
    <w:pPr>
      <w:ind w:left="660"/>
      <w:jc w:val="left"/>
    </w:pPr>
    <w:rPr>
      <w:rFonts w:asciiTheme="minorHAnsi" w:hAnsiTheme="minorHAnsi"/>
      <w:sz w:val="20"/>
      <w:szCs w:val="20"/>
    </w:rPr>
  </w:style>
  <w:style w:type="paragraph" w:styleId="TOC5">
    <w:name w:val="toc 5"/>
    <w:basedOn w:val="Normal"/>
    <w:next w:val="Normal"/>
    <w:autoRedefine/>
    <w:uiPriority w:val="99"/>
    <w:semiHidden/>
    <w:rsid w:val="00AF2D09"/>
    <w:pPr>
      <w:ind w:left="880"/>
      <w:jc w:val="left"/>
    </w:pPr>
    <w:rPr>
      <w:rFonts w:asciiTheme="minorHAnsi" w:hAnsiTheme="minorHAnsi"/>
      <w:sz w:val="20"/>
      <w:szCs w:val="20"/>
    </w:rPr>
  </w:style>
  <w:style w:type="paragraph" w:styleId="TOC6">
    <w:name w:val="toc 6"/>
    <w:basedOn w:val="Normal"/>
    <w:next w:val="Normal"/>
    <w:autoRedefine/>
    <w:uiPriority w:val="99"/>
    <w:semiHidden/>
    <w:rsid w:val="00AF2D09"/>
    <w:pPr>
      <w:ind w:left="1100"/>
      <w:jc w:val="left"/>
    </w:pPr>
    <w:rPr>
      <w:rFonts w:asciiTheme="minorHAnsi" w:hAnsiTheme="minorHAnsi"/>
      <w:sz w:val="20"/>
      <w:szCs w:val="20"/>
    </w:rPr>
  </w:style>
  <w:style w:type="paragraph" w:styleId="TOC7">
    <w:name w:val="toc 7"/>
    <w:basedOn w:val="Normal"/>
    <w:next w:val="Normal"/>
    <w:autoRedefine/>
    <w:uiPriority w:val="99"/>
    <w:semiHidden/>
    <w:rsid w:val="00AF2D09"/>
    <w:pPr>
      <w:ind w:left="1320"/>
      <w:jc w:val="left"/>
    </w:pPr>
    <w:rPr>
      <w:rFonts w:asciiTheme="minorHAnsi" w:hAnsiTheme="minorHAnsi"/>
      <w:sz w:val="20"/>
      <w:szCs w:val="20"/>
    </w:rPr>
  </w:style>
  <w:style w:type="paragraph" w:styleId="TOC8">
    <w:name w:val="toc 8"/>
    <w:basedOn w:val="Normal"/>
    <w:next w:val="Normal"/>
    <w:autoRedefine/>
    <w:uiPriority w:val="99"/>
    <w:semiHidden/>
    <w:rsid w:val="00AF2D09"/>
    <w:pPr>
      <w:ind w:left="1540"/>
      <w:jc w:val="left"/>
    </w:pPr>
    <w:rPr>
      <w:rFonts w:asciiTheme="minorHAnsi" w:hAnsiTheme="minorHAnsi"/>
      <w:sz w:val="20"/>
      <w:szCs w:val="20"/>
    </w:rPr>
  </w:style>
  <w:style w:type="paragraph" w:styleId="TOC9">
    <w:name w:val="toc 9"/>
    <w:basedOn w:val="Normal"/>
    <w:next w:val="Normal"/>
    <w:autoRedefine/>
    <w:uiPriority w:val="99"/>
    <w:semiHidden/>
    <w:rsid w:val="00AF2D09"/>
    <w:pPr>
      <w:ind w:left="1760"/>
      <w:jc w:val="left"/>
    </w:pPr>
    <w:rPr>
      <w:rFonts w:asciiTheme="minorHAnsi" w:hAnsiTheme="minorHAnsi"/>
      <w:sz w:val="20"/>
      <w:szCs w:val="20"/>
    </w:rPr>
  </w:style>
  <w:style w:type="character" w:styleId="PageNumber">
    <w:name w:val="page number"/>
    <w:uiPriority w:val="99"/>
    <w:rsid w:val="00AF2D09"/>
    <w:rPr>
      <w:rFonts w:cs="Times New Roman"/>
      <w:sz w:val="20"/>
    </w:rPr>
  </w:style>
  <w:style w:type="paragraph" w:styleId="Footer">
    <w:name w:val="footer"/>
    <w:basedOn w:val="Normal"/>
    <w:link w:val="FooterChar"/>
    <w:uiPriority w:val="99"/>
    <w:rsid w:val="00AF2D09"/>
    <w:pPr>
      <w:tabs>
        <w:tab w:val="center" w:pos="4536"/>
        <w:tab w:val="right" w:pos="9072"/>
      </w:tabs>
    </w:pPr>
    <w:rPr>
      <w:rFonts w:cs="Times New Roman"/>
      <w:lang w:val="en-US"/>
    </w:rPr>
  </w:style>
  <w:style w:type="character" w:customStyle="1" w:styleId="FooterChar">
    <w:name w:val="Footer Char"/>
    <w:link w:val="Footer"/>
    <w:uiPriority w:val="99"/>
    <w:locked/>
    <w:rsid w:val="000867F4"/>
    <w:rPr>
      <w:rFonts w:ascii="Arial" w:hAnsi="Arial" w:cs="Times New Roman"/>
      <w:sz w:val="22"/>
      <w:lang w:val="x-none" w:eastAsia="en-US"/>
    </w:rPr>
  </w:style>
  <w:style w:type="paragraph" w:styleId="FootnoteText">
    <w:name w:val="footnote text"/>
    <w:basedOn w:val="Normal"/>
    <w:link w:val="FootnoteTextChar"/>
    <w:autoRedefine/>
    <w:uiPriority w:val="99"/>
    <w:semiHidden/>
    <w:rsid w:val="00842D2E"/>
    <w:pPr>
      <w:tabs>
        <w:tab w:val="left" w:pos="284"/>
      </w:tabs>
      <w:spacing w:line="240" w:lineRule="auto"/>
    </w:pPr>
    <w:rPr>
      <w:sz w:val="20"/>
      <w:szCs w:val="20"/>
    </w:rPr>
  </w:style>
  <w:style w:type="character" w:customStyle="1" w:styleId="FootnoteTextChar">
    <w:name w:val="Footnote Text Char"/>
    <w:link w:val="FootnoteText"/>
    <w:uiPriority w:val="99"/>
    <w:semiHidden/>
    <w:locked/>
    <w:rsid w:val="00842D2E"/>
    <w:rPr>
      <w:rFonts w:ascii="Arial" w:hAnsi="Arial" w:cs="Arial"/>
      <w:lang w:eastAsia="en-US"/>
    </w:rPr>
  </w:style>
  <w:style w:type="character" w:styleId="FootnoteReference">
    <w:name w:val="footnote reference"/>
    <w:uiPriority w:val="99"/>
    <w:semiHidden/>
    <w:rsid w:val="00AF2D09"/>
    <w:rPr>
      <w:rFonts w:cs="Times New Roman"/>
      <w:vertAlign w:val="superscript"/>
    </w:rPr>
  </w:style>
  <w:style w:type="paragraph" w:styleId="Title">
    <w:name w:val="Title"/>
    <w:basedOn w:val="Normal"/>
    <w:link w:val="TitleChar"/>
    <w:uiPriority w:val="99"/>
    <w:qFormat/>
    <w:rsid w:val="00AF2D09"/>
    <w:pPr>
      <w:spacing w:line="240" w:lineRule="auto"/>
      <w:jc w:val="center"/>
    </w:pPr>
    <w:rPr>
      <w:b/>
      <w:sz w:val="40"/>
    </w:rPr>
  </w:style>
  <w:style w:type="character" w:customStyle="1" w:styleId="TitleChar">
    <w:name w:val="Title Char"/>
    <w:link w:val="Title"/>
    <w:uiPriority w:val="99"/>
    <w:locked/>
    <w:rsid w:val="00317DA9"/>
    <w:rPr>
      <w:rFonts w:ascii="Cambria" w:hAnsi="Cambria" w:cs="Times New Roman"/>
      <w:b/>
      <w:bCs/>
      <w:kern w:val="28"/>
      <w:sz w:val="32"/>
      <w:szCs w:val="32"/>
      <w:lang w:val="sl-SI" w:eastAsia="x-none"/>
    </w:rPr>
  </w:style>
  <w:style w:type="paragraph" w:styleId="Subtitle">
    <w:name w:val="Subtitle"/>
    <w:basedOn w:val="Normal"/>
    <w:link w:val="SubtitleChar"/>
    <w:uiPriority w:val="99"/>
    <w:qFormat/>
    <w:rsid w:val="00AF2D09"/>
    <w:pPr>
      <w:spacing w:line="240" w:lineRule="auto"/>
      <w:jc w:val="center"/>
    </w:pPr>
    <w:rPr>
      <w:sz w:val="32"/>
    </w:rPr>
  </w:style>
  <w:style w:type="character" w:customStyle="1" w:styleId="SubtitleChar">
    <w:name w:val="Subtitle Char"/>
    <w:link w:val="Subtitle"/>
    <w:uiPriority w:val="99"/>
    <w:locked/>
    <w:rsid w:val="00317DA9"/>
    <w:rPr>
      <w:rFonts w:ascii="Cambria" w:hAnsi="Cambria" w:cs="Times New Roman"/>
      <w:sz w:val="24"/>
      <w:szCs w:val="24"/>
      <w:lang w:val="sl-SI" w:eastAsia="x-none"/>
    </w:rPr>
  </w:style>
  <w:style w:type="paragraph" w:styleId="TableofFigures">
    <w:name w:val="table of figures"/>
    <w:basedOn w:val="Normal"/>
    <w:next w:val="Normal"/>
    <w:uiPriority w:val="99"/>
    <w:rsid w:val="00AF2D09"/>
    <w:pPr>
      <w:ind w:left="440" w:hanging="440"/>
      <w:jc w:val="left"/>
    </w:pPr>
    <w:rPr>
      <w:rFonts w:ascii="Calibri" w:hAnsi="Calibri" w:cs="Calibri"/>
      <w:smallCaps/>
      <w:sz w:val="20"/>
      <w:szCs w:val="20"/>
    </w:rPr>
  </w:style>
  <w:style w:type="paragraph" w:customStyle="1" w:styleId="formula">
    <w:name w:val="formula"/>
    <w:basedOn w:val="Normal"/>
    <w:uiPriority w:val="99"/>
    <w:rsid w:val="005E2D9A"/>
    <w:pPr>
      <w:tabs>
        <w:tab w:val="right" w:pos="7938"/>
        <w:tab w:val="right" w:pos="9072"/>
      </w:tabs>
      <w:spacing w:before="240" w:after="240" w:line="240" w:lineRule="auto"/>
      <w:ind w:left="1134"/>
      <w:jc w:val="left"/>
    </w:pPr>
    <w:rPr>
      <w:sz w:val="20"/>
      <w:szCs w:val="20"/>
    </w:rPr>
  </w:style>
  <w:style w:type="character" w:styleId="CommentReference">
    <w:name w:val="annotation reference"/>
    <w:uiPriority w:val="99"/>
    <w:semiHidden/>
    <w:rsid w:val="00AF2D09"/>
    <w:rPr>
      <w:rFonts w:cs="Times New Roman"/>
      <w:sz w:val="16"/>
    </w:rPr>
  </w:style>
  <w:style w:type="paragraph" w:styleId="Header">
    <w:name w:val="header"/>
    <w:basedOn w:val="Normal"/>
    <w:link w:val="HeaderChar"/>
    <w:uiPriority w:val="99"/>
    <w:rsid w:val="00363CB0"/>
    <w:pPr>
      <w:tabs>
        <w:tab w:val="center" w:pos="4703"/>
        <w:tab w:val="right" w:pos="9406"/>
      </w:tabs>
      <w:spacing w:line="240" w:lineRule="auto"/>
    </w:pPr>
    <w:rPr>
      <w:rFonts w:cs="Times New Roman"/>
      <w:color w:val="595959"/>
      <w:sz w:val="18"/>
      <w:lang w:val="en-US"/>
    </w:rPr>
  </w:style>
  <w:style w:type="character" w:customStyle="1" w:styleId="HeaderChar">
    <w:name w:val="Header Char"/>
    <w:link w:val="Header"/>
    <w:uiPriority w:val="99"/>
    <w:locked/>
    <w:rsid w:val="00363CB0"/>
    <w:rPr>
      <w:rFonts w:ascii="Arial" w:hAnsi="Arial" w:cs="Times New Roman"/>
      <w:color w:val="595959"/>
      <w:sz w:val="22"/>
      <w:lang w:val="x-none" w:eastAsia="en-US"/>
    </w:rPr>
  </w:style>
  <w:style w:type="character" w:styleId="FollowedHyperlink">
    <w:name w:val="FollowedHyperlink"/>
    <w:uiPriority w:val="99"/>
    <w:rsid w:val="00AF2D09"/>
    <w:rPr>
      <w:rFonts w:cs="Times New Roman"/>
      <w:color w:val="800080"/>
      <w:u w:val="single"/>
    </w:rPr>
  </w:style>
  <w:style w:type="paragraph" w:customStyle="1" w:styleId="Default">
    <w:name w:val="Default"/>
    <w:uiPriority w:val="99"/>
    <w:rsid w:val="00FE74EA"/>
    <w:pPr>
      <w:autoSpaceDE w:val="0"/>
      <w:autoSpaceDN w:val="0"/>
      <w:adjustRightInd w:val="0"/>
    </w:pPr>
    <w:rPr>
      <w:color w:val="000000"/>
      <w:sz w:val="24"/>
      <w:szCs w:val="24"/>
      <w:lang w:val="sl-SI" w:eastAsia="sl-SI"/>
    </w:rPr>
  </w:style>
  <w:style w:type="table" w:styleId="TableGrid">
    <w:name w:val="Table Grid"/>
    <w:basedOn w:val="TableNormal"/>
    <w:uiPriority w:val="99"/>
    <w:rsid w:val="000F5A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99"/>
    <w:qFormat/>
    <w:rsid w:val="00193B67"/>
    <w:pPr>
      <w:spacing w:line="288" w:lineRule="auto"/>
      <w:ind w:left="720"/>
      <w:contextualSpacing/>
      <w:jc w:val="left"/>
    </w:pPr>
    <w:rPr>
      <w:rFonts w:cs="Times New Roman"/>
    </w:rPr>
  </w:style>
  <w:style w:type="paragraph" w:customStyle="1" w:styleId="purple">
    <w:name w:val="purple"/>
    <w:basedOn w:val="Normal"/>
    <w:uiPriority w:val="99"/>
    <w:rsid w:val="00193B67"/>
    <w:pPr>
      <w:spacing w:after="175" w:line="240" w:lineRule="auto"/>
      <w:jc w:val="left"/>
    </w:pPr>
    <w:rPr>
      <w:color w:val="6B7E9D"/>
      <w:sz w:val="15"/>
      <w:szCs w:val="15"/>
      <w:lang w:val="en-US"/>
    </w:rPr>
  </w:style>
  <w:style w:type="paragraph" w:styleId="BalloonText">
    <w:name w:val="Balloon Text"/>
    <w:basedOn w:val="Normal"/>
    <w:link w:val="BalloonTextChar"/>
    <w:uiPriority w:val="99"/>
    <w:semiHidden/>
    <w:rsid w:val="000E049C"/>
    <w:rPr>
      <w:rFonts w:ascii="Tahoma" w:hAnsi="Tahoma" w:cs="Tahoma"/>
      <w:sz w:val="16"/>
      <w:szCs w:val="16"/>
    </w:rPr>
  </w:style>
  <w:style w:type="character" w:customStyle="1" w:styleId="BalloonTextChar">
    <w:name w:val="Balloon Text Char"/>
    <w:link w:val="BalloonText"/>
    <w:uiPriority w:val="99"/>
    <w:semiHidden/>
    <w:locked/>
    <w:rsid w:val="00317DA9"/>
    <w:rPr>
      <w:rFonts w:cs="Arial"/>
      <w:sz w:val="2"/>
      <w:lang w:val="sl-SI" w:eastAsia="x-none"/>
    </w:rPr>
  </w:style>
  <w:style w:type="paragraph" w:styleId="CommentText">
    <w:name w:val="annotation text"/>
    <w:basedOn w:val="Normal"/>
    <w:link w:val="CommentTextChar"/>
    <w:uiPriority w:val="99"/>
    <w:rsid w:val="00402B9E"/>
    <w:rPr>
      <w:sz w:val="20"/>
      <w:szCs w:val="20"/>
    </w:rPr>
  </w:style>
  <w:style w:type="character" w:customStyle="1" w:styleId="CommentTextChar">
    <w:name w:val="Comment Text Char"/>
    <w:link w:val="CommentText"/>
    <w:uiPriority w:val="99"/>
    <w:locked/>
    <w:rsid w:val="00402B9E"/>
    <w:rPr>
      <w:rFonts w:ascii="Arial" w:hAnsi="Arial" w:cs="Arial"/>
      <w:lang w:val="x-none" w:eastAsia="en-US"/>
    </w:rPr>
  </w:style>
  <w:style w:type="paragraph" w:styleId="CommentSubject">
    <w:name w:val="annotation subject"/>
    <w:basedOn w:val="CommentText"/>
    <w:next w:val="CommentText"/>
    <w:link w:val="CommentSubjectChar"/>
    <w:uiPriority w:val="99"/>
    <w:rsid w:val="00402B9E"/>
    <w:rPr>
      <w:b/>
      <w:bCs/>
    </w:rPr>
  </w:style>
  <w:style w:type="character" w:customStyle="1" w:styleId="CommentSubjectChar">
    <w:name w:val="Comment Subject Char"/>
    <w:link w:val="CommentSubject"/>
    <w:uiPriority w:val="99"/>
    <w:locked/>
    <w:rsid w:val="00402B9E"/>
    <w:rPr>
      <w:rFonts w:ascii="Arial" w:hAnsi="Arial" w:cs="Arial"/>
      <w:b/>
      <w:bCs/>
      <w:lang w:val="x-none" w:eastAsia="en-US"/>
    </w:rPr>
  </w:style>
  <w:style w:type="character" w:customStyle="1" w:styleId="Besediloograde">
    <w:name w:val="Besedilo ograde"/>
    <w:uiPriority w:val="99"/>
    <w:semiHidden/>
    <w:rsid w:val="00B21C57"/>
    <w:rPr>
      <w:rFonts w:cs="Times New Roman"/>
      <w:color w:val="808080"/>
    </w:rPr>
  </w:style>
  <w:style w:type="character" w:styleId="Strong">
    <w:name w:val="Strong"/>
    <w:uiPriority w:val="99"/>
    <w:qFormat/>
    <w:rsid w:val="00E224A5"/>
    <w:rPr>
      <w:rFonts w:cs="Times New Roman"/>
      <w:b/>
      <w:bCs/>
    </w:rPr>
  </w:style>
  <w:style w:type="paragraph" w:customStyle="1" w:styleId="text">
    <w:name w:val="text"/>
    <w:basedOn w:val="Normal"/>
    <w:rsid w:val="00D16DE5"/>
    <w:pPr>
      <w:ind w:firstLine="340"/>
    </w:pPr>
    <w:rPr>
      <w:rFonts w:ascii="Times New Roman" w:eastAsia="Batang" w:hAnsi="Times New Roman" w:cs="Times New Roman"/>
      <w:sz w:val="24"/>
      <w:szCs w:val="24"/>
      <w:lang w:val="en-US" w:eastAsia="ko-KR"/>
    </w:rPr>
  </w:style>
  <w:style w:type="paragraph" w:customStyle="1" w:styleId="naspovz">
    <w:name w:val="nas_povz"/>
    <w:basedOn w:val="Normal"/>
    <w:next w:val="Normal"/>
    <w:rsid w:val="00D16DE5"/>
    <w:pPr>
      <w:spacing w:before="360" w:after="240" w:line="240" w:lineRule="auto"/>
      <w:jc w:val="left"/>
    </w:pPr>
    <w:rPr>
      <w:rFonts w:eastAsia="Batang" w:cs="Times New Roman"/>
      <w:b/>
      <w:sz w:val="24"/>
      <w:szCs w:val="24"/>
      <w:lang w:val="en-US" w:eastAsia="ko-KR"/>
    </w:rPr>
  </w:style>
  <w:style w:type="paragraph" w:styleId="NoSpacing">
    <w:name w:val="No Spacing"/>
    <w:uiPriority w:val="1"/>
    <w:qFormat/>
    <w:rsid w:val="00030017"/>
    <w:pPr>
      <w:jc w:val="both"/>
    </w:pPr>
    <w:rPr>
      <w:rFonts w:ascii="Arial" w:hAnsi="Arial" w:cs="Arial"/>
      <w:sz w:val="22"/>
      <w:szCs w:val="22"/>
      <w:lang w:val="sl-SI"/>
    </w:rPr>
  </w:style>
  <w:style w:type="table" w:styleId="TableGridLight">
    <w:name w:val="Grid Table Light"/>
    <w:basedOn w:val="TableNormal"/>
    <w:uiPriority w:val="40"/>
    <w:rsid w:val="0047093B"/>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1">
    <w:name w:val="Plain Table 1"/>
    <w:basedOn w:val="TableNormal"/>
    <w:uiPriority w:val="41"/>
    <w:rsid w:val="00F16855"/>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16855"/>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F16855"/>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16855"/>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16855"/>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16855"/>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16855"/>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F16855"/>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F16855"/>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F16855"/>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F16855"/>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F16855"/>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rsid w:val="00F16855"/>
    <w:tblPr>
      <w:tblStyleRowBandSize w:val="1"/>
      <w:tblStyleColBandSize w:val="1"/>
      <w:tblInd w:w="0" w:type="dxa"/>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CellMar>
        <w:top w:w="0" w:type="dxa"/>
        <w:left w:w="108" w:type="dxa"/>
        <w:bottom w:w="0" w:type="dxa"/>
        <w:right w:w="108" w:type="dxa"/>
      </w:tblCellMar>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2-Accent3">
    <w:name w:val="Grid Table 2 Accent 3"/>
    <w:basedOn w:val="TableNormal"/>
    <w:uiPriority w:val="47"/>
    <w:rsid w:val="00F16855"/>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rsid w:val="00F16855"/>
    <w:tblPr>
      <w:tblStyleRowBandSize w:val="1"/>
      <w:tblStyleColBandSize w:val="1"/>
      <w:tblInd w:w="0" w:type="dxa"/>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CellMar>
        <w:top w:w="0" w:type="dxa"/>
        <w:left w:w="108" w:type="dxa"/>
        <w:bottom w:w="0" w:type="dxa"/>
        <w:right w:w="108" w:type="dxa"/>
      </w:tblCellMar>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rsid w:val="00F16855"/>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4">
    <w:name w:val="Grid Table 4"/>
    <w:basedOn w:val="TableNormal"/>
    <w:uiPriority w:val="49"/>
    <w:rsid w:val="00F16855"/>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A241B6"/>
    <w:pPr>
      <w:keepNext/>
      <w:keepLines/>
      <w:widowControl/>
      <w:numPr>
        <w:numId w:val="0"/>
      </w:numPr>
      <w:spacing w:before="480" w:after="0" w:line="276" w:lineRule="auto"/>
      <w:outlineLvl w:val="9"/>
    </w:pPr>
    <w:rPr>
      <w:rFonts w:asciiTheme="majorHAnsi" w:eastAsiaTheme="majorEastAsia" w:hAnsiTheme="majorHAnsi" w:cstheme="majorBidi"/>
      <w:b/>
      <w:caps w:val="0"/>
      <w:color w:val="2E74B5" w:themeColor="accent1" w:themeShade="BF"/>
      <w:kern w:val="0"/>
      <w:sz w:val="28"/>
      <w:szCs w:val="28"/>
    </w:rPr>
  </w:style>
  <w:style w:type="paragraph" w:styleId="Revision">
    <w:name w:val="Revision"/>
    <w:hidden/>
    <w:uiPriority w:val="99"/>
    <w:semiHidden/>
    <w:rsid w:val="00E74A87"/>
    <w:rPr>
      <w:rFonts w:ascii="Arial" w:hAnsi="Arial" w:cs="Arial"/>
      <w:sz w:val="22"/>
      <w:szCs w:val="22"/>
      <w:lang w:val="sl-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315001">
      <w:bodyDiv w:val="1"/>
      <w:marLeft w:val="0"/>
      <w:marRight w:val="0"/>
      <w:marTop w:val="0"/>
      <w:marBottom w:val="0"/>
      <w:divBdr>
        <w:top w:val="none" w:sz="0" w:space="0" w:color="auto"/>
        <w:left w:val="none" w:sz="0" w:space="0" w:color="auto"/>
        <w:bottom w:val="none" w:sz="0" w:space="0" w:color="auto"/>
        <w:right w:val="none" w:sz="0" w:space="0" w:color="auto"/>
      </w:divBdr>
    </w:div>
    <w:div w:id="101732562">
      <w:bodyDiv w:val="1"/>
      <w:marLeft w:val="0"/>
      <w:marRight w:val="0"/>
      <w:marTop w:val="0"/>
      <w:marBottom w:val="0"/>
      <w:divBdr>
        <w:top w:val="none" w:sz="0" w:space="0" w:color="auto"/>
        <w:left w:val="none" w:sz="0" w:space="0" w:color="auto"/>
        <w:bottom w:val="none" w:sz="0" w:space="0" w:color="auto"/>
        <w:right w:val="none" w:sz="0" w:space="0" w:color="auto"/>
      </w:divBdr>
    </w:div>
    <w:div w:id="221135357">
      <w:bodyDiv w:val="1"/>
      <w:marLeft w:val="0"/>
      <w:marRight w:val="0"/>
      <w:marTop w:val="0"/>
      <w:marBottom w:val="0"/>
      <w:divBdr>
        <w:top w:val="none" w:sz="0" w:space="0" w:color="auto"/>
        <w:left w:val="none" w:sz="0" w:space="0" w:color="auto"/>
        <w:bottom w:val="none" w:sz="0" w:space="0" w:color="auto"/>
        <w:right w:val="none" w:sz="0" w:space="0" w:color="auto"/>
      </w:divBdr>
    </w:div>
    <w:div w:id="267545538">
      <w:bodyDiv w:val="1"/>
      <w:marLeft w:val="0"/>
      <w:marRight w:val="0"/>
      <w:marTop w:val="0"/>
      <w:marBottom w:val="0"/>
      <w:divBdr>
        <w:top w:val="none" w:sz="0" w:space="0" w:color="auto"/>
        <w:left w:val="none" w:sz="0" w:space="0" w:color="auto"/>
        <w:bottom w:val="none" w:sz="0" w:space="0" w:color="auto"/>
        <w:right w:val="none" w:sz="0" w:space="0" w:color="auto"/>
      </w:divBdr>
      <w:divsChild>
        <w:div w:id="1800294749">
          <w:marLeft w:val="0"/>
          <w:marRight w:val="0"/>
          <w:marTop w:val="0"/>
          <w:marBottom w:val="0"/>
          <w:divBdr>
            <w:top w:val="none" w:sz="0" w:space="0" w:color="auto"/>
            <w:left w:val="none" w:sz="0" w:space="0" w:color="auto"/>
            <w:bottom w:val="none" w:sz="0" w:space="0" w:color="auto"/>
            <w:right w:val="none" w:sz="0" w:space="0" w:color="auto"/>
          </w:divBdr>
          <w:divsChild>
            <w:div w:id="1675835709">
              <w:marLeft w:val="0"/>
              <w:marRight w:val="0"/>
              <w:marTop w:val="0"/>
              <w:marBottom w:val="0"/>
              <w:divBdr>
                <w:top w:val="none" w:sz="0" w:space="0" w:color="auto"/>
                <w:left w:val="none" w:sz="0" w:space="0" w:color="auto"/>
                <w:bottom w:val="none" w:sz="0" w:space="0" w:color="auto"/>
                <w:right w:val="none" w:sz="0" w:space="0" w:color="auto"/>
              </w:divBdr>
              <w:divsChild>
                <w:div w:id="802773197">
                  <w:marLeft w:val="0"/>
                  <w:marRight w:val="0"/>
                  <w:marTop w:val="0"/>
                  <w:marBottom w:val="0"/>
                  <w:divBdr>
                    <w:top w:val="none" w:sz="0" w:space="0" w:color="auto"/>
                    <w:left w:val="none" w:sz="0" w:space="0" w:color="auto"/>
                    <w:bottom w:val="none" w:sz="0" w:space="0" w:color="auto"/>
                    <w:right w:val="none" w:sz="0" w:space="0" w:color="auto"/>
                  </w:divBdr>
                  <w:divsChild>
                    <w:div w:id="4268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1">
      <w:marLeft w:val="0"/>
      <w:marRight w:val="0"/>
      <w:marTop w:val="0"/>
      <w:marBottom w:val="0"/>
      <w:divBdr>
        <w:top w:val="none" w:sz="0" w:space="0" w:color="auto"/>
        <w:left w:val="none" w:sz="0" w:space="0" w:color="auto"/>
        <w:bottom w:val="none" w:sz="0" w:space="0" w:color="auto"/>
        <w:right w:val="none" w:sz="0" w:space="0" w:color="auto"/>
      </w:divBdr>
      <w:divsChild>
        <w:div w:id="365836030">
          <w:marLeft w:val="0"/>
          <w:marRight w:val="0"/>
          <w:marTop w:val="0"/>
          <w:marBottom w:val="0"/>
          <w:divBdr>
            <w:top w:val="none" w:sz="0" w:space="0" w:color="auto"/>
            <w:left w:val="none" w:sz="0" w:space="0" w:color="auto"/>
            <w:bottom w:val="none" w:sz="0" w:space="0" w:color="auto"/>
            <w:right w:val="none" w:sz="0" w:space="0" w:color="auto"/>
          </w:divBdr>
          <w:divsChild>
            <w:div w:id="365836023">
              <w:marLeft w:val="0"/>
              <w:marRight w:val="0"/>
              <w:marTop w:val="0"/>
              <w:marBottom w:val="0"/>
              <w:divBdr>
                <w:top w:val="none" w:sz="0" w:space="0" w:color="auto"/>
                <w:left w:val="single" w:sz="48" w:space="0" w:color="EBC79E"/>
                <w:bottom w:val="none" w:sz="0" w:space="0" w:color="auto"/>
                <w:right w:val="single" w:sz="48" w:space="0" w:color="EBC79E"/>
              </w:divBdr>
              <w:divsChild>
                <w:div w:id="365836019">
                  <w:marLeft w:val="0"/>
                  <w:marRight w:val="0"/>
                  <w:marTop w:val="0"/>
                  <w:marBottom w:val="0"/>
                  <w:divBdr>
                    <w:top w:val="none" w:sz="0" w:space="0" w:color="auto"/>
                    <w:left w:val="none" w:sz="0" w:space="0" w:color="auto"/>
                    <w:bottom w:val="none" w:sz="0" w:space="0" w:color="auto"/>
                    <w:right w:val="none" w:sz="0" w:space="0" w:color="auto"/>
                  </w:divBdr>
                  <w:divsChild>
                    <w:div w:id="36583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6">
      <w:marLeft w:val="0"/>
      <w:marRight w:val="0"/>
      <w:marTop w:val="0"/>
      <w:marBottom w:val="0"/>
      <w:divBdr>
        <w:top w:val="none" w:sz="0" w:space="0" w:color="auto"/>
        <w:left w:val="none" w:sz="0" w:space="0" w:color="auto"/>
        <w:bottom w:val="none" w:sz="0" w:space="0" w:color="auto"/>
        <w:right w:val="none" w:sz="0" w:space="0" w:color="auto"/>
      </w:divBdr>
      <w:divsChild>
        <w:div w:id="365836031">
          <w:marLeft w:val="0"/>
          <w:marRight w:val="0"/>
          <w:marTop w:val="0"/>
          <w:marBottom w:val="0"/>
          <w:divBdr>
            <w:top w:val="none" w:sz="0" w:space="0" w:color="auto"/>
            <w:left w:val="none" w:sz="0" w:space="0" w:color="auto"/>
            <w:bottom w:val="none" w:sz="0" w:space="0" w:color="auto"/>
            <w:right w:val="none" w:sz="0" w:space="0" w:color="auto"/>
          </w:divBdr>
          <w:divsChild>
            <w:div w:id="365836025">
              <w:marLeft w:val="0"/>
              <w:marRight w:val="0"/>
              <w:marTop w:val="0"/>
              <w:marBottom w:val="0"/>
              <w:divBdr>
                <w:top w:val="none" w:sz="0" w:space="0" w:color="auto"/>
                <w:left w:val="single" w:sz="48" w:space="0" w:color="EBC79E"/>
                <w:bottom w:val="none" w:sz="0" w:space="0" w:color="auto"/>
                <w:right w:val="single" w:sz="48" w:space="0" w:color="EBC79E"/>
              </w:divBdr>
              <w:divsChild>
                <w:div w:id="365836017">
                  <w:marLeft w:val="0"/>
                  <w:marRight w:val="0"/>
                  <w:marTop w:val="0"/>
                  <w:marBottom w:val="0"/>
                  <w:divBdr>
                    <w:top w:val="none" w:sz="0" w:space="0" w:color="auto"/>
                    <w:left w:val="none" w:sz="0" w:space="0" w:color="auto"/>
                    <w:bottom w:val="none" w:sz="0" w:space="0" w:color="auto"/>
                    <w:right w:val="none" w:sz="0" w:space="0" w:color="auto"/>
                  </w:divBdr>
                  <w:divsChild>
                    <w:div w:id="3658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27">
      <w:marLeft w:val="0"/>
      <w:marRight w:val="0"/>
      <w:marTop w:val="0"/>
      <w:marBottom w:val="0"/>
      <w:divBdr>
        <w:top w:val="none" w:sz="0" w:space="0" w:color="auto"/>
        <w:left w:val="none" w:sz="0" w:space="0" w:color="auto"/>
        <w:bottom w:val="none" w:sz="0" w:space="0" w:color="auto"/>
        <w:right w:val="none" w:sz="0" w:space="0" w:color="auto"/>
      </w:divBdr>
      <w:divsChild>
        <w:div w:id="365836029">
          <w:marLeft w:val="0"/>
          <w:marRight w:val="0"/>
          <w:marTop w:val="0"/>
          <w:marBottom w:val="0"/>
          <w:divBdr>
            <w:top w:val="none" w:sz="0" w:space="0" w:color="auto"/>
            <w:left w:val="none" w:sz="0" w:space="0" w:color="auto"/>
            <w:bottom w:val="none" w:sz="0" w:space="0" w:color="auto"/>
            <w:right w:val="none" w:sz="0" w:space="0" w:color="auto"/>
          </w:divBdr>
          <w:divsChild>
            <w:div w:id="365836020">
              <w:marLeft w:val="0"/>
              <w:marRight w:val="0"/>
              <w:marTop w:val="0"/>
              <w:marBottom w:val="0"/>
              <w:divBdr>
                <w:top w:val="none" w:sz="0" w:space="0" w:color="auto"/>
                <w:left w:val="single" w:sz="48" w:space="0" w:color="EBC79E"/>
                <w:bottom w:val="none" w:sz="0" w:space="0" w:color="auto"/>
                <w:right w:val="single" w:sz="48" w:space="0" w:color="EBC79E"/>
              </w:divBdr>
              <w:divsChild>
                <w:div w:id="365836018">
                  <w:marLeft w:val="0"/>
                  <w:marRight w:val="0"/>
                  <w:marTop w:val="0"/>
                  <w:marBottom w:val="0"/>
                  <w:divBdr>
                    <w:top w:val="none" w:sz="0" w:space="0" w:color="auto"/>
                    <w:left w:val="none" w:sz="0" w:space="0" w:color="auto"/>
                    <w:bottom w:val="none" w:sz="0" w:space="0" w:color="auto"/>
                    <w:right w:val="none" w:sz="0" w:space="0" w:color="auto"/>
                  </w:divBdr>
                  <w:divsChild>
                    <w:div w:id="36583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5836032">
      <w:marLeft w:val="0"/>
      <w:marRight w:val="0"/>
      <w:marTop w:val="0"/>
      <w:marBottom w:val="0"/>
      <w:divBdr>
        <w:top w:val="none" w:sz="0" w:space="0" w:color="auto"/>
        <w:left w:val="none" w:sz="0" w:space="0" w:color="auto"/>
        <w:bottom w:val="none" w:sz="0" w:space="0" w:color="auto"/>
        <w:right w:val="none" w:sz="0" w:space="0" w:color="auto"/>
      </w:divBdr>
    </w:div>
    <w:div w:id="561020448">
      <w:bodyDiv w:val="1"/>
      <w:marLeft w:val="0"/>
      <w:marRight w:val="0"/>
      <w:marTop w:val="0"/>
      <w:marBottom w:val="0"/>
      <w:divBdr>
        <w:top w:val="none" w:sz="0" w:space="0" w:color="auto"/>
        <w:left w:val="none" w:sz="0" w:space="0" w:color="auto"/>
        <w:bottom w:val="none" w:sz="0" w:space="0" w:color="auto"/>
        <w:right w:val="none" w:sz="0" w:space="0" w:color="auto"/>
      </w:divBdr>
      <w:divsChild>
        <w:div w:id="1712920001">
          <w:marLeft w:val="0"/>
          <w:marRight w:val="0"/>
          <w:marTop w:val="0"/>
          <w:marBottom w:val="0"/>
          <w:divBdr>
            <w:top w:val="none" w:sz="0" w:space="0" w:color="auto"/>
            <w:left w:val="none" w:sz="0" w:space="0" w:color="auto"/>
            <w:bottom w:val="none" w:sz="0" w:space="0" w:color="auto"/>
            <w:right w:val="none" w:sz="0" w:space="0" w:color="auto"/>
          </w:divBdr>
          <w:divsChild>
            <w:div w:id="463229760">
              <w:marLeft w:val="0"/>
              <w:marRight w:val="0"/>
              <w:marTop w:val="0"/>
              <w:marBottom w:val="0"/>
              <w:divBdr>
                <w:top w:val="none" w:sz="0" w:space="0" w:color="auto"/>
                <w:left w:val="none" w:sz="0" w:space="0" w:color="auto"/>
                <w:bottom w:val="none" w:sz="0" w:space="0" w:color="auto"/>
                <w:right w:val="none" w:sz="0" w:space="0" w:color="auto"/>
              </w:divBdr>
              <w:divsChild>
                <w:div w:id="83388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958137">
      <w:bodyDiv w:val="1"/>
      <w:marLeft w:val="0"/>
      <w:marRight w:val="0"/>
      <w:marTop w:val="0"/>
      <w:marBottom w:val="0"/>
      <w:divBdr>
        <w:top w:val="none" w:sz="0" w:space="0" w:color="auto"/>
        <w:left w:val="none" w:sz="0" w:space="0" w:color="auto"/>
        <w:bottom w:val="none" w:sz="0" w:space="0" w:color="auto"/>
        <w:right w:val="none" w:sz="0" w:space="0" w:color="auto"/>
      </w:divBdr>
      <w:divsChild>
        <w:div w:id="374282637">
          <w:marLeft w:val="0"/>
          <w:marRight w:val="0"/>
          <w:marTop w:val="0"/>
          <w:marBottom w:val="0"/>
          <w:divBdr>
            <w:top w:val="none" w:sz="0" w:space="0" w:color="auto"/>
            <w:left w:val="none" w:sz="0" w:space="0" w:color="auto"/>
            <w:bottom w:val="none" w:sz="0" w:space="0" w:color="auto"/>
            <w:right w:val="none" w:sz="0" w:space="0" w:color="auto"/>
          </w:divBdr>
          <w:divsChild>
            <w:div w:id="926770861">
              <w:marLeft w:val="0"/>
              <w:marRight w:val="0"/>
              <w:marTop w:val="0"/>
              <w:marBottom w:val="0"/>
              <w:divBdr>
                <w:top w:val="none" w:sz="0" w:space="0" w:color="auto"/>
                <w:left w:val="none" w:sz="0" w:space="0" w:color="auto"/>
                <w:bottom w:val="none" w:sz="0" w:space="0" w:color="auto"/>
                <w:right w:val="none" w:sz="0" w:space="0" w:color="auto"/>
              </w:divBdr>
              <w:divsChild>
                <w:div w:id="931429256">
                  <w:marLeft w:val="0"/>
                  <w:marRight w:val="0"/>
                  <w:marTop w:val="0"/>
                  <w:marBottom w:val="0"/>
                  <w:divBdr>
                    <w:top w:val="none" w:sz="0" w:space="0" w:color="auto"/>
                    <w:left w:val="none" w:sz="0" w:space="0" w:color="auto"/>
                    <w:bottom w:val="none" w:sz="0" w:space="0" w:color="auto"/>
                    <w:right w:val="none" w:sz="0" w:space="0" w:color="auto"/>
                  </w:divBdr>
                  <w:divsChild>
                    <w:div w:id="2069767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1317615">
      <w:bodyDiv w:val="1"/>
      <w:marLeft w:val="0"/>
      <w:marRight w:val="0"/>
      <w:marTop w:val="0"/>
      <w:marBottom w:val="0"/>
      <w:divBdr>
        <w:top w:val="none" w:sz="0" w:space="0" w:color="auto"/>
        <w:left w:val="none" w:sz="0" w:space="0" w:color="auto"/>
        <w:bottom w:val="none" w:sz="0" w:space="0" w:color="auto"/>
        <w:right w:val="none" w:sz="0" w:space="0" w:color="auto"/>
      </w:divBdr>
      <w:divsChild>
        <w:div w:id="544789">
          <w:marLeft w:val="0"/>
          <w:marRight w:val="0"/>
          <w:marTop w:val="0"/>
          <w:marBottom w:val="0"/>
          <w:divBdr>
            <w:top w:val="none" w:sz="0" w:space="0" w:color="auto"/>
            <w:left w:val="none" w:sz="0" w:space="0" w:color="auto"/>
            <w:bottom w:val="none" w:sz="0" w:space="0" w:color="auto"/>
            <w:right w:val="none" w:sz="0" w:space="0" w:color="auto"/>
          </w:divBdr>
          <w:divsChild>
            <w:div w:id="1824199835">
              <w:marLeft w:val="0"/>
              <w:marRight w:val="0"/>
              <w:marTop w:val="0"/>
              <w:marBottom w:val="0"/>
              <w:divBdr>
                <w:top w:val="none" w:sz="0" w:space="0" w:color="auto"/>
                <w:left w:val="none" w:sz="0" w:space="0" w:color="auto"/>
                <w:bottom w:val="none" w:sz="0" w:space="0" w:color="auto"/>
                <w:right w:val="none" w:sz="0" w:space="0" w:color="auto"/>
              </w:divBdr>
              <w:divsChild>
                <w:div w:id="2017881352">
                  <w:marLeft w:val="0"/>
                  <w:marRight w:val="0"/>
                  <w:marTop w:val="0"/>
                  <w:marBottom w:val="0"/>
                  <w:divBdr>
                    <w:top w:val="none" w:sz="0" w:space="0" w:color="auto"/>
                    <w:left w:val="none" w:sz="0" w:space="0" w:color="auto"/>
                    <w:bottom w:val="none" w:sz="0" w:space="0" w:color="auto"/>
                    <w:right w:val="none" w:sz="0" w:space="0" w:color="auto"/>
                  </w:divBdr>
                  <w:divsChild>
                    <w:div w:id="123473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072217">
      <w:bodyDiv w:val="1"/>
      <w:marLeft w:val="0"/>
      <w:marRight w:val="0"/>
      <w:marTop w:val="0"/>
      <w:marBottom w:val="0"/>
      <w:divBdr>
        <w:top w:val="none" w:sz="0" w:space="0" w:color="auto"/>
        <w:left w:val="none" w:sz="0" w:space="0" w:color="auto"/>
        <w:bottom w:val="none" w:sz="0" w:space="0" w:color="auto"/>
        <w:right w:val="none" w:sz="0" w:space="0" w:color="auto"/>
      </w:divBdr>
    </w:div>
    <w:div w:id="20421272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microsoft.com/office/2007/relationships/hdphoto" Target="media/hdphoto2.wdp"/><Relationship Id="rId26" Type="http://schemas.openxmlformats.org/officeDocument/2006/relationships/image" Target="media/image13.png"/><Relationship Id="rId27" Type="http://schemas.microsoft.com/office/2007/relationships/hdphoto" Target="media/hdphoto3.wdp"/><Relationship Id="rId28" Type="http://schemas.openxmlformats.org/officeDocument/2006/relationships/image" Target="media/image14.png"/><Relationship Id="rId29" Type="http://schemas.microsoft.com/office/2007/relationships/hdphoto" Target="media/hdphoto4.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5.png"/><Relationship Id="rId31" Type="http://schemas.microsoft.com/office/2007/relationships/hdphoto" Target="media/hdphoto5.wdp"/><Relationship Id="rId32" Type="http://schemas.openxmlformats.org/officeDocument/2006/relationships/image" Target="media/image16.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hyperlink" Target="file://localhost/Users/nvidrih/Desktop/Diploma/Diploma.docx" TargetMode="External"/><Relationship Id="rId14" Type="http://schemas.openxmlformats.org/officeDocument/2006/relationships/image" Target="media/image3.emf"/><Relationship Id="rId15" Type="http://schemas.openxmlformats.org/officeDocument/2006/relationships/image" Target="media/image4.jpeg"/><Relationship Id="rId16" Type="http://schemas.openxmlformats.org/officeDocument/2006/relationships/image" Target="media/image5.png"/><Relationship Id="rId17" Type="http://schemas.microsoft.com/office/2007/relationships/hdphoto" Target="media/hdphoto1.wdp"/><Relationship Id="rId18" Type="http://schemas.openxmlformats.org/officeDocument/2006/relationships/image" Target="media/image6.png"/><Relationship Id="rId19" Type="http://schemas.openxmlformats.org/officeDocument/2006/relationships/image" Target="media/image7.jpeg"/><Relationship Id="rId37" Type="http://schemas.openxmlformats.org/officeDocument/2006/relationships/image" Target="media/image21.png"/><Relationship Id="rId38" Type="http://schemas.microsoft.com/office/2007/relationships/hdphoto" Target="media/hdphoto6.wdp"/><Relationship Id="rId39" Type="http://schemas.openxmlformats.org/officeDocument/2006/relationships/image" Target="media/image22.emf"/><Relationship Id="rId40" Type="http://schemas.openxmlformats.org/officeDocument/2006/relationships/header" Target="header1.xml"/><Relationship Id="rId41" Type="http://schemas.openxmlformats.org/officeDocument/2006/relationships/footer" Target="footer4.xml"/><Relationship Id="rId42" Type="http://schemas.openxmlformats.org/officeDocument/2006/relationships/fontTable" Target="fontTable.xml"/><Relationship Id="rId43"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TEMP\Navodila%20za%20izdelavo%20diplomske%20naloge%20FG.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6"/>
</file>

<file path=customXml/itemProps1.xml><?xml version="1.0" encoding="utf-8"?>
<ds:datastoreItem xmlns:ds="http://schemas.openxmlformats.org/officeDocument/2006/customXml" ds:itemID="{BB338A2A-E342-9C47-A2AD-463232332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C:\windows\TEMP\Navodila za izdelavo diplomske naloge FG.dot</Template>
  <TotalTime>11</TotalTime>
  <Pages>44</Pages>
  <Words>13516</Words>
  <Characters>77044</Characters>
  <Application>Microsoft Macintosh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Navodila za pisanje diplomskih nalog UM FERI</vt:lpstr>
    </vt:vector>
  </TitlesOfParts>
  <Company>UM FERI</Company>
  <LinksUpToDate>false</LinksUpToDate>
  <CharactersWithSpaces>90380</CharactersWithSpaces>
  <SharedDoc>false</SharedDoc>
  <HLinks>
    <vt:vector size="60" baseType="variant">
      <vt:variant>
        <vt:i4>262216</vt:i4>
      </vt:variant>
      <vt:variant>
        <vt:i4>136</vt:i4>
      </vt:variant>
      <vt:variant>
        <vt:i4>0</vt:i4>
      </vt:variant>
      <vt:variant>
        <vt:i4>5</vt:i4>
      </vt:variant>
      <vt:variant>
        <vt:lpwstr>http://feri.um.si/studij/zakljucna-dela/</vt:lpwstr>
      </vt:variant>
      <vt:variant>
        <vt:lpwstr/>
      </vt:variant>
      <vt:variant>
        <vt:i4>3801132</vt:i4>
      </vt:variant>
      <vt:variant>
        <vt:i4>133</vt:i4>
      </vt:variant>
      <vt:variant>
        <vt:i4>0</vt:i4>
      </vt:variant>
      <vt:variant>
        <vt:i4>5</vt:i4>
      </vt:variant>
      <vt:variant>
        <vt:lpwstr>http://dkum.uni-mb.si/Dokument.php?id=15598</vt:lpwstr>
      </vt:variant>
      <vt:variant>
        <vt:lpwstr/>
      </vt:variant>
      <vt:variant>
        <vt:i4>7077941</vt:i4>
      </vt:variant>
      <vt:variant>
        <vt:i4>123</vt:i4>
      </vt:variant>
      <vt:variant>
        <vt:i4>0</vt:i4>
      </vt:variant>
      <vt:variant>
        <vt:i4>5</vt:i4>
      </vt:variant>
      <vt:variant>
        <vt:lpwstr>http://en.wikipedia.org/wiki/SI</vt:lpwstr>
      </vt:variant>
      <vt:variant>
        <vt:lpwstr/>
      </vt:variant>
      <vt:variant>
        <vt:i4>3538969</vt:i4>
      </vt:variant>
      <vt:variant>
        <vt:i4>120</vt:i4>
      </vt:variant>
      <vt:variant>
        <vt:i4>0</vt:i4>
      </vt:variant>
      <vt:variant>
        <vt:i4>5</vt:i4>
      </vt:variant>
      <vt:variant>
        <vt:lpwstr>http://en.wikipedia.org/wiki/ISO_31-11</vt:lpwstr>
      </vt:variant>
      <vt:variant>
        <vt:lpwstr/>
      </vt:variant>
      <vt:variant>
        <vt:i4>2097207</vt:i4>
      </vt:variant>
      <vt:variant>
        <vt:i4>93</vt:i4>
      </vt:variant>
      <vt:variant>
        <vt:i4>0</vt:i4>
      </vt:variant>
      <vt:variant>
        <vt:i4>5</vt:i4>
      </vt:variant>
      <vt:variant>
        <vt:lpwstr>http://feri.um.si/</vt:lpwstr>
      </vt:variant>
      <vt:variant>
        <vt:lpwstr/>
      </vt:variant>
      <vt:variant>
        <vt:i4>7340060</vt:i4>
      </vt:variant>
      <vt:variant>
        <vt:i4>90</vt:i4>
      </vt:variant>
      <vt:variant>
        <vt:i4>0</vt:i4>
      </vt:variant>
      <vt:variant>
        <vt:i4>5</vt:i4>
      </vt:variant>
      <vt:variant>
        <vt:lpwstr>mailto:lidija.kokol@um.si</vt:lpwstr>
      </vt:variant>
      <vt:variant>
        <vt:lpwstr/>
      </vt:variant>
      <vt:variant>
        <vt:i4>5963869</vt:i4>
      </vt:variant>
      <vt:variant>
        <vt:i4>87</vt:i4>
      </vt:variant>
      <vt:variant>
        <vt:i4>0</vt:i4>
      </vt:variant>
      <vt:variant>
        <vt:i4>5</vt:i4>
      </vt:variant>
      <vt:variant>
        <vt:lpwstr>http://feri.um.si/studij/pravilniki-in-navodila/</vt:lpwstr>
      </vt:variant>
      <vt:variant>
        <vt:lpwstr/>
      </vt:variant>
      <vt:variant>
        <vt:i4>1376309</vt:i4>
      </vt:variant>
      <vt:variant>
        <vt:i4>80</vt:i4>
      </vt:variant>
      <vt:variant>
        <vt:i4>0</vt:i4>
      </vt:variant>
      <vt:variant>
        <vt:i4>5</vt:i4>
      </vt:variant>
      <vt:variant>
        <vt:lpwstr/>
      </vt:variant>
      <vt:variant>
        <vt:lpwstr>_Toc313736625</vt:lpwstr>
      </vt:variant>
      <vt:variant>
        <vt:i4>1966134</vt:i4>
      </vt:variant>
      <vt:variant>
        <vt:i4>74</vt:i4>
      </vt:variant>
      <vt:variant>
        <vt:i4>0</vt:i4>
      </vt:variant>
      <vt:variant>
        <vt:i4>5</vt:i4>
      </vt:variant>
      <vt:variant>
        <vt:lpwstr/>
      </vt:variant>
      <vt:variant>
        <vt:lpwstr>_Toc313736599</vt:lpwstr>
      </vt:variant>
      <vt:variant>
        <vt:i4>5832787</vt:i4>
      </vt:variant>
      <vt:variant>
        <vt:i4>0</vt:i4>
      </vt:variant>
      <vt:variant>
        <vt:i4>0</vt:i4>
      </vt:variant>
      <vt:variant>
        <vt:i4>5</vt:i4>
      </vt:variant>
      <vt:variant>
        <vt:lpwstr>http://ktfmb.um.si/storitve/dodeljevanje-udk/</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Navodila za pisanje diplomskih nalog UM FERI</dc:title>
  <dc:subject/>
  <dc:creator>V. K. Ledinek</dc:creator>
  <cp:keywords/>
  <dc:description/>
  <cp:lastModifiedBy>Nejc Vidrih</cp:lastModifiedBy>
  <cp:revision>10</cp:revision>
  <cp:lastPrinted>2016-04-15T06:22:00Z</cp:lastPrinted>
  <dcterms:created xsi:type="dcterms:W3CDTF">2016-08-22T22:17:00Z</dcterms:created>
  <dcterms:modified xsi:type="dcterms:W3CDTF">2016-08-22T22:29:00Z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ies>
</file>
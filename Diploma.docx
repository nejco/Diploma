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62FE7516" w14:textId="77777777" w:rsidR="0062340D"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62340D" w:rsidRPr="00851301">
        <w:rPr>
          <w:noProof/>
        </w:rPr>
        <w:t>1</w:t>
      </w:r>
      <w:r w:rsidR="0062340D">
        <w:rPr>
          <w:rFonts w:asciiTheme="minorHAnsi" w:eastAsiaTheme="minorEastAsia" w:hAnsiTheme="minorHAnsi" w:cstheme="minorBidi"/>
          <w:b w:val="0"/>
          <w:bCs w:val="0"/>
          <w:caps w:val="0"/>
          <w:noProof/>
          <w:lang w:val="en-US"/>
        </w:rPr>
        <w:tab/>
      </w:r>
      <w:r w:rsidR="0062340D" w:rsidRPr="00851301">
        <w:rPr>
          <w:noProof/>
        </w:rPr>
        <w:t>UVOD</w:t>
      </w:r>
      <w:r w:rsidR="0062340D">
        <w:rPr>
          <w:noProof/>
        </w:rPr>
        <w:tab/>
      </w:r>
      <w:r w:rsidR="0062340D">
        <w:rPr>
          <w:noProof/>
        </w:rPr>
        <w:fldChar w:fldCharType="begin"/>
      </w:r>
      <w:r w:rsidR="0062340D">
        <w:rPr>
          <w:noProof/>
        </w:rPr>
        <w:instrText xml:space="preserve"> PAGEREF _Toc459548124 \h </w:instrText>
      </w:r>
      <w:r w:rsidR="0062340D">
        <w:rPr>
          <w:noProof/>
        </w:rPr>
      </w:r>
      <w:r w:rsidR="0062340D">
        <w:rPr>
          <w:noProof/>
        </w:rPr>
        <w:fldChar w:fldCharType="separate"/>
      </w:r>
      <w:r w:rsidR="0062340D">
        <w:rPr>
          <w:noProof/>
        </w:rPr>
        <w:t>1</w:t>
      </w:r>
      <w:r w:rsidR="0062340D">
        <w:rPr>
          <w:noProof/>
        </w:rPr>
        <w:fldChar w:fldCharType="end"/>
      </w:r>
    </w:p>
    <w:p w14:paraId="56DEADCC" w14:textId="77777777" w:rsidR="0062340D" w:rsidRDefault="0062340D">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_Toc459548125 \h </w:instrText>
      </w:r>
      <w:r>
        <w:rPr>
          <w:noProof/>
        </w:rPr>
      </w:r>
      <w:r>
        <w:rPr>
          <w:noProof/>
        </w:rPr>
        <w:fldChar w:fldCharType="separate"/>
      </w:r>
      <w:r>
        <w:rPr>
          <w:noProof/>
        </w:rPr>
        <w:t>2</w:t>
      </w:r>
      <w:r>
        <w:rPr>
          <w:noProof/>
        </w:rPr>
        <w:fldChar w:fldCharType="end"/>
      </w:r>
    </w:p>
    <w:p w14:paraId="37BE5F06"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_Toc459548126 \h </w:instrText>
      </w:r>
      <w:r>
        <w:rPr>
          <w:noProof/>
        </w:rPr>
      </w:r>
      <w:r>
        <w:rPr>
          <w:noProof/>
        </w:rPr>
        <w:fldChar w:fldCharType="separate"/>
      </w:r>
      <w:r>
        <w:rPr>
          <w:noProof/>
        </w:rPr>
        <w:t>3</w:t>
      </w:r>
      <w:r>
        <w:rPr>
          <w:noProof/>
        </w:rPr>
        <w:fldChar w:fldCharType="end"/>
      </w:r>
    </w:p>
    <w:p w14:paraId="1D5042F2"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_Toc459548127 \h </w:instrText>
      </w:r>
      <w:r>
        <w:rPr>
          <w:noProof/>
        </w:rPr>
      </w:r>
      <w:r>
        <w:rPr>
          <w:noProof/>
        </w:rPr>
        <w:fldChar w:fldCharType="separate"/>
      </w:r>
      <w:r>
        <w:rPr>
          <w:noProof/>
        </w:rPr>
        <w:t>4</w:t>
      </w:r>
      <w:r>
        <w:rPr>
          <w:noProof/>
        </w:rPr>
        <w:fldChar w:fldCharType="end"/>
      </w:r>
    </w:p>
    <w:p w14:paraId="2B25089F"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_Toc459548128 \h </w:instrText>
      </w:r>
      <w:r>
        <w:rPr>
          <w:noProof/>
        </w:rPr>
      </w:r>
      <w:r>
        <w:rPr>
          <w:noProof/>
        </w:rPr>
        <w:fldChar w:fldCharType="separate"/>
      </w:r>
      <w:r>
        <w:rPr>
          <w:noProof/>
        </w:rPr>
        <w:t>5</w:t>
      </w:r>
      <w:r>
        <w:rPr>
          <w:noProof/>
        </w:rPr>
        <w:fldChar w:fldCharType="end"/>
      </w:r>
    </w:p>
    <w:p w14:paraId="46C872E9"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_Toc459548129 \h </w:instrText>
      </w:r>
      <w:r>
        <w:rPr>
          <w:noProof/>
        </w:rPr>
      </w:r>
      <w:r>
        <w:rPr>
          <w:noProof/>
        </w:rPr>
        <w:fldChar w:fldCharType="separate"/>
      </w:r>
      <w:r>
        <w:rPr>
          <w:noProof/>
        </w:rPr>
        <w:t>5</w:t>
      </w:r>
      <w:r>
        <w:rPr>
          <w:noProof/>
        </w:rPr>
        <w:fldChar w:fldCharType="end"/>
      </w:r>
    </w:p>
    <w:p w14:paraId="12ED2280"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_Toc459548130 \h </w:instrText>
      </w:r>
      <w:r>
        <w:rPr>
          <w:noProof/>
        </w:rPr>
      </w:r>
      <w:r>
        <w:rPr>
          <w:noProof/>
        </w:rPr>
        <w:fldChar w:fldCharType="separate"/>
      </w:r>
      <w:r>
        <w:rPr>
          <w:noProof/>
        </w:rPr>
        <w:t>5</w:t>
      </w:r>
      <w:r>
        <w:rPr>
          <w:noProof/>
        </w:rPr>
        <w:fldChar w:fldCharType="end"/>
      </w:r>
    </w:p>
    <w:p w14:paraId="2E51316A"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_Toc459548131 \h </w:instrText>
      </w:r>
      <w:r>
        <w:rPr>
          <w:noProof/>
        </w:rPr>
      </w:r>
      <w:r>
        <w:rPr>
          <w:noProof/>
        </w:rPr>
        <w:fldChar w:fldCharType="separate"/>
      </w:r>
      <w:r>
        <w:rPr>
          <w:noProof/>
        </w:rPr>
        <w:t>6</w:t>
      </w:r>
      <w:r>
        <w:rPr>
          <w:noProof/>
        </w:rPr>
        <w:fldChar w:fldCharType="end"/>
      </w:r>
    </w:p>
    <w:p w14:paraId="7BE169B9"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_Toc459548132 \h </w:instrText>
      </w:r>
      <w:r>
        <w:rPr>
          <w:noProof/>
        </w:rPr>
      </w:r>
      <w:r>
        <w:rPr>
          <w:noProof/>
        </w:rPr>
        <w:fldChar w:fldCharType="separate"/>
      </w:r>
      <w:r>
        <w:rPr>
          <w:noProof/>
        </w:rPr>
        <w:t>7</w:t>
      </w:r>
      <w:r>
        <w:rPr>
          <w:noProof/>
        </w:rPr>
        <w:fldChar w:fldCharType="end"/>
      </w:r>
    </w:p>
    <w:p w14:paraId="11A1E395"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_Toc459548133 \h </w:instrText>
      </w:r>
      <w:r>
        <w:rPr>
          <w:noProof/>
        </w:rPr>
      </w:r>
      <w:r>
        <w:rPr>
          <w:noProof/>
        </w:rPr>
        <w:fldChar w:fldCharType="separate"/>
      </w:r>
      <w:r>
        <w:rPr>
          <w:noProof/>
        </w:rPr>
        <w:t>7</w:t>
      </w:r>
      <w:r>
        <w:rPr>
          <w:noProof/>
        </w:rPr>
        <w:fldChar w:fldCharType="end"/>
      </w:r>
    </w:p>
    <w:p w14:paraId="0AA48AE5"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_Toc459548134 \h </w:instrText>
      </w:r>
      <w:r>
        <w:rPr>
          <w:noProof/>
        </w:rPr>
      </w:r>
      <w:r>
        <w:rPr>
          <w:noProof/>
        </w:rPr>
        <w:fldChar w:fldCharType="separate"/>
      </w:r>
      <w:r>
        <w:rPr>
          <w:noProof/>
        </w:rPr>
        <w:t>10</w:t>
      </w:r>
      <w:r>
        <w:rPr>
          <w:noProof/>
        </w:rPr>
        <w:fldChar w:fldCharType="end"/>
      </w:r>
    </w:p>
    <w:p w14:paraId="65713CC5" w14:textId="77777777" w:rsidR="0062340D" w:rsidRDefault="0062340D">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_Toc459548135 \h </w:instrText>
      </w:r>
      <w:r>
        <w:rPr>
          <w:noProof/>
        </w:rPr>
      </w:r>
      <w:r>
        <w:rPr>
          <w:noProof/>
        </w:rPr>
        <w:fldChar w:fldCharType="separate"/>
      </w:r>
      <w:r>
        <w:rPr>
          <w:noProof/>
        </w:rPr>
        <w:t>11</w:t>
      </w:r>
      <w:r>
        <w:rPr>
          <w:noProof/>
        </w:rPr>
        <w:fldChar w:fldCharType="end"/>
      </w:r>
    </w:p>
    <w:p w14:paraId="443539A4" w14:textId="77777777" w:rsidR="0062340D" w:rsidRDefault="0062340D">
      <w:pPr>
        <w:pStyle w:val="TOC1"/>
        <w:tabs>
          <w:tab w:val="left" w:pos="440"/>
          <w:tab w:val="right" w:leader="dot" w:pos="8772"/>
        </w:tabs>
        <w:rPr>
          <w:rFonts w:asciiTheme="minorHAnsi" w:eastAsiaTheme="minorEastAsia" w:hAnsiTheme="minorHAnsi" w:cstheme="minorBidi"/>
          <w:b w:val="0"/>
          <w:bCs w:val="0"/>
          <w:caps w:val="0"/>
          <w:noProof/>
          <w:lang w:val="en-US"/>
        </w:rPr>
      </w:pPr>
      <w:r w:rsidRPr="00851301">
        <w:rPr>
          <w:noProof/>
        </w:rPr>
        <w:t>4</w:t>
      </w:r>
      <w:r>
        <w:rPr>
          <w:rFonts w:asciiTheme="minorHAnsi" w:eastAsiaTheme="minorEastAsia" w:hAnsiTheme="minorHAnsi" w:cstheme="minorBidi"/>
          <w:b w:val="0"/>
          <w:bCs w:val="0"/>
          <w:caps w:val="0"/>
          <w:noProof/>
          <w:lang w:val="en-US"/>
        </w:rPr>
        <w:tab/>
      </w:r>
      <w:r>
        <w:rPr>
          <w:noProof/>
        </w:rPr>
        <w:t>Razvoj lastne re</w:t>
      </w:r>
      <w:r w:rsidRPr="00851301">
        <w:rPr>
          <w:noProof/>
        </w:rPr>
        <w:t>šitve</w:t>
      </w:r>
      <w:r>
        <w:rPr>
          <w:noProof/>
        </w:rPr>
        <w:tab/>
      </w:r>
      <w:r>
        <w:rPr>
          <w:noProof/>
        </w:rPr>
        <w:fldChar w:fldCharType="begin"/>
      </w:r>
      <w:r>
        <w:rPr>
          <w:noProof/>
        </w:rPr>
        <w:instrText xml:space="preserve"> PAGEREF _Toc459548136 \h </w:instrText>
      </w:r>
      <w:r>
        <w:rPr>
          <w:noProof/>
        </w:rPr>
      </w:r>
      <w:r>
        <w:rPr>
          <w:noProof/>
        </w:rPr>
        <w:fldChar w:fldCharType="separate"/>
      </w:r>
      <w:r>
        <w:rPr>
          <w:noProof/>
        </w:rPr>
        <w:t>13</w:t>
      </w:r>
      <w:r>
        <w:rPr>
          <w:noProof/>
        </w:rPr>
        <w:fldChar w:fldCharType="end"/>
      </w:r>
    </w:p>
    <w:p w14:paraId="48F12DE2"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_Toc459548137 \h </w:instrText>
      </w:r>
      <w:r>
        <w:rPr>
          <w:noProof/>
        </w:rPr>
      </w:r>
      <w:r>
        <w:rPr>
          <w:noProof/>
        </w:rPr>
        <w:fldChar w:fldCharType="separate"/>
      </w:r>
      <w:r>
        <w:rPr>
          <w:noProof/>
        </w:rPr>
        <w:t>13</w:t>
      </w:r>
      <w:r>
        <w:rPr>
          <w:noProof/>
        </w:rPr>
        <w:fldChar w:fldCharType="end"/>
      </w:r>
    </w:p>
    <w:p w14:paraId="677A00C1"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_Toc459548138 \h </w:instrText>
      </w:r>
      <w:r>
        <w:rPr>
          <w:noProof/>
        </w:rPr>
      </w:r>
      <w:r>
        <w:rPr>
          <w:noProof/>
        </w:rPr>
        <w:fldChar w:fldCharType="separate"/>
      </w:r>
      <w:r>
        <w:rPr>
          <w:noProof/>
        </w:rPr>
        <w:t>13</w:t>
      </w:r>
      <w:r>
        <w:rPr>
          <w:noProof/>
        </w:rPr>
        <w:fldChar w:fldCharType="end"/>
      </w:r>
    </w:p>
    <w:p w14:paraId="4E7BDB28"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_Toc459548139 \h </w:instrText>
      </w:r>
      <w:r>
        <w:rPr>
          <w:noProof/>
        </w:rPr>
      </w:r>
      <w:r>
        <w:rPr>
          <w:noProof/>
        </w:rPr>
        <w:fldChar w:fldCharType="separate"/>
      </w:r>
      <w:r>
        <w:rPr>
          <w:noProof/>
        </w:rPr>
        <w:t>14</w:t>
      </w:r>
      <w:r>
        <w:rPr>
          <w:noProof/>
        </w:rPr>
        <w:fldChar w:fldCharType="end"/>
      </w:r>
    </w:p>
    <w:p w14:paraId="00936EB8"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_Toc459548140 \h </w:instrText>
      </w:r>
      <w:r>
        <w:rPr>
          <w:noProof/>
        </w:rPr>
      </w:r>
      <w:r>
        <w:rPr>
          <w:noProof/>
        </w:rPr>
        <w:fldChar w:fldCharType="separate"/>
      </w:r>
      <w:r>
        <w:rPr>
          <w:noProof/>
        </w:rPr>
        <w:t>15</w:t>
      </w:r>
      <w:r>
        <w:rPr>
          <w:noProof/>
        </w:rPr>
        <w:fldChar w:fldCharType="end"/>
      </w:r>
    </w:p>
    <w:p w14:paraId="330B2C83"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_Toc459548141 \h </w:instrText>
      </w:r>
      <w:r>
        <w:rPr>
          <w:noProof/>
        </w:rPr>
      </w:r>
      <w:r>
        <w:rPr>
          <w:noProof/>
        </w:rPr>
        <w:fldChar w:fldCharType="separate"/>
      </w:r>
      <w:r>
        <w:rPr>
          <w:noProof/>
        </w:rPr>
        <w:t>16</w:t>
      </w:r>
      <w:r>
        <w:rPr>
          <w:noProof/>
        </w:rPr>
        <w:fldChar w:fldCharType="end"/>
      </w:r>
    </w:p>
    <w:p w14:paraId="4EB762C0"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_Toc459548142 \h </w:instrText>
      </w:r>
      <w:r>
        <w:rPr>
          <w:noProof/>
        </w:rPr>
      </w:r>
      <w:r>
        <w:rPr>
          <w:noProof/>
        </w:rPr>
        <w:fldChar w:fldCharType="separate"/>
      </w:r>
      <w:r>
        <w:rPr>
          <w:noProof/>
        </w:rPr>
        <w:t>16</w:t>
      </w:r>
      <w:r>
        <w:rPr>
          <w:noProof/>
        </w:rPr>
        <w:fldChar w:fldCharType="end"/>
      </w:r>
    </w:p>
    <w:p w14:paraId="6C5437D3"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_Toc459548143 \h </w:instrText>
      </w:r>
      <w:r>
        <w:rPr>
          <w:noProof/>
        </w:rPr>
      </w:r>
      <w:r>
        <w:rPr>
          <w:noProof/>
        </w:rPr>
        <w:fldChar w:fldCharType="separate"/>
      </w:r>
      <w:r>
        <w:rPr>
          <w:noProof/>
        </w:rPr>
        <w:t>18</w:t>
      </w:r>
      <w:r>
        <w:rPr>
          <w:noProof/>
        </w:rPr>
        <w:fldChar w:fldCharType="end"/>
      </w:r>
    </w:p>
    <w:p w14:paraId="75EE9A87"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_Toc459548144 \h </w:instrText>
      </w:r>
      <w:r>
        <w:rPr>
          <w:noProof/>
        </w:rPr>
      </w:r>
      <w:r>
        <w:rPr>
          <w:noProof/>
        </w:rPr>
        <w:fldChar w:fldCharType="separate"/>
      </w:r>
      <w:r>
        <w:rPr>
          <w:noProof/>
        </w:rPr>
        <w:t>18</w:t>
      </w:r>
      <w:r>
        <w:rPr>
          <w:noProof/>
        </w:rPr>
        <w:fldChar w:fldCharType="end"/>
      </w:r>
    </w:p>
    <w:p w14:paraId="5DAB1711"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_Toc459548145 \h </w:instrText>
      </w:r>
      <w:r>
        <w:rPr>
          <w:noProof/>
        </w:rPr>
      </w:r>
      <w:r>
        <w:rPr>
          <w:noProof/>
        </w:rPr>
        <w:fldChar w:fldCharType="separate"/>
      </w:r>
      <w:r>
        <w:rPr>
          <w:noProof/>
        </w:rPr>
        <w:t>19</w:t>
      </w:r>
      <w:r>
        <w:rPr>
          <w:noProof/>
        </w:rPr>
        <w:fldChar w:fldCharType="end"/>
      </w:r>
    </w:p>
    <w:p w14:paraId="07A0C1EB"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_Toc459548146 \h </w:instrText>
      </w:r>
      <w:r>
        <w:rPr>
          <w:noProof/>
        </w:rPr>
      </w:r>
      <w:r>
        <w:rPr>
          <w:noProof/>
        </w:rPr>
        <w:fldChar w:fldCharType="separate"/>
      </w:r>
      <w:r>
        <w:rPr>
          <w:noProof/>
        </w:rPr>
        <w:t>20</w:t>
      </w:r>
      <w:r>
        <w:rPr>
          <w:noProof/>
        </w:rPr>
        <w:fldChar w:fldCharType="end"/>
      </w:r>
    </w:p>
    <w:p w14:paraId="3D3C0693"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_Toc459548147 \h </w:instrText>
      </w:r>
      <w:r>
        <w:rPr>
          <w:noProof/>
        </w:rPr>
      </w:r>
      <w:r>
        <w:rPr>
          <w:noProof/>
        </w:rPr>
        <w:fldChar w:fldCharType="separate"/>
      </w:r>
      <w:r>
        <w:rPr>
          <w:noProof/>
        </w:rPr>
        <w:t>21</w:t>
      </w:r>
      <w:r>
        <w:rPr>
          <w:noProof/>
        </w:rPr>
        <w:fldChar w:fldCharType="end"/>
      </w:r>
    </w:p>
    <w:p w14:paraId="42D503B4"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_Toc459548148 \h </w:instrText>
      </w:r>
      <w:r>
        <w:rPr>
          <w:noProof/>
        </w:rPr>
      </w:r>
      <w:r>
        <w:rPr>
          <w:noProof/>
        </w:rPr>
        <w:fldChar w:fldCharType="separate"/>
      </w:r>
      <w:r>
        <w:rPr>
          <w:noProof/>
        </w:rPr>
        <w:t>22</w:t>
      </w:r>
      <w:r>
        <w:rPr>
          <w:noProof/>
        </w:rPr>
        <w:fldChar w:fldCharType="end"/>
      </w:r>
    </w:p>
    <w:p w14:paraId="00FBE31E"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_Toc459548149 \h </w:instrText>
      </w:r>
      <w:r>
        <w:rPr>
          <w:noProof/>
        </w:rPr>
      </w:r>
      <w:r>
        <w:rPr>
          <w:noProof/>
        </w:rPr>
        <w:fldChar w:fldCharType="separate"/>
      </w:r>
      <w:r>
        <w:rPr>
          <w:noProof/>
        </w:rPr>
        <w:t>23</w:t>
      </w:r>
      <w:r>
        <w:rPr>
          <w:noProof/>
        </w:rPr>
        <w:fldChar w:fldCharType="end"/>
      </w:r>
    </w:p>
    <w:p w14:paraId="5A449764"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_Toc459548150 \h </w:instrText>
      </w:r>
      <w:r>
        <w:rPr>
          <w:noProof/>
        </w:rPr>
      </w:r>
      <w:r>
        <w:rPr>
          <w:noProof/>
        </w:rPr>
        <w:fldChar w:fldCharType="separate"/>
      </w:r>
      <w:r>
        <w:rPr>
          <w:noProof/>
        </w:rPr>
        <w:t>23</w:t>
      </w:r>
      <w:r>
        <w:rPr>
          <w:noProof/>
        </w:rPr>
        <w:fldChar w:fldCharType="end"/>
      </w:r>
    </w:p>
    <w:p w14:paraId="1470B897"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_Toc459548151 \h </w:instrText>
      </w:r>
      <w:r>
        <w:rPr>
          <w:noProof/>
        </w:rPr>
      </w:r>
      <w:r>
        <w:rPr>
          <w:noProof/>
        </w:rPr>
        <w:fldChar w:fldCharType="separate"/>
      </w:r>
      <w:r>
        <w:rPr>
          <w:noProof/>
        </w:rPr>
        <w:t>24</w:t>
      </w:r>
      <w:r>
        <w:rPr>
          <w:noProof/>
        </w:rPr>
        <w:fldChar w:fldCharType="end"/>
      </w:r>
    </w:p>
    <w:p w14:paraId="43662EF4" w14:textId="77777777" w:rsidR="0062340D" w:rsidRDefault="0062340D">
      <w:pPr>
        <w:pStyle w:val="TOC3"/>
        <w:tabs>
          <w:tab w:val="left" w:pos="880"/>
          <w:tab w:val="right" w:leader="dot" w:pos="8772"/>
        </w:tabs>
        <w:rPr>
          <w:rFonts w:asciiTheme="minorHAnsi" w:eastAsiaTheme="minorEastAsia" w:hAnsiTheme="minorHAnsi" w:cstheme="minorBidi"/>
          <w:noProof/>
          <w:sz w:val="24"/>
          <w:szCs w:val="24"/>
          <w:lang w:val="en-US"/>
        </w:rPr>
      </w:pPr>
      <w:r w:rsidRPr="00851301">
        <w:rPr>
          <w:rFonts w:cs="Times New Roman"/>
          <w:noProof/>
        </w:rPr>
        <w:t>4.3.9</w:t>
      </w:r>
      <w:r>
        <w:rPr>
          <w:rFonts w:asciiTheme="minorHAnsi" w:eastAsiaTheme="minorEastAsia" w:hAnsiTheme="minorHAnsi" w:cstheme="minorBidi"/>
          <w:noProof/>
          <w:sz w:val="24"/>
          <w:szCs w:val="24"/>
          <w:lang w:val="en-US"/>
        </w:rPr>
        <w:tab/>
      </w:r>
      <w:r>
        <w:rPr>
          <w:noProof/>
        </w:rPr>
        <w:t>Today extension</w:t>
      </w:r>
      <w:r>
        <w:rPr>
          <w:noProof/>
        </w:rPr>
        <w:tab/>
      </w:r>
      <w:r>
        <w:rPr>
          <w:noProof/>
        </w:rPr>
        <w:fldChar w:fldCharType="begin"/>
      </w:r>
      <w:r>
        <w:rPr>
          <w:noProof/>
        </w:rPr>
        <w:instrText xml:space="preserve"> PAGEREF _Toc459548152 \h </w:instrText>
      </w:r>
      <w:r>
        <w:rPr>
          <w:noProof/>
        </w:rPr>
      </w:r>
      <w:r>
        <w:rPr>
          <w:noProof/>
        </w:rPr>
        <w:fldChar w:fldCharType="separate"/>
      </w:r>
      <w:r>
        <w:rPr>
          <w:noProof/>
        </w:rPr>
        <w:t>26</w:t>
      </w:r>
      <w:r>
        <w:rPr>
          <w:noProof/>
        </w:rPr>
        <w:fldChar w:fldCharType="end"/>
      </w:r>
    </w:p>
    <w:p w14:paraId="42242606" w14:textId="77777777" w:rsidR="0062340D" w:rsidRDefault="0062340D">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851301">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_Toc459548153 \h </w:instrText>
      </w:r>
      <w:r>
        <w:rPr>
          <w:noProof/>
        </w:rPr>
      </w:r>
      <w:r>
        <w:rPr>
          <w:noProof/>
        </w:rPr>
        <w:fldChar w:fldCharType="separate"/>
      </w:r>
      <w:r>
        <w:rPr>
          <w:noProof/>
        </w:rPr>
        <w:t>26</w:t>
      </w:r>
      <w:r>
        <w:rPr>
          <w:noProof/>
        </w:rPr>
        <w:fldChar w:fldCharType="end"/>
      </w:r>
    </w:p>
    <w:p w14:paraId="7FD396C8" w14:textId="77777777" w:rsidR="0062340D" w:rsidRDefault="0062340D">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_Toc459548154 \h </w:instrText>
      </w:r>
      <w:r>
        <w:rPr>
          <w:noProof/>
        </w:rPr>
      </w:r>
      <w:r>
        <w:rPr>
          <w:noProof/>
        </w:rPr>
        <w:fldChar w:fldCharType="separate"/>
      </w:r>
      <w:r>
        <w:rPr>
          <w:noProof/>
        </w:rPr>
        <w:t>28</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10C87674" w14:textId="77777777" w:rsidR="0062340D"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48155" w:history="1">
        <w:r w:rsidR="0062340D" w:rsidRPr="00444B1A">
          <w:rPr>
            <w:rStyle w:val="Hyperlink"/>
            <w:noProof/>
          </w:rPr>
          <w:t>Slika 1: Primer: Shema pametne hiše</w:t>
        </w:r>
        <w:r w:rsidR="0062340D">
          <w:rPr>
            <w:noProof/>
            <w:webHidden/>
          </w:rPr>
          <w:tab/>
        </w:r>
        <w:r w:rsidR="0062340D">
          <w:rPr>
            <w:noProof/>
            <w:webHidden/>
          </w:rPr>
          <w:fldChar w:fldCharType="begin"/>
        </w:r>
        <w:r w:rsidR="0062340D">
          <w:rPr>
            <w:noProof/>
            <w:webHidden/>
          </w:rPr>
          <w:instrText xml:space="preserve"> PAGEREF _Toc459548155 \h </w:instrText>
        </w:r>
        <w:r w:rsidR="0062340D">
          <w:rPr>
            <w:noProof/>
            <w:webHidden/>
          </w:rPr>
        </w:r>
        <w:r w:rsidR="0062340D">
          <w:rPr>
            <w:noProof/>
            <w:webHidden/>
          </w:rPr>
          <w:fldChar w:fldCharType="separate"/>
        </w:r>
        <w:r w:rsidR="0062340D">
          <w:rPr>
            <w:noProof/>
            <w:webHidden/>
          </w:rPr>
          <w:t>3</w:t>
        </w:r>
        <w:r w:rsidR="0062340D">
          <w:rPr>
            <w:noProof/>
            <w:webHidden/>
          </w:rPr>
          <w:fldChar w:fldCharType="end"/>
        </w:r>
      </w:hyperlink>
    </w:p>
    <w:p w14:paraId="7575018D"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56" w:history="1">
        <w:r w:rsidRPr="00444B1A">
          <w:rPr>
            <w:rStyle w:val="Hyperlink"/>
            <w:noProof/>
          </w:rPr>
          <w:t>Slika 2: Prikaz integracije različnih komunikacijskih protokolov [6]</w:t>
        </w:r>
        <w:r>
          <w:rPr>
            <w:noProof/>
            <w:webHidden/>
          </w:rPr>
          <w:tab/>
        </w:r>
        <w:r>
          <w:rPr>
            <w:noProof/>
            <w:webHidden/>
          </w:rPr>
          <w:fldChar w:fldCharType="begin"/>
        </w:r>
        <w:r>
          <w:rPr>
            <w:noProof/>
            <w:webHidden/>
          </w:rPr>
          <w:instrText xml:space="preserve"> PAGEREF _Toc459548156 \h </w:instrText>
        </w:r>
        <w:r>
          <w:rPr>
            <w:noProof/>
            <w:webHidden/>
          </w:rPr>
        </w:r>
        <w:r>
          <w:rPr>
            <w:noProof/>
            <w:webHidden/>
          </w:rPr>
          <w:fldChar w:fldCharType="separate"/>
        </w:r>
        <w:r>
          <w:rPr>
            <w:noProof/>
            <w:webHidden/>
          </w:rPr>
          <w:t>4</w:t>
        </w:r>
        <w:r>
          <w:rPr>
            <w:noProof/>
            <w:webHidden/>
          </w:rPr>
          <w:fldChar w:fldCharType="end"/>
        </w:r>
      </w:hyperlink>
    </w:p>
    <w:p w14:paraId="24C96E05"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48157" w:history="1">
        <w:r w:rsidRPr="00444B1A">
          <w:rPr>
            <w:rStyle w:val="Hyperlink"/>
            <w:noProof/>
          </w:rPr>
          <w:t>Slika 3: iBeacon oddajnik [35]</w:t>
        </w:r>
        <w:r>
          <w:rPr>
            <w:noProof/>
            <w:webHidden/>
          </w:rPr>
          <w:tab/>
        </w:r>
        <w:r>
          <w:rPr>
            <w:noProof/>
            <w:webHidden/>
          </w:rPr>
          <w:fldChar w:fldCharType="begin"/>
        </w:r>
        <w:r>
          <w:rPr>
            <w:noProof/>
            <w:webHidden/>
          </w:rPr>
          <w:instrText xml:space="preserve"> PAGEREF _Toc459548157 \h </w:instrText>
        </w:r>
        <w:r>
          <w:rPr>
            <w:noProof/>
            <w:webHidden/>
          </w:rPr>
        </w:r>
        <w:r>
          <w:rPr>
            <w:noProof/>
            <w:webHidden/>
          </w:rPr>
          <w:fldChar w:fldCharType="separate"/>
        </w:r>
        <w:r>
          <w:rPr>
            <w:noProof/>
            <w:webHidden/>
          </w:rPr>
          <w:t>6</w:t>
        </w:r>
        <w:r>
          <w:rPr>
            <w:noProof/>
            <w:webHidden/>
          </w:rPr>
          <w:fldChar w:fldCharType="end"/>
        </w:r>
      </w:hyperlink>
    </w:p>
    <w:p w14:paraId="5E8E6997"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58" w:history="1">
        <w:r w:rsidRPr="00444B1A">
          <w:rPr>
            <w:rStyle w:val="Hyperlink"/>
            <w:noProof/>
          </w:rPr>
          <w:t>Slika 4: Termostat Nest [11]</w:t>
        </w:r>
        <w:r>
          <w:rPr>
            <w:noProof/>
            <w:webHidden/>
          </w:rPr>
          <w:tab/>
        </w:r>
        <w:r>
          <w:rPr>
            <w:noProof/>
            <w:webHidden/>
          </w:rPr>
          <w:fldChar w:fldCharType="begin"/>
        </w:r>
        <w:r>
          <w:rPr>
            <w:noProof/>
            <w:webHidden/>
          </w:rPr>
          <w:instrText xml:space="preserve"> PAGEREF _Toc459548158 \h </w:instrText>
        </w:r>
        <w:r>
          <w:rPr>
            <w:noProof/>
            <w:webHidden/>
          </w:rPr>
        </w:r>
        <w:r>
          <w:rPr>
            <w:noProof/>
            <w:webHidden/>
          </w:rPr>
          <w:fldChar w:fldCharType="separate"/>
        </w:r>
        <w:r>
          <w:rPr>
            <w:noProof/>
            <w:webHidden/>
          </w:rPr>
          <w:t>7</w:t>
        </w:r>
        <w:r>
          <w:rPr>
            <w:noProof/>
            <w:webHidden/>
          </w:rPr>
          <w:fldChar w:fldCharType="end"/>
        </w:r>
      </w:hyperlink>
    </w:p>
    <w:p w14:paraId="1875B367"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59" w:history="1">
        <w:r w:rsidRPr="00444B1A">
          <w:rPr>
            <w:rStyle w:val="Hyperlink"/>
            <w:noProof/>
          </w:rPr>
          <w:t>Slika 5: Sistem pametne razsvetljave Philips Hue [12]</w:t>
        </w:r>
        <w:r>
          <w:rPr>
            <w:noProof/>
            <w:webHidden/>
          </w:rPr>
          <w:tab/>
        </w:r>
        <w:r>
          <w:rPr>
            <w:noProof/>
            <w:webHidden/>
          </w:rPr>
          <w:fldChar w:fldCharType="begin"/>
        </w:r>
        <w:r>
          <w:rPr>
            <w:noProof/>
            <w:webHidden/>
          </w:rPr>
          <w:instrText xml:space="preserve"> PAGEREF _Toc459548159 \h </w:instrText>
        </w:r>
        <w:r>
          <w:rPr>
            <w:noProof/>
            <w:webHidden/>
          </w:rPr>
        </w:r>
        <w:r>
          <w:rPr>
            <w:noProof/>
            <w:webHidden/>
          </w:rPr>
          <w:fldChar w:fldCharType="separate"/>
        </w:r>
        <w:r>
          <w:rPr>
            <w:noProof/>
            <w:webHidden/>
          </w:rPr>
          <w:t>8</w:t>
        </w:r>
        <w:r>
          <w:rPr>
            <w:noProof/>
            <w:webHidden/>
          </w:rPr>
          <w:fldChar w:fldCharType="end"/>
        </w:r>
      </w:hyperlink>
    </w:p>
    <w:p w14:paraId="76703F52"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0" w:history="1">
        <w:r w:rsidRPr="00444B1A">
          <w:rPr>
            <w:rStyle w:val="Hyperlink"/>
            <w:noProof/>
          </w:rPr>
          <w:t>Slika 6: Pametna ključavnica August [13]</w:t>
        </w:r>
        <w:r>
          <w:rPr>
            <w:noProof/>
            <w:webHidden/>
          </w:rPr>
          <w:tab/>
        </w:r>
        <w:r>
          <w:rPr>
            <w:noProof/>
            <w:webHidden/>
          </w:rPr>
          <w:fldChar w:fldCharType="begin"/>
        </w:r>
        <w:r>
          <w:rPr>
            <w:noProof/>
            <w:webHidden/>
          </w:rPr>
          <w:instrText xml:space="preserve"> PAGEREF _Toc459548160 \h </w:instrText>
        </w:r>
        <w:r>
          <w:rPr>
            <w:noProof/>
            <w:webHidden/>
          </w:rPr>
        </w:r>
        <w:r>
          <w:rPr>
            <w:noProof/>
            <w:webHidden/>
          </w:rPr>
          <w:fldChar w:fldCharType="separate"/>
        </w:r>
        <w:r>
          <w:rPr>
            <w:noProof/>
            <w:webHidden/>
          </w:rPr>
          <w:t>8</w:t>
        </w:r>
        <w:r>
          <w:rPr>
            <w:noProof/>
            <w:webHidden/>
          </w:rPr>
          <w:fldChar w:fldCharType="end"/>
        </w:r>
      </w:hyperlink>
    </w:p>
    <w:p w14:paraId="4B3A22E0"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1" w:history="1">
        <w:r w:rsidRPr="00444B1A">
          <w:rPr>
            <w:rStyle w:val="Hyperlink"/>
            <w:noProof/>
          </w:rPr>
          <w:t>Slika 7: Samsung SmartThings Hub [14]</w:t>
        </w:r>
        <w:r>
          <w:rPr>
            <w:noProof/>
            <w:webHidden/>
          </w:rPr>
          <w:tab/>
        </w:r>
        <w:r>
          <w:rPr>
            <w:noProof/>
            <w:webHidden/>
          </w:rPr>
          <w:fldChar w:fldCharType="begin"/>
        </w:r>
        <w:r>
          <w:rPr>
            <w:noProof/>
            <w:webHidden/>
          </w:rPr>
          <w:instrText xml:space="preserve"> PAGEREF _Toc459548161 \h </w:instrText>
        </w:r>
        <w:r>
          <w:rPr>
            <w:noProof/>
            <w:webHidden/>
          </w:rPr>
        </w:r>
        <w:r>
          <w:rPr>
            <w:noProof/>
            <w:webHidden/>
          </w:rPr>
          <w:fldChar w:fldCharType="separate"/>
        </w:r>
        <w:r>
          <w:rPr>
            <w:noProof/>
            <w:webHidden/>
          </w:rPr>
          <w:t>9</w:t>
        </w:r>
        <w:r>
          <w:rPr>
            <w:noProof/>
            <w:webHidden/>
          </w:rPr>
          <w:fldChar w:fldCharType="end"/>
        </w:r>
      </w:hyperlink>
    </w:p>
    <w:p w14:paraId="1058CF68"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2" w:history="1">
        <w:r w:rsidRPr="00444B1A">
          <w:rPr>
            <w:rStyle w:val="Hyperlink"/>
            <w:noProof/>
          </w:rPr>
          <w:t>Slika 8: Shema sistema pametne hiše</w:t>
        </w:r>
        <w:r>
          <w:rPr>
            <w:noProof/>
            <w:webHidden/>
          </w:rPr>
          <w:tab/>
        </w:r>
        <w:r>
          <w:rPr>
            <w:noProof/>
            <w:webHidden/>
          </w:rPr>
          <w:fldChar w:fldCharType="begin"/>
        </w:r>
        <w:r>
          <w:rPr>
            <w:noProof/>
            <w:webHidden/>
          </w:rPr>
          <w:instrText xml:space="preserve"> PAGEREF _Toc459548162 \h </w:instrText>
        </w:r>
        <w:r>
          <w:rPr>
            <w:noProof/>
            <w:webHidden/>
          </w:rPr>
        </w:r>
        <w:r>
          <w:rPr>
            <w:noProof/>
            <w:webHidden/>
          </w:rPr>
          <w:fldChar w:fldCharType="separate"/>
        </w:r>
        <w:r>
          <w:rPr>
            <w:noProof/>
            <w:webHidden/>
          </w:rPr>
          <w:t>13</w:t>
        </w:r>
        <w:r>
          <w:rPr>
            <w:noProof/>
            <w:webHidden/>
          </w:rPr>
          <w:fldChar w:fldCharType="end"/>
        </w:r>
      </w:hyperlink>
    </w:p>
    <w:p w14:paraId="3A198F11"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3" w:history="1">
        <w:r w:rsidRPr="00444B1A">
          <w:rPr>
            <w:rStyle w:val="Hyperlink"/>
            <w:noProof/>
          </w:rPr>
          <w:t>Slika 9: Mikroračunalnik Raspberry Pi model B [20]</w:t>
        </w:r>
        <w:r>
          <w:rPr>
            <w:noProof/>
            <w:webHidden/>
          </w:rPr>
          <w:tab/>
        </w:r>
        <w:r>
          <w:rPr>
            <w:noProof/>
            <w:webHidden/>
          </w:rPr>
          <w:fldChar w:fldCharType="begin"/>
        </w:r>
        <w:r>
          <w:rPr>
            <w:noProof/>
            <w:webHidden/>
          </w:rPr>
          <w:instrText xml:space="preserve"> PAGEREF _Toc459548163 \h </w:instrText>
        </w:r>
        <w:r>
          <w:rPr>
            <w:noProof/>
            <w:webHidden/>
          </w:rPr>
        </w:r>
        <w:r>
          <w:rPr>
            <w:noProof/>
            <w:webHidden/>
          </w:rPr>
          <w:fldChar w:fldCharType="separate"/>
        </w:r>
        <w:r>
          <w:rPr>
            <w:noProof/>
            <w:webHidden/>
          </w:rPr>
          <w:t>14</w:t>
        </w:r>
        <w:r>
          <w:rPr>
            <w:noProof/>
            <w:webHidden/>
          </w:rPr>
          <w:fldChar w:fldCharType="end"/>
        </w:r>
      </w:hyperlink>
    </w:p>
    <w:p w14:paraId="01924131"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4" w:history="1">
        <w:r w:rsidRPr="00444B1A">
          <w:rPr>
            <w:rStyle w:val="Hyperlink"/>
            <w:noProof/>
          </w:rPr>
          <w:t>Slika 10: Temperaturni senzor DS18B20 [22]</w:t>
        </w:r>
        <w:r>
          <w:rPr>
            <w:noProof/>
            <w:webHidden/>
          </w:rPr>
          <w:tab/>
        </w:r>
        <w:r>
          <w:rPr>
            <w:noProof/>
            <w:webHidden/>
          </w:rPr>
          <w:fldChar w:fldCharType="begin"/>
        </w:r>
        <w:r>
          <w:rPr>
            <w:noProof/>
            <w:webHidden/>
          </w:rPr>
          <w:instrText xml:space="preserve"> PAGEREF _Toc459548164 \h </w:instrText>
        </w:r>
        <w:r>
          <w:rPr>
            <w:noProof/>
            <w:webHidden/>
          </w:rPr>
        </w:r>
        <w:r>
          <w:rPr>
            <w:noProof/>
            <w:webHidden/>
          </w:rPr>
          <w:fldChar w:fldCharType="separate"/>
        </w:r>
        <w:r>
          <w:rPr>
            <w:noProof/>
            <w:webHidden/>
          </w:rPr>
          <w:t>15</w:t>
        </w:r>
        <w:r>
          <w:rPr>
            <w:noProof/>
            <w:webHidden/>
          </w:rPr>
          <w:fldChar w:fldCharType="end"/>
        </w:r>
      </w:hyperlink>
    </w:p>
    <w:p w14:paraId="62DBA940"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5" w:history="1">
        <w:r w:rsidRPr="00444B1A">
          <w:rPr>
            <w:rStyle w:val="Hyperlink"/>
            <w:noProof/>
          </w:rPr>
          <w:t>Slika 11: Rele kartica</w:t>
        </w:r>
        <w:r>
          <w:rPr>
            <w:noProof/>
            <w:webHidden/>
          </w:rPr>
          <w:tab/>
        </w:r>
        <w:r>
          <w:rPr>
            <w:noProof/>
            <w:webHidden/>
          </w:rPr>
          <w:fldChar w:fldCharType="begin"/>
        </w:r>
        <w:r>
          <w:rPr>
            <w:noProof/>
            <w:webHidden/>
          </w:rPr>
          <w:instrText xml:space="preserve"> PAGEREF _Toc459548165 \h </w:instrText>
        </w:r>
        <w:r>
          <w:rPr>
            <w:noProof/>
            <w:webHidden/>
          </w:rPr>
        </w:r>
        <w:r>
          <w:rPr>
            <w:noProof/>
            <w:webHidden/>
          </w:rPr>
          <w:fldChar w:fldCharType="separate"/>
        </w:r>
        <w:r>
          <w:rPr>
            <w:noProof/>
            <w:webHidden/>
          </w:rPr>
          <w:t>15</w:t>
        </w:r>
        <w:r>
          <w:rPr>
            <w:noProof/>
            <w:webHidden/>
          </w:rPr>
          <w:fldChar w:fldCharType="end"/>
        </w:r>
      </w:hyperlink>
    </w:p>
    <w:p w14:paraId="1FF8DBC9"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6" w:history="1">
        <w:r w:rsidRPr="00444B1A">
          <w:rPr>
            <w:rStyle w:val="Hyperlink"/>
            <w:noProof/>
          </w:rPr>
          <w:t>Slika 12: Sistem pametne hiše v ohišju</w:t>
        </w:r>
        <w:r>
          <w:rPr>
            <w:noProof/>
            <w:webHidden/>
          </w:rPr>
          <w:tab/>
        </w:r>
        <w:r>
          <w:rPr>
            <w:noProof/>
            <w:webHidden/>
          </w:rPr>
          <w:fldChar w:fldCharType="begin"/>
        </w:r>
        <w:r>
          <w:rPr>
            <w:noProof/>
            <w:webHidden/>
          </w:rPr>
          <w:instrText xml:space="preserve"> PAGEREF _Toc459548166 \h </w:instrText>
        </w:r>
        <w:r>
          <w:rPr>
            <w:noProof/>
            <w:webHidden/>
          </w:rPr>
        </w:r>
        <w:r>
          <w:rPr>
            <w:noProof/>
            <w:webHidden/>
          </w:rPr>
          <w:fldChar w:fldCharType="separate"/>
        </w:r>
        <w:r>
          <w:rPr>
            <w:noProof/>
            <w:webHidden/>
          </w:rPr>
          <w:t>16</w:t>
        </w:r>
        <w:r>
          <w:rPr>
            <w:noProof/>
            <w:webHidden/>
          </w:rPr>
          <w:fldChar w:fldCharType="end"/>
        </w:r>
      </w:hyperlink>
    </w:p>
    <w:p w14:paraId="291483AA"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7" w:history="1">
        <w:r w:rsidRPr="00444B1A">
          <w:rPr>
            <w:rStyle w:val="Hyperlink"/>
            <w:noProof/>
          </w:rPr>
          <w:t>Slika 13: Zaslonska slika razvojnega okolja Xcode</w:t>
        </w:r>
        <w:r>
          <w:rPr>
            <w:noProof/>
            <w:webHidden/>
          </w:rPr>
          <w:tab/>
        </w:r>
        <w:r>
          <w:rPr>
            <w:noProof/>
            <w:webHidden/>
          </w:rPr>
          <w:fldChar w:fldCharType="begin"/>
        </w:r>
        <w:r>
          <w:rPr>
            <w:noProof/>
            <w:webHidden/>
          </w:rPr>
          <w:instrText xml:space="preserve"> PAGEREF _Toc459548167 \h </w:instrText>
        </w:r>
        <w:r>
          <w:rPr>
            <w:noProof/>
            <w:webHidden/>
          </w:rPr>
        </w:r>
        <w:r>
          <w:rPr>
            <w:noProof/>
            <w:webHidden/>
          </w:rPr>
          <w:fldChar w:fldCharType="separate"/>
        </w:r>
        <w:r>
          <w:rPr>
            <w:noProof/>
            <w:webHidden/>
          </w:rPr>
          <w:t>20</w:t>
        </w:r>
        <w:r>
          <w:rPr>
            <w:noProof/>
            <w:webHidden/>
          </w:rPr>
          <w:fldChar w:fldCharType="end"/>
        </w:r>
      </w:hyperlink>
    </w:p>
    <w:p w14:paraId="130BDBD7"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8" w:history="1">
        <w:r w:rsidRPr="00444B1A">
          <w:rPr>
            <w:rStyle w:val="Hyperlink"/>
            <w:noProof/>
          </w:rPr>
          <w:t>Slika 14: Graf popularnosti programskih jezikov [31]</w:t>
        </w:r>
        <w:r>
          <w:rPr>
            <w:noProof/>
            <w:webHidden/>
          </w:rPr>
          <w:tab/>
        </w:r>
        <w:r>
          <w:rPr>
            <w:noProof/>
            <w:webHidden/>
          </w:rPr>
          <w:fldChar w:fldCharType="begin"/>
        </w:r>
        <w:r>
          <w:rPr>
            <w:noProof/>
            <w:webHidden/>
          </w:rPr>
          <w:instrText xml:space="preserve"> PAGEREF _Toc459548168 \h </w:instrText>
        </w:r>
        <w:r>
          <w:rPr>
            <w:noProof/>
            <w:webHidden/>
          </w:rPr>
        </w:r>
        <w:r>
          <w:rPr>
            <w:noProof/>
            <w:webHidden/>
          </w:rPr>
          <w:fldChar w:fldCharType="separate"/>
        </w:r>
        <w:r>
          <w:rPr>
            <w:noProof/>
            <w:webHidden/>
          </w:rPr>
          <w:t>21</w:t>
        </w:r>
        <w:r>
          <w:rPr>
            <w:noProof/>
            <w:webHidden/>
          </w:rPr>
          <w:fldChar w:fldCharType="end"/>
        </w:r>
      </w:hyperlink>
    </w:p>
    <w:p w14:paraId="48FD7ABB"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69" w:history="1">
        <w:r w:rsidRPr="00444B1A">
          <w:rPr>
            <w:rStyle w:val="Hyperlink"/>
            <w:noProof/>
          </w:rPr>
          <w:t>Slika 15: Zaslonska slika nastavitev aplikacije</w:t>
        </w:r>
        <w:r>
          <w:rPr>
            <w:noProof/>
            <w:webHidden/>
          </w:rPr>
          <w:tab/>
        </w:r>
        <w:r>
          <w:rPr>
            <w:noProof/>
            <w:webHidden/>
          </w:rPr>
          <w:fldChar w:fldCharType="begin"/>
        </w:r>
        <w:r>
          <w:rPr>
            <w:noProof/>
            <w:webHidden/>
          </w:rPr>
          <w:instrText xml:space="preserve"> PAGEREF _Toc459548169 \h </w:instrText>
        </w:r>
        <w:r>
          <w:rPr>
            <w:noProof/>
            <w:webHidden/>
          </w:rPr>
        </w:r>
        <w:r>
          <w:rPr>
            <w:noProof/>
            <w:webHidden/>
          </w:rPr>
          <w:fldChar w:fldCharType="separate"/>
        </w:r>
        <w:r>
          <w:rPr>
            <w:noProof/>
            <w:webHidden/>
          </w:rPr>
          <w:t>23</w:t>
        </w:r>
        <w:r>
          <w:rPr>
            <w:noProof/>
            <w:webHidden/>
          </w:rPr>
          <w:fldChar w:fldCharType="end"/>
        </w:r>
      </w:hyperlink>
    </w:p>
    <w:p w14:paraId="3F5A378B"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70" w:history="1">
        <w:r w:rsidRPr="00444B1A">
          <w:rPr>
            <w:rStyle w:val="Hyperlink"/>
            <w:noProof/>
          </w:rPr>
          <w:t>Slika 16: Gradnja grafičnega uporabniškega vmesnika v okolju Xcode</w:t>
        </w:r>
        <w:r>
          <w:rPr>
            <w:noProof/>
            <w:webHidden/>
          </w:rPr>
          <w:tab/>
        </w:r>
        <w:r>
          <w:rPr>
            <w:noProof/>
            <w:webHidden/>
          </w:rPr>
          <w:fldChar w:fldCharType="begin"/>
        </w:r>
        <w:r>
          <w:rPr>
            <w:noProof/>
            <w:webHidden/>
          </w:rPr>
          <w:instrText xml:space="preserve"> PAGEREF _Toc459548170 \h </w:instrText>
        </w:r>
        <w:r>
          <w:rPr>
            <w:noProof/>
            <w:webHidden/>
          </w:rPr>
        </w:r>
        <w:r>
          <w:rPr>
            <w:noProof/>
            <w:webHidden/>
          </w:rPr>
          <w:fldChar w:fldCharType="separate"/>
        </w:r>
        <w:r>
          <w:rPr>
            <w:noProof/>
            <w:webHidden/>
          </w:rPr>
          <w:t>25</w:t>
        </w:r>
        <w:r>
          <w:rPr>
            <w:noProof/>
            <w:webHidden/>
          </w:rPr>
          <w:fldChar w:fldCharType="end"/>
        </w:r>
      </w:hyperlink>
    </w:p>
    <w:p w14:paraId="0311A0A6"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71" w:history="1">
        <w:r w:rsidRPr="00444B1A">
          <w:rPr>
            <w:rStyle w:val="Hyperlink"/>
            <w:noProof/>
          </w:rPr>
          <w:t>Slika 17: Zaslonska slika hitrega dostopa Today extension</w:t>
        </w:r>
        <w:r>
          <w:rPr>
            <w:noProof/>
            <w:webHidden/>
          </w:rPr>
          <w:tab/>
        </w:r>
        <w:r>
          <w:rPr>
            <w:noProof/>
            <w:webHidden/>
          </w:rPr>
          <w:fldChar w:fldCharType="begin"/>
        </w:r>
        <w:r>
          <w:rPr>
            <w:noProof/>
            <w:webHidden/>
          </w:rPr>
          <w:instrText xml:space="preserve"> PAGEREF _Toc459548171 \h </w:instrText>
        </w:r>
        <w:r>
          <w:rPr>
            <w:noProof/>
            <w:webHidden/>
          </w:rPr>
        </w:r>
        <w:r>
          <w:rPr>
            <w:noProof/>
            <w:webHidden/>
          </w:rPr>
          <w:fldChar w:fldCharType="separate"/>
        </w:r>
        <w:r>
          <w:rPr>
            <w:noProof/>
            <w:webHidden/>
          </w:rPr>
          <w:t>26</w:t>
        </w:r>
        <w:r>
          <w:rPr>
            <w:noProof/>
            <w:webHidden/>
          </w:rPr>
          <w:fldChar w:fldCharType="end"/>
        </w:r>
      </w:hyperlink>
    </w:p>
    <w:p w14:paraId="564CA8EA"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72" w:history="1">
        <w:r w:rsidRPr="00444B1A">
          <w:rPr>
            <w:rStyle w:val="Hyperlink"/>
            <w:noProof/>
          </w:rPr>
          <w:t>Slika 18: Usmerjevalnik Mikrotik hAP ac [34]</w:t>
        </w:r>
        <w:r>
          <w:rPr>
            <w:noProof/>
            <w:webHidden/>
          </w:rPr>
          <w:tab/>
        </w:r>
        <w:r>
          <w:rPr>
            <w:noProof/>
            <w:webHidden/>
          </w:rPr>
          <w:fldChar w:fldCharType="begin"/>
        </w:r>
        <w:r>
          <w:rPr>
            <w:noProof/>
            <w:webHidden/>
          </w:rPr>
          <w:instrText xml:space="preserve"> PAGEREF _Toc459548172 \h </w:instrText>
        </w:r>
        <w:r>
          <w:rPr>
            <w:noProof/>
            <w:webHidden/>
          </w:rPr>
        </w:r>
        <w:r>
          <w:rPr>
            <w:noProof/>
            <w:webHidden/>
          </w:rPr>
          <w:fldChar w:fldCharType="separate"/>
        </w:r>
        <w:r>
          <w:rPr>
            <w:noProof/>
            <w:webHidden/>
          </w:rPr>
          <w:t>27</w:t>
        </w:r>
        <w:r>
          <w:rPr>
            <w:noProof/>
            <w:webHidden/>
          </w:rPr>
          <w:fldChar w:fldCharType="end"/>
        </w:r>
      </w:hyperlink>
    </w:p>
    <w:p w14:paraId="55F90415" w14:textId="77777777" w:rsidR="0062340D" w:rsidRDefault="0062340D">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48173" w:history="1">
        <w:r w:rsidRPr="00444B1A">
          <w:rPr>
            <w:rStyle w:val="Hyperlink"/>
            <w:noProof/>
          </w:rPr>
          <w:t>Slika 19: Idejna shema</w:t>
        </w:r>
        <w:r>
          <w:rPr>
            <w:noProof/>
            <w:webHidden/>
          </w:rPr>
          <w:tab/>
        </w:r>
        <w:r>
          <w:rPr>
            <w:noProof/>
            <w:webHidden/>
          </w:rPr>
          <w:fldChar w:fldCharType="begin"/>
        </w:r>
        <w:r>
          <w:rPr>
            <w:noProof/>
            <w:webHidden/>
          </w:rPr>
          <w:instrText xml:space="preserve"> PAGEREF _Toc459548173 \h </w:instrText>
        </w:r>
        <w:r>
          <w:rPr>
            <w:noProof/>
            <w:webHidden/>
          </w:rPr>
        </w:r>
        <w:r>
          <w:rPr>
            <w:noProof/>
            <w:webHidden/>
          </w:rPr>
          <w:fldChar w:fldCharType="separate"/>
        </w:r>
        <w:r>
          <w:rPr>
            <w:noProof/>
            <w:webHidden/>
          </w:rPr>
          <w:t>29</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476EF3E" w14:textId="77777777" w:rsidR="0062340D"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62340D">
        <w:rPr>
          <w:noProof/>
        </w:rPr>
        <w:t>Tabela 1: Primerjava odprtokodnih licenc [19]</w:t>
      </w:r>
      <w:r w:rsidR="0062340D">
        <w:rPr>
          <w:noProof/>
        </w:rPr>
        <w:tab/>
      </w:r>
      <w:r w:rsidR="0062340D">
        <w:rPr>
          <w:noProof/>
        </w:rPr>
        <w:fldChar w:fldCharType="begin"/>
      </w:r>
      <w:r w:rsidR="0062340D">
        <w:rPr>
          <w:noProof/>
        </w:rPr>
        <w:instrText xml:space="preserve"> PAGEREF _Toc459548174 \h </w:instrText>
      </w:r>
      <w:r w:rsidR="0062340D">
        <w:rPr>
          <w:noProof/>
        </w:rPr>
      </w:r>
      <w:r w:rsidR="0062340D">
        <w:rPr>
          <w:noProof/>
        </w:rPr>
        <w:fldChar w:fldCharType="separate"/>
      </w:r>
      <w:r w:rsidR="0062340D">
        <w:rPr>
          <w:noProof/>
        </w:rPr>
        <w:t>12</w:t>
      </w:r>
      <w:r w:rsidR="0062340D">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bookmarkStart w:id="0" w:name="_GoBack"/>
      <w:bookmarkEnd w:id="0"/>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9548124"/>
      <w:r w:rsidRPr="00AE3509">
        <w:rPr>
          <w:b/>
          <w:lang w:val="sl-SI"/>
        </w:rPr>
        <w:lastRenderedPageBreak/>
        <w:t>UVOD</w:t>
      </w:r>
      <w:bookmarkEnd w:id="1"/>
      <w:bookmarkEnd w:id="2"/>
      <w:bookmarkEnd w:id="3"/>
      <w:bookmarkEnd w:id="4"/>
      <w:bookmarkEnd w:id="5"/>
      <w:bookmarkEnd w:id="6"/>
      <w:bookmarkEnd w:id="7"/>
      <w:bookmarkEnd w:id="8"/>
      <w:bookmarkEnd w:id="9"/>
      <w:bookmarkEnd w:id="10"/>
    </w:p>
    <w:p w14:paraId="1D4A9167" w14:textId="6D0539E4" w:rsidR="009D7E55" w:rsidRDefault="009D7E55" w:rsidP="009D7E55">
      <w:r>
        <w:t xml:space="preserve">Internet, kot ga </w:t>
      </w:r>
      <w:r w:rsidR="00033801">
        <w:t xml:space="preserve">pozna </w:t>
      </w:r>
      <w:r>
        <w:t xml:space="preserve">večina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17F4E194" w14:textId="77777777" w:rsidR="00455F5D" w:rsidRDefault="00455F5D" w:rsidP="009D7E55"/>
    <w:p w14:paraId="20EACFA6" w14:textId="24B08598"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vsega je povezovanje, upravljanje in nadzor nad porabniki, katerega cilj je zviševanja nivoja udobja, varčnosti in varnosti. Primer uporabe je, da se ob odhodu od doma avtomatsko izključijo vsa svetila in druge naprave v hiši, vključi se alarm, zniža 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68EE25D2" w:rsidR="00033801" w:rsidRDefault="00033801" w:rsidP="00455F5D">
      <w:r>
        <w:t>Pri IoT gre za</w:t>
      </w:r>
      <w:r w:rsidRPr="003F2E02">
        <w:t xml:space="preserve"> digitalizacijo  </w:t>
      </w:r>
      <w:r>
        <w:t>fi</w:t>
      </w:r>
      <w:r w:rsidRPr="003F2E02">
        <w:t xml:space="preserve">zičnega sveta, torej naprav in </w:t>
      </w:r>
      <w:r w:rsidR="00D56CEB">
        <w:t>stvari, ki nas obdajajo</w:t>
      </w:r>
      <w:r>
        <w:t>. S tem pridobi</w:t>
      </w:r>
      <w:r w:rsidRPr="003F2E02">
        <w:t xml:space="preserve">vamo različne podatke o stvareh in jih uporabimo </w:t>
      </w:r>
      <w:r>
        <w:t>v različne namene, koristne ta</w:t>
      </w:r>
      <w:r w:rsidRPr="003F2E02">
        <w:t>ko za uporab</w:t>
      </w:r>
      <w:r>
        <w:t>nike kot za podjetja, ki te na</w:t>
      </w:r>
      <w:r w:rsidRPr="003F2E02">
        <w:t xml:space="preserve">prave načrtujejo, proizvajajo in prodajajo. Pri IoT gre </w:t>
      </w:r>
      <w:r>
        <w:t>predvsem za tehnologije, ki po</w:t>
      </w:r>
      <w:r w:rsidRPr="003F2E02">
        <w:t>nujajo p</w:t>
      </w:r>
      <w:r>
        <w:t>odporo pametnim rešitvam v pa</w:t>
      </w:r>
      <w:r w:rsidRPr="003F2E02">
        <w:t xml:space="preserve">nogah, ki niso </w:t>
      </w:r>
      <w:r>
        <w:t>običajne</w:t>
      </w:r>
      <w:r w:rsidRPr="003F2E02">
        <w:t xml:space="preserve"> </w:t>
      </w:r>
      <w:r>
        <w:t xml:space="preserve">za </w:t>
      </w:r>
      <w:r w:rsidRPr="003F2E02">
        <w:t>IT.</w:t>
      </w:r>
      <w:r>
        <w:t xml:space="preserve"> Na kratko</w:t>
      </w:r>
      <w:r w:rsidRPr="003F2E02">
        <w:t>, internet stvari precej vsa</w:t>
      </w:r>
      <w:r>
        <w:t>kdanje »stvari« poveže med se</w:t>
      </w:r>
      <w:r w:rsidRPr="003F2E02">
        <w:t xml:space="preserve">boj </w:t>
      </w:r>
      <w:r>
        <w:t>s pomočjo</w:t>
      </w:r>
      <w:r w:rsidRPr="003F2E02">
        <w:t xml:space="preserve"> interneta ali namenskih omrežij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06DD1C7B" w:rsidR="00D65621" w:rsidRDefault="007513F0" w:rsidP="00455F5D">
      <w:r>
        <w:t xml:space="preserve">Cilj  </w:t>
      </w:r>
      <w:r w:rsidR="00D65621">
        <w:t>IoT je avtomatizem, ki prinaša boljšo izrabo obnovljivih in neobnovljivih virov, večje udobje in izboljšano varnost vseh. Pri nalogi smo se osredotočili na primer uporabe IoT za potrebe pametnega doma, pojem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177C4DCC" w:rsidR="009D7E55" w:rsidRDefault="00455F5D" w:rsidP="009D7E55">
      <w:r>
        <w:t xml:space="preserve">Z razvojem računalništva so </w:t>
      </w:r>
      <w:r w:rsidR="00033801">
        <w:t>senzorske in aktuatorske</w:t>
      </w:r>
      <w:r>
        <w:t xml:space="preserve"> naprave postale cenovno dostopne. Tudi dostop do </w:t>
      </w:r>
      <w:r w:rsidR="00D80472">
        <w:t>svetovnega spleta</w:t>
      </w:r>
      <w:r>
        <w:t xml:space="preserve"> se smatra kot osnovna življenska potrebščina. </w:t>
      </w:r>
      <w:r w:rsidR="00D80472">
        <w:t>Zaradi tega postaja ideja o internetu stvari popularna ravno v današnjem času.</w:t>
      </w:r>
    </w:p>
    <w:p w14:paraId="284B3A04" w14:textId="77777777" w:rsidR="00DD0007" w:rsidRDefault="00DD0007" w:rsidP="00CE669E">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0C92FBD1" w14:textId="41553F24" w:rsidR="0010286D" w:rsidRDefault="007F0D5D" w:rsidP="00CE669E">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 takšnih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81ADAE0" w14:textId="6FE38532" w:rsidR="00904D09" w:rsidRDefault="00CE1F5D" w:rsidP="00CE669E">
      <w:r>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r w:rsidR="00C77DEF">
        <w:t>V drugem delu bomo omenili p</w:t>
      </w:r>
      <w:r w:rsidR="004F7873">
        <w:t>rincip odprte kode in medsebojno primerjali popularnejše licence odprte kode</w:t>
      </w:r>
      <w:r w:rsidR="00C77DEF">
        <w:t xml:space="preserve">. </w:t>
      </w:r>
      <w:r w:rsidR="009A5639">
        <w:t xml:space="preserve">V </w:t>
      </w:r>
      <w:r w:rsidR="004F7873">
        <w:t>tretjem</w:t>
      </w:r>
      <w:r w:rsidR="009A5639">
        <w:t xml:space="preserve"> delu bomo opisali razvoj lastne rešitve za pametno hišo. Najprej bomo prikazali razvoj strojne opreme, za tem</w:t>
      </w:r>
      <w:r w:rsidR="004F7873">
        <w:t xml:space="preserve"> pa</w:t>
      </w:r>
      <w:r w:rsidR="009A5639">
        <w:t xml:space="preserve"> 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0" w:name="_Toc309712167"/>
      <w:bookmarkStart w:id="21" w:name="_Toc310788732"/>
      <w:bookmarkStart w:id="22" w:name="_Toc310788965"/>
      <w:bookmarkStart w:id="23" w:name="_Toc311024872"/>
      <w:bookmarkStart w:id="24" w:name="_Toc313614924"/>
      <w:bookmarkStart w:id="25" w:name="_Toc313865294"/>
      <w:bookmarkStart w:id="26" w:name="_Toc313865421"/>
      <w:bookmarkStart w:id="27" w:name="_Toc313871431"/>
      <w:bookmarkStart w:id="28" w:name="_Toc318438939"/>
      <w:bookmarkEnd w:id="11"/>
      <w:bookmarkEnd w:id="12"/>
      <w:bookmarkEnd w:id="13"/>
      <w:bookmarkEnd w:id="14"/>
      <w:bookmarkEnd w:id="15"/>
      <w:bookmarkEnd w:id="16"/>
      <w:bookmarkEnd w:id="17"/>
      <w:bookmarkEnd w:id="18"/>
      <w:bookmarkEnd w:id="19"/>
    </w:p>
    <w:p w14:paraId="3E863869" w14:textId="361FD2D8" w:rsidR="00CB224D" w:rsidRPr="00CB224D" w:rsidRDefault="00661BBB" w:rsidP="00CB224D">
      <w:pPr>
        <w:pStyle w:val="Heading1"/>
      </w:pPr>
      <w:bookmarkStart w:id="29" w:name="_Toc459548125"/>
      <w:r>
        <w:t>P</w:t>
      </w:r>
      <w:r w:rsidR="00442211">
        <w:t>ametna hiša</w:t>
      </w:r>
      <w:bookmarkEnd w:id="29"/>
    </w:p>
    <w:p w14:paraId="602999AA" w14:textId="5B2877E1" w:rsidR="007C5A88" w:rsidRDefault="005539FB" w:rsidP="005539FB">
      <w:r>
        <w:t xml:space="preserve">Pod pojmom pametna hiša se skriva </w:t>
      </w:r>
      <w:r w:rsidR="00C97C13">
        <w:t>mnogo</w:t>
      </w:r>
      <w:r>
        <w:t xml:space="preserve"> pametnih naprav, ki jih kontrolira </w:t>
      </w:r>
      <w:r w:rsidR="00930812">
        <w:t xml:space="preserve">inteligenten </w:t>
      </w:r>
      <w:r>
        <w:t xml:space="preserve">centralni sistem. Tipično se </w:t>
      </w:r>
      <w:r w:rsidR="00C97C13">
        <w:t xml:space="preserve"> ta</w:t>
      </w:r>
      <w:r>
        <w:t xml:space="preserve"> povezuje z </w:t>
      </w:r>
      <w:r w:rsidR="0050790D">
        <w:t>računalniškim</w:t>
      </w:r>
      <w:r>
        <w:t xml:space="preserve"> oblak</w:t>
      </w:r>
      <w:r w:rsidR="0050790D">
        <w:t>om</w:t>
      </w:r>
      <w:r>
        <w:t xml:space="preserve">, nanj </w:t>
      </w:r>
      <w:r w:rsidR="00930812">
        <w:t xml:space="preserve">pa </w:t>
      </w:r>
      <w:r>
        <w:t>se prav tako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789FF2D8" w:rsidR="00A94E6C" w:rsidRDefault="008D430F" w:rsidP="00A94E6C">
      <w:pPr>
        <w:pStyle w:val="ListParagraph"/>
        <w:numPr>
          <w:ilvl w:val="0"/>
          <w:numId w:val="35"/>
        </w:numPr>
      </w:pPr>
      <w:r>
        <w:t>Elektronske rol</w:t>
      </w:r>
      <w:r w:rsidR="00A94E6C">
        <w:t>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30" w:name="_Toc459548155"/>
      <w:r>
        <w:t xml:space="preserve">Slika </w:t>
      </w:r>
      <w:r>
        <w:fldChar w:fldCharType="begin"/>
      </w:r>
      <w:r>
        <w:instrText xml:space="preserve"> SEQ Slika \* ARABIC </w:instrText>
      </w:r>
      <w:r>
        <w:fldChar w:fldCharType="separate"/>
      </w:r>
      <w:r w:rsidR="00846F1B">
        <w:rPr>
          <w:noProof/>
        </w:rPr>
        <w:t>1</w:t>
      </w:r>
      <w:r>
        <w:fldChar w:fldCharType="end"/>
      </w:r>
      <w:r>
        <w:t>: Primer: Shema pametne hiše</w:t>
      </w:r>
      <w:bookmarkEnd w:id="30"/>
    </w:p>
    <w:p w14:paraId="6602D718" w14:textId="7DB23973" w:rsidR="00CB224D" w:rsidRDefault="00CB224D" w:rsidP="00E11965">
      <w:pPr>
        <w:pStyle w:val="Heading2"/>
      </w:pPr>
      <w:bookmarkStart w:id="31" w:name="_Toc459548126"/>
      <w:r>
        <w:t>IoT</w:t>
      </w:r>
      <w:bookmarkEnd w:id="31"/>
    </w:p>
    <w:p w14:paraId="438B46D1" w14:textId="545F96DA"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 xml:space="preserve">Kevin </w:t>
      </w:r>
      <w:r w:rsidR="00675E07">
        <w:t>j</w:t>
      </w:r>
      <w:r w:rsidR="00FA514D" w:rsidRPr="00FA514D">
        <w:t>e ustanovitelj laboratorija Auto-ID Center na MIT (Massachusetts Institute of Technology), ki se je pričel ukvarjati z identifikacijo in sprožil to,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722B04FB" w:rsidR="00C1441E" w:rsidRDefault="00675E07" w:rsidP="00CE669E">
      <w:r>
        <w:t>IoT</w:t>
      </w:r>
      <w:r w:rsidRPr="00675E07">
        <w:t xml:space="preserve"> je koncept povezovan</w:t>
      </w:r>
      <w:r w:rsidR="00E83A44">
        <w:t>ja katere</w:t>
      </w:r>
      <w:r w:rsidRPr="00675E07">
        <w:t xml:space="preserve">koli naprave, ki omogoča povezljivost v internet. </w:t>
      </w:r>
      <w:r w:rsidR="00E83A44">
        <w:t>L</w:t>
      </w:r>
      <w:r w:rsidRPr="00675E07">
        <w:t>ahko</w:t>
      </w:r>
      <w:r w:rsidR="00E83A44">
        <w:t xml:space="preserve"> bi</w:t>
      </w:r>
      <w:r w:rsidRPr="00675E07">
        <w:t xml:space="preserve"> rekli, vse </w:t>
      </w:r>
      <w:r w:rsidR="00C1441E">
        <w:t>čemu</w:t>
      </w:r>
      <w:r w:rsidRPr="00675E07">
        <w:t xml:space="preserve"> lahko dodelimo IP naslov. To vključuje 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735C2AC1"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 razširil Internet na heterogene fizične in navidezne stvari, ki nas obdajajo v vsakdanjem življenju. Te stvari bodo komunicirale med seboj ali s končnimi uporabniki in tako z novo dodano vrednostjo v obliki informacije o stvarnem stanju postale aktivne udeleženke procesov na različnih področjih človeškega udejstvovanja. Ta koncept </w:t>
      </w:r>
      <w:r w:rsidRPr="00C1441E">
        <w:lastRenderedPageBreak/>
        <w:t>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2" w:name="_Toc459548127"/>
      <w:r>
        <w:t xml:space="preserve">Arhitektura </w:t>
      </w:r>
      <w:r w:rsidR="00B91004">
        <w:t>IoT</w:t>
      </w:r>
      <w:r>
        <w:t xml:space="preserve"> sistemov</w:t>
      </w:r>
      <w:bookmarkEnd w:id="32"/>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3" w:name="_Toc459548156"/>
      <w:r>
        <w:t xml:space="preserve">Slika </w:t>
      </w:r>
      <w:r>
        <w:fldChar w:fldCharType="begin"/>
      </w:r>
      <w:r>
        <w:instrText xml:space="preserve"> SEQ Slika \* ARABIC </w:instrText>
      </w:r>
      <w:r>
        <w:fldChar w:fldCharType="separate"/>
      </w:r>
      <w:r w:rsidR="00846F1B">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3"/>
      <w:r w:rsidR="00CA2933">
        <w:fldChar w:fldCharType="end"/>
      </w:r>
    </w:p>
    <w:p w14:paraId="0C6CFA21" w14:textId="77777777" w:rsidR="00335F41" w:rsidRPr="00335F41" w:rsidRDefault="00335F41" w:rsidP="00335F41"/>
    <w:p w14:paraId="09639C8F" w14:textId="1039CAF4" w:rsidR="00B91004" w:rsidRDefault="00B91004" w:rsidP="00146D43">
      <w:r>
        <w:t xml:space="preserve">Pogosto so IoT naprave naprave narejene za specifične primere uporabe. Za boljšo izrabo, recimo za potrebe pametnih mest je nujno, da se naprave medsebojno povezujejo in vedo druga za drugo. Na podlagi podatkov iz senzorskih naprav ter inteligentnih algoritmov so </w:t>
      </w:r>
      <w:r>
        <w:lastRenderedPageBreak/>
        <w:t>lahko aktuatorji optimalno upravljani. S tem izboljšamo rabo virov, izboljšamo udobje in povečujemo človekovo varnost</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Nekaj problemov s katerimi se srečujemo ob integraciji IoT naprav:</w:t>
      </w:r>
    </w:p>
    <w:p w14:paraId="4D79D597" w14:textId="77777777" w:rsidR="00B91004" w:rsidRDefault="00B91004" w:rsidP="00B91004">
      <w:pPr>
        <w:pStyle w:val="ListParagraph"/>
        <w:numPr>
          <w:ilvl w:val="0"/>
          <w:numId w:val="35"/>
        </w:numPr>
      </w:pPr>
      <w:r>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4" w:name="_Toc459548128"/>
      <w:r>
        <w:t>Komunikacijski protokoli IoT naprav</w:t>
      </w:r>
      <w:bookmarkEnd w:id="34"/>
    </w:p>
    <w:p w14:paraId="225561DC" w14:textId="0E29E275" w:rsidR="00146D43" w:rsidRPr="00146D43" w:rsidRDefault="00146D43" w:rsidP="00146D43">
      <w:r>
        <w:t>Kot je bilo omenjeno v neformalni definiciji mora IoT naprava imeti 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5" w:name="_Toc459548129"/>
      <w:r>
        <w:t>TCP/</w:t>
      </w:r>
      <w:r w:rsidR="00B91004">
        <w:t>IP</w:t>
      </w:r>
      <w:bookmarkEnd w:id="35"/>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430A9105"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1A086F2" w:rsidR="00B91004" w:rsidRDefault="00B91004" w:rsidP="00CE669E">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6" w:name="_Toc459548130"/>
      <w:r>
        <w:t>Bluetooth in iBeacon</w:t>
      </w:r>
      <w:bookmarkEnd w:id="36"/>
    </w:p>
    <w:p w14:paraId="03B2A125" w14:textId="0EF0421B" w:rsidR="00CE669E" w:rsidRDefault="00B91004" w:rsidP="00CE669E">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04F69527" w14:textId="58210D89" w:rsidR="00B91004" w:rsidRDefault="00B91004" w:rsidP="00CE669E">
      <w:r w:rsidRPr="00CA47F7">
        <w:lastRenderedPageBreak/>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rsidR="00C82E3B">
        <w:t xml:space="preserve"> leta 2013</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oddajnika</w:t>
      </w:r>
      <w:r>
        <w:t>. Tehnologija omogoča tudi navigacijo v zaprtih prostorih. V primerjavi z GPS-om ima boljšo natančnost in zagotavlja boljšo 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C0446DC" w:rsidR="007509F4" w:rsidRPr="007509F4" w:rsidRDefault="00B91004" w:rsidP="007509F4">
      <w:r>
        <w:t>Vsak beacon ima svoj unikaten identifikator UUID, major ter minor</w:t>
      </w:r>
      <w:r w:rsidR="005A23EF">
        <w:t xml:space="preserve"> vrednosti</w:t>
      </w:r>
      <w:r w:rsidR="004A618D">
        <w:t>.</w:t>
      </w:r>
      <w:r>
        <w:t xml:space="preserve"> </w:t>
      </w:r>
      <w:r w:rsidR="004A618D">
        <w:t>P</w:t>
      </w:r>
      <w:r>
        <w:t xml:space="preserve">ametne naprave pa omogočanje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8B0C5B" w:rsidRPr="008A604F" w:rsidRDefault="008B0C5B" w:rsidP="007509F4">
                            <w:pPr>
                              <w:pStyle w:val="Caption"/>
                              <w:rPr>
                                <w:noProof/>
                                <w:sz w:val="22"/>
                                <w:szCs w:val="22"/>
                              </w:rPr>
                            </w:pPr>
                            <w:bookmarkStart w:id="37" w:name="_Toc459548157"/>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rsidR="00104E8E">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00520FFE" w:rsidRPr="00520FFE">
                              <w:rPr>
                                <w:noProof/>
                              </w:rPr>
                              <w:t>[35]</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0,0l0,21600,21600,21600,2160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" stroked="f">
                <v:textbox style="mso-fit-shape-to-text:t" inset="0,0,0,0">
                  <w:txbxContent>
                    <w:p w14:paraId="359A9C5B" w14:textId="08D93DE5" w:rsidR="008B0C5B" w:rsidRPr="008A604F" w:rsidRDefault="008B0C5B" w:rsidP="007509F4">
                      <w:pPr>
                        <w:pStyle w:val="Caption"/>
                        <w:rPr>
                          <w:noProof/>
                          <w:sz w:val="22"/>
                          <w:szCs w:val="22"/>
                        </w:rPr>
                      </w:pPr>
                      <w:bookmarkStart w:id="38" w:name="_Toc459548157"/>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rsidR="00104E8E">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00520FFE" w:rsidRPr="00520FFE">
                        <w:rPr>
                          <w:noProof/>
                        </w:rPr>
                        <w:t>[35]</w:t>
                      </w:r>
                      <w:bookmarkEnd w:id="38"/>
                      <w:r>
                        <w:fldChar w:fldCharType="end"/>
                      </w:r>
                    </w:p>
                  </w:txbxContent>
                </v:textbox>
                <w10:anchorlock/>
              </v:shape>
            </w:pict>
          </mc:Fallback>
        </mc:AlternateContent>
      </w:r>
      <w:r w:rsidR="007509F4">
        <w:t xml:space="preserve"> </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39" w:name="_Toc459548131"/>
      <w:r>
        <w:t>ZigBee</w:t>
      </w:r>
      <w:bookmarkEnd w:id="39"/>
    </w:p>
    <w:p w14:paraId="2180A220" w14:textId="32B4A1BA"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ima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lastRenderedPageBreak/>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0" w:name="_Toc459548132"/>
      <w:r>
        <w:t>Z-</w:t>
      </w:r>
      <w:r w:rsidR="00045881">
        <w:t>W</w:t>
      </w:r>
      <w:r>
        <w:t>ave</w:t>
      </w:r>
      <w:bookmarkEnd w:id="40"/>
    </w:p>
    <w:p w14:paraId="75533174" w14:textId="6D1116BE" w:rsidR="00B91004" w:rsidRDefault="00045881" w:rsidP="00613687">
      <w:r>
        <w:t xml:space="preserve">Z-wave za razliko od ostalih protokolov (WIFI, Bluetooth, ZigBee) Z-Wave ne deluje na 2,4 GHz območju ampak za delovanje uporablja frekvenčno območje </w:t>
      </w:r>
      <w:r w:rsidRPr="00045881">
        <w:t>pod 1</w:t>
      </w:r>
      <w:r>
        <w:t xml:space="preserve"> GH</w:t>
      </w:r>
      <w:r w:rsidRPr="00045881">
        <w:t>z</w:t>
      </w:r>
      <w:r>
        <w:t>.</w:t>
      </w:r>
      <w:r w:rsidR="00341DEE">
        <w:t xml:space="preserve"> </w:t>
      </w:r>
      <w:r>
        <w:t>Povezave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1" w:name="_Toc459548133"/>
      <w:r>
        <w:t>Obstoječe rešitve</w:t>
      </w:r>
      <w:bookmarkEnd w:id="4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62C7B5B2" w:rsidR="00DF28A7" w:rsidRDefault="00A01BCE" w:rsidP="00CE669E">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2" w:name="_Toc459548158"/>
      <w:r>
        <w:t xml:space="preserve">Slika </w:t>
      </w:r>
      <w:r>
        <w:fldChar w:fldCharType="begin"/>
      </w:r>
      <w:r>
        <w:instrText xml:space="preserve"> SEQ Slika \* ARABIC </w:instrText>
      </w:r>
      <w:r>
        <w:fldChar w:fldCharType="separate"/>
      </w:r>
      <w:r w:rsidR="00846F1B">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42"/>
      <w:r w:rsidR="004F4FBA">
        <w:fldChar w:fldCharType="end"/>
      </w:r>
    </w:p>
    <w:p w14:paraId="3B9E644B" w14:textId="77777777" w:rsidR="00CE669E" w:rsidRDefault="00CE669E" w:rsidP="00CE669E"/>
    <w:p w14:paraId="62452C85" w14:textId="2A3F065B"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lastRenderedPageBreak/>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43" w:name="_Toc459548159"/>
      <w:r>
        <w:t xml:space="preserve">Slika </w:t>
      </w:r>
      <w:r>
        <w:fldChar w:fldCharType="begin"/>
      </w:r>
      <w:r>
        <w:instrText xml:space="preserve"> SEQ Slika \* ARABIC </w:instrText>
      </w:r>
      <w:r>
        <w:fldChar w:fldCharType="separate"/>
      </w:r>
      <w:r w:rsidR="00846F1B">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43"/>
      <w:r w:rsidR="004F4FBA">
        <w:fldChar w:fldCharType="end"/>
      </w:r>
      <w:r w:rsidR="004F4FBA">
        <w:t xml:space="preserve"> </w:t>
      </w:r>
    </w:p>
    <w:p w14:paraId="712B4612" w14:textId="77777777" w:rsidR="004200DC" w:rsidRPr="004200DC" w:rsidRDefault="004200DC" w:rsidP="004200DC"/>
    <w:p w14:paraId="7824119F" w14:textId="73BEF11E" w:rsidR="008362DD" w:rsidRDefault="00056C51" w:rsidP="00CE669E">
      <w:r>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44" w:name="_Toc459548160"/>
      <w:r>
        <w:t xml:space="preserve">Slika </w:t>
      </w:r>
      <w:r>
        <w:fldChar w:fldCharType="begin"/>
      </w:r>
      <w:r>
        <w:instrText xml:space="preserve"> SEQ Slika \* ARABIC </w:instrText>
      </w:r>
      <w:r>
        <w:fldChar w:fldCharType="separate"/>
      </w:r>
      <w:r w:rsidR="00846F1B">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44"/>
      <w:r w:rsidR="00A52A90">
        <w:fldChar w:fldCharType="end"/>
      </w:r>
    </w:p>
    <w:p w14:paraId="0D92C311" w14:textId="77777777" w:rsidR="00504A85" w:rsidRDefault="00504A85" w:rsidP="00F87977"/>
    <w:p w14:paraId="41485E59" w14:textId="3B7A1584" w:rsidR="0087108A" w:rsidRDefault="00F87977" w:rsidP="00CE669E">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w:t>
      </w:r>
      <w:r w:rsidR="00105358">
        <w:lastRenderedPageBreak/>
        <w:t>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45" w:name="_Toc459548161"/>
      <w:r>
        <w:t xml:space="preserve">Slika </w:t>
      </w:r>
      <w:r>
        <w:fldChar w:fldCharType="begin"/>
      </w:r>
      <w:r>
        <w:instrText xml:space="preserve"> SEQ Slika \* ARABIC </w:instrText>
      </w:r>
      <w:r>
        <w:fldChar w:fldCharType="separate"/>
      </w:r>
      <w:r w:rsidR="00846F1B">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45"/>
      <w:r w:rsidR="00A52A90">
        <w:fldChar w:fldCharType="end"/>
      </w:r>
    </w:p>
    <w:p w14:paraId="357FC574" w14:textId="77777777" w:rsidR="001B4DBB" w:rsidRPr="001B4DBB" w:rsidRDefault="001B4DBB" w:rsidP="001B4DBB"/>
    <w:p w14:paraId="194D2987" w14:textId="015EE654" w:rsidR="00F90C83" w:rsidRDefault="00A91824" w:rsidP="00F90C83">
      <w:r>
        <w:t>Podjetje Apple</w:t>
      </w:r>
      <w:r w:rsidR="00626660">
        <w:t xml:space="preserve"> sicer</w:t>
      </w:r>
      <w:r>
        <w:t xml:space="preserve"> 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 namenjena upravljanju pametnih naprav, ki delujejo z HomeKit.</w:t>
      </w:r>
    </w:p>
    <w:p w14:paraId="467A629E" w14:textId="77777777" w:rsidR="00CE669E" w:rsidRDefault="00CE669E" w:rsidP="00CE669E"/>
    <w:p w14:paraId="19F530BA" w14:textId="64FB95C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Nekajtera popularnejša ogrodja so:</w:t>
      </w:r>
    </w:p>
    <w:p w14:paraId="436C9280" w14:textId="22AD5E04" w:rsidR="004E6312" w:rsidRPr="00B97685" w:rsidRDefault="004E6312" w:rsidP="00B97685">
      <w:pPr>
        <w:pStyle w:val="ListParagraph"/>
        <w:numPr>
          <w:ilvl w:val="0"/>
          <w:numId w:val="39"/>
        </w:numPr>
      </w:pPr>
      <w:r w:rsidRPr="00B97685">
        <w:t>OpenHAB</w:t>
      </w:r>
    </w:p>
    <w:p w14:paraId="18B261E9" w14:textId="50A066CE" w:rsidR="00E22CF5" w:rsidRDefault="00E22CF5" w:rsidP="00B97685">
      <w:pPr>
        <w:pStyle w:val="ListParagraph"/>
        <w:numPr>
          <w:ilvl w:val="0"/>
          <w:numId w:val="39"/>
        </w:numPr>
      </w:pPr>
      <w:r w:rsidRPr="00E22CF5">
        <w:t>Domoticz</w:t>
      </w:r>
    </w:p>
    <w:p w14:paraId="6E49504F" w14:textId="0D9AE0E9" w:rsidR="00B769CC" w:rsidRDefault="00B769CC" w:rsidP="00B97685">
      <w:pPr>
        <w:pStyle w:val="ListParagraph"/>
        <w:numPr>
          <w:ilvl w:val="0"/>
          <w:numId w:val="39"/>
        </w:numPr>
      </w:pPr>
      <w:r w:rsidRPr="005C26AA">
        <w:t>Calaos</w:t>
      </w:r>
    </w:p>
    <w:p w14:paraId="296A8FC8" w14:textId="781AC4F8" w:rsidR="00B769CC" w:rsidRDefault="00B769CC" w:rsidP="00B97685">
      <w:pPr>
        <w:pStyle w:val="ListParagraph"/>
        <w:numPr>
          <w:ilvl w:val="0"/>
          <w:numId w:val="39"/>
        </w:numPr>
      </w:pPr>
      <w:r w:rsidRPr="005C26AA">
        <w:t>Home Assistant</w:t>
      </w:r>
    </w:p>
    <w:p w14:paraId="3D97FD88" w14:textId="0AE62AB1" w:rsidR="00B769CC" w:rsidRDefault="00B769CC" w:rsidP="00B97685">
      <w:pPr>
        <w:pStyle w:val="ListParagraph"/>
        <w:numPr>
          <w:ilvl w:val="0"/>
          <w:numId w:val="39"/>
        </w:numPr>
      </w:pPr>
      <w:r w:rsidRPr="005C26AA">
        <w:t>OpenMotics</w:t>
      </w:r>
    </w:p>
    <w:p w14:paraId="39EA0EB6" w14:textId="31C4AF09" w:rsidR="00D724AC" w:rsidRDefault="00B769CC" w:rsidP="00B97685">
      <w:pPr>
        <w:pStyle w:val="ListParagraph"/>
        <w:numPr>
          <w:ilvl w:val="0"/>
          <w:numId w:val="39"/>
        </w:numPr>
      </w:pPr>
      <w:r>
        <w:t>LinuxMCE</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46" w:name="_Toc459548134"/>
      <w:r>
        <w:lastRenderedPageBreak/>
        <w:t>Pametna mesta</w:t>
      </w:r>
      <w:bookmarkEnd w:id="46"/>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47" w:name="_Toc459548135"/>
      <w:r>
        <w:lastRenderedPageBreak/>
        <w:t>Odprta koda</w:t>
      </w:r>
      <w:bookmarkEnd w:id="47"/>
    </w:p>
    <w:p w14:paraId="6F92B438" w14:textId="1DFEF855" w:rsidR="000147C5" w:rsidRDefault="000147C5" w:rsidP="000147C5">
      <w:r w:rsidRPr="000147C5">
        <w:t xml:space="preserve">Za odprto kodo oziroma prosto programje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48" w:name="_Toc459548174"/>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48"/>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2"/>
        <w:gridCol w:w="666"/>
        <w:gridCol w:w="982"/>
        <w:gridCol w:w="981"/>
        <w:gridCol w:w="982"/>
        <w:gridCol w:w="1122"/>
        <w:gridCol w:w="701"/>
      </w:tblGrid>
      <w:tr w:rsidR="002F0992" w:rsidRPr="004C16A9" w14:paraId="6107FC9D" w14:textId="77777777" w:rsidTr="002F0992">
        <w:trPr>
          <w:trHeight w:val="566"/>
        </w:trPr>
        <w:tc>
          <w:tcPr>
            <w:tcW w:w="3252"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648" w:type="dxa"/>
            <w:gridSpan w:val="2"/>
          </w:tcPr>
          <w:p w14:paraId="3ECAA408" w14:textId="38A8877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Projektne</w:t>
            </w:r>
          </w:p>
        </w:tc>
        <w:tc>
          <w:tcPr>
            <w:tcW w:w="1963" w:type="dxa"/>
            <w:gridSpan w:val="2"/>
          </w:tcPr>
          <w:p w14:paraId="7F039D85" w14:textId="3CC8FAB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Datotečne</w:t>
            </w:r>
          </w:p>
        </w:tc>
        <w:tc>
          <w:tcPr>
            <w:tcW w:w="1823" w:type="dxa"/>
            <w:gridSpan w:val="2"/>
          </w:tcPr>
          <w:p w14:paraId="48BEF69F" w14:textId="14E57F02"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Permisivne</w:t>
            </w:r>
          </w:p>
        </w:tc>
      </w:tr>
      <w:tr w:rsidR="00916043" w:rsidRPr="004C16A9" w14:paraId="63DA78B5" w14:textId="77777777" w:rsidTr="002F0992">
        <w:trPr>
          <w:trHeight w:val="415"/>
        </w:trPr>
        <w:tc>
          <w:tcPr>
            <w:tcW w:w="3252" w:type="dxa"/>
          </w:tcPr>
          <w:p w14:paraId="0A72FE7C" w14:textId="3194C7F4" w:rsidR="00916043" w:rsidRPr="004C16A9" w:rsidRDefault="004C16A9" w:rsidP="00916043">
            <w:pPr>
              <w:widowControl w:val="0"/>
              <w:autoSpaceDE w:val="0"/>
              <w:autoSpaceDN w:val="0"/>
              <w:adjustRightInd w:val="0"/>
              <w:spacing w:line="240" w:lineRule="auto"/>
              <w:jc w:val="left"/>
              <w:rPr>
                <w:b/>
                <w:bCs/>
                <w:color w:val="434343"/>
                <w:sz w:val="18"/>
                <w:szCs w:val="18"/>
              </w:rPr>
            </w:pPr>
            <w:r w:rsidRPr="004C16A9">
              <w:rPr>
                <w:b/>
                <w:bCs/>
                <w:color w:val="434343"/>
                <w:sz w:val="18"/>
                <w:szCs w:val="18"/>
              </w:rPr>
              <w:t>Licenca</w:t>
            </w:r>
          </w:p>
        </w:tc>
        <w:tc>
          <w:tcPr>
            <w:tcW w:w="666"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8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81"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2F0992">
        <w:trPr>
          <w:trHeight w:val="234"/>
        </w:trPr>
        <w:tc>
          <w:tcPr>
            <w:tcW w:w="3252" w:type="dxa"/>
          </w:tcPr>
          <w:p w14:paraId="4F55AFCA" w14:textId="753CEE00"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Kodo lahko:</w:t>
            </w:r>
          </w:p>
        </w:tc>
        <w:tc>
          <w:tcPr>
            <w:tcW w:w="666"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2F0992">
        <w:trPr>
          <w:trHeight w:val="244"/>
        </w:trPr>
        <w:tc>
          <w:tcPr>
            <w:tcW w:w="3252" w:type="dxa"/>
          </w:tcPr>
          <w:p w14:paraId="6E236905" w14:textId="73BA045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Uporabiš</w:t>
            </w:r>
          </w:p>
        </w:tc>
        <w:tc>
          <w:tcPr>
            <w:tcW w:w="666"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2F0992">
        <w:trPr>
          <w:trHeight w:val="244"/>
        </w:trPr>
        <w:tc>
          <w:tcPr>
            <w:tcW w:w="3252" w:type="dxa"/>
          </w:tcPr>
          <w:p w14:paraId="428364B5" w14:textId="71A9F94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Spremeniš</w:t>
            </w:r>
          </w:p>
        </w:tc>
        <w:tc>
          <w:tcPr>
            <w:tcW w:w="666"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2F0992">
        <w:trPr>
          <w:trHeight w:val="234"/>
        </w:trPr>
        <w:tc>
          <w:tcPr>
            <w:tcW w:w="3252" w:type="dxa"/>
          </w:tcPr>
          <w:p w14:paraId="072064BA" w14:textId="515A774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Distribuiraš</w:t>
            </w:r>
          </w:p>
        </w:tc>
        <w:tc>
          <w:tcPr>
            <w:tcW w:w="666"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907844">
        <w:trPr>
          <w:trHeight w:val="780"/>
        </w:trPr>
        <w:tc>
          <w:tcPr>
            <w:tcW w:w="3252" w:type="dxa"/>
          </w:tcPr>
          <w:p w14:paraId="63F0F570" w14:textId="186AB18A"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Povezati</w:t>
            </w:r>
            <w:r w:rsidRPr="00907844">
              <w:rPr>
                <w:color w:val="434343"/>
                <w:sz w:val="21"/>
                <w:szCs w:val="24"/>
              </w:rPr>
              <w:t xml:space="preserve"> z drugimi programi v </w:t>
            </w:r>
            <w:r>
              <w:rPr>
                <w:color w:val="434343"/>
                <w:sz w:val="21"/>
                <w:szCs w:val="24"/>
              </w:rPr>
              <w:t xml:space="preserve">določenih primerih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666"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2F0992">
        <w:trPr>
          <w:trHeight w:val="244"/>
        </w:trPr>
        <w:tc>
          <w:tcPr>
            <w:tcW w:w="3252" w:type="dxa"/>
          </w:tcPr>
          <w:p w14:paraId="36C0A919" w14:textId="42CDCE46"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moraš</w:t>
            </w:r>
            <w:r w:rsidR="00916043" w:rsidRPr="004C16A9">
              <w:rPr>
                <w:b/>
                <w:bCs/>
                <w:color w:val="434343"/>
                <w:sz w:val="21"/>
                <w:szCs w:val="24"/>
              </w:rPr>
              <w:t>:</w:t>
            </w:r>
          </w:p>
        </w:tc>
        <w:tc>
          <w:tcPr>
            <w:tcW w:w="666"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2F0992">
        <w:trPr>
          <w:trHeight w:val="244"/>
        </w:trPr>
        <w:tc>
          <w:tcPr>
            <w:tcW w:w="3252" w:type="dxa"/>
          </w:tcPr>
          <w:p w14:paraId="4514C725" w14:textId="7EF20FB4"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Naredit izvorno kodo dosegljivo</w:t>
            </w:r>
          </w:p>
        </w:tc>
        <w:tc>
          <w:tcPr>
            <w:tcW w:w="666"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2F0992">
        <w:trPr>
          <w:trHeight w:val="234"/>
        </w:trPr>
        <w:tc>
          <w:tcPr>
            <w:tcW w:w="3252" w:type="dxa"/>
          </w:tcPr>
          <w:p w14:paraId="2D491E62" w14:textId="36A4D36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Prikazati obvestilo o avtorskih pravicah</w:t>
            </w:r>
          </w:p>
        </w:tc>
        <w:tc>
          <w:tcPr>
            <w:tcW w:w="666"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2F0992">
        <w:trPr>
          <w:trHeight w:val="244"/>
        </w:trPr>
        <w:tc>
          <w:tcPr>
            <w:tcW w:w="3252" w:type="dxa"/>
          </w:tcPr>
          <w:p w14:paraId="2A7AD8A5" w14:textId="05141EEA"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Vključiti kopijo licence</w:t>
            </w:r>
          </w:p>
        </w:tc>
        <w:tc>
          <w:tcPr>
            <w:tcW w:w="666"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2F0992">
        <w:trPr>
          <w:trHeight w:val="234"/>
        </w:trPr>
        <w:tc>
          <w:tcPr>
            <w:tcW w:w="3252" w:type="dxa"/>
          </w:tcPr>
          <w:p w14:paraId="704B4DF8" w14:textId="669667F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Označiti spremembe</w:t>
            </w:r>
          </w:p>
        </w:tc>
        <w:tc>
          <w:tcPr>
            <w:tcW w:w="666"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2F0992">
        <w:trPr>
          <w:trHeight w:val="244"/>
        </w:trPr>
        <w:tc>
          <w:tcPr>
            <w:tcW w:w="3252" w:type="dxa"/>
          </w:tcPr>
          <w:p w14:paraId="0290C54F" w14:textId="6AA1C91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garancijo</w:t>
            </w:r>
          </w:p>
        </w:tc>
        <w:tc>
          <w:tcPr>
            <w:tcW w:w="666"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2F0992">
        <w:trPr>
          <w:trHeight w:val="244"/>
        </w:trPr>
        <w:tc>
          <w:tcPr>
            <w:tcW w:w="3252" w:type="dxa"/>
          </w:tcPr>
          <w:p w14:paraId="4A60857A" w14:textId="472FC76D"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odgovornost</w:t>
            </w:r>
          </w:p>
        </w:tc>
        <w:tc>
          <w:tcPr>
            <w:tcW w:w="666"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2F0992">
        <w:trPr>
          <w:trHeight w:val="714"/>
        </w:trPr>
        <w:tc>
          <w:tcPr>
            <w:tcW w:w="3252" w:type="dxa"/>
          </w:tcPr>
          <w:p w14:paraId="0AB08CD9" w14:textId="2624F3B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 xml:space="preserve">Licencirati spremenjene datoteke pod enakimi pogoji </w:t>
            </w:r>
            <w:r w:rsidR="00916043" w:rsidRPr="004C16A9">
              <w:rPr>
                <w:color w:val="434343"/>
                <w:sz w:val="21"/>
                <w:szCs w:val="24"/>
              </w:rPr>
              <w:t xml:space="preserve"> (“weak copyleft”)</w:t>
            </w:r>
          </w:p>
        </w:tc>
        <w:tc>
          <w:tcPr>
            <w:tcW w:w="666"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2F0992">
        <w:trPr>
          <w:trHeight w:val="724"/>
        </w:trPr>
        <w:tc>
          <w:tcPr>
            <w:tcW w:w="3252" w:type="dxa"/>
          </w:tcPr>
          <w:p w14:paraId="027A010A" w14:textId="67AC3A94"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Licencirati večja izpeljana dela pod enakimi pogoji</w:t>
            </w:r>
            <w:r w:rsidR="00916043" w:rsidRPr="004C16A9">
              <w:rPr>
                <w:color w:val="434343"/>
                <w:sz w:val="21"/>
                <w:szCs w:val="24"/>
              </w:rPr>
              <w:t xml:space="preserve"> (“strong copyleft”)</w:t>
            </w:r>
          </w:p>
        </w:tc>
        <w:tc>
          <w:tcPr>
            <w:tcW w:w="666"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2F0992">
        <w:trPr>
          <w:trHeight w:val="479"/>
        </w:trPr>
        <w:tc>
          <w:tcPr>
            <w:tcW w:w="3252" w:type="dxa"/>
          </w:tcPr>
          <w:p w14:paraId="4213AC02" w14:textId="2483BDA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 dovoljenje za uporabo relavantnih patentov, ki jih lastiš</w:t>
            </w:r>
          </w:p>
        </w:tc>
        <w:tc>
          <w:tcPr>
            <w:tcW w:w="666"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2F0992">
        <w:trPr>
          <w:trHeight w:val="490"/>
        </w:trPr>
        <w:tc>
          <w:tcPr>
            <w:tcW w:w="3252" w:type="dxa"/>
          </w:tcPr>
          <w:p w14:paraId="1D2C16D0" w14:textId="6AB86B36"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ne smeš:</w:t>
            </w:r>
          </w:p>
        </w:tc>
        <w:tc>
          <w:tcPr>
            <w:tcW w:w="666"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2F0992">
        <w:trPr>
          <w:trHeight w:val="479"/>
        </w:trPr>
        <w:tc>
          <w:tcPr>
            <w:tcW w:w="3252"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666"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2F0992">
        <w:trPr>
          <w:trHeight w:val="724"/>
        </w:trPr>
        <w:tc>
          <w:tcPr>
            <w:tcW w:w="3252" w:type="dxa"/>
          </w:tcPr>
          <w:p w14:paraId="2F1B8B5A" w14:textId="5280E3F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 originalnih avtorjev pri oglaševanje</w:t>
            </w:r>
          </w:p>
        </w:tc>
        <w:tc>
          <w:tcPr>
            <w:tcW w:w="666"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2F0992">
        <w:trPr>
          <w:trHeight w:val="479"/>
        </w:trPr>
        <w:tc>
          <w:tcPr>
            <w:tcW w:w="3252"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666"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2F0992">
        <w:trPr>
          <w:trHeight w:val="479"/>
        </w:trPr>
        <w:tc>
          <w:tcPr>
            <w:tcW w:w="3252"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666"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49" w:name="_Toc459548136"/>
      <w:bookmarkEnd w:id="20"/>
      <w:bookmarkEnd w:id="21"/>
      <w:bookmarkEnd w:id="22"/>
      <w:bookmarkEnd w:id="23"/>
      <w:bookmarkEnd w:id="24"/>
      <w:bookmarkEnd w:id="25"/>
      <w:bookmarkEnd w:id="26"/>
      <w:bookmarkEnd w:id="27"/>
      <w:bookmarkEnd w:id="28"/>
      <w:r>
        <w:lastRenderedPageBreak/>
        <w:t>Razvoj lastne re</w:t>
      </w:r>
      <w:r>
        <w:rPr>
          <w:lang w:val="sl-SI"/>
        </w:rPr>
        <w:t>šitve</w:t>
      </w:r>
      <w:bookmarkEnd w:id="49"/>
    </w:p>
    <w:p w14:paraId="06DF33D5" w14:textId="35BC90AD" w:rsidR="0021747A" w:rsidRDefault="000B7F31" w:rsidP="00FB764A">
      <w:r>
        <w:t>Za razvoj lastne rešitve pametne hiše smo uporabili računalnik Raspberry Pi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pa napaja preko micro USB napajalnika. Rele kartico in mikroračunalnik smo vgradili v plastično ohišje. Vgradili smo mu tudi konektorje za senzorje in LED trakove. V ohišje torej priključimo dva napajalnika, na izhode </w:t>
      </w:r>
      <w:r w:rsidR="00DC2C4A">
        <w:t xml:space="preserve">pa </w:t>
      </w:r>
      <w:r w:rsidR="00042037">
        <w:t xml:space="preserve">lahko priključimo 4 ločene LED trakove na vhode pa 3 senzorje. Priključiti pa moramo tudi LAN kabel, ki je povezan v posebej konfiguriran usmerjevalnik. Pametno hišo lahko potem 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50" w:name="_Toc459548162"/>
      <w:r>
        <w:t xml:space="preserve">Slika </w:t>
      </w:r>
      <w:r>
        <w:fldChar w:fldCharType="begin"/>
      </w:r>
      <w:r>
        <w:instrText xml:space="preserve"> SEQ Slika \* ARABIC </w:instrText>
      </w:r>
      <w:r>
        <w:fldChar w:fldCharType="separate"/>
      </w:r>
      <w:r w:rsidR="00846F1B">
        <w:rPr>
          <w:noProof/>
        </w:rPr>
        <w:t>8</w:t>
      </w:r>
      <w:r>
        <w:fldChar w:fldCharType="end"/>
      </w:r>
      <w:r>
        <w:t>: Shema sistema pametne hiše</w:t>
      </w:r>
      <w:bookmarkEnd w:id="50"/>
    </w:p>
    <w:p w14:paraId="273FEB1D" w14:textId="218C4614" w:rsidR="007C688D" w:rsidRPr="007C688D" w:rsidRDefault="00441166" w:rsidP="007C688D">
      <w:pPr>
        <w:pStyle w:val="Heading2"/>
      </w:pPr>
      <w:bookmarkStart w:id="51" w:name="_Toc459548137"/>
      <w:r>
        <w:t>Strojna oprema</w:t>
      </w:r>
      <w:bookmarkEnd w:id="51"/>
    </w:p>
    <w:p w14:paraId="3173F20A" w14:textId="3CE4BA4C" w:rsidR="00441166" w:rsidRDefault="00441166" w:rsidP="00441166">
      <w:pPr>
        <w:pStyle w:val="Heading3"/>
      </w:pPr>
      <w:bookmarkStart w:id="52" w:name="_Toc459548138"/>
      <w:r>
        <w:t xml:space="preserve">Raspberry </w:t>
      </w:r>
      <w:r w:rsidR="00C15BD9">
        <w:t>P</w:t>
      </w:r>
      <w:r>
        <w:t>i</w:t>
      </w:r>
      <w:bookmarkEnd w:id="52"/>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53" w:name="_Toc459548163"/>
      <w:r>
        <w:t xml:space="preserve">Slika </w:t>
      </w:r>
      <w:r>
        <w:fldChar w:fldCharType="begin"/>
      </w:r>
      <w:r>
        <w:instrText xml:space="preserve"> SEQ Slika \* ARABIC </w:instrText>
      </w:r>
      <w:r>
        <w:fldChar w:fldCharType="separate"/>
      </w:r>
      <w:r w:rsidR="00846F1B">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53"/>
      <w:r w:rsidR="009E788A">
        <w:fldChar w:fldCharType="end"/>
      </w:r>
    </w:p>
    <w:p w14:paraId="0C23BC16" w14:textId="77777777" w:rsidR="00111805" w:rsidRPr="00111805" w:rsidRDefault="00111805" w:rsidP="00111805"/>
    <w:p w14:paraId="717891B8" w14:textId="68979B62"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54" w:name="_Toc459548139"/>
      <w:r>
        <w:t>Senzorji</w:t>
      </w:r>
      <w:bookmarkEnd w:id="54"/>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Sl</w:t>
      </w:r>
      <w:r w:rsidR="00F525E4">
        <w:t>i</w:t>
      </w:r>
      <w:r w:rsidR="00F525E4">
        <w:t xml:space="preserve">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09E2472B" w:rsidR="00FB7160" w:rsidRDefault="00490A74" w:rsidP="00490A74">
      <w:r>
        <w:t xml:space="preserve">Nato pa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55" w:name="_Ref459547449"/>
      <w:bookmarkStart w:id="56" w:name="_Toc459548164"/>
      <w:r>
        <w:t xml:space="preserve">Slika </w:t>
      </w:r>
      <w:r>
        <w:fldChar w:fldCharType="begin"/>
      </w:r>
      <w:r>
        <w:instrText xml:space="preserve"> SEQ Slika \* ARABIC </w:instrText>
      </w:r>
      <w:r>
        <w:fldChar w:fldCharType="separate"/>
      </w:r>
      <w:r w:rsidR="00846F1B">
        <w:rPr>
          <w:noProof/>
        </w:rPr>
        <w:t>10</w:t>
      </w:r>
      <w:r>
        <w:fldChar w:fldCharType="end"/>
      </w:r>
      <w:bookmarkEnd w:id="55"/>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56"/>
      <w:r w:rsidR="003D59D9">
        <w:fldChar w:fldCharType="end"/>
      </w:r>
    </w:p>
    <w:p w14:paraId="4F6686CF" w14:textId="36B4E451" w:rsidR="00666D82" w:rsidRDefault="00441166" w:rsidP="00666D82">
      <w:pPr>
        <w:pStyle w:val="Heading3"/>
      </w:pPr>
      <w:bookmarkStart w:id="57" w:name="_Toc459548140"/>
      <w:r>
        <w:t>Aktuatorji</w:t>
      </w:r>
      <w:bookmarkEnd w:id="57"/>
    </w:p>
    <w:p w14:paraId="0FC0269C" w14:textId="142F479F" w:rsidR="00BD520E" w:rsidRDefault="00B23907" w:rsidP="00B23907">
      <w:r>
        <w:t xml:space="preserve">Na GPIO priključke mikro računalnika je moč priključiti </w:t>
      </w:r>
      <w:r w:rsidR="00300C79">
        <w:t xml:space="preserve">tudi </w:t>
      </w:r>
      <w:r>
        <w:t xml:space="preserve">različe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napetosti 12v. Samolepilne trakove smo namestili na različne dele sobe in vsakega povezali na </w:t>
      </w:r>
      <w:r w:rsidR="00300C79">
        <w:t>svoj</w:t>
      </w:r>
      <w:r w:rsidR="00BD520E">
        <w:t xml:space="preserve"> izhod </w:t>
      </w:r>
      <w:r w:rsidR="00300C79">
        <w:t>rele kartice</w:t>
      </w:r>
      <w:r w:rsidR="00BD520E">
        <w:t xml:space="preserve">.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8" w:name="_Ref459547479"/>
      <w:bookmarkStart w:id="59" w:name="_Toc459548165"/>
      <w:r>
        <w:t xml:space="preserve">Slika </w:t>
      </w:r>
      <w:r>
        <w:fldChar w:fldCharType="begin"/>
      </w:r>
      <w:r>
        <w:instrText xml:space="preserve"> SEQ Slika \* ARABIC </w:instrText>
      </w:r>
      <w:r>
        <w:fldChar w:fldCharType="separate"/>
      </w:r>
      <w:r w:rsidR="00846F1B">
        <w:rPr>
          <w:noProof/>
        </w:rPr>
        <w:t>11</w:t>
      </w:r>
      <w:r>
        <w:fldChar w:fldCharType="end"/>
      </w:r>
      <w:bookmarkEnd w:id="58"/>
      <w:r>
        <w:t>: Rele kartica</w:t>
      </w:r>
      <w:bookmarkEnd w:id="59"/>
    </w:p>
    <w:p w14:paraId="54A7BAA3" w14:textId="41AFD66E" w:rsidR="00666D82" w:rsidRDefault="00666D82" w:rsidP="00666D82">
      <w:pPr>
        <w:pStyle w:val="Heading3"/>
      </w:pPr>
      <w:bookmarkStart w:id="60" w:name="_Toc459548141"/>
      <w:r>
        <w:lastRenderedPageBreak/>
        <w:t>Sestavljanje</w:t>
      </w:r>
      <w:bookmarkEnd w:id="60"/>
    </w:p>
    <w:p w14:paraId="3365B2CF" w14:textId="4699CFBB" w:rsidR="003D408A" w:rsidRDefault="00E46218" w:rsidP="005A4860">
      <w:r>
        <w:t>Sistem za pametno hišo smo vgradili v univerzalno plastično ohišje</w:t>
      </w:r>
      <w:r w:rsidR="00F525E4">
        <w:t xml:space="preserve"> z režami za zračenje</w:t>
      </w:r>
      <w:r>
        <w:t>. V o</w:t>
      </w:r>
      <w:r w:rsidR="005A4860">
        <w:t>hišje smo vgradili tudi 4 priključke za LED trak, enega za 12v napajalnik za LED trak in 3 priključke za različne senzorje</w:t>
      </w:r>
      <w:r w:rsidR="00F525E4">
        <w:t xml:space="preserve"> (</w:t>
      </w:r>
      <w:r w:rsidR="00F525E4">
        <w:fldChar w:fldCharType="begin"/>
      </w:r>
      <w:r w:rsidR="00F525E4">
        <w:instrText xml:space="preserve"> REF _Ref459547583 \h </w:instrText>
      </w:r>
      <w:r w:rsidR="00F525E4">
        <w:fldChar w:fldCharType="separate"/>
      </w:r>
      <w:r w:rsidR="00F525E4">
        <w:t xml:space="preserve">Slika </w:t>
      </w:r>
      <w:r w:rsidR="00F525E4">
        <w:rPr>
          <w:noProof/>
        </w:rPr>
        <w:t>12</w:t>
      </w:r>
      <w:r w:rsidR="00F525E4">
        <w:fldChar w:fldCharType="end"/>
      </w:r>
      <w:r w:rsidR="00F525E4">
        <w:t>)</w:t>
      </w:r>
      <w:r w:rsidR="005A4860">
        <w:t>.</w:t>
      </w:r>
    </w:p>
    <w:p w14:paraId="58DB99B4" w14:textId="5F896D50" w:rsidR="00B820CB" w:rsidRDefault="00B820CB" w:rsidP="00812B9F">
      <w:pPr>
        <w:jc w:val="center"/>
      </w:pPr>
      <w:r>
        <w:rPr>
          <w:noProof/>
          <w:lang w:val="en-US"/>
        </w:rPr>
        <w:drawing>
          <wp:inline distT="0" distB="0" distL="0" distR="0" wp14:anchorId="32C26CBB" wp14:editId="242C102F">
            <wp:extent cx="4197232" cy="3798648"/>
            <wp:effectExtent l="0" t="0" r="0" b="11430"/>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4214038" cy="3813858"/>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47D64400" w:rsidR="00475AED" w:rsidRDefault="00B820CB" w:rsidP="00475AED">
      <w:pPr>
        <w:pStyle w:val="Caption"/>
        <w:rPr>
          <w:noProof/>
        </w:rPr>
      </w:pPr>
      <w:bookmarkStart w:id="61" w:name="_Ref459547583"/>
      <w:bookmarkStart w:id="62" w:name="_Toc459548166"/>
      <w:r>
        <w:t xml:space="preserve">Slika </w:t>
      </w:r>
      <w:r>
        <w:fldChar w:fldCharType="begin"/>
      </w:r>
      <w:r>
        <w:instrText xml:space="preserve"> SEQ Slika \* ARABIC </w:instrText>
      </w:r>
      <w:r>
        <w:fldChar w:fldCharType="separate"/>
      </w:r>
      <w:r w:rsidR="00846F1B">
        <w:rPr>
          <w:noProof/>
        </w:rPr>
        <w:t>12</w:t>
      </w:r>
      <w:r>
        <w:fldChar w:fldCharType="end"/>
      </w:r>
      <w:bookmarkEnd w:id="61"/>
      <w:r>
        <w:t>: Sistem pametne hiše</w:t>
      </w:r>
      <w:r>
        <w:rPr>
          <w:noProof/>
        </w:rPr>
        <w:t xml:space="preserve"> v ohišju</w:t>
      </w:r>
      <w:bookmarkEnd w:id="62"/>
    </w:p>
    <w:p w14:paraId="07FDE77D" w14:textId="77777777" w:rsidR="00475AED" w:rsidRPr="00475AED" w:rsidRDefault="00475AED" w:rsidP="00475AED"/>
    <w:p w14:paraId="14E24229" w14:textId="50DBF77C" w:rsidR="004568FF" w:rsidRDefault="00D55D8D" w:rsidP="004568FF">
      <w:pPr>
        <w:pStyle w:val="Heading2"/>
      </w:pPr>
      <w:bookmarkStart w:id="63" w:name="_Toc459548142"/>
      <w:r>
        <w:t>Programska oprema na strani strežnika</w:t>
      </w:r>
      <w:bookmarkEnd w:id="63"/>
    </w:p>
    <w:p w14:paraId="53DC4801" w14:textId="185FB54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iOS aplikacije, ki uporabljajo spletne storitve brez SSL certifikata prisilno zapre</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608925AD" w:rsidR="00475AED" w:rsidRDefault="00EA57D5" w:rsidP="00CE669E">
      <w:r>
        <w:t>Ob zagonu mikroračunalnika je potrebno najprej inicializirati izhodne GPIO priključke. To naredimo s sledečo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mode, ki ji sledi številka GPIO priključka. S parametrom</w:t>
      </w:r>
      <w:r w:rsidR="00F83B28">
        <w:t xml:space="preserve"> out </w:t>
      </w:r>
      <w:r w:rsidR="00F83B28">
        <w:lastRenderedPageBreak/>
        <w:t xml:space="preserve">nastavimo priključek </w:t>
      </w:r>
      <w:r w:rsidR="0084723D">
        <w:t>kot</w:t>
      </w:r>
      <w:r w:rsidR="00F83B28">
        <w:t xml:space="preserve"> izhod</w:t>
      </w:r>
      <w:r w:rsidR="00433EE3">
        <w:t xml:space="preserve">. Ker se ob inicializaciji </w:t>
      </w:r>
      <w:r w:rsidR="00277CDF">
        <w:t xml:space="preserve">le ti privzeto vključijo jih moramo </w:t>
      </w:r>
      <w:r w:rsidR="00BC4F6F">
        <w:t xml:space="preserve">še </w:t>
      </w:r>
      <w:r w:rsidR="00277CDF">
        <w:t>izključiti</w:t>
      </w:r>
      <w:r w:rsidR="0084723D">
        <w:t>, saj bi se v</w:t>
      </w:r>
      <w:r w:rsidR="00277CDF">
        <w:t xml:space="preserve"> nasprotnem primeru</w:t>
      </w:r>
      <w:r w:rsidR="0084723D">
        <w:t xml:space="preserve"> po</w:t>
      </w:r>
      <w:r w:rsidR="00277CDF">
        <w:t xml:space="preserve"> </w:t>
      </w:r>
      <w:r w:rsidR="00BC4F6F">
        <w:t>elektrikičnem izpadu</w:t>
      </w:r>
      <w:r w:rsidR="00277CDF">
        <w:t xml:space="preserve"> </w:t>
      </w:r>
      <w:r w:rsidR="00BC4F6F">
        <w:t xml:space="preserve">luči </w:t>
      </w:r>
      <w:r w:rsidR="00277CDF">
        <w:t>prižgale.</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05FFE881" w:rsidR="00EA57D5" w:rsidRDefault="005A3058" w:rsidP="00EA57D5">
      <w:r>
        <w:t xml:space="preserve">To skripto poganja skripta </w:t>
      </w:r>
      <w:r w:rsidR="00EA57D5" w:rsidRPr="005A3058">
        <w:rPr>
          <w:color w:val="000000" w:themeColor="text1"/>
        </w:rPr>
        <w:t>/etc/rc.local</w:t>
      </w:r>
      <w:r w:rsidR="00EA57D5" w:rsidRPr="00EA57D5">
        <w:t>, ki se  privzeto zažene ob zagonu operacijskega sistema.</w:t>
      </w:r>
    </w:p>
    <w:p w14:paraId="581E4BD8" w14:textId="77777777" w:rsidR="00CE669E" w:rsidRDefault="00CE669E" w:rsidP="00CE669E">
      <w:pPr>
        <w:shd w:val="clear" w:color="auto" w:fill="FFFFFF" w:themeFill="background1"/>
      </w:pPr>
    </w:p>
    <w:p w14:paraId="5B10EA7F" w14:textId="7B7172E6" w:rsidR="00265DAC"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B30E3B">
        <w:rPr>
          <w:color w:val="000000" w:themeColor="text1"/>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B30E3B">
        <w:rPr>
          <w:color w:val="000000" w:themeColor="text1"/>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w:t>
      </w:r>
      <w:r w:rsidR="00A54D0C">
        <w:lastRenderedPageBreak/>
        <w:t xml:space="preserve">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B30E3B">
        <w:rPr>
          <w:color w:val="000000" w:themeColor="text1"/>
          <w:shd w:val="clear" w:color="auto" w:fill="F2F2F2" w:themeFill="background1" w:themeFillShade="F2"/>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06C9BBB" w:rsidR="00CE669E" w:rsidRDefault="004C0C94" w:rsidP="004C0C94">
      <w:r>
        <w:t xml:space="preserve">Trenutna temperatura </w:t>
      </w:r>
      <w:r w:rsidR="001631CC">
        <w:t xml:space="preserve">v stopinjah celzija </w:t>
      </w:r>
      <w:r>
        <w:t>se nahaja v drugi vrstici za enačajem</w:t>
      </w:r>
      <w:r w:rsidR="00ED61A4">
        <w:t>, vendar ji manjka decimalna vejica</w:t>
      </w:r>
      <w:r>
        <w:t>.</w:t>
      </w:r>
      <w:r w:rsidR="001631CC">
        <w:t xml:space="preserve"> Datoteko temperaturnega senzorja preberemo z ukazom cat. S funkcijo explode in number_format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357926CA" w14:textId="77777777" w:rsidR="00CE669E" w:rsidRDefault="00CE669E" w:rsidP="004C0C94"/>
    <w:p w14:paraId="0CE4B50B" w14:textId="10611796" w:rsidR="00DD54F6" w:rsidRDefault="00DF47E0" w:rsidP="00DD54F6">
      <w:pPr>
        <w:pStyle w:val="Heading2"/>
      </w:pPr>
      <w:bookmarkStart w:id="64" w:name="_Toc459548143"/>
      <w:r>
        <w:t xml:space="preserve">Razvoj </w:t>
      </w:r>
      <w:r w:rsidR="00CC766B">
        <w:t>mobilne</w:t>
      </w:r>
      <w:r w:rsidR="00DD54F6">
        <w:t xml:space="preserve"> aplikacij</w:t>
      </w:r>
      <w:r>
        <w:t>e</w:t>
      </w:r>
      <w:bookmarkEnd w:id="64"/>
    </w:p>
    <w:p w14:paraId="52B2B9B8" w14:textId="78DAF496"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Za nadzor verzij smo uporabili GIT in ponudnika github. </w:t>
      </w:r>
    </w:p>
    <w:p w14:paraId="767DE39C" w14:textId="77777777" w:rsidR="00F7520C" w:rsidRDefault="00F7520C" w:rsidP="00F7520C">
      <w:pPr>
        <w:pStyle w:val="Heading3"/>
      </w:pPr>
      <w:bookmarkStart w:id="65" w:name="_Toc459548144"/>
      <w:r>
        <w:t xml:space="preserve">Nadzor </w:t>
      </w:r>
      <w:r w:rsidRPr="003C7466">
        <w:t>različic</w:t>
      </w:r>
      <w:bookmarkEnd w:id="65"/>
    </w:p>
    <w:p w14:paraId="5691C5D1" w14:textId="5B81F60D" w:rsidR="00F7520C" w:rsidRDefault="00F7520C" w:rsidP="00F7520C">
      <w:r w:rsidRPr="003C7466">
        <w:t xml:space="preserve">Nadzor različic je sistem, ki zapisuje spremembe v datoteko ali skupek datotek tekom časa, da lahko kasneje prikličete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6BFE9613"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začela razvijalska skupnost Linux, največ k razvoju ideje pa 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xml:space="preserve">. Od njegovega izzida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1A8A9772" w:rsidR="007C131F" w:rsidRDefault="007C131F" w:rsidP="00DD54F6">
      <w:r w:rsidRPr="007C131F">
        <w:t xml:space="preserve">Git </w:t>
      </w:r>
      <w:r>
        <w:t>glede na podatke</w:t>
      </w:r>
      <w:r w:rsidRPr="007C131F">
        <w:t xml:space="preserve"> podatk</w:t>
      </w:r>
      <w:r>
        <w:t>e</w:t>
      </w:r>
      <w:r w:rsidRPr="007C131F">
        <w:t xml:space="preserve"> kot skupek posnetkov miniaturnega datotečnega sistema. Vsakič ko </w:t>
      </w:r>
      <w:r>
        <w:t xml:space="preserve">je stanje projekta shranjeno Git v osnovi naredi sliko stanja </w:t>
      </w:r>
      <w:r w:rsidRPr="007C131F">
        <w:t xml:space="preserve">datotek v </w:t>
      </w:r>
      <w:r>
        <w:t>tistem</w:t>
      </w:r>
      <w:r w:rsidRPr="007C131F">
        <w:t xml:space="preserve"> trenutku in shrani referenco na posnetek. Za </w:t>
      </w:r>
      <w:r>
        <w:t xml:space="preserve">boljšo </w:t>
      </w:r>
      <w:r w:rsidRPr="007C131F">
        <w:t>učinkovitost,</w:t>
      </w:r>
      <w:r>
        <w:t xml:space="preserve"> če se datoteke niso spremenile</w:t>
      </w:r>
      <w:r w:rsidRPr="007C131F">
        <w:t xml:space="preserve"> jih Git ne shrani ponovno</w:t>
      </w:r>
      <w:r>
        <w:t>.</w:t>
      </w:r>
      <w:r w:rsidRPr="007C131F">
        <w:t xml:space="preserve"> </w:t>
      </w:r>
      <w:r>
        <w:t>Shrani le povezavo</w:t>
      </w:r>
      <w:r w:rsidRPr="007C131F">
        <w:t xml:space="preserve"> na prejšnjo identično datoteko, ki jo že ima shranjeno. Git </w:t>
      </w:r>
      <w:r>
        <w:t>vidi</w:t>
      </w:r>
      <w:r w:rsidRPr="007C131F">
        <w:t xml:space="preserve"> </w:t>
      </w:r>
      <w:r>
        <w:t>podatke</w:t>
      </w:r>
      <w:r w:rsidRPr="007C131F">
        <w:t xml:space="preserve"> kot tok posnetkov.</w:t>
      </w:r>
      <w:r w:rsidR="00604DD6">
        <w:t xml:space="preserve"> </w:t>
      </w:r>
    </w:p>
    <w:p w14:paraId="5D4E2913" w14:textId="77777777" w:rsidR="00604DD6" w:rsidRDefault="00604DD6" w:rsidP="00DD54F6"/>
    <w:p w14:paraId="51E0A636" w14:textId="46DEAE65" w:rsidR="00604DD6" w:rsidRDefault="00604DD6" w:rsidP="00DD54F6">
      <w:r w:rsidRPr="00604DD6">
        <w:t xml:space="preserve">Večina operacij v Git-u potrebuje za delovanje </w:t>
      </w:r>
      <w:r w:rsidR="00387AC0">
        <w:t>le</w:t>
      </w:r>
      <w:r w:rsidRPr="00604DD6">
        <w:t xml:space="preserve"> lokalne datoteke in vire - v splošnem ni</w:t>
      </w:r>
      <w:r>
        <w:t xml:space="preserve"> potrebnih nobenih informacij</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V primerjavi z orodji, kot je SVN, ki za vse operacije uporablja centralni strežnik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1108FA76"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66" w:name="_Toc459548145"/>
      <w:r>
        <w:t>Xcode</w:t>
      </w:r>
      <w:bookmarkEnd w:id="66"/>
      <w:r w:rsidR="00185ECF">
        <w:t xml:space="preserve"> </w:t>
      </w:r>
    </w:p>
    <w:p w14:paraId="4306E0E7" w14:textId="32BD6B2B" w:rsidR="004E6AA9" w:rsidRDefault="00681B14" w:rsidP="00681B14">
      <w:r>
        <w:t xml:space="preserve">Xcode </w:t>
      </w:r>
      <w:r w:rsidR="004E6AA9">
        <w:t>(</w:t>
      </w:r>
      <w:r w:rsidR="001A1CF3">
        <w:fldChar w:fldCharType="begin"/>
      </w:r>
      <w:r w:rsidR="001A1CF3">
        <w:instrText xml:space="preserve"> REF _Ref459547665 \h </w:instrText>
      </w:r>
      <w:r w:rsidR="001A1CF3">
        <w:fldChar w:fldCharType="separate"/>
      </w:r>
      <w:r w:rsidR="001A1CF3">
        <w:t xml:space="preserve">Slika </w:t>
      </w:r>
      <w:r w:rsidR="001A1CF3">
        <w:rPr>
          <w:noProof/>
        </w:rPr>
        <w:t>13</w:t>
      </w:r>
      <w:r w:rsidR="001A1CF3">
        <w:fldChar w:fldCharType="end"/>
      </w:r>
      <w:r w:rsidR="004E6AA9">
        <w:t xml:space="preserve">) </w:t>
      </w:r>
      <w:r>
        <w:t xml:space="preserve">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27C52105" w:rsidR="00B30E3B" w:rsidRDefault="00786722" w:rsidP="00681B14">
      <w:r>
        <w:t>V prejšnjih verzijah Xcode je za testiranje na dejanski napravi bila potrebna iOS razvijalska licenca, od verzije Xcode 7 pa je to brezplačno. Razvijalski račun je še vedno potreben za trženje aplikacij na trgovini App Store.</w:t>
      </w:r>
    </w:p>
    <w:p w14:paraId="509092D5" w14:textId="77777777" w:rsidR="001A1CF3" w:rsidRDefault="001A1CF3" w:rsidP="00681B14"/>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7" w:name="_Ref459547665"/>
      <w:bookmarkStart w:id="68" w:name="_Toc459548167"/>
      <w:r>
        <w:t xml:space="preserve">Slika </w:t>
      </w:r>
      <w:r>
        <w:fldChar w:fldCharType="begin"/>
      </w:r>
      <w:r>
        <w:instrText xml:space="preserve"> SEQ Slika \* ARABIC </w:instrText>
      </w:r>
      <w:r>
        <w:fldChar w:fldCharType="separate"/>
      </w:r>
      <w:r w:rsidR="00846F1B">
        <w:rPr>
          <w:noProof/>
        </w:rPr>
        <w:t>13</w:t>
      </w:r>
      <w:r>
        <w:fldChar w:fldCharType="end"/>
      </w:r>
      <w:bookmarkEnd w:id="67"/>
      <w:r>
        <w:t>: Zaslonska slika razvojnega okolja Xcode</w:t>
      </w:r>
      <w:bookmarkEnd w:id="68"/>
    </w:p>
    <w:p w14:paraId="7B576E79" w14:textId="6435FF95" w:rsidR="00185ECF" w:rsidRDefault="00185ECF" w:rsidP="00185ECF">
      <w:pPr>
        <w:pStyle w:val="Heading3"/>
      </w:pPr>
      <w:bookmarkStart w:id="69" w:name="_Toc459548146"/>
      <w:r>
        <w:t>Swift</w:t>
      </w:r>
      <w:bookmarkEnd w:id="69"/>
    </w:p>
    <w:p w14:paraId="61CF0F5B" w14:textId="58C6A2F0"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pa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4BC432DA"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swift po popularnosti na  17. mestu</w:t>
      </w:r>
      <w:r w:rsidR="00846F1B">
        <w:t xml:space="preserve"> in še vedno pridobiva na popularnosti.</w:t>
      </w:r>
      <w:r w:rsidR="001A1CF3">
        <w:t xml:space="preserve"> Na grafu (</w:t>
      </w:r>
      <w:r w:rsidR="001A1CF3">
        <w:fldChar w:fldCharType="begin"/>
      </w:r>
      <w:r w:rsidR="001A1CF3">
        <w:instrText xml:space="preserve"> REF _Ref459547710 \h </w:instrText>
      </w:r>
      <w:r w:rsidR="001A1CF3">
        <w:fldChar w:fldCharType="separate"/>
      </w:r>
      <w:r w:rsidR="001A1CF3">
        <w:t xml:space="preserve">Slika </w:t>
      </w:r>
      <w:r w:rsidR="001A1CF3">
        <w:rPr>
          <w:noProof/>
        </w:rPr>
        <w:t>14</w:t>
      </w:r>
      <w:r w:rsidR="001A1CF3">
        <w:fldChar w:fldCharType="end"/>
      </w:r>
      <w:r w:rsidR="001A1CF3">
        <w:t>)</w:t>
      </w:r>
      <w:r w:rsidR="00846F1B">
        <w:t xml:space="preserve"> lahko vidimo strmo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lastRenderedPageBreak/>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70" w:name="_Ref459547710"/>
      <w:bookmarkStart w:id="71" w:name="_Toc459548168"/>
      <w:r>
        <w:t xml:space="preserve">Slika </w:t>
      </w:r>
      <w:r>
        <w:fldChar w:fldCharType="begin"/>
      </w:r>
      <w:r>
        <w:instrText xml:space="preserve"> SEQ Slika \* ARABIC </w:instrText>
      </w:r>
      <w:r>
        <w:fldChar w:fldCharType="separate"/>
      </w:r>
      <w:r>
        <w:rPr>
          <w:noProof/>
        </w:rPr>
        <w:t>14</w:t>
      </w:r>
      <w:r>
        <w:fldChar w:fldCharType="end"/>
      </w:r>
      <w:bookmarkEnd w:id="70"/>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71"/>
      <w:r>
        <w:fldChar w:fldCharType="end"/>
      </w:r>
    </w:p>
    <w:p w14:paraId="1561C0FD" w14:textId="41ABFC3C" w:rsidR="00732E15" w:rsidRDefault="0029059B" w:rsidP="0029059B">
      <w:pPr>
        <w:pStyle w:val="Heading3"/>
      </w:pPr>
      <w:bookmarkStart w:id="72" w:name="_Toc459548147"/>
      <w:r>
        <w:t>Cocoa pods</w:t>
      </w:r>
      <w:bookmarkEnd w:id="72"/>
    </w:p>
    <w:p w14:paraId="3ED8B9B9" w14:textId="5B55FF5B"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 xml:space="preserve">Podpira več načinov pridobivanja izvorne kode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5960BB90" w:rsidR="00DB60B3" w:rsidRP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E71BB8">
        <w:rPr>
          <w:color w:val="000000" w:themeColor="text1"/>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Sledi primer datoteke pod za naš projekt.</w:t>
      </w:r>
    </w:p>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2E9FB634" w:rsidR="00AF7CE5" w:rsidRDefault="00E234E8" w:rsidP="00DD54F6">
      <w:r>
        <w:lastRenderedPageBreak/>
        <w:t>Nato z ukazom</w:t>
      </w:r>
      <w:r w:rsidR="00DD54F6">
        <w:t xml:space="preserve"> </w:t>
      </w:r>
      <w:r w:rsidRPr="00686CD9">
        <w:rPr>
          <w:color w:val="000000" w:themeColor="text1"/>
        </w:rPr>
        <w:t>pod install</w:t>
      </w:r>
      <w:r w:rsidR="00DD54F6" w:rsidRPr="00826F33">
        <w:rPr>
          <w:color w:val="000000" w:themeColor="text1"/>
        </w:rPr>
        <w:t xml:space="preserve"> </w:t>
      </w:r>
      <w:r w:rsidR="00D067B4">
        <w:t xml:space="preserve">namestimo vse knjiznice </w:t>
      </w:r>
      <w:r w:rsidR="00391B75">
        <w:t xml:space="preserve">vključene v datoteki PodFile </w:t>
      </w:r>
      <w:r w:rsidR="00D067B4">
        <w:t>v projekt. Zgenerira se nam nova projektna datoteka s končnico xcworkspace, ki ima vklju</w:t>
      </w:r>
      <w:r w:rsidR="002863A8">
        <w:t>č</w:t>
      </w:r>
      <w:r w:rsidR="00D067B4">
        <w:t xml:space="preserve">ene </w:t>
      </w:r>
      <w:r w:rsidR="00391B75">
        <w:t>željene</w:t>
      </w:r>
      <w:r w:rsidR="00D067B4">
        <w:t xml:space="preserv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73" w:name="_Toc459548148"/>
      <w:r>
        <w:t>Programska knjižnica Alamofire</w:t>
      </w:r>
      <w:bookmarkEnd w:id="73"/>
    </w:p>
    <w:p w14:paraId="72C3706C" w14:textId="504F1074" w:rsidR="00B30E3B" w:rsidRDefault="00D37D8D" w:rsidP="00DD54F6">
      <w:r>
        <w:t>Kot je razvidno iz primerov</w:t>
      </w:r>
      <w:r w:rsidR="00081C79">
        <w:t xml:space="preserve"> poglavja </w:t>
      </w:r>
      <w:r w:rsidR="00391B75">
        <w:t>4</w:t>
      </w:r>
      <w:r w:rsidR="00081C79">
        <w:t>.3.4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636E7BA9" w14:textId="1DDBCE20" w:rsidR="00A328BE" w:rsidRDefault="00922954" w:rsidP="00DD54F6">
      <w:r>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w:t>
      </w:r>
      <w:r w:rsidR="00391B75">
        <w:t xml:space="preserve"> odgovora</w:t>
      </w:r>
      <w:r w:rsidR="00F03695">
        <w:t xml:space="preserve">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0F2203B3"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 </w:t>
      </w:r>
      <w:r w:rsidR="0087532D">
        <w:t xml:space="preserve">pa </w:t>
      </w:r>
      <w:r>
        <w:t xml:space="preserve">mikroračunalnik ni dosegljiv mora vsak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74" w:name="_Toc459548149"/>
      <w:r>
        <w:lastRenderedPageBreak/>
        <w:t>Nastavitve aplikacije in s</w:t>
      </w:r>
      <w:r w:rsidR="0077290F">
        <w:t xml:space="preserve">hramba </w:t>
      </w:r>
      <w:r w:rsidR="0077290F" w:rsidRPr="0077290F">
        <w:t>NSUserDefaults</w:t>
      </w:r>
      <w:bookmarkEnd w:id="74"/>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75" w:name="_Toc459548169"/>
      <w:r>
        <w:t xml:space="preserve">Slika </w:t>
      </w:r>
      <w:r>
        <w:fldChar w:fldCharType="begin"/>
      </w:r>
      <w:r>
        <w:instrText xml:space="preserve"> SEQ Slika \* ARABIC </w:instrText>
      </w:r>
      <w:r>
        <w:fldChar w:fldCharType="separate"/>
      </w:r>
      <w:r w:rsidR="00846F1B">
        <w:rPr>
          <w:noProof/>
        </w:rPr>
        <w:t>15</w:t>
      </w:r>
      <w:r>
        <w:fldChar w:fldCharType="end"/>
      </w:r>
      <w:r>
        <w:t>: Zaslonska slika nastavitev aplikacije</w:t>
      </w:r>
      <w:bookmarkEnd w:id="75"/>
    </w:p>
    <w:p w14:paraId="22359173" w14:textId="77777777" w:rsidR="001B7BF1" w:rsidRDefault="001B7BF1" w:rsidP="00DD54F6"/>
    <w:p w14:paraId="29AF4785" w14:textId="69F4A36B" w:rsidR="00CA2CCF" w:rsidRDefault="001B7BF1" w:rsidP="00DD54F6">
      <w:r>
        <w:t>Aplikacija ima tudi možnost nastavljanja nekaterih nastavitev (</w:t>
      </w:r>
      <w:r w:rsidR="00391B75">
        <w:t>S</w:t>
      </w:r>
      <w:r>
        <w:t xml:space="preserve">lika </w:t>
      </w:r>
      <w:r w:rsidR="00391B75">
        <w:t>14</w:t>
      </w:r>
      <w:r>
        <w:t xml:space="preserve">). </w:t>
      </w:r>
      <w:r w:rsidR="00963094">
        <w:t>Te nastavitve je potrebno na nek način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6" w:name="_Toc459548150"/>
      <w:r>
        <w:t>CoreLocation</w:t>
      </w:r>
      <w:bookmarkEnd w:id="76"/>
    </w:p>
    <w:p w14:paraId="09C6EC38" w14:textId="2213D11A"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 je to obvestilo avtomatsko prikazano s strani operacijskega sistema.</w:t>
      </w:r>
    </w:p>
    <w:p w14:paraId="538B9045" w14:textId="77777777" w:rsidR="00A803F2" w:rsidRDefault="00A803F2" w:rsidP="00CD5572"/>
    <w:p w14:paraId="77354271" w14:textId="0E866DA4" w:rsidR="00BC7203" w:rsidRDefault="00CD5572" w:rsidP="00CD5572">
      <w:r>
        <w:t xml:space="preserve"> V sobo smo namestili prej opisan iBeacon oddajnik. Uporabnik mora pred uporabo v nastavitve aplikacije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r w:rsidR="002C6A33" w:rsidRPr="002C6A33">
        <w:rPr>
          <w:rFonts w:ascii="Menlo" w:hAnsi="Menlo" w:cs="Menlo"/>
          <w:color w:val="2B839F"/>
          <w:sz w:val="18"/>
          <w:lang w:val="en-US"/>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4DA8E1F" w:rsidR="00262F1F" w:rsidRDefault="00E26117" w:rsidP="00CD5572">
      <w:r>
        <w:t xml:space="preserve">Metoda </w:t>
      </w:r>
      <w:r w:rsidRPr="00E26117">
        <w:t>locationManager</w:t>
      </w:r>
      <w:r>
        <w:t xml:space="preserve"> se kliče približno vsako sekundo, ne glede na to ali je </w:t>
      </w:r>
      <w:r w:rsidR="00A803F2">
        <w:t xml:space="preserve">oddajnik v dosegu. Če je ta </w:t>
      </w:r>
      <w:r w:rsidR="00A64B0E">
        <w:t xml:space="preserve">v dosegu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7" w:name="_Toc459548151"/>
      <w:r>
        <w:t>Izdelava uporabniškega vmesnika</w:t>
      </w:r>
      <w:bookmarkEnd w:id="77"/>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val="en-US"/>
        </w:rPr>
        <w:lastRenderedPageBreak/>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8" w:name="_Ref459547867"/>
      <w:bookmarkStart w:id="79" w:name="_Toc459548170"/>
      <w:r>
        <w:t xml:space="preserve">Slika </w:t>
      </w:r>
      <w:r>
        <w:fldChar w:fldCharType="begin"/>
      </w:r>
      <w:r>
        <w:instrText xml:space="preserve"> SEQ Slika \* ARABIC </w:instrText>
      </w:r>
      <w:r>
        <w:fldChar w:fldCharType="separate"/>
      </w:r>
      <w:r w:rsidR="00846F1B">
        <w:rPr>
          <w:noProof/>
        </w:rPr>
        <w:t>16</w:t>
      </w:r>
      <w:r>
        <w:fldChar w:fldCharType="end"/>
      </w:r>
      <w:bookmarkEnd w:id="78"/>
      <w:r>
        <w:t>: Gradnja grafičnega upora</w:t>
      </w:r>
      <w:r w:rsidR="002872A0">
        <w:t>b</w:t>
      </w:r>
      <w:r>
        <w:t>niškega vmesnika</w:t>
      </w:r>
      <w:r w:rsidR="002872A0">
        <w:t xml:space="preserve"> v okolju Xcode</w:t>
      </w:r>
      <w:bookmarkEnd w:id="79"/>
    </w:p>
    <w:p w14:paraId="01F99064" w14:textId="77777777" w:rsidR="007370A0" w:rsidRPr="007370A0" w:rsidRDefault="007370A0" w:rsidP="007370A0"/>
    <w:p w14:paraId="51429AD4" w14:textId="230C32E6"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z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0BF1F806" w14:textId="77777777" w:rsidR="00B30E3B" w:rsidRDefault="00B30E3B">
      <w:pPr>
        <w:spacing w:line="240" w:lineRule="auto"/>
        <w:jc w:val="left"/>
      </w:pPr>
      <w:r>
        <w:br w:type="page"/>
      </w:r>
    </w:p>
    <w:p w14:paraId="0E3FEB93" w14:textId="3E7C21D0" w:rsidR="00911223" w:rsidRDefault="008C637E" w:rsidP="008C637E">
      <w:pPr>
        <w:pStyle w:val="Heading3"/>
      </w:pPr>
      <w:bookmarkStart w:id="80" w:name="_Toc459548152"/>
      <w:r>
        <w:lastRenderedPageBreak/>
        <w:t>Today extension</w:t>
      </w:r>
      <w:bookmarkEnd w:id="80"/>
    </w:p>
    <w:p w14:paraId="1D722181" w14:textId="47A367E6" w:rsidR="008C637E" w:rsidRPr="008C637E" w:rsidRDefault="0096008C" w:rsidP="008C637E">
      <w:r>
        <w:t>V operacijske sistemu iOS ima uporabnik vedno mo</w:t>
      </w:r>
      <w:r w:rsidR="00A40D3B">
        <w:t>žnost s potegom navzdo iz vrha zaslona odpre</w:t>
      </w:r>
      <w:r w:rsidR="000304A5">
        <w:t>ti zaslon z obvestili in hitrim dostopom</w:t>
      </w:r>
      <w:r w:rsidR="00A40D3B">
        <w:t xml:space="preserve">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ki jo operacijski sistem kliče, ko želi vsebino posodobiti. Za naš primer smo v tem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81" w:name="_Ref459548037"/>
      <w:bookmarkStart w:id="82" w:name="_Toc459548171"/>
      <w:r>
        <w:t xml:space="preserve">Slika </w:t>
      </w:r>
      <w:r>
        <w:fldChar w:fldCharType="begin"/>
      </w:r>
      <w:r>
        <w:instrText xml:space="preserve"> SEQ Slika \* ARABIC </w:instrText>
      </w:r>
      <w:r>
        <w:fldChar w:fldCharType="separate"/>
      </w:r>
      <w:r w:rsidR="00846F1B">
        <w:rPr>
          <w:noProof/>
        </w:rPr>
        <w:t>17</w:t>
      </w:r>
      <w:r>
        <w:fldChar w:fldCharType="end"/>
      </w:r>
      <w:bookmarkEnd w:id="81"/>
      <w:r>
        <w:t>: Zaslonska slika hitrega dostopa Today extension</w:t>
      </w:r>
      <w:bookmarkEnd w:id="82"/>
    </w:p>
    <w:p w14:paraId="20DCBD7C" w14:textId="089B7067" w:rsidR="00441166" w:rsidRDefault="00441166" w:rsidP="007C5FEC">
      <w:pPr>
        <w:pStyle w:val="Heading2"/>
      </w:pPr>
      <w:bookmarkStart w:id="83" w:name="_Toc459548153"/>
      <w:r>
        <w:t>Konfiguracija</w:t>
      </w:r>
      <w:r w:rsidR="00AF7CE5">
        <w:t xml:space="preserve"> in namestitev</w:t>
      </w:r>
      <w:bookmarkEnd w:id="83"/>
    </w:p>
    <w:p w14:paraId="0D00CC62" w14:textId="47BACEE2" w:rsidR="0070031D"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502FBC">
        <w:t xml:space="preserve">. </w:t>
      </w:r>
    </w:p>
    <w:p w14:paraId="1E45BA6C" w14:textId="41C4892F" w:rsidR="00502FBC" w:rsidRPr="00CD125E" w:rsidRDefault="00502FBC" w:rsidP="00B30E3B">
      <w:pPr>
        <w:pBdr>
          <w:top w:val="single" w:sz="4" w:space="1" w:color="auto"/>
          <w:left w:val="single" w:sz="4" w:space="4" w:color="auto"/>
          <w:bottom w:val="single" w:sz="4" w:space="1" w:color="auto"/>
          <w:right w:val="single" w:sz="4" w:space="4" w:color="auto"/>
        </w:pBdr>
        <w:rPr>
          <w:color w:val="000000" w:themeColor="text1"/>
          <w:szCs w:val="26"/>
          <w:lang w:val="en-US"/>
        </w:rPr>
      </w:pPr>
      <w:r w:rsidRPr="00CD125E">
        <w:rPr>
          <w:color w:val="000000" w:themeColor="text1"/>
          <w:szCs w:val="26"/>
          <w:lang w:val="en-US"/>
        </w:rPr>
        <w:t>/ip firewall nat</w:t>
      </w:r>
    </w:p>
    <w:p w14:paraId="460B1A77" w14:textId="0F7836D7" w:rsidR="00502FBC" w:rsidRPr="00CD125E" w:rsidRDefault="00502FBC" w:rsidP="00B30E3B">
      <w:pPr>
        <w:pBdr>
          <w:top w:val="single" w:sz="4" w:space="1" w:color="auto"/>
          <w:left w:val="single" w:sz="4" w:space="4" w:color="auto"/>
          <w:bottom w:val="single" w:sz="4" w:space="1" w:color="auto"/>
          <w:right w:val="single" w:sz="4" w:space="4" w:color="auto"/>
        </w:pBdr>
        <w:jc w:val="left"/>
        <w:rPr>
          <w:color w:val="000000" w:themeColor="text1"/>
          <w:sz w:val="20"/>
        </w:rPr>
      </w:pPr>
      <w:r w:rsidRPr="00CD125E">
        <w:rPr>
          <w:color w:val="000000" w:themeColor="text1"/>
          <w:szCs w:val="26"/>
          <w:lang w:val="en-US"/>
        </w:rPr>
        <w:t>add action=dst-nat chain=dstnat disabled=no dst-port=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protocol=tcp to-addresses=192.168.88.254 to-ports=</w:t>
      </w:r>
      <w:r w:rsidR="000472E9" w:rsidRPr="00CD125E">
        <w:rPr>
          <w:color w:val="000000" w:themeColor="text1"/>
          <w:szCs w:val="26"/>
          <w:lang w:val="en-US"/>
        </w:rPr>
        <w:t>443</w:t>
      </w:r>
    </w:p>
    <w:p w14:paraId="7CEC9570" w14:textId="4A213D2D" w:rsidR="00D9320A" w:rsidRDefault="00D9320A" w:rsidP="00F513D7">
      <w:r>
        <w:lastRenderedPageBreak/>
        <w:t xml:space="preserve">Za lokalen dostop smo dodali statičen DNS vnos za enako poddomeno, kot smo jo ustvarili prej in jo nastavili na IP naslov mikroračunalnika. Na ta način tudi ob izpadu povezave s spletom sistem deluje, zaradi manj vmesnih prehodov pa je povezava </w:t>
      </w:r>
      <w:r w:rsidR="00C01FB4">
        <w:t>lokalno</w:t>
      </w:r>
      <w:r>
        <w:t xml:space="preserve"> odzivnejša. </w:t>
      </w:r>
    </w:p>
    <w:p w14:paraId="6019C201" w14:textId="77777777" w:rsidR="003366EA" w:rsidRDefault="002525B9" w:rsidP="003366EA">
      <w:pPr>
        <w:keepNext/>
        <w:jc w:val="center"/>
      </w:pPr>
      <w:r>
        <w:rPr>
          <w:noProof/>
          <w:lang w:val="en-US"/>
        </w:rPr>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5" cstate="print">
                      <a:extLst>
                        <a:ext uri="{BEBA8EAE-BF5A-486C-A8C5-ECC9F3942E4B}">
                          <a14:imgProps xmlns:a14="http://schemas.microsoft.com/office/drawing/2010/main">
                            <a14:imgLayer r:embed="rId36">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84" w:name="_Ref459548058"/>
      <w:bookmarkStart w:id="85" w:name="_Toc459548172"/>
      <w:r>
        <w:t xml:space="preserve">Slika </w:t>
      </w:r>
      <w:r>
        <w:fldChar w:fldCharType="begin"/>
      </w:r>
      <w:r>
        <w:instrText xml:space="preserve"> SEQ Slika \* ARABIC </w:instrText>
      </w:r>
      <w:r>
        <w:fldChar w:fldCharType="separate"/>
      </w:r>
      <w:r w:rsidR="00846F1B">
        <w:rPr>
          <w:noProof/>
        </w:rPr>
        <w:t>18</w:t>
      </w:r>
      <w:r>
        <w:fldChar w:fldCharType="end"/>
      </w:r>
      <w:bookmarkEnd w:id="84"/>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85"/>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86" w:name="_Toc459548154"/>
      <w:r>
        <w:lastRenderedPageBreak/>
        <w:t>Sklep</w:t>
      </w:r>
      <w:bookmarkEnd w:id="86"/>
    </w:p>
    <w:p w14:paraId="64AC28F3" w14:textId="79C9B79D" w:rsidR="007C5FEC" w:rsidRDefault="007C5FEC" w:rsidP="007A71D9">
      <w:r>
        <w:t>IoT se še vedno srečuje z nekaterimi problemi. Največji je, da se ljudje ne zavedajo vseh dobrih lastnosti in primerov uporabe. Ljudje se zaradi filmov celo bojijo besed, kot so umetna inteligenca. Ves strah pa seveda ni zaman, saj je problem varnosti in zasebnosti pri IoT ključnega pomena</w:t>
      </w:r>
      <w:r w:rsidR="00C01FB4">
        <w:t xml:space="preserve"> saj š</w:t>
      </w:r>
      <w:r>
        <w:t>irok nabor naprav vključuje tudi 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dostopa. Drugi problem je nepoznavanje tehnologije s strani monterjev (električarjev). Le ti tipično ne znajo pravilno priključiti in konfigurirati sistema za pametno hišo. Za to je potreben razmeroma drag specialist.</w:t>
      </w:r>
    </w:p>
    <w:p w14:paraId="4EFAB547" w14:textId="77777777" w:rsidR="007A71D9" w:rsidRDefault="007A71D9" w:rsidP="007A71D9"/>
    <w:p w14:paraId="3A918DAD" w14:textId="77EB20E2" w:rsidR="00697896" w:rsidRDefault="00CF247B" w:rsidP="007A71D9">
      <w:r>
        <w:t>Pri nalogi smo</w:t>
      </w:r>
      <w:r w:rsidR="007C5FEC">
        <w:t xml:space="preserve"> n</w:t>
      </w:r>
      <w:r w:rsidR="007C279C">
        <w:t xml:space="preserve">a podlagi raziskav in testiranj opravljenih za potrebe naloge smo prišli </w:t>
      </w:r>
      <w:r w:rsidR="002872A0">
        <w:t xml:space="preserve">tudi </w:t>
      </w:r>
      <w:r w:rsidR="007C279C">
        <w:t xml:space="preserve">do ideje za cenovno ugoden in preprost sistem za pametno hišo. </w:t>
      </w:r>
      <w:r w:rsidR="00686304">
        <w:t xml:space="preserve">Shema ideje je na sliki 18. </w:t>
      </w:r>
      <w:r w:rsidR="007C279C">
        <w:t xml:space="preserve">Prednost je tudi, da za predlagan sisitem ne potrebujemo specializirane 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87" w:name="_Toc459548173"/>
      <w:r>
        <w:t xml:space="preserve">Slika </w:t>
      </w:r>
      <w:r>
        <w:fldChar w:fldCharType="begin"/>
      </w:r>
      <w:r>
        <w:instrText xml:space="preserve"> SEQ Slika \* ARABIC </w:instrText>
      </w:r>
      <w:r>
        <w:fldChar w:fldCharType="separate"/>
      </w:r>
      <w:r w:rsidR="00846F1B">
        <w:rPr>
          <w:noProof/>
        </w:rPr>
        <w:t>19</w:t>
      </w:r>
      <w:r>
        <w:fldChar w:fldCharType="end"/>
      </w:r>
      <w:r>
        <w:t>: Idejna shema</w:t>
      </w:r>
      <w:bookmarkEnd w:id="87"/>
    </w:p>
    <w:p w14:paraId="24D25055" w14:textId="77777777" w:rsidR="00071BD3" w:rsidRDefault="00071BD3" w:rsidP="007A71D9"/>
    <w:p w14:paraId="6B0701DE" w14:textId="6CB8323F" w:rsidR="00A44CFD" w:rsidRDefault="00A44CFD" w:rsidP="007A71D9">
      <w:r>
        <w:t>Če povzamemo, IoT bo v bližnji prihodnosti doživel eksponentno rast. To nam, razvijalcem ponuja veliko priložnost</w:t>
      </w:r>
      <w:r w:rsidR="0069512F">
        <w:t>i za razvoj novih naprav in storitev. U</w:t>
      </w:r>
      <w:r>
        <w:t xml:space="preserve">porabnikom </w:t>
      </w:r>
      <w:r w:rsidR="0069512F">
        <w:t>bo izboljšalo kvaliteto življenja, doprineslo pa bo tudi k manjši porabi virov.</w:t>
      </w:r>
    </w:p>
    <w:p w14:paraId="4F5DEF80" w14:textId="2D682708" w:rsidR="00441166" w:rsidRPr="00441166" w:rsidRDefault="00441166" w:rsidP="00071BD3">
      <w:pPr>
        <w:jc w:val="center"/>
      </w:pPr>
    </w:p>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104E8E">
      <w:pPr>
        <w:widowControl w:val="0"/>
        <w:autoSpaceDE w:val="0"/>
        <w:autoSpaceDN w:val="0"/>
        <w:adjustRightInd w:val="0"/>
        <w:ind w:left="640" w:hanging="640"/>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104E8E">
      <w:pPr>
        <w:widowControl w:val="0"/>
        <w:autoSpaceDE w:val="0"/>
        <w:autoSpaceDN w:val="0"/>
        <w:adjustRightInd w:val="0"/>
        <w:ind w:left="640" w:hanging="640"/>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104E8E">
      <w:pPr>
        <w:widowControl w:val="0"/>
        <w:autoSpaceDE w:val="0"/>
        <w:autoSpaceDN w:val="0"/>
        <w:adjustRightInd w:val="0"/>
        <w:ind w:left="640" w:hanging="640"/>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104E8E">
      <w:pPr>
        <w:widowControl w:val="0"/>
        <w:autoSpaceDE w:val="0"/>
        <w:autoSpaceDN w:val="0"/>
        <w:adjustRightInd w:val="0"/>
        <w:ind w:left="640" w:hanging="640"/>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104E8E">
      <w:pPr>
        <w:widowControl w:val="0"/>
        <w:autoSpaceDE w:val="0"/>
        <w:autoSpaceDN w:val="0"/>
        <w:adjustRightInd w:val="0"/>
        <w:ind w:left="640" w:hanging="640"/>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104E8E">
      <w:pPr>
        <w:widowControl w:val="0"/>
        <w:autoSpaceDE w:val="0"/>
        <w:autoSpaceDN w:val="0"/>
        <w:adjustRightInd w:val="0"/>
        <w:ind w:left="640" w:hanging="640"/>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104E8E">
      <w:pPr>
        <w:widowControl w:val="0"/>
        <w:autoSpaceDE w:val="0"/>
        <w:autoSpaceDN w:val="0"/>
        <w:adjustRightInd w:val="0"/>
        <w:ind w:left="640" w:hanging="640"/>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104E8E">
      <w:pPr>
        <w:widowControl w:val="0"/>
        <w:autoSpaceDE w:val="0"/>
        <w:autoSpaceDN w:val="0"/>
        <w:adjustRightInd w:val="0"/>
        <w:ind w:left="640" w:hanging="640"/>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104E8E">
      <w:pPr>
        <w:widowControl w:val="0"/>
        <w:autoSpaceDE w:val="0"/>
        <w:autoSpaceDN w:val="0"/>
        <w:adjustRightInd w:val="0"/>
        <w:ind w:left="640" w:hanging="640"/>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104E8E">
      <w:pPr>
        <w:widowControl w:val="0"/>
        <w:autoSpaceDE w:val="0"/>
        <w:autoSpaceDN w:val="0"/>
        <w:adjustRightInd w:val="0"/>
        <w:ind w:left="640" w:hanging="640"/>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104E8E">
      <w:pPr>
        <w:widowControl w:val="0"/>
        <w:autoSpaceDE w:val="0"/>
        <w:autoSpaceDN w:val="0"/>
        <w:adjustRightInd w:val="0"/>
        <w:ind w:left="640" w:hanging="640"/>
        <w:rPr>
          <w:noProof/>
        </w:rPr>
      </w:pPr>
      <w:r w:rsidRPr="00104E8E">
        <w:rPr>
          <w:noProof/>
        </w:rPr>
        <w:t>[11]</w:t>
      </w:r>
      <w:r w:rsidRPr="00104E8E">
        <w:rPr>
          <w:noProof/>
        </w:rPr>
        <w:tab/>
        <w:t>„Home | Nest“. [Na spletu]. Dostopno: https://nest.com/.</w:t>
      </w:r>
    </w:p>
    <w:p w14:paraId="77B1DD82" w14:textId="77777777" w:rsidR="00104E8E" w:rsidRPr="00104E8E" w:rsidRDefault="00104E8E" w:rsidP="00104E8E">
      <w:pPr>
        <w:widowControl w:val="0"/>
        <w:autoSpaceDE w:val="0"/>
        <w:autoSpaceDN w:val="0"/>
        <w:adjustRightInd w:val="0"/>
        <w:ind w:left="640" w:hanging="640"/>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104E8E">
      <w:pPr>
        <w:widowControl w:val="0"/>
        <w:autoSpaceDE w:val="0"/>
        <w:autoSpaceDN w:val="0"/>
        <w:adjustRightInd w:val="0"/>
        <w:ind w:left="640" w:hanging="640"/>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104E8E">
      <w:pPr>
        <w:widowControl w:val="0"/>
        <w:autoSpaceDE w:val="0"/>
        <w:autoSpaceDN w:val="0"/>
        <w:adjustRightInd w:val="0"/>
        <w:ind w:left="640" w:hanging="640"/>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104E8E">
      <w:pPr>
        <w:widowControl w:val="0"/>
        <w:autoSpaceDE w:val="0"/>
        <w:autoSpaceDN w:val="0"/>
        <w:adjustRightInd w:val="0"/>
        <w:ind w:left="640" w:hanging="640"/>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104E8E">
      <w:pPr>
        <w:widowControl w:val="0"/>
        <w:autoSpaceDE w:val="0"/>
        <w:autoSpaceDN w:val="0"/>
        <w:adjustRightInd w:val="0"/>
        <w:ind w:left="640" w:hanging="640"/>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104E8E">
      <w:pPr>
        <w:widowControl w:val="0"/>
        <w:autoSpaceDE w:val="0"/>
        <w:autoSpaceDN w:val="0"/>
        <w:adjustRightInd w:val="0"/>
        <w:ind w:left="640" w:hanging="640"/>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104E8E">
      <w:pPr>
        <w:widowControl w:val="0"/>
        <w:autoSpaceDE w:val="0"/>
        <w:autoSpaceDN w:val="0"/>
        <w:adjustRightInd w:val="0"/>
        <w:ind w:left="640" w:hanging="640"/>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104E8E">
      <w:pPr>
        <w:widowControl w:val="0"/>
        <w:autoSpaceDE w:val="0"/>
        <w:autoSpaceDN w:val="0"/>
        <w:adjustRightInd w:val="0"/>
        <w:ind w:left="640" w:hanging="640"/>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104E8E">
      <w:pPr>
        <w:widowControl w:val="0"/>
        <w:autoSpaceDE w:val="0"/>
        <w:autoSpaceDN w:val="0"/>
        <w:adjustRightInd w:val="0"/>
        <w:ind w:left="640" w:hanging="640"/>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104E8E">
      <w:pPr>
        <w:widowControl w:val="0"/>
        <w:autoSpaceDE w:val="0"/>
        <w:autoSpaceDN w:val="0"/>
        <w:adjustRightInd w:val="0"/>
        <w:ind w:left="640" w:hanging="640"/>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104E8E">
      <w:pPr>
        <w:widowControl w:val="0"/>
        <w:autoSpaceDE w:val="0"/>
        <w:autoSpaceDN w:val="0"/>
        <w:adjustRightInd w:val="0"/>
        <w:ind w:left="640" w:hanging="640"/>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104E8E">
      <w:pPr>
        <w:widowControl w:val="0"/>
        <w:autoSpaceDE w:val="0"/>
        <w:autoSpaceDN w:val="0"/>
        <w:adjustRightInd w:val="0"/>
        <w:ind w:left="640" w:hanging="640"/>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104E8E">
      <w:pPr>
        <w:widowControl w:val="0"/>
        <w:autoSpaceDE w:val="0"/>
        <w:autoSpaceDN w:val="0"/>
        <w:adjustRightInd w:val="0"/>
        <w:ind w:left="640" w:hanging="640"/>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104E8E">
      <w:pPr>
        <w:widowControl w:val="0"/>
        <w:autoSpaceDE w:val="0"/>
        <w:autoSpaceDN w:val="0"/>
        <w:adjustRightInd w:val="0"/>
        <w:ind w:left="640" w:hanging="640"/>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104E8E">
      <w:pPr>
        <w:widowControl w:val="0"/>
        <w:autoSpaceDE w:val="0"/>
        <w:autoSpaceDN w:val="0"/>
        <w:adjustRightInd w:val="0"/>
        <w:ind w:left="640" w:hanging="640"/>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104E8E">
      <w:pPr>
        <w:widowControl w:val="0"/>
        <w:autoSpaceDE w:val="0"/>
        <w:autoSpaceDN w:val="0"/>
        <w:adjustRightInd w:val="0"/>
        <w:ind w:left="640" w:hanging="640"/>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104E8E">
      <w:pPr>
        <w:widowControl w:val="0"/>
        <w:autoSpaceDE w:val="0"/>
        <w:autoSpaceDN w:val="0"/>
        <w:adjustRightInd w:val="0"/>
        <w:ind w:left="640" w:hanging="640"/>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104E8E">
      <w:pPr>
        <w:widowControl w:val="0"/>
        <w:autoSpaceDE w:val="0"/>
        <w:autoSpaceDN w:val="0"/>
        <w:adjustRightInd w:val="0"/>
        <w:ind w:left="640" w:hanging="640"/>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104E8E">
      <w:pPr>
        <w:widowControl w:val="0"/>
        <w:autoSpaceDE w:val="0"/>
        <w:autoSpaceDN w:val="0"/>
        <w:adjustRightInd w:val="0"/>
        <w:ind w:left="640" w:hanging="640"/>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104E8E">
      <w:pPr>
        <w:widowControl w:val="0"/>
        <w:autoSpaceDE w:val="0"/>
        <w:autoSpaceDN w:val="0"/>
        <w:adjustRightInd w:val="0"/>
        <w:ind w:left="640" w:hanging="640"/>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104E8E">
      <w:pPr>
        <w:widowControl w:val="0"/>
        <w:autoSpaceDE w:val="0"/>
        <w:autoSpaceDN w:val="0"/>
        <w:adjustRightInd w:val="0"/>
        <w:ind w:left="640" w:hanging="640"/>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104E8E">
      <w:pPr>
        <w:widowControl w:val="0"/>
        <w:autoSpaceDE w:val="0"/>
        <w:autoSpaceDN w:val="0"/>
        <w:adjustRightInd w:val="0"/>
        <w:ind w:left="640" w:hanging="640"/>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104E8E">
      <w:pPr>
        <w:widowControl w:val="0"/>
        <w:autoSpaceDE w:val="0"/>
        <w:autoSpaceDN w:val="0"/>
        <w:adjustRightInd w:val="0"/>
        <w:ind w:left="640" w:hanging="640"/>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104E8E">
      <w:pPr>
        <w:widowControl w:val="0"/>
        <w:autoSpaceDE w:val="0"/>
        <w:autoSpaceDN w:val="0"/>
        <w:adjustRightInd w:val="0"/>
        <w:ind w:left="640" w:hanging="640"/>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104E8E">
      <w:pPr>
        <w:widowControl w:val="0"/>
        <w:autoSpaceDE w:val="0"/>
        <w:autoSpaceDN w:val="0"/>
        <w:adjustRightInd w:val="0"/>
        <w:ind w:left="640" w:hanging="640"/>
        <w:rPr>
          <w:b/>
          <w:sz w:val="28"/>
        </w:rPr>
      </w:pPr>
      <w:r w:rsidRPr="003E2601">
        <w:rPr>
          <w:b/>
        </w:rPr>
        <w:fldChar w:fldCharType="end"/>
      </w:r>
    </w:p>
    <w:sectPr w:rsidR="003E2601" w:rsidRPr="003E2601" w:rsidSect="003762D6">
      <w:headerReference w:type="default" r:id="rId38"/>
      <w:footerReference w:type="default" r:id="rId39"/>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203998" w14:textId="77777777" w:rsidR="00612502" w:rsidRDefault="00612502" w:rsidP="00BE546D">
      <w:r>
        <w:separator/>
      </w:r>
    </w:p>
  </w:endnote>
  <w:endnote w:type="continuationSeparator" w:id="0">
    <w:p w14:paraId="31FAB29D" w14:textId="77777777" w:rsidR="00612502" w:rsidRDefault="00612502"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8B0C5B" w:rsidRDefault="008B0C5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8B0C5B" w:rsidRDefault="008B0C5B"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8B0C5B" w:rsidRDefault="008B0C5B"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8B0C5B" w:rsidRDefault="008B0C5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0B94">
      <w:rPr>
        <w:rStyle w:val="PageNumber"/>
        <w:noProof/>
      </w:rPr>
      <w:t>2</w:t>
    </w:r>
    <w:r>
      <w:rPr>
        <w:rStyle w:val="PageNumber"/>
      </w:rPr>
      <w:fldChar w:fldCharType="end"/>
    </w:r>
  </w:p>
  <w:p w14:paraId="4814F867" w14:textId="77777777" w:rsidR="008B0C5B" w:rsidRDefault="008B0C5B"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8B0C5B" w:rsidRDefault="008B0C5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340D">
      <w:rPr>
        <w:rStyle w:val="PageNumber"/>
        <w:noProof/>
      </w:rPr>
      <w:t>1</w:t>
    </w:r>
    <w:r>
      <w:rPr>
        <w:rStyle w:val="PageNumber"/>
      </w:rPr>
      <w:fldChar w:fldCharType="end"/>
    </w:r>
  </w:p>
  <w:p w14:paraId="19AC99C2" w14:textId="6AE36F63" w:rsidR="008B0C5B" w:rsidRPr="000867F4" w:rsidRDefault="008B0C5B"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8B0C5B" w:rsidRDefault="008B0C5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340D">
      <w:rPr>
        <w:rStyle w:val="PageNumber"/>
        <w:noProof/>
      </w:rPr>
      <w:t>2</w:t>
    </w:r>
    <w:r>
      <w:rPr>
        <w:rStyle w:val="PageNumber"/>
      </w:rPr>
      <w:fldChar w:fldCharType="end"/>
    </w:r>
  </w:p>
  <w:p w14:paraId="7972DA6B" w14:textId="77777777" w:rsidR="008B0C5B" w:rsidRDefault="008B0C5B"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2F7FF3" w14:textId="77777777" w:rsidR="00612502" w:rsidRDefault="00612502" w:rsidP="00BE546D">
      <w:r>
        <w:separator/>
      </w:r>
    </w:p>
  </w:footnote>
  <w:footnote w:type="continuationSeparator" w:id="0">
    <w:p w14:paraId="5C74FE16" w14:textId="77777777" w:rsidR="00612502" w:rsidRDefault="00612502"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8B0C5B" w:rsidRPr="00DA3934" w:rsidRDefault="008B0C5B"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63CE"/>
    <w:rsid w:val="0007705C"/>
    <w:rsid w:val="00081C79"/>
    <w:rsid w:val="00084EBA"/>
    <w:rsid w:val="000867F4"/>
    <w:rsid w:val="00090E1D"/>
    <w:rsid w:val="000927FB"/>
    <w:rsid w:val="00095AF4"/>
    <w:rsid w:val="000962B2"/>
    <w:rsid w:val="000A5497"/>
    <w:rsid w:val="000B0326"/>
    <w:rsid w:val="000B33F4"/>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4E8E"/>
    <w:rsid w:val="00105358"/>
    <w:rsid w:val="00110CE1"/>
    <w:rsid w:val="00111805"/>
    <w:rsid w:val="00111DEB"/>
    <w:rsid w:val="00112BC5"/>
    <w:rsid w:val="00112EC2"/>
    <w:rsid w:val="00113B94"/>
    <w:rsid w:val="001170A6"/>
    <w:rsid w:val="001178C3"/>
    <w:rsid w:val="00120F47"/>
    <w:rsid w:val="00121F09"/>
    <w:rsid w:val="00122ECF"/>
    <w:rsid w:val="001233BC"/>
    <w:rsid w:val="00125F1B"/>
    <w:rsid w:val="00127AA2"/>
    <w:rsid w:val="00134FCF"/>
    <w:rsid w:val="0014061E"/>
    <w:rsid w:val="001419B6"/>
    <w:rsid w:val="00141D21"/>
    <w:rsid w:val="001437C5"/>
    <w:rsid w:val="00144AB1"/>
    <w:rsid w:val="00145F60"/>
    <w:rsid w:val="00146D43"/>
    <w:rsid w:val="001506DE"/>
    <w:rsid w:val="00152AEB"/>
    <w:rsid w:val="001535DC"/>
    <w:rsid w:val="00153AF7"/>
    <w:rsid w:val="00154D37"/>
    <w:rsid w:val="001604C7"/>
    <w:rsid w:val="001631CC"/>
    <w:rsid w:val="00167925"/>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63A8"/>
    <w:rsid w:val="00286720"/>
    <w:rsid w:val="002872A0"/>
    <w:rsid w:val="0029059B"/>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E34FE"/>
    <w:rsid w:val="002E6522"/>
    <w:rsid w:val="002F0209"/>
    <w:rsid w:val="002F0529"/>
    <w:rsid w:val="002F0992"/>
    <w:rsid w:val="002F1BDC"/>
    <w:rsid w:val="002F2419"/>
    <w:rsid w:val="002F2CC9"/>
    <w:rsid w:val="002F3F8F"/>
    <w:rsid w:val="002F5459"/>
    <w:rsid w:val="00300C79"/>
    <w:rsid w:val="00302278"/>
    <w:rsid w:val="0030335A"/>
    <w:rsid w:val="003062B5"/>
    <w:rsid w:val="00307B7A"/>
    <w:rsid w:val="00310D58"/>
    <w:rsid w:val="00316790"/>
    <w:rsid w:val="00317DA9"/>
    <w:rsid w:val="00317E63"/>
    <w:rsid w:val="003245B6"/>
    <w:rsid w:val="00325EE9"/>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47B9"/>
    <w:rsid w:val="00387AC0"/>
    <w:rsid w:val="00387D12"/>
    <w:rsid w:val="00391B75"/>
    <w:rsid w:val="00393962"/>
    <w:rsid w:val="003A2B5C"/>
    <w:rsid w:val="003B09A1"/>
    <w:rsid w:val="003B0BF3"/>
    <w:rsid w:val="003C3A12"/>
    <w:rsid w:val="003C6832"/>
    <w:rsid w:val="003C7466"/>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7093B"/>
    <w:rsid w:val="00471339"/>
    <w:rsid w:val="004740AE"/>
    <w:rsid w:val="00474441"/>
    <w:rsid w:val="004744B5"/>
    <w:rsid w:val="00475AED"/>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0FFE"/>
    <w:rsid w:val="0052103E"/>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F29"/>
    <w:rsid w:val="005749E1"/>
    <w:rsid w:val="005758FA"/>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6B34"/>
    <w:rsid w:val="006007FA"/>
    <w:rsid w:val="00600AA1"/>
    <w:rsid w:val="00600E96"/>
    <w:rsid w:val="00604DD6"/>
    <w:rsid w:val="006116AC"/>
    <w:rsid w:val="0061184F"/>
    <w:rsid w:val="00612502"/>
    <w:rsid w:val="00612A88"/>
    <w:rsid w:val="00613687"/>
    <w:rsid w:val="00614B51"/>
    <w:rsid w:val="00616837"/>
    <w:rsid w:val="0062340D"/>
    <w:rsid w:val="00626660"/>
    <w:rsid w:val="006274F7"/>
    <w:rsid w:val="00631D34"/>
    <w:rsid w:val="00641188"/>
    <w:rsid w:val="006435AA"/>
    <w:rsid w:val="00643CA8"/>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3D60"/>
    <w:rsid w:val="007067E5"/>
    <w:rsid w:val="00711B71"/>
    <w:rsid w:val="00712AEF"/>
    <w:rsid w:val="00713C60"/>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0C5B"/>
    <w:rsid w:val="008B7143"/>
    <w:rsid w:val="008C475C"/>
    <w:rsid w:val="008C637E"/>
    <w:rsid w:val="008D096F"/>
    <w:rsid w:val="008D430F"/>
    <w:rsid w:val="008E7A1E"/>
    <w:rsid w:val="008F2A53"/>
    <w:rsid w:val="008F337A"/>
    <w:rsid w:val="00904D09"/>
    <w:rsid w:val="00907844"/>
    <w:rsid w:val="00911223"/>
    <w:rsid w:val="009117FA"/>
    <w:rsid w:val="009129D3"/>
    <w:rsid w:val="00916043"/>
    <w:rsid w:val="00917C99"/>
    <w:rsid w:val="0092150C"/>
    <w:rsid w:val="00922954"/>
    <w:rsid w:val="00930812"/>
    <w:rsid w:val="00930FFB"/>
    <w:rsid w:val="00936186"/>
    <w:rsid w:val="0093725B"/>
    <w:rsid w:val="0094130C"/>
    <w:rsid w:val="009424BC"/>
    <w:rsid w:val="00946048"/>
    <w:rsid w:val="00946D5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7D42"/>
    <w:rsid w:val="009B2118"/>
    <w:rsid w:val="009B4253"/>
    <w:rsid w:val="009B54D2"/>
    <w:rsid w:val="009B5586"/>
    <w:rsid w:val="009B700A"/>
    <w:rsid w:val="009B7FB0"/>
    <w:rsid w:val="009C60A8"/>
    <w:rsid w:val="009D1B53"/>
    <w:rsid w:val="009D6AC9"/>
    <w:rsid w:val="009D7E55"/>
    <w:rsid w:val="009E27DD"/>
    <w:rsid w:val="009E4356"/>
    <w:rsid w:val="009E59FB"/>
    <w:rsid w:val="009E788A"/>
    <w:rsid w:val="009F25C8"/>
    <w:rsid w:val="009F2E6B"/>
    <w:rsid w:val="009F58FD"/>
    <w:rsid w:val="009F65B0"/>
    <w:rsid w:val="00A01BCE"/>
    <w:rsid w:val="00A04B3F"/>
    <w:rsid w:val="00A077D7"/>
    <w:rsid w:val="00A10916"/>
    <w:rsid w:val="00A13971"/>
    <w:rsid w:val="00A13AA9"/>
    <w:rsid w:val="00A15003"/>
    <w:rsid w:val="00A2334E"/>
    <w:rsid w:val="00A328BE"/>
    <w:rsid w:val="00A33444"/>
    <w:rsid w:val="00A352CD"/>
    <w:rsid w:val="00A35C20"/>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30E3B"/>
    <w:rsid w:val="00B40882"/>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63AB"/>
    <w:rsid w:val="00B97685"/>
    <w:rsid w:val="00B97E65"/>
    <w:rsid w:val="00BA057B"/>
    <w:rsid w:val="00BA14CA"/>
    <w:rsid w:val="00BA6682"/>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113D1"/>
    <w:rsid w:val="00C1441E"/>
    <w:rsid w:val="00C15BD9"/>
    <w:rsid w:val="00C20941"/>
    <w:rsid w:val="00C2353D"/>
    <w:rsid w:val="00C25758"/>
    <w:rsid w:val="00C322E3"/>
    <w:rsid w:val="00C464A6"/>
    <w:rsid w:val="00C50D58"/>
    <w:rsid w:val="00C60AB3"/>
    <w:rsid w:val="00C6100A"/>
    <w:rsid w:val="00C61C22"/>
    <w:rsid w:val="00C678E4"/>
    <w:rsid w:val="00C73655"/>
    <w:rsid w:val="00C751A4"/>
    <w:rsid w:val="00C75B28"/>
    <w:rsid w:val="00C77DEF"/>
    <w:rsid w:val="00C80580"/>
    <w:rsid w:val="00C82A0C"/>
    <w:rsid w:val="00C82E3B"/>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775E"/>
    <w:rsid w:val="00D50A6B"/>
    <w:rsid w:val="00D52A20"/>
    <w:rsid w:val="00D54849"/>
    <w:rsid w:val="00D55D8D"/>
    <w:rsid w:val="00D56CEB"/>
    <w:rsid w:val="00D65621"/>
    <w:rsid w:val="00D701B3"/>
    <w:rsid w:val="00D724AC"/>
    <w:rsid w:val="00D74214"/>
    <w:rsid w:val="00D74EE2"/>
    <w:rsid w:val="00D74F3B"/>
    <w:rsid w:val="00D75A96"/>
    <w:rsid w:val="00D80472"/>
    <w:rsid w:val="00D80A59"/>
    <w:rsid w:val="00D80E91"/>
    <w:rsid w:val="00D83A36"/>
    <w:rsid w:val="00D9320A"/>
    <w:rsid w:val="00D951E2"/>
    <w:rsid w:val="00D95BC4"/>
    <w:rsid w:val="00D96DA2"/>
    <w:rsid w:val="00DA09F1"/>
    <w:rsid w:val="00DA3934"/>
    <w:rsid w:val="00DA5447"/>
    <w:rsid w:val="00DB2130"/>
    <w:rsid w:val="00DB57CF"/>
    <w:rsid w:val="00DB60B3"/>
    <w:rsid w:val="00DC0AE0"/>
    <w:rsid w:val="00DC109A"/>
    <w:rsid w:val="00DC1F3F"/>
    <w:rsid w:val="00DC2C4A"/>
    <w:rsid w:val="00DC3066"/>
    <w:rsid w:val="00DC38A9"/>
    <w:rsid w:val="00DC6C03"/>
    <w:rsid w:val="00DC7CBE"/>
    <w:rsid w:val="00DD0007"/>
    <w:rsid w:val="00DD49D6"/>
    <w:rsid w:val="00DD54F6"/>
    <w:rsid w:val="00DD67E1"/>
    <w:rsid w:val="00DE0A91"/>
    <w:rsid w:val="00DE4F8E"/>
    <w:rsid w:val="00DF28A7"/>
    <w:rsid w:val="00DF419E"/>
    <w:rsid w:val="00DF47E0"/>
    <w:rsid w:val="00DF4EBD"/>
    <w:rsid w:val="00DF5ADC"/>
    <w:rsid w:val="00E00435"/>
    <w:rsid w:val="00E008E4"/>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65D8"/>
    <w:rsid w:val="00E66EFC"/>
    <w:rsid w:val="00E67F02"/>
    <w:rsid w:val="00E70FFB"/>
    <w:rsid w:val="00E71B4F"/>
    <w:rsid w:val="00E71BB8"/>
    <w:rsid w:val="00E72365"/>
    <w:rsid w:val="00E723DF"/>
    <w:rsid w:val="00E72E20"/>
    <w:rsid w:val="00E83A44"/>
    <w:rsid w:val="00E8577A"/>
    <w:rsid w:val="00E90C91"/>
    <w:rsid w:val="00E927EC"/>
    <w:rsid w:val="00E9598D"/>
    <w:rsid w:val="00EA41F9"/>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5D32"/>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25E4"/>
    <w:rsid w:val="00F53D45"/>
    <w:rsid w:val="00F604C9"/>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2C4C"/>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image" Target="media/image20.png"/><Relationship Id="rId36" Type="http://schemas.microsoft.com/office/2007/relationships/hdphoto" Target="media/hdphoto5.wdp"/><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emf"/><Relationship Id="rId38" Type="http://schemas.openxmlformats.org/officeDocument/2006/relationships/header" Target="header1.xml"/><Relationship Id="rId39" Type="http://schemas.openxmlformats.org/officeDocument/2006/relationships/footer" Target="footer4.xml"/><Relationship Id="rId40" Type="http://schemas.openxmlformats.org/officeDocument/2006/relationships/fontTable" Target="fontTable.xml"/><Relationship Id="rId4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48EE408E-8367-574B-8049-F144FDD91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564</TotalTime>
  <Pages>38</Pages>
  <Words>12759</Words>
  <Characters>72732</Characters>
  <Application>Microsoft Macintosh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85321</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66</cp:revision>
  <cp:lastPrinted>2016-04-15T06:22:00Z</cp:lastPrinted>
  <dcterms:created xsi:type="dcterms:W3CDTF">2016-08-17T18:25:00Z</dcterms:created>
  <dcterms:modified xsi:type="dcterms:W3CDTF">2016-08-21T11:07:00Z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
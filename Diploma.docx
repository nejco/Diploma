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val="en-US"/>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val="en-US"/>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77777777" w:rsidR="007D33CC" w:rsidRPr="00AE3509" w:rsidRDefault="007D33CC" w:rsidP="00AE3509">
            <w:r w:rsidRPr="00AE3509">
              <w:t xml:space="preserve">Študent(ka):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3E5C1206" w:rsidR="007D33CC" w:rsidRPr="00AE3509" w:rsidRDefault="006C40FE" w:rsidP="00AE3509">
            <w:r>
              <w:t>U</w:t>
            </w:r>
            <w:r w:rsidR="00120F47" w:rsidRPr="00AE3509">
              <w:t>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Verber</w:t>
            </w:r>
          </w:p>
        </w:tc>
      </w:tr>
      <w:tr w:rsidR="007D33CC" w:rsidRPr="00AE3509" w14:paraId="6C13A913" w14:textId="77777777" w:rsidTr="00AE3509">
        <w:tc>
          <w:tcPr>
            <w:tcW w:w="2400" w:type="dxa"/>
          </w:tcPr>
          <w:p w14:paraId="30C7614D" w14:textId="77777777" w:rsidR="007D33CC" w:rsidRPr="00AE3509" w:rsidRDefault="007D33CC" w:rsidP="00AE3509">
            <w:r w:rsidRPr="00AE3509">
              <w:t>Lektor(ica):</w:t>
            </w:r>
          </w:p>
        </w:tc>
        <w:tc>
          <w:tcPr>
            <w:tcW w:w="6315" w:type="dxa"/>
          </w:tcPr>
          <w:p w14:paraId="6BEC8769" w14:textId="77777777" w:rsidR="007D33CC" w:rsidRPr="00AE3509" w:rsidRDefault="007D33CC" w:rsidP="00AE3509">
            <w:r w:rsidRPr="00AE3509">
              <w:t>ime in priimek, naziv</w:t>
            </w:r>
          </w:p>
        </w:tc>
      </w:tr>
      <w:tr w:rsidR="007D33CC" w:rsidRPr="00AE3509" w14:paraId="3D0DB661" w14:textId="77777777" w:rsidTr="00AE3509">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6C0E2EB6" w14:textId="77777777" w:rsidR="00437D0A" w:rsidRDefault="00437D0A">
      <w:pPr>
        <w:spacing w:line="240" w:lineRule="auto"/>
        <w:jc w:val="left"/>
        <w:rPr>
          <w:b/>
          <w:sz w:val="32"/>
          <w:szCs w:val="32"/>
        </w:rPr>
        <w:sectPr w:rsidR="00437D0A" w:rsidSect="003F4D08">
          <w:footerReference w:type="even" r:id="rId10"/>
          <w:footerReference w:type="default" r:id="rId11"/>
          <w:footerReference w:type="first" r:id="rId12"/>
          <w:pgSz w:w="11901" w:h="16834" w:code="9"/>
          <w:pgMar w:top="1701" w:right="1418" w:bottom="1701" w:left="1701" w:header="851" w:footer="709" w:gutter="0"/>
          <w:cols w:space="708"/>
          <w:titlePg/>
          <w:docGrid w:linePitch="299"/>
        </w:sectPr>
      </w:pPr>
    </w:p>
    <w:p w14:paraId="5EAD2EF5" w14:textId="7E879932" w:rsidR="002B38D9" w:rsidRPr="00AE3509" w:rsidRDefault="002B38D9" w:rsidP="0047726A">
      <w:pPr>
        <w:rPr>
          <w:b/>
          <w:sz w:val="32"/>
          <w:szCs w:val="32"/>
        </w:rPr>
      </w:pPr>
      <w:r w:rsidRPr="00AE3509">
        <w:rPr>
          <w:b/>
          <w:sz w:val="32"/>
          <w:szCs w:val="32"/>
        </w:rPr>
        <w:lastRenderedPageBreak/>
        <w:t>KAZALO</w:t>
      </w:r>
    </w:p>
    <w:p w14:paraId="55E14DE1" w14:textId="77777777" w:rsidR="00B27BFA" w:rsidRPr="00B27BFA" w:rsidRDefault="002B38D9">
      <w:pPr>
        <w:pStyle w:val="TOC1"/>
        <w:tabs>
          <w:tab w:val="left" w:pos="440"/>
          <w:tab w:val="right" w:leader="dot" w:pos="8772"/>
        </w:tabs>
        <w:rPr>
          <w:rFonts w:ascii="Arial" w:eastAsiaTheme="minorEastAsia" w:hAnsi="Arial"/>
          <w:b w:val="0"/>
          <w:bCs w:val="0"/>
          <w:caps w:val="0"/>
          <w:noProof/>
          <w:lang w:val="en-US"/>
        </w:rPr>
      </w:pPr>
      <w:r w:rsidRPr="00AE3509">
        <w:rPr>
          <w:rStyle w:val="Strong"/>
          <w:rFonts w:ascii="Arial" w:hAnsi="Arial" w:cs="Arial"/>
        </w:rPr>
        <w:fldChar w:fldCharType="begin"/>
      </w:r>
      <w:r w:rsidRPr="00AE3509">
        <w:rPr>
          <w:rStyle w:val="Strong"/>
          <w:rFonts w:ascii="Arial" w:hAnsi="Arial" w:cs="Arial"/>
        </w:rPr>
        <w:instrText xml:space="preserve"> TOC \o "1-4" \u </w:instrText>
      </w:r>
      <w:r w:rsidRPr="00AE3509">
        <w:rPr>
          <w:rStyle w:val="Strong"/>
          <w:rFonts w:ascii="Arial" w:hAnsi="Arial" w:cs="Arial"/>
        </w:rPr>
        <w:fldChar w:fldCharType="separate"/>
      </w:r>
      <w:r w:rsidR="00B27BFA" w:rsidRPr="00B27BFA">
        <w:rPr>
          <w:rFonts w:ascii="Arial" w:hAnsi="Arial"/>
          <w:noProof/>
        </w:rPr>
        <w:t>1</w:t>
      </w:r>
      <w:r w:rsidR="00B27BFA" w:rsidRPr="00B27BFA">
        <w:rPr>
          <w:rFonts w:ascii="Arial" w:eastAsiaTheme="minorEastAsia" w:hAnsi="Arial"/>
          <w:b w:val="0"/>
          <w:bCs w:val="0"/>
          <w:caps w:val="0"/>
          <w:noProof/>
          <w:lang w:val="en-US"/>
        </w:rPr>
        <w:tab/>
      </w:r>
      <w:r w:rsidR="00B27BFA" w:rsidRPr="00B27BFA">
        <w:rPr>
          <w:rFonts w:ascii="Arial" w:hAnsi="Arial"/>
          <w:noProof/>
        </w:rPr>
        <w:t>UVOD</w:t>
      </w:r>
      <w:r w:rsidR="00B27BFA" w:rsidRPr="00B27BFA">
        <w:rPr>
          <w:rFonts w:ascii="Arial" w:hAnsi="Arial"/>
          <w:noProof/>
        </w:rPr>
        <w:tab/>
      </w:r>
      <w:r w:rsidR="00B27BFA" w:rsidRPr="00B27BFA">
        <w:rPr>
          <w:rFonts w:ascii="Arial" w:hAnsi="Arial"/>
          <w:noProof/>
        </w:rPr>
        <w:fldChar w:fldCharType="begin"/>
      </w:r>
      <w:r w:rsidR="00B27BFA" w:rsidRPr="00B27BFA">
        <w:rPr>
          <w:rFonts w:ascii="Arial" w:hAnsi="Arial"/>
          <w:noProof/>
        </w:rPr>
        <w:instrText xml:space="preserve"> PAGEREF _Toc458964024 \h </w:instrText>
      </w:r>
      <w:r w:rsidR="00B27BFA" w:rsidRPr="00B27BFA">
        <w:rPr>
          <w:rFonts w:ascii="Arial" w:hAnsi="Arial"/>
          <w:noProof/>
        </w:rPr>
      </w:r>
      <w:r w:rsidR="00B27BFA" w:rsidRPr="00B27BFA">
        <w:rPr>
          <w:rFonts w:ascii="Arial" w:hAnsi="Arial"/>
          <w:noProof/>
        </w:rPr>
        <w:fldChar w:fldCharType="separate"/>
      </w:r>
      <w:r w:rsidR="00B27BFA" w:rsidRPr="00B27BFA">
        <w:rPr>
          <w:rFonts w:ascii="Arial" w:hAnsi="Arial"/>
          <w:noProof/>
        </w:rPr>
        <w:t>1</w:t>
      </w:r>
      <w:r w:rsidR="00B27BFA" w:rsidRPr="00B27BFA">
        <w:rPr>
          <w:rFonts w:ascii="Arial" w:hAnsi="Arial"/>
          <w:noProof/>
        </w:rPr>
        <w:fldChar w:fldCharType="end"/>
      </w:r>
    </w:p>
    <w:p w14:paraId="3F758748" w14:textId="77777777" w:rsidR="00B27BFA" w:rsidRPr="00B27BFA" w:rsidRDefault="00B27BFA">
      <w:pPr>
        <w:pStyle w:val="TOC1"/>
        <w:tabs>
          <w:tab w:val="left" w:pos="440"/>
          <w:tab w:val="right" w:leader="dot" w:pos="8772"/>
        </w:tabs>
        <w:rPr>
          <w:rFonts w:ascii="Arial" w:eastAsiaTheme="minorEastAsia" w:hAnsi="Arial"/>
          <w:b w:val="0"/>
          <w:bCs w:val="0"/>
          <w:caps w:val="0"/>
          <w:noProof/>
          <w:lang w:val="en-US"/>
        </w:rPr>
      </w:pPr>
      <w:r w:rsidRPr="00B27BFA">
        <w:rPr>
          <w:rFonts w:ascii="Arial" w:hAnsi="Arial"/>
          <w:noProof/>
        </w:rPr>
        <w:t>2</w:t>
      </w:r>
      <w:r w:rsidRPr="00B27BFA">
        <w:rPr>
          <w:rFonts w:ascii="Arial" w:eastAsiaTheme="minorEastAsia" w:hAnsi="Arial"/>
          <w:b w:val="0"/>
          <w:bCs w:val="0"/>
          <w:caps w:val="0"/>
          <w:noProof/>
          <w:lang w:val="en-US"/>
        </w:rPr>
        <w:tab/>
      </w:r>
      <w:r w:rsidRPr="00B27BFA">
        <w:rPr>
          <w:rFonts w:ascii="Arial" w:hAnsi="Arial"/>
          <w:noProof/>
        </w:rPr>
        <w:t>Pametna hiša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_Toc458964025 \h </w:instrText>
      </w:r>
      <w:r w:rsidRPr="00B27BFA">
        <w:rPr>
          <w:rFonts w:ascii="Arial" w:hAnsi="Arial"/>
          <w:noProof/>
        </w:rPr>
      </w:r>
      <w:r w:rsidRPr="00B27BFA">
        <w:rPr>
          <w:rFonts w:ascii="Arial" w:hAnsi="Arial"/>
          <w:noProof/>
        </w:rPr>
        <w:fldChar w:fldCharType="separate"/>
      </w:r>
      <w:r w:rsidRPr="00B27BFA">
        <w:rPr>
          <w:rFonts w:ascii="Arial" w:hAnsi="Arial"/>
          <w:noProof/>
        </w:rPr>
        <w:t>2</w:t>
      </w:r>
      <w:r w:rsidRPr="00B27BFA">
        <w:rPr>
          <w:rFonts w:ascii="Arial" w:hAnsi="Arial"/>
          <w:noProof/>
        </w:rPr>
        <w:fldChar w:fldCharType="end"/>
      </w:r>
    </w:p>
    <w:p w14:paraId="1AD3A721"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2.1</w:t>
      </w:r>
      <w:r w:rsidRPr="00B27BFA">
        <w:rPr>
          <w:rFonts w:ascii="Arial" w:eastAsiaTheme="minorEastAsia" w:hAnsi="Arial"/>
          <w:b w:val="0"/>
          <w:bCs w:val="0"/>
          <w:noProof/>
          <w:sz w:val="24"/>
          <w:szCs w:val="24"/>
          <w:lang w:val="en-US"/>
        </w:rPr>
        <w:tab/>
      </w:r>
      <w:r w:rsidRPr="00B27BFA">
        <w:rPr>
          <w:rFonts w:ascii="Arial" w:hAnsi="Arial"/>
          <w:noProof/>
        </w:rPr>
        <w:t>IoT</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_Toc458964026 \h </w:instrText>
      </w:r>
      <w:r w:rsidRPr="00B27BFA">
        <w:rPr>
          <w:rFonts w:ascii="Arial" w:hAnsi="Arial"/>
          <w:noProof/>
        </w:rPr>
      </w:r>
      <w:r w:rsidRPr="00B27BFA">
        <w:rPr>
          <w:rFonts w:ascii="Arial" w:hAnsi="Arial"/>
          <w:noProof/>
        </w:rPr>
        <w:fldChar w:fldCharType="separate"/>
      </w:r>
      <w:r w:rsidRPr="00B27BFA">
        <w:rPr>
          <w:rFonts w:ascii="Arial" w:hAnsi="Arial"/>
          <w:noProof/>
        </w:rPr>
        <w:t>3</w:t>
      </w:r>
      <w:r w:rsidRPr="00B27BFA">
        <w:rPr>
          <w:rFonts w:ascii="Arial" w:hAnsi="Arial"/>
          <w:noProof/>
        </w:rPr>
        <w:fldChar w:fldCharType="end"/>
      </w:r>
    </w:p>
    <w:p w14:paraId="44BF6BE3"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2.2</w:t>
      </w:r>
      <w:r w:rsidRPr="00B27BFA">
        <w:rPr>
          <w:rFonts w:ascii="Arial" w:eastAsiaTheme="minorEastAsia" w:hAnsi="Arial"/>
          <w:b w:val="0"/>
          <w:bCs w:val="0"/>
          <w:noProof/>
          <w:sz w:val="24"/>
          <w:szCs w:val="24"/>
          <w:lang w:val="en-US"/>
        </w:rPr>
        <w:tab/>
      </w:r>
      <w:r w:rsidRPr="00B27BFA">
        <w:rPr>
          <w:rFonts w:ascii="Arial" w:hAnsi="Arial"/>
          <w:noProof/>
        </w:rPr>
        <w:t>IoT arhitektura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_Toc458964027 \h </w:instrText>
      </w:r>
      <w:r w:rsidRPr="00B27BFA">
        <w:rPr>
          <w:rFonts w:ascii="Arial" w:hAnsi="Arial"/>
          <w:noProof/>
        </w:rPr>
      </w:r>
      <w:r w:rsidRPr="00B27BFA">
        <w:rPr>
          <w:rFonts w:ascii="Arial" w:hAnsi="Arial"/>
          <w:noProof/>
        </w:rPr>
        <w:fldChar w:fldCharType="separate"/>
      </w:r>
      <w:r w:rsidRPr="00B27BFA">
        <w:rPr>
          <w:rFonts w:ascii="Arial" w:hAnsi="Arial"/>
          <w:noProof/>
        </w:rPr>
        <w:t>4</w:t>
      </w:r>
      <w:r w:rsidRPr="00B27BFA">
        <w:rPr>
          <w:rFonts w:ascii="Arial" w:hAnsi="Arial"/>
          <w:noProof/>
        </w:rPr>
        <w:fldChar w:fldCharType="end"/>
      </w:r>
    </w:p>
    <w:p w14:paraId="7E9AC791"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2.3</w:t>
      </w:r>
      <w:r w:rsidRPr="00B27BFA">
        <w:rPr>
          <w:rFonts w:ascii="Arial" w:eastAsiaTheme="minorEastAsia" w:hAnsi="Arial"/>
          <w:b w:val="0"/>
          <w:bCs w:val="0"/>
          <w:noProof/>
          <w:sz w:val="24"/>
          <w:szCs w:val="24"/>
          <w:lang w:val="en-US"/>
        </w:rPr>
        <w:tab/>
      </w:r>
      <w:r w:rsidRPr="00B27BFA">
        <w:rPr>
          <w:rFonts w:ascii="Arial" w:hAnsi="Arial"/>
          <w:noProof/>
        </w:rPr>
        <w:t>Komunikacijski protokoli IoT naprav</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_Toc458964028 \h </w:instrText>
      </w:r>
      <w:r w:rsidRPr="00B27BFA">
        <w:rPr>
          <w:rFonts w:ascii="Arial" w:hAnsi="Arial"/>
          <w:noProof/>
        </w:rPr>
      </w:r>
      <w:r w:rsidRPr="00B27BFA">
        <w:rPr>
          <w:rFonts w:ascii="Arial" w:hAnsi="Arial"/>
          <w:noProof/>
        </w:rPr>
        <w:fldChar w:fldCharType="separate"/>
      </w:r>
      <w:r w:rsidRPr="00B27BFA">
        <w:rPr>
          <w:rFonts w:ascii="Arial" w:hAnsi="Arial"/>
          <w:noProof/>
        </w:rPr>
        <w:t>6</w:t>
      </w:r>
      <w:r w:rsidRPr="00B27BFA">
        <w:rPr>
          <w:rFonts w:ascii="Arial" w:hAnsi="Arial"/>
          <w:noProof/>
        </w:rPr>
        <w:fldChar w:fldCharType="end"/>
      </w:r>
    </w:p>
    <w:p w14:paraId="12E6F94B"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2.3.1</w:t>
      </w:r>
      <w:r w:rsidRPr="00B27BFA">
        <w:rPr>
          <w:rFonts w:ascii="Arial" w:eastAsiaTheme="minorEastAsia" w:hAnsi="Arial"/>
          <w:noProof/>
          <w:sz w:val="24"/>
          <w:szCs w:val="24"/>
          <w:lang w:val="en-US"/>
        </w:rPr>
        <w:tab/>
      </w:r>
      <w:r w:rsidRPr="00B27BFA">
        <w:rPr>
          <w:rFonts w:ascii="Arial" w:hAnsi="Arial"/>
          <w:noProof/>
        </w:rPr>
        <w:t>IP</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_Toc458964029 \h </w:instrText>
      </w:r>
      <w:r w:rsidRPr="00B27BFA">
        <w:rPr>
          <w:rFonts w:ascii="Arial" w:hAnsi="Arial"/>
          <w:noProof/>
        </w:rPr>
      </w:r>
      <w:r w:rsidRPr="00B27BFA">
        <w:rPr>
          <w:rFonts w:ascii="Arial" w:hAnsi="Arial"/>
          <w:noProof/>
        </w:rPr>
        <w:fldChar w:fldCharType="separate"/>
      </w:r>
      <w:r w:rsidRPr="00B27BFA">
        <w:rPr>
          <w:rFonts w:ascii="Arial" w:hAnsi="Arial"/>
          <w:noProof/>
        </w:rPr>
        <w:t>6</w:t>
      </w:r>
      <w:r w:rsidRPr="00B27BFA">
        <w:rPr>
          <w:rFonts w:ascii="Arial" w:hAnsi="Arial"/>
          <w:noProof/>
        </w:rPr>
        <w:fldChar w:fldCharType="end"/>
      </w:r>
    </w:p>
    <w:p w14:paraId="41F67036"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2.3.2</w:t>
      </w:r>
      <w:r w:rsidRPr="00B27BFA">
        <w:rPr>
          <w:rFonts w:ascii="Arial" w:eastAsiaTheme="minorEastAsia" w:hAnsi="Arial"/>
          <w:noProof/>
          <w:sz w:val="24"/>
          <w:szCs w:val="24"/>
          <w:lang w:val="en-US"/>
        </w:rPr>
        <w:tab/>
      </w:r>
      <w:r w:rsidRPr="00B27BFA">
        <w:rPr>
          <w:rFonts w:ascii="Arial" w:hAnsi="Arial"/>
          <w:noProof/>
        </w:rPr>
        <w:t>Bluetooth in iBeacon</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_Toc458964030 \h </w:instrText>
      </w:r>
      <w:r w:rsidRPr="00B27BFA">
        <w:rPr>
          <w:rFonts w:ascii="Arial" w:hAnsi="Arial"/>
          <w:noProof/>
        </w:rPr>
      </w:r>
      <w:r w:rsidRPr="00B27BFA">
        <w:rPr>
          <w:rFonts w:ascii="Arial" w:hAnsi="Arial"/>
          <w:noProof/>
        </w:rPr>
        <w:fldChar w:fldCharType="separate"/>
      </w:r>
      <w:r w:rsidRPr="00B27BFA">
        <w:rPr>
          <w:rFonts w:ascii="Arial" w:hAnsi="Arial"/>
          <w:noProof/>
        </w:rPr>
        <w:t>6</w:t>
      </w:r>
      <w:r w:rsidRPr="00B27BFA">
        <w:rPr>
          <w:rFonts w:ascii="Arial" w:hAnsi="Arial"/>
          <w:noProof/>
        </w:rPr>
        <w:fldChar w:fldCharType="end"/>
      </w:r>
    </w:p>
    <w:p w14:paraId="263BA9C6"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2.3.3</w:t>
      </w:r>
      <w:r w:rsidRPr="00B27BFA">
        <w:rPr>
          <w:rFonts w:ascii="Arial" w:eastAsiaTheme="minorEastAsia" w:hAnsi="Arial"/>
          <w:noProof/>
          <w:sz w:val="24"/>
          <w:szCs w:val="24"/>
          <w:lang w:val="en-US"/>
        </w:rPr>
        <w:tab/>
      </w:r>
      <w:r w:rsidRPr="00B27BFA">
        <w:rPr>
          <w:rFonts w:ascii="Arial" w:hAnsi="Arial"/>
          <w:noProof/>
        </w:rPr>
        <w:t>RFID</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_Toc458964031 \h </w:instrText>
      </w:r>
      <w:r w:rsidRPr="00B27BFA">
        <w:rPr>
          <w:rFonts w:ascii="Arial" w:hAnsi="Arial"/>
          <w:noProof/>
        </w:rPr>
      </w:r>
      <w:r w:rsidRPr="00B27BFA">
        <w:rPr>
          <w:rFonts w:ascii="Arial" w:hAnsi="Arial"/>
          <w:noProof/>
        </w:rPr>
        <w:fldChar w:fldCharType="separate"/>
      </w:r>
      <w:r w:rsidRPr="00B27BFA">
        <w:rPr>
          <w:rFonts w:ascii="Arial" w:hAnsi="Arial"/>
          <w:noProof/>
        </w:rPr>
        <w:t>7</w:t>
      </w:r>
      <w:r w:rsidRPr="00B27BFA">
        <w:rPr>
          <w:rFonts w:ascii="Arial" w:hAnsi="Arial"/>
          <w:noProof/>
        </w:rPr>
        <w:fldChar w:fldCharType="end"/>
      </w:r>
    </w:p>
    <w:p w14:paraId="59ECE8D2"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2.3.4</w:t>
      </w:r>
      <w:r w:rsidRPr="00B27BFA">
        <w:rPr>
          <w:rFonts w:ascii="Arial" w:eastAsiaTheme="minorEastAsia" w:hAnsi="Arial"/>
          <w:noProof/>
          <w:sz w:val="24"/>
          <w:szCs w:val="24"/>
          <w:lang w:val="en-US"/>
        </w:rPr>
        <w:tab/>
      </w:r>
      <w:r w:rsidRPr="00B27BFA">
        <w:rPr>
          <w:rFonts w:ascii="Arial" w:hAnsi="Arial"/>
          <w:noProof/>
        </w:rPr>
        <w:t>ZigBee TODO</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_Toc458964032 \h </w:instrText>
      </w:r>
      <w:r w:rsidRPr="00B27BFA">
        <w:rPr>
          <w:rFonts w:ascii="Arial" w:hAnsi="Arial"/>
          <w:noProof/>
        </w:rPr>
      </w:r>
      <w:r w:rsidRPr="00B27BFA">
        <w:rPr>
          <w:rFonts w:ascii="Arial" w:hAnsi="Arial"/>
          <w:noProof/>
        </w:rPr>
        <w:fldChar w:fldCharType="separate"/>
      </w:r>
      <w:r w:rsidRPr="00B27BFA">
        <w:rPr>
          <w:rFonts w:ascii="Arial" w:hAnsi="Arial"/>
          <w:noProof/>
        </w:rPr>
        <w:t>7</w:t>
      </w:r>
      <w:r w:rsidRPr="00B27BFA">
        <w:rPr>
          <w:rFonts w:ascii="Arial" w:hAnsi="Arial"/>
          <w:noProof/>
        </w:rPr>
        <w:fldChar w:fldCharType="end"/>
      </w:r>
    </w:p>
    <w:p w14:paraId="70AC9C99"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2.3.5</w:t>
      </w:r>
      <w:r w:rsidRPr="00B27BFA">
        <w:rPr>
          <w:rFonts w:ascii="Arial" w:eastAsiaTheme="minorEastAsia" w:hAnsi="Arial"/>
          <w:noProof/>
          <w:sz w:val="24"/>
          <w:szCs w:val="24"/>
          <w:lang w:val="en-US"/>
        </w:rPr>
        <w:tab/>
      </w:r>
      <w:r w:rsidRPr="00B27BFA">
        <w:rPr>
          <w:rFonts w:ascii="Arial" w:hAnsi="Arial"/>
          <w:noProof/>
        </w:rPr>
        <w:t>Z-wave TODO</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_Toc458964033 \h </w:instrText>
      </w:r>
      <w:r w:rsidRPr="00B27BFA">
        <w:rPr>
          <w:rFonts w:ascii="Arial" w:hAnsi="Arial"/>
          <w:noProof/>
        </w:rPr>
      </w:r>
      <w:r w:rsidRPr="00B27BFA">
        <w:rPr>
          <w:rFonts w:ascii="Arial" w:hAnsi="Arial"/>
          <w:noProof/>
        </w:rPr>
        <w:fldChar w:fldCharType="separate"/>
      </w:r>
      <w:r w:rsidRPr="00B27BFA">
        <w:rPr>
          <w:rFonts w:ascii="Arial" w:hAnsi="Arial"/>
          <w:noProof/>
        </w:rPr>
        <w:t>7</w:t>
      </w:r>
      <w:r w:rsidRPr="00B27BFA">
        <w:rPr>
          <w:rFonts w:ascii="Arial" w:hAnsi="Arial"/>
          <w:noProof/>
        </w:rPr>
        <w:fldChar w:fldCharType="end"/>
      </w:r>
    </w:p>
    <w:p w14:paraId="29009165"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2.3.6</w:t>
      </w:r>
      <w:r w:rsidRPr="00B27BFA">
        <w:rPr>
          <w:rFonts w:ascii="Arial" w:eastAsiaTheme="minorEastAsia" w:hAnsi="Arial"/>
          <w:noProof/>
          <w:sz w:val="24"/>
          <w:szCs w:val="24"/>
          <w:lang w:val="en-US"/>
        </w:rPr>
        <w:tab/>
      </w:r>
      <w:r w:rsidRPr="00B27BFA">
        <w:rPr>
          <w:rFonts w:ascii="Arial" w:hAnsi="Arial"/>
          <w:noProof/>
        </w:rPr>
        <w:t>Ostali TODO</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_Toc458964034 \h </w:instrText>
      </w:r>
      <w:r w:rsidRPr="00B27BFA">
        <w:rPr>
          <w:rFonts w:ascii="Arial" w:hAnsi="Arial"/>
          <w:noProof/>
        </w:rPr>
      </w:r>
      <w:r w:rsidRPr="00B27BFA">
        <w:rPr>
          <w:rFonts w:ascii="Arial" w:hAnsi="Arial"/>
          <w:noProof/>
        </w:rPr>
        <w:fldChar w:fldCharType="separate"/>
      </w:r>
      <w:r w:rsidRPr="00B27BFA">
        <w:rPr>
          <w:rFonts w:ascii="Arial" w:hAnsi="Arial"/>
          <w:noProof/>
        </w:rPr>
        <w:t>7</w:t>
      </w:r>
      <w:r w:rsidRPr="00B27BFA">
        <w:rPr>
          <w:rFonts w:ascii="Arial" w:hAnsi="Arial"/>
          <w:noProof/>
        </w:rPr>
        <w:fldChar w:fldCharType="end"/>
      </w:r>
    </w:p>
    <w:p w14:paraId="15D69441"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2.4</w:t>
      </w:r>
      <w:r w:rsidRPr="00B27BFA">
        <w:rPr>
          <w:rFonts w:ascii="Arial" w:eastAsiaTheme="minorEastAsia" w:hAnsi="Arial"/>
          <w:b w:val="0"/>
          <w:bCs w:val="0"/>
          <w:noProof/>
          <w:sz w:val="24"/>
          <w:szCs w:val="24"/>
          <w:lang w:val="en-US"/>
        </w:rPr>
        <w:tab/>
      </w:r>
      <w:r w:rsidRPr="00B27BFA">
        <w:rPr>
          <w:rFonts w:ascii="Arial" w:hAnsi="Arial"/>
          <w:noProof/>
        </w:rPr>
        <w:t>Obstoječe rešitve</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_Toc458964035 \h </w:instrText>
      </w:r>
      <w:r w:rsidRPr="00B27BFA">
        <w:rPr>
          <w:rFonts w:ascii="Arial" w:hAnsi="Arial"/>
          <w:noProof/>
        </w:rPr>
      </w:r>
      <w:r w:rsidRPr="00B27BFA">
        <w:rPr>
          <w:rFonts w:ascii="Arial" w:hAnsi="Arial"/>
          <w:noProof/>
        </w:rPr>
        <w:fldChar w:fldCharType="separate"/>
      </w:r>
      <w:r w:rsidRPr="00B27BFA">
        <w:rPr>
          <w:rFonts w:ascii="Arial" w:hAnsi="Arial"/>
          <w:noProof/>
        </w:rPr>
        <w:t>8</w:t>
      </w:r>
      <w:r w:rsidRPr="00B27BFA">
        <w:rPr>
          <w:rFonts w:ascii="Arial" w:hAnsi="Arial"/>
          <w:noProof/>
        </w:rPr>
        <w:fldChar w:fldCharType="end"/>
      </w:r>
    </w:p>
    <w:p w14:paraId="64023CCE"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2.5</w:t>
      </w:r>
      <w:r w:rsidRPr="00B27BFA">
        <w:rPr>
          <w:rFonts w:ascii="Arial" w:eastAsiaTheme="minorEastAsia" w:hAnsi="Arial"/>
          <w:b w:val="0"/>
          <w:bCs w:val="0"/>
          <w:noProof/>
          <w:sz w:val="24"/>
          <w:szCs w:val="24"/>
          <w:lang w:val="en-US"/>
        </w:rPr>
        <w:tab/>
      </w:r>
      <w:r w:rsidRPr="00B27BFA">
        <w:rPr>
          <w:rFonts w:ascii="Arial" w:hAnsi="Arial"/>
          <w:noProof/>
        </w:rPr>
        <w:t>Pametna mesta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_Toc458964036 \h </w:instrText>
      </w:r>
      <w:r w:rsidRPr="00B27BFA">
        <w:rPr>
          <w:rFonts w:ascii="Arial" w:hAnsi="Arial"/>
          <w:noProof/>
        </w:rPr>
      </w:r>
      <w:r w:rsidRPr="00B27BFA">
        <w:rPr>
          <w:rFonts w:ascii="Arial" w:hAnsi="Arial"/>
          <w:noProof/>
        </w:rPr>
        <w:fldChar w:fldCharType="separate"/>
      </w:r>
      <w:r w:rsidRPr="00B27BFA">
        <w:rPr>
          <w:rFonts w:ascii="Arial" w:hAnsi="Arial"/>
          <w:noProof/>
        </w:rPr>
        <w:t>10</w:t>
      </w:r>
      <w:r w:rsidRPr="00B27BFA">
        <w:rPr>
          <w:rFonts w:ascii="Arial" w:hAnsi="Arial"/>
          <w:noProof/>
        </w:rPr>
        <w:fldChar w:fldCharType="end"/>
      </w:r>
    </w:p>
    <w:p w14:paraId="44E397B5"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2.5.1</w:t>
      </w:r>
      <w:r w:rsidRPr="00B27BFA">
        <w:rPr>
          <w:rFonts w:ascii="Arial" w:eastAsiaTheme="minorEastAsia" w:hAnsi="Arial"/>
          <w:noProof/>
          <w:sz w:val="24"/>
          <w:szCs w:val="24"/>
          <w:lang w:val="en-US"/>
        </w:rPr>
        <w:tab/>
      </w:r>
      <w:r w:rsidRPr="00B27BFA">
        <w:rPr>
          <w:rFonts w:ascii="Arial" w:hAnsi="Arial"/>
          <w:noProof/>
        </w:rPr>
        <w:t>Upravljanje prometa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_Toc458964037 \h </w:instrText>
      </w:r>
      <w:r w:rsidRPr="00B27BFA">
        <w:rPr>
          <w:rFonts w:ascii="Arial" w:hAnsi="Arial"/>
          <w:noProof/>
        </w:rPr>
      </w:r>
      <w:r w:rsidRPr="00B27BFA">
        <w:rPr>
          <w:rFonts w:ascii="Arial" w:hAnsi="Arial"/>
          <w:noProof/>
        </w:rPr>
        <w:fldChar w:fldCharType="separate"/>
      </w:r>
      <w:r w:rsidRPr="00B27BFA">
        <w:rPr>
          <w:rFonts w:ascii="Arial" w:hAnsi="Arial"/>
          <w:noProof/>
        </w:rPr>
        <w:t>10</w:t>
      </w:r>
      <w:r w:rsidRPr="00B27BFA">
        <w:rPr>
          <w:rFonts w:ascii="Arial" w:hAnsi="Arial"/>
          <w:noProof/>
        </w:rPr>
        <w:fldChar w:fldCharType="end"/>
      </w:r>
    </w:p>
    <w:p w14:paraId="6A3FD1AB"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2.5.2</w:t>
      </w:r>
      <w:r w:rsidRPr="00B27BFA">
        <w:rPr>
          <w:rFonts w:ascii="Arial" w:eastAsiaTheme="minorEastAsia" w:hAnsi="Arial"/>
          <w:noProof/>
          <w:sz w:val="24"/>
          <w:szCs w:val="24"/>
          <w:lang w:val="en-US"/>
        </w:rPr>
        <w:tab/>
      </w:r>
      <w:r w:rsidRPr="00B27BFA">
        <w:rPr>
          <w:rFonts w:ascii="Arial" w:hAnsi="Arial"/>
          <w:noProof/>
        </w:rPr>
        <w:t>Upravljanje energetske učinkovitosti stavb in pametnih energetskih omrežij</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_Toc458964038 \h </w:instrText>
      </w:r>
      <w:r w:rsidRPr="00B27BFA">
        <w:rPr>
          <w:rFonts w:ascii="Arial" w:hAnsi="Arial"/>
          <w:noProof/>
        </w:rPr>
      </w:r>
      <w:r w:rsidRPr="00B27BFA">
        <w:rPr>
          <w:rFonts w:ascii="Arial" w:hAnsi="Arial"/>
          <w:noProof/>
        </w:rPr>
        <w:fldChar w:fldCharType="separate"/>
      </w:r>
      <w:r w:rsidRPr="00B27BFA">
        <w:rPr>
          <w:rFonts w:ascii="Arial" w:hAnsi="Arial"/>
          <w:noProof/>
        </w:rPr>
        <w:t>11</w:t>
      </w:r>
      <w:r w:rsidRPr="00B27BFA">
        <w:rPr>
          <w:rFonts w:ascii="Arial" w:hAnsi="Arial"/>
          <w:noProof/>
        </w:rPr>
        <w:fldChar w:fldCharType="end"/>
      </w:r>
    </w:p>
    <w:p w14:paraId="2D5B81F0"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2.5.3</w:t>
      </w:r>
      <w:r w:rsidRPr="00B27BFA">
        <w:rPr>
          <w:rFonts w:ascii="Arial" w:eastAsiaTheme="minorEastAsia" w:hAnsi="Arial"/>
          <w:noProof/>
          <w:sz w:val="24"/>
          <w:szCs w:val="24"/>
          <w:lang w:val="en-US"/>
        </w:rPr>
        <w:tab/>
      </w:r>
      <w:r w:rsidRPr="00B27BFA">
        <w:rPr>
          <w:rFonts w:ascii="Arial" w:hAnsi="Arial"/>
          <w:noProof/>
        </w:rPr>
        <w:t>Upravljanje razsvetljave</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_Toc458964039 \h </w:instrText>
      </w:r>
      <w:r w:rsidRPr="00B27BFA">
        <w:rPr>
          <w:rFonts w:ascii="Arial" w:hAnsi="Arial"/>
          <w:noProof/>
        </w:rPr>
      </w:r>
      <w:r w:rsidRPr="00B27BFA">
        <w:rPr>
          <w:rFonts w:ascii="Arial" w:hAnsi="Arial"/>
          <w:noProof/>
        </w:rPr>
        <w:fldChar w:fldCharType="separate"/>
      </w:r>
      <w:r w:rsidRPr="00B27BFA">
        <w:rPr>
          <w:rFonts w:ascii="Arial" w:hAnsi="Arial"/>
          <w:noProof/>
        </w:rPr>
        <w:t>11</w:t>
      </w:r>
      <w:r w:rsidRPr="00B27BFA">
        <w:rPr>
          <w:rFonts w:ascii="Arial" w:hAnsi="Arial"/>
          <w:noProof/>
        </w:rPr>
        <w:fldChar w:fldCharType="end"/>
      </w:r>
    </w:p>
    <w:p w14:paraId="2A948E7C" w14:textId="77777777" w:rsidR="00B27BFA" w:rsidRPr="00B27BFA" w:rsidRDefault="00B27BFA">
      <w:pPr>
        <w:pStyle w:val="TOC1"/>
        <w:tabs>
          <w:tab w:val="left" w:pos="440"/>
          <w:tab w:val="right" w:leader="dot" w:pos="8772"/>
        </w:tabs>
        <w:rPr>
          <w:rFonts w:ascii="Arial" w:eastAsiaTheme="minorEastAsia" w:hAnsi="Arial"/>
          <w:b w:val="0"/>
          <w:bCs w:val="0"/>
          <w:caps w:val="0"/>
          <w:noProof/>
          <w:lang w:val="en-US"/>
        </w:rPr>
      </w:pPr>
      <w:r w:rsidRPr="00B27BFA">
        <w:rPr>
          <w:rFonts w:ascii="Arial" w:hAnsi="Arial"/>
          <w:noProof/>
        </w:rPr>
        <w:t>3</w:t>
      </w:r>
      <w:r w:rsidRPr="00B27BFA">
        <w:rPr>
          <w:rFonts w:ascii="Arial" w:eastAsiaTheme="minorEastAsia" w:hAnsi="Arial"/>
          <w:b w:val="0"/>
          <w:bCs w:val="0"/>
          <w:caps w:val="0"/>
          <w:noProof/>
          <w:lang w:val="en-US"/>
        </w:rPr>
        <w:tab/>
      </w:r>
      <w:r w:rsidRPr="00B27BFA">
        <w:rPr>
          <w:rFonts w:ascii="Arial" w:hAnsi="Arial"/>
          <w:noProof/>
        </w:rPr>
        <w:t>Odprta koda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_Toc458964040 \h </w:instrText>
      </w:r>
      <w:r w:rsidRPr="00B27BFA">
        <w:rPr>
          <w:rFonts w:ascii="Arial" w:hAnsi="Arial"/>
          <w:noProof/>
        </w:rPr>
      </w:r>
      <w:r w:rsidRPr="00B27BFA">
        <w:rPr>
          <w:rFonts w:ascii="Arial" w:hAnsi="Arial"/>
          <w:noProof/>
        </w:rPr>
        <w:fldChar w:fldCharType="separate"/>
      </w:r>
      <w:r w:rsidRPr="00B27BFA">
        <w:rPr>
          <w:rFonts w:ascii="Arial" w:hAnsi="Arial"/>
          <w:noProof/>
        </w:rPr>
        <w:t>11</w:t>
      </w:r>
      <w:r w:rsidRPr="00B27BFA">
        <w:rPr>
          <w:rFonts w:ascii="Arial" w:hAnsi="Arial"/>
          <w:noProof/>
        </w:rPr>
        <w:fldChar w:fldCharType="end"/>
      </w:r>
    </w:p>
    <w:p w14:paraId="202AEAAA" w14:textId="77777777" w:rsidR="00B27BFA" w:rsidRPr="00B27BFA" w:rsidRDefault="00B27BFA">
      <w:pPr>
        <w:pStyle w:val="TOC1"/>
        <w:tabs>
          <w:tab w:val="left" w:pos="440"/>
          <w:tab w:val="right" w:leader="dot" w:pos="8772"/>
        </w:tabs>
        <w:rPr>
          <w:rFonts w:ascii="Arial" w:eastAsiaTheme="minorEastAsia" w:hAnsi="Arial"/>
          <w:b w:val="0"/>
          <w:bCs w:val="0"/>
          <w:caps w:val="0"/>
          <w:noProof/>
          <w:lang w:val="en-US"/>
        </w:rPr>
      </w:pPr>
      <w:r w:rsidRPr="00B27BFA">
        <w:rPr>
          <w:rFonts w:ascii="Arial" w:hAnsi="Arial"/>
          <w:noProof/>
        </w:rPr>
        <w:t>4</w:t>
      </w:r>
      <w:r w:rsidRPr="00B27BFA">
        <w:rPr>
          <w:rFonts w:ascii="Arial" w:eastAsiaTheme="minorEastAsia" w:hAnsi="Arial"/>
          <w:b w:val="0"/>
          <w:bCs w:val="0"/>
          <w:caps w:val="0"/>
          <w:noProof/>
          <w:lang w:val="en-US"/>
        </w:rPr>
        <w:tab/>
      </w:r>
      <w:r w:rsidRPr="00B27BFA">
        <w:rPr>
          <w:rFonts w:ascii="Arial" w:hAnsi="Arial"/>
          <w:noProof/>
        </w:rPr>
        <w:t>Razvoj lastne rešitve</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_Toc458964041 \h </w:instrText>
      </w:r>
      <w:r w:rsidRPr="00B27BFA">
        <w:rPr>
          <w:rFonts w:ascii="Arial" w:hAnsi="Arial"/>
          <w:noProof/>
        </w:rPr>
      </w:r>
      <w:r w:rsidRPr="00B27BFA">
        <w:rPr>
          <w:rFonts w:ascii="Arial" w:hAnsi="Arial"/>
          <w:noProof/>
        </w:rPr>
        <w:fldChar w:fldCharType="separate"/>
      </w:r>
      <w:r w:rsidRPr="00B27BFA">
        <w:rPr>
          <w:rFonts w:ascii="Arial" w:hAnsi="Arial"/>
          <w:noProof/>
        </w:rPr>
        <w:t>12</w:t>
      </w:r>
      <w:r w:rsidRPr="00B27BFA">
        <w:rPr>
          <w:rFonts w:ascii="Arial" w:hAnsi="Arial"/>
          <w:noProof/>
        </w:rPr>
        <w:fldChar w:fldCharType="end"/>
      </w:r>
    </w:p>
    <w:p w14:paraId="29793767"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4.1</w:t>
      </w:r>
      <w:r w:rsidRPr="00B27BFA">
        <w:rPr>
          <w:rFonts w:ascii="Arial" w:eastAsiaTheme="minorEastAsia" w:hAnsi="Arial"/>
          <w:b w:val="0"/>
          <w:bCs w:val="0"/>
          <w:noProof/>
          <w:sz w:val="24"/>
          <w:szCs w:val="24"/>
          <w:lang w:val="en-US"/>
        </w:rPr>
        <w:tab/>
      </w:r>
      <w:r w:rsidRPr="00B27BFA">
        <w:rPr>
          <w:rFonts w:ascii="Arial" w:hAnsi="Arial"/>
          <w:noProof/>
        </w:rPr>
        <w:t>Strojna oprema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_Toc458964042 \h </w:instrText>
      </w:r>
      <w:r w:rsidRPr="00B27BFA">
        <w:rPr>
          <w:rFonts w:ascii="Arial" w:hAnsi="Arial"/>
          <w:noProof/>
        </w:rPr>
      </w:r>
      <w:r w:rsidRPr="00B27BFA">
        <w:rPr>
          <w:rFonts w:ascii="Arial" w:hAnsi="Arial"/>
          <w:noProof/>
        </w:rPr>
        <w:fldChar w:fldCharType="separate"/>
      </w:r>
      <w:r w:rsidRPr="00B27BFA">
        <w:rPr>
          <w:rFonts w:ascii="Arial" w:hAnsi="Arial"/>
          <w:noProof/>
        </w:rPr>
        <w:t>13</w:t>
      </w:r>
      <w:r w:rsidRPr="00B27BFA">
        <w:rPr>
          <w:rFonts w:ascii="Arial" w:hAnsi="Arial"/>
          <w:noProof/>
        </w:rPr>
        <w:fldChar w:fldCharType="end"/>
      </w:r>
    </w:p>
    <w:p w14:paraId="2A4F3460"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4.1.1</w:t>
      </w:r>
      <w:r w:rsidRPr="00B27BFA">
        <w:rPr>
          <w:rFonts w:ascii="Arial" w:eastAsiaTheme="minorEastAsia" w:hAnsi="Arial"/>
          <w:noProof/>
          <w:sz w:val="24"/>
          <w:szCs w:val="24"/>
          <w:lang w:val="en-US"/>
        </w:rPr>
        <w:tab/>
      </w:r>
      <w:r w:rsidRPr="00B27BFA">
        <w:rPr>
          <w:rFonts w:ascii="Arial" w:hAnsi="Arial"/>
          <w:noProof/>
        </w:rPr>
        <w:t>Raspberry Pi</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_Toc458964043 \h </w:instrText>
      </w:r>
      <w:r w:rsidRPr="00B27BFA">
        <w:rPr>
          <w:rFonts w:ascii="Arial" w:hAnsi="Arial"/>
          <w:noProof/>
        </w:rPr>
      </w:r>
      <w:r w:rsidRPr="00B27BFA">
        <w:rPr>
          <w:rFonts w:ascii="Arial" w:hAnsi="Arial"/>
          <w:noProof/>
        </w:rPr>
        <w:fldChar w:fldCharType="separate"/>
      </w:r>
      <w:r w:rsidRPr="00B27BFA">
        <w:rPr>
          <w:rFonts w:ascii="Arial" w:hAnsi="Arial"/>
          <w:noProof/>
        </w:rPr>
        <w:t>13</w:t>
      </w:r>
      <w:r w:rsidRPr="00B27BFA">
        <w:rPr>
          <w:rFonts w:ascii="Arial" w:hAnsi="Arial"/>
          <w:noProof/>
        </w:rPr>
        <w:fldChar w:fldCharType="end"/>
      </w:r>
    </w:p>
    <w:p w14:paraId="3B990511"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4.1.2</w:t>
      </w:r>
      <w:r w:rsidRPr="00B27BFA">
        <w:rPr>
          <w:rFonts w:ascii="Arial" w:eastAsiaTheme="minorEastAsia" w:hAnsi="Arial"/>
          <w:noProof/>
          <w:sz w:val="24"/>
          <w:szCs w:val="24"/>
          <w:lang w:val="en-US"/>
        </w:rPr>
        <w:tab/>
      </w:r>
      <w:r w:rsidRPr="00B27BFA">
        <w:rPr>
          <w:rFonts w:ascii="Arial" w:hAnsi="Arial"/>
          <w:noProof/>
        </w:rPr>
        <w:t>Senzorji</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_Toc458964044 \h </w:instrText>
      </w:r>
      <w:r w:rsidRPr="00B27BFA">
        <w:rPr>
          <w:rFonts w:ascii="Arial" w:hAnsi="Arial"/>
          <w:noProof/>
        </w:rPr>
      </w:r>
      <w:r w:rsidRPr="00B27BFA">
        <w:rPr>
          <w:rFonts w:ascii="Arial" w:hAnsi="Arial"/>
          <w:noProof/>
        </w:rPr>
        <w:fldChar w:fldCharType="separate"/>
      </w:r>
      <w:r w:rsidRPr="00B27BFA">
        <w:rPr>
          <w:rFonts w:ascii="Arial" w:hAnsi="Arial"/>
          <w:noProof/>
        </w:rPr>
        <w:t>14</w:t>
      </w:r>
      <w:r w:rsidRPr="00B27BFA">
        <w:rPr>
          <w:rFonts w:ascii="Arial" w:hAnsi="Arial"/>
          <w:noProof/>
        </w:rPr>
        <w:fldChar w:fldCharType="end"/>
      </w:r>
    </w:p>
    <w:p w14:paraId="78642DDF"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4.1.3</w:t>
      </w:r>
      <w:r w:rsidRPr="00B27BFA">
        <w:rPr>
          <w:rFonts w:ascii="Arial" w:eastAsiaTheme="minorEastAsia" w:hAnsi="Arial"/>
          <w:noProof/>
          <w:sz w:val="24"/>
          <w:szCs w:val="24"/>
          <w:lang w:val="en-US"/>
        </w:rPr>
        <w:tab/>
      </w:r>
      <w:r w:rsidRPr="00B27BFA">
        <w:rPr>
          <w:rFonts w:ascii="Arial" w:hAnsi="Arial"/>
          <w:noProof/>
        </w:rPr>
        <w:t>Aktuatorji</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_Toc458964045 \h </w:instrText>
      </w:r>
      <w:r w:rsidRPr="00B27BFA">
        <w:rPr>
          <w:rFonts w:ascii="Arial" w:hAnsi="Arial"/>
          <w:noProof/>
        </w:rPr>
      </w:r>
      <w:r w:rsidRPr="00B27BFA">
        <w:rPr>
          <w:rFonts w:ascii="Arial" w:hAnsi="Arial"/>
          <w:noProof/>
        </w:rPr>
        <w:fldChar w:fldCharType="separate"/>
      </w:r>
      <w:r w:rsidRPr="00B27BFA">
        <w:rPr>
          <w:rFonts w:ascii="Arial" w:hAnsi="Arial"/>
          <w:noProof/>
        </w:rPr>
        <w:t>14</w:t>
      </w:r>
      <w:r w:rsidRPr="00B27BFA">
        <w:rPr>
          <w:rFonts w:ascii="Arial" w:hAnsi="Arial"/>
          <w:noProof/>
        </w:rPr>
        <w:fldChar w:fldCharType="end"/>
      </w:r>
    </w:p>
    <w:p w14:paraId="3640B5E7"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4.1.4</w:t>
      </w:r>
      <w:r w:rsidRPr="00B27BFA">
        <w:rPr>
          <w:rFonts w:ascii="Arial" w:eastAsiaTheme="minorEastAsia" w:hAnsi="Arial"/>
          <w:noProof/>
          <w:sz w:val="24"/>
          <w:szCs w:val="24"/>
          <w:lang w:val="en-US"/>
        </w:rPr>
        <w:tab/>
      </w:r>
      <w:r w:rsidRPr="00B27BFA">
        <w:rPr>
          <w:rFonts w:ascii="Arial" w:hAnsi="Arial"/>
          <w:noProof/>
        </w:rPr>
        <w:t>Sestavljanje</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_Toc458964046 \h </w:instrText>
      </w:r>
      <w:r w:rsidRPr="00B27BFA">
        <w:rPr>
          <w:rFonts w:ascii="Arial" w:hAnsi="Arial"/>
          <w:noProof/>
        </w:rPr>
      </w:r>
      <w:r w:rsidRPr="00B27BFA">
        <w:rPr>
          <w:rFonts w:ascii="Arial" w:hAnsi="Arial"/>
          <w:noProof/>
        </w:rPr>
        <w:fldChar w:fldCharType="separate"/>
      </w:r>
      <w:r w:rsidRPr="00B27BFA">
        <w:rPr>
          <w:rFonts w:ascii="Arial" w:hAnsi="Arial"/>
          <w:noProof/>
        </w:rPr>
        <w:t>15</w:t>
      </w:r>
      <w:r w:rsidRPr="00B27BFA">
        <w:rPr>
          <w:rFonts w:ascii="Arial" w:hAnsi="Arial"/>
          <w:noProof/>
        </w:rPr>
        <w:fldChar w:fldCharType="end"/>
      </w:r>
    </w:p>
    <w:p w14:paraId="6B8F3C5A"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4.2</w:t>
      </w:r>
      <w:r w:rsidRPr="00B27BFA">
        <w:rPr>
          <w:rFonts w:ascii="Arial" w:eastAsiaTheme="minorEastAsia" w:hAnsi="Arial"/>
          <w:b w:val="0"/>
          <w:bCs w:val="0"/>
          <w:noProof/>
          <w:sz w:val="24"/>
          <w:szCs w:val="24"/>
          <w:lang w:val="en-US"/>
        </w:rPr>
        <w:tab/>
      </w:r>
      <w:r w:rsidRPr="00B27BFA">
        <w:rPr>
          <w:rFonts w:ascii="Arial" w:hAnsi="Arial"/>
          <w:noProof/>
        </w:rPr>
        <w:t>Programska oprema na strani strežnika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_Toc458964047 \h </w:instrText>
      </w:r>
      <w:r w:rsidRPr="00B27BFA">
        <w:rPr>
          <w:rFonts w:ascii="Arial" w:hAnsi="Arial"/>
          <w:noProof/>
        </w:rPr>
      </w:r>
      <w:r w:rsidRPr="00B27BFA">
        <w:rPr>
          <w:rFonts w:ascii="Arial" w:hAnsi="Arial"/>
          <w:noProof/>
        </w:rPr>
        <w:fldChar w:fldCharType="separate"/>
      </w:r>
      <w:r w:rsidRPr="00B27BFA">
        <w:rPr>
          <w:rFonts w:ascii="Arial" w:hAnsi="Arial"/>
          <w:noProof/>
        </w:rPr>
        <w:t>17</w:t>
      </w:r>
      <w:r w:rsidRPr="00B27BFA">
        <w:rPr>
          <w:rFonts w:ascii="Arial" w:hAnsi="Arial"/>
          <w:noProof/>
        </w:rPr>
        <w:fldChar w:fldCharType="end"/>
      </w:r>
    </w:p>
    <w:p w14:paraId="710B35F0"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4.3</w:t>
      </w:r>
      <w:r w:rsidRPr="00B27BFA">
        <w:rPr>
          <w:rFonts w:ascii="Arial" w:eastAsiaTheme="minorEastAsia" w:hAnsi="Arial"/>
          <w:b w:val="0"/>
          <w:bCs w:val="0"/>
          <w:noProof/>
          <w:sz w:val="24"/>
          <w:szCs w:val="24"/>
          <w:lang w:val="en-US"/>
        </w:rPr>
        <w:tab/>
      </w:r>
      <w:r w:rsidRPr="00B27BFA">
        <w:rPr>
          <w:rFonts w:ascii="Arial" w:hAnsi="Arial"/>
          <w:noProof/>
        </w:rPr>
        <w:t>Razvoj iOS aplikacije</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_Toc458964048 \h </w:instrText>
      </w:r>
      <w:r w:rsidRPr="00B27BFA">
        <w:rPr>
          <w:rFonts w:ascii="Arial" w:hAnsi="Arial"/>
          <w:noProof/>
        </w:rPr>
      </w:r>
      <w:r w:rsidRPr="00B27BFA">
        <w:rPr>
          <w:rFonts w:ascii="Arial" w:hAnsi="Arial"/>
          <w:noProof/>
        </w:rPr>
        <w:fldChar w:fldCharType="separate"/>
      </w:r>
      <w:r w:rsidRPr="00B27BFA">
        <w:rPr>
          <w:rFonts w:ascii="Arial" w:hAnsi="Arial"/>
          <w:noProof/>
        </w:rPr>
        <w:t>18</w:t>
      </w:r>
      <w:r w:rsidRPr="00B27BFA">
        <w:rPr>
          <w:rFonts w:ascii="Arial" w:hAnsi="Arial"/>
          <w:noProof/>
        </w:rPr>
        <w:fldChar w:fldCharType="end"/>
      </w:r>
    </w:p>
    <w:p w14:paraId="56213218"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4.3.1</w:t>
      </w:r>
      <w:r w:rsidRPr="00B27BFA">
        <w:rPr>
          <w:rFonts w:ascii="Arial" w:eastAsiaTheme="minorEastAsia" w:hAnsi="Arial"/>
          <w:noProof/>
          <w:sz w:val="24"/>
          <w:szCs w:val="24"/>
          <w:lang w:val="en-US"/>
        </w:rPr>
        <w:tab/>
      </w:r>
      <w:r w:rsidRPr="00B27BFA">
        <w:rPr>
          <w:rFonts w:ascii="Arial" w:hAnsi="Arial"/>
          <w:noProof/>
        </w:rPr>
        <w:t>Xcode</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_Toc458964049 \h </w:instrText>
      </w:r>
      <w:r w:rsidRPr="00B27BFA">
        <w:rPr>
          <w:rFonts w:ascii="Arial" w:hAnsi="Arial"/>
          <w:noProof/>
        </w:rPr>
      </w:r>
      <w:r w:rsidRPr="00B27BFA">
        <w:rPr>
          <w:rFonts w:ascii="Arial" w:hAnsi="Arial"/>
          <w:noProof/>
        </w:rPr>
        <w:fldChar w:fldCharType="separate"/>
      </w:r>
      <w:r w:rsidRPr="00B27BFA">
        <w:rPr>
          <w:rFonts w:ascii="Arial" w:hAnsi="Arial"/>
          <w:noProof/>
        </w:rPr>
        <w:t>19</w:t>
      </w:r>
      <w:r w:rsidRPr="00B27BFA">
        <w:rPr>
          <w:rFonts w:ascii="Arial" w:hAnsi="Arial"/>
          <w:noProof/>
        </w:rPr>
        <w:fldChar w:fldCharType="end"/>
      </w:r>
    </w:p>
    <w:p w14:paraId="528BB0F0"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4.3.2</w:t>
      </w:r>
      <w:r w:rsidRPr="00B27BFA">
        <w:rPr>
          <w:rFonts w:ascii="Arial" w:eastAsiaTheme="minorEastAsia" w:hAnsi="Arial"/>
          <w:noProof/>
          <w:sz w:val="24"/>
          <w:szCs w:val="24"/>
          <w:lang w:val="en-US"/>
        </w:rPr>
        <w:tab/>
      </w:r>
      <w:r w:rsidRPr="00B27BFA">
        <w:rPr>
          <w:rFonts w:ascii="Arial" w:hAnsi="Arial"/>
          <w:noProof/>
        </w:rPr>
        <w:t>Swift</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_Toc458964050 \h </w:instrText>
      </w:r>
      <w:r w:rsidRPr="00B27BFA">
        <w:rPr>
          <w:rFonts w:ascii="Arial" w:hAnsi="Arial"/>
          <w:noProof/>
        </w:rPr>
      </w:r>
      <w:r w:rsidRPr="00B27BFA">
        <w:rPr>
          <w:rFonts w:ascii="Arial" w:hAnsi="Arial"/>
          <w:noProof/>
        </w:rPr>
        <w:fldChar w:fldCharType="separate"/>
      </w:r>
      <w:r w:rsidRPr="00B27BFA">
        <w:rPr>
          <w:rFonts w:ascii="Arial" w:hAnsi="Arial"/>
          <w:noProof/>
        </w:rPr>
        <w:t>19</w:t>
      </w:r>
      <w:r w:rsidRPr="00B27BFA">
        <w:rPr>
          <w:rFonts w:ascii="Arial" w:hAnsi="Arial"/>
          <w:noProof/>
        </w:rPr>
        <w:fldChar w:fldCharType="end"/>
      </w:r>
    </w:p>
    <w:p w14:paraId="540FC872"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lastRenderedPageBreak/>
        <w:t>4.3.3</w:t>
      </w:r>
      <w:r w:rsidRPr="00B27BFA">
        <w:rPr>
          <w:rFonts w:ascii="Arial" w:eastAsiaTheme="minorEastAsia" w:hAnsi="Arial"/>
          <w:noProof/>
          <w:sz w:val="24"/>
          <w:szCs w:val="24"/>
          <w:lang w:val="en-US"/>
        </w:rPr>
        <w:tab/>
      </w:r>
      <w:r w:rsidRPr="00B27BFA">
        <w:rPr>
          <w:rFonts w:ascii="Arial" w:hAnsi="Arial"/>
          <w:noProof/>
        </w:rPr>
        <w:t>Nadzor različic GIT</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_Toc458964051 \h </w:instrText>
      </w:r>
      <w:r w:rsidRPr="00B27BFA">
        <w:rPr>
          <w:rFonts w:ascii="Arial" w:hAnsi="Arial"/>
          <w:noProof/>
        </w:rPr>
      </w:r>
      <w:r w:rsidRPr="00B27BFA">
        <w:rPr>
          <w:rFonts w:ascii="Arial" w:hAnsi="Arial"/>
          <w:noProof/>
        </w:rPr>
        <w:fldChar w:fldCharType="separate"/>
      </w:r>
      <w:r w:rsidRPr="00B27BFA">
        <w:rPr>
          <w:rFonts w:ascii="Arial" w:hAnsi="Arial"/>
          <w:noProof/>
        </w:rPr>
        <w:t>20</w:t>
      </w:r>
      <w:r w:rsidRPr="00B27BFA">
        <w:rPr>
          <w:rFonts w:ascii="Arial" w:hAnsi="Arial"/>
          <w:noProof/>
        </w:rPr>
        <w:fldChar w:fldCharType="end"/>
      </w:r>
    </w:p>
    <w:p w14:paraId="7C898E68"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4.3.4</w:t>
      </w:r>
      <w:r w:rsidRPr="00B27BFA">
        <w:rPr>
          <w:rFonts w:ascii="Arial" w:eastAsiaTheme="minorEastAsia" w:hAnsi="Arial"/>
          <w:noProof/>
          <w:sz w:val="24"/>
          <w:szCs w:val="24"/>
          <w:lang w:val="en-US"/>
        </w:rPr>
        <w:tab/>
      </w:r>
      <w:r w:rsidRPr="00B27BFA">
        <w:rPr>
          <w:rFonts w:ascii="Arial" w:hAnsi="Arial"/>
          <w:noProof/>
        </w:rPr>
        <w:t>Cocoa pods</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_Toc458964052 \h </w:instrText>
      </w:r>
      <w:r w:rsidRPr="00B27BFA">
        <w:rPr>
          <w:rFonts w:ascii="Arial" w:hAnsi="Arial"/>
          <w:noProof/>
        </w:rPr>
      </w:r>
      <w:r w:rsidRPr="00B27BFA">
        <w:rPr>
          <w:rFonts w:ascii="Arial" w:hAnsi="Arial"/>
          <w:noProof/>
        </w:rPr>
        <w:fldChar w:fldCharType="separate"/>
      </w:r>
      <w:r w:rsidRPr="00B27BFA">
        <w:rPr>
          <w:rFonts w:ascii="Arial" w:hAnsi="Arial"/>
          <w:noProof/>
        </w:rPr>
        <w:t>20</w:t>
      </w:r>
      <w:r w:rsidRPr="00B27BFA">
        <w:rPr>
          <w:rFonts w:ascii="Arial" w:hAnsi="Arial"/>
          <w:noProof/>
        </w:rPr>
        <w:fldChar w:fldCharType="end"/>
      </w:r>
    </w:p>
    <w:p w14:paraId="4429398C"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4.3.5</w:t>
      </w:r>
      <w:r w:rsidRPr="00B27BFA">
        <w:rPr>
          <w:rFonts w:ascii="Arial" w:eastAsiaTheme="minorEastAsia" w:hAnsi="Arial"/>
          <w:noProof/>
          <w:sz w:val="24"/>
          <w:szCs w:val="24"/>
          <w:lang w:val="en-US"/>
        </w:rPr>
        <w:tab/>
      </w:r>
      <w:r w:rsidRPr="00B27BFA">
        <w:rPr>
          <w:rFonts w:ascii="Arial" w:hAnsi="Arial"/>
          <w:noProof/>
        </w:rPr>
        <w:t>Programska knjižnica Alamofire</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_Toc458964053 \h </w:instrText>
      </w:r>
      <w:r w:rsidRPr="00B27BFA">
        <w:rPr>
          <w:rFonts w:ascii="Arial" w:hAnsi="Arial"/>
          <w:noProof/>
        </w:rPr>
      </w:r>
      <w:r w:rsidRPr="00B27BFA">
        <w:rPr>
          <w:rFonts w:ascii="Arial" w:hAnsi="Arial"/>
          <w:noProof/>
        </w:rPr>
        <w:fldChar w:fldCharType="separate"/>
      </w:r>
      <w:r w:rsidRPr="00B27BFA">
        <w:rPr>
          <w:rFonts w:ascii="Arial" w:hAnsi="Arial"/>
          <w:noProof/>
        </w:rPr>
        <w:t>21</w:t>
      </w:r>
      <w:r w:rsidRPr="00B27BFA">
        <w:rPr>
          <w:rFonts w:ascii="Arial" w:hAnsi="Arial"/>
          <w:noProof/>
        </w:rPr>
        <w:fldChar w:fldCharType="end"/>
      </w:r>
    </w:p>
    <w:p w14:paraId="7C917CCF"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4.3.6</w:t>
      </w:r>
      <w:r w:rsidRPr="00B27BFA">
        <w:rPr>
          <w:rFonts w:ascii="Arial" w:eastAsiaTheme="minorEastAsia" w:hAnsi="Arial"/>
          <w:noProof/>
          <w:sz w:val="24"/>
          <w:szCs w:val="24"/>
          <w:lang w:val="en-US"/>
        </w:rPr>
        <w:tab/>
      </w:r>
      <w:r w:rsidRPr="00B27BFA">
        <w:rPr>
          <w:rFonts w:ascii="Arial" w:hAnsi="Arial"/>
          <w:noProof/>
        </w:rPr>
        <w:t>Nastavitve aplikacije in shramba NSUserDefaults</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_Toc458964054 \h </w:instrText>
      </w:r>
      <w:r w:rsidRPr="00B27BFA">
        <w:rPr>
          <w:rFonts w:ascii="Arial" w:hAnsi="Arial"/>
          <w:noProof/>
        </w:rPr>
      </w:r>
      <w:r w:rsidRPr="00B27BFA">
        <w:rPr>
          <w:rFonts w:ascii="Arial" w:hAnsi="Arial"/>
          <w:noProof/>
        </w:rPr>
        <w:fldChar w:fldCharType="separate"/>
      </w:r>
      <w:r w:rsidRPr="00B27BFA">
        <w:rPr>
          <w:rFonts w:ascii="Arial" w:hAnsi="Arial"/>
          <w:noProof/>
        </w:rPr>
        <w:t>22</w:t>
      </w:r>
      <w:r w:rsidRPr="00B27BFA">
        <w:rPr>
          <w:rFonts w:ascii="Arial" w:hAnsi="Arial"/>
          <w:noProof/>
        </w:rPr>
        <w:fldChar w:fldCharType="end"/>
      </w:r>
    </w:p>
    <w:p w14:paraId="746DFFF1"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4.3.7</w:t>
      </w:r>
      <w:r w:rsidRPr="00B27BFA">
        <w:rPr>
          <w:rFonts w:ascii="Arial" w:eastAsiaTheme="minorEastAsia" w:hAnsi="Arial"/>
          <w:noProof/>
          <w:sz w:val="24"/>
          <w:szCs w:val="24"/>
          <w:lang w:val="en-US"/>
        </w:rPr>
        <w:tab/>
      </w:r>
      <w:r w:rsidRPr="00B27BFA">
        <w:rPr>
          <w:rFonts w:ascii="Arial" w:hAnsi="Arial"/>
          <w:noProof/>
        </w:rPr>
        <w:t>CoreLocation</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_Toc458964055 \h </w:instrText>
      </w:r>
      <w:r w:rsidRPr="00B27BFA">
        <w:rPr>
          <w:rFonts w:ascii="Arial" w:hAnsi="Arial"/>
          <w:noProof/>
        </w:rPr>
      </w:r>
      <w:r w:rsidRPr="00B27BFA">
        <w:rPr>
          <w:rFonts w:ascii="Arial" w:hAnsi="Arial"/>
          <w:noProof/>
        </w:rPr>
        <w:fldChar w:fldCharType="separate"/>
      </w:r>
      <w:r w:rsidRPr="00B27BFA">
        <w:rPr>
          <w:rFonts w:ascii="Arial" w:hAnsi="Arial"/>
          <w:noProof/>
        </w:rPr>
        <w:t>22</w:t>
      </w:r>
      <w:r w:rsidRPr="00B27BFA">
        <w:rPr>
          <w:rFonts w:ascii="Arial" w:hAnsi="Arial"/>
          <w:noProof/>
        </w:rPr>
        <w:fldChar w:fldCharType="end"/>
      </w:r>
    </w:p>
    <w:p w14:paraId="3B00AC60"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4.3.8</w:t>
      </w:r>
      <w:r w:rsidRPr="00B27BFA">
        <w:rPr>
          <w:rFonts w:ascii="Arial" w:eastAsiaTheme="minorEastAsia" w:hAnsi="Arial"/>
          <w:noProof/>
          <w:sz w:val="24"/>
          <w:szCs w:val="24"/>
          <w:lang w:val="en-US"/>
        </w:rPr>
        <w:tab/>
      </w:r>
      <w:r w:rsidRPr="00B27BFA">
        <w:rPr>
          <w:rFonts w:ascii="Arial" w:hAnsi="Arial"/>
          <w:noProof/>
        </w:rPr>
        <w:t>Izdelava uporabniškega vmesnika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_Toc458964056 \h </w:instrText>
      </w:r>
      <w:r w:rsidRPr="00B27BFA">
        <w:rPr>
          <w:rFonts w:ascii="Arial" w:hAnsi="Arial"/>
          <w:noProof/>
        </w:rPr>
      </w:r>
      <w:r w:rsidRPr="00B27BFA">
        <w:rPr>
          <w:rFonts w:ascii="Arial" w:hAnsi="Arial"/>
          <w:noProof/>
        </w:rPr>
        <w:fldChar w:fldCharType="separate"/>
      </w:r>
      <w:r w:rsidRPr="00B27BFA">
        <w:rPr>
          <w:rFonts w:ascii="Arial" w:hAnsi="Arial"/>
          <w:noProof/>
        </w:rPr>
        <w:t>23</w:t>
      </w:r>
      <w:r w:rsidRPr="00B27BFA">
        <w:rPr>
          <w:rFonts w:ascii="Arial" w:hAnsi="Arial"/>
          <w:noProof/>
        </w:rPr>
        <w:fldChar w:fldCharType="end"/>
      </w:r>
    </w:p>
    <w:p w14:paraId="23E1A10A"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4.3.9</w:t>
      </w:r>
      <w:r w:rsidRPr="00B27BFA">
        <w:rPr>
          <w:rFonts w:ascii="Arial" w:eastAsiaTheme="minorEastAsia" w:hAnsi="Arial"/>
          <w:noProof/>
          <w:sz w:val="24"/>
          <w:szCs w:val="24"/>
          <w:lang w:val="en-US"/>
        </w:rPr>
        <w:tab/>
      </w:r>
      <w:r w:rsidRPr="00B27BFA">
        <w:rPr>
          <w:rFonts w:ascii="Arial" w:hAnsi="Arial"/>
          <w:noProof/>
        </w:rPr>
        <w:t>Today extension</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_Toc458964057 \h </w:instrText>
      </w:r>
      <w:r w:rsidRPr="00B27BFA">
        <w:rPr>
          <w:rFonts w:ascii="Arial" w:hAnsi="Arial"/>
          <w:noProof/>
        </w:rPr>
      </w:r>
      <w:r w:rsidRPr="00B27BFA">
        <w:rPr>
          <w:rFonts w:ascii="Arial" w:hAnsi="Arial"/>
          <w:noProof/>
        </w:rPr>
        <w:fldChar w:fldCharType="separate"/>
      </w:r>
      <w:r w:rsidRPr="00B27BFA">
        <w:rPr>
          <w:rFonts w:ascii="Arial" w:hAnsi="Arial"/>
          <w:noProof/>
        </w:rPr>
        <w:t>25</w:t>
      </w:r>
      <w:r w:rsidRPr="00B27BFA">
        <w:rPr>
          <w:rFonts w:ascii="Arial" w:hAnsi="Arial"/>
          <w:noProof/>
        </w:rPr>
        <w:fldChar w:fldCharType="end"/>
      </w:r>
    </w:p>
    <w:p w14:paraId="21EBBF05"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4.4</w:t>
      </w:r>
      <w:r w:rsidRPr="00B27BFA">
        <w:rPr>
          <w:rFonts w:ascii="Arial" w:eastAsiaTheme="minorEastAsia" w:hAnsi="Arial"/>
          <w:b w:val="0"/>
          <w:bCs w:val="0"/>
          <w:noProof/>
          <w:sz w:val="24"/>
          <w:szCs w:val="24"/>
          <w:lang w:val="en-US"/>
        </w:rPr>
        <w:tab/>
      </w:r>
      <w:r w:rsidRPr="00B27BFA">
        <w:rPr>
          <w:rFonts w:ascii="Arial" w:hAnsi="Arial"/>
          <w:noProof/>
        </w:rPr>
        <w:t>Konfiguracija in namestitev</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_Toc458964058 \h </w:instrText>
      </w:r>
      <w:r w:rsidRPr="00B27BFA">
        <w:rPr>
          <w:rFonts w:ascii="Arial" w:hAnsi="Arial"/>
          <w:noProof/>
        </w:rPr>
      </w:r>
      <w:r w:rsidRPr="00B27BFA">
        <w:rPr>
          <w:rFonts w:ascii="Arial" w:hAnsi="Arial"/>
          <w:noProof/>
        </w:rPr>
        <w:fldChar w:fldCharType="separate"/>
      </w:r>
      <w:r w:rsidRPr="00B27BFA">
        <w:rPr>
          <w:rFonts w:ascii="Arial" w:hAnsi="Arial"/>
          <w:noProof/>
        </w:rPr>
        <w:t>25</w:t>
      </w:r>
      <w:r w:rsidRPr="00B27BFA">
        <w:rPr>
          <w:rFonts w:ascii="Arial" w:hAnsi="Arial"/>
          <w:noProof/>
        </w:rPr>
        <w:fldChar w:fldCharType="end"/>
      </w:r>
    </w:p>
    <w:p w14:paraId="6C0BFA1B" w14:textId="77777777" w:rsidR="00B27BFA" w:rsidRPr="00B27BFA" w:rsidRDefault="00B27BFA">
      <w:pPr>
        <w:pStyle w:val="TOC1"/>
        <w:tabs>
          <w:tab w:val="left" w:pos="440"/>
          <w:tab w:val="right" w:leader="dot" w:pos="8772"/>
        </w:tabs>
        <w:rPr>
          <w:rFonts w:ascii="Arial" w:eastAsiaTheme="minorEastAsia" w:hAnsi="Arial"/>
          <w:b w:val="0"/>
          <w:bCs w:val="0"/>
          <w:caps w:val="0"/>
          <w:noProof/>
          <w:lang w:val="en-US"/>
        </w:rPr>
      </w:pPr>
      <w:r w:rsidRPr="00B27BFA">
        <w:rPr>
          <w:rFonts w:ascii="Arial" w:hAnsi="Arial"/>
          <w:noProof/>
        </w:rPr>
        <w:t>5</w:t>
      </w:r>
      <w:r w:rsidRPr="00B27BFA">
        <w:rPr>
          <w:rFonts w:ascii="Arial" w:eastAsiaTheme="minorEastAsia" w:hAnsi="Arial"/>
          <w:b w:val="0"/>
          <w:bCs w:val="0"/>
          <w:caps w:val="0"/>
          <w:noProof/>
          <w:lang w:val="en-US"/>
        </w:rPr>
        <w:tab/>
      </w:r>
      <w:r w:rsidRPr="00B27BFA">
        <w:rPr>
          <w:rFonts w:ascii="Arial" w:hAnsi="Arial"/>
          <w:noProof/>
        </w:rPr>
        <w:t>Sklep</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_Toc458964059 \h </w:instrText>
      </w:r>
      <w:r w:rsidRPr="00B27BFA">
        <w:rPr>
          <w:rFonts w:ascii="Arial" w:hAnsi="Arial"/>
          <w:noProof/>
        </w:rPr>
      </w:r>
      <w:r w:rsidRPr="00B27BFA">
        <w:rPr>
          <w:rFonts w:ascii="Arial" w:hAnsi="Arial"/>
          <w:noProof/>
        </w:rPr>
        <w:fldChar w:fldCharType="separate"/>
      </w:r>
      <w:r w:rsidRPr="00B27BFA">
        <w:rPr>
          <w:rFonts w:ascii="Arial" w:hAnsi="Arial"/>
          <w:noProof/>
        </w:rPr>
        <w:t>26</w:t>
      </w:r>
      <w:r w:rsidRPr="00B27BFA">
        <w:rPr>
          <w:rFonts w:ascii="Arial" w:hAnsi="Arial"/>
          <w:noProof/>
        </w:rPr>
        <w:fldChar w:fldCharType="end"/>
      </w:r>
    </w:p>
    <w:p w14:paraId="6D845652" w14:textId="77777777" w:rsidR="002B38D9" w:rsidRPr="00AE3509" w:rsidRDefault="002B38D9" w:rsidP="0047726A">
      <w:pPr>
        <w:rPr>
          <w:rStyle w:val="Strong"/>
          <w:rFonts w:cs="Arial"/>
        </w:rPr>
      </w:pPr>
      <w:r w:rsidRPr="00AE3509">
        <w:rPr>
          <w:rStyle w:val="Strong"/>
          <w:rFonts w:cs="Arial"/>
        </w:rPr>
        <w:fldChar w:fldCharType="end"/>
      </w:r>
    </w:p>
    <w:p w14:paraId="08F08BBE" w14:textId="77777777" w:rsidR="002B38D9" w:rsidRPr="00AE3509" w:rsidRDefault="002B38D9" w:rsidP="0047726A">
      <w:pPr>
        <w:rPr>
          <w:rStyle w:val="Strong"/>
          <w:rFonts w:cs="Arial"/>
        </w:rPr>
      </w:pPr>
    </w:p>
    <w:p w14:paraId="0F2DA68F" w14:textId="77777777" w:rsidR="002B38D9" w:rsidRPr="00AE3509" w:rsidRDefault="002B38D9" w:rsidP="0047726A"/>
    <w:p w14:paraId="655B67B5" w14:textId="77777777" w:rsidR="002B38D9" w:rsidRPr="00AE3509" w:rsidRDefault="002B38D9" w:rsidP="0047726A"/>
    <w:p w14:paraId="7EA66796" w14:textId="77777777" w:rsidR="002B38D9" w:rsidRPr="00AE3509" w:rsidRDefault="002B38D9" w:rsidP="0047726A"/>
    <w:p w14:paraId="50E0E7B8" w14:textId="77777777" w:rsidR="002B38D9" w:rsidRPr="00AE3509" w:rsidRDefault="002B38D9" w:rsidP="00110CE1">
      <w:r w:rsidRPr="00AE3509">
        <w:br w:type="page"/>
      </w:r>
      <w:r w:rsidRPr="00AE3509" w:rsidDel="004052B4">
        <w:rPr>
          <w:b/>
          <w:sz w:val="32"/>
          <w:szCs w:val="32"/>
        </w:rPr>
        <w:lastRenderedPageBreak/>
        <w:t xml:space="preserve"> </w:t>
      </w:r>
    </w:p>
    <w:p w14:paraId="5F264BFE" w14:textId="77777777" w:rsidR="002B38D9" w:rsidRPr="00AE3509" w:rsidRDefault="002B38D9" w:rsidP="00110CE1">
      <w:pPr>
        <w:rPr>
          <w:b/>
          <w:sz w:val="32"/>
          <w:szCs w:val="32"/>
        </w:rPr>
      </w:pPr>
      <w:r w:rsidRPr="00AE3509">
        <w:rPr>
          <w:b/>
          <w:sz w:val="32"/>
          <w:szCs w:val="32"/>
        </w:rPr>
        <w:t>KAZALO SLIK</w:t>
      </w:r>
    </w:p>
    <w:p w14:paraId="5B3E3A6B" w14:textId="77777777" w:rsidR="002B38D9" w:rsidRPr="00AE3509" w:rsidRDefault="002B38D9" w:rsidP="0047726A"/>
    <w:p w14:paraId="4A001537" w14:textId="77777777" w:rsidR="00B27BFA"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AE3509">
        <w:rPr>
          <w:rFonts w:ascii="Arial" w:hAnsi="Arial" w:cs="Arial"/>
          <w:sz w:val="24"/>
          <w:szCs w:val="24"/>
        </w:rPr>
        <w:fldChar w:fldCharType="begin"/>
      </w:r>
      <w:r w:rsidRPr="00AE3509">
        <w:rPr>
          <w:rFonts w:ascii="Arial" w:hAnsi="Arial" w:cs="Arial"/>
          <w:sz w:val="24"/>
          <w:szCs w:val="24"/>
        </w:rPr>
        <w:instrText xml:space="preserve"> TOC \h \z \c "Slika" </w:instrText>
      </w:r>
      <w:r w:rsidRPr="00AE3509">
        <w:rPr>
          <w:rFonts w:ascii="Arial" w:hAnsi="Arial" w:cs="Arial"/>
          <w:sz w:val="24"/>
          <w:szCs w:val="24"/>
        </w:rPr>
        <w:fldChar w:fldCharType="separate"/>
      </w:r>
      <w:hyperlink w:anchor="_Toc458964007" w:history="1">
        <w:r w:rsidR="00B27BFA" w:rsidRPr="00A40C7C">
          <w:rPr>
            <w:rStyle w:val="Hyperlink"/>
            <w:noProof/>
          </w:rPr>
          <w:t>Slika 1: Primer: Shema pametne hiše</w:t>
        </w:r>
        <w:r w:rsidR="00B27BFA">
          <w:rPr>
            <w:noProof/>
            <w:webHidden/>
          </w:rPr>
          <w:tab/>
        </w:r>
        <w:r w:rsidR="00B27BFA">
          <w:rPr>
            <w:noProof/>
            <w:webHidden/>
          </w:rPr>
          <w:fldChar w:fldCharType="begin"/>
        </w:r>
        <w:r w:rsidR="00B27BFA">
          <w:rPr>
            <w:noProof/>
            <w:webHidden/>
          </w:rPr>
          <w:instrText xml:space="preserve"> PAGEREF _Toc458964007 \h </w:instrText>
        </w:r>
        <w:r w:rsidR="00B27BFA">
          <w:rPr>
            <w:noProof/>
            <w:webHidden/>
          </w:rPr>
        </w:r>
        <w:r w:rsidR="00B27BFA">
          <w:rPr>
            <w:noProof/>
            <w:webHidden/>
          </w:rPr>
          <w:fldChar w:fldCharType="separate"/>
        </w:r>
        <w:r w:rsidR="00B27BFA">
          <w:rPr>
            <w:noProof/>
            <w:webHidden/>
          </w:rPr>
          <w:t>3</w:t>
        </w:r>
        <w:r w:rsidR="00B27BFA">
          <w:rPr>
            <w:noProof/>
            <w:webHidden/>
          </w:rPr>
          <w:fldChar w:fldCharType="end"/>
        </w:r>
      </w:hyperlink>
    </w:p>
    <w:p w14:paraId="003ABA3F"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08" w:history="1">
        <w:r w:rsidRPr="00A40C7C">
          <w:rPr>
            <w:rStyle w:val="Hyperlink"/>
            <w:noProof/>
          </w:rPr>
          <w:t>Slika 2: Shema IoT-A</w:t>
        </w:r>
        <w:r>
          <w:rPr>
            <w:noProof/>
            <w:webHidden/>
          </w:rPr>
          <w:tab/>
        </w:r>
        <w:r>
          <w:rPr>
            <w:noProof/>
            <w:webHidden/>
          </w:rPr>
          <w:fldChar w:fldCharType="begin"/>
        </w:r>
        <w:r>
          <w:rPr>
            <w:noProof/>
            <w:webHidden/>
          </w:rPr>
          <w:instrText xml:space="preserve"> PAGEREF _Toc458964008 \h </w:instrText>
        </w:r>
        <w:r>
          <w:rPr>
            <w:noProof/>
            <w:webHidden/>
          </w:rPr>
        </w:r>
        <w:r>
          <w:rPr>
            <w:noProof/>
            <w:webHidden/>
          </w:rPr>
          <w:fldChar w:fldCharType="separate"/>
        </w:r>
        <w:r>
          <w:rPr>
            <w:noProof/>
            <w:webHidden/>
          </w:rPr>
          <w:t>5</w:t>
        </w:r>
        <w:r>
          <w:rPr>
            <w:noProof/>
            <w:webHidden/>
          </w:rPr>
          <w:fldChar w:fldCharType="end"/>
        </w:r>
      </w:hyperlink>
    </w:p>
    <w:p w14:paraId="6807BF80"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r:id="rId13" w:anchor="_Toc458964009" w:history="1">
        <w:r w:rsidRPr="00A40C7C">
          <w:rPr>
            <w:rStyle w:val="Hyperlink"/>
            <w:noProof/>
          </w:rPr>
          <w:t>Slika 3: iBeacon oddajnik</w:t>
        </w:r>
        <w:r>
          <w:rPr>
            <w:noProof/>
            <w:webHidden/>
          </w:rPr>
          <w:tab/>
        </w:r>
        <w:r>
          <w:rPr>
            <w:noProof/>
            <w:webHidden/>
          </w:rPr>
          <w:fldChar w:fldCharType="begin"/>
        </w:r>
        <w:r>
          <w:rPr>
            <w:noProof/>
            <w:webHidden/>
          </w:rPr>
          <w:instrText xml:space="preserve"> PAGEREF _Toc458964009 \h </w:instrText>
        </w:r>
        <w:r>
          <w:rPr>
            <w:noProof/>
            <w:webHidden/>
          </w:rPr>
        </w:r>
        <w:r>
          <w:rPr>
            <w:noProof/>
            <w:webHidden/>
          </w:rPr>
          <w:fldChar w:fldCharType="separate"/>
        </w:r>
        <w:r>
          <w:rPr>
            <w:noProof/>
            <w:webHidden/>
          </w:rPr>
          <w:t>7</w:t>
        </w:r>
        <w:r>
          <w:rPr>
            <w:noProof/>
            <w:webHidden/>
          </w:rPr>
          <w:fldChar w:fldCharType="end"/>
        </w:r>
      </w:hyperlink>
    </w:p>
    <w:p w14:paraId="0C4A8FAF"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0" w:history="1">
        <w:r w:rsidRPr="00A40C7C">
          <w:rPr>
            <w:rStyle w:val="Hyperlink"/>
            <w:noProof/>
          </w:rPr>
          <w:t>Slika 4: Termostat Nest</w:t>
        </w:r>
        <w:r>
          <w:rPr>
            <w:noProof/>
            <w:webHidden/>
          </w:rPr>
          <w:tab/>
        </w:r>
        <w:r>
          <w:rPr>
            <w:noProof/>
            <w:webHidden/>
          </w:rPr>
          <w:fldChar w:fldCharType="begin"/>
        </w:r>
        <w:r>
          <w:rPr>
            <w:noProof/>
            <w:webHidden/>
          </w:rPr>
          <w:instrText xml:space="preserve"> PAGEREF _Toc458964010 \h </w:instrText>
        </w:r>
        <w:r>
          <w:rPr>
            <w:noProof/>
            <w:webHidden/>
          </w:rPr>
        </w:r>
        <w:r>
          <w:rPr>
            <w:noProof/>
            <w:webHidden/>
          </w:rPr>
          <w:fldChar w:fldCharType="separate"/>
        </w:r>
        <w:r>
          <w:rPr>
            <w:noProof/>
            <w:webHidden/>
          </w:rPr>
          <w:t>8</w:t>
        </w:r>
        <w:r>
          <w:rPr>
            <w:noProof/>
            <w:webHidden/>
          </w:rPr>
          <w:fldChar w:fldCharType="end"/>
        </w:r>
      </w:hyperlink>
    </w:p>
    <w:p w14:paraId="2376E9F1"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1" w:history="1">
        <w:r w:rsidRPr="00A40C7C">
          <w:rPr>
            <w:rStyle w:val="Hyperlink"/>
            <w:noProof/>
          </w:rPr>
          <w:t>Slika 5: Sistem pametne razsvetljave Philips Hue</w:t>
        </w:r>
        <w:r>
          <w:rPr>
            <w:noProof/>
            <w:webHidden/>
          </w:rPr>
          <w:tab/>
        </w:r>
        <w:r>
          <w:rPr>
            <w:noProof/>
            <w:webHidden/>
          </w:rPr>
          <w:fldChar w:fldCharType="begin"/>
        </w:r>
        <w:r>
          <w:rPr>
            <w:noProof/>
            <w:webHidden/>
          </w:rPr>
          <w:instrText xml:space="preserve"> PAGEREF _Toc458964011 \h </w:instrText>
        </w:r>
        <w:r>
          <w:rPr>
            <w:noProof/>
            <w:webHidden/>
          </w:rPr>
        </w:r>
        <w:r>
          <w:rPr>
            <w:noProof/>
            <w:webHidden/>
          </w:rPr>
          <w:fldChar w:fldCharType="separate"/>
        </w:r>
        <w:r>
          <w:rPr>
            <w:noProof/>
            <w:webHidden/>
          </w:rPr>
          <w:t>8</w:t>
        </w:r>
        <w:r>
          <w:rPr>
            <w:noProof/>
            <w:webHidden/>
          </w:rPr>
          <w:fldChar w:fldCharType="end"/>
        </w:r>
      </w:hyperlink>
    </w:p>
    <w:p w14:paraId="23F99353"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2" w:history="1">
        <w:r w:rsidRPr="00A40C7C">
          <w:rPr>
            <w:rStyle w:val="Hyperlink"/>
            <w:noProof/>
          </w:rPr>
          <w:t>Slika 6: Pametna ključavnica August</w:t>
        </w:r>
        <w:r>
          <w:rPr>
            <w:noProof/>
            <w:webHidden/>
          </w:rPr>
          <w:tab/>
        </w:r>
        <w:r>
          <w:rPr>
            <w:noProof/>
            <w:webHidden/>
          </w:rPr>
          <w:fldChar w:fldCharType="begin"/>
        </w:r>
        <w:r>
          <w:rPr>
            <w:noProof/>
            <w:webHidden/>
          </w:rPr>
          <w:instrText xml:space="preserve"> PAGEREF _Toc458964012 \h </w:instrText>
        </w:r>
        <w:r>
          <w:rPr>
            <w:noProof/>
            <w:webHidden/>
          </w:rPr>
        </w:r>
        <w:r>
          <w:rPr>
            <w:noProof/>
            <w:webHidden/>
          </w:rPr>
          <w:fldChar w:fldCharType="separate"/>
        </w:r>
        <w:r>
          <w:rPr>
            <w:noProof/>
            <w:webHidden/>
          </w:rPr>
          <w:t>9</w:t>
        </w:r>
        <w:r>
          <w:rPr>
            <w:noProof/>
            <w:webHidden/>
          </w:rPr>
          <w:fldChar w:fldCharType="end"/>
        </w:r>
      </w:hyperlink>
    </w:p>
    <w:p w14:paraId="3895A9A6"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3" w:history="1">
        <w:r w:rsidRPr="00A40C7C">
          <w:rPr>
            <w:rStyle w:val="Hyperlink"/>
            <w:noProof/>
          </w:rPr>
          <w:t>Slika 7: Samsung SmartThings Hub</w:t>
        </w:r>
        <w:r>
          <w:rPr>
            <w:noProof/>
            <w:webHidden/>
          </w:rPr>
          <w:tab/>
        </w:r>
        <w:r>
          <w:rPr>
            <w:noProof/>
            <w:webHidden/>
          </w:rPr>
          <w:fldChar w:fldCharType="begin"/>
        </w:r>
        <w:r>
          <w:rPr>
            <w:noProof/>
            <w:webHidden/>
          </w:rPr>
          <w:instrText xml:space="preserve"> PAGEREF _Toc458964013 \h </w:instrText>
        </w:r>
        <w:r>
          <w:rPr>
            <w:noProof/>
            <w:webHidden/>
          </w:rPr>
        </w:r>
        <w:r>
          <w:rPr>
            <w:noProof/>
            <w:webHidden/>
          </w:rPr>
          <w:fldChar w:fldCharType="separate"/>
        </w:r>
        <w:r>
          <w:rPr>
            <w:noProof/>
            <w:webHidden/>
          </w:rPr>
          <w:t>9</w:t>
        </w:r>
        <w:r>
          <w:rPr>
            <w:noProof/>
            <w:webHidden/>
          </w:rPr>
          <w:fldChar w:fldCharType="end"/>
        </w:r>
      </w:hyperlink>
    </w:p>
    <w:p w14:paraId="609A1E9E"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4" w:history="1">
        <w:r w:rsidRPr="00A40C7C">
          <w:rPr>
            <w:rStyle w:val="Hyperlink"/>
            <w:noProof/>
          </w:rPr>
          <w:t>Slika 8: Shema sistema pametne hiše</w:t>
        </w:r>
        <w:r>
          <w:rPr>
            <w:noProof/>
            <w:webHidden/>
          </w:rPr>
          <w:tab/>
        </w:r>
        <w:r>
          <w:rPr>
            <w:noProof/>
            <w:webHidden/>
          </w:rPr>
          <w:fldChar w:fldCharType="begin"/>
        </w:r>
        <w:r>
          <w:rPr>
            <w:noProof/>
            <w:webHidden/>
          </w:rPr>
          <w:instrText xml:space="preserve"> PAGEREF _Toc458964014 \h </w:instrText>
        </w:r>
        <w:r>
          <w:rPr>
            <w:noProof/>
            <w:webHidden/>
          </w:rPr>
        </w:r>
        <w:r>
          <w:rPr>
            <w:noProof/>
            <w:webHidden/>
          </w:rPr>
          <w:fldChar w:fldCharType="separate"/>
        </w:r>
        <w:r>
          <w:rPr>
            <w:noProof/>
            <w:webHidden/>
          </w:rPr>
          <w:t>13</w:t>
        </w:r>
        <w:r>
          <w:rPr>
            <w:noProof/>
            <w:webHidden/>
          </w:rPr>
          <w:fldChar w:fldCharType="end"/>
        </w:r>
      </w:hyperlink>
    </w:p>
    <w:p w14:paraId="13958106"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5" w:history="1">
        <w:r w:rsidRPr="00A40C7C">
          <w:rPr>
            <w:rStyle w:val="Hyperlink"/>
            <w:noProof/>
          </w:rPr>
          <w:t>Slika 9: Mikroračunalnik Raspberry Pi model B</w:t>
        </w:r>
        <w:r>
          <w:rPr>
            <w:noProof/>
            <w:webHidden/>
          </w:rPr>
          <w:tab/>
        </w:r>
        <w:r>
          <w:rPr>
            <w:noProof/>
            <w:webHidden/>
          </w:rPr>
          <w:fldChar w:fldCharType="begin"/>
        </w:r>
        <w:r>
          <w:rPr>
            <w:noProof/>
            <w:webHidden/>
          </w:rPr>
          <w:instrText xml:space="preserve"> PAGEREF _Toc458964015 \h </w:instrText>
        </w:r>
        <w:r>
          <w:rPr>
            <w:noProof/>
            <w:webHidden/>
          </w:rPr>
        </w:r>
        <w:r>
          <w:rPr>
            <w:noProof/>
            <w:webHidden/>
          </w:rPr>
          <w:fldChar w:fldCharType="separate"/>
        </w:r>
        <w:r>
          <w:rPr>
            <w:noProof/>
            <w:webHidden/>
          </w:rPr>
          <w:t>13</w:t>
        </w:r>
        <w:r>
          <w:rPr>
            <w:noProof/>
            <w:webHidden/>
          </w:rPr>
          <w:fldChar w:fldCharType="end"/>
        </w:r>
      </w:hyperlink>
    </w:p>
    <w:p w14:paraId="69836CB0"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6" w:history="1">
        <w:r w:rsidRPr="00A40C7C">
          <w:rPr>
            <w:rStyle w:val="Hyperlink"/>
            <w:noProof/>
          </w:rPr>
          <w:t>Slika 10: Temperaturni senzor DS18B20</w:t>
        </w:r>
        <w:r>
          <w:rPr>
            <w:noProof/>
            <w:webHidden/>
          </w:rPr>
          <w:tab/>
        </w:r>
        <w:r>
          <w:rPr>
            <w:noProof/>
            <w:webHidden/>
          </w:rPr>
          <w:fldChar w:fldCharType="begin"/>
        </w:r>
        <w:r>
          <w:rPr>
            <w:noProof/>
            <w:webHidden/>
          </w:rPr>
          <w:instrText xml:space="preserve"> PAGEREF _Toc458964016 \h </w:instrText>
        </w:r>
        <w:r>
          <w:rPr>
            <w:noProof/>
            <w:webHidden/>
          </w:rPr>
        </w:r>
        <w:r>
          <w:rPr>
            <w:noProof/>
            <w:webHidden/>
          </w:rPr>
          <w:fldChar w:fldCharType="separate"/>
        </w:r>
        <w:r>
          <w:rPr>
            <w:noProof/>
            <w:webHidden/>
          </w:rPr>
          <w:t>14</w:t>
        </w:r>
        <w:r>
          <w:rPr>
            <w:noProof/>
            <w:webHidden/>
          </w:rPr>
          <w:fldChar w:fldCharType="end"/>
        </w:r>
      </w:hyperlink>
    </w:p>
    <w:p w14:paraId="71ED8DE7"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7" w:history="1">
        <w:r w:rsidRPr="00A40C7C">
          <w:rPr>
            <w:rStyle w:val="Hyperlink"/>
            <w:noProof/>
          </w:rPr>
          <w:t>Slika 11: Rele kartica</w:t>
        </w:r>
        <w:r>
          <w:rPr>
            <w:noProof/>
            <w:webHidden/>
          </w:rPr>
          <w:tab/>
        </w:r>
        <w:r>
          <w:rPr>
            <w:noProof/>
            <w:webHidden/>
          </w:rPr>
          <w:fldChar w:fldCharType="begin"/>
        </w:r>
        <w:r>
          <w:rPr>
            <w:noProof/>
            <w:webHidden/>
          </w:rPr>
          <w:instrText xml:space="preserve"> PAGEREF _Toc458964017 \h </w:instrText>
        </w:r>
        <w:r>
          <w:rPr>
            <w:noProof/>
            <w:webHidden/>
          </w:rPr>
        </w:r>
        <w:r>
          <w:rPr>
            <w:noProof/>
            <w:webHidden/>
          </w:rPr>
          <w:fldChar w:fldCharType="separate"/>
        </w:r>
        <w:r>
          <w:rPr>
            <w:noProof/>
            <w:webHidden/>
          </w:rPr>
          <w:t>15</w:t>
        </w:r>
        <w:r>
          <w:rPr>
            <w:noProof/>
            <w:webHidden/>
          </w:rPr>
          <w:fldChar w:fldCharType="end"/>
        </w:r>
      </w:hyperlink>
    </w:p>
    <w:p w14:paraId="4169BB52"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8" w:history="1">
        <w:r w:rsidRPr="00A40C7C">
          <w:rPr>
            <w:rStyle w:val="Hyperlink"/>
            <w:noProof/>
          </w:rPr>
          <w:t>Slika 12: Sistem pametne hiše v ohišju</w:t>
        </w:r>
        <w:r>
          <w:rPr>
            <w:noProof/>
            <w:webHidden/>
          </w:rPr>
          <w:tab/>
        </w:r>
        <w:r>
          <w:rPr>
            <w:noProof/>
            <w:webHidden/>
          </w:rPr>
          <w:fldChar w:fldCharType="begin"/>
        </w:r>
        <w:r>
          <w:rPr>
            <w:noProof/>
            <w:webHidden/>
          </w:rPr>
          <w:instrText xml:space="preserve"> PAGEREF _Toc458964018 \h </w:instrText>
        </w:r>
        <w:r>
          <w:rPr>
            <w:noProof/>
            <w:webHidden/>
          </w:rPr>
        </w:r>
        <w:r>
          <w:rPr>
            <w:noProof/>
            <w:webHidden/>
          </w:rPr>
          <w:fldChar w:fldCharType="separate"/>
        </w:r>
        <w:r>
          <w:rPr>
            <w:noProof/>
            <w:webHidden/>
          </w:rPr>
          <w:t>16</w:t>
        </w:r>
        <w:r>
          <w:rPr>
            <w:noProof/>
            <w:webHidden/>
          </w:rPr>
          <w:fldChar w:fldCharType="end"/>
        </w:r>
      </w:hyperlink>
    </w:p>
    <w:p w14:paraId="104421EB"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9" w:history="1">
        <w:r w:rsidRPr="00A40C7C">
          <w:rPr>
            <w:rStyle w:val="Hyperlink"/>
            <w:noProof/>
          </w:rPr>
          <w:t>Slika 13: Zaslonska slika razvojnega okolja Xcode</w:t>
        </w:r>
        <w:r>
          <w:rPr>
            <w:noProof/>
            <w:webHidden/>
          </w:rPr>
          <w:tab/>
        </w:r>
        <w:r>
          <w:rPr>
            <w:noProof/>
            <w:webHidden/>
          </w:rPr>
          <w:fldChar w:fldCharType="begin"/>
        </w:r>
        <w:r>
          <w:rPr>
            <w:noProof/>
            <w:webHidden/>
          </w:rPr>
          <w:instrText xml:space="preserve"> PAGEREF _Toc458964019 \h </w:instrText>
        </w:r>
        <w:r>
          <w:rPr>
            <w:noProof/>
            <w:webHidden/>
          </w:rPr>
        </w:r>
        <w:r>
          <w:rPr>
            <w:noProof/>
            <w:webHidden/>
          </w:rPr>
          <w:fldChar w:fldCharType="separate"/>
        </w:r>
        <w:r>
          <w:rPr>
            <w:noProof/>
            <w:webHidden/>
          </w:rPr>
          <w:t>19</w:t>
        </w:r>
        <w:r>
          <w:rPr>
            <w:noProof/>
            <w:webHidden/>
          </w:rPr>
          <w:fldChar w:fldCharType="end"/>
        </w:r>
      </w:hyperlink>
    </w:p>
    <w:p w14:paraId="20D5E1C8"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20" w:history="1">
        <w:r w:rsidRPr="00A40C7C">
          <w:rPr>
            <w:rStyle w:val="Hyperlink"/>
            <w:noProof/>
          </w:rPr>
          <w:t>Slika 14: Zaslonska slika nastavitev aplikacije</w:t>
        </w:r>
        <w:r>
          <w:rPr>
            <w:noProof/>
            <w:webHidden/>
          </w:rPr>
          <w:tab/>
        </w:r>
        <w:r>
          <w:rPr>
            <w:noProof/>
            <w:webHidden/>
          </w:rPr>
          <w:fldChar w:fldCharType="begin"/>
        </w:r>
        <w:r>
          <w:rPr>
            <w:noProof/>
            <w:webHidden/>
          </w:rPr>
          <w:instrText xml:space="preserve"> PAGEREF _Toc458964020 \h </w:instrText>
        </w:r>
        <w:r>
          <w:rPr>
            <w:noProof/>
            <w:webHidden/>
          </w:rPr>
        </w:r>
        <w:r>
          <w:rPr>
            <w:noProof/>
            <w:webHidden/>
          </w:rPr>
          <w:fldChar w:fldCharType="separate"/>
        </w:r>
        <w:r>
          <w:rPr>
            <w:noProof/>
            <w:webHidden/>
          </w:rPr>
          <w:t>22</w:t>
        </w:r>
        <w:r>
          <w:rPr>
            <w:noProof/>
            <w:webHidden/>
          </w:rPr>
          <w:fldChar w:fldCharType="end"/>
        </w:r>
      </w:hyperlink>
    </w:p>
    <w:p w14:paraId="48436BFB"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21" w:history="1">
        <w:r w:rsidRPr="00A40C7C">
          <w:rPr>
            <w:rStyle w:val="Hyperlink"/>
            <w:noProof/>
          </w:rPr>
          <w:t>Slika 15: Gradnja grafičnega uporabniškega vmesnika v okolju Xcode</w:t>
        </w:r>
        <w:r>
          <w:rPr>
            <w:noProof/>
            <w:webHidden/>
          </w:rPr>
          <w:tab/>
        </w:r>
        <w:r>
          <w:rPr>
            <w:noProof/>
            <w:webHidden/>
          </w:rPr>
          <w:fldChar w:fldCharType="begin"/>
        </w:r>
        <w:r>
          <w:rPr>
            <w:noProof/>
            <w:webHidden/>
          </w:rPr>
          <w:instrText xml:space="preserve"> PAGEREF _Toc458964021 \h </w:instrText>
        </w:r>
        <w:r>
          <w:rPr>
            <w:noProof/>
            <w:webHidden/>
          </w:rPr>
        </w:r>
        <w:r>
          <w:rPr>
            <w:noProof/>
            <w:webHidden/>
          </w:rPr>
          <w:fldChar w:fldCharType="separate"/>
        </w:r>
        <w:r>
          <w:rPr>
            <w:noProof/>
            <w:webHidden/>
          </w:rPr>
          <w:t>24</w:t>
        </w:r>
        <w:r>
          <w:rPr>
            <w:noProof/>
            <w:webHidden/>
          </w:rPr>
          <w:fldChar w:fldCharType="end"/>
        </w:r>
      </w:hyperlink>
    </w:p>
    <w:p w14:paraId="5D924A1C"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22" w:history="1">
        <w:r w:rsidRPr="00A40C7C">
          <w:rPr>
            <w:rStyle w:val="Hyperlink"/>
            <w:noProof/>
          </w:rPr>
          <w:t>Slika 16: Zaslonska slika hitrega dostopa Today extension</w:t>
        </w:r>
        <w:r>
          <w:rPr>
            <w:noProof/>
            <w:webHidden/>
          </w:rPr>
          <w:tab/>
        </w:r>
        <w:r>
          <w:rPr>
            <w:noProof/>
            <w:webHidden/>
          </w:rPr>
          <w:fldChar w:fldCharType="begin"/>
        </w:r>
        <w:r>
          <w:rPr>
            <w:noProof/>
            <w:webHidden/>
          </w:rPr>
          <w:instrText xml:space="preserve"> PAGEREF _Toc458964022 \h </w:instrText>
        </w:r>
        <w:r>
          <w:rPr>
            <w:noProof/>
            <w:webHidden/>
          </w:rPr>
        </w:r>
        <w:r>
          <w:rPr>
            <w:noProof/>
            <w:webHidden/>
          </w:rPr>
          <w:fldChar w:fldCharType="separate"/>
        </w:r>
        <w:r>
          <w:rPr>
            <w:noProof/>
            <w:webHidden/>
          </w:rPr>
          <w:t>25</w:t>
        </w:r>
        <w:r>
          <w:rPr>
            <w:noProof/>
            <w:webHidden/>
          </w:rPr>
          <w:fldChar w:fldCharType="end"/>
        </w:r>
      </w:hyperlink>
    </w:p>
    <w:p w14:paraId="5031EA6A"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23" w:history="1">
        <w:r w:rsidRPr="00A40C7C">
          <w:rPr>
            <w:rStyle w:val="Hyperlink"/>
            <w:noProof/>
          </w:rPr>
          <w:t>Slika 17: Usmerjevalnik Mikrotik hAP ac</w:t>
        </w:r>
        <w:r>
          <w:rPr>
            <w:noProof/>
            <w:webHidden/>
          </w:rPr>
          <w:tab/>
        </w:r>
        <w:r>
          <w:rPr>
            <w:noProof/>
            <w:webHidden/>
          </w:rPr>
          <w:fldChar w:fldCharType="begin"/>
        </w:r>
        <w:r>
          <w:rPr>
            <w:noProof/>
            <w:webHidden/>
          </w:rPr>
          <w:instrText xml:space="preserve"> PAGEREF _Toc458964023 \h </w:instrText>
        </w:r>
        <w:r>
          <w:rPr>
            <w:noProof/>
            <w:webHidden/>
          </w:rPr>
        </w:r>
        <w:r>
          <w:rPr>
            <w:noProof/>
            <w:webHidden/>
          </w:rPr>
          <w:fldChar w:fldCharType="separate"/>
        </w:r>
        <w:r>
          <w:rPr>
            <w:noProof/>
            <w:webHidden/>
          </w:rPr>
          <w:t>26</w:t>
        </w:r>
        <w:r>
          <w:rPr>
            <w:noProof/>
            <w:webHidden/>
          </w:rPr>
          <w:fldChar w:fldCharType="end"/>
        </w:r>
      </w:hyperlink>
    </w:p>
    <w:p w14:paraId="735E8905" w14:textId="377AFB96" w:rsidR="00030017" w:rsidRDefault="002B38D9" w:rsidP="004052B4">
      <w:pPr>
        <w:rPr>
          <w:sz w:val="24"/>
          <w:szCs w:val="24"/>
        </w:rPr>
      </w:pPr>
      <w:r w:rsidRPr="00AE3509">
        <w:rPr>
          <w:sz w:val="24"/>
          <w:szCs w:val="24"/>
        </w:rPr>
        <w:fldChar w:fldCharType="end"/>
      </w:r>
    </w:p>
    <w:p w14:paraId="083BF679" w14:textId="77777777" w:rsidR="00030017" w:rsidRDefault="00030017">
      <w:pPr>
        <w:spacing w:line="240" w:lineRule="auto"/>
        <w:jc w:val="left"/>
        <w:rPr>
          <w:sz w:val="24"/>
          <w:szCs w:val="24"/>
        </w:rPr>
      </w:pPr>
      <w:r>
        <w:rPr>
          <w:sz w:val="24"/>
          <w:szCs w:val="24"/>
        </w:rPr>
        <w:br w:type="page"/>
      </w:r>
    </w:p>
    <w:p w14:paraId="322F784F" w14:textId="3D694718" w:rsidR="00030017" w:rsidRDefault="00030017" w:rsidP="0047726A">
      <w:pPr>
        <w:rPr>
          <w:b/>
          <w:sz w:val="28"/>
        </w:rPr>
      </w:pPr>
      <w:r w:rsidRPr="00030017">
        <w:rPr>
          <w:b/>
          <w:sz w:val="28"/>
        </w:rPr>
        <w:lastRenderedPageBreak/>
        <w:t>Uporabljene kratice</w:t>
      </w:r>
    </w:p>
    <w:p w14:paraId="2E091C54" w14:textId="2E0729BA" w:rsidR="009A5639" w:rsidRDefault="009A5639" w:rsidP="0021747A">
      <w:r>
        <w:t>TODO preveri ali so zajete vse kratice</w:t>
      </w:r>
      <w:r w:rsidR="0021747A">
        <w:t>, razloži</w:t>
      </w:r>
    </w:p>
    <w:p w14:paraId="5AD3262C" w14:textId="56168AB8" w:rsidR="003F42AF" w:rsidRDefault="00030017" w:rsidP="00030017">
      <w:r>
        <w:t xml:space="preserve">IoT – </w:t>
      </w:r>
      <w:r w:rsidR="0093725B">
        <w:t>Internet stvari (</w:t>
      </w:r>
      <w:r>
        <w:t>Internet of Things</w:t>
      </w:r>
      <w:r w:rsidR="003F42AF">
        <w:t>)</w:t>
      </w:r>
    </w:p>
    <w:p w14:paraId="614CB05B" w14:textId="4C5BE0CC" w:rsidR="003F42AF" w:rsidRDefault="003F42AF" w:rsidP="00030017">
      <w:r>
        <w:t xml:space="preserve">IP </w:t>
      </w:r>
      <w:r w:rsidR="00F7576C">
        <w:t>–</w:t>
      </w:r>
      <w:r>
        <w:t xml:space="preserve"> </w:t>
      </w:r>
      <w:r w:rsidR="00F7576C">
        <w:t>Internet protocol</w:t>
      </w:r>
    </w:p>
    <w:p w14:paraId="405D0A2B" w14:textId="46E8F7E1" w:rsidR="00F7576C" w:rsidRDefault="00F7576C" w:rsidP="00030017">
      <w:r>
        <w:t>GPIO – General  Purpose Input Output</w:t>
      </w:r>
    </w:p>
    <w:p w14:paraId="0F68EA16" w14:textId="5B5F61CB" w:rsidR="00F7576C" w:rsidRDefault="00D52A20" w:rsidP="00030017">
      <w:r>
        <w:t>SD</w:t>
      </w:r>
    </w:p>
    <w:p w14:paraId="2277720F" w14:textId="117FB8FD" w:rsidR="00D52A20" w:rsidRDefault="00D52A20" w:rsidP="00030017">
      <w:r>
        <w:t>SSH</w:t>
      </w:r>
    </w:p>
    <w:p w14:paraId="6BE87FB9" w14:textId="23D4E385" w:rsidR="00D52A20" w:rsidRDefault="00D52A20" w:rsidP="00030017">
      <w:r>
        <w:t>API</w:t>
      </w:r>
    </w:p>
    <w:p w14:paraId="5178D6CA" w14:textId="5CC9DFA8" w:rsidR="00D52A20" w:rsidRDefault="00D52A20" w:rsidP="00030017">
      <w:r>
        <w:t>JSON</w:t>
      </w:r>
    </w:p>
    <w:p w14:paraId="355E3BA8" w14:textId="7B236C47" w:rsidR="00D52A20" w:rsidRDefault="00D52A20" w:rsidP="00030017">
      <w:r>
        <w:t>NAT</w:t>
      </w:r>
    </w:p>
    <w:p w14:paraId="18FDCE3D" w14:textId="669F66BE" w:rsidR="00D52A20" w:rsidRDefault="00D52A20" w:rsidP="00030017">
      <w:r>
        <w:t>REST</w:t>
      </w:r>
    </w:p>
    <w:p w14:paraId="5BDDCA1B" w14:textId="3B6358A3" w:rsidR="00D52A20" w:rsidRDefault="00AF7CE5" w:rsidP="00030017">
      <w:r>
        <w:t>PWM</w:t>
      </w:r>
    </w:p>
    <w:p w14:paraId="1EA64A15" w14:textId="6C74CEE2" w:rsidR="00AF7CE5" w:rsidRDefault="00AF7CE5" w:rsidP="00030017">
      <w:r>
        <w:t>BPM</w:t>
      </w:r>
    </w:p>
    <w:p w14:paraId="73908AF8" w14:textId="0B303BAA" w:rsidR="00DC38A9" w:rsidRDefault="00DC38A9" w:rsidP="00030017">
      <w:r>
        <w:t>git, svn, bzr, http in hg</w:t>
      </w:r>
    </w:p>
    <w:p w14:paraId="475AEFF0" w14:textId="06B393B2" w:rsidR="00550C19" w:rsidRDefault="00550C19" w:rsidP="00030017">
      <w:r>
        <w:t>GPS</w:t>
      </w:r>
    </w:p>
    <w:p w14:paraId="1BA7473F" w14:textId="7B64F474" w:rsidR="00A10916" w:rsidRDefault="00E72365" w:rsidP="00030017">
      <w:r>
        <w:t xml:space="preserve">RFID - </w:t>
      </w:r>
      <w:r w:rsidRPr="00E72365">
        <w:t>Radio-Frequency I</w:t>
      </w:r>
      <w:r w:rsidR="00A10916" w:rsidRPr="00E72365">
        <w:t>d</w:t>
      </w:r>
      <w:r w:rsidRPr="00E72365">
        <w:t>entification</w:t>
      </w:r>
    </w:p>
    <w:p w14:paraId="62ED921B" w14:textId="77777777" w:rsidR="003762D6" w:rsidRDefault="003762D6" w:rsidP="00030017"/>
    <w:p w14:paraId="258E660C" w14:textId="2DA7117A" w:rsidR="003762D6" w:rsidRDefault="003762D6">
      <w:pPr>
        <w:spacing w:line="240" w:lineRule="auto"/>
        <w:jc w:val="left"/>
      </w:pPr>
      <w:r>
        <w:br w:type="page"/>
      </w:r>
    </w:p>
    <w:p w14:paraId="7D5638E7" w14:textId="77777777" w:rsidR="003762D6" w:rsidRDefault="003762D6">
      <w:pPr>
        <w:spacing w:line="240" w:lineRule="auto"/>
        <w:jc w:val="left"/>
        <w:sectPr w:rsidR="003762D6" w:rsidSect="00437D0A">
          <w:pgSz w:w="11901" w:h="16834" w:code="9"/>
          <w:pgMar w:top="1701" w:right="1418" w:bottom="1701" w:left="1701" w:header="851" w:footer="709" w:gutter="0"/>
          <w:pgNumType w:fmt="lowerRoman" w:start="1"/>
          <w:cols w:space="708"/>
          <w:docGrid w:linePitch="299"/>
        </w:sectPr>
      </w:pPr>
    </w:p>
    <w:p w14:paraId="2625B920" w14:textId="2403BF5C" w:rsidR="00AE3509" w:rsidRPr="00AE3509" w:rsidRDefault="002B38D9" w:rsidP="00AE3509">
      <w:pPr>
        <w:pStyle w:val="Heading1"/>
        <w:rPr>
          <w:b/>
          <w:lang w:val="sl-SI"/>
        </w:rPr>
      </w:pPr>
      <w:bookmarkStart w:id="0" w:name="_Toc309712165"/>
      <w:bookmarkStart w:id="1" w:name="_Toc310788730"/>
      <w:bookmarkStart w:id="2" w:name="_Toc310788963"/>
      <w:bookmarkStart w:id="3" w:name="_Toc311024870"/>
      <w:bookmarkStart w:id="4" w:name="_Toc313614922"/>
      <w:bookmarkStart w:id="5" w:name="_Toc313865292"/>
      <w:bookmarkStart w:id="6" w:name="_Toc313865419"/>
      <w:bookmarkStart w:id="7" w:name="_Toc313871429"/>
      <w:bookmarkStart w:id="8" w:name="_Toc318438937"/>
      <w:bookmarkStart w:id="9" w:name="_Toc458964024"/>
      <w:r w:rsidRPr="00AE3509">
        <w:rPr>
          <w:b/>
          <w:lang w:val="sl-SI"/>
        </w:rPr>
        <w:lastRenderedPageBreak/>
        <w:t>UVOD</w:t>
      </w:r>
      <w:bookmarkEnd w:id="0"/>
      <w:bookmarkEnd w:id="1"/>
      <w:bookmarkEnd w:id="2"/>
      <w:bookmarkEnd w:id="3"/>
      <w:bookmarkEnd w:id="4"/>
      <w:bookmarkEnd w:id="5"/>
      <w:bookmarkEnd w:id="6"/>
      <w:bookmarkEnd w:id="7"/>
      <w:bookmarkEnd w:id="8"/>
      <w:bookmarkEnd w:id="9"/>
    </w:p>
    <w:p w14:paraId="4B7446C3" w14:textId="79D1E0F0" w:rsidR="007F0D5D" w:rsidRDefault="00ED7D95" w:rsidP="00CE669E">
      <w:r>
        <w:t xml:space="preserve">Veliko je govora o pametnih napravah, s katerimi se </w:t>
      </w:r>
      <w:r w:rsidR="004A120A">
        <w:t xml:space="preserve">dnevno </w:t>
      </w:r>
      <w:r>
        <w:t>srečujemo. Pametni telefon, pametna omrežja, pametne hiše</w:t>
      </w:r>
      <w:r w:rsidR="00497C62">
        <w:t>, pametna mesta</w:t>
      </w:r>
      <w:r>
        <w:t xml:space="preserve"> ipd. Kategoriji teh naprav </w:t>
      </w:r>
      <w:r w:rsidR="00CF67A3">
        <w:t>pravimo</w:t>
      </w:r>
      <w:r>
        <w:t xml:space="preserve"> tudi IoT (Internet of Things). Pametna hiša, je hiša v kateri naj bi večino naprav upravljal enoten sistem. Bistvo vsega je povezovanje, upravljanje in nadzor nad porabniki, </w:t>
      </w:r>
      <w:r w:rsidR="00C97C13">
        <w:t>katerega cilj je</w:t>
      </w:r>
      <w:r>
        <w:t xml:space="preserve"> zviševanja nivoja udobja, varčnosti in varnosti. Primer </w:t>
      </w:r>
      <w:r w:rsidR="00C97C13">
        <w:t>uporabe</w:t>
      </w:r>
      <w:r>
        <w:t xml:space="preserve"> </w:t>
      </w:r>
      <w:r w:rsidR="00C97C13">
        <w:t>je</w:t>
      </w:r>
      <w:r>
        <w:t>, da</w:t>
      </w:r>
      <w:r w:rsidR="00C97C13">
        <w:t xml:space="preserve"> se</w:t>
      </w:r>
      <w:r>
        <w:t xml:space="preserve"> </w:t>
      </w:r>
      <w:r w:rsidR="00C97C13">
        <w:t>ob odhodu od doma</w:t>
      </w:r>
      <w:r>
        <w:t xml:space="preserve"> </w:t>
      </w:r>
      <w:r w:rsidR="00C97C13">
        <w:t>avtomatsko</w:t>
      </w:r>
      <w:r>
        <w:t xml:space="preserve"> izključi</w:t>
      </w:r>
      <w:r w:rsidR="00C97C13">
        <w:t>jo</w:t>
      </w:r>
      <w:r>
        <w:t xml:space="preserve"> vsa svetila in druge naprave v hiši, vključi alarm, zniža nivo ogrevanja ter vključi simulacij</w:t>
      </w:r>
      <w:r w:rsidR="00C97C13">
        <w:t>a</w:t>
      </w:r>
      <w:r>
        <w:t xml:space="preserve"> prisotnosti</w:t>
      </w:r>
      <w:r w:rsidR="001F0295">
        <w:t xml:space="preserve"> </w:t>
      </w:r>
      <w:r w:rsidR="003062B5">
        <w:fldChar w:fldCharType="begin" w:fldLock="1"/>
      </w:r>
      <w:r w:rsidR="00056C51">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rsidR="003062B5">
        <w:fldChar w:fldCharType="separate"/>
      </w:r>
      <w:r w:rsidR="00CE490C" w:rsidRPr="00CE490C">
        <w:rPr>
          <w:noProof/>
        </w:rPr>
        <w:t>[1]</w:t>
      </w:r>
      <w:r w:rsidR="003062B5">
        <w:fldChar w:fldCharType="end"/>
      </w:r>
      <w:r>
        <w:t>.</w:t>
      </w:r>
      <w:bookmarkStart w:id="10" w:name="_Toc309712166"/>
      <w:bookmarkStart w:id="11" w:name="_Toc310788731"/>
      <w:bookmarkStart w:id="12" w:name="_Toc310788964"/>
      <w:bookmarkStart w:id="13" w:name="_Toc311024871"/>
      <w:bookmarkStart w:id="14" w:name="_Toc313614923"/>
      <w:bookmarkStart w:id="15" w:name="_Toc313865293"/>
      <w:bookmarkStart w:id="16" w:name="_Toc313865420"/>
      <w:bookmarkStart w:id="17" w:name="_Toc313871430"/>
      <w:bookmarkStart w:id="18" w:name="_Toc318438938"/>
    </w:p>
    <w:p w14:paraId="0F8F1C4D" w14:textId="77777777" w:rsidR="00CE669E" w:rsidRDefault="00CE669E" w:rsidP="00CE669E">
      <w:pPr>
        <w:ind w:firstLine="397"/>
      </w:pPr>
    </w:p>
    <w:p w14:paraId="2C4E6AA0" w14:textId="6CBADFE5" w:rsidR="003F2E02" w:rsidRDefault="00387D12" w:rsidP="00CE669E">
      <w:r>
        <w:t>Pri IoT gre za</w:t>
      </w:r>
      <w:r w:rsidR="003F2E02" w:rsidRPr="003F2E02">
        <w:t xml:space="preserve"> digitalizacijo  </w:t>
      </w:r>
      <w:r>
        <w:t>fi</w:t>
      </w:r>
      <w:r w:rsidR="003F2E02" w:rsidRPr="003F2E02">
        <w:t xml:space="preserve">zičnega sveta, torej naprav in </w:t>
      </w:r>
      <w:r>
        <w:t>stvari okoli nas. S tem pridobi</w:t>
      </w:r>
      <w:r w:rsidR="003F2E02" w:rsidRPr="003F2E02">
        <w:t xml:space="preserve">vamo različne podatke o stvareh in jih uporabimo </w:t>
      </w:r>
      <w:r>
        <w:t>v različne namene, koristne ta</w:t>
      </w:r>
      <w:r w:rsidR="003F2E02" w:rsidRPr="003F2E02">
        <w:t>ko za uporab</w:t>
      </w:r>
      <w:r>
        <w:t>nike kot za podjetja, ki te na</w:t>
      </w:r>
      <w:r w:rsidR="003F2E02" w:rsidRPr="003F2E02">
        <w:t xml:space="preserve">prave načrtujejo, proizvajajo in prodajajo. Pri IoT gre </w:t>
      </w:r>
      <w:r>
        <w:t>predvsem za tehnologije, ki po</w:t>
      </w:r>
      <w:r w:rsidR="003F2E02" w:rsidRPr="003F2E02">
        <w:t>nujajo p</w:t>
      </w:r>
      <w:r>
        <w:t>odporo pametnim rešitvam v pa</w:t>
      </w:r>
      <w:r w:rsidR="003F2E02" w:rsidRPr="003F2E02">
        <w:t xml:space="preserve">nogah, ki niso </w:t>
      </w:r>
      <w:r w:rsidR="00C97C13">
        <w:t>običajne</w:t>
      </w:r>
      <w:r w:rsidR="003F2E02" w:rsidRPr="003F2E02">
        <w:t xml:space="preserve"> </w:t>
      </w:r>
      <w:r>
        <w:t xml:space="preserve">za </w:t>
      </w:r>
      <w:r w:rsidR="003F2E02" w:rsidRPr="003F2E02">
        <w:t>IT.</w:t>
      </w:r>
      <w:r w:rsidR="00C97C13">
        <w:t xml:space="preserve"> Na kratko</w:t>
      </w:r>
      <w:r w:rsidR="003F2E02" w:rsidRPr="003F2E02">
        <w:t>, internet stvari precej vsa</w:t>
      </w:r>
      <w:r>
        <w:t>kdanje »stvari« poveže med se</w:t>
      </w:r>
      <w:r w:rsidR="003F2E02" w:rsidRPr="003F2E02">
        <w:t xml:space="preserve">boj </w:t>
      </w:r>
      <w:r w:rsidR="00C97C13">
        <w:t>s pomočjo</w:t>
      </w:r>
      <w:r w:rsidR="003F2E02" w:rsidRPr="003F2E02">
        <w:t xml:space="preserve"> interneta ali namenskih omrežij</w:t>
      </w:r>
      <w:r>
        <w:t xml:space="preserve">. </w:t>
      </w:r>
      <w:r w:rsidR="003F2E02" w:rsidRPr="003F2E02">
        <w:t xml:space="preserve">Med </w:t>
      </w:r>
      <w:r>
        <w:t>te povezane stvari sodijo pred</w:t>
      </w:r>
      <w:r w:rsidR="003F2E02" w:rsidRPr="003F2E02">
        <w:t>vsem različn</w:t>
      </w:r>
      <w:r>
        <w:t>e naprave in aparati kot so tiskalni</w:t>
      </w:r>
      <w:r w:rsidR="003F2E02" w:rsidRPr="003F2E02">
        <w:t>ki v podjetjih, avtomobili, stroji in oprema v to</w:t>
      </w:r>
      <w:r>
        <w:t>varnah, obcestne luči in drugo</w:t>
      </w:r>
      <w:r w:rsidR="003F2E02" w:rsidRPr="003F2E02">
        <w:t>, pa tudi vrata in ok</w:t>
      </w:r>
      <w:r>
        <w:t>na v zgradbah, klimatske napra</w:t>
      </w:r>
      <w:r w:rsidR="003F2E02" w:rsidRPr="003F2E02">
        <w:t>ve, ventili na radiatorjih in oprema v naših domovih, od</w:t>
      </w:r>
      <w:r>
        <w:t xml:space="preserve"> hladilnikov in pečic do pral</w:t>
      </w:r>
      <w:r w:rsidR="003F2E02" w:rsidRPr="003F2E02">
        <w:t xml:space="preserve">nih, pomivalnih in sušilnih strojev. Tudi človek je </w:t>
      </w:r>
      <w:r>
        <w:t>del ekosistema – denimo rekrea</w:t>
      </w:r>
      <w:r w:rsidR="003F2E02" w:rsidRPr="003F2E02">
        <w:t>tivni športniki s pametnimi urami,</w:t>
      </w:r>
      <w:r>
        <w:t xml:space="preserve"> ki so dej</w:t>
      </w:r>
      <w:r w:rsidR="003F2E02" w:rsidRPr="003F2E02">
        <w:t>ansko merilni instrumenti – in celo živali, saj napredni</w:t>
      </w:r>
      <w:r>
        <w:t xml:space="preserve"> kmetje svojo živino s pomoč</w:t>
      </w:r>
      <w:r w:rsidR="003F2E02" w:rsidRPr="003F2E02">
        <w:t>jo namenskih aplikacij že spremljajo tako v hlevu kot na paši</w:t>
      </w:r>
      <w:r w:rsidR="003E2601">
        <w:t xml:space="preserve"> </w:t>
      </w:r>
      <w:r w:rsidR="003E2601">
        <w:fldChar w:fldCharType="begin" w:fldLock="1"/>
      </w:r>
      <w:r w:rsidR="00056C51">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"Toma\u017e", "given" : "Vidonja",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rsidR="003E2601">
        <w:fldChar w:fldCharType="separate"/>
      </w:r>
      <w:r w:rsidR="00CE490C" w:rsidRPr="00CE490C">
        <w:rPr>
          <w:noProof/>
        </w:rPr>
        <w:t>[2]</w:t>
      </w:r>
      <w:r w:rsidR="003E2601">
        <w:fldChar w:fldCharType="end"/>
      </w:r>
      <w:r w:rsidR="003F2E02" w:rsidRPr="003F2E02">
        <w:t>.</w:t>
      </w:r>
    </w:p>
    <w:p w14:paraId="634D99AB" w14:textId="77777777" w:rsidR="00CE669E" w:rsidRDefault="00CE669E" w:rsidP="002872A0">
      <w:pPr>
        <w:ind w:firstLine="397"/>
      </w:pPr>
    </w:p>
    <w:p w14:paraId="0C92FBD1" w14:textId="34C31A10" w:rsidR="0010286D" w:rsidRDefault="007F0D5D" w:rsidP="00CE669E">
      <w:r>
        <w:t>N</w:t>
      </w:r>
      <w:r w:rsidR="00ED7D95">
        <w:t xml:space="preserve">a področju IoT </w:t>
      </w:r>
      <w:r>
        <w:t xml:space="preserve">obstaja </w:t>
      </w:r>
      <w:r w:rsidR="002B21A2">
        <w:t>več</w:t>
      </w:r>
      <w:r w:rsidR="00ED7D95">
        <w:t xml:space="preserve"> medseboj nekompatibilnih standardov</w:t>
      </w:r>
      <w:r w:rsidR="002B21A2">
        <w:t xml:space="preserve">. Nekateri </w:t>
      </w:r>
      <w:r w:rsidR="006A1287">
        <w:t>sistemi</w:t>
      </w:r>
      <w:r w:rsidR="002B21A2">
        <w:t xml:space="preserve"> so</w:t>
      </w:r>
      <w:r w:rsidR="008E7A1E">
        <w:t xml:space="preserve"> v celoti</w:t>
      </w:r>
      <w:r w:rsidR="002B21A2">
        <w:t xml:space="preserve"> odprtokodni</w:t>
      </w:r>
      <w:r w:rsidR="00C97C13">
        <w:t>,</w:t>
      </w:r>
      <w:r w:rsidR="006A1287">
        <w:t xml:space="preserve"> spet drugi so lastniški in zaprtokodni</w:t>
      </w:r>
      <w:r w:rsidR="002B21A2">
        <w:t>.</w:t>
      </w:r>
      <w:r w:rsidR="008E7A1E">
        <w:t xml:space="preserve"> </w:t>
      </w:r>
      <w:r w:rsidR="006A1287">
        <w:t xml:space="preserve">Nekateri sistemi imajo odprtokodno </w:t>
      </w:r>
      <w:r w:rsidR="008E7A1E">
        <w:t>tudi strojno opremo pametnih naprav.</w:t>
      </w:r>
      <w:r w:rsidR="006A1287">
        <w:t xml:space="preserve"> Uporabniška prednost takšnih sistemov je, da uporabnik ni vezan na enega proizvajalca strojne opreme.</w:t>
      </w:r>
      <w:r w:rsidR="008E7A1E">
        <w:t xml:space="preserve"> V nalogi se bomo posvet</w:t>
      </w:r>
      <w:r w:rsidR="006A1287">
        <w:t xml:space="preserve">ili odprtokodnim sistemom. Razvili bomo tudi lasten sistem za pametno hišo s pomočjo računalnika Raspberry pi in aplikacijo za Applovo mobilno platformo iOS. </w:t>
      </w:r>
    </w:p>
    <w:p w14:paraId="5D25BA4A" w14:textId="77777777" w:rsidR="00CE669E" w:rsidRDefault="00CE669E" w:rsidP="002872A0">
      <w:pPr>
        <w:ind w:firstLine="397"/>
      </w:pPr>
    </w:p>
    <w:p w14:paraId="281ADAE0" w14:textId="718B6C6B" w:rsidR="00904D09" w:rsidRDefault="00CE1F5D" w:rsidP="00CE669E">
      <w:r>
        <w:t xml:space="preserve">V prvem </w:t>
      </w:r>
      <w:r w:rsidR="00C77DEF">
        <w:t xml:space="preserve">delu diplomskega dela bomo predstavili primere uporabe pametnih naprav v realnem svetu. V drugem delu bomo omenili princip odprte kode in omenili nekaj orodij in ponudnikov, ki podpirajo ta princip. </w:t>
      </w:r>
      <w:r w:rsidR="003E0CC2">
        <w:t xml:space="preserve">V tretjem </w:t>
      </w:r>
      <w:r w:rsidR="009A5639">
        <w:t>delu</w:t>
      </w:r>
      <w:r w:rsidR="003E0CC2">
        <w:t xml:space="preserve"> bodo predstavljeni sodobni komunikacijski protokoli, ki jih pametne naprave uporabljajo. </w:t>
      </w:r>
      <w:r w:rsidR="009A5639">
        <w:t xml:space="preserve">V četrtem delu bomo opisali razvoj lastne rešitve za pametno hišo. Najprej bomo prikazali razvoj strojne opreme, za tem </w:t>
      </w:r>
      <w:r w:rsidR="009A5639">
        <w:lastRenderedPageBreak/>
        <w:t xml:space="preserve">pa še programski del, ki bo razdeljen na strežniški del in na odjemalca, t.j. mobilno aplikacijo za operacijski sistem iOS. </w:t>
      </w:r>
      <w:r w:rsidR="00BD1A82">
        <w:t>Opisana bodo tudi nekatera uporabljena orodja. Peti del bo govoril o konfiguraciji lastno razvitega sistema v omrežje. Šesti del bo povzel poglavitne težave v IoT</w:t>
      </w:r>
      <w:r w:rsidR="00C97C13">
        <w:t>, v</w:t>
      </w:r>
      <w:r w:rsidR="00BD1A82">
        <w:t xml:space="preserve"> sklepu </w:t>
      </w:r>
      <w:r w:rsidR="00C97C13">
        <w:t xml:space="preserve">pa </w:t>
      </w:r>
      <w:r w:rsidR="00BD1A82">
        <w:t>bo predl</w:t>
      </w:r>
      <w:r w:rsidR="005D7E02">
        <w:t>agan sistem za pametno hišo, ki je nastal na podlagi raziskav in testiranj za potrebe diplomskega dela.</w:t>
      </w:r>
      <w:bookmarkStart w:id="19" w:name="_Toc309712167"/>
      <w:bookmarkStart w:id="20" w:name="_Toc310788732"/>
      <w:bookmarkStart w:id="21" w:name="_Toc310788965"/>
      <w:bookmarkStart w:id="22" w:name="_Toc311024872"/>
      <w:bookmarkStart w:id="23" w:name="_Toc313614924"/>
      <w:bookmarkStart w:id="24" w:name="_Toc313865294"/>
      <w:bookmarkStart w:id="25" w:name="_Toc313865421"/>
      <w:bookmarkStart w:id="26" w:name="_Toc313871431"/>
      <w:bookmarkStart w:id="27" w:name="_Toc318438939"/>
      <w:bookmarkEnd w:id="10"/>
      <w:bookmarkEnd w:id="11"/>
      <w:bookmarkEnd w:id="12"/>
      <w:bookmarkEnd w:id="13"/>
      <w:bookmarkEnd w:id="14"/>
      <w:bookmarkEnd w:id="15"/>
      <w:bookmarkEnd w:id="16"/>
      <w:bookmarkEnd w:id="17"/>
      <w:bookmarkEnd w:id="18"/>
    </w:p>
    <w:p w14:paraId="0CA83EE3" w14:textId="3D5385D6" w:rsidR="0021747A" w:rsidRPr="00904D09" w:rsidRDefault="0021747A" w:rsidP="00904D09">
      <w:r>
        <w:t>TODO: preveri opis poglavij</w:t>
      </w:r>
    </w:p>
    <w:p w14:paraId="3E863869" w14:textId="361FD2D8" w:rsidR="00CB224D" w:rsidRPr="00CB224D" w:rsidRDefault="00661BBB" w:rsidP="00CB224D">
      <w:pPr>
        <w:pStyle w:val="Heading1"/>
      </w:pPr>
      <w:bookmarkStart w:id="28" w:name="_Toc458964025"/>
      <w:r>
        <w:t>P</w:t>
      </w:r>
      <w:r w:rsidR="00442211">
        <w:t>ametna hiša</w:t>
      </w:r>
      <w:bookmarkEnd w:id="28"/>
    </w:p>
    <w:p w14:paraId="602999AA" w14:textId="27640C63" w:rsidR="007C5A88" w:rsidRDefault="005539FB" w:rsidP="005539FB">
      <w:r>
        <w:t xml:space="preserve">Pod pojmom pametna hiša se skriva </w:t>
      </w:r>
      <w:r w:rsidR="00C97C13">
        <w:t>mnogo</w:t>
      </w:r>
      <w:r>
        <w:t xml:space="preserve"> pametnih naprav, ki jih kontrolira centralni sistem. Tipično se </w:t>
      </w:r>
      <w:r w:rsidR="00C97C13">
        <w:t xml:space="preserve"> ta</w:t>
      </w:r>
      <w:r>
        <w:t xml:space="preserve"> povezuje z </w:t>
      </w:r>
      <w:r w:rsidR="0050790D">
        <w:t>računalniškim</w:t>
      </w:r>
      <w:r>
        <w:t xml:space="preserve"> oblak</w:t>
      </w:r>
      <w:r w:rsidR="0050790D">
        <w:t>om</w:t>
      </w:r>
      <w:r>
        <w:t>, nanj se pa prav tako povezujejo pametni telefoni</w:t>
      </w:r>
      <w:r w:rsidR="007C5A88">
        <w:t xml:space="preserve"> in tablični računalniki</w:t>
      </w:r>
      <w:r>
        <w:t xml:space="preserve">. </w:t>
      </w:r>
      <w:r w:rsidR="007C5A88">
        <w:t>V oblaku</w:t>
      </w:r>
      <w:r>
        <w:t xml:space="preserve"> se podatki shranjujejo in analizirajo. </w:t>
      </w:r>
      <w:r w:rsidR="007C5A88">
        <w:t>Pametna hiša vključuje naprave kot so:</w:t>
      </w:r>
    </w:p>
    <w:p w14:paraId="6BD85F5A" w14:textId="125C7D07" w:rsidR="007C5A88" w:rsidRDefault="00A94E6C" w:rsidP="003762D6">
      <w:pPr>
        <w:pStyle w:val="ListParagraph"/>
        <w:numPr>
          <w:ilvl w:val="0"/>
          <w:numId w:val="35"/>
        </w:numPr>
      </w:pPr>
      <w:r>
        <w:t>Luči</w:t>
      </w:r>
    </w:p>
    <w:p w14:paraId="26E077F1" w14:textId="5B396C67" w:rsidR="00A94E6C" w:rsidRDefault="00A94E6C" w:rsidP="00A94E6C">
      <w:pPr>
        <w:pStyle w:val="ListParagraph"/>
        <w:numPr>
          <w:ilvl w:val="0"/>
          <w:numId w:val="35"/>
        </w:numPr>
      </w:pPr>
      <w:r>
        <w:t>Senzor gibanja</w:t>
      </w:r>
    </w:p>
    <w:p w14:paraId="7D55AF77" w14:textId="42666B3B" w:rsidR="00A94E6C" w:rsidRDefault="00A94E6C" w:rsidP="00A94E6C">
      <w:pPr>
        <w:pStyle w:val="ListParagraph"/>
        <w:numPr>
          <w:ilvl w:val="0"/>
          <w:numId w:val="35"/>
        </w:numPr>
      </w:pPr>
      <w:r>
        <w:t>Kamera</w:t>
      </w:r>
    </w:p>
    <w:p w14:paraId="45009524" w14:textId="3FE3D0E0" w:rsidR="00A94E6C" w:rsidRDefault="00A94E6C" w:rsidP="00A94E6C">
      <w:pPr>
        <w:pStyle w:val="ListParagraph"/>
        <w:numPr>
          <w:ilvl w:val="0"/>
          <w:numId w:val="35"/>
        </w:numPr>
      </w:pPr>
      <w:r>
        <w:t>Senzor dima</w:t>
      </w:r>
    </w:p>
    <w:p w14:paraId="6E2C9883" w14:textId="21A48080" w:rsidR="00A94E6C" w:rsidRDefault="00E11965" w:rsidP="00A94E6C">
      <w:pPr>
        <w:pStyle w:val="ListParagraph"/>
        <w:numPr>
          <w:ilvl w:val="0"/>
          <w:numId w:val="35"/>
        </w:numPr>
      </w:pPr>
      <w:r>
        <w:t>Elektronske k</w:t>
      </w:r>
      <w:r w:rsidR="00A94E6C">
        <w:t>ljučavnice</w:t>
      </w:r>
    </w:p>
    <w:p w14:paraId="6C26CF45" w14:textId="5A92128D" w:rsidR="00E11965" w:rsidRDefault="00A94E6C" w:rsidP="00E11965">
      <w:pPr>
        <w:pStyle w:val="ListParagraph"/>
        <w:numPr>
          <w:ilvl w:val="0"/>
          <w:numId w:val="35"/>
        </w:numPr>
      </w:pPr>
      <w:r>
        <w:t>Napajalne vtičnice</w:t>
      </w:r>
    </w:p>
    <w:p w14:paraId="671C45A2" w14:textId="3E153699" w:rsidR="00E11965" w:rsidRDefault="00A94E6C" w:rsidP="0021747A">
      <w:pPr>
        <w:pStyle w:val="ListParagraph"/>
        <w:numPr>
          <w:ilvl w:val="0"/>
          <w:numId w:val="35"/>
        </w:numPr>
      </w:pPr>
      <w:r>
        <w:t>Termostat za centralno ogrevanje</w:t>
      </w:r>
    </w:p>
    <w:p w14:paraId="5C5F703C" w14:textId="789FF2D8" w:rsidR="00A94E6C" w:rsidRDefault="008D430F" w:rsidP="00A94E6C">
      <w:pPr>
        <w:pStyle w:val="ListParagraph"/>
        <w:numPr>
          <w:ilvl w:val="0"/>
          <w:numId w:val="35"/>
        </w:numPr>
      </w:pPr>
      <w:r>
        <w:t>Elektronske rol</w:t>
      </w:r>
      <w:r w:rsidR="00A94E6C">
        <w:t>ete</w:t>
      </w:r>
    </w:p>
    <w:p w14:paraId="3E0A5976" w14:textId="193177A3" w:rsidR="00A94E6C" w:rsidRDefault="00A94E6C" w:rsidP="00A94E6C">
      <w:pPr>
        <w:pStyle w:val="ListParagraph"/>
        <w:numPr>
          <w:ilvl w:val="0"/>
          <w:numId w:val="35"/>
        </w:numPr>
      </w:pPr>
      <w:r>
        <w:t>Senzor vlage</w:t>
      </w:r>
    </w:p>
    <w:p w14:paraId="3F0F26C2" w14:textId="434EC807" w:rsidR="009E59FB" w:rsidRDefault="009E59FB" w:rsidP="00A94E6C">
      <w:pPr>
        <w:pStyle w:val="ListParagraph"/>
        <w:numPr>
          <w:ilvl w:val="0"/>
          <w:numId w:val="35"/>
        </w:numPr>
      </w:pPr>
      <w:r>
        <w:t>Senzor svetlosti v prostoru</w:t>
      </w:r>
    </w:p>
    <w:p w14:paraId="19C76C07" w14:textId="7C6A6883" w:rsidR="00A94E6C" w:rsidRDefault="00A94E6C" w:rsidP="00E11965">
      <w:pPr>
        <w:pStyle w:val="ListParagraph"/>
        <w:numPr>
          <w:ilvl w:val="0"/>
          <w:numId w:val="35"/>
        </w:numPr>
      </w:pPr>
      <w:r>
        <w:t>Vremenska postaja</w:t>
      </w:r>
    </w:p>
    <w:p w14:paraId="3EE2657F" w14:textId="0E5C9F6B" w:rsidR="00E11965" w:rsidRDefault="00E11965" w:rsidP="00E11965">
      <w:pPr>
        <w:pStyle w:val="ListParagraph"/>
        <w:numPr>
          <w:ilvl w:val="0"/>
          <w:numId w:val="35"/>
        </w:numPr>
      </w:pPr>
      <w:r>
        <w:t>Polnilne postaje za električna prevozna sredstva</w:t>
      </w:r>
    </w:p>
    <w:p w14:paraId="3788E2DA" w14:textId="0C4DE6A0" w:rsidR="00E11965" w:rsidRDefault="00E11965" w:rsidP="00E11965">
      <w:pPr>
        <w:pStyle w:val="ListParagraph"/>
        <w:numPr>
          <w:ilvl w:val="0"/>
          <w:numId w:val="35"/>
        </w:numPr>
      </w:pPr>
      <w:r>
        <w:t>Kontroler solarnih panelov</w:t>
      </w:r>
    </w:p>
    <w:p w14:paraId="4E9A79B9" w14:textId="13F4B75D" w:rsidR="003762D6" w:rsidRDefault="003762D6">
      <w:pPr>
        <w:spacing w:line="240" w:lineRule="auto"/>
        <w:jc w:val="left"/>
      </w:pPr>
    </w:p>
    <w:p w14:paraId="08147E73" w14:textId="77777777" w:rsidR="003762D6" w:rsidRDefault="00AD0B3A" w:rsidP="003762D6">
      <w:pPr>
        <w:jc w:val="center"/>
      </w:pPr>
      <w:r>
        <w:rPr>
          <w:noProof/>
          <w:lang w:val="en-US"/>
        </w:rPr>
        <w:lastRenderedPageBreak/>
        <w:drawing>
          <wp:inline distT="0" distB="0" distL="0" distR="0" wp14:anchorId="639B7CCF" wp14:editId="3D74DB97">
            <wp:extent cx="5306750" cy="386930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8205" cy="3892242"/>
                    </a:xfrm>
                    <a:prstGeom prst="rect">
                      <a:avLst/>
                    </a:prstGeom>
                    <a:noFill/>
                    <a:ln>
                      <a:noFill/>
                    </a:ln>
                  </pic:spPr>
                </pic:pic>
              </a:graphicData>
            </a:graphic>
          </wp:inline>
        </w:drawing>
      </w:r>
    </w:p>
    <w:p w14:paraId="1725485A" w14:textId="1543B34F" w:rsidR="00AD0B3A" w:rsidRDefault="00036EEB" w:rsidP="003762D6">
      <w:pPr>
        <w:jc w:val="center"/>
      </w:pPr>
      <w:bookmarkStart w:id="29" w:name="_Toc458964007"/>
      <w:r>
        <w:t xml:space="preserve">Slika </w:t>
      </w:r>
      <w:r>
        <w:fldChar w:fldCharType="begin"/>
      </w:r>
      <w:r>
        <w:instrText xml:space="preserve"> SEQ Slika \* ARABIC </w:instrText>
      </w:r>
      <w:r>
        <w:fldChar w:fldCharType="separate"/>
      </w:r>
      <w:r w:rsidR="00A71E88">
        <w:rPr>
          <w:noProof/>
        </w:rPr>
        <w:t>1</w:t>
      </w:r>
      <w:r>
        <w:fldChar w:fldCharType="end"/>
      </w:r>
      <w:r>
        <w:t>: Primer: Shema pametne hiše</w:t>
      </w:r>
      <w:bookmarkEnd w:id="29"/>
    </w:p>
    <w:p w14:paraId="6602D718" w14:textId="7DB23973" w:rsidR="00CB224D" w:rsidRDefault="00CB224D" w:rsidP="00E11965">
      <w:pPr>
        <w:pStyle w:val="Heading2"/>
      </w:pPr>
      <w:bookmarkStart w:id="30" w:name="_Toc458964026"/>
      <w:r>
        <w:t>IoT</w:t>
      </w:r>
      <w:bookmarkEnd w:id="30"/>
    </w:p>
    <w:p w14:paraId="438B46D1" w14:textId="184E8312" w:rsidR="00FA514D" w:rsidRDefault="00D10690" w:rsidP="00FA514D">
      <w:r>
        <w:t>IoT (ang. Internet of Things)</w:t>
      </w:r>
      <w:r>
        <w:t xml:space="preserve"> </w:t>
      </w:r>
      <w:r w:rsidR="00AA553A">
        <w:t>je</w:t>
      </w:r>
      <w:r w:rsidR="00AA553A" w:rsidRPr="00AA553A">
        <w:t xml:space="preserve"> </w:t>
      </w:r>
      <w:r w:rsidR="00AA553A" w:rsidRPr="00FA514D">
        <w:t>leta 1999</w:t>
      </w:r>
      <w:r w:rsidR="00AA553A">
        <w:t xml:space="preserve"> </w:t>
      </w:r>
      <w:r w:rsidR="00AA553A">
        <w:t xml:space="preserve">besedno zvezo </w:t>
      </w:r>
      <w:r w:rsidR="00AA553A">
        <w:t xml:space="preserve">prvi uporabil </w:t>
      </w:r>
      <w:r w:rsidR="00731C1F">
        <w:t>B</w:t>
      </w:r>
      <w:r w:rsidR="00FA514D" w:rsidRPr="00FA514D">
        <w:t>r</w:t>
      </w:r>
      <w:r w:rsidR="00AA553A">
        <w:t>itanski inženir Kevin Ashton</w:t>
      </w:r>
      <w:r w:rsidR="00FA514D" w:rsidRPr="00FA514D">
        <w:t xml:space="preserve">. </w:t>
      </w:r>
      <w:r w:rsidR="00731C1F">
        <w:t xml:space="preserve">Kevin </w:t>
      </w:r>
      <w:r w:rsidR="00675E07">
        <w:t>j</w:t>
      </w:r>
      <w:r w:rsidR="00FA514D" w:rsidRPr="00FA514D">
        <w:t>e ustanovitelj laboratorija Auto-ID Center na MIT (Massachusetts Institute of Technology), ki se je pričel ukvarjati z identifikacijo in sprožil to, kar danes imenujemo Internet stvari</w:t>
      </w:r>
      <w:r w:rsidR="008A79BB">
        <w:t xml:space="preserve"> </w:t>
      </w:r>
      <w:r w:rsidR="008A79BB">
        <w:fldChar w:fldCharType="begin" w:fldLock="1"/>
      </w:r>
      <w:r w:rsidR="00C1441E">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fldChar w:fldCharType="separate"/>
      </w:r>
      <w:r w:rsidR="008A79BB" w:rsidRPr="008A79BB">
        <w:rPr>
          <w:noProof/>
        </w:rPr>
        <w:t>[3]</w:t>
      </w:r>
      <w:r w:rsidR="008A79BB">
        <w:fldChar w:fldCharType="end"/>
      </w:r>
      <w:r w:rsidR="00FA514D" w:rsidRPr="00FA514D">
        <w:t>.</w:t>
      </w:r>
    </w:p>
    <w:p w14:paraId="0B689874" w14:textId="77777777" w:rsidR="00CE669E" w:rsidRDefault="00CE669E" w:rsidP="00FA514D"/>
    <w:p w14:paraId="22974E67" w14:textId="38F49E18" w:rsidR="00C1441E" w:rsidRDefault="00675E07" w:rsidP="00CE669E">
      <w:r w:rsidRPr="00675E07">
        <w:t xml:space="preserve">Enostavno </w:t>
      </w:r>
      <w:r>
        <w:t>povedano, IoT</w:t>
      </w:r>
      <w:r w:rsidRPr="00675E07">
        <w:t xml:space="preserve"> je koncept povezovan</w:t>
      </w:r>
      <w:r w:rsidR="00E83A44">
        <w:t>ja katere</w:t>
      </w:r>
      <w:r w:rsidRPr="00675E07">
        <w:t xml:space="preserve">koli naprave, ki omogoča povezljivost v internet. </w:t>
      </w:r>
      <w:r w:rsidR="00E83A44">
        <w:t>L</w:t>
      </w:r>
      <w:r w:rsidRPr="00675E07">
        <w:t>ahko</w:t>
      </w:r>
      <w:r w:rsidR="00E83A44">
        <w:t xml:space="preserve"> bi</w:t>
      </w:r>
      <w:r w:rsidRPr="00675E07">
        <w:t xml:space="preserve"> rekli, vse </w:t>
      </w:r>
      <w:r w:rsidR="00C1441E">
        <w:t>čemu</w:t>
      </w:r>
      <w:r w:rsidRPr="00675E07">
        <w:t xml:space="preserve"> lahko dodelimo IP naslov. To vključuje pametne telefone, avtomate za pripravo kave, pralne stroje, hladilnike, pečice, slušalke, luči</w:t>
      </w:r>
      <w:r>
        <w:t xml:space="preserve"> ipd</w:t>
      </w:r>
      <w:r w:rsidRPr="00675E07">
        <w:t>. Analiza podjetja Gartner pravi, da bo do leta 2020 na splet povezanih več kot 26 milijard naprav</w:t>
      </w:r>
      <w:r w:rsidR="007D777B">
        <w:t>.</w:t>
      </w:r>
      <w:r w:rsidRPr="00675E07">
        <w:t xml:space="preserve"> </w:t>
      </w:r>
      <w:r w:rsidR="007D777B">
        <w:t>N</w:t>
      </w:r>
      <w:r w:rsidRPr="00675E07">
        <w:t>ekateri celo predvidevajo</w:t>
      </w:r>
      <w:r w:rsidR="007D777B">
        <w:t>, da bo ta številka mnogo višja (</w:t>
      </w:r>
      <w:r w:rsidRPr="00675E07">
        <w:t>preko 100 milijard</w:t>
      </w:r>
      <w:r w:rsidR="007D777B">
        <w:t>)</w:t>
      </w:r>
      <w:r>
        <w:t xml:space="preserve"> </w:t>
      </w:r>
      <w:r>
        <w:fldChar w:fldCharType="begin" w:fldLock="1"/>
      </w:r>
      <w:r w:rsidR="00C1441E">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fldChar w:fldCharType="separate"/>
      </w:r>
      <w:r w:rsidR="008A79BB" w:rsidRPr="008A79BB">
        <w:rPr>
          <w:noProof/>
        </w:rPr>
        <w:t>[4]</w:t>
      </w:r>
      <w:r>
        <w:fldChar w:fldCharType="end"/>
      </w:r>
      <w:r w:rsidRPr="00675E07">
        <w:t>.</w:t>
      </w:r>
      <w:r w:rsidR="00C1441E">
        <w:t xml:space="preserve"> </w:t>
      </w:r>
    </w:p>
    <w:p w14:paraId="46AD5F60" w14:textId="77777777" w:rsidR="00CE669E" w:rsidRDefault="00CE669E" w:rsidP="00CE669E"/>
    <w:p w14:paraId="21A78C4D" w14:textId="5C9AB299" w:rsidR="00C1441E" w:rsidRDefault="00C1441E" w:rsidP="00CE669E">
      <w:r w:rsidRPr="00C1441E">
        <w:t xml:space="preserve">Internet stvari predstavlja enega izmed stebrov interneta prihodnosti, ki bo z uporabo standardiziranih komunikacijskih protokolov in omrežne infrastrukture, sposobne samostojne konfiguracije, razširil Internet na heterogene fizične in navidezne stvari, ki nas obdajajo v vsakdanjem življenju. Te stvari bodo komunicirale med seboj ali s končnimi uporabniki in tako z novo dodano vrednostjo v obliki informacije o stvarnem stanju postale </w:t>
      </w:r>
      <w:r w:rsidRPr="00C1441E">
        <w:lastRenderedPageBreak/>
        <w:t>aktivne udeleženke procesov na različnih področjih človeškega udejstvovanja. Ta koncept zahteva rešitev številnih izzivov na različnih področjih, hkrati pa odpira priložnosti za vrsto novih storitev, aplikacij in poslovnih modelov</w:t>
      </w:r>
      <w:r>
        <w:t xml:space="preserve"> </w:t>
      </w:r>
      <w:r>
        <w:fldChar w:fldCharType="begin" w:fldLock="1"/>
      </w:r>
      <w:r w:rsidR="00612A88">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fldChar w:fldCharType="separate"/>
      </w:r>
      <w:r w:rsidRPr="00C1441E">
        <w:rPr>
          <w:noProof/>
        </w:rPr>
        <w:t>[5]</w:t>
      </w:r>
      <w:r>
        <w:fldChar w:fldCharType="end"/>
      </w:r>
      <w:r w:rsidRPr="00C1441E">
        <w:t>.</w:t>
      </w:r>
    </w:p>
    <w:p w14:paraId="5E93A64B" w14:textId="77777777" w:rsidR="00675E07" w:rsidRDefault="00675E07" w:rsidP="00CB224D"/>
    <w:p w14:paraId="7DE8824E" w14:textId="1D88300E" w:rsidR="0021747A" w:rsidRDefault="0021747A" w:rsidP="00CB224D">
      <w:r>
        <w:t>Kaj je IoT in povezava z opensource TODO</w:t>
      </w:r>
    </w:p>
    <w:p w14:paraId="0DC2E518" w14:textId="7D54F139" w:rsidR="00B91004" w:rsidRDefault="00B91004" w:rsidP="00CB224D">
      <w:r>
        <w:t>Primer uporabe IoT pametno mesto</w:t>
      </w:r>
      <w:r w:rsidR="00C61C22">
        <w:t xml:space="preserve"> TODO</w:t>
      </w:r>
    </w:p>
    <w:p w14:paraId="60963E7B" w14:textId="77777777" w:rsidR="00B91004" w:rsidRDefault="00B91004" w:rsidP="00CB224D"/>
    <w:p w14:paraId="076D2A8D" w14:textId="77777777" w:rsidR="00B91004" w:rsidRDefault="00B91004" w:rsidP="00B91004">
      <w:pPr>
        <w:pStyle w:val="Heading2"/>
      </w:pPr>
      <w:bookmarkStart w:id="31" w:name="_Toc458964027"/>
      <w:r>
        <w:t>IoT arhitektura</w:t>
      </w:r>
      <w:bookmarkEnd w:id="31"/>
    </w:p>
    <w:p w14:paraId="02060E63" w14:textId="77777777" w:rsidR="00B91004" w:rsidRDefault="00B91004" w:rsidP="00B91004">
      <w:r>
        <w:t xml:space="preserve">Na področju pametnih naprav se poskuša uveljaviti več standardov. Le ti pa med seboj niso kompatibilni. S področjem povezovanja različnih arhitektur obstoječih IoT naprav in snovanjem smernic za nove generacije naprav se ukvarja evropski projekt Internet of Things – Architecture. </w:t>
      </w:r>
    </w:p>
    <w:p w14:paraId="3D62910E" w14:textId="18881697" w:rsidR="00B91004" w:rsidRDefault="00B91004" w:rsidP="00B91004"/>
    <w:p w14:paraId="4CC4E089" w14:textId="77777777" w:rsidR="00A71E88" w:rsidRDefault="00B91004" w:rsidP="00A71E88">
      <w:pPr>
        <w:keepNext/>
        <w:jc w:val="center"/>
      </w:pPr>
      <w:r>
        <w:rPr>
          <w:rFonts w:ascii="Times" w:hAnsi="Times" w:cs="Times"/>
          <w:noProof/>
          <w:sz w:val="24"/>
          <w:szCs w:val="24"/>
          <w:lang w:val="en-US"/>
        </w:rPr>
        <w:drawing>
          <wp:inline distT="0" distB="0" distL="0" distR="0" wp14:anchorId="37D76A4F" wp14:editId="130AD9E2">
            <wp:extent cx="2902401" cy="387677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0988" cy="3901597"/>
                    </a:xfrm>
                    <a:prstGeom prst="rect">
                      <a:avLst/>
                    </a:prstGeom>
                    <a:noFill/>
                    <a:ln>
                      <a:noFill/>
                    </a:ln>
                  </pic:spPr>
                </pic:pic>
              </a:graphicData>
            </a:graphic>
          </wp:inline>
        </w:drawing>
      </w:r>
    </w:p>
    <w:p w14:paraId="3AC33BC2" w14:textId="5DAF3DC3" w:rsidR="00A71E88" w:rsidRDefault="00A71E88" w:rsidP="00A71E88">
      <w:pPr>
        <w:pStyle w:val="Caption"/>
      </w:pPr>
      <w:bookmarkStart w:id="32" w:name="_Toc458964008"/>
      <w:r>
        <w:t xml:space="preserve">Slika </w:t>
      </w:r>
      <w:r>
        <w:fldChar w:fldCharType="begin"/>
      </w:r>
      <w:r>
        <w:instrText xml:space="preserve"> SEQ Slika \* ARABIC </w:instrText>
      </w:r>
      <w:r>
        <w:fldChar w:fldCharType="separate"/>
      </w:r>
      <w:r>
        <w:rPr>
          <w:noProof/>
        </w:rPr>
        <w:t>2</w:t>
      </w:r>
      <w:r>
        <w:fldChar w:fldCharType="end"/>
      </w:r>
      <w:r>
        <w:t>: Shema IoT-A</w:t>
      </w:r>
      <w:bookmarkEnd w:id="32"/>
    </w:p>
    <w:p w14:paraId="09639C8F" w14:textId="6ED853F8" w:rsidR="00B91004" w:rsidRDefault="00B91004" w:rsidP="00146D43">
      <w:r>
        <w:t xml:space="preserve">Pogosto so IoT naprave naprave narejene za specifične primere uporabe. Za boljšo izrabo, recimo za potrebe pametnih mest je nujno, da se naprave medsebojno povezujejo in vedo druga za drugo. Na podlagi podatkov iz senzorskih naprav ter inteligentnih algoritmov so lahko aktuatorji optimalno upravljani. S tem izboljšamo rabo virov, izboljšamo udobje in </w:t>
      </w:r>
      <w:r>
        <w:lastRenderedPageBreak/>
        <w:t>povečujemo človekovo varnost. Nekaj problemov s katerimi se srečujemo ob integraciji IoT naprav:</w:t>
      </w:r>
    </w:p>
    <w:p w14:paraId="4D79D597" w14:textId="77777777" w:rsidR="00B91004" w:rsidRDefault="00B91004" w:rsidP="00B91004">
      <w:pPr>
        <w:pStyle w:val="ListParagraph"/>
        <w:numPr>
          <w:ilvl w:val="0"/>
          <w:numId w:val="35"/>
        </w:numPr>
      </w:pPr>
      <w:r>
        <w:t>možnost posodabljanja in interoperabilnost</w:t>
      </w:r>
    </w:p>
    <w:p w14:paraId="5603F22C" w14:textId="77777777" w:rsidR="00B91004" w:rsidRDefault="00B91004" w:rsidP="00B91004">
      <w:pPr>
        <w:pStyle w:val="ListParagraph"/>
        <w:numPr>
          <w:ilvl w:val="0"/>
          <w:numId w:val="35"/>
        </w:numPr>
      </w:pPr>
      <w:r>
        <w:t>zmogljivost in razširljivost</w:t>
      </w:r>
    </w:p>
    <w:p w14:paraId="706E6689" w14:textId="77777777" w:rsidR="00B91004" w:rsidRDefault="00B91004" w:rsidP="00B91004">
      <w:pPr>
        <w:pStyle w:val="ListParagraph"/>
        <w:numPr>
          <w:ilvl w:val="0"/>
          <w:numId w:val="35"/>
        </w:numPr>
      </w:pPr>
      <w:r>
        <w:t>zaupnost, varnost in zasebnost</w:t>
      </w:r>
    </w:p>
    <w:p w14:paraId="56608CD4" w14:textId="77777777" w:rsidR="00B91004" w:rsidRDefault="00B91004" w:rsidP="00B91004">
      <w:pPr>
        <w:pStyle w:val="ListParagraph"/>
        <w:numPr>
          <w:ilvl w:val="0"/>
          <w:numId w:val="35"/>
        </w:numPr>
      </w:pPr>
      <w:r>
        <w:t>razpoložljivost in odpornost</w:t>
      </w:r>
    </w:p>
    <w:p w14:paraId="510792FB" w14:textId="77777777" w:rsidR="00B91004" w:rsidRDefault="00B91004" w:rsidP="00B91004">
      <w:pPr>
        <w:spacing w:line="240" w:lineRule="auto"/>
        <w:jc w:val="left"/>
      </w:pPr>
    </w:p>
    <w:p w14:paraId="2A9E8B97" w14:textId="77777777" w:rsidR="00B91004" w:rsidRDefault="00B91004" w:rsidP="00B91004">
      <w:pPr>
        <w:pStyle w:val="Heading2"/>
      </w:pPr>
      <w:bookmarkStart w:id="33" w:name="_Toc458964028"/>
      <w:r>
        <w:t>Komunikacijski protokoli IoT naprav</w:t>
      </w:r>
      <w:bookmarkEnd w:id="33"/>
    </w:p>
    <w:p w14:paraId="225561DC" w14:textId="0E29E275" w:rsidR="00146D43" w:rsidRPr="00146D43" w:rsidRDefault="00146D43" w:rsidP="00146D43">
      <w:r>
        <w:t xml:space="preserve">Kot je bilo omenjeno v neformalni definiciji mora IoT naprava imeti IP naslov. </w:t>
      </w:r>
      <w:r>
        <w:t xml:space="preserve">Pametna naprava je lahko v svet povezana izključno preko </w:t>
      </w:r>
      <w:r>
        <w:t>TCP/IP</w:t>
      </w:r>
      <w:r>
        <w:t xml:space="preserve"> sklada ali pa je na drug način povezana z namenskim prehodom (recimo brezžično s protokolom ZigBee), ki je povezan s spletom.</w:t>
      </w:r>
    </w:p>
    <w:p w14:paraId="1F5DE29E" w14:textId="77777777" w:rsidR="00B91004" w:rsidRDefault="00B91004" w:rsidP="00B91004">
      <w:pPr>
        <w:pStyle w:val="Heading3"/>
      </w:pPr>
      <w:bookmarkStart w:id="34" w:name="_Toc458964029"/>
      <w:r>
        <w:t>IP</w:t>
      </w:r>
      <w:bookmarkEnd w:id="34"/>
    </w:p>
    <w:p w14:paraId="6FCB9B2A" w14:textId="712F0886" w:rsidR="00B91004" w:rsidRDefault="00B91004" w:rsidP="00B91004">
      <w:r>
        <w:t xml:space="preserve">Naprave so lahko s spletom povezane žično z ethernet priključkom ali brezžično z uporabo WIFI-ja. Ethernet standarde določa </w:t>
      </w:r>
      <w:r w:rsidRPr="00BE42B5">
        <w:t>IEEE 802.3</w:t>
      </w:r>
      <w:r>
        <w:t>, WIFI pa IEEE 802.11.</w:t>
      </w:r>
    </w:p>
    <w:p w14:paraId="0430B96D" w14:textId="77777777" w:rsidR="00CE669E" w:rsidRDefault="00CE669E" w:rsidP="00B91004"/>
    <w:p w14:paraId="710C9D4E" w14:textId="7E6C22C9" w:rsidR="00B91004" w:rsidRDefault="00B91004" w:rsidP="00B91004">
      <w:r>
        <w:t xml:space="preserve">Protokol IP se v TCP/IP skladu nahaja na internetni plasti. Trenutno prevladuje IP verzije 4, katerega naslovni prostor je že izčrpan. Predvideva se, da bo do leta 2020 v splet povezanih 30 miljard stvari, medtem ko naslovni prostor IP verzije 4 ponuja zgolj 4 miljarde IP naslovov. Trenutno se za ohranjanje naslovov uporablja NAT, ki prepisuje IP naslove, na prehodu v lokalno omrežje. Ob hitrem razvoju te kategorije naprav pa tudi metoda prepisovanja spletnih naslovov ne bo dovolj </w:t>
      </w:r>
      <w:r>
        <w:fldChar w:fldCharType="begin" w:fldLock="1"/>
      </w:r>
      <w:r w:rsidR="00612A88">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"[6]", "plainTextFormattedCitation" : "[6]", "previouslyFormattedCitation" : "[6]" }, "properties" : { "noteIndex" : 0 }, "schema" : "https://github.com/citation-style-language/schema/raw/master/csl-citation.json" }</w:instrText>
      </w:r>
      <w:r>
        <w:fldChar w:fldCharType="separate"/>
      </w:r>
      <w:r w:rsidR="00C1441E" w:rsidRPr="00C1441E">
        <w:rPr>
          <w:noProof/>
        </w:rPr>
        <w:t>[6]</w:t>
      </w:r>
      <w:r>
        <w:fldChar w:fldCharType="end"/>
      </w:r>
      <w:r>
        <w:t xml:space="preserve">. </w:t>
      </w:r>
    </w:p>
    <w:p w14:paraId="0B136FBF" w14:textId="77777777" w:rsidR="00CE669E" w:rsidRDefault="00CE669E" w:rsidP="00CE669E"/>
    <w:p w14:paraId="0BFBADB4" w14:textId="1411A725" w:rsidR="00B91004" w:rsidRDefault="00B91004" w:rsidP="00CE669E">
      <w:r>
        <w:t>Rešitev tega problema je IP verzije 6. Naslov IPv6 sestavlja 8 16 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t xml:space="preserve">. Omogoča tudi večjo fleksibilnost in avtomatsko konfiguracijo, ki vključuje fizične naslove vmesnikov v naslovni prostor </w:t>
      </w:r>
      <w:r>
        <w:fldChar w:fldCharType="begin" w:fldLock="1"/>
      </w:r>
      <w:r w:rsidR="00612A88">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"[7]", "plainTextFormattedCitation" : "[7]", "previouslyFormattedCitation" : "[7]" }, "properties" : { "noteIndex" : 0 }, "schema" : "https://github.com/citation-style-language/schema/raw/master/csl-citation.json" }</w:instrText>
      </w:r>
      <w:r>
        <w:fldChar w:fldCharType="separate"/>
      </w:r>
      <w:r w:rsidR="00C1441E" w:rsidRPr="00C1441E">
        <w:rPr>
          <w:noProof/>
        </w:rPr>
        <w:t>[7]</w:t>
      </w:r>
      <w:r>
        <w:fldChar w:fldCharType="end"/>
      </w:r>
      <w:r w:rsidRPr="00592B4C">
        <w:t>.</w:t>
      </w:r>
    </w:p>
    <w:p w14:paraId="51438950" w14:textId="77777777" w:rsidR="00B91004" w:rsidRDefault="00B91004" w:rsidP="00B91004">
      <w:pPr>
        <w:pStyle w:val="Heading3"/>
      </w:pPr>
      <w:bookmarkStart w:id="35" w:name="_Toc458964030"/>
      <w:r>
        <w:t>Bluetooth in iBeacon</w:t>
      </w:r>
      <w:bookmarkEnd w:id="35"/>
    </w:p>
    <w:p w14:paraId="26F7A160" w14:textId="77777777" w:rsidR="00B91004" w:rsidRPr="00A13AA9" w:rsidRDefault="00B91004" w:rsidP="00B91004">
      <w:r>
        <w:t xml:space="preserve">Bluetooth </w:t>
      </w:r>
      <w:r w:rsidRPr="004744B5">
        <w:t>je brezžična tehnologija za povezovanje različnih digitalnih elektronskih naprav na razdaljah do nekaj metrov.</w:t>
      </w:r>
      <w:r>
        <w:t xml:space="preserve"> Njegova uporaba je zelo razširjena, velik pa je tudi nabor različnih tipov naprav, ki ga uporablja. </w:t>
      </w:r>
    </w:p>
    <w:p w14:paraId="03B2A125" w14:textId="77777777" w:rsidR="00CE669E" w:rsidRDefault="00CE669E" w:rsidP="00CE669E"/>
    <w:p w14:paraId="04F69527" w14:textId="77777777" w:rsidR="00B91004" w:rsidRDefault="00B91004" w:rsidP="00CE669E">
      <w:r w:rsidRPr="00CA47F7">
        <w:lastRenderedPageBreak/>
        <w:t xml:space="preserve">iBeacon </w:t>
      </w:r>
      <w:r>
        <w:t>je protokol razvit s strani</w:t>
      </w:r>
      <w:r w:rsidRPr="00CA47F7">
        <w:t xml:space="preserve"> Appl</w:t>
      </w:r>
      <w:r>
        <w:t>a</w:t>
      </w:r>
      <w:r w:rsidRPr="00CA47F7">
        <w:t xml:space="preserve"> </w:t>
      </w:r>
      <w:r>
        <w:t xml:space="preserve">in je bil predstavljen na </w:t>
      </w:r>
      <w:r w:rsidRPr="00CA47F7">
        <w:t>Appl</w:t>
      </w:r>
      <w:r>
        <w:t>ovi mednarodni razvijalski konferenci</w:t>
      </w:r>
      <w:r w:rsidRPr="00CA47F7">
        <w:t xml:space="preserve"> W</w:t>
      </w:r>
      <w:r>
        <w:t>W</w:t>
      </w:r>
      <w:r w:rsidRPr="00CA47F7">
        <w:t>DC</w:t>
      </w:r>
      <w:r>
        <w:t xml:space="preserve"> leta 2013 TODO:</w:t>
      </w:r>
      <w:r w:rsidRPr="00CA47F7">
        <w:t>[1]</w:t>
      </w:r>
      <w:r>
        <w:t>.</w:t>
      </w:r>
      <w:r w:rsidRPr="00CA47F7">
        <w:t xml:space="preserve"> </w:t>
      </w:r>
      <w:r>
        <w:t>Različni proizvajalci ponujajo kompatibilne</w:t>
      </w:r>
      <w:r w:rsidRPr="00CA47F7">
        <w:t xml:space="preserve"> iBeacon</w:t>
      </w:r>
      <w:r>
        <w:t xml:space="preserve"> oddajnike, pogosto imenovane </w:t>
      </w:r>
      <w:r w:rsidRPr="00CA47F7">
        <w:t>beacons</w:t>
      </w:r>
      <w:r>
        <w:t xml:space="preserve">. Sodijo v kategorijo bluetooth oddajnikov z nizko močjo BLE (ang. </w:t>
      </w:r>
      <w:r w:rsidRPr="00CA47F7">
        <w:t>Bluetooth low energy</w:t>
      </w:r>
      <w:r>
        <w:t xml:space="preserve">). </w:t>
      </w:r>
      <w:r w:rsidRPr="00892C2B">
        <w:t>Bluetooth uporablja frekvenčni pas med 2400 MHz in 2483.5 MHz</w:t>
      </w:r>
      <w:r>
        <w:t xml:space="preserve">. Tehnologija omogoča pametnim telefonom, tabličnim računalnikom in ostalim napravam z bluetooth vmesnikom izvajanje akcij v bližini </w:t>
      </w:r>
      <w:r w:rsidRPr="00CA47F7">
        <w:t>iBeacon</w:t>
      </w:r>
      <w:r>
        <w:t xml:space="preserve"> oddajnika </w:t>
      </w:r>
      <w:r w:rsidRPr="00CA47F7">
        <w:t>[2][3]</w:t>
      </w:r>
      <w:r>
        <w:t>. TODO: viri iz wikipedije Tehnologija omogoča tudi navigacijo v zaprtih prostorih. V primerjavi z GPS-om ima boljšo natančnost in zagotavlja boljšo avtonomijo pametnih naprav.</w:t>
      </w:r>
    </w:p>
    <w:p w14:paraId="76DCC91A" w14:textId="77777777" w:rsidR="00CE669E" w:rsidRDefault="00CE669E" w:rsidP="00B91004"/>
    <w:p w14:paraId="02C4B244" w14:textId="3E9A23D9" w:rsidR="00B91004" w:rsidRDefault="00B91004" w:rsidP="00B91004">
      <w:r>
        <w:t>Vsak beacon ima svoj unikaten identifikator UUID, major ter minor</w:t>
      </w:r>
      <w:r w:rsidR="005A23EF">
        <w:t xml:space="preserve"> vrednosti</w:t>
      </w:r>
      <w:r>
        <w:t xml:space="preserve">, pametne naprave pa omogočanje tudi merjenje oddaljenosti do oddajnika.  </w:t>
      </w:r>
      <w:r w:rsidRPr="00BE1560">
        <w:t>[9]</w:t>
      </w:r>
      <w:r>
        <w:t xml:space="preserve"> TODO</w:t>
      </w:r>
    </w:p>
    <w:p w14:paraId="4EF79DEA" w14:textId="77777777" w:rsidR="00B91004" w:rsidRDefault="00B91004" w:rsidP="00B91004">
      <w:r>
        <w:rPr>
          <w:noProof/>
          <w:lang w:val="en-US"/>
        </w:rPr>
        <mc:AlternateContent>
          <mc:Choice Requires="wps">
            <w:drawing>
              <wp:anchor distT="0" distB="0" distL="114300" distR="114300" simplePos="0" relativeHeight="251667968" behindDoc="0" locked="0" layoutInCell="1" allowOverlap="1" wp14:anchorId="3ECE5385" wp14:editId="0C66E425">
                <wp:simplePos x="0" y="0"/>
                <wp:positionH relativeFrom="column">
                  <wp:posOffset>1534795</wp:posOffset>
                </wp:positionH>
                <wp:positionV relativeFrom="paragraph">
                  <wp:posOffset>2849880</wp:posOffset>
                </wp:positionV>
                <wp:extent cx="2398395" cy="295275"/>
                <wp:effectExtent l="0" t="0" r="0" b="9525"/>
                <wp:wrapTopAndBottom/>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77777777" w:rsidR="004A120A" w:rsidRPr="008A604F" w:rsidRDefault="004A120A" w:rsidP="00B91004">
                            <w:pPr>
                              <w:pStyle w:val="Caption"/>
                              <w:rPr>
                                <w:noProof/>
                                <w:sz w:val="22"/>
                                <w:szCs w:val="22"/>
                              </w:rPr>
                            </w:pPr>
                            <w:bookmarkStart w:id="36" w:name="_Toc458964009"/>
                            <w:r>
                              <w:t xml:space="preserve">Slika </w:t>
                            </w:r>
                            <w:r>
                              <w:fldChar w:fldCharType="begin"/>
                            </w:r>
                            <w:r>
                              <w:instrText xml:space="preserve"> SEQ Slika \* ARABIC </w:instrText>
                            </w:r>
                            <w:r>
                              <w:fldChar w:fldCharType="separate"/>
                            </w:r>
                            <w:r>
                              <w:rPr>
                                <w:noProof/>
                              </w:rPr>
                              <w:t>3</w:t>
                            </w:r>
                            <w:r>
                              <w:fldChar w:fldCharType="end"/>
                            </w:r>
                            <w:r>
                              <w:t>: iBeacon oddajnik</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CE5385" id="_x0000_t202" coordsize="21600,21600" o:spt="202" path="m0,0l0,21600,21600,21600,21600,0xe">
                <v:stroke joinstyle="miter"/>
                <v:path gradientshapeok="t" o:connecttype="rect"/>
              </v:shapetype>
              <v:shape id="Text Box 6" o:spid="_x0000_s1026" type="#_x0000_t202" style="position:absolute;left:0;text-align:left;margin-left:120.85pt;margin-top:224.4pt;width:188.85pt;height:23.2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" stroked="f">
                <v:textbox style="mso-fit-shape-to-text:t" inset="0,0,0,0">
                  <w:txbxContent>
                    <w:p w14:paraId="359A9C5B" w14:textId="77777777" w:rsidR="004A120A" w:rsidRPr="008A604F" w:rsidRDefault="004A120A" w:rsidP="00B91004">
                      <w:pPr>
                        <w:pStyle w:val="Caption"/>
                        <w:rPr>
                          <w:noProof/>
                          <w:sz w:val="22"/>
                          <w:szCs w:val="22"/>
                        </w:rPr>
                      </w:pPr>
                      <w:bookmarkStart w:id="37" w:name="_Toc458964009"/>
                      <w:r>
                        <w:t xml:space="preserve">Slika </w:t>
                      </w:r>
                      <w:r>
                        <w:fldChar w:fldCharType="begin"/>
                      </w:r>
                      <w:r>
                        <w:instrText xml:space="preserve"> SEQ Slika \* ARABIC </w:instrText>
                      </w:r>
                      <w:r>
                        <w:fldChar w:fldCharType="separate"/>
                      </w:r>
                      <w:r>
                        <w:rPr>
                          <w:noProof/>
                        </w:rPr>
                        <w:t>3</w:t>
                      </w:r>
                      <w:r>
                        <w:fldChar w:fldCharType="end"/>
                      </w:r>
                      <w:r>
                        <w:t>: iBeacon oddajnik</w:t>
                      </w:r>
                      <w:bookmarkEnd w:id="37"/>
                    </w:p>
                  </w:txbxContent>
                </v:textbox>
                <w10:wrap type="topAndBottom"/>
              </v:shape>
            </w:pict>
          </mc:Fallback>
        </mc:AlternateContent>
      </w:r>
      <w:r>
        <w:rPr>
          <w:noProof/>
          <w:lang w:val="en-US"/>
        </w:rPr>
        <w:drawing>
          <wp:anchor distT="0" distB="0" distL="114300" distR="114300" simplePos="0" relativeHeight="251666944" behindDoc="0" locked="0" layoutInCell="1" allowOverlap="1" wp14:anchorId="624B1636" wp14:editId="75A00D5A">
            <wp:simplePos x="0" y="0"/>
            <wp:positionH relativeFrom="margin">
              <wp:posOffset>1536065</wp:posOffset>
            </wp:positionH>
            <wp:positionV relativeFrom="paragraph">
              <wp:posOffset>346710</wp:posOffset>
            </wp:positionV>
            <wp:extent cx="2095500" cy="2377440"/>
            <wp:effectExtent l="0" t="0" r="165100" b="187960"/>
            <wp:wrapTopAndBottom/>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2095500" cy="23774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Za potrebe naloge smo uporabili iBeacon oddajnik, na sliki 3.</w:t>
      </w:r>
    </w:p>
    <w:p w14:paraId="0C71F13B" w14:textId="77777777" w:rsidR="00B91004" w:rsidRPr="00CA47F7" w:rsidRDefault="00B91004" w:rsidP="00B91004">
      <w:r>
        <w:t xml:space="preserve">Za delovanje potrebuje baterijo tipa </w:t>
      </w:r>
      <w:r w:rsidRPr="00FF08E8">
        <w:t>CR2032</w:t>
      </w:r>
      <w:r>
        <w:t xml:space="preserve">. Preko aplikacije LightBlue za iOS naprave in AT ukazov lahko spreminjamo nastavitve iBeacon oddajnika. Spremenili smo interval oddajanja za boljšo odzivnost in natančnost na 100ms. Za spremembo te  nastavitve smo vnesli ukaz </w:t>
      </w:r>
      <w:r w:rsidRPr="005749E1">
        <w:rPr>
          <w:color w:val="000000" w:themeColor="text1"/>
          <w:shd w:val="clear" w:color="auto" w:fill="D9D9D9" w:themeFill="background1" w:themeFillShade="D9"/>
        </w:rPr>
        <w:t xml:space="preserve"> AT+ADVI0 </w:t>
      </w:r>
      <w:r w:rsidRPr="00340A64">
        <w:t>.</w:t>
      </w:r>
    </w:p>
    <w:p w14:paraId="0A401909" w14:textId="77777777" w:rsidR="00B91004" w:rsidRDefault="00B91004" w:rsidP="00B91004">
      <w:pPr>
        <w:pStyle w:val="Heading3"/>
      </w:pPr>
      <w:bookmarkStart w:id="38" w:name="_Toc458964031"/>
      <w:r>
        <w:t>RFID</w:t>
      </w:r>
      <w:bookmarkEnd w:id="38"/>
    </w:p>
    <w:p w14:paraId="580D3560" w14:textId="103C3E7C" w:rsidR="00B91004" w:rsidRPr="00042C74" w:rsidRDefault="00B91004" w:rsidP="00B91004">
      <w:r>
        <w:t xml:space="preserve">TODO Mogoče lahko izpustim, saj ni povezan z nalogo. Vseeno </w:t>
      </w:r>
      <w:r w:rsidR="00A71E88">
        <w:t xml:space="preserve">potrebno </w:t>
      </w:r>
      <w:r>
        <w:t>omeniti.</w:t>
      </w:r>
    </w:p>
    <w:p w14:paraId="0DC58C2E" w14:textId="77777777" w:rsidR="00B91004" w:rsidRDefault="00B91004" w:rsidP="00B91004">
      <w:pPr>
        <w:pStyle w:val="Heading3"/>
      </w:pPr>
      <w:bookmarkStart w:id="39" w:name="_Toc458964032"/>
      <w:r>
        <w:lastRenderedPageBreak/>
        <w:t>ZigBee TODO</w:t>
      </w:r>
      <w:bookmarkEnd w:id="39"/>
    </w:p>
    <w:p w14:paraId="2A503799" w14:textId="7235E466" w:rsidR="00D95BC4" w:rsidRPr="00D95BC4" w:rsidRDefault="00F87977" w:rsidP="00F87977">
      <w:pPr>
        <w:pStyle w:val="Heading3"/>
      </w:pPr>
      <w:bookmarkStart w:id="40" w:name="_Toc458964033"/>
      <w:r>
        <w:t>Z-wave</w:t>
      </w:r>
      <w:r w:rsidR="00A71E88">
        <w:t xml:space="preserve"> TODO</w:t>
      </w:r>
      <w:bookmarkEnd w:id="40"/>
    </w:p>
    <w:p w14:paraId="6E9F6E31" w14:textId="77777777" w:rsidR="00B91004" w:rsidRDefault="00B91004" w:rsidP="00B91004">
      <w:pPr>
        <w:pStyle w:val="Heading3"/>
      </w:pPr>
      <w:bookmarkStart w:id="41" w:name="_Toc458964034"/>
      <w:r>
        <w:t>Ostali TODO</w:t>
      </w:r>
      <w:bookmarkEnd w:id="41"/>
    </w:p>
    <w:p w14:paraId="75533174" w14:textId="77777777" w:rsidR="00B91004" w:rsidRDefault="00B91004" w:rsidP="00B91004">
      <w:pPr>
        <w:spacing w:line="240" w:lineRule="auto"/>
        <w:jc w:val="left"/>
      </w:pPr>
      <w:r>
        <w:br w:type="page"/>
      </w:r>
    </w:p>
    <w:p w14:paraId="0CEE5BD3" w14:textId="14CE539A" w:rsidR="00AB4C20" w:rsidRDefault="00AB4C20" w:rsidP="00E11965">
      <w:pPr>
        <w:pStyle w:val="Heading2"/>
      </w:pPr>
      <w:bookmarkStart w:id="42" w:name="_Toc458964035"/>
      <w:r>
        <w:lastRenderedPageBreak/>
        <w:t>Obstoječe rešitve</w:t>
      </w:r>
      <w:bookmarkEnd w:id="42"/>
    </w:p>
    <w:p w14:paraId="10EA5D2A" w14:textId="77777777" w:rsidR="00DF28A7" w:rsidRDefault="00A01BCE" w:rsidP="00F90C83">
      <w:r>
        <w:t xml:space="preserve">Na trgu je možno kupiti veliko različnih pametnih naprav različnih kategorij. </w:t>
      </w:r>
    </w:p>
    <w:p w14:paraId="0F1BE149" w14:textId="77777777" w:rsidR="00CE669E" w:rsidRDefault="00CE669E" w:rsidP="00CE669E"/>
    <w:p w14:paraId="76C52E11" w14:textId="390999EE" w:rsidR="00DF28A7" w:rsidRDefault="00A01BCE" w:rsidP="00CE669E">
      <w:r>
        <w:t xml:space="preserve">Na področju pametnih termostatov je najpopularnejši termostat Nest. Termostat se prilagaja urnikom in željenim temperaturam. Z njegovo uporabo bi uporabniki naj </w:t>
      </w:r>
      <w:r w:rsidR="00DF28A7">
        <w:t xml:space="preserve">privarčevali na ogrevanju in hkrati imeli željeno temperaturo doma. Cena aktualnega modela tretje generacije je 249 ameriških dolarjev </w:t>
      </w:r>
      <w:r w:rsidR="00DF28A7">
        <w:fldChar w:fldCharType="begin" w:fldLock="1"/>
      </w:r>
      <w:r w:rsidR="00612A88">
        <w:instrText>ADDIN CSL_CITATION { "citationItems" : [ { "id" : "ITEM-1", "itemData" : { "URL" : "https://nest.com/", "id" : "ITEM-1", "issued" : { "date-parts" : [ [ "0" ] ] }, "title" : "Home | Nest", "type" : "webpage" }, "uris" : [ "http://www.mendeley.com/documents/?uuid=4e35b399-54ea-3605-ada8-69cba36f1262" ] } ], "mendeley" : { "formattedCitation" : "[8]", "plainTextFormattedCitation" : "[8]", "previouslyFormattedCitation" : "[8]" }, "properties" : { "noteIndex" : 0 }, "schema" : "https://github.com/citation-style-language/schema/raw/master/csl-citation.json" }</w:instrText>
      </w:r>
      <w:r w:rsidR="00DF28A7">
        <w:fldChar w:fldCharType="separate"/>
      </w:r>
      <w:r w:rsidR="00C1441E" w:rsidRPr="00C1441E">
        <w:rPr>
          <w:noProof/>
        </w:rPr>
        <w:t>[8]</w:t>
      </w:r>
      <w:r w:rsidR="00DF28A7">
        <w:fldChar w:fldCharType="end"/>
      </w:r>
      <w:r w:rsidR="00DF28A7">
        <w:t xml:space="preserve">. </w:t>
      </w:r>
    </w:p>
    <w:p w14:paraId="7ABA2233" w14:textId="77777777" w:rsidR="00CE490C" w:rsidRDefault="00CE490C" w:rsidP="00DF28A7">
      <w:pPr>
        <w:ind w:firstLine="397"/>
      </w:pPr>
    </w:p>
    <w:p w14:paraId="6FC175C8" w14:textId="77777777" w:rsidR="00127AA2" w:rsidRDefault="00CE490C" w:rsidP="00127AA2">
      <w:pPr>
        <w:keepNext/>
        <w:ind w:firstLine="397"/>
        <w:jc w:val="center"/>
      </w:pPr>
      <w:r>
        <w:rPr>
          <w:noProof/>
          <w:lang w:val="en-US"/>
        </w:rPr>
        <w:drawing>
          <wp:inline distT="0" distB="0" distL="0" distR="0" wp14:anchorId="5311257E" wp14:editId="6A986A2B">
            <wp:extent cx="2121994" cy="1855353"/>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2218" cy="1864292"/>
                    </a:xfrm>
                    <a:prstGeom prst="rect">
                      <a:avLst/>
                    </a:prstGeom>
                    <a:noFill/>
                    <a:ln>
                      <a:noFill/>
                    </a:ln>
                  </pic:spPr>
                </pic:pic>
              </a:graphicData>
            </a:graphic>
          </wp:inline>
        </w:drawing>
      </w:r>
    </w:p>
    <w:p w14:paraId="51BEEA20" w14:textId="77E61A54" w:rsidR="00CE490C" w:rsidRDefault="00127AA2" w:rsidP="00127AA2">
      <w:pPr>
        <w:pStyle w:val="Caption"/>
      </w:pPr>
      <w:bookmarkStart w:id="43" w:name="_Toc458964010"/>
      <w:r>
        <w:t xml:space="preserve">Slika </w:t>
      </w:r>
      <w:r>
        <w:fldChar w:fldCharType="begin"/>
      </w:r>
      <w:r>
        <w:instrText xml:space="preserve"> SEQ Slika \* ARABIC </w:instrText>
      </w:r>
      <w:r>
        <w:fldChar w:fldCharType="separate"/>
      </w:r>
      <w:r w:rsidR="00A71E88">
        <w:rPr>
          <w:noProof/>
        </w:rPr>
        <w:t>4</w:t>
      </w:r>
      <w:r>
        <w:fldChar w:fldCharType="end"/>
      </w:r>
      <w:r>
        <w:t>: Termostat Nest</w:t>
      </w:r>
      <w:bookmarkEnd w:id="43"/>
    </w:p>
    <w:p w14:paraId="3B9E644B" w14:textId="77777777" w:rsidR="00CE669E" w:rsidRDefault="00CE669E" w:rsidP="00CE669E"/>
    <w:p w14:paraId="62452C85" w14:textId="3CEA0287" w:rsidR="00DF28A7" w:rsidRDefault="00DF28A7" w:rsidP="00CE669E">
      <w:r>
        <w:t>Na področju razsvetljave podjetje P</w:t>
      </w:r>
      <w:r w:rsidRPr="00DF28A7">
        <w:t>hilips</w:t>
      </w:r>
      <w:r>
        <w:t xml:space="preserve"> ponuja LED žarnice</w:t>
      </w:r>
      <w:r w:rsidR="00CE490C">
        <w:t xml:space="preserve"> različnih oblik in velikosti. Žarnice se brezžično povezuj</w:t>
      </w:r>
      <w:r w:rsidR="00BE23A1">
        <w:t xml:space="preserve">ejo s pametnimi napravami ali s </w:t>
      </w:r>
      <w:r w:rsidR="00CE490C">
        <w:t>centralno enoto. Serijo teh naprav tržijo pod imenom P</w:t>
      </w:r>
      <w:r w:rsidR="00CE490C" w:rsidRPr="00DF28A7">
        <w:t>hilips</w:t>
      </w:r>
      <w:r w:rsidR="00CE490C">
        <w:t xml:space="preserve"> </w:t>
      </w:r>
      <w:r>
        <w:t>Hue</w:t>
      </w:r>
      <w:r w:rsidR="00CE490C">
        <w:t>. P</w:t>
      </w:r>
      <w:r w:rsidR="00CE490C" w:rsidRPr="00DF28A7">
        <w:t>hilips</w:t>
      </w:r>
      <w:r w:rsidR="00CE490C">
        <w:t xml:space="preserve"> na svoji spletni strani promovira tudi aplikacije tretjih razvijalcev, ki omogočajo kontrolo njihove razsvetljave </w:t>
      </w:r>
      <w:r w:rsidR="00CE490C">
        <w:fldChar w:fldCharType="begin" w:fldLock="1"/>
      </w:r>
      <w:r w:rsidR="00612A88">
        <w:instrText>ADDIN CSL_CITATION { "citationItems" : [ { "id" : "ITEM-1", "itemData" : { "URL" : "http://www2.meethue.com/en-xx/", "id" : "ITEM-1", "issued" : { "date-parts" : [ [ "0" ] ] }, "title" : "Meet hue | en-XX", "type" : "webpage" }, "uris" : [ "http://www.mendeley.com/documents/?uuid=ef3d3269-8307-32d4-b20b-199bd9aa15dc" ] } ], "mendeley" : { "formattedCitation" : "[9]", "plainTextFormattedCitation" : "[9]", "previouslyFormattedCitation" : "[9]" }, "properties" : { "noteIndex" : 0 }, "schema" : "https://github.com/citation-style-language/schema/raw/master/csl-citation.json" }</w:instrText>
      </w:r>
      <w:r w:rsidR="00CE490C">
        <w:fldChar w:fldCharType="separate"/>
      </w:r>
      <w:r w:rsidR="00C1441E" w:rsidRPr="00C1441E">
        <w:rPr>
          <w:noProof/>
        </w:rPr>
        <w:t>[9]</w:t>
      </w:r>
      <w:r w:rsidR="00CE490C">
        <w:fldChar w:fldCharType="end"/>
      </w:r>
      <w:r w:rsidR="00CE490C">
        <w:t xml:space="preserve">. </w:t>
      </w:r>
    </w:p>
    <w:p w14:paraId="0E4880DC" w14:textId="77777777" w:rsidR="00127AA2" w:rsidRDefault="00127AA2" w:rsidP="00DF28A7">
      <w:pPr>
        <w:ind w:firstLine="397"/>
      </w:pPr>
    </w:p>
    <w:p w14:paraId="2DED5A59" w14:textId="77777777" w:rsidR="00127AA2" w:rsidRDefault="00127AA2" w:rsidP="00127AA2">
      <w:pPr>
        <w:keepNext/>
        <w:ind w:firstLine="397"/>
        <w:jc w:val="center"/>
      </w:pPr>
      <w:r>
        <w:rPr>
          <w:noProof/>
          <w:lang w:val="en-US"/>
        </w:rPr>
        <w:drawing>
          <wp:inline distT="0" distB="0" distL="0" distR="0" wp14:anchorId="42A11C40" wp14:editId="09C83DB6">
            <wp:extent cx="2535929" cy="2535929"/>
            <wp:effectExtent l="0" t="0" r="4445" b="4445"/>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5816" cy="2545816"/>
                    </a:xfrm>
                    <a:prstGeom prst="rect">
                      <a:avLst/>
                    </a:prstGeom>
                    <a:noFill/>
                    <a:ln>
                      <a:noFill/>
                    </a:ln>
                  </pic:spPr>
                </pic:pic>
              </a:graphicData>
            </a:graphic>
          </wp:inline>
        </w:drawing>
      </w:r>
    </w:p>
    <w:p w14:paraId="4DC8C084" w14:textId="1833DB0C" w:rsidR="00127AA2" w:rsidRDefault="00127AA2" w:rsidP="00127AA2">
      <w:pPr>
        <w:pStyle w:val="Caption"/>
      </w:pPr>
      <w:bookmarkStart w:id="44" w:name="_Toc458964011"/>
      <w:r>
        <w:t xml:space="preserve">Slika </w:t>
      </w:r>
      <w:r>
        <w:fldChar w:fldCharType="begin"/>
      </w:r>
      <w:r>
        <w:instrText xml:space="preserve"> SEQ Slika \* ARABIC </w:instrText>
      </w:r>
      <w:r>
        <w:fldChar w:fldCharType="separate"/>
      </w:r>
      <w:r w:rsidR="00A71E88">
        <w:rPr>
          <w:noProof/>
        </w:rPr>
        <w:t>5</w:t>
      </w:r>
      <w:r>
        <w:fldChar w:fldCharType="end"/>
      </w:r>
      <w:r>
        <w:t xml:space="preserve">: Sistem pametne razsvetljave </w:t>
      </w:r>
      <w:r w:rsidRPr="00F36F88">
        <w:t>Philips</w:t>
      </w:r>
      <w:r>
        <w:t xml:space="preserve"> Hue</w:t>
      </w:r>
      <w:bookmarkEnd w:id="44"/>
    </w:p>
    <w:p w14:paraId="7824119F" w14:textId="7B307ECA" w:rsidR="008362DD" w:rsidRDefault="00056C51" w:rsidP="00CE669E">
      <w:r>
        <w:lastRenderedPageBreak/>
        <w:t xml:space="preserve">Podjetje </w:t>
      </w:r>
      <w:r w:rsidRPr="00056C51">
        <w:t>August</w:t>
      </w:r>
      <w:r>
        <w:t xml:space="preserve"> je znano po pametni ključavnici imenovani </w:t>
      </w:r>
      <w:r w:rsidRPr="00056C51">
        <w:t>August Smart Lock</w:t>
      </w:r>
      <w:r>
        <w:t xml:space="preserve">. Podjetje trdi, da si ključavnico lahko vsak namesti sam. Uporabnikom omogoča beleženje prehodov in dodeljevanje pravic drugim uporabnikom za odklep doma. Za odklep hiše uporabnik potrebuje pametni telefon in ustrezne pravice. Pametna ključavnica je na voljo za 199 ameriških dolarjev </w:t>
      </w:r>
      <w:r w:rsidR="005F3B54">
        <w:t xml:space="preserve">ali pa </w:t>
      </w:r>
      <w:r w:rsidR="00D54849">
        <w:t xml:space="preserve">229 dolarjev za pametno ključavnico z Applovo Home Kit podporo </w:t>
      </w:r>
      <w:r>
        <w:fldChar w:fldCharType="begin" w:fldLock="1"/>
      </w:r>
      <w:r w:rsidR="00612A88">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"[10]", "plainTextFormattedCitation" : "[10]", "previouslyFormattedCitation" : "[10]" }, "properties" : { "noteIndex" : 0 }, "schema" : "https://github.com/citation-style-language/schema/raw/master/csl-citation.json" }</w:instrText>
      </w:r>
      <w:r>
        <w:fldChar w:fldCharType="separate"/>
      </w:r>
      <w:r w:rsidR="00C1441E" w:rsidRPr="00C1441E">
        <w:rPr>
          <w:noProof/>
        </w:rPr>
        <w:t>[10]</w:t>
      </w:r>
      <w:r>
        <w:fldChar w:fldCharType="end"/>
      </w:r>
      <w:r>
        <w:t xml:space="preserve">. </w:t>
      </w:r>
    </w:p>
    <w:p w14:paraId="3D42780E" w14:textId="77777777" w:rsidR="005F3B54" w:rsidRDefault="005F3B54" w:rsidP="005F3B54">
      <w:pPr>
        <w:keepNext/>
        <w:ind w:firstLine="397"/>
        <w:jc w:val="center"/>
      </w:pPr>
      <w:r>
        <w:rPr>
          <w:noProof/>
          <w:lang w:val="en-US"/>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2D24905F" w:rsidR="008362DD" w:rsidRDefault="005F3B54" w:rsidP="005F3B54">
      <w:pPr>
        <w:pStyle w:val="Caption"/>
      </w:pPr>
      <w:bookmarkStart w:id="45" w:name="_Toc458964012"/>
      <w:r>
        <w:t xml:space="preserve">Slika </w:t>
      </w:r>
      <w:r>
        <w:fldChar w:fldCharType="begin"/>
      </w:r>
      <w:r>
        <w:instrText xml:space="preserve"> SEQ Slika \* ARABIC </w:instrText>
      </w:r>
      <w:r>
        <w:fldChar w:fldCharType="separate"/>
      </w:r>
      <w:r w:rsidR="00A71E88">
        <w:rPr>
          <w:noProof/>
        </w:rPr>
        <w:t>6</w:t>
      </w:r>
      <w:r>
        <w:fldChar w:fldCharType="end"/>
      </w:r>
      <w:r>
        <w:t>: Pametna ključavnica August</w:t>
      </w:r>
      <w:bookmarkEnd w:id="45"/>
    </w:p>
    <w:p w14:paraId="0D92C311" w14:textId="77777777" w:rsidR="00504A85" w:rsidRDefault="00504A85" w:rsidP="00F87977"/>
    <w:p w14:paraId="41485E59" w14:textId="6A77BD7F" w:rsidR="0087108A" w:rsidRDefault="00F87977" w:rsidP="00CE669E">
      <w:r>
        <w:t xml:space="preserve">Podjetje Samsung je naslovilo problem medsebojne nekompatibilnosti z napravo </w:t>
      </w:r>
      <w:r w:rsidRPr="00F87977">
        <w:t>Samsung SmartThings Hub</w:t>
      </w:r>
      <w:r>
        <w:t xml:space="preserve">. Naprava podpira komunicijske protokole </w:t>
      </w:r>
      <w:r w:rsidRPr="00F87977">
        <w:t xml:space="preserve">Bluetooth, Wi-Fi, ZigBee </w:t>
      </w:r>
      <w:r w:rsidR="002F3F8F">
        <w:t>in</w:t>
      </w:r>
      <w:r w:rsidRPr="00F87977">
        <w:t xml:space="preserve"> Z-Wave</w:t>
      </w:r>
      <w:r>
        <w:t>. Na omenjeno napravo lahko torej povežemo različne pametne naprave različnih proizvaj</w:t>
      </w:r>
      <w:r w:rsidR="002F3F8F">
        <w:t>a</w:t>
      </w:r>
      <w:r>
        <w:t>lcev.</w:t>
      </w:r>
      <w:r w:rsidR="00105358">
        <w:t xml:space="preserve"> Tudi Samsung ponuja serijo senzorskih in aktuatorskih naprav za pametne domove.</w:t>
      </w:r>
      <w:r>
        <w:t xml:space="preserve"> Naprave lahko upravljamo z uporabo mobilne aplikacije</w:t>
      </w:r>
      <w:r w:rsidR="002F3F8F">
        <w:t xml:space="preserve"> SmartThings Mobile</w:t>
      </w:r>
      <w:r w:rsidR="00105358">
        <w:t xml:space="preserve"> </w:t>
      </w:r>
      <w:r w:rsidR="00105358">
        <w:fldChar w:fldCharType="begin" w:fldLock="1"/>
      </w:r>
      <w:r w:rsidR="00612A88">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"[11]", "plainTextFormattedCitation" : "[11]", "previouslyFormattedCitation" : "[11]" }, "properties" : { "noteIndex" : 0 }, "schema" : "https://github.com/citation-style-language/schema/raw/master/csl-citation.json" }</w:instrText>
      </w:r>
      <w:r w:rsidR="00105358">
        <w:fldChar w:fldCharType="separate"/>
      </w:r>
      <w:r w:rsidR="00C1441E" w:rsidRPr="00C1441E">
        <w:rPr>
          <w:noProof/>
        </w:rPr>
        <w:t>[11]</w:t>
      </w:r>
      <w:r w:rsidR="00105358">
        <w:fldChar w:fldCharType="end"/>
      </w:r>
      <w:r>
        <w:t>.</w:t>
      </w:r>
      <w:r w:rsidR="00105358">
        <w:t xml:space="preserve"> Cena naprave je 99 ameriških dolarjev </w:t>
      </w:r>
      <w:r w:rsidR="00105358">
        <w:fldChar w:fldCharType="begin" w:fldLock="1"/>
      </w:r>
      <w:r w:rsidR="00612A88">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"[12]", "plainTextFormattedCitation" : "[12]", "previouslyFormattedCitation" : "[12]" }, "properties" : { "noteIndex" : 0 }, "schema" : "https://github.com/citation-style-language/schema/raw/master/csl-citation.json" }</w:instrText>
      </w:r>
      <w:r w:rsidR="00105358">
        <w:fldChar w:fldCharType="separate"/>
      </w:r>
      <w:r w:rsidR="00C1441E" w:rsidRPr="00C1441E">
        <w:rPr>
          <w:noProof/>
        </w:rPr>
        <w:t>[12]</w:t>
      </w:r>
      <w:r w:rsidR="00105358">
        <w:fldChar w:fldCharType="end"/>
      </w:r>
      <w:r w:rsidR="00105358">
        <w:t>.</w:t>
      </w:r>
    </w:p>
    <w:p w14:paraId="1484F817" w14:textId="77777777" w:rsidR="00504A85" w:rsidRDefault="0087108A" w:rsidP="00504A85">
      <w:pPr>
        <w:keepNext/>
        <w:jc w:val="center"/>
      </w:pPr>
      <w:r>
        <w:rPr>
          <w:noProof/>
          <w:lang w:val="en-US"/>
        </w:rPr>
        <w:drawing>
          <wp:inline distT="0" distB="0" distL="0" distR="0" wp14:anchorId="2D925212" wp14:editId="45EF7965">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1058428B" w14:textId="0760CF7E" w:rsidR="0087108A" w:rsidRDefault="00504A85" w:rsidP="00504A85">
      <w:pPr>
        <w:pStyle w:val="Caption"/>
      </w:pPr>
      <w:bookmarkStart w:id="46" w:name="_Toc458964013"/>
      <w:r>
        <w:t xml:space="preserve">Slika </w:t>
      </w:r>
      <w:r>
        <w:fldChar w:fldCharType="begin"/>
      </w:r>
      <w:r>
        <w:instrText xml:space="preserve"> SEQ Slika \* ARABIC </w:instrText>
      </w:r>
      <w:r>
        <w:fldChar w:fldCharType="separate"/>
      </w:r>
      <w:r w:rsidR="00A71E88">
        <w:rPr>
          <w:noProof/>
        </w:rPr>
        <w:t>7</w:t>
      </w:r>
      <w:r>
        <w:fldChar w:fldCharType="end"/>
      </w:r>
      <w:r>
        <w:t>: Samsung SmartThings Hub</w:t>
      </w:r>
      <w:bookmarkEnd w:id="46"/>
    </w:p>
    <w:p w14:paraId="194D2987" w14:textId="1DC82207" w:rsidR="00F90C83" w:rsidRDefault="00A91824" w:rsidP="00F90C83">
      <w:r>
        <w:lastRenderedPageBreak/>
        <w:t>Podjetje Apple</w:t>
      </w:r>
      <w:r w:rsidR="00626660">
        <w:t xml:space="preserve"> sicer</w:t>
      </w:r>
      <w:r>
        <w:t xml:space="preserve"> ne p</w:t>
      </w:r>
      <w:r w:rsidR="00626660">
        <w:t>roizvaja lastne strojne opreme, nudi pa ogrodje za razvoj pametnih naprav imenovano HomeKit. Od iOS 10 bo na mobilne naprave privzeto nameščena tudi aplikacija Home namenjena upravljanju pametnih naprav, ki delujejo z HomeKit.</w:t>
      </w:r>
    </w:p>
    <w:p w14:paraId="467A629E" w14:textId="77777777" w:rsidR="00CE669E" w:rsidRDefault="00CE669E" w:rsidP="00CE669E"/>
    <w:p w14:paraId="0E06660C" w14:textId="3494D1FD" w:rsidR="00E22CF5" w:rsidRDefault="00626660" w:rsidP="00CE669E">
      <w:r>
        <w:t xml:space="preserve">Na spletu lahko najdemo tudi veliko odprtokodnih projektov za pametne hiše. </w:t>
      </w:r>
      <w:r w:rsidR="0082108E">
        <w:t>Večinoma jih lahko namestimo na mikroračunalnik Raspberry Pi. Nabor podprtih operacijskih sistemov</w:t>
      </w:r>
      <w:r w:rsidR="00E22CF5">
        <w:t xml:space="preserve"> je širok.</w:t>
      </w:r>
    </w:p>
    <w:p w14:paraId="60262B47" w14:textId="77777777" w:rsidR="00CE669E" w:rsidRDefault="00CE669E" w:rsidP="00CE669E"/>
    <w:p w14:paraId="6FFD759D" w14:textId="1A6DD454" w:rsidR="00E22CF5" w:rsidRDefault="00E22CF5" w:rsidP="00CE669E">
      <w:r>
        <w:t xml:space="preserve">OpenHAB projekt se deli na dve dela in sicer </w:t>
      </w:r>
      <w:r w:rsidRPr="00E22CF5">
        <w:t>openhab-runtime</w:t>
      </w:r>
      <w:r>
        <w:t xml:space="preserve"> (izvaja se na strežniku) in </w:t>
      </w:r>
      <w:r w:rsidRPr="00E22CF5">
        <w:t>openhab-designer</w:t>
      </w:r>
      <w:r>
        <w:t xml:space="preserve"> (uporabniku prijazno konfiguracijsko orodje). Projekt je napisan v Javi in temelji ne OSGi. Odjemalski aplikaciji sta na voljo za iOS in Android ali pa kot spletna stran. Za razvoj in integracijo z lastnimi rešitvami nudi tudi REST API</w:t>
      </w:r>
      <w:r w:rsidR="00B769CC">
        <w:t xml:space="preserve"> </w:t>
      </w:r>
      <w:r w:rsidR="00B769CC">
        <w:fldChar w:fldCharType="begin" w:fldLock="1"/>
      </w:r>
      <w:r w:rsidR="00612A88">
        <w:instrText>ADDIN CSL_CITATION { "citationItems" : [ { "id" : "ITEM-1", "itemData" : { "URL" : "https://github.com/openhab/openhab", "accessed" : { "date-parts" : [ [ "2016", "8", "13" ] ] }, "id" : "ITEM-1", "issued" : { "date-parts" : [ [ "0" ] ] }, "title" : "Source code of the open Home Automation Bus (openHAB)", "type" : "webpage" }, "uris" : [ "http://www.mendeley.com/documents/?uuid=badadec2-37af-4ff2-86fc-3ac90180fe0a" ] } ], "mendeley" : { "formattedCitation" : "[13]", "plainTextFormattedCitation" : "[13]", "previouslyFormattedCitation" : "[13]" }, "properties" : { "noteIndex" : 0 }, "schema" : "https://github.com/citation-style-language/schema/raw/master/csl-citation.json" }</w:instrText>
      </w:r>
      <w:r w:rsidR="00B769CC">
        <w:fldChar w:fldCharType="separate"/>
      </w:r>
      <w:r w:rsidR="00C1441E" w:rsidRPr="00C1441E">
        <w:rPr>
          <w:noProof/>
        </w:rPr>
        <w:t>[13]</w:t>
      </w:r>
      <w:r w:rsidR="00B769CC">
        <w:fldChar w:fldCharType="end"/>
      </w:r>
      <w:r>
        <w:t>.</w:t>
      </w:r>
    </w:p>
    <w:p w14:paraId="30466C38" w14:textId="2E2B284D" w:rsidR="00E22CF5" w:rsidRDefault="00B769CC" w:rsidP="00E22CF5">
      <w:r>
        <w:t xml:space="preserve">TODO </w:t>
      </w:r>
      <w:r w:rsidR="0021747A">
        <w:t xml:space="preserve">kratek </w:t>
      </w:r>
      <w:r>
        <w:t>opis ostalih odprtokodnih ogrodij:</w:t>
      </w:r>
    </w:p>
    <w:p w14:paraId="18B261E9" w14:textId="50A066CE" w:rsidR="00E22CF5" w:rsidRDefault="00E22CF5" w:rsidP="00B769CC">
      <w:pPr>
        <w:ind w:left="397"/>
      </w:pPr>
      <w:r w:rsidRPr="00E22CF5">
        <w:t>Domoticz</w:t>
      </w:r>
    </w:p>
    <w:p w14:paraId="6E49504F" w14:textId="0D9AE0E9" w:rsidR="00B769CC" w:rsidRDefault="00B769CC" w:rsidP="00B769CC">
      <w:pPr>
        <w:ind w:left="397"/>
      </w:pPr>
      <w:r w:rsidRPr="005C26AA">
        <w:t>Calaos</w:t>
      </w:r>
    </w:p>
    <w:p w14:paraId="296A8FC8" w14:textId="781AC4F8" w:rsidR="00B769CC" w:rsidRDefault="00B769CC" w:rsidP="00B769CC">
      <w:pPr>
        <w:ind w:left="397"/>
      </w:pPr>
      <w:r w:rsidRPr="005C26AA">
        <w:t>Home Assistant</w:t>
      </w:r>
    </w:p>
    <w:p w14:paraId="3D97FD88" w14:textId="0AE62AB1" w:rsidR="00B769CC" w:rsidRDefault="00B769CC" w:rsidP="00B769CC">
      <w:pPr>
        <w:ind w:left="397"/>
      </w:pPr>
      <w:r w:rsidRPr="005C26AA">
        <w:t>OpenMotics</w:t>
      </w:r>
    </w:p>
    <w:p w14:paraId="39EA0EB6" w14:textId="31C4AF09" w:rsidR="00D724AC" w:rsidRPr="00F90C83" w:rsidRDefault="00B769CC" w:rsidP="00B769CC">
      <w:pPr>
        <w:ind w:left="397"/>
      </w:pPr>
      <w:r>
        <w:t>LinuxMCE</w:t>
      </w:r>
    </w:p>
    <w:p w14:paraId="7801255D" w14:textId="78B8A3F8" w:rsidR="001E39E0" w:rsidRDefault="001E39E0" w:rsidP="00E11965">
      <w:pPr>
        <w:pStyle w:val="Heading2"/>
      </w:pPr>
      <w:bookmarkStart w:id="47" w:name="_Toc458964036"/>
      <w:r>
        <w:t>Pametna mesta</w:t>
      </w:r>
      <w:bookmarkEnd w:id="47"/>
    </w:p>
    <w:p w14:paraId="27D0CE55" w14:textId="1369E21D" w:rsidR="002B74AA" w:rsidRDefault="002B74AA" w:rsidP="002B74AA">
      <w:r w:rsidRPr="002B74AA">
        <w:t>Kar 70 % prebivalstva naj bi do leta 2050 živelo v mestih. Da bi človeštvo ob takih napovedih lahko živelo kakovostno, so nujno potrebne spremembe v pristopu upravljanja z mesti. Trend sprememb se je začel s t. i. konceptom pametnih mest (Smart City), ki postaja del našega vsakdana</w:t>
      </w:r>
      <w:r>
        <w:t>. Pametno upravljanje mest vključuje tri bistvene sestavine:</w:t>
      </w:r>
    </w:p>
    <w:p w14:paraId="10885318" w14:textId="0F7E511D" w:rsidR="002B74AA" w:rsidRDefault="00C90D66" w:rsidP="002B74AA">
      <w:pPr>
        <w:pStyle w:val="ListParagraph"/>
        <w:numPr>
          <w:ilvl w:val="0"/>
          <w:numId w:val="35"/>
        </w:numPr>
      </w:pPr>
      <w:r>
        <w:t>Internet stvari (IoT),</w:t>
      </w:r>
    </w:p>
    <w:p w14:paraId="58E88CBE" w14:textId="12A54BFB" w:rsidR="002B74AA" w:rsidRDefault="00C90D66" w:rsidP="002B74AA">
      <w:pPr>
        <w:pStyle w:val="ListParagraph"/>
        <w:numPr>
          <w:ilvl w:val="0"/>
          <w:numId w:val="35"/>
        </w:numPr>
      </w:pPr>
      <w:r>
        <w:t>o</w:t>
      </w:r>
      <w:r w:rsidR="002B74AA">
        <w:t>bdel</w:t>
      </w:r>
      <w:r>
        <w:t>ava množice podatkov (Big data),</w:t>
      </w:r>
    </w:p>
    <w:p w14:paraId="2E910C47" w14:textId="15125C77" w:rsidR="002B74AA" w:rsidRDefault="00C90D66" w:rsidP="002B74AA">
      <w:pPr>
        <w:pStyle w:val="ListParagraph"/>
        <w:numPr>
          <w:ilvl w:val="0"/>
          <w:numId w:val="35"/>
        </w:numPr>
      </w:pPr>
      <w:r>
        <w:t>u</w:t>
      </w:r>
      <w:r w:rsidR="002B74AA">
        <w:t>pravljanje procesov (BPM).</w:t>
      </w:r>
    </w:p>
    <w:p w14:paraId="60142329" w14:textId="5F86BB6A" w:rsidR="002B74AA" w:rsidRDefault="00B00605" w:rsidP="00B00605">
      <w:pPr>
        <w:pStyle w:val="Heading3"/>
      </w:pPr>
      <w:bookmarkStart w:id="48" w:name="_Toc458964037"/>
      <w:r>
        <w:t>Upravljanje prometa</w:t>
      </w:r>
      <w:bookmarkEnd w:id="48"/>
    </w:p>
    <w:p w14:paraId="1E8E98C0" w14:textId="6FEC315B" w:rsidR="00B00605" w:rsidRDefault="00B00605" w:rsidP="00B00605">
      <w:r w:rsidRPr="00B00605">
        <w:t>Vse gostejši promet v urbanih centrih negativno vpliva na kvaliteto življenja prebivalcev in dnevnih migrantov, kot tudi na samo ekonomsko učinkovitost podjetij, ki znotraj njega delujejo. Onesnaženost zraka, zvočna in svetlobna onesnaženost ter pretočnost prometa so glavni dejavniki tveganj, ki jih naslavljamo s pametnimi rešitvami za upravljanje prometa.</w:t>
      </w:r>
    </w:p>
    <w:p w14:paraId="66960AC2" w14:textId="2CFFEC66" w:rsidR="00B00605" w:rsidRDefault="00B00605" w:rsidP="00B00605">
      <w:r>
        <w:t>S pametnimi rešitvami na področju prometa posegamo predvsem na področje:</w:t>
      </w:r>
    </w:p>
    <w:p w14:paraId="2527A9E4" w14:textId="3E746B02" w:rsidR="00B00605" w:rsidRDefault="00C90D66" w:rsidP="00B00605">
      <w:pPr>
        <w:pStyle w:val="ListParagraph"/>
        <w:numPr>
          <w:ilvl w:val="0"/>
          <w:numId w:val="35"/>
        </w:numPr>
      </w:pPr>
      <w:r>
        <w:t>U</w:t>
      </w:r>
      <w:r w:rsidR="00B00605">
        <w:t>pravljanja in koordinacije klasičnih transportnih sredstev z inovativnimi prometnimi tehnologijami,</w:t>
      </w:r>
    </w:p>
    <w:p w14:paraId="7DAD5B81" w14:textId="6D099017" w:rsidR="00B00605" w:rsidRDefault="00B00605" w:rsidP="00B00605">
      <w:pPr>
        <w:pStyle w:val="ListParagraph"/>
        <w:numPr>
          <w:ilvl w:val="0"/>
          <w:numId w:val="35"/>
        </w:numPr>
      </w:pPr>
      <w:r>
        <w:t>urejanja mirujočega prometa,</w:t>
      </w:r>
    </w:p>
    <w:p w14:paraId="532E6B2A" w14:textId="6E753D53" w:rsidR="00B00605" w:rsidRDefault="00B00605" w:rsidP="00B00605">
      <w:pPr>
        <w:pStyle w:val="ListParagraph"/>
        <w:numPr>
          <w:ilvl w:val="0"/>
          <w:numId w:val="35"/>
        </w:numPr>
      </w:pPr>
      <w:r>
        <w:lastRenderedPageBreak/>
        <w:t>urejanja in optimizacije prometnih tokov.</w:t>
      </w:r>
    </w:p>
    <w:p w14:paraId="26AFEB4A" w14:textId="1AE0C38F" w:rsidR="00B00605" w:rsidRDefault="00B00605" w:rsidP="00B00605">
      <w:pPr>
        <w:pStyle w:val="Heading3"/>
      </w:pPr>
      <w:bookmarkStart w:id="49" w:name="_Toc458964038"/>
      <w:r>
        <w:t>Upravljanje energetske učinkovitosti stavb in pametnih energetskih omrežij</w:t>
      </w:r>
      <w:bookmarkEnd w:id="49"/>
    </w:p>
    <w:p w14:paraId="1D79860D" w14:textId="602895F8" w:rsidR="00B00605" w:rsidRDefault="00B00605" w:rsidP="00B00605">
      <w: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prednosti pametnih energetskih omrežij. Glavne prednosti rešitve energetskega upravljanja so:</w:t>
      </w:r>
    </w:p>
    <w:p w14:paraId="5A185998" w14:textId="77777777" w:rsidR="00B00605" w:rsidRDefault="00B00605" w:rsidP="00B00605">
      <w:pPr>
        <w:pStyle w:val="ListParagraph"/>
        <w:numPr>
          <w:ilvl w:val="0"/>
          <w:numId w:val="36"/>
        </w:numPr>
      </w:pPr>
      <w:r>
        <w:t>upravljanje s porabo energentov,</w:t>
      </w:r>
    </w:p>
    <w:p w14:paraId="7331F0E3" w14:textId="77777777" w:rsidR="00B00605" w:rsidRDefault="00B00605" w:rsidP="00B00605">
      <w:pPr>
        <w:pStyle w:val="ListParagraph"/>
        <w:numPr>
          <w:ilvl w:val="0"/>
          <w:numId w:val="36"/>
        </w:numPr>
      </w:pPr>
      <w:r>
        <w:t>zmanjšanje porabe energentov,</w:t>
      </w:r>
    </w:p>
    <w:p w14:paraId="5DF3180B" w14:textId="77777777" w:rsidR="00B00605" w:rsidRDefault="00B00605" w:rsidP="00B00605">
      <w:pPr>
        <w:pStyle w:val="ListParagraph"/>
        <w:numPr>
          <w:ilvl w:val="0"/>
          <w:numId w:val="36"/>
        </w:numPr>
      </w:pPr>
      <w:r>
        <w:t>optimizacija energetskih investicij,</w:t>
      </w:r>
    </w:p>
    <w:p w14:paraId="51EE4745" w14:textId="77777777" w:rsidR="00B00605" w:rsidRDefault="00B00605" w:rsidP="00B00605">
      <w:pPr>
        <w:pStyle w:val="ListParagraph"/>
        <w:numPr>
          <w:ilvl w:val="0"/>
          <w:numId w:val="36"/>
        </w:numPr>
      </w:pPr>
      <w:r>
        <w:t>omogočanje novih storitev za ponudnike energetske oskrbe.</w:t>
      </w:r>
    </w:p>
    <w:p w14:paraId="1C6A9760" w14:textId="0157F816" w:rsidR="00B00605" w:rsidRDefault="00B00605" w:rsidP="00B00605">
      <w:pPr>
        <w:pStyle w:val="Heading3"/>
      </w:pPr>
      <w:bookmarkStart w:id="50" w:name="_Toc458964039"/>
      <w:r>
        <w:t>Upravljanje razsvetljave</w:t>
      </w:r>
      <w:bookmarkEnd w:id="50"/>
    </w:p>
    <w:p w14:paraId="4E54FBF6" w14:textId="5AFA29E6" w:rsidR="00B00605" w:rsidRDefault="00B00605" w:rsidP="00B00605">
      <w:r>
        <w:t>Pametno upravljanje javne razsvetljave je pomemben steber pri uresničevanju ciljev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SmartCity koncepta</w:t>
      </w:r>
      <w:r w:rsidR="006C5B0F">
        <w:t xml:space="preserve"> </w:t>
      </w:r>
      <w:r w:rsidR="00781BE1">
        <w:fldChar w:fldCharType="begin" w:fldLock="1"/>
      </w:r>
      <w:r w:rsidR="00781BE1">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"[14]", "plainTextFormattedCitation" : "[14]" }, "properties" : { "noteIndex" : 0 }, "schema" : "https://github.com/citation-style-language/schema/raw/master/csl-citation.json" }</w:instrText>
      </w:r>
      <w:r w:rsidR="00781BE1">
        <w:fldChar w:fldCharType="separate"/>
      </w:r>
      <w:r w:rsidR="00781BE1" w:rsidRPr="00781BE1">
        <w:rPr>
          <w:noProof/>
        </w:rPr>
        <w:t>[14]</w:t>
      </w:r>
      <w:r w:rsidR="00781BE1">
        <w:fldChar w:fldCharType="end"/>
      </w:r>
      <w:r>
        <w:t>. Glavne prednosti upravljanja razsvetljave so:</w:t>
      </w:r>
    </w:p>
    <w:p w14:paraId="2D52F21F" w14:textId="77777777" w:rsidR="00B00605" w:rsidRDefault="00B00605" w:rsidP="00B00605">
      <w:pPr>
        <w:pStyle w:val="ListParagraph"/>
        <w:numPr>
          <w:ilvl w:val="0"/>
          <w:numId w:val="37"/>
        </w:numPr>
      </w:pPr>
      <w:r>
        <w:t>nizka osnovna investicija za implementacijo rešitve,</w:t>
      </w:r>
    </w:p>
    <w:p w14:paraId="621F5C5C" w14:textId="77777777" w:rsidR="00B00605" w:rsidRDefault="00B00605" w:rsidP="00B00605">
      <w:pPr>
        <w:pStyle w:val="ListParagraph"/>
        <w:numPr>
          <w:ilvl w:val="0"/>
          <w:numId w:val="37"/>
        </w:numPr>
      </w:pPr>
      <w:r>
        <w:t>fleksibilnost postavitve,</w:t>
      </w:r>
    </w:p>
    <w:p w14:paraId="6827321A" w14:textId="77777777" w:rsidR="00B00605" w:rsidRDefault="00B00605" w:rsidP="00B00605">
      <w:pPr>
        <w:pStyle w:val="ListParagraph"/>
        <w:numPr>
          <w:ilvl w:val="0"/>
          <w:numId w:val="37"/>
        </w:numPr>
      </w:pPr>
      <w:r>
        <w:t>usmerjena v razvoj inovativnih rešitev, ki jih omogoča omrežje,</w:t>
      </w:r>
    </w:p>
    <w:p w14:paraId="42B9F2E0" w14:textId="77777777" w:rsidR="00B00605" w:rsidRDefault="00B00605" w:rsidP="00B00605">
      <w:pPr>
        <w:pStyle w:val="ListParagraph"/>
        <w:numPr>
          <w:ilvl w:val="0"/>
          <w:numId w:val="37"/>
        </w:numPr>
      </w:pPr>
      <w:r>
        <w:t>enostavna uvedba.</w:t>
      </w:r>
    </w:p>
    <w:p w14:paraId="08FB0CDC" w14:textId="442893CA" w:rsidR="003762D6" w:rsidRDefault="00E11965" w:rsidP="001E39E0">
      <w:pPr>
        <w:pStyle w:val="Heading1"/>
      </w:pPr>
      <w:bookmarkStart w:id="51" w:name="_Toc458964040"/>
      <w:r>
        <w:t>Odprta koda</w:t>
      </w:r>
      <w:bookmarkEnd w:id="51"/>
    </w:p>
    <w:p w14:paraId="6F92B438" w14:textId="46566315" w:rsidR="000147C5" w:rsidRDefault="000147C5" w:rsidP="000147C5">
      <w:r w:rsidRPr="000147C5">
        <w:t xml:space="preserve">Za odprto kodo oziroma prosto programje štejemo različna licencirana računalniška avtorska dela, za katera je značilno, da je koda v prosti uporabi, torej na voljo, pod enakimi pogoji, vsakomur. </w:t>
      </w:r>
      <w:r>
        <w:t>Odprto kodo zato imenujemo tudi prosto programje (free software). A pozor, to kar je dostopno pri odprti kodi, ni zgolj računalniški program v izvršljivi obliki, pač pa vedno tudi izvorna koda programa – zato izraz odprta koda (</w:t>
      </w:r>
      <w:r w:rsidR="00612A88">
        <w:t>ang. O</w:t>
      </w:r>
      <w:r>
        <w:t>pen source).</w:t>
      </w:r>
    </w:p>
    <w:p w14:paraId="33572181" w14:textId="77777777" w:rsidR="00CE669E" w:rsidRDefault="00CE669E" w:rsidP="00CE669E"/>
    <w:p w14:paraId="2E329726" w14:textId="77777777" w:rsidR="00612A88" w:rsidRDefault="000147C5" w:rsidP="00CE669E">
      <w:r>
        <w:t xml:space="preserve">Značilnost odprte kode je ta, da jo smemo predelovati, torej je izvorno kodo vsakomur dovoljeno spreminjati. Prav tako je značilno, da lahko kodo (nespremenjeno ali predelano) v primeru nadaljnjega razširjanja razširjamo le pod enakimi pogoji, pod katerimi smo jo pridobili. Vendar pa takšno redistribuiranje odprte kode ni obvezno – zmeraj lahko </w:t>
      </w:r>
      <w:r>
        <w:lastRenderedPageBreak/>
        <w:t>odprtokodne programe brez predelav ali pa z lastnimi spremembami uporabljamo tudi zgolj za lastne namene.</w:t>
      </w:r>
      <w:r w:rsidR="00612A88">
        <w:t xml:space="preserve"> </w:t>
      </w:r>
    </w:p>
    <w:p w14:paraId="30AD1C1E" w14:textId="77777777" w:rsidR="00CE669E" w:rsidRDefault="00CE669E" w:rsidP="00CE669E"/>
    <w:p w14:paraId="5A34744E" w14:textId="0846B58D" w:rsidR="000147C5" w:rsidRPr="000147C5" w:rsidRDefault="00612A88" w:rsidP="00CE669E">
      <w:r w:rsidRPr="00612A88">
        <w:t>Ena od pogostih zmot v zvezi z odprto kodo je, da mora biti ta brezplačna oziroma je zanjo mogoče računati zgolj stroške distribucije. Imetnik licence lahko odprto kodo v resnici največkrat distribuira po kateri koli ceni, ki jo določi sam. Za to obstaja dober ekonomski razlog. Če gre za distribucijo kode v nespremenjeni obliki, potem zanjo verjetno tako in tako ne bo mogel zaračunati veliko, ker bo ta prosto dostopna iz drugih virov. Če pa gre za 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prodaja drugim)</w:t>
      </w:r>
      <w:r>
        <w:t xml:space="preserve"> </w:t>
      </w:r>
      <w:r>
        <w:fldChar w:fldCharType="begin" w:fldLock="1"/>
      </w:r>
      <w:r w:rsidR="00781BE1">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"[15]", "plainTextFormattedCitation" : "[15]", "previouslyFormattedCitation" : "[14]" }, "properties" : { "noteIndex" : 0 }, "schema" : "https://github.com/citation-style-language/schema/raw/master/csl-citation.json" }</w:instrText>
      </w:r>
      <w:r>
        <w:fldChar w:fldCharType="separate"/>
      </w:r>
      <w:r w:rsidR="00781BE1" w:rsidRPr="00781BE1">
        <w:rPr>
          <w:noProof/>
        </w:rPr>
        <w:t>[15]</w:t>
      </w:r>
      <w:r>
        <w:fldChar w:fldCharType="end"/>
      </w:r>
      <w:r w:rsidRPr="00612A88">
        <w:t>.</w:t>
      </w:r>
    </w:p>
    <w:p w14:paraId="7C1C84F5" w14:textId="77777777" w:rsidR="00CE669E" w:rsidRDefault="00CE669E" w:rsidP="00CE669E"/>
    <w:p w14:paraId="4B429B48" w14:textId="24AE112B" w:rsidR="003762D6" w:rsidRDefault="00AD0B3A" w:rsidP="00CE669E">
      <w:r w:rsidRPr="00AD0B3A">
        <w:t xml:space="preserve">Odprtokodne rešitve </w:t>
      </w:r>
      <w:r>
        <w:t xml:space="preserve">se pogosto označujejo </w:t>
      </w:r>
      <w:r w:rsidR="000147C5">
        <w:t>tudi s</w:t>
      </w:r>
      <w:r w:rsidRPr="00AD0B3A">
        <w:t xml:space="preserve"> kratico FOSS (Free and O</w:t>
      </w:r>
      <w:r>
        <w:t>pen Source Software)</w:t>
      </w:r>
      <w:r w:rsidRPr="00AD0B3A">
        <w:t>. Z uporabo programskih rešitev FOSS pridobijo uporabniki nadzor nad programsko opremo</w:t>
      </w:r>
      <w:r>
        <w:t>,</w:t>
      </w:r>
      <w:r w:rsidRPr="00AD0B3A">
        <w:t xml:space="preserve">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do 2007). Odprtokodni model v tem pogledu varuje uporabnike tudi pred </w:t>
      </w:r>
      <w:r>
        <w:t>morebitnimi skritimi funkcijami</w:t>
      </w:r>
      <w:r w:rsidRPr="00AD0B3A">
        <w:t>. Bistvo ideje odprte programske kode je torej v dostopnosti in razpoložljivosti, s čimer pridobijo predvsem uporabniki</w:t>
      </w:r>
      <w:r w:rsidR="00036EEB">
        <w:t xml:space="preserve"> </w:t>
      </w:r>
      <w:r w:rsidR="007E59A1">
        <w:fldChar w:fldCharType="begin" w:fldLock="1"/>
      </w:r>
      <w:r w:rsidR="00781BE1">
        <w:instrText>ADDIN CSL_CITATION { "citationItems" : [ { "id" : "ITEM-1", "itemData" : { "DOI" : "10.3359/oz1001016", "ISSN" : "1580-979X", "author" : [ { "dropping-particle" : "", "family" : "Lah", "given" : "Sergej", "non-dropping-particle" : "", "parse-names" : false, "suffix" : "" } ], "container-title" : "Organizacija znanja", "id" : "ITEM-1", "issue" : "1-2", "issued" : { "date-parts" : [ [ "2010" ] ] }, "page" : "16-24", "title" : "Odprta koda - ne v ceni, v uporabni vrednosti je bistvo!", "type" : "article-journal", "volume" : "15" }, "uris" : [ "http://www.mendeley.com/documents/?uuid=034ab3e4-9075-3043-84d8-0d2002266eff" ] } ], "mendeley" : { "formattedCitation" : "[16]", "plainTextFormattedCitation" : "[16]", "previouslyFormattedCitation" : "[15]" }, "properties" : { "noteIndex" : 0 }, "schema" : "https://github.com/citation-style-language/schema/raw/master/csl-citation.json" }</w:instrText>
      </w:r>
      <w:r w:rsidR="007E59A1">
        <w:fldChar w:fldCharType="separate"/>
      </w:r>
      <w:r w:rsidR="00781BE1" w:rsidRPr="00781BE1">
        <w:rPr>
          <w:noProof/>
        </w:rPr>
        <w:t>[16]</w:t>
      </w:r>
      <w:r w:rsidR="007E59A1">
        <w:fldChar w:fldCharType="end"/>
      </w:r>
      <w:r w:rsidR="006B04D8">
        <w:t>. TODO: Zgodovina</w:t>
      </w:r>
      <w:bookmarkEnd w:id="19"/>
      <w:bookmarkEnd w:id="20"/>
      <w:bookmarkEnd w:id="21"/>
      <w:bookmarkEnd w:id="22"/>
      <w:bookmarkEnd w:id="23"/>
      <w:bookmarkEnd w:id="24"/>
      <w:bookmarkEnd w:id="25"/>
      <w:bookmarkEnd w:id="26"/>
      <w:bookmarkEnd w:id="27"/>
      <w:r w:rsidR="0021747A">
        <w:t xml:space="preserve"> odprte kode</w:t>
      </w:r>
    </w:p>
    <w:p w14:paraId="15E49A55" w14:textId="349EA1B8" w:rsidR="00441166" w:rsidRDefault="00441166" w:rsidP="00441166">
      <w:pPr>
        <w:pStyle w:val="Heading1"/>
        <w:rPr>
          <w:lang w:val="sl-SI"/>
        </w:rPr>
      </w:pPr>
      <w:bookmarkStart w:id="52" w:name="_Toc458964041"/>
      <w:r>
        <w:t>Razvoj lastne re</w:t>
      </w:r>
      <w:r>
        <w:rPr>
          <w:lang w:val="sl-SI"/>
        </w:rPr>
        <w:t>šitve</w:t>
      </w:r>
      <w:bookmarkEnd w:id="52"/>
    </w:p>
    <w:p w14:paraId="06DF33D5" w14:textId="77777777" w:rsidR="0021747A" w:rsidRDefault="00FB764A" w:rsidP="00FB764A">
      <w:r>
        <w:t xml:space="preserve">Shema lastno razvite rešitve je na sliki </w:t>
      </w:r>
      <w:r w:rsidR="00E133AB">
        <w:t>4</w:t>
      </w:r>
      <w:r>
        <w:t>.</w:t>
      </w:r>
      <w:r w:rsidR="00CE79E6">
        <w:t xml:space="preserve"> </w:t>
      </w:r>
    </w:p>
    <w:p w14:paraId="5165C8CA" w14:textId="3BD42614" w:rsidR="00FB764A" w:rsidRDefault="00CE79E6" w:rsidP="00FB764A">
      <w:r>
        <w:t>TODO kratek opis.</w:t>
      </w:r>
    </w:p>
    <w:p w14:paraId="50E41848" w14:textId="77777777" w:rsidR="005A2FB9" w:rsidRDefault="00352DE3" w:rsidP="005A2FB9">
      <w:pPr>
        <w:keepNext/>
        <w:jc w:val="center"/>
      </w:pPr>
      <w:r>
        <w:rPr>
          <w:noProof/>
          <w:lang w:val="en-US"/>
        </w:rPr>
        <w:lastRenderedPageBreak/>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5EC54903" w14:textId="2C8CF70D" w:rsidR="00FB764A" w:rsidRPr="00FB764A" w:rsidRDefault="005A2FB9" w:rsidP="00504A85">
      <w:pPr>
        <w:pStyle w:val="Caption"/>
      </w:pPr>
      <w:bookmarkStart w:id="53" w:name="_Toc458964014"/>
      <w:r>
        <w:t xml:space="preserve">Slika </w:t>
      </w:r>
      <w:r>
        <w:fldChar w:fldCharType="begin"/>
      </w:r>
      <w:r>
        <w:instrText xml:space="preserve"> SEQ Slika \* ARABIC </w:instrText>
      </w:r>
      <w:r>
        <w:fldChar w:fldCharType="separate"/>
      </w:r>
      <w:r w:rsidR="00A71E88">
        <w:rPr>
          <w:noProof/>
        </w:rPr>
        <w:t>8</w:t>
      </w:r>
      <w:r>
        <w:fldChar w:fldCharType="end"/>
      </w:r>
      <w:r>
        <w:t>: Shema sistema pametne hiše</w:t>
      </w:r>
      <w:bookmarkEnd w:id="53"/>
    </w:p>
    <w:p w14:paraId="273FEB1D" w14:textId="218C4614" w:rsidR="007C688D" w:rsidRPr="007C688D" w:rsidRDefault="00441166" w:rsidP="007C688D">
      <w:pPr>
        <w:pStyle w:val="Heading2"/>
      </w:pPr>
      <w:bookmarkStart w:id="54" w:name="_Toc458964042"/>
      <w:r>
        <w:t>Strojna oprema</w:t>
      </w:r>
      <w:bookmarkEnd w:id="54"/>
    </w:p>
    <w:p w14:paraId="3173F20A" w14:textId="3CE4BA4C" w:rsidR="00441166" w:rsidRDefault="00441166" w:rsidP="00441166">
      <w:pPr>
        <w:pStyle w:val="Heading3"/>
      </w:pPr>
      <w:bookmarkStart w:id="55" w:name="_Toc458964043"/>
      <w:r>
        <w:t xml:space="preserve">Raspberry </w:t>
      </w:r>
      <w:r w:rsidR="00C15BD9">
        <w:t>P</w:t>
      </w:r>
      <w:r>
        <w:t>i</w:t>
      </w:r>
      <w:bookmarkEnd w:id="55"/>
    </w:p>
    <w:p w14:paraId="1D6921F1" w14:textId="332531E1" w:rsidR="007C688D" w:rsidRDefault="007C688D" w:rsidP="007C688D">
      <w:r>
        <w:t xml:space="preserve">Raspberry pi je mikroračunalnik razvit s strani neprofitne organizacije iz Velike Britanije. Je dobro orodje </w:t>
      </w:r>
      <w:r w:rsidR="00C15BD9">
        <w:t xml:space="preserve">za učenje programiranja, saj je nanj možno preprosto priključiti senzorje in aktuatorje, kar naredi programiranje zanimivejše. Tudi njegova cena, ki se začne pri 25$ za model B je ugodna. Na voljo so tudi močnejše različice, ki so zmožne poganjati tudi Microsoft </w:t>
      </w:r>
      <w:r w:rsidR="00DD54F6">
        <w:t>W</w:t>
      </w:r>
      <w:r w:rsidR="00C15BD9">
        <w:t>indows 10 IoT.</w:t>
      </w:r>
    </w:p>
    <w:p w14:paraId="4B76F113" w14:textId="77777777" w:rsidR="00111805" w:rsidRDefault="00111805" w:rsidP="00111805">
      <w:pPr>
        <w:keepNext/>
      </w:pPr>
      <w:r>
        <w:rPr>
          <w:noProof/>
          <w:lang w:val="en-US"/>
        </w:rPr>
        <w:drawing>
          <wp:inline distT="0" distB="0" distL="0" distR="0" wp14:anchorId="167DDC6C" wp14:editId="16FC40E2">
            <wp:extent cx="5576570" cy="3052445"/>
            <wp:effectExtent l="0" t="0" r="1143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6570" cy="3052445"/>
                    </a:xfrm>
                    <a:prstGeom prst="rect">
                      <a:avLst/>
                    </a:prstGeom>
                  </pic:spPr>
                </pic:pic>
              </a:graphicData>
            </a:graphic>
          </wp:inline>
        </w:drawing>
      </w:r>
    </w:p>
    <w:p w14:paraId="673752DD" w14:textId="7C720806" w:rsidR="009D1B53" w:rsidRDefault="00111805" w:rsidP="00111805">
      <w:pPr>
        <w:pStyle w:val="Caption"/>
      </w:pPr>
      <w:bookmarkStart w:id="56" w:name="_Toc458964015"/>
      <w:r>
        <w:t xml:space="preserve">Slika </w:t>
      </w:r>
      <w:r>
        <w:fldChar w:fldCharType="begin"/>
      </w:r>
      <w:r>
        <w:instrText xml:space="preserve"> SEQ Slika \* ARABIC </w:instrText>
      </w:r>
      <w:r>
        <w:fldChar w:fldCharType="separate"/>
      </w:r>
      <w:r w:rsidR="00A71E88">
        <w:rPr>
          <w:noProof/>
        </w:rPr>
        <w:t>9</w:t>
      </w:r>
      <w:r>
        <w:fldChar w:fldCharType="end"/>
      </w:r>
      <w:r>
        <w:t>: Mikroračunalnik Raspberry Pi model B</w:t>
      </w:r>
      <w:bookmarkEnd w:id="56"/>
    </w:p>
    <w:p w14:paraId="0C23BC16" w14:textId="77777777" w:rsidR="00111805" w:rsidRPr="00111805" w:rsidRDefault="00111805" w:rsidP="00111805"/>
    <w:p w14:paraId="717891B8" w14:textId="01BA561D" w:rsidR="00C15BD9" w:rsidRPr="00C15BD9" w:rsidRDefault="00C15BD9" w:rsidP="007C688D">
      <w:r>
        <w:t>Za potrebe naloge smo uporabili Raspberry Pi model B saj z</w:t>
      </w:r>
      <w:r w:rsidR="00090E1D">
        <w:t xml:space="preserve">aradi nizkih strojnih zahtev </w:t>
      </w:r>
      <w:r>
        <w:t>aplikacij</w:t>
      </w:r>
      <w:r w:rsidR="00090E1D">
        <w:t>e</w:t>
      </w:r>
      <w:r>
        <w:t xml:space="preserve"> boljše strojne opreme nismo potrebovali. </w:t>
      </w:r>
      <w:r w:rsidR="00FF0B6E">
        <w:t xml:space="preserve">Izbran mikroračunalnik ima ARM procesor proizvajalca Broadcom BCM2835, ki deluje s taktom 700 mHz in 512 MB delovnega pomnilnika. Od priključkov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t xml:space="preserve">senzor dima ter aktuatorje, kot so LED dioda, PWM gonilnik za elektro motorje, rele kartico ipd. </w:t>
      </w:r>
    </w:p>
    <w:p w14:paraId="48192DBE" w14:textId="07AA3A2A" w:rsidR="00441166" w:rsidRDefault="00441166" w:rsidP="00441166">
      <w:pPr>
        <w:pStyle w:val="Heading3"/>
      </w:pPr>
      <w:bookmarkStart w:id="57" w:name="_Toc458964044"/>
      <w:r>
        <w:t>Senzorji</w:t>
      </w:r>
      <w:bookmarkEnd w:id="57"/>
    </w:p>
    <w:p w14:paraId="6BBE904F" w14:textId="34F7621A" w:rsidR="008A7449"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temperaturni senzor </w:t>
      </w:r>
      <w:r w:rsidR="00D96DA2" w:rsidRPr="00D96DA2">
        <w:t>DS18</w:t>
      </w:r>
      <w:r w:rsidR="00D96DA2">
        <w:t>B</w:t>
      </w:r>
      <w:r w:rsidR="00D96DA2" w:rsidRPr="00D96DA2">
        <w:t>20</w:t>
      </w:r>
      <w:r w:rsidR="00D96DA2">
        <w:t xml:space="preserve">. </w:t>
      </w:r>
    </w:p>
    <w:p w14:paraId="6ED52A2C" w14:textId="77777777" w:rsidR="00D96DA2" w:rsidRDefault="00D96DA2" w:rsidP="00D96DA2">
      <w:pPr>
        <w:keepNext/>
        <w:jc w:val="center"/>
      </w:pPr>
      <w:r>
        <w:rPr>
          <w:noProof/>
          <w:lang w:val="en-US"/>
        </w:rPr>
        <w:drawing>
          <wp:inline distT="0" distB="0" distL="0" distR="0" wp14:anchorId="6ABC277D" wp14:editId="7F52F241">
            <wp:extent cx="2836296" cy="1655060"/>
            <wp:effectExtent l="0" t="0" r="8890" b="0"/>
            <wp:docPr id="7" name="Picture 7" descr="../../Downloads/s-l16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3767" b="17880"/>
                    <a:stretch/>
                  </pic:blipFill>
                  <pic:spPr bwMode="auto">
                    <a:xfrm>
                      <a:off x="0" y="0"/>
                      <a:ext cx="2836296" cy="1655060"/>
                    </a:xfrm>
                    <a:prstGeom prst="rect">
                      <a:avLst/>
                    </a:prstGeom>
                    <a:noFill/>
                    <a:ln>
                      <a:noFill/>
                    </a:ln>
                    <a:extLst>
                      <a:ext uri="{53640926-AAD7-44D8-BBD7-CCE9431645EC}">
                        <a14:shadowObscured xmlns:a14="http://schemas.microsoft.com/office/drawing/2010/main"/>
                      </a:ext>
                    </a:extLst>
                  </pic:spPr>
                </pic:pic>
              </a:graphicData>
            </a:graphic>
          </wp:inline>
        </w:drawing>
      </w:r>
    </w:p>
    <w:p w14:paraId="062DA2F6" w14:textId="1EE2A468" w:rsidR="00D96DA2" w:rsidRDefault="00D96DA2" w:rsidP="00D96DA2">
      <w:pPr>
        <w:pStyle w:val="Caption"/>
      </w:pPr>
      <w:bookmarkStart w:id="58" w:name="_Toc458964016"/>
      <w:r>
        <w:t xml:space="preserve">Slika </w:t>
      </w:r>
      <w:r>
        <w:fldChar w:fldCharType="begin"/>
      </w:r>
      <w:r>
        <w:instrText xml:space="preserve"> SEQ Slika \* ARABIC </w:instrText>
      </w:r>
      <w:r>
        <w:fldChar w:fldCharType="separate"/>
      </w:r>
      <w:r w:rsidR="00A71E88">
        <w:rPr>
          <w:noProof/>
        </w:rPr>
        <w:t>10</w:t>
      </w:r>
      <w:r>
        <w:fldChar w:fldCharType="end"/>
      </w:r>
      <w:r>
        <w:t xml:space="preserve">: Temperaturni senzor </w:t>
      </w:r>
      <w:r w:rsidRPr="002416DE">
        <w:t>DS18</w:t>
      </w:r>
      <w:r>
        <w:t>B</w:t>
      </w:r>
      <w:r w:rsidRPr="002416DE">
        <w:t>20</w:t>
      </w:r>
      <w:bookmarkEnd w:id="58"/>
    </w:p>
    <w:p w14:paraId="5781FD50" w14:textId="6FCF5EB4" w:rsidR="00DD67E1" w:rsidRDefault="00FD2873" w:rsidP="003331D8">
      <w:r>
        <w:t xml:space="preserve">Testirali smo pa tudi senzor svetlosti </w:t>
      </w:r>
      <w:r w:rsidR="0028081F">
        <w:t>in PIR senzor gibanja. TODO sliki</w:t>
      </w:r>
    </w:p>
    <w:p w14:paraId="4F6686CF" w14:textId="36B4E451" w:rsidR="00666D82" w:rsidRDefault="00441166" w:rsidP="00666D82">
      <w:pPr>
        <w:pStyle w:val="Heading3"/>
      </w:pPr>
      <w:bookmarkStart w:id="59" w:name="_Toc458964045"/>
      <w:r>
        <w:t>Aktuatorji</w:t>
      </w:r>
      <w:bookmarkEnd w:id="59"/>
    </w:p>
    <w:p w14:paraId="0FC0269C" w14:textId="2BE93729" w:rsidR="00BD520E" w:rsidRDefault="00B23907" w:rsidP="00B23907">
      <w:r>
        <w:t xml:space="preserve">Na GPIO priključke mikro računalnika je moč priključiti različe tipe </w:t>
      </w:r>
      <w:r w:rsidR="00BD520E">
        <w:t xml:space="preserve">aktuatorjev. Za potrebe naloge smo izbrali kartico s štirimi releji. Ti omogočajo vklop in izklop naprav, kot so luč, črpalka, ventilator ipd. Sistem smo testirali z LED trakovi </w:t>
      </w:r>
      <w:r w:rsidR="00AB1045">
        <w:t xml:space="preserve">bele barve, ki delujejo </w:t>
      </w:r>
      <w:r w:rsidR="00BD520E">
        <w:t xml:space="preserve">na napetosti 12v. Samolepilne trakove smo namestili na različne dele sobe in vsakega povezali na en izhod na rele kartici. Tako smo lahko do neke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 bi lahko uporabili PWM kontroler.</w:t>
      </w:r>
    </w:p>
    <w:p w14:paraId="6D25B7F1" w14:textId="77777777" w:rsidR="00CE669E" w:rsidRDefault="00CE669E" w:rsidP="00CE669E"/>
    <w:p w14:paraId="239F66D5" w14:textId="44F2626E" w:rsidR="00B23907" w:rsidRPr="00B23907" w:rsidRDefault="00BD520E" w:rsidP="00CE669E">
      <w:r>
        <w:t>Kartica ima priključke, ki smo jih neposredno povezali na</w:t>
      </w:r>
      <w:r w:rsidR="00AB1045">
        <w:t xml:space="preserve"> GPIO priključke mikroračunalnika</w:t>
      </w:r>
      <w:r>
        <w:t xml:space="preserve">. </w:t>
      </w:r>
    </w:p>
    <w:p w14:paraId="6058C572" w14:textId="77777777" w:rsidR="001C22DE" w:rsidRDefault="001C22DE" w:rsidP="001C22DE">
      <w:pPr>
        <w:keepNext/>
        <w:jc w:val="center"/>
      </w:pPr>
      <w:r>
        <w:rPr>
          <w:noProof/>
          <w:lang w:val="en-US"/>
        </w:rPr>
        <w:lastRenderedPageBreak/>
        <w:drawing>
          <wp:inline distT="0" distB="0" distL="0" distR="0" wp14:anchorId="52A76F67" wp14:editId="3E7470C7">
            <wp:extent cx="2795815" cy="2302190"/>
            <wp:effectExtent l="76200" t="50800" r="252730" b="314325"/>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5">
                      <a:extLst>
                        <a:ext uri="{BEBA8EAE-BF5A-486C-A8C5-ECC9F3942E4B}">
                          <a14:imgProps xmlns:a14="http://schemas.microsoft.com/office/drawing/2010/main">
                            <a14:imgLayer r:embed="rId26">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2816721" cy="23194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6E13EAE" w14:textId="4A78F3D3" w:rsidR="001C22DE" w:rsidRPr="00AF7CE5" w:rsidRDefault="001C22DE" w:rsidP="003D408A">
      <w:pPr>
        <w:pStyle w:val="Caption"/>
      </w:pPr>
      <w:bookmarkStart w:id="60" w:name="_Toc458964017"/>
      <w:r>
        <w:t xml:space="preserve">Slika </w:t>
      </w:r>
      <w:r>
        <w:fldChar w:fldCharType="begin"/>
      </w:r>
      <w:r>
        <w:instrText xml:space="preserve"> SEQ Slika \* ARABIC </w:instrText>
      </w:r>
      <w:r>
        <w:fldChar w:fldCharType="separate"/>
      </w:r>
      <w:r w:rsidR="00A71E88">
        <w:rPr>
          <w:noProof/>
        </w:rPr>
        <w:t>11</w:t>
      </w:r>
      <w:r>
        <w:fldChar w:fldCharType="end"/>
      </w:r>
      <w:r>
        <w:t>: Rele kartica</w:t>
      </w:r>
      <w:bookmarkEnd w:id="60"/>
    </w:p>
    <w:p w14:paraId="54A7BAA3" w14:textId="41AFD66E" w:rsidR="00666D82" w:rsidRDefault="00666D82" w:rsidP="00666D82">
      <w:pPr>
        <w:pStyle w:val="Heading3"/>
      </w:pPr>
      <w:bookmarkStart w:id="61" w:name="_Toc458964046"/>
      <w:r>
        <w:t>Sestavljanje</w:t>
      </w:r>
      <w:bookmarkEnd w:id="61"/>
    </w:p>
    <w:p w14:paraId="3365B2CF" w14:textId="77777777" w:rsidR="003D408A" w:rsidRDefault="00E46218" w:rsidP="005A4860">
      <w:r>
        <w:t>Sistem za pametno hišo smo vgradili v univerzalno plastično ohišje. V o</w:t>
      </w:r>
      <w:r w:rsidR="005A4860">
        <w:t>hišje smo vgradili tudi 4 priključke za LED trak, enega za 12v napajalnik za LED trak in 3 priključke za različne senzorje.</w:t>
      </w:r>
    </w:p>
    <w:p w14:paraId="58DB99B4" w14:textId="5F896D50" w:rsidR="00B820CB" w:rsidRDefault="00B820CB" w:rsidP="00812B9F">
      <w:pPr>
        <w:jc w:val="center"/>
      </w:pPr>
      <w:r>
        <w:rPr>
          <w:noProof/>
          <w:lang w:val="en-US"/>
        </w:rPr>
        <w:drawing>
          <wp:inline distT="0" distB="0" distL="0" distR="0" wp14:anchorId="32C26CBB" wp14:editId="6CA6A34C">
            <wp:extent cx="3883990" cy="3515152"/>
            <wp:effectExtent l="203200" t="0" r="332740" b="396875"/>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3894406" cy="35245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78966F" w14:textId="4FD39E08" w:rsidR="00771C15" w:rsidRDefault="00B820CB" w:rsidP="00812B9F">
      <w:pPr>
        <w:pStyle w:val="Caption"/>
      </w:pPr>
      <w:bookmarkStart w:id="62" w:name="_Toc458964018"/>
      <w:r>
        <w:t xml:space="preserve">Slika </w:t>
      </w:r>
      <w:r>
        <w:fldChar w:fldCharType="begin"/>
      </w:r>
      <w:r>
        <w:instrText xml:space="preserve"> SEQ Slika \* ARABIC </w:instrText>
      </w:r>
      <w:r>
        <w:fldChar w:fldCharType="separate"/>
      </w:r>
      <w:r w:rsidR="00A71E88">
        <w:rPr>
          <w:noProof/>
        </w:rPr>
        <w:t>12</w:t>
      </w:r>
      <w:r>
        <w:fldChar w:fldCharType="end"/>
      </w:r>
      <w:r>
        <w:t>: Sistem pametne hiše</w:t>
      </w:r>
      <w:r>
        <w:rPr>
          <w:noProof/>
        </w:rPr>
        <w:t xml:space="preserve"> v ohišju</w:t>
      </w:r>
      <w:bookmarkEnd w:id="62"/>
      <w:r w:rsidR="00771C15">
        <w:br w:type="page"/>
      </w:r>
    </w:p>
    <w:p w14:paraId="14E24229" w14:textId="50DBF77C" w:rsidR="004568FF" w:rsidRDefault="00D55D8D" w:rsidP="004568FF">
      <w:pPr>
        <w:pStyle w:val="Heading2"/>
      </w:pPr>
      <w:bookmarkStart w:id="63" w:name="_Toc458964047"/>
      <w:r>
        <w:lastRenderedPageBreak/>
        <w:t>Programska oprema na strani strežnika</w:t>
      </w:r>
      <w:bookmarkEnd w:id="63"/>
    </w:p>
    <w:p w14:paraId="53DC4801" w14:textId="25B83FAF" w:rsidR="00E6250E" w:rsidRDefault="00823009" w:rsidP="00F97EC1">
      <w:r>
        <w:t xml:space="preserve">Na Raspberry </w:t>
      </w:r>
      <w:r w:rsidR="00E303AD">
        <w:t>P</w:t>
      </w:r>
      <w:r>
        <w:t>i smo namestili operacijski sistem R</w:t>
      </w:r>
      <w:r w:rsidRPr="00823009">
        <w:t xml:space="preserve">aspbian </w:t>
      </w:r>
      <w:r>
        <w:t>J</w:t>
      </w:r>
      <w:r w:rsidRPr="00823009">
        <w:t>essie lite</w:t>
      </w:r>
      <w:r>
        <w:t xml:space="preserve"> in programsko knjižnico za GPIO priključke imenovano </w:t>
      </w:r>
      <w:r w:rsidRPr="00823009">
        <w:t>WiringPi</w:t>
      </w:r>
      <w:r w:rsidR="00FD68F9">
        <w:t xml:space="preserve"> </w:t>
      </w:r>
      <w:r w:rsidR="00FD68F9">
        <w:fldChar w:fldCharType="begin" w:fldLock="1"/>
      </w:r>
      <w:r w:rsidR="00781BE1">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"[17]", "plainTextFormattedCitation" : "[17]", "previouslyFormattedCitation" : "[16]" }, "properties" : { "noteIndex" : 0 }, "schema" : "https://github.com/citation-style-language/schema/raw/master/csl-citation.json" }</w:instrText>
      </w:r>
      <w:r w:rsidR="00FD68F9">
        <w:fldChar w:fldCharType="separate"/>
      </w:r>
      <w:r w:rsidR="00781BE1" w:rsidRPr="00781BE1">
        <w:rPr>
          <w:noProof/>
        </w:rPr>
        <w:t>[17]</w:t>
      </w:r>
      <w:r w:rsidR="00FD68F9">
        <w:fldChar w:fldCharType="end"/>
      </w:r>
      <w:r>
        <w:t xml:space="preserve">. </w:t>
      </w:r>
      <w:r w:rsidR="0045182F">
        <w:t xml:space="preserve">Za oddaljen dostop smo uporabili spletni strežnik Nginx in programski jezik PHP. </w:t>
      </w:r>
      <w:r w:rsidR="00E303AD">
        <w:t>Ker</w:t>
      </w:r>
      <w:r w:rsidR="00E303AD">
        <w:t xml:space="preserve"> novejše različice operacijskega sistema iOS aplikacije, ki uporabljajo spletne storitve brez SSL certifikata prisilno </w:t>
      </w:r>
      <w:r w:rsidR="00E303AD">
        <w:t>zapre</w:t>
      </w:r>
      <w:r w:rsidR="0045182F">
        <w:t xml:space="preserve"> smo spletni str</w:t>
      </w:r>
      <w:r w:rsidR="00D701B3">
        <w:t xml:space="preserve">ežnik konfigurirali tako, da uporablja </w:t>
      </w:r>
      <w:r w:rsidR="0045182F">
        <w:t>SSL povezavo.</w:t>
      </w:r>
      <w:r w:rsidR="00F97EC1">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r w:rsidR="00493D75" w:rsidRPr="00493D75">
        <w:t>Let's Encrypt</w:t>
      </w:r>
      <w:r w:rsidR="00FD68F9">
        <w:t xml:space="preserve"> </w:t>
      </w:r>
      <w:r w:rsidR="00FD68F9">
        <w:fldChar w:fldCharType="begin" w:fldLock="1"/>
      </w:r>
      <w:r w:rsidR="00781BE1">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"[18]", "plainTextFormattedCitation" : "[18]", "previouslyFormattedCitation" : "[17]" }, "properties" : { "noteIndex" : 0 }, "schema" : "https://github.com/citation-style-language/schema/raw/master/csl-citation.json" }</w:instrText>
      </w:r>
      <w:r w:rsidR="00FD68F9">
        <w:fldChar w:fldCharType="separate"/>
      </w:r>
      <w:r w:rsidR="00781BE1" w:rsidRPr="00781BE1">
        <w:rPr>
          <w:noProof/>
        </w:rPr>
        <w:t>[18]</w:t>
      </w:r>
      <w:r w:rsidR="00FD68F9">
        <w:fldChar w:fldCharType="end"/>
      </w:r>
      <w:r w:rsidR="00493D75">
        <w:t>.</w:t>
      </w:r>
      <w:r w:rsidR="00EA57D5">
        <w:t xml:space="preserve"> </w:t>
      </w:r>
    </w:p>
    <w:p w14:paraId="5B0E8C04" w14:textId="77777777" w:rsidR="00CE669E" w:rsidRDefault="00CE669E" w:rsidP="00CE669E"/>
    <w:p w14:paraId="0DF5CB3D" w14:textId="340FA5D0" w:rsidR="00EA57D5" w:rsidRDefault="00EA57D5" w:rsidP="00CE669E">
      <w:r>
        <w:t>Ob zagonu mikroračunalnika je potrebno najprej inicializirati izhodne GPIO priključke. To naredimo s sledečo bin/bash skripto. Ker ob zagonu vse sistemske spremenljivke še niso nastavljene, moramo za klic</w:t>
      </w:r>
      <w:r w:rsidR="00433EE3">
        <w:t xml:space="preserve"> ukaza gpio</w:t>
      </w:r>
      <w:r w:rsidR="00AB0F0B">
        <w:t xml:space="preserve"> </w:t>
      </w:r>
      <w:r w:rsidR="00433EE3">
        <w:t>uporabiti tudi celotno pot. Priključke najprej inicializiramo</w:t>
      </w:r>
      <w:r w:rsidR="0052458B">
        <w:t xml:space="preserve"> s pomočjo opcije mode, ki ji sledi številka GPIO priključka. S parametrom</w:t>
      </w:r>
      <w:r w:rsidR="00F83B28">
        <w:t xml:space="preserve"> out nastavimo priključek </w:t>
      </w:r>
      <w:r w:rsidR="0084723D">
        <w:t>kot</w:t>
      </w:r>
      <w:r w:rsidR="00F83B28">
        <w:t xml:space="preserve"> izhod</w:t>
      </w:r>
      <w:r w:rsidR="00433EE3">
        <w:t xml:space="preserve">. Ker se ob inicializaciji </w:t>
      </w:r>
      <w:r w:rsidR="00277CDF">
        <w:t xml:space="preserve">le ti privzeto vključijo jih moramo </w:t>
      </w:r>
      <w:r w:rsidR="00BC4F6F">
        <w:t xml:space="preserve">še </w:t>
      </w:r>
      <w:r w:rsidR="00277CDF">
        <w:t>izključiti</w:t>
      </w:r>
      <w:r w:rsidR="0084723D">
        <w:t>, saj bi se v</w:t>
      </w:r>
      <w:r w:rsidR="00277CDF">
        <w:t xml:space="preserve"> nasprotnem primeru</w:t>
      </w:r>
      <w:r w:rsidR="0084723D">
        <w:t xml:space="preserve"> po</w:t>
      </w:r>
      <w:r w:rsidR="00277CDF">
        <w:t xml:space="preserve"> </w:t>
      </w:r>
      <w:r w:rsidR="00BC4F6F">
        <w:t xml:space="preserve">elektrikičnem </w:t>
      </w:r>
      <w:r w:rsidR="00BC4F6F">
        <w:t>izpadu</w:t>
      </w:r>
      <w:r w:rsidR="00277CDF">
        <w:t xml:space="preserve"> </w:t>
      </w:r>
      <w:r w:rsidR="00BC4F6F">
        <w:t>luči</w:t>
      </w:r>
      <w:r w:rsidR="00BC4F6F">
        <w:t xml:space="preserve"> </w:t>
      </w:r>
      <w:r w:rsidR="00277CDF">
        <w:t>prižgale.</w:t>
      </w:r>
      <w:r w:rsidR="0052458B">
        <w:t xml:space="preserve"> To storimo z opcijo write, ki ji sledi številka izhoda in željen status izhoda.</w:t>
      </w:r>
      <w:r w:rsidR="00277CDF">
        <w:t xml:space="preserve"> Pri</w:t>
      </w:r>
      <w:r w:rsidR="0052458B" w:rsidRPr="0052458B">
        <w:t xml:space="preserve"> </w:t>
      </w:r>
      <w:r w:rsidR="0052458B">
        <w:t>tem</w:t>
      </w:r>
      <w:r w:rsidR="0052458B">
        <w:t xml:space="preserve"> ukazu</w:t>
      </w:r>
      <w:r w:rsidR="00277CDF">
        <w:t xml:space="preserve"> je potrebno opozoriti, da število 1 izhod izključi, 0 pa vključi.  </w:t>
      </w:r>
    </w:p>
    <w:p w14:paraId="462F4843" w14:textId="3F9BD86B" w:rsidR="00EA57D5" w:rsidRPr="00CE669E" w:rsidRDefault="00EA57D5" w:rsidP="00CE669E">
      <w:pPr>
        <w:shd w:val="clear" w:color="auto" w:fill="D9D9D9" w:themeFill="background1" w:themeFillShade="D9"/>
        <w:rPr>
          <w:color w:val="000000" w:themeColor="text1"/>
        </w:rPr>
      </w:pPr>
      <w:r w:rsidRPr="00CE669E">
        <w:rPr>
          <w:color w:val="000000" w:themeColor="text1"/>
        </w:rPr>
        <w:t>#!/bin/bash</w:t>
      </w:r>
    </w:p>
    <w:p w14:paraId="1EF40B95" w14:textId="77777777"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mode 0 out</w:t>
      </w:r>
    </w:p>
    <w:p w14:paraId="136D136C" w14:textId="77777777"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mode 1 out</w:t>
      </w:r>
    </w:p>
    <w:p w14:paraId="5A8EC3DD" w14:textId="77777777"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mode 2 out</w:t>
      </w:r>
    </w:p>
    <w:p w14:paraId="4E32074D" w14:textId="40956CD5"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mode 3 out</w:t>
      </w:r>
    </w:p>
    <w:p w14:paraId="3F7CECEA" w14:textId="77777777" w:rsidR="00EA57D5" w:rsidRPr="00CE669E" w:rsidRDefault="00EA57D5" w:rsidP="00CE669E">
      <w:pPr>
        <w:shd w:val="clear" w:color="auto" w:fill="D9D9D9" w:themeFill="background1" w:themeFillShade="D9"/>
        <w:rPr>
          <w:color w:val="000000" w:themeColor="text1"/>
        </w:rPr>
      </w:pPr>
    </w:p>
    <w:p w14:paraId="704EEC56" w14:textId="77777777"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write 0 1</w:t>
      </w:r>
    </w:p>
    <w:p w14:paraId="1ECD9781" w14:textId="77777777"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write 1 1</w:t>
      </w:r>
    </w:p>
    <w:p w14:paraId="5039F7DE" w14:textId="77777777"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write 2 1</w:t>
      </w:r>
    </w:p>
    <w:p w14:paraId="33E44A6C" w14:textId="5AE6EED7"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write 3 1</w:t>
      </w:r>
    </w:p>
    <w:p w14:paraId="36999610" w14:textId="77777777" w:rsidR="00EA57D5" w:rsidRDefault="00EA57D5" w:rsidP="00EA57D5"/>
    <w:p w14:paraId="3F2613DD" w14:textId="5E1EA649" w:rsidR="00EA57D5" w:rsidRDefault="00EA57D5" w:rsidP="00EA57D5">
      <w:r>
        <w:t xml:space="preserve">To skripto poganja skripta </w:t>
      </w:r>
      <w:r w:rsidRPr="00CE669E">
        <w:rPr>
          <w:color w:val="000000" w:themeColor="text1"/>
          <w:shd w:val="clear" w:color="auto" w:fill="D9D9D9" w:themeFill="background1" w:themeFillShade="D9"/>
        </w:rPr>
        <w:t>/etc/rc.local</w:t>
      </w:r>
      <w:r w:rsidRPr="00EA57D5">
        <w:t>, ki se  privzeto zažene ob zagonu operacijskega sistema.</w:t>
      </w:r>
    </w:p>
    <w:p w14:paraId="581E4BD8" w14:textId="77777777" w:rsidR="00CE669E" w:rsidRDefault="00CE669E" w:rsidP="00CE669E">
      <w:pPr>
        <w:shd w:val="clear" w:color="auto" w:fill="FFFFFF" w:themeFill="background1"/>
      </w:pPr>
    </w:p>
    <w:p w14:paraId="5B10EA7F" w14:textId="7B7172E6" w:rsidR="00265DAC" w:rsidRDefault="00A54D0C" w:rsidP="00CE669E">
      <w:pPr>
        <w:shd w:val="clear" w:color="auto" w:fill="FFFFFF" w:themeFill="background1"/>
      </w:pPr>
      <w:r>
        <w:t xml:space="preserve">Vklop in izklop luči </w:t>
      </w:r>
      <w:r w:rsidR="00590D16">
        <w:t xml:space="preserve">na strani mikroračunalnika </w:t>
      </w:r>
      <w:r>
        <w:t xml:space="preserve">implementira naslednji izsek </w:t>
      </w:r>
      <w:r w:rsidR="00590D16">
        <w:t xml:space="preserve">PHP </w:t>
      </w:r>
      <w:r>
        <w:t xml:space="preserve">kode. </w:t>
      </w:r>
    </w:p>
    <w:p w14:paraId="7E25F612"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&lt;?php</w:t>
      </w:r>
    </w:p>
    <w:p w14:paraId="115E1C22"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if($_POST['geslo'] == "xxxxxxxxxxxxxxxxx"){</w:t>
      </w:r>
    </w:p>
    <w:p w14:paraId="626A071C"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$pin = explode(',', $_POST['pin']);</w:t>
      </w:r>
    </w:p>
    <w:p w14:paraId="189FB74F"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for($i=0 ; $i&lt;count($pin) ; $i++){</w:t>
      </w:r>
    </w:p>
    <w:p w14:paraId="42480806"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lastRenderedPageBreak/>
        <w:t xml:space="preserve">                if(is_numeric($pin[$i])){</w:t>
      </w:r>
    </w:p>
    <w:p w14:paraId="60689C1A"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if($_POST['on'] == '1'){</w:t>
      </w:r>
    </w:p>
    <w:p w14:paraId="28398E0E"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exec("gpio write ".$pin[$i]." 1");</w:t>
      </w:r>
    </w:p>
    <w:p w14:paraId="27359B76"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 else if($_POST['on'] == '0'){</w:t>
      </w:r>
    </w:p>
    <w:p w14:paraId="4E99BA1C"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exec("gpio write ".$pin[$i]." 0");</w:t>
      </w:r>
    </w:p>
    <w:p w14:paraId="7345282C"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w:t>
      </w:r>
    </w:p>
    <w:p w14:paraId="3F231A31"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w:t>
      </w:r>
    </w:p>
    <w:p w14:paraId="40B0AD88"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w:t>
      </w:r>
    </w:p>
    <w:p w14:paraId="54FE0B2E"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w:t>
      </w:r>
    </w:p>
    <w:p w14:paraId="4350C9D7" w14:textId="77777777" w:rsidR="00265DAC" w:rsidRDefault="00265DAC" w:rsidP="00491650">
      <w:pPr>
        <w:shd w:val="clear" w:color="auto" w:fill="FFFFFF" w:themeFill="background1"/>
      </w:pPr>
    </w:p>
    <w:p w14:paraId="20BD75BE" w14:textId="5B9B2B42" w:rsidR="00F82A10" w:rsidRDefault="00F92CDF" w:rsidP="009523D2">
      <w:pPr>
        <w:shd w:val="clear" w:color="auto" w:fill="FFFFFF" w:themeFill="background1"/>
      </w:pPr>
      <w:r>
        <w:t xml:space="preserve">S funkcijo </w:t>
      </w:r>
      <w:r w:rsidRPr="00CE669E">
        <w:rPr>
          <w:color w:val="000000" w:themeColor="text1"/>
          <w:shd w:val="clear" w:color="auto" w:fill="D9D9D9" w:themeFill="background1" w:themeFillShade="D9"/>
        </w:rPr>
        <w:t>exec</w:t>
      </w:r>
      <w:r w:rsidRPr="00CE669E">
        <w:rPr>
          <w:color w:val="000000" w:themeColor="text1"/>
        </w:rPr>
        <w:t xml:space="preserve"> </w:t>
      </w:r>
      <w:r>
        <w:t>se ukaz, ki je podan v obliki teksta izvede podobno kot v ukazni vrstici.</w:t>
      </w:r>
      <w:r w:rsidR="00103B6B">
        <w:t xml:space="preserve"> Na ta način </w:t>
      </w:r>
      <w:r w:rsidR="00B004E5">
        <w:t>izvedemo</w:t>
      </w:r>
      <w:r w:rsidR="00491650">
        <w:t xml:space="preserve"> klic programa </w:t>
      </w:r>
      <w:r w:rsidR="00491650" w:rsidRPr="00CE669E">
        <w:rPr>
          <w:color w:val="000000" w:themeColor="text1"/>
          <w:shd w:val="clear" w:color="auto" w:fill="D9D9D9" w:themeFill="background1" w:themeFillShade="D9"/>
        </w:rPr>
        <w:t>gpio</w:t>
      </w:r>
      <w:r w:rsidR="00983D20" w:rsidRPr="00CE669E">
        <w:rPr>
          <w:color w:val="000000" w:themeColor="text1"/>
          <w:shd w:val="clear" w:color="auto" w:fill="FFFFFF" w:themeFill="background1"/>
        </w:rPr>
        <w:t xml:space="preserve"> </w:t>
      </w:r>
      <w:r w:rsidR="00491650">
        <w:t xml:space="preserve">programske knjižnice </w:t>
      </w:r>
      <w:r w:rsidR="00491650" w:rsidRPr="00491650">
        <w:t>Wiring Pi</w:t>
      </w:r>
      <w:r w:rsidR="00491650">
        <w:t>.</w:t>
      </w:r>
      <w:r>
        <w:t xml:space="preserve"> </w:t>
      </w:r>
      <w:r w:rsidR="00A54D0C">
        <w:t xml:space="preserve">Za potrebe naloge se uporabnik identificira s pomočjo gesla poslanega </w:t>
      </w:r>
      <w:r>
        <w:t>z</w:t>
      </w:r>
      <w:r w:rsidR="00A54D0C">
        <w:t xml:space="preserve"> metod</w:t>
      </w:r>
      <w:r>
        <w:t>o</w:t>
      </w:r>
      <w:r w:rsidR="00A54D0C">
        <w:t xml:space="preserve"> post. Za večuporabniške sisteme bi bil</w:t>
      </w:r>
      <w:r w:rsidR="00B004E5">
        <w:t>o potrebno sistem nadgraditi</w:t>
      </w:r>
      <w:r w:rsidR="006846AB">
        <w:t xml:space="preserve"> tako</w:t>
      </w:r>
      <w:r w:rsidR="00B004E5">
        <w:t>,</w:t>
      </w:r>
      <w:r w:rsidR="006846AB">
        <w:t xml:space="preserve"> da bi administrator lahko upravljal uporabniške račune</w:t>
      </w:r>
      <w:r w:rsidR="00B004E5">
        <w:t xml:space="preserve"> in</w:t>
      </w:r>
      <w:r w:rsidR="006846AB">
        <w:t xml:space="preserve"> pravice dostopa</w:t>
      </w:r>
      <w:r w:rsidR="009523D2">
        <w:t xml:space="preserve"> do posameznih vhodov in izhodov</w:t>
      </w:r>
      <w:r w:rsidR="006846AB">
        <w:t xml:space="preserve">. </w:t>
      </w:r>
    </w:p>
    <w:p w14:paraId="1D5087DF" w14:textId="77777777" w:rsidR="00CE669E" w:rsidRDefault="00CE669E" w:rsidP="00CE669E">
      <w:pPr>
        <w:shd w:val="clear" w:color="auto" w:fill="FFFFFF" w:themeFill="background1"/>
      </w:pPr>
    </w:p>
    <w:p w14:paraId="75456C09" w14:textId="6ED59377" w:rsidR="007468CB" w:rsidRDefault="00B004E5" w:rsidP="00CE669E">
      <w:pPr>
        <w:shd w:val="clear" w:color="auto" w:fill="FFFFFF" w:themeFill="background1"/>
      </w:pPr>
      <w:r>
        <w:t>Temperaturni senzor ima trenutno temperaturo zapisano v tekstovni datoteki. Ta datoteka se za naš senzor nahaja</w:t>
      </w:r>
      <w:r w:rsidR="007468CB">
        <w:t xml:space="preserve"> v </w:t>
      </w:r>
      <w:r>
        <w:t>direktoriju</w:t>
      </w:r>
      <w:r w:rsidR="007468CB">
        <w:t xml:space="preserve"> </w:t>
      </w:r>
      <w:r w:rsidR="007468CB" w:rsidRPr="00CE669E">
        <w:rPr>
          <w:color w:val="000000" w:themeColor="text1"/>
          <w:shd w:val="clear" w:color="auto" w:fill="D9D9D9" w:themeFill="background1" w:themeFillShade="D9"/>
        </w:rPr>
        <w:t>/sys/bus/w1/devices/28-0315040b1cff/w1_slave</w:t>
      </w:r>
      <w:r>
        <w:t xml:space="preserve"> in </w:t>
      </w:r>
      <w:r w:rsidR="004C0C94">
        <w:t>ima naslednjo obliko.</w:t>
      </w:r>
    </w:p>
    <w:p w14:paraId="453875CF" w14:textId="77777777" w:rsidR="004C0C94" w:rsidRPr="00CE669E" w:rsidRDefault="004C0C94" w:rsidP="00CE669E">
      <w:pPr>
        <w:shd w:val="clear" w:color="auto" w:fill="D9D9D9" w:themeFill="background1" w:themeFillShade="D9"/>
        <w:rPr>
          <w:color w:val="000000" w:themeColor="text1"/>
        </w:rPr>
      </w:pPr>
      <w:r w:rsidRPr="00CE669E">
        <w:rPr>
          <w:color w:val="000000" w:themeColor="text1"/>
        </w:rPr>
        <w:t>aa 01 55 00 7f ff 0c 10 5e : crc=5e YES</w:t>
      </w:r>
    </w:p>
    <w:p w14:paraId="2D9D4E6E" w14:textId="220C5F11" w:rsidR="004C0C94" w:rsidRPr="00CE669E" w:rsidRDefault="004C0C94" w:rsidP="00CE669E">
      <w:pPr>
        <w:shd w:val="clear" w:color="auto" w:fill="D9D9D9" w:themeFill="background1" w:themeFillShade="D9"/>
        <w:rPr>
          <w:color w:val="000000" w:themeColor="text1"/>
        </w:rPr>
      </w:pPr>
      <w:r w:rsidRPr="00CE669E">
        <w:rPr>
          <w:color w:val="000000" w:themeColor="text1"/>
        </w:rPr>
        <w:t>aa 01 55 00 7f ff 0c 10 5e t=26625</w:t>
      </w:r>
    </w:p>
    <w:p w14:paraId="21406BBF" w14:textId="77777777" w:rsidR="00CE669E" w:rsidRDefault="00CE669E" w:rsidP="004C0C94"/>
    <w:p w14:paraId="03D1F6BE" w14:textId="406C9BBB" w:rsidR="00CE669E" w:rsidRDefault="004C0C94" w:rsidP="004C0C94">
      <w:r>
        <w:t xml:space="preserve">Trenutna temperatura </w:t>
      </w:r>
      <w:r w:rsidR="001631CC">
        <w:t xml:space="preserve">v stopinjah celzija </w:t>
      </w:r>
      <w:r>
        <w:t>se nahaja v drugi vrstici za enačajem</w:t>
      </w:r>
      <w:r w:rsidR="00ED61A4">
        <w:t>, vendar ji manjka decimalna vejica</w:t>
      </w:r>
      <w:r>
        <w:t>.</w:t>
      </w:r>
      <w:r w:rsidR="001631CC">
        <w:t xml:space="preserve"> Datoteko temperaturnega senzorja preberemo z ukazom cat. S funkcijo explode in number_format pa oblikujemo izpis v ustrezno obliko. V naslednjem izseku je koda, ki mobilni aplikaciji omogoča branje temperature v prostoru.</w:t>
      </w:r>
    </w:p>
    <w:p w14:paraId="78B23B39" w14:textId="6A81D764" w:rsidR="00ED61A4" w:rsidRPr="00CE669E" w:rsidRDefault="00ED61A4" w:rsidP="00CE669E">
      <w:pPr>
        <w:shd w:val="clear" w:color="auto" w:fill="D9D9D9" w:themeFill="background1" w:themeFillShade="D9"/>
        <w:rPr>
          <w:color w:val="000000" w:themeColor="text1"/>
        </w:rPr>
      </w:pPr>
      <w:r w:rsidRPr="00CE669E">
        <w:rPr>
          <w:color w:val="000000" w:themeColor="text1"/>
        </w:rPr>
        <w:t>&lt;?php</w:t>
      </w:r>
    </w:p>
    <w:p w14:paraId="0279F758" w14:textId="0E1C309E" w:rsidR="00ED61A4" w:rsidRPr="00CE669E" w:rsidRDefault="00ED61A4" w:rsidP="00CE669E">
      <w:pPr>
        <w:shd w:val="clear" w:color="auto" w:fill="D9D9D9" w:themeFill="background1" w:themeFillShade="D9"/>
        <w:rPr>
          <w:color w:val="000000" w:themeColor="text1"/>
        </w:rPr>
      </w:pPr>
      <w:r w:rsidRPr="00CE669E">
        <w:rPr>
          <w:color w:val="000000" w:themeColor="text1"/>
        </w:rPr>
        <w:t>$s = exec("cat /sys/bus/w1/devices/28-0315040b1cff/w1_slave");</w:t>
      </w:r>
    </w:p>
    <w:p w14:paraId="11F925B8" w14:textId="78C8783B" w:rsidR="00ED61A4" w:rsidRPr="00CE669E" w:rsidRDefault="00ED61A4" w:rsidP="00CE669E">
      <w:pPr>
        <w:shd w:val="clear" w:color="auto" w:fill="D9D9D9" w:themeFill="background1" w:themeFillShade="D9"/>
        <w:rPr>
          <w:color w:val="000000" w:themeColor="text1"/>
        </w:rPr>
      </w:pPr>
      <w:r w:rsidRPr="00CE669E">
        <w:rPr>
          <w:color w:val="000000" w:themeColor="text1"/>
        </w:rPr>
        <w:t>$polje = explode("t=", $s);</w:t>
      </w:r>
    </w:p>
    <w:p w14:paraId="1E28C928" w14:textId="77777777" w:rsidR="00ED61A4" w:rsidRPr="00CE669E" w:rsidRDefault="00ED61A4" w:rsidP="00CE669E">
      <w:pPr>
        <w:shd w:val="clear" w:color="auto" w:fill="D9D9D9" w:themeFill="background1" w:themeFillShade="D9"/>
        <w:rPr>
          <w:color w:val="000000" w:themeColor="text1"/>
        </w:rPr>
      </w:pPr>
      <w:r w:rsidRPr="00CE669E">
        <w:rPr>
          <w:color w:val="000000" w:themeColor="text1"/>
        </w:rPr>
        <w:t>echo number_format($polje[1]/1000, 3);</w:t>
      </w:r>
    </w:p>
    <w:p w14:paraId="357926CA" w14:textId="77777777" w:rsidR="00CE669E" w:rsidRDefault="00CE669E" w:rsidP="004C0C94"/>
    <w:p w14:paraId="0CE4B50B" w14:textId="10611796" w:rsidR="00DD54F6" w:rsidRDefault="00DF47E0" w:rsidP="00DD54F6">
      <w:pPr>
        <w:pStyle w:val="Heading2"/>
      </w:pPr>
      <w:bookmarkStart w:id="64" w:name="_Toc458964048"/>
      <w:r>
        <w:t xml:space="preserve">Razvoj </w:t>
      </w:r>
      <w:r w:rsidR="00CC766B">
        <w:t>mobilne</w:t>
      </w:r>
      <w:r w:rsidR="00DD54F6">
        <w:t xml:space="preserve"> aplikacij</w:t>
      </w:r>
      <w:r>
        <w:t>e</w:t>
      </w:r>
      <w:bookmarkEnd w:id="64"/>
    </w:p>
    <w:p w14:paraId="52B2B9B8" w14:textId="78DAF496" w:rsidR="004608CF" w:rsidRDefault="00DD54F6" w:rsidP="00DD54F6">
      <w:r>
        <w:t xml:space="preserve">Aplikacijo smo razvili za Applovo mobilno platformo iOS. </w:t>
      </w:r>
      <w:r w:rsidR="00185ECF">
        <w:t xml:space="preserve">Namestimo jo lahko na mobilni telefon iPhone, tablične računalnik iPad in na iPod touch. Razvoj je potekal v </w:t>
      </w:r>
      <w:r w:rsidR="002546A8">
        <w:t>razvojne okolju</w:t>
      </w:r>
      <w:r w:rsidR="00A352CD">
        <w:t xml:space="preserve"> </w:t>
      </w:r>
      <w:r w:rsidR="00185ECF">
        <w:t>Xcode</w:t>
      </w:r>
      <w:r w:rsidR="00A352CD">
        <w:t xml:space="preserve">. </w:t>
      </w:r>
      <w:r w:rsidR="00185ECF">
        <w:t xml:space="preserve">Razvijali smo v </w:t>
      </w:r>
      <w:r w:rsidR="0056175A">
        <w:t>odprtokodnem</w:t>
      </w:r>
      <w:r w:rsidR="00185ECF">
        <w:t xml:space="preserve"> programskem jeziku Swift.</w:t>
      </w:r>
      <w:r w:rsidR="00A352CD">
        <w:t xml:space="preserve"> Za lažje delo s spletnimi </w:t>
      </w:r>
      <w:r w:rsidR="00A352CD">
        <w:lastRenderedPageBreak/>
        <w:t>storitvami s</w:t>
      </w:r>
      <w:r w:rsidR="0056175A">
        <w:t xml:space="preserve">mo s pomočjo CocoaPods vključili knjižnico Alamofire. Za hiter dostop </w:t>
      </w:r>
      <w:r w:rsidR="00A352CD">
        <w:t xml:space="preserve">do osnovnih akcij </w:t>
      </w:r>
      <w:r w:rsidR="0056175A">
        <w:t xml:space="preserve">smo razvili tudi Today extension, ki omogoča </w:t>
      </w:r>
      <w:r w:rsidR="00CA4562">
        <w:t xml:space="preserve">hiter </w:t>
      </w:r>
      <w:r w:rsidR="0056175A">
        <w:t>dostop do nekaterih funkcionalnosti brez, da mobilno napravo</w:t>
      </w:r>
      <w:r w:rsidR="004608CF">
        <w:t xml:space="preserve"> odklenemo. Aplikacija se s pomočjo iBeacon tehnologije zaveda lokacije in lahko proži akcije, kot je vklop in izklop luči. Za nadzor verzij smo uporabili GIT in ponudnika github. </w:t>
      </w:r>
    </w:p>
    <w:p w14:paraId="5C12FDF5" w14:textId="411C3390" w:rsidR="0056175A" w:rsidRDefault="0056175A" w:rsidP="0056175A">
      <w:pPr>
        <w:pStyle w:val="Heading3"/>
      </w:pPr>
      <w:bookmarkStart w:id="65" w:name="_Toc458964049"/>
      <w:r>
        <w:t>Xcode</w:t>
      </w:r>
      <w:bookmarkEnd w:id="65"/>
      <w:r w:rsidR="00185ECF">
        <w:t xml:space="preserve"> </w:t>
      </w:r>
    </w:p>
    <w:p w14:paraId="4306E0E7" w14:textId="78F34B67" w:rsidR="004E6AA9" w:rsidRDefault="00681B14" w:rsidP="00681B14">
      <w:r>
        <w:t xml:space="preserve">Xcode </w:t>
      </w:r>
      <w:r w:rsidR="004E6AA9">
        <w:t xml:space="preserve">(slika </w:t>
      </w:r>
      <w:r w:rsidR="00A15003">
        <w:t>13</w:t>
      </w:r>
      <w:r w:rsidR="004E6AA9">
        <w:t xml:space="preserve">) </w:t>
      </w:r>
      <w:r>
        <w:t>je IDE</w:t>
      </w:r>
      <w:r w:rsidR="00A15003">
        <w:t xml:space="preserve"> (ang. </w:t>
      </w:r>
      <w:r w:rsidR="00A15003" w:rsidRPr="00A15003">
        <w:t>Integrated development environment</w:t>
      </w:r>
      <w:r w:rsidR="00A15003">
        <w:t>)</w:t>
      </w:r>
      <w:r>
        <w:t xml:space="preserve"> razvit s strani Appla. </w:t>
      </w:r>
      <w:r w:rsidR="00563EF4">
        <w:t xml:space="preserve">Okolje lahko uporabljamo samo na računalnikih, ki jih poganja operacijski sistem OS X. Na voljo je brezplačno v trgovini aplikacij App Store. </w:t>
      </w:r>
      <w:r>
        <w:t>Prva verzija je izšla leta 2003</w:t>
      </w:r>
      <w:r w:rsidR="00563EF4">
        <w:t>, aktualna različica pa je 7.3.1</w:t>
      </w:r>
      <w:r>
        <w:t xml:space="preserve">. Podpira velik nabor programskih jezikov, kot so </w:t>
      </w:r>
      <w:r w:rsidRPr="00681B14">
        <w:t xml:space="preserve"> C, C++, Objective-C, Objective-C++, Java, AppleScript, Python, Ruby, ResEdit (Rez), </w:t>
      </w:r>
      <w:r>
        <w:t>in</w:t>
      </w:r>
      <w:r w:rsidR="00563EF4">
        <w:t xml:space="preserve"> nenazadnje tudi</w:t>
      </w:r>
      <w:r>
        <w:t xml:space="preserve"> Swift.</w:t>
      </w:r>
      <w:r w:rsidR="00563EF4">
        <w:t xml:space="preserve"> Vgrajen ima tudi orodje za ustvarjanje grafičnih vmesnikov</w:t>
      </w:r>
      <w:r w:rsidR="004E6AA9">
        <w:t>.</w:t>
      </w:r>
    </w:p>
    <w:p w14:paraId="0470D4AB" w14:textId="77777777" w:rsidR="004E6AA9" w:rsidRDefault="004E6AA9" w:rsidP="004E6AA9">
      <w:pPr>
        <w:keepNext/>
      </w:pPr>
      <w:r>
        <w:rPr>
          <w:noProof/>
          <w:lang w:val="en-US"/>
        </w:rPr>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66" w:name="_Toc458964019"/>
      <w:r>
        <w:t xml:space="preserve">Slika </w:t>
      </w:r>
      <w:r>
        <w:fldChar w:fldCharType="begin"/>
      </w:r>
      <w:r>
        <w:instrText xml:space="preserve"> SEQ Slika \* ARABIC </w:instrText>
      </w:r>
      <w:r>
        <w:fldChar w:fldCharType="separate"/>
      </w:r>
      <w:r w:rsidR="00A71E88">
        <w:rPr>
          <w:noProof/>
        </w:rPr>
        <w:t>13</w:t>
      </w:r>
      <w:r>
        <w:fldChar w:fldCharType="end"/>
      </w:r>
      <w:r>
        <w:t>: Zaslonska slika razvojnega okolja Xcode</w:t>
      </w:r>
      <w:bookmarkEnd w:id="66"/>
    </w:p>
    <w:p w14:paraId="7B576E79" w14:textId="6435FF95" w:rsidR="00185ECF" w:rsidRDefault="00185ECF" w:rsidP="00185ECF">
      <w:pPr>
        <w:pStyle w:val="Heading3"/>
      </w:pPr>
      <w:bookmarkStart w:id="67" w:name="_Toc458964050"/>
      <w:r>
        <w:t>Swift</w:t>
      </w:r>
      <w:bookmarkEnd w:id="67"/>
    </w:p>
    <w:p w14:paraId="61CF0F5B" w14:textId="3BE8B1EA"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781BE1">
        <w:instrText>ADDIN CSL_CITATION { "citationItems" : [ { "id" : "ITEM-1", "itemData" : { "id" : "ITEM-1", "issued" : { "date-parts" : [ [ "2014" ] ] }, "publisher" : "Apple", "title" : "Swift Has Reached 1.0", "type" : "book" }, "uris" : [ "http://www.mendeley.com/documents/?uuid=7f688e2c-2541-3985-b83d-bbe11aa03323" ] } ], "mendeley" : { "formattedCitation" : "[19]", "plainTextFormattedCitation" : "[19]", "previouslyFormattedCitation" : "[18]" }, "properties" : { "noteIndex" : 0 }, "schema" : "https://github.com/citation-style-language/schema/raw/master/csl-citation.json" }</w:instrText>
      </w:r>
      <w:r w:rsidR="003C7466">
        <w:fldChar w:fldCharType="separate"/>
      </w:r>
      <w:r w:rsidR="00781BE1" w:rsidRPr="00781BE1">
        <w:rPr>
          <w:noProof/>
        </w:rPr>
        <w:t>[19]</w:t>
      </w:r>
      <w:r w:rsidR="003C7466">
        <w:fldChar w:fldCharType="end"/>
      </w:r>
      <w:r>
        <w:t xml:space="preserve">. </w:t>
      </w:r>
      <w:r w:rsidR="00055113">
        <w:t>Trenutn</w:t>
      </w:r>
      <w:r w:rsidR="003C7466">
        <w:t>o je zadnja stabilna različica</w:t>
      </w:r>
      <w:r w:rsidR="00055113">
        <w:t xml:space="preserve"> 2.2.1, na voljo pa je tudi </w:t>
      </w:r>
      <w:r w:rsidR="003C7466">
        <w:t>predogled za javnost različice 3.0.</w:t>
      </w:r>
      <w:r w:rsidR="00055113">
        <w:t xml:space="preserve"> </w:t>
      </w:r>
      <w:r>
        <w:t xml:space="preserve">Od </w:t>
      </w:r>
      <w:r w:rsidR="00CD244F">
        <w:t>decembra 2015</w:t>
      </w:r>
      <w:r>
        <w:t xml:space="preserve"> je jezik </w:t>
      </w:r>
      <w:r w:rsidR="00A15003">
        <w:t xml:space="preserve">pod </w:t>
      </w:r>
      <w:r w:rsidR="00A15003" w:rsidRPr="00A15003">
        <w:t>Apache 2.0</w:t>
      </w:r>
      <w:r w:rsidR="00A15003">
        <w:t xml:space="preserve"> licenco</w:t>
      </w:r>
      <w:r>
        <w:t xml:space="preserve"> in je na voljo na Githubu.</w:t>
      </w:r>
      <w:r w:rsidR="003C7466">
        <w:t xml:space="preserve"> Namenjen</w:t>
      </w:r>
      <w:r w:rsidR="00CD244F">
        <w:t xml:space="preserve"> je razvoju aplikacij za Applove operacijske sisteme iOS, OS X watchOS in tvOS, poganjamo ga pa lahko tudi na </w:t>
      </w:r>
      <w:r w:rsidR="00A15003">
        <w:t xml:space="preserve">operacijskem sistemu </w:t>
      </w:r>
      <w:r w:rsidR="00A15003">
        <w:t>Linux</w:t>
      </w:r>
      <w:r w:rsidR="003C7466">
        <w:t xml:space="preserve"> </w:t>
      </w:r>
      <w:r w:rsidR="00DD49D6">
        <w:fldChar w:fldCharType="begin" w:fldLock="1"/>
      </w:r>
      <w:r w:rsidR="00781BE1">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"[20]", "plainTextFormattedCitation" : "[20]", "previouslyFormattedCitation" : "[19]" }, "properties" : { "noteIndex" : 0 }, "schema" : "https://github.com/citation-style-language/schema/raw/master/csl-citation.json" }</w:instrText>
      </w:r>
      <w:r w:rsidR="00DD49D6">
        <w:fldChar w:fldCharType="separate"/>
      </w:r>
      <w:r w:rsidR="00781BE1" w:rsidRPr="00781BE1">
        <w:rPr>
          <w:noProof/>
        </w:rPr>
        <w:t>[20]</w:t>
      </w:r>
      <w:r w:rsidR="00DD49D6">
        <w:fldChar w:fldCharType="end"/>
      </w:r>
      <w:r w:rsidR="00CD244F">
        <w:t>.</w:t>
      </w:r>
      <w:r w:rsidR="00055113">
        <w:t xml:space="preserve"> </w:t>
      </w:r>
    </w:p>
    <w:p w14:paraId="1A6B1DFF" w14:textId="2C23AA26" w:rsidR="003C7466" w:rsidRDefault="003C7466" w:rsidP="003C7466">
      <w:pPr>
        <w:pStyle w:val="Heading3"/>
      </w:pPr>
      <w:bookmarkStart w:id="68" w:name="_Toc458964051"/>
      <w:r>
        <w:lastRenderedPageBreak/>
        <w:t xml:space="preserve">Nadzor </w:t>
      </w:r>
      <w:r w:rsidRPr="003C7466">
        <w:t xml:space="preserve">različic </w:t>
      </w:r>
      <w:r>
        <w:t>GIT</w:t>
      </w:r>
      <w:bookmarkEnd w:id="68"/>
    </w:p>
    <w:p w14:paraId="7E059C3A" w14:textId="458ACBA9" w:rsidR="003C7466" w:rsidRDefault="003C7466" w:rsidP="003C7466">
      <w:r w:rsidRPr="003C7466">
        <w:t xml:space="preserve">Nadzor različic je sistem, ki zapisuje spremembe v datoteko ali skupek datotek tekom časa, da lahko kasneje prikličete določeno različico. </w:t>
      </w:r>
      <w:r>
        <w:t>Uporabimo ga lahko za poljubne tipe datotek, še posebej pa je primeren za nadzor verzij programske kode</w:t>
      </w:r>
      <w:r w:rsidR="009F65B0">
        <w:t xml:space="preserve">. Ločimo dve kategoriji sistemov za nadzor različic in sicer centralizirane, kot je </w:t>
      </w:r>
      <w:r w:rsidR="009F65B0" w:rsidRPr="009F65B0">
        <w:t>Subversion</w:t>
      </w:r>
      <w:r w:rsidR="009F65B0">
        <w:t xml:space="preserve"> in CSV in distribuirane, kot GIT</w:t>
      </w:r>
      <w:r>
        <w:t xml:space="preserve"> </w:t>
      </w:r>
      <w:r>
        <w:fldChar w:fldCharType="begin" w:fldLock="1"/>
      </w:r>
      <w:r w:rsidR="00781BE1">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"[21]", "plainTextFormattedCitation" : "[21]", "previouslyFormattedCitation" : "[20]" }, "properties" : { "noteIndex" : 0 }, "schema" : "https://github.com/citation-style-language/schema/raw/master/csl-citation.json" }</w:instrText>
      </w:r>
      <w:r>
        <w:fldChar w:fldCharType="separate"/>
      </w:r>
      <w:r w:rsidR="00781BE1" w:rsidRPr="00781BE1">
        <w:rPr>
          <w:noProof/>
        </w:rPr>
        <w:t>[21]</w:t>
      </w:r>
      <w:r>
        <w:fldChar w:fldCharType="end"/>
      </w:r>
      <w:r w:rsidRPr="003C7466">
        <w:t>.</w:t>
      </w:r>
    </w:p>
    <w:p w14:paraId="3F722F77" w14:textId="77777777" w:rsidR="00CE669E" w:rsidRDefault="00CE669E" w:rsidP="00CE669E"/>
    <w:p w14:paraId="4E33D9F0" w14:textId="56C9697F" w:rsidR="00AF7CE5" w:rsidRDefault="009F65B0" w:rsidP="00CE669E">
      <w:r>
        <w:t xml:space="preserve">GIT je nastal kot odgovor </w:t>
      </w:r>
      <w:r w:rsidR="003C6832">
        <w:t xml:space="preserve">na </w:t>
      </w:r>
      <w:r>
        <w:t>spremembe pri licenciranju (pos</w:t>
      </w:r>
      <w:r w:rsidR="003C6832">
        <w:t>t</w:t>
      </w:r>
      <w:r w:rsidR="002F0529">
        <w:t>al je plačljiv)</w:t>
      </w:r>
      <w:r>
        <w:t xml:space="preserve"> orodj</w:t>
      </w:r>
      <w:r w:rsidR="002F0529">
        <w:t>a</w:t>
      </w:r>
      <w:r>
        <w:t xml:space="preserve"> za nadzor verzij </w:t>
      </w:r>
      <w:r w:rsidRPr="009F65B0">
        <w:t>BitKeeper</w:t>
      </w:r>
      <w:r>
        <w:t xml:space="preserve">. </w:t>
      </w:r>
      <w:r w:rsidR="003C6832">
        <w:t>Razvoj je začela razvijalska skupnost Linux, največ k razvoju ideje pa je pripomogel ustvarjalec Linux-a Linus</w:t>
      </w:r>
      <w:r w:rsidR="003C6832" w:rsidRPr="003C6832">
        <w:t xml:space="preserve"> Torvalds</w:t>
      </w:r>
      <w:r w:rsidR="0030335A">
        <w:t xml:space="preserve"> </w:t>
      </w:r>
      <w:r w:rsidR="0030335A">
        <w:fldChar w:fldCharType="begin" w:fldLock="1"/>
      </w:r>
      <w:r w:rsidR="00781BE1">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"[22]", "plainTextFormattedCitation" : "[22]", "previouslyFormattedCitation" : "[21]" }, "properties" : { "noteIndex" : 0 }, "schema" : "https://github.com/citation-style-language/schema/raw/master/csl-citation.json" }</w:instrText>
      </w:r>
      <w:r w:rsidR="0030335A">
        <w:fldChar w:fldCharType="separate"/>
      </w:r>
      <w:r w:rsidR="00781BE1" w:rsidRPr="00781BE1">
        <w:rPr>
          <w:noProof/>
        </w:rPr>
        <w:t>[22]</w:t>
      </w:r>
      <w:r w:rsidR="0030335A">
        <w:fldChar w:fldCharType="end"/>
      </w:r>
      <w:r w:rsidR="003C6832">
        <w:t>.</w:t>
      </w:r>
      <w:r w:rsidR="0030335A">
        <w:t xml:space="preserve"> Od njegovega izzida leta 2005 njegova popularnost raste in je trenutno </w:t>
      </w:r>
      <w:r w:rsidR="00D37D8D">
        <w:t>najpopularnejše</w:t>
      </w:r>
      <w:r w:rsidR="0030335A">
        <w:t xml:space="preserve"> orodje za nadzor različic </w:t>
      </w:r>
      <w:r w:rsidR="0030335A">
        <w:fldChar w:fldCharType="begin" w:fldLock="1"/>
      </w:r>
      <w:r w:rsidR="00781BE1">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"[23]", "plainTextFormattedCitation" : "[23]", "previouslyFormattedCitation" : "[22]" }, "properties" : { "noteIndex" : 0 }, "schema" : "https://github.com/citation-style-language/schema/raw/master/csl-citation.json" }</w:instrText>
      </w:r>
      <w:r w:rsidR="0030335A">
        <w:fldChar w:fldCharType="separate"/>
      </w:r>
      <w:r w:rsidR="00781BE1" w:rsidRPr="00781BE1">
        <w:rPr>
          <w:noProof/>
        </w:rPr>
        <w:t>[23]</w:t>
      </w:r>
      <w:r w:rsidR="0030335A">
        <w:fldChar w:fldCharType="end"/>
      </w:r>
      <w:r w:rsidR="0030335A">
        <w:t>.</w:t>
      </w:r>
    </w:p>
    <w:p w14:paraId="1561C0FD" w14:textId="41ABFC3C" w:rsidR="00732E15" w:rsidRDefault="0029059B" w:rsidP="0029059B">
      <w:pPr>
        <w:pStyle w:val="Heading3"/>
      </w:pPr>
      <w:bookmarkStart w:id="69" w:name="_Toc458964052"/>
      <w:r>
        <w:t>Cocoa pods</w:t>
      </w:r>
      <w:bookmarkEnd w:id="69"/>
    </w:p>
    <w:p w14:paraId="3ED8B9B9" w14:textId="74BB507F" w:rsidR="0029059B" w:rsidRDefault="0029059B" w:rsidP="00DC38A9">
      <w:r>
        <w:t xml:space="preserve">Cocoa pods je program za CI (ang. Continious Integration) </w:t>
      </w:r>
      <w:r w:rsidR="00DC38A9">
        <w:t xml:space="preserve">in integracijo v </w:t>
      </w:r>
      <w:r>
        <w:t>Xcode</w:t>
      </w:r>
      <w:r w:rsidR="00DC38A9">
        <w:t xml:space="preserve"> projekte</w:t>
      </w:r>
      <w:r>
        <w:t xml:space="preserve">. </w:t>
      </w:r>
      <w:r w:rsidR="00DC38A9">
        <w:t xml:space="preserve">Podpira več načinov pridobivanja izvorne kode kot so git, svn, bzr, http in hg. </w:t>
      </w:r>
      <w:r>
        <w:t>Program se namesti s pomocjo</w:t>
      </w:r>
      <w:r w:rsidR="00DB60B3">
        <w:t xml:space="preserve"> ukaza:</w:t>
      </w:r>
    </w:p>
    <w:p w14:paraId="3919918E" w14:textId="77777777" w:rsidR="00DB60B3" w:rsidRPr="0021747A" w:rsidRDefault="00DB60B3"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 xml:space="preserve">sudo gem install cocoapods </w:t>
      </w:r>
    </w:p>
    <w:p w14:paraId="1CB74607" w14:textId="77777777" w:rsidR="00DC38A9" w:rsidRPr="00DC38A9" w:rsidRDefault="00DC38A9" w:rsidP="0007705C">
      <w:pPr>
        <w:rPr>
          <w:sz w:val="10"/>
          <w:szCs w:val="10"/>
        </w:rPr>
      </w:pPr>
    </w:p>
    <w:p w14:paraId="5CA7F604" w14:textId="6CD3E2E8" w:rsidR="00DB60B3" w:rsidRPr="00DB60B3" w:rsidRDefault="0029059B" w:rsidP="0007705C">
      <w:r>
        <w:t xml:space="preserve">S pomocjo ukaza </w:t>
      </w:r>
      <w:r w:rsidR="00DD54F6" w:rsidRPr="0021747A">
        <w:rPr>
          <w:color w:val="000000" w:themeColor="text1"/>
          <w:shd w:val="clear" w:color="auto" w:fill="D9D9D9" w:themeFill="background1" w:themeFillShade="D9"/>
        </w:rPr>
        <w:t xml:space="preserve"> </w:t>
      </w:r>
      <w:r w:rsidRPr="0021747A">
        <w:rPr>
          <w:color w:val="000000" w:themeColor="text1"/>
          <w:shd w:val="clear" w:color="auto" w:fill="D9D9D9" w:themeFill="background1" w:themeFillShade="D9"/>
        </w:rPr>
        <w:t>pod init</w:t>
      </w:r>
      <w:r w:rsidR="00DD54F6" w:rsidRPr="0021747A">
        <w:rPr>
          <w:color w:val="000000" w:themeColor="text1"/>
          <w:shd w:val="clear" w:color="auto" w:fill="D9D9D9" w:themeFill="background1" w:themeFillShade="D9"/>
        </w:rPr>
        <w:t xml:space="preserve"> </w:t>
      </w:r>
      <w:r>
        <w:t xml:space="preserve"> v direktoriju projekta</w:t>
      </w:r>
      <w:r w:rsidR="00307B7A">
        <w:t xml:space="preserve"> se ustvari datoteka</w:t>
      </w:r>
      <w:r>
        <w:t xml:space="preserve"> Podfile. V to</w:t>
      </w:r>
      <w:r w:rsidR="00307B7A">
        <w:t xml:space="preserve"> tekstovno</w:t>
      </w:r>
      <w:r>
        <w:t xml:space="preserve"> datoteko vpišemo </w:t>
      </w:r>
      <w:r w:rsidR="00307B7A">
        <w:t xml:space="preserve">URL do izvorne kode, imena knjižnic ter verzije, ki jo </w:t>
      </w:r>
      <w:r>
        <w:t>potrebu</w:t>
      </w:r>
      <w:r w:rsidR="0007705C">
        <w:t>jemo.</w:t>
      </w:r>
      <w:r w:rsidR="00307B7A">
        <w:t xml:space="preserve"> </w:t>
      </w:r>
      <w:r w:rsidR="0007705C">
        <w:t xml:space="preserve"> Primer:</w:t>
      </w:r>
    </w:p>
    <w:p w14:paraId="264BCFCD" w14:textId="59A59D33"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target 'Lights' do</w:t>
      </w:r>
    </w:p>
    <w:p w14:paraId="66F7F906" w14:textId="0FA9F3F2"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end</w:t>
      </w:r>
    </w:p>
    <w:p w14:paraId="2F63CC57" w14:textId="0600492F"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target 'LightsTests' do</w:t>
      </w:r>
    </w:p>
    <w:p w14:paraId="5E269883" w14:textId="54044160"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end</w:t>
      </w:r>
    </w:p>
    <w:p w14:paraId="1DDED009" w14:textId="424CEDA5"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target 'LightsUITests' do</w:t>
      </w:r>
    </w:p>
    <w:p w14:paraId="2BEE5622" w14:textId="1C45B0C1"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end</w:t>
      </w:r>
    </w:p>
    <w:p w14:paraId="716B22ED" w14:textId="77777777"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source 'https://github.com/CocoaPods/Specs.git'</w:t>
      </w:r>
    </w:p>
    <w:p w14:paraId="3627D05D" w14:textId="77777777"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platform :ios, '8.0'</w:t>
      </w:r>
    </w:p>
    <w:p w14:paraId="078DE08B" w14:textId="389A9F79"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use_frameworks!</w:t>
      </w:r>
    </w:p>
    <w:p w14:paraId="7F10A145" w14:textId="4DAA0EFE" w:rsidR="00DB60B3"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pod 'Alamofire', '~&gt; 3.0'</w:t>
      </w:r>
    </w:p>
    <w:p w14:paraId="10A3A3AC" w14:textId="77777777" w:rsidR="00DB60B3" w:rsidRPr="00DB60B3" w:rsidRDefault="00DB60B3" w:rsidP="0029059B">
      <w:pPr>
        <w:rPr>
          <w:sz w:val="10"/>
          <w:szCs w:val="10"/>
        </w:rPr>
      </w:pPr>
    </w:p>
    <w:p w14:paraId="35C9F05D" w14:textId="4E4B5AEF" w:rsidR="00AF7CE5" w:rsidRDefault="00E234E8" w:rsidP="00DD54F6">
      <w:r>
        <w:t>Nato z ukazom</w:t>
      </w:r>
      <w:r w:rsidR="00DD54F6">
        <w:t xml:space="preserve"> </w:t>
      </w:r>
      <w:r w:rsidR="00DD54F6" w:rsidRPr="0021747A">
        <w:rPr>
          <w:color w:val="000000" w:themeColor="text1"/>
          <w:shd w:val="clear" w:color="auto" w:fill="D9D9D9" w:themeFill="background1" w:themeFillShade="D9"/>
        </w:rPr>
        <w:t xml:space="preserve"> </w:t>
      </w:r>
      <w:r w:rsidRPr="0021747A">
        <w:rPr>
          <w:color w:val="000000" w:themeColor="text1"/>
          <w:shd w:val="clear" w:color="auto" w:fill="D9D9D9" w:themeFill="background1" w:themeFillShade="D9"/>
        </w:rPr>
        <w:t>pod install</w:t>
      </w:r>
      <w:r w:rsidR="00DD54F6" w:rsidRPr="0021747A">
        <w:rPr>
          <w:color w:val="000000" w:themeColor="text1"/>
          <w:shd w:val="clear" w:color="auto" w:fill="D9D9D9" w:themeFill="background1" w:themeFillShade="D9"/>
        </w:rPr>
        <w:t xml:space="preserve"> </w:t>
      </w:r>
      <w:r w:rsidR="00DD54F6" w:rsidRPr="00826F33">
        <w:rPr>
          <w:color w:val="000000" w:themeColor="text1"/>
        </w:rPr>
        <w:t xml:space="preserve"> </w:t>
      </w:r>
      <w:r w:rsidR="00D067B4">
        <w:t>namestimo vse knjiznice v projekt. Zgenerira se nam nova projektna datoteka s končnico xcworkspace, ki ima vkljucene vse knjižnice. Za odpiranje projekta moramo od tega koraka naprej uporabljati novo projektno datoteko. Preostane še samo vključitev v razrede, kjer bomo knjižnico potrebovali z ukazom import.</w:t>
      </w:r>
    </w:p>
    <w:p w14:paraId="0B77A088" w14:textId="41AEDDD1" w:rsidR="00D37D8D" w:rsidRDefault="00081C79" w:rsidP="00081C79">
      <w:pPr>
        <w:pStyle w:val="Heading3"/>
      </w:pPr>
      <w:bookmarkStart w:id="70" w:name="_Toc458964053"/>
      <w:r>
        <w:lastRenderedPageBreak/>
        <w:t>Programska knjižnica Alamofire</w:t>
      </w:r>
      <w:bookmarkEnd w:id="70"/>
    </w:p>
    <w:p w14:paraId="15880BC3" w14:textId="25869CB9" w:rsidR="00081C79" w:rsidRDefault="00D37D8D" w:rsidP="00DD54F6">
      <w:r>
        <w:t>Kot je razvidno iz primerov</w:t>
      </w:r>
      <w:r w:rsidR="00081C79">
        <w:t xml:space="preserve"> poglavja 3.3.4</w:t>
      </w:r>
      <w:r>
        <w:t xml:space="preserve"> smo pri razvoju aplikacije p</w:t>
      </w:r>
      <w:r w:rsidR="00081C79">
        <w:t>a</w:t>
      </w:r>
      <w:r>
        <w:t xml:space="preserve">metne hiše uporabili programsko knjižnico Alamofire. </w:t>
      </w:r>
      <w:r w:rsidR="007E4FC5">
        <w:t>Popularna programska k</w:t>
      </w:r>
      <w:r>
        <w:t xml:space="preserve">njižnica omogoča lažje </w:t>
      </w:r>
      <w:r w:rsidR="007E4FC5">
        <w:t xml:space="preserve">in učinkovitejše </w:t>
      </w:r>
      <w:r>
        <w:t>delo s spletnimi storitvami. S pomočjo le te smo se povezovali na spletni strežnik na mikroračunalniku. Uporabo knjižnice bomo prikazali na primeru metode za pridobitev vre</w:t>
      </w:r>
      <w:r w:rsidR="00922954">
        <w:t>dnosti temperaturnega senzorja.</w:t>
      </w:r>
    </w:p>
    <w:p w14:paraId="4715F3BE"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w:t>
      </w:r>
      <w:proofErr w:type="spellStart"/>
      <w:r w:rsidRPr="00922954">
        <w:rPr>
          <w:rFonts w:ascii="Menlo" w:hAnsi="Menlo" w:cs="Menlo"/>
          <w:color w:val="0000FF"/>
          <w:sz w:val="18"/>
          <w:lang w:val="en-US"/>
        </w:rPr>
        <w:t>IBAction</w:t>
      </w:r>
      <w:proofErr w:type="spellEnd"/>
      <w:r w:rsidRPr="00922954">
        <w:rPr>
          <w:rFonts w:ascii="Menlo" w:hAnsi="Menlo" w:cs="Menlo"/>
          <w:color w:val="000000"/>
          <w:sz w:val="18"/>
          <w:lang w:val="en-US"/>
        </w:rPr>
        <w:t xml:space="preserve"> </w:t>
      </w:r>
      <w:proofErr w:type="spellStart"/>
      <w:r w:rsidRPr="00922954">
        <w:rPr>
          <w:rFonts w:ascii="Menlo" w:hAnsi="Menlo" w:cs="Menlo"/>
          <w:color w:val="0000FF"/>
          <w:sz w:val="18"/>
          <w:lang w:val="en-US"/>
        </w:rPr>
        <w:t>func</w:t>
      </w:r>
      <w:proofErr w:type="spellEnd"/>
      <w:r w:rsidRPr="00922954">
        <w:rPr>
          <w:rFonts w:ascii="Menlo" w:hAnsi="Menlo" w:cs="Menlo"/>
          <w:color w:val="000000"/>
          <w:sz w:val="18"/>
          <w:lang w:val="en-US"/>
        </w:rPr>
        <w:t xml:space="preserve"> </w:t>
      </w:r>
      <w:proofErr w:type="spellStart"/>
      <w:proofErr w:type="gramStart"/>
      <w:r w:rsidRPr="00922954">
        <w:rPr>
          <w:rFonts w:ascii="Menlo" w:hAnsi="Menlo" w:cs="Menlo"/>
          <w:color w:val="000000"/>
          <w:sz w:val="18"/>
          <w:lang w:val="en-US"/>
        </w:rPr>
        <w:t>refreshTemp</w:t>
      </w:r>
      <w:proofErr w:type="spellEnd"/>
      <w:r w:rsidRPr="00922954">
        <w:rPr>
          <w:rFonts w:ascii="Menlo" w:hAnsi="Menlo" w:cs="Menlo"/>
          <w:color w:val="000000"/>
          <w:sz w:val="18"/>
          <w:lang w:val="en-US"/>
        </w:rPr>
        <w:t>(</w:t>
      </w:r>
      <w:proofErr w:type="gramEnd"/>
      <w:r w:rsidRPr="00922954">
        <w:rPr>
          <w:rFonts w:ascii="Menlo" w:hAnsi="Menlo" w:cs="Menlo"/>
          <w:color w:val="000000"/>
          <w:sz w:val="18"/>
          <w:lang w:val="en-US"/>
        </w:rPr>
        <w:t xml:space="preserve">sender: </w:t>
      </w:r>
      <w:proofErr w:type="spellStart"/>
      <w:r w:rsidRPr="00922954">
        <w:rPr>
          <w:rFonts w:ascii="Menlo" w:hAnsi="Menlo" w:cs="Menlo"/>
          <w:color w:val="2B839F"/>
          <w:sz w:val="18"/>
          <w:lang w:val="en-US"/>
        </w:rPr>
        <w:t>AnyObject</w:t>
      </w:r>
      <w:proofErr w:type="spellEnd"/>
      <w:r w:rsidRPr="00922954">
        <w:rPr>
          <w:rFonts w:ascii="Menlo" w:hAnsi="Menlo" w:cs="Menlo"/>
          <w:color w:val="000000"/>
          <w:sz w:val="18"/>
          <w:lang w:val="en-US"/>
        </w:rPr>
        <w:t>) {</w:t>
      </w:r>
    </w:p>
    <w:p w14:paraId="3034961E"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spellStart"/>
      <w:r w:rsidRPr="00922954">
        <w:rPr>
          <w:rFonts w:ascii="Menlo" w:hAnsi="Menlo" w:cs="Menlo"/>
          <w:color w:val="000000"/>
          <w:sz w:val="18"/>
          <w:lang w:val="en-US"/>
        </w:rPr>
        <w:t>Alamofire.</w:t>
      </w:r>
      <w:r w:rsidRPr="00922954">
        <w:rPr>
          <w:rFonts w:ascii="Menlo" w:hAnsi="Menlo" w:cs="Menlo"/>
          <w:color w:val="2B839F"/>
          <w:sz w:val="18"/>
          <w:lang w:val="en-US"/>
        </w:rPr>
        <w:t>request</w:t>
      </w:r>
      <w:proofErr w:type="spellEnd"/>
      <w:proofErr w:type="gramStart"/>
      <w:r w:rsidRPr="00922954">
        <w:rPr>
          <w:rFonts w:ascii="Menlo" w:hAnsi="Menlo" w:cs="Menlo"/>
          <w:color w:val="000000"/>
          <w:sz w:val="18"/>
          <w:lang w:val="en-US"/>
        </w:rPr>
        <w:t>(.</w:t>
      </w:r>
      <w:r w:rsidRPr="00922954">
        <w:rPr>
          <w:rFonts w:ascii="Menlo" w:hAnsi="Menlo" w:cs="Menlo"/>
          <w:color w:val="2B839F"/>
          <w:sz w:val="18"/>
          <w:lang w:val="en-US"/>
        </w:rPr>
        <w:t>GET</w:t>
      </w:r>
      <w:proofErr w:type="gramEnd"/>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w:t>
      </w:r>
      <w:proofErr w:type="spellStart"/>
      <w:r w:rsidRPr="00922954">
        <w:rPr>
          <w:rFonts w:ascii="Menlo" w:hAnsi="Menlo" w:cs="Menlo"/>
          <w:color w:val="A31515"/>
          <w:sz w:val="18"/>
          <w:lang w:val="en-US"/>
        </w:rPr>
        <w:t>temp.php</w:t>
      </w:r>
      <w:proofErr w:type="spellEnd"/>
      <w:r w:rsidRPr="00922954">
        <w:rPr>
          <w:rFonts w:ascii="Menlo" w:hAnsi="Menlo" w:cs="Menlo"/>
          <w:color w:val="A31515"/>
          <w:sz w:val="18"/>
          <w:lang w:val="en-US"/>
        </w:rPr>
        <w:t>"</w:t>
      </w:r>
      <w:r w:rsidRPr="00922954">
        <w:rPr>
          <w:rFonts w:ascii="Menlo" w:hAnsi="Menlo" w:cs="Menlo"/>
          <w:color w:val="000000"/>
          <w:sz w:val="18"/>
          <w:lang w:val="en-US"/>
        </w:rPr>
        <w:t>).</w:t>
      </w:r>
      <w:proofErr w:type="spellStart"/>
      <w:r w:rsidRPr="00922954">
        <w:rPr>
          <w:rFonts w:ascii="Menlo" w:hAnsi="Menlo" w:cs="Menlo"/>
          <w:color w:val="2B839F"/>
          <w:sz w:val="18"/>
          <w:lang w:val="en-US"/>
        </w:rPr>
        <w:t>responseString</w:t>
      </w:r>
      <w:proofErr w:type="spellEnd"/>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if</w:t>
      </w:r>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w:t>
      </w:r>
      <w:proofErr w:type="spellStart"/>
      <w:proofErr w:type="gramStart"/>
      <w:r w:rsidRPr="00922954">
        <w:rPr>
          <w:rFonts w:ascii="Menlo" w:hAnsi="Menlo" w:cs="Menlo"/>
          <w:color w:val="000000"/>
          <w:sz w:val="18"/>
          <w:lang w:val="en-US"/>
        </w:rPr>
        <w:t>response.</w:t>
      </w:r>
      <w:r w:rsidRPr="00922954">
        <w:rPr>
          <w:rFonts w:ascii="Menlo" w:hAnsi="Menlo" w:cs="Menlo"/>
          <w:color w:val="2B839F"/>
          <w:sz w:val="18"/>
          <w:lang w:val="en-US"/>
        </w:rPr>
        <w:t>result</w:t>
      </w:r>
      <w:proofErr w:type="gramEnd"/>
      <w:r w:rsidRPr="00922954">
        <w:rPr>
          <w:rFonts w:ascii="Menlo" w:hAnsi="Menlo" w:cs="Menlo"/>
          <w:color w:val="000000"/>
          <w:sz w:val="18"/>
          <w:lang w:val="en-US"/>
        </w:rPr>
        <w:t>.</w:t>
      </w:r>
      <w:r w:rsidRPr="00922954">
        <w:rPr>
          <w:rFonts w:ascii="Menlo" w:hAnsi="Menlo" w:cs="Menlo"/>
          <w:color w:val="2B839F"/>
          <w:sz w:val="18"/>
          <w:lang w:val="en-US"/>
        </w:rPr>
        <w:t>value</w:t>
      </w:r>
      <w:proofErr w:type="spellEnd"/>
      <w:r w:rsidRPr="00922954">
        <w:rPr>
          <w:rFonts w:ascii="Menlo" w:hAnsi="Menlo" w:cs="Menlo"/>
          <w:color w:val="000000"/>
          <w:sz w:val="18"/>
          <w:lang w:val="en-US"/>
        </w:rPr>
        <w:t xml:space="preserve"> {</w:t>
      </w:r>
    </w:p>
    <w:p w14:paraId="17DBD5DD"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spellStart"/>
      <w:proofErr w:type="gramStart"/>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proofErr w:type="spellEnd"/>
      <w:proofErr w:type="gramEnd"/>
      <w:r w:rsidRPr="00922954">
        <w:rPr>
          <w:rFonts w:ascii="Menlo" w:hAnsi="Menlo" w:cs="Menlo"/>
          <w:color w:val="000000"/>
          <w:sz w:val="18"/>
          <w:lang w:val="en-US"/>
        </w:rPr>
        <w:t xml:space="preserve"> =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2B839F"/>
          <w:sz w:val="18"/>
          <w:lang w:val="en-US"/>
        </w:rPr>
        <w:t>print</w:t>
      </w:r>
      <w:r w:rsidRPr="00922954">
        <w:rPr>
          <w:rFonts w:ascii="Menlo" w:hAnsi="Menlo" w:cs="Menlo"/>
          <w:color w:val="000000"/>
          <w:sz w:val="18"/>
          <w:lang w:val="en-US"/>
        </w:rPr>
        <w:t>(response)</w:t>
      </w:r>
    </w:p>
    <w:p w14:paraId="2309674F"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07562839" w14:textId="3ACD10C0" w:rsidR="00D37D8D" w:rsidRPr="00922954" w:rsidRDefault="00D37D8D" w:rsidP="00F648CF">
      <w:pPr>
        <w:shd w:val="clear" w:color="auto" w:fill="F2F2F2" w:themeFill="background1" w:themeFillShade="F2"/>
        <w:rPr>
          <w:sz w:val="18"/>
        </w:rPr>
      </w:pPr>
      <w:r w:rsidRPr="00922954">
        <w:rPr>
          <w:rFonts w:ascii="Menlo" w:hAnsi="Menlo" w:cs="Menlo"/>
          <w:color w:val="000000"/>
          <w:sz w:val="18"/>
          <w:lang w:val="en-US"/>
        </w:rPr>
        <w:t xml:space="preserve">    }</w:t>
      </w:r>
      <w:r w:rsidRPr="00922954">
        <w:rPr>
          <w:sz w:val="18"/>
        </w:rPr>
        <w:t xml:space="preserve"> </w:t>
      </w:r>
    </w:p>
    <w:p w14:paraId="46D3AD8F" w14:textId="77777777" w:rsidR="00225A34" w:rsidRDefault="00225A34" w:rsidP="00DD54F6"/>
    <w:p w14:paraId="636E7BA9" w14:textId="6A3D692B" w:rsidR="00A328BE" w:rsidRDefault="00922954" w:rsidP="00DD54F6">
      <w:r>
        <w:t>Metodi request smo kot parameter podali HTTP metodo get in URL do želene spletne storitve. Ker nas zanima pre</w:t>
      </w:r>
      <w:r w:rsidR="00EC5479">
        <w:t>dvsem odgovor smo dodali še handler</w:t>
      </w:r>
      <w:r w:rsidR="00F03695">
        <w:t xml:space="preserve"> responseString, ki vrne odgovor v obliki opcijskega besedila. Ker bi bila ob potencialni napaki vrednost nil moramo s pomocjo if let sintakse vrednost odviti (ang. unwrap). Ker so vsi klici na spletne storitve asinhroni moramo za dostop do grafičnih elementov, kot je Label eksplicitno dodati besedico self. Grafični vmesnik torej poganja glavna nit,</w:t>
      </w:r>
      <w:r w:rsidR="00A328BE">
        <w:t xml:space="preserve"> ki ima tudi najvišjo prioriteto.</w:t>
      </w:r>
      <w:r w:rsidR="00F03695">
        <w:t xml:space="preserve"> </w:t>
      </w:r>
      <w:r w:rsidR="00A328BE">
        <w:t>Vse časovno zahtevnejše operacij</w:t>
      </w:r>
      <w:r w:rsidR="00F03695">
        <w:t xml:space="preserve"> pa je potrebno izvajati v novo ustvarjenih nitih. V nasprotnem primeru operacijski sistem ob zamrznitvi grafičnega vmesnika za dalj časa aplikacijo zaustavi</w:t>
      </w:r>
      <w:r w:rsidR="00A328BE">
        <w:t>, kar pa je slabo za uporabniško izkušnjo</w:t>
      </w:r>
      <w:r w:rsidR="00F03695">
        <w:t xml:space="preserve">. </w:t>
      </w:r>
      <w:r w:rsidR="00877658">
        <w:t>Delo z nitmi je vgrajeno v večino API-jev (tako operacijskega sistema kot knjižnih tretjih razvijalcev), zato je uporaba relativno preprosta.</w:t>
      </w:r>
    </w:p>
    <w:p w14:paraId="34AA0AD7" w14:textId="79B291F0" w:rsidR="00A328BE" w:rsidRDefault="00A328BE" w:rsidP="002872A0">
      <w:pPr>
        <w:ind w:firstLine="397"/>
      </w:pPr>
      <w:r>
        <w:t xml:space="preserve">Pri naši aplikaciji je večina klicev v lokalnem omrežju in se </w:t>
      </w:r>
      <w:r w:rsidR="0077290F">
        <w:t>izvedejo</w:t>
      </w:r>
      <w:r>
        <w:t xml:space="preserve"> relativno hitro. Vendar v primeru, ko mikroračunalnik ni dosegljiv mora vsak klic čakati na timeout. To lahko traja tudi nekaj sekund, zato je uporaba asinhronih klicev spletne </w:t>
      </w:r>
      <w:r w:rsidR="00963094">
        <w:t xml:space="preserve">storitve za dobro uporabniško izkušnjo </w:t>
      </w:r>
      <w:r>
        <w:t xml:space="preserve">nujna. </w:t>
      </w:r>
    </w:p>
    <w:p w14:paraId="5295A79C" w14:textId="1CBAD287" w:rsidR="0077290F" w:rsidRDefault="001B7BF1" w:rsidP="0077290F">
      <w:pPr>
        <w:pStyle w:val="Heading3"/>
      </w:pPr>
      <w:bookmarkStart w:id="71" w:name="_Toc458964054"/>
      <w:r>
        <w:lastRenderedPageBreak/>
        <w:t>Nastavitve aplikacije in s</w:t>
      </w:r>
      <w:r w:rsidR="0077290F">
        <w:t xml:space="preserve">hramba </w:t>
      </w:r>
      <w:r w:rsidR="0077290F" w:rsidRPr="0077290F">
        <w:t>NSUserDefaults</w:t>
      </w:r>
      <w:bookmarkEnd w:id="71"/>
    </w:p>
    <w:p w14:paraId="6DEBD0FB" w14:textId="77777777" w:rsidR="001B7BF1" w:rsidRDefault="001B7BF1" w:rsidP="001B7BF1">
      <w:pPr>
        <w:keepNext/>
        <w:jc w:val="center"/>
      </w:pPr>
      <w:r>
        <w:rPr>
          <w:noProof/>
          <w:lang w:val="en-US"/>
        </w:rPr>
        <w:drawing>
          <wp:inline distT="0" distB="0" distL="0" distR="0" wp14:anchorId="497BD061" wp14:editId="4F51D351">
            <wp:extent cx="2099665" cy="3732182"/>
            <wp:effectExtent l="0" t="0" r="8890" b="1905"/>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2788" cy="3791058"/>
                    </a:xfrm>
                    <a:prstGeom prst="rect">
                      <a:avLst/>
                    </a:prstGeom>
                    <a:noFill/>
                    <a:ln>
                      <a:noFill/>
                    </a:ln>
                  </pic:spPr>
                </pic:pic>
              </a:graphicData>
            </a:graphic>
          </wp:inline>
        </w:drawing>
      </w:r>
    </w:p>
    <w:p w14:paraId="66557BE8" w14:textId="1B809D2F" w:rsidR="001B7BF1" w:rsidRDefault="001B7BF1" w:rsidP="001B7BF1">
      <w:pPr>
        <w:pStyle w:val="Caption"/>
      </w:pPr>
      <w:bookmarkStart w:id="72" w:name="_Toc458964020"/>
      <w:r>
        <w:t xml:space="preserve">Slika </w:t>
      </w:r>
      <w:r>
        <w:fldChar w:fldCharType="begin"/>
      </w:r>
      <w:r>
        <w:instrText xml:space="preserve"> SEQ Slika \* ARABIC </w:instrText>
      </w:r>
      <w:r>
        <w:fldChar w:fldCharType="separate"/>
      </w:r>
      <w:r w:rsidR="00A71E88">
        <w:rPr>
          <w:noProof/>
        </w:rPr>
        <w:t>14</w:t>
      </w:r>
      <w:r>
        <w:fldChar w:fldCharType="end"/>
      </w:r>
      <w:r>
        <w:t>: Zaslonska slika nastavitev aplikacije</w:t>
      </w:r>
      <w:bookmarkEnd w:id="72"/>
    </w:p>
    <w:p w14:paraId="22359173" w14:textId="77777777" w:rsidR="001B7BF1" w:rsidRDefault="001B7BF1" w:rsidP="00DD54F6"/>
    <w:p w14:paraId="29AF4785" w14:textId="34E78DF6" w:rsidR="00CA2CCF" w:rsidRDefault="001B7BF1" w:rsidP="00DD54F6">
      <w:r>
        <w:t xml:space="preserve">Aplikacija ima tudi možnost nastavljanja nekaterih nastavitev (slika </w:t>
      </w:r>
      <w:r w:rsidR="005B683A">
        <w:t>9</w:t>
      </w:r>
      <w:r>
        <w:t xml:space="preserve">). </w:t>
      </w:r>
      <w:r w:rsidR="00963094">
        <w:t xml:space="preserve">Te nastavitve je potrebno na nek način hraniti na napravi, da tudi ob izhodu iz aplikacije uporabnik ne izgubi nastavitev. V ta namen smo uporabili razred </w:t>
      </w:r>
      <w:r w:rsidR="00963094" w:rsidRPr="00963094">
        <w:t>NSUserDefaults</w:t>
      </w:r>
      <w:r w:rsidR="00963094">
        <w:t xml:space="preserve">. </w:t>
      </w:r>
      <w:r w:rsidR="00CA2CCF">
        <w:t>Omogoča hrambo parov ključev in vrednosti za nekatere osnovne podatkovne tipe</w:t>
      </w:r>
      <w:r w:rsidR="001F3497">
        <w:t xml:space="preserve"> </w:t>
      </w:r>
      <w:r w:rsidR="00411B19">
        <w:fldChar w:fldCharType="begin" w:fldLock="1"/>
      </w:r>
      <w:r w:rsidR="00781BE1">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"[24]", "plainTextFormattedCitation" : "[24]", "previouslyFormattedCitation" : "[23]" }, "properties" : { "noteIndex" : 0 }, "schema" : "https://github.com/citation-style-language/schema/raw/master/csl-citation.json" }</w:instrText>
      </w:r>
      <w:r w:rsidR="00411B19">
        <w:fldChar w:fldCharType="separate"/>
      </w:r>
      <w:r w:rsidR="00781BE1" w:rsidRPr="00781BE1">
        <w:rPr>
          <w:noProof/>
        </w:rPr>
        <w:t>[24]</w:t>
      </w:r>
      <w:r w:rsidR="00411B19">
        <w:fldChar w:fldCharType="end"/>
      </w:r>
      <w:r w:rsidR="00CA2CCF">
        <w:t>. Primer shranjevanja in branja vrednosti iz nastavitev aplikacije:</w:t>
      </w:r>
    </w:p>
    <w:p w14:paraId="6F2189B2" w14:textId="0C7CE39B"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let</w:t>
      </w:r>
      <w:r w:rsidRPr="00CA2CCF">
        <w:rPr>
          <w:rFonts w:ascii="Menlo" w:hAnsi="Menlo" w:cs="Menlo"/>
          <w:color w:val="000000"/>
          <w:sz w:val="18"/>
          <w:lang w:val="en-US"/>
        </w:rPr>
        <w:t xml:space="preserve"> defaults = </w:t>
      </w:r>
      <w:proofErr w:type="spellStart"/>
      <w:r w:rsidRPr="00CA2CCF">
        <w:rPr>
          <w:rFonts w:ascii="Menlo" w:hAnsi="Menlo" w:cs="Menlo"/>
          <w:color w:val="2B839F"/>
          <w:sz w:val="18"/>
          <w:lang w:val="en-US"/>
        </w:rPr>
        <w:t>NSUserDefaults</w:t>
      </w:r>
      <w:proofErr w:type="spellEnd"/>
      <w:r w:rsidRPr="00CA2CCF">
        <w:rPr>
          <w:rFonts w:ascii="Menlo" w:hAnsi="Menlo" w:cs="Menlo"/>
          <w:color w:val="000000"/>
          <w:sz w:val="18"/>
          <w:lang w:val="en-US"/>
        </w:rPr>
        <w:t>(</w:t>
      </w:r>
      <w:proofErr w:type="spellStart"/>
      <w:r w:rsidRPr="00CA2CCF">
        <w:rPr>
          <w:rFonts w:ascii="Menlo" w:hAnsi="Menlo" w:cs="Menlo"/>
          <w:color w:val="000000"/>
          <w:sz w:val="18"/>
          <w:lang w:val="en-US"/>
        </w:rPr>
        <w:t>suiteName</w:t>
      </w:r>
      <w:proofErr w:type="spellEnd"/>
      <w:r w:rsidRPr="00CA2CCF">
        <w:rPr>
          <w:rFonts w:ascii="Menlo" w:hAnsi="Menlo" w:cs="Menlo"/>
          <w:color w:val="000000"/>
          <w:sz w:val="18"/>
          <w:lang w:val="en-US"/>
        </w:rPr>
        <w:t>:</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proofErr w:type="spellStart"/>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proofErr w:type="spellEnd"/>
      <w:proofErr w:type="gramEnd"/>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w:t>
      </w:r>
      <w:proofErr w:type="spellStart"/>
      <w:r w:rsidRPr="00CA2CCF">
        <w:rPr>
          <w:rFonts w:ascii="Menlo" w:hAnsi="Menlo" w:cs="Menlo"/>
          <w:color w:val="000000"/>
          <w:sz w:val="18"/>
          <w:lang w:val="en-US"/>
        </w:rPr>
        <w:t>forKey</w:t>
      </w:r>
      <w:proofErr w:type="spellEnd"/>
      <w:r w:rsidRPr="00CA2CCF">
        <w:rPr>
          <w:rFonts w:ascii="Menlo" w:hAnsi="Menlo" w:cs="Menlo"/>
          <w:color w:val="000000"/>
          <w:sz w:val="18"/>
          <w:lang w:val="en-US"/>
        </w:rPr>
        <w:t xml:space="preserve">: </w:t>
      </w:r>
      <w:r w:rsidRPr="00CA2CCF">
        <w:rPr>
          <w:rFonts w:ascii="Menlo" w:hAnsi="Menlo" w:cs="Menlo"/>
          <w:color w:val="A31515"/>
          <w:sz w:val="18"/>
          <w:lang w:val="en-US"/>
        </w:rPr>
        <w:t>"labelGpio1"</w:t>
      </w:r>
      <w:r w:rsidRPr="00CA2CCF">
        <w:rPr>
          <w:rFonts w:ascii="Menlo" w:hAnsi="Menlo" w:cs="Menlo"/>
          <w:color w:val="000000"/>
          <w:sz w:val="18"/>
          <w:lang w:val="en-US"/>
        </w:rPr>
        <w:t>)</w:t>
      </w:r>
    </w:p>
    <w:p w14:paraId="431A7AB3" w14:textId="294B2CC1"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if</w:t>
      </w:r>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proofErr w:type="spellStart"/>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proofErr w:type="spellEnd"/>
      <w:proofErr w:type="gramEnd"/>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FC7BFD">
      <w:pPr>
        <w:shd w:val="clear" w:color="auto" w:fill="F2F2F2" w:themeFill="background1" w:themeFillShade="F2"/>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73" w:name="_Toc458964055"/>
      <w:r>
        <w:t>CoreLocation</w:t>
      </w:r>
      <w:bookmarkEnd w:id="73"/>
    </w:p>
    <w:p w14:paraId="09C6EC38" w14:textId="2213D11A" w:rsidR="00CD5572" w:rsidRDefault="00CD5572" w:rsidP="00CD5572">
      <w:r>
        <w:t>Tehnologija iBeacon spada v operacijskem sistemu iOS v kategorijo lokacijskih storitev. Za potrebe aplikacije smo jo uporabili za avtomatsko upravljanje z lučmi, glede na uporabnikovo loka</w:t>
      </w:r>
      <w:r w:rsidR="000250A8">
        <w:t>cijo. Ob prvem zagonu</w:t>
      </w:r>
      <w:r>
        <w:t xml:space="preserve"> mora uporabnik dovoli</w:t>
      </w:r>
      <w:r w:rsidR="000250A8">
        <w:t>ti</w:t>
      </w:r>
      <w:r>
        <w:t xml:space="preserve"> aplikaciji uporabo lokacijskih storitev</w:t>
      </w:r>
      <w:r w:rsidR="00BC7203">
        <w:t xml:space="preserve"> in obvestil</w:t>
      </w:r>
      <w:r w:rsidR="0092150C">
        <w:t xml:space="preserve">. </w:t>
      </w:r>
      <w:r w:rsidR="0092150C">
        <w:t>Zaradi varovanja osebnih podatkov je to obvestilo avtomatsko prikazano s strani operacijskega sistema.</w:t>
      </w:r>
    </w:p>
    <w:p w14:paraId="77354271" w14:textId="0E866DA4" w:rsidR="00BC7203" w:rsidRDefault="00CD5572" w:rsidP="00CD5572">
      <w:r>
        <w:lastRenderedPageBreak/>
        <w:t xml:space="preserve"> V sobo smo namestili prej opisan iBeacon oddajnik. Uporabnik mora pred uporabo v nastavitve aplikacije vnesti unikaten identifikator UUID</w:t>
      </w:r>
      <w:r w:rsidR="00D80A59">
        <w:t xml:space="preserve"> svojega beacona</w:t>
      </w:r>
      <w:r>
        <w:t xml:space="preserve"> </w:t>
      </w:r>
      <w:r w:rsidR="00D80A59">
        <w:t>ter</w:t>
      </w:r>
      <w:r>
        <w:t xml:space="preserve"> izbrati željene luči. </w:t>
      </w:r>
      <w:r w:rsidR="00B127C4">
        <w:t>Naslednji izsek kode prikazuje uporabo iBeacon tehnologije v aplikaciji.</w:t>
      </w:r>
      <w:r>
        <w:t xml:space="preserve"> </w:t>
      </w:r>
      <w:r w:rsidR="005507E6">
        <w:t xml:space="preserve">Razred, ki implementira to funkcionalnosti mora z uporabo vzorca delegiranje </w:t>
      </w:r>
      <w:r w:rsidR="002C6A33">
        <w:t xml:space="preserve">ustrezati protokolu </w:t>
      </w:r>
      <w:proofErr w:type="spellStart"/>
      <w:r w:rsidR="002C6A33" w:rsidRPr="002C6A33">
        <w:rPr>
          <w:rFonts w:ascii="Menlo" w:hAnsi="Menlo" w:cs="Menlo"/>
          <w:color w:val="2B839F"/>
          <w:sz w:val="18"/>
          <w:lang w:val="en-US"/>
        </w:rPr>
        <w:t>CLLocationManagerDelegate</w:t>
      </w:r>
      <w:proofErr w:type="spellEnd"/>
      <w:r w:rsidR="002E6522">
        <w:t>.</w:t>
      </w:r>
    </w:p>
    <w:p w14:paraId="6EE7B93A" w14:textId="7C20E1B5" w:rsidR="002E6522" w:rsidRPr="002E6522" w:rsidRDefault="002E6522" w:rsidP="008118EB">
      <w:pPr>
        <w:shd w:val="clear" w:color="auto" w:fill="F2F2F2" w:themeFill="background1" w:themeFillShade="F2"/>
        <w:spacing w:line="276" w:lineRule="auto"/>
        <w:jc w:val="left"/>
        <w:rPr>
          <w:sz w:val="18"/>
          <w:szCs w:val="18"/>
        </w:rPr>
      </w:pPr>
      <w:r w:rsidRPr="002E6522">
        <w:rPr>
          <w:rFonts w:ascii="Menlo" w:hAnsi="Menlo" w:cs="Menlo"/>
          <w:color w:val="0000FF"/>
          <w:sz w:val="18"/>
          <w:szCs w:val="18"/>
          <w:lang w:val="en-US"/>
        </w:rPr>
        <w:t>override</w:t>
      </w:r>
      <w:r w:rsidRPr="002E6522">
        <w:rPr>
          <w:rFonts w:ascii="Menlo" w:hAnsi="Menlo" w:cs="Menlo"/>
          <w:color w:val="000000"/>
          <w:sz w:val="18"/>
          <w:szCs w:val="18"/>
          <w:lang w:val="en-US"/>
        </w:rPr>
        <w:t xml:space="preserve"> </w:t>
      </w:r>
      <w:proofErr w:type="spellStart"/>
      <w:r w:rsidRPr="002E6522">
        <w:rPr>
          <w:rFonts w:ascii="Menlo" w:hAnsi="Menlo" w:cs="Menlo"/>
          <w:color w:val="0000FF"/>
          <w:sz w:val="18"/>
          <w:szCs w:val="18"/>
          <w:lang w:val="en-US"/>
        </w:rPr>
        <w:t>func</w:t>
      </w:r>
      <w:proofErr w:type="spellEnd"/>
      <w:r w:rsidRPr="002E6522">
        <w:rPr>
          <w:rFonts w:ascii="Menlo" w:hAnsi="Menlo" w:cs="Menlo"/>
          <w:color w:val="000000"/>
          <w:sz w:val="18"/>
          <w:szCs w:val="18"/>
          <w:lang w:val="en-US"/>
        </w:rPr>
        <w:t xml:space="preserve"> </w:t>
      </w:r>
      <w:proofErr w:type="spellStart"/>
      <w:proofErr w:type="gramStart"/>
      <w:r w:rsidRPr="002E6522">
        <w:rPr>
          <w:rFonts w:ascii="Menlo" w:hAnsi="Menlo" w:cs="Menlo"/>
          <w:color w:val="000000"/>
          <w:sz w:val="18"/>
          <w:szCs w:val="18"/>
          <w:lang w:val="en-US"/>
        </w:rPr>
        <w:t>viewDidLoad</w:t>
      </w:r>
      <w:proofErr w:type="spellEnd"/>
      <w:r w:rsidRPr="002E6522">
        <w:rPr>
          <w:rFonts w:ascii="Menlo" w:hAnsi="Menlo" w:cs="Menlo"/>
          <w:color w:val="000000"/>
          <w:sz w:val="18"/>
          <w:szCs w:val="18"/>
          <w:lang w:val="en-US"/>
        </w:rPr>
        <w:t>(</w:t>
      </w:r>
      <w:proofErr w:type="gramEnd"/>
      <w:r w:rsidRPr="002E6522">
        <w:rPr>
          <w:rFonts w:ascii="Menlo" w:hAnsi="Menlo" w:cs="Menlo"/>
          <w:color w:val="000000"/>
          <w:sz w:val="18"/>
          <w:szCs w:val="18"/>
          <w:lang w:val="en-US"/>
        </w:rPr>
        <w:t>) {</w:t>
      </w:r>
    </w:p>
    <w:p w14:paraId="0F316CFA" w14:textId="53CA98BF" w:rsidR="005507E6"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5507E6" w:rsidRPr="002E6522">
        <w:rPr>
          <w:rFonts w:ascii="Menlo" w:hAnsi="Menlo" w:cs="Menlo"/>
          <w:color w:val="0000FF"/>
          <w:sz w:val="18"/>
          <w:szCs w:val="18"/>
          <w:lang w:val="en-US"/>
        </w:rPr>
        <w:t>let</w:t>
      </w:r>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locationManager</w:t>
      </w:r>
      <w:proofErr w:type="spellEnd"/>
      <w:r w:rsidR="005507E6" w:rsidRPr="002E6522">
        <w:rPr>
          <w:rFonts w:ascii="Menlo" w:hAnsi="Menlo" w:cs="Menlo"/>
          <w:color w:val="000000"/>
          <w:sz w:val="18"/>
          <w:szCs w:val="18"/>
          <w:lang w:val="en-US"/>
        </w:rPr>
        <w:t xml:space="preserve"> = </w:t>
      </w:r>
      <w:proofErr w:type="spellStart"/>
      <w:proofErr w:type="gramStart"/>
      <w:r w:rsidR="005507E6" w:rsidRPr="002E6522">
        <w:rPr>
          <w:rFonts w:ascii="Menlo" w:hAnsi="Menlo" w:cs="Menlo"/>
          <w:color w:val="2B839F"/>
          <w:sz w:val="18"/>
          <w:szCs w:val="18"/>
          <w:lang w:val="en-US"/>
        </w:rPr>
        <w:t>CLLocationManager</w:t>
      </w:r>
      <w:proofErr w:type="spellEnd"/>
      <w:r w:rsidR="005507E6" w:rsidRPr="002E6522">
        <w:rPr>
          <w:rFonts w:ascii="Menlo" w:hAnsi="Menlo" w:cs="Menlo"/>
          <w:color w:val="000000"/>
          <w:sz w:val="18"/>
          <w:szCs w:val="18"/>
          <w:lang w:val="en-US"/>
        </w:rPr>
        <w:t>(</w:t>
      </w:r>
      <w:proofErr w:type="gramEnd"/>
      <w:r w:rsidR="005507E6" w:rsidRPr="002E6522">
        <w:rPr>
          <w:rFonts w:ascii="Menlo" w:hAnsi="Menlo" w:cs="Menlo"/>
          <w:color w:val="000000"/>
          <w:sz w:val="18"/>
          <w:szCs w:val="18"/>
          <w:lang w:val="en-US"/>
        </w:rPr>
        <w:t>)</w:t>
      </w:r>
    </w:p>
    <w:p w14:paraId="757DF67A" w14:textId="1E52BBF1" w:rsidR="005507E6"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proofErr w:type="spellStart"/>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proofErr w:type="spellEnd"/>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proofErr w:type="spellStart"/>
      <w:r w:rsidR="00B127C4" w:rsidRPr="002E6522">
        <w:rPr>
          <w:rFonts w:ascii="Menlo" w:hAnsi="Menlo" w:cs="Menlo"/>
          <w:color w:val="0000FF"/>
          <w:sz w:val="18"/>
          <w:szCs w:val="18"/>
          <w:lang w:val="en-US"/>
        </w:rPr>
        <w:t>var</w:t>
      </w:r>
      <w:proofErr w:type="spellEnd"/>
      <w:r w:rsidR="00B127C4" w:rsidRPr="002E6522">
        <w:rPr>
          <w:rFonts w:ascii="Menlo" w:hAnsi="Menlo" w:cs="Menlo"/>
          <w:color w:val="000000"/>
          <w:sz w:val="18"/>
          <w:szCs w:val="18"/>
          <w:lang w:val="en-US"/>
        </w:rPr>
        <w:t xml:space="preserve"> </w:t>
      </w:r>
      <w:proofErr w:type="spellStart"/>
      <w:proofErr w:type="gramStart"/>
      <w:r w:rsidR="00B127C4" w:rsidRPr="002E6522">
        <w:rPr>
          <w:rFonts w:ascii="Menlo" w:hAnsi="Menlo" w:cs="Menlo"/>
          <w:color w:val="000000"/>
          <w:sz w:val="18"/>
          <w:szCs w:val="18"/>
          <w:lang w:val="en-US"/>
        </w:rPr>
        <w:t>proximityUUID:</w:t>
      </w:r>
      <w:r w:rsidR="00B127C4" w:rsidRPr="002E6522">
        <w:rPr>
          <w:rFonts w:ascii="Menlo" w:hAnsi="Menlo" w:cs="Menlo"/>
          <w:color w:val="2B839F"/>
          <w:sz w:val="18"/>
          <w:szCs w:val="18"/>
          <w:lang w:val="en-US"/>
        </w:rPr>
        <w:t>NSUUID</w:t>
      </w:r>
      <w:proofErr w:type="spellEnd"/>
      <w:proofErr w:type="gramEnd"/>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w:t>
      </w:r>
      <w:proofErr w:type="spellStart"/>
      <w:r w:rsidR="00B127C4" w:rsidRPr="002E6522">
        <w:rPr>
          <w:rFonts w:ascii="Menlo" w:hAnsi="Menlo" w:cs="Menlo"/>
          <w:color w:val="000000"/>
          <w:sz w:val="18"/>
          <w:szCs w:val="18"/>
          <w:lang w:val="en-US"/>
        </w:rPr>
        <w:t>UUIDString</w:t>
      </w:r>
      <w:proofErr w:type="spellEnd"/>
      <w:r w:rsidR="00B127C4" w:rsidRPr="002E6522">
        <w:rPr>
          <w:rFonts w:ascii="Menlo" w:hAnsi="Menlo" w:cs="Menlo"/>
          <w:color w:val="000000"/>
          <w:sz w:val="18"/>
          <w:szCs w:val="18"/>
          <w:lang w:val="en-US"/>
        </w:rPr>
        <w:t xml:space="preserve">: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let</w:t>
      </w:r>
      <w:r w:rsidR="00B127C4" w:rsidRPr="002E6522">
        <w:rPr>
          <w:rFonts w:ascii="Menlo" w:hAnsi="Menlo" w:cs="Menlo"/>
          <w:color w:val="000000"/>
          <w:sz w:val="18"/>
          <w:szCs w:val="18"/>
          <w:lang w:val="en-US"/>
        </w:rPr>
        <w:t xml:space="preserve"> region = </w:t>
      </w:r>
      <w:proofErr w:type="spellStart"/>
      <w:proofErr w:type="gramStart"/>
      <w:r w:rsidR="00B127C4" w:rsidRPr="002E6522">
        <w:rPr>
          <w:rFonts w:ascii="Menlo" w:hAnsi="Menlo" w:cs="Menlo"/>
          <w:color w:val="2B839F"/>
          <w:sz w:val="18"/>
          <w:szCs w:val="18"/>
          <w:lang w:val="en-US"/>
        </w:rPr>
        <w:t>CLBeaconRegion</w:t>
      </w:r>
      <w:proofErr w:type="spellEnd"/>
      <w:r w:rsidR="00B127C4" w:rsidRPr="002E6522">
        <w:rPr>
          <w:rFonts w:ascii="Menlo" w:hAnsi="Menlo" w:cs="Menlo"/>
          <w:color w:val="000000"/>
          <w:sz w:val="18"/>
          <w:szCs w:val="18"/>
          <w:lang w:val="en-US"/>
        </w:rPr>
        <w:t>(</w:t>
      </w:r>
      <w:proofErr w:type="spellStart"/>
      <w:proofErr w:type="gramEnd"/>
      <w:r w:rsidR="00B127C4" w:rsidRPr="002E6522">
        <w:rPr>
          <w:rFonts w:ascii="Menlo" w:hAnsi="Menlo" w:cs="Menlo"/>
          <w:color w:val="000000"/>
          <w:sz w:val="18"/>
          <w:szCs w:val="18"/>
          <w:lang w:val="en-US"/>
        </w:rPr>
        <w:t>proximityUUID</w:t>
      </w:r>
      <w:proofErr w:type="spellEnd"/>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000000"/>
          <w:sz w:val="18"/>
          <w:szCs w:val="18"/>
          <w:lang w:val="en-US"/>
        </w:rPr>
        <w:t>proximityUUID</w:t>
      </w:r>
      <w:proofErr w:type="spellEnd"/>
      <w:r w:rsidR="00B127C4" w:rsidRPr="002E6522">
        <w:rPr>
          <w:rFonts w:ascii="Menlo" w:hAnsi="Menlo" w:cs="Menlo"/>
          <w:color w:val="000000"/>
          <w:sz w:val="18"/>
          <w:szCs w:val="18"/>
          <w:lang w:val="en-US"/>
        </w:rPr>
        <w:t xml:space="preserve">,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preverimo</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ali</w:t>
      </w:r>
      <w:proofErr w:type="spellEnd"/>
      <w:r w:rsidR="005507E6" w:rsidRPr="002E6522">
        <w:rPr>
          <w:rFonts w:ascii="Menlo" w:hAnsi="Menlo" w:cs="Menlo"/>
          <w:color w:val="000000"/>
          <w:sz w:val="18"/>
          <w:szCs w:val="18"/>
          <w:lang w:val="en-US"/>
        </w:rPr>
        <w:t xml:space="preserve"> je </w:t>
      </w:r>
      <w:proofErr w:type="spellStart"/>
      <w:r w:rsidR="005507E6" w:rsidRPr="002E6522">
        <w:rPr>
          <w:rFonts w:ascii="Menlo" w:hAnsi="Menlo" w:cs="Menlo"/>
          <w:color w:val="000000"/>
          <w:sz w:val="18"/>
          <w:szCs w:val="18"/>
          <w:lang w:val="en-US"/>
        </w:rPr>
        <w:t>uporabnik</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odobril</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uporabo</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lokacijskih</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storitev</w:t>
      </w:r>
      <w:proofErr w:type="spellEnd"/>
    </w:p>
    <w:p w14:paraId="37455A42" w14:textId="302B352B"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if</w:t>
      </w:r>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proofErr w:type="spellEnd"/>
      <w:r w:rsidR="00B127C4" w:rsidRPr="002E6522">
        <w:rPr>
          <w:rFonts w:ascii="Menlo" w:hAnsi="Menlo" w:cs="Menlo"/>
          <w:color w:val="000000"/>
          <w:sz w:val="18"/>
          <w:szCs w:val="18"/>
          <w:lang w:val="en-US"/>
        </w:rPr>
        <w:t>(</w:t>
      </w:r>
      <w:proofErr w:type="gramStart"/>
      <w:r w:rsidR="00B127C4" w:rsidRPr="002E6522">
        <w:rPr>
          <w:rFonts w:ascii="Menlo" w:hAnsi="Menlo" w:cs="Menlo"/>
          <w:color w:val="000000"/>
          <w:sz w:val="18"/>
          <w:szCs w:val="18"/>
          <w:lang w:val="en-US"/>
        </w:rPr>
        <w:t>) !</w:t>
      </w:r>
      <w:proofErr w:type="gramEnd"/>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proofErr w:type="spellEnd"/>
      <w:r w:rsidR="00B127C4" w:rsidRPr="002E6522">
        <w:rPr>
          <w:rFonts w:ascii="Menlo" w:hAnsi="Menlo" w:cs="Menlo"/>
          <w:color w:val="000000"/>
          <w:sz w:val="18"/>
          <w:szCs w:val="18"/>
          <w:lang w:val="en-US"/>
        </w:rPr>
        <w:t>) {</w:t>
      </w:r>
    </w:p>
    <w:p w14:paraId="7AA46E9D" w14:textId="107E85FC"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proofErr w:type="spellEnd"/>
      <w:r w:rsidR="00B127C4" w:rsidRPr="002E6522">
        <w:rPr>
          <w:rFonts w:ascii="Menlo" w:hAnsi="Menlo" w:cs="Menlo"/>
          <w:color w:val="000000"/>
          <w:sz w:val="18"/>
          <w:szCs w:val="18"/>
          <w:lang w:val="en-US"/>
        </w:rPr>
        <w:t>()</w:t>
      </w:r>
    </w:p>
    <w:p w14:paraId="113478AC" w14:textId="04A386FF"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FC7BFD">
      <w:pPr>
        <w:shd w:val="clear" w:color="auto" w:fill="F2F2F2" w:themeFill="background1" w:themeFillShade="F2"/>
        <w:spacing w:line="276" w:lineRule="auto"/>
        <w:ind w:firstLine="397"/>
        <w:jc w:val="left"/>
        <w:rPr>
          <w:rFonts w:ascii="Menlo" w:hAnsi="Menlo" w:cs="Menlo"/>
          <w:color w:val="000000"/>
          <w:sz w:val="18"/>
          <w:szCs w:val="18"/>
          <w:lang w:val="en-US"/>
        </w:rPr>
      </w:pPr>
      <w:proofErr w:type="spellStart"/>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proofErr w:type="spellEnd"/>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8118EB">
      <w:pPr>
        <w:shd w:val="clear" w:color="auto" w:fill="F2F2F2" w:themeFill="background1" w:themeFillShade="F2"/>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8118EB">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proofErr w:type="spellStart"/>
      <w:r w:rsidRPr="002E6522">
        <w:rPr>
          <w:rFonts w:ascii="Menlo" w:hAnsi="Menlo" w:cs="Menlo"/>
          <w:color w:val="0000FF"/>
          <w:sz w:val="18"/>
          <w:lang w:val="en-US"/>
        </w:rPr>
        <w:t>func</w:t>
      </w:r>
      <w:proofErr w:type="spellEnd"/>
      <w:r w:rsidRPr="002E6522">
        <w:rPr>
          <w:rFonts w:ascii="Menlo" w:hAnsi="Menlo" w:cs="Menlo"/>
          <w:color w:val="000000"/>
          <w:sz w:val="18"/>
          <w:lang w:val="en-US"/>
        </w:rPr>
        <w:t xml:space="preserve"> </w:t>
      </w:r>
      <w:proofErr w:type="spellStart"/>
      <w:proofErr w:type="gramStart"/>
      <w:r w:rsidRPr="002E6522">
        <w:rPr>
          <w:rFonts w:ascii="Menlo" w:hAnsi="Menlo" w:cs="Menlo"/>
          <w:color w:val="000000"/>
          <w:sz w:val="18"/>
          <w:lang w:val="en-US"/>
        </w:rPr>
        <w:t>locationManager</w:t>
      </w:r>
      <w:proofErr w:type="spellEnd"/>
      <w:r w:rsidRPr="002E6522">
        <w:rPr>
          <w:rFonts w:ascii="Menlo" w:hAnsi="Menlo" w:cs="Menlo"/>
          <w:color w:val="000000"/>
          <w:sz w:val="18"/>
          <w:lang w:val="en-US"/>
        </w:rPr>
        <w:t>(</w:t>
      </w:r>
      <w:proofErr w:type="gramEnd"/>
      <w:r w:rsidRPr="002E6522">
        <w:rPr>
          <w:rFonts w:ascii="Menlo" w:hAnsi="Menlo" w:cs="Menlo"/>
          <w:color w:val="000000"/>
          <w:sz w:val="18"/>
          <w:lang w:val="en-US"/>
        </w:rPr>
        <w:t xml:space="preserve">manager: </w:t>
      </w:r>
      <w:proofErr w:type="spellStart"/>
      <w:r w:rsidRPr="002E6522">
        <w:rPr>
          <w:rFonts w:ascii="Menlo" w:hAnsi="Menlo" w:cs="Menlo"/>
          <w:color w:val="2B839F"/>
          <w:sz w:val="18"/>
          <w:lang w:val="en-US"/>
        </w:rPr>
        <w:t>CLLocationManager</w:t>
      </w:r>
      <w:proofErr w:type="spellEnd"/>
      <w:r w:rsidRPr="002E6522">
        <w:rPr>
          <w:rFonts w:ascii="Menlo" w:hAnsi="Menlo" w:cs="Menlo"/>
          <w:color w:val="000000"/>
          <w:sz w:val="18"/>
          <w:lang w:val="en-US"/>
        </w:rPr>
        <w:t xml:space="preserve">, </w:t>
      </w:r>
      <w:proofErr w:type="spellStart"/>
      <w:r w:rsidRPr="002E6522">
        <w:rPr>
          <w:rFonts w:ascii="Menlo" w:hAnsi="Menlo" w:cs="Menlo"/>
          <w:color w:val="000000"/>
          <w:sz w:val="18"/>
          <w:lang w:val="en-US"/>
        </w:rPr>
        <w:t>didRangeBeacons</w:t>
      </w:r>
      <w:proofErr w:type="spellEnd"/>
      <w:r w:rsidRPr="002E6522">
        <w:rPr>
          <w:rFonts w:ascii="Menlo" w:hAnsi="Menlo" w:cs="Menlo"/>
          <w:color w:val="000000"/>
          <w:sz w:val="18"/>
          <w:lang w:val="en-US"/>
        </w:rPr>
        <w:t xml:space="preserve"> beacons: [</w:t>
      </w:r>
      <w:proofErr w:type="spellStart"/>
      <w:r w:rsidRPr="002E6522">
        <w:rPr>
          <w:rFonts w:ascii="Menlo" w:hAnsi="Menlo" w:cs="Menlo"/>
          <w:color w:val="2B839F"/>
          <w:sz w:val="18"/>
          <w:lang w:val="en-US"/>
        </w:rPr>
        <w:t>CLBeacon</w:t>
      </w:r>
      <w:proofErr w:type="spellEnd"/>
      <w:r w:rsidRPr="002E6522">
        <w:rPr>
          <w:rFonts w:ascii="Menlo" w:hAnsi="Menlo" w:cs="Menlo"/>
          <w:color w:val="000000"/>
          <w:sz w:val="18"/>
          <w:lang w:val="en-US"/>
        </w:rPr>
        <w:t xml:space="preserve">], </w:t>
      </w:r>
      <w:proofErr w:type="spellStart"/>
      <w:r w:rsidRPr="002E6522">
        <w:rPr>
          <w:rFonts w:ascii="Menlo" w:hAnsi="Menlo" w:cs="Menlo"/>
          <w:color w:val="000000"/>
          <w:sz w:val="18"/>
          <w:lang w:val="en-US"/>
        </w:rPr>
        <w:t>inRegion</w:t>
      </w:r>
      <w:proofErr w:type="spellEnd"/>
      <w:r w:rsidRPr="002E6522">
        <w:rPr>
          <w:rFonts w:ascii="Menlo" w:hAnsi="Menlo" w:cs="Menlo"/>
          <w:color w:val="000000"/>
          <w:sz w:val="18"/>
          <w:lang w:val="en-US"/>
        </w:rPr>
        <w:t xml:space="preserve"> region: </w:t>
      </w:r>
      <w:proofErr w:type="spellStart"/>
      <w:r w:rsidRPr="002E6522">
        <w:rPr>
          <w:rFonts w:ascii="Menlo" w:hAnsi="Menlo" w:cs="Menlo"/>
          <w:color w:val="2B839F"/>
          <w:sz w:val="18"/>
          <w:lang w:val="en-US"/>
        </w:rPr>
        <w:t>CLBeaconRegion</w:t>
      </w:r>
      <w:proofErr w:type="spellEnd"/>
      <w:r w:rsidRPr="002E6522">
        <w:rPr>
          <w:rFonts w:ascii="Menlo" w:hAnsi="Menlo" w:cs="Menlo"/>
          <w:color w:val="000000"/>
          <w:sz w:val="18"/>
          <w:lang w:val="en-US"/>
        </w:rPr>
        <w:t>) {</w:t>
      </w:r>
    </w:p>
    <w:p w14:paraId="7B23CBA6" w14:textId="54609B9D" w:rsidR="002E6522" w:rsidRPr="002E6522" w:rsidRDefault="002E6522" w:rsidP="008118EB">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r w:rsidRPr="002E6522">
        <w:rPr>
          <w:rFonts w:ascii="Menlo" w:hAnsi="Menlo" w:cs="Menlo"/>
          <w:color w:val="2B839F"/>
          <w:sz w:val="18"/>
          <w:lang w:val="en-US"/>
        </w:rPr>
        <w:t>print</w:t>
      </w:r>
      <w:r w:rsidRPr="002E6522">
        <w:rPr>
          <w:rFonts w:ascii="Menlo" w:hAnsi="Menlo" w:cs="Menlo"/>
          <w:color w:val="000000"/>
          <w:sz w:val="18"/>
          <w:lang w:val="en-US"/>
        </w:rPr>
        <w:t>(beacons)</w:t>
      </w:r>
    </w:p>
    <w:p w14:paraId="3D6F8DED" w14:textId="436DAAFA" w:rsidR="002E6522" w:rsidRPr="002E6522" w:rsidRDefault="002E6522" w:rsidP="008118EB">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687E1BD4" w:rsidR="00262F1F" w:rsidRDefault="00E26117" w:rsidP="00CD5572">
      <w:r>
        <w:t xml:space="preserve">Metoda </w:t>
      </w:r>
      <w:r w:rsidRPr="00E26117">
        <w:t>locationManager</w:t>
      </w:r>
      <w:r>
        <w:t xml:space="preserve"> se kliče približno vsako sekundo, ne glede na to ali je </w:t>
      </w:r>
      <w:r w:rsidR="00A64B0E">
        <w:t xml:space="preserve">oddajnik v dosegu. Če je v dosegu lahko preprosto preverimo z </w:t>
      </w:r>
      <w:proofErr w:type="spellStart"/>
      <w:r w:rsidR="00A64B0E">
        <w:rPr>
          <w:rFonts w:ascii="Menlo" w:hAnsi="Menlo" w:cs="Menlo"/>
          <w:color w:val="000000"/>
          <w:lang w:val="en-US"/>
        </w:rPr>
        <w:t>beacons.</w:t>
      </w:r>
      <w:r w:rsidR="00A64B0E">
        <w:rPr>
          <w:rFonts w:ascii="Menlo" w:hAnsi="Menlo" w:cs="Menlo"/>
          <w:color w:val="2B839F"/>
          <w:lang w:val="en-US"/>
        </w:rPr>
        <w:t>count</w:t>
      </w:r>
      <w:proofErr w:type="spellEnd"/>
      <w:r w:rsidR="00A64B0E">
        <w:t xml:space="preserve">. S pomočjo atributov primerka razreda CLBeacon pa lahko ugotovimo tudi oddaljenost od oddajnika, natančnost oddaljenosti, moč signala, major ter minor vrednosti in UUID. </w:t>
      </w:r>
    </w:p>
    <w:p w14:paraId="21FE6A6E" w14:textId="2C8F14B6" w:rsidR="00262F1F" w:rsidRDefault="00262F1F" w:rsidP="00262F1F">
      <w:pPr>
        <w:pStyle w:val="Heading3"/>
      </w:pPr>
      <w:bookmarkStart w:id="74" w:name="_Toc458964056"/>
      <w:r>
        <w:t>Izdelava uporabniškega vmesnika</w:t>
      </w:r>
      <w:bookmarkEnd w:id="74"/>
    </w:p>
    <w:p w14:paraId="643C22D5" w14:textId="7F3EEB7A" w:rsidR="007370A0" w:rsidRDefault="00262F1F" w:rsidP="007370A0">
      <w:r>
        <w:t xml:space="preserve">Xcode za implementacijo grafičnega vmesnika uporablja Storyboard.  </w:t>
      </w:r>
      <w:r w:rsidR="00F45B2E">
        <w:t>Predloge zaslonskih slik</w:t>
      </w:r>
      <w:r w:rsidR="00986C9D">
        <w:t xml:space="preserve"> </w:t>
      </w:r>
      <w:r w:rsidR="00112BC5">
        <w:t xml:space="preserve">razporedimo po platnu in jih med seboj povezujemo z različnimi tipi prehodov. Na Predloge zaslonskih slik nato razporedimo elemente, ki jih posamezen zaslon potrebuje. Primeri teh </w:t>
      </w:r>
      <w:r w:rsidR="007370A0">
        <w:t xml:space="preserve">grafičnih </w:t>
      </w:r>
      <w:r w:rsidR="00112BC5">
        <w:t>elementov so label, button, text field, slider, switch, image view.</w:t>
      </w:r>
      <w:r w:rsidR="007370A0">
        <w:t xml:space="preserve"> To orodje je primerno tudi za prototipiranje in takojšnje testiranje na dejanski napravi. Gradnjo uporabniškega vmesnika za naš projekt lahko vidimo na sliki </w:t>
      </w:r>
      <w:r w:rsidR="00AE61BA">
        <w:t>10</w:t>
      </w:r>
      <w:r w:rsidR="007370A0">
        <w:t>.</w:t>
      </w:r>
    </w:p>
    <w:p w14:paraId="3A1761DA" w14:textId="77777777" w:rsidR="007370A0" w:rsidRDefault="007370A0" w:rsidP="007370A0">
      <w:pPr>
        <w:keepNext/>
      </w:pPr>
      <w:r>
        <w:rPr>
          <w:noProof/>
          <w:lang w:val="en-US"/>
        </w:rPr>
        <w:lastRenderedPageBreak/>
        <w:drawing>
          <wp:inline distT="0" distB="0" distL="0" distR="0" wp14:anchorId="4A214C95" wp14:editId="716E20F2">
            <wp:extent cx="5558155" cy="3360145"/>
            <wp:effectExtent l="203200" t="203200" r="410845" b="399415"/>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75" w:name="_Toc458964021"/>
      <w:r>
        <w:t xml:space="preserve">Slika </w:t>
      </w:r>
      <w:r>
        <w:fldChar w:fldCharType="begin"/>
      </w:r>
      <w:r>
        <w:instrText xml:space="preserve"> SEQ Slika \* ARABIC </w:instrText>
      </w:r>
      <w:r>
        <w:fldChar w:fldCharType="separate"/>
      </w:r>
      <w:r w:rsidR="00A71E88">
        <w:rPr>
          <w:noProof/>
        </w:rPr>
        <w:t>15</w:t>
      </w:r>
      <w:r>
        <w:fldChar w:fldCharType="end"/>
      </w:r>
      <w:r>
        <w:t>: Gradnja grafičnega upora</w:t>
      </w:r>
      <w:r w:rsidR="002872A0">
        <w:t>b</w:t>
      </w:r>
      <w:r>
        <w:t>niškega vmesnika</w:t>
      </w:r>
      <w:r w:rsidR="002872A0">
        <w:t xml:space="preserve"> v okolju Xcode</w:t>
      </w:r>
      <w:bookmarkEnd w:id="75"/>
    </w:p>
    <w:p w14:paraId="01F99064" w14:textId="77777777" w:rsidR="007370A0" w:rsidRPr="007370A0" w:rsidRDefault="007370A0" w:rsidP="007370A0"/>
    <w:p w14:paraId="51429AD4" w14:textId="2413C4B0" w:rsidR="00112BC5" w:rsidRDefault="007370A0" w:rsidP="00262F1F">
      <w:r>
        <w:t>Z</w:t>
      </w:r>
      <w:r w:rsidR="00112BC5">
        <w:t xml:space="preserve">a naš projekt smo se odločili, da </w:t>
      </w:r>
      <w:r>
        <w:t>b</w:t>
      </w:r>
      <w:r w:rsidR="00112BC5">
        <w:t xml:space="preserve">omo razvili univerzalno iOS aplikacijo. To pomeni, da jo lahko poganjamo na tabličnih računalnikih iPad, telefonih iPhone in medijskih napravah iPod. Te naprave so različnih velikosti, različno pa je tudi njihovo razmerje zaslonov. Da je uporabniški vmesnik pravilno prikazan </w:t>
      </w:r>
      <w:r>
        <w:t xml:space="preserve">na različnih zaslonih moramo grafičnim elementom dodati še omejitve (ang. </w:t>
      </w:r>
      <w:r w:rsidRPr="007370A0">
        <w:t>Constraints</w:t>
      </w:r>
      <w:r>
        <w:t>).</w:t>
      </w:r>
      <w:r w:rsidR="00684F0D">
        <w:t xml:space="preserve"> Ko ima uporabniški vmesnik željen izgled, ga moramo povezati s kodo. To storimo s poteg</w:t>
      </w:r>
      <w:r w:rsidR="00F122FA">
        <w:t>om</w:t>
      </w:r>
      <w:r w:rsidR="00684F0D">
        <w:t xml:space="preserve"> miške</w:t>
      </w:r>
      <w:r w:rsidR="00F122FA">
        <w:t xml:space="preserve"> iz grafičnega elementa, do željene vrstice v kodi,</w:t>
      </w:r>
      <w:r w:rsidR="00684F0D">
        <w:t xml:space="preserve"> med tem ko na tipkovnici držimo tipko ctrl. </w:t>
      </w:r>
      <w:r w:rsidR="00F122FA">
        <w:t xml:space="preserve">Da lahko to storimo moramo odpreti asistant editor, ki razdeli glavno okno na polovico. Na enem izberemo Storyboard, na drugema pa željen razred. Ko poteg zaključimo se nam odpre okno, kjer moramo izbrati tip povezave, ki ga želimo. Povezave lahko izvedejo klice funkcij ali pa jih imamo v kodi kot spremenljivke in lahko dostopamo do njihovih lastnosti. Primer kjer želimo, da </w:t>
      </w:r>
      <w:r w:rsidR="00CB2FEC">
        <w:t xml:space="preserve">dogodek proži klic funkcije je klik na gumb, natančneje ko uporabnik izpusti gumb v notranjosti elementa (ang. </w:t>
      </w:r>
      <w:r w:rsidR="00CB2FEC" w:rsidRPr="00CB2FEC">
        <w:t>touch up inside</w:t>
      </w:r>
      <w:r w:rsidR="00CB2FEC">
        <w:t xml:space="preserve">). Primer, ko želimo dostopati le do lastnosti elementa je element </w:t>
      </w:r>
      <w:r w:rsidR="006611E2">
        <w:t>z besedilom (ang. Label). Temu elementu lahko nastavimo besedilo preko lastnosti text, nastavljamo pa lahko tudi barvo, velikost ipd.</w:t>
      </w:r>
      <w:r w:rsidR="006F3D0C">
        <w:t xml:space="preserve"> </w:t>
      </w:r>
    </w:p>
    <w:p w14:paraId="0E3FEB93" w14:textId="3E7C21D0" w:rsidR="00911223" w:rsidRDefault="008C637E" w:rsidP="008C637E">
      <w:pPr>
        <w:pStyle w:val="Heading3"/>
      </w:pPr>
      <w:bookmarkStart w:id="76" w:name="_Toc458964057"/>
      <w:r>
        <w:lastRenderedPageBreak/>
        <w:t>Today extension</w:t>
      </w:r>
      <w:bookmarkEnd w:id="76"/>
    </w:p>
    <w:p w14:paraId="1D722181" w14:textId="73C6D674" w:rsidR="008C637E" w:rsidRPr="008C637E" w:rsidRDefault="0096008C" w:rsidP="008C637E">
      <w:r>
        <w:t>V operacijske sistemu iOS ima uporabnik vedno mo</w:t>
      </w:r>
      <w:r w:rsidR="00A40D3B">
        <w:t xml:space="preserve">žnost s potegom navzdo iz vrha zaslona odpreti zaslon z obvestili in hitrimi dostopi do aplikacij imenovanimi Today. Za potrebe naloge smo razvili preprosto razširitev, za hiter dostop do stikala za luči ter do temperaturnega senzorja. Gradnja grafičnega uporabniškega vmesnika poteka podobno, kot pri aplikaciji. </w:t>
      </w:r>
      <w:r w:rsidR="006F3D0C">
        <w:t xml:space="preserve">Predloga kontrolerja se razlikuje v metodi </w:t>
      </w:r>
      <w:r w:rsidR="006F3D0C" w:rsidRPr="006F3D0C">
        <w:t>widgetPerformUpdateWithCompletionHandler</w:t>
      </w:r>
      <w:r w:rsidR="006F3D0C">
        <w:t xml:space="preserve">, ki jo operacijski sistem kliče, ko želi vsebino posodobiti. Za naš primer smo v tem metodi posodobili vrednost temperaturnega senzorja. </w:t>
      </w:r>
    </w:p>
    <w:p w14:paraId="4FA57D46" w14:textId="77777777" w:rsidR="002525B9" w:rsidRDefault="00E71B4F" w:rsidP="002525B9">
      <w:pPr>
        <w:keepNext/>
        <w:jc w:val="center"/>
      </w:pPr>
      <w:r>
        <w:rPr>
          <w:noProof/>
          <w:lang w:val="en-US"/>
        </w:rPr>
        <w:drawing>
          <wp:inline distT="0" distB="0" distL="0" distR="0" wp14:anchorId="5D8B159B" wp14:editId="04DD30F3">
            <wp:extent cx="2657364" cy="4728810"/>
            <wp:effectExtent l="203200" t="203200" r="416560" b="402590"/>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7134" cy="4781786"/>
                    </a:xfrm>
                    <a:prstGeom prst="rect">
                      <a:avLst/>
                    </a:prstGeom>
                    <a:ln>
                      <a:noFill/>
                    </a:ln>
                    <a:effectLst>
                      <a:outerShdw blurRad="292100" dist="139700" dir="2700000" algn="tl" rotWithShape="0">
                        <a:srgbClr val="333333">
                          <a:alpha val="65000"/>
                        </a:srgbClr>
                      </a:outerShdw>
                    </a:effectLst>
                  </pic:spPr>
                </pic:pic>
              </a:graphicData>
            </a:graphic>
          </wp:inline>
        </w:drawing>
      </w:r>
    </w:p>
    <w:p w14:paraId="0650D2CC" w14:textId="403E12E2" w:rsidR="00D37D8D" w:rsidRPr="00AF7CE5" w:rsidRDefault="002525B9" w:rsidP="002525B9">
      <w:pPr>
        <w:pStyle w:val="Caption"/>
      </w:pPr>
      <w:bookmarkStart w:id="77" w:name="_Toc458964022"/>
      <w:r>
        <w:t xml:space="preserve">Slika </w:t>
      </w:r>
      <w:r>
        <w:fldChar w:fldCharType="begin"/>
      </w:r>
      <w:r>
        <w:instrText xml:space="preserve"> SEQ Slika \* ARABIC </w:instrText>
      </w:r>
      <w:r>
        <w:fldChar w:fldCharType="separate"/>
      </w:r>
      <w:r w:rsidR="00A71E88">
        <w:rPr>
          <w:noProof/>
        </w:rPr>
        <w:t>16</w:t>
      </w:r>
      <w:r>
        <w:fldChar w:fldCharType="end"/>
      </w:r>
      <w:r>
        <w:t>: Zaslonska slika hitrega dostopa Today extension</w:t>
      </w:r>
      <w:bookmarkEnd w:id="77"/>
    </w:p>
    <w:p w14:paraId="20DCBD7C" w14:textId="089B7067" w:rsidR="00441166" w:rsidRDefault="00441166" w:rsidP="007C5FEC">
      <w:pPr>
        <w:pStyle w:val="Heading2"/>
      </w:pPr>
      <w:bookmarkStart w:id="78" w:name="_Toc458964058"/>
      <w:r>
        <w:t>Konfiguracija</w:t>
      </w:r>
      <w:r w:rsidR="00AF7CE5">
        <w:t xml:space="preserve"> in namestitev</w:t>
      </w:r>
      <w:bookmarkEnd w:id="78"/>
    </w:p>
    <w:p w14:paraId="0D00CC62" w14:textId="55A5CB3B" w:rsidR="0070031D" w:rsidRDefault="00F513D7" w:rsidP="00F513D7">
      <w:r>
        <w:t>Sistem pametne hiše smo povezali v domače omrežje z LAN povezavo z usmerjevalnikom</w:t>
      </w:r>
      <w:r w:rsidR="0070031D">
        <w:t xml:space="preserve"> </w:t>
      </w:r>
      <w:r w:rsidR="003F3C6F">
        <w:t xml:space="preserve">(ang. Router) </w:t>
      </w:r>
      <w:r w:rsidR="0070031D" w:rsidRPr="0070031D">
        <w:t>hAP ac</w:t>
      </w:r>
      <w:r w:rsidR="0070031D">
        <w:t xml:space="preserve"> proizvajalca Mikrotik</w:t>
      </w:r>
      <w:r w:rsidR="002525B9">
        <w:t xml:space="preserve"> (Slika x</w:t>
      </w:r>
      <w:r w:rsidR="005A0905">
        <w:t xml:space="preserve"> </w:t>
      </w:r>
      <w:r w:rsidR="005A0905">
        <w:fldChar w:fldCharType="begin" w:fldLock="1"/>
      </w:r>
      <w:r w:rsidR="00781BE1">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"[25]", "plainTextFormattedCitation" : "[25]", "previouslyFormattedCitation" : "[24]" }, "properties" : { "noteIndex" : 0 }, "schema" : "https://github.com/citation-style-language/schema/raw/master/csl-citation.json" }</w:instrText>
      </w:r>
      <w:r w:rsidR="005A0905">
        <w:fldChar w:fldCharType="separate"/>
      </w:r>
      <w:r w:rsidR="00781BE1" w:rsidRPr="00781BE1">
        <w:rPr>
          <w:noProof/>
        </w:rPr>
        <w:t>[25]</w:t>
      </w:r>
      <w:r w:rsidR="005A0905">
        <w:fldChar w:fldCharType="end"/>
      </w:r>
      <w:r w:rsidR="002525B9">
        <w:t>)</w:t>
      </w:r>
      <w:r>
        <w:t>.</w:t>
      </w:r>
      <w:r w:rsidR="0070031D">
        <w:t xml:space="preserve"> </w:t>
      </w:r>
      <w:r w:rsidR="004809A3">
        <w:t xml:space="preserve">Podobno bi lahko naredili z USB </w:t>
      </w:r>
      <w:r w:rsidR="004809A3">
        <w:lastRenderedPageBreak/>
        <w:t xml:space="preserve">WIFI kartico, ki bi jo povezali v domače brezžično omrežje. </w:t>
      </w:r>
      <w:r w:rsidR="002525B9">
        <w:t>Konfigurirali smo ga tako, da lahko dostopamo do njega lokalno ali preko spleta. V ta namen smo pripravili tudi poddomeno, ki kaže na naš zunanji IP naslov.</w:t>
      </w:r>
      <w:r w:rsidR="007E7A80">
        <w:t xml:space="preserve"> Na mikroračunalniku smo pustili privzeto konfiguracijo dinamičnega pridobivanja IP naslova, na </w:t>
      </w:r>
      <w:r w:rsidR="003F3C6F">
        <w:t>usmerjevalniku</w:t>
      </w:r>
      <w:r w:rsidR="007E7A80">
        <w:t xml:space="preserve"> pa smo rezervirali IP 192.168.88.254 za MAC naslov vmesnika</w:t>
      </w:r>
      <w:r w:rsidR="003F3C6F">
        <w:t xml:space="preserve"> mikroračunalnika</w:t>
      </w:r>
      <w:r w:rsidR="007E7A80">
        <w:t xml:space="preserve">. </w:t>
      </w:r>
      <w:r w:rsidR="003F3C6F">
        <w:t xml:space="preserve">Nastaviti smo morali tudi </w:t>
      </w:r>
      <w:r w:rsidR="00502FBC">
        <w:t xml:space="preserve">mapiranje vrat </w:t>
      </w:r>
      <w:r w:rsidR="000472E9">
        <w:t>443</w:t>
      </w:r>
      <w:r w:rsidR="00502FBC">
        <w:t>, za zunanji dostop do HTTP</w:t>
      </w:r>
      <w:r w:rsidR="000472E9">
        <w:t>S</w:t>
      </w:r>
      <w:r w:rsidR="00502FBC">
        <w:t xml:space="preserve"> strežnika. To smo naredili z naslednjim ukazom vnesen</w:t>
      </w:r>
      <w:r w:rsidR="00614B51">
        <w:t>em</w:t>
      </w:r>
      <w:r w:rsidR="00502FBC">
        <w:t xml:space="preserve"> preko ukazne vrstice usmerjevalnika</w:t>
      </w:r>
      <w:r w:rsidR="002B0BD5">
        <w:t xml:space="preserve"> </w:t>
      </w:r>
      <w:r w:rsidR="00614B51">
        <w:fldChar w:fldCharType="begin" w:fldLock="1"/>
      </w:r>
      <w:r w:rsidR="00781BE1">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"[26]", "plainTextFormattedCitation" : "[26]", "previouslyFormattedCitation" : "[25]" }, "properties" : { "noteIndex" : 0 }, "schema" : "https://github.com/citation-style-language/schema/raw/master/csl-citation.json" }</w:instrText>
      </w:r>
      <w:r w:rsidR="00614B51">
        <w:fldChar w:fldCharType="separate"/>
      </w:r>
      <w:r w:rsidR="00781BE1" w:rsidRPr="00781BE1">
        <w:rPr>
          <w:noProof/>
        </w:rPr>
        <w:t>[26]</w:t>
      </w:r>
      <w:r w:rsidR="00614B51">
        <w:fldChar w:fldCharType="end"/>
      </w:r>
      <w:r w:rsidR="00502FBC">
        <w:t xml:space="preserve">. </w:t>
      </w:r>
    </w:p>
    <w:p w14:paraId="1E45BA6C" w14:textId="41C4892F" w:rsidR="00502FBC" w:rsidRPr="00CD125E" w:rsidRDefault="00502FBC" w:rsidP="000250A8">
      <w:pPr>
        <w:shd w:val="clear" w:color="auto" w:fill="D9D9D9" w:themeFill="background1" w:themeFillShade="D9"/>
        <w:rPr>
          <w:color w:val="000000" w:themeColor="text1"/>
          <w:szCs w:val="26"/>
          <w:lang w:val="en-US"/>
        </w:rPr>
      </w:pPr>
      <w:r w:rsidRPr="00CD125E">
        <w:rPr>
          <w:color w:val="000000" w:themeColor="text1"/>
          <w:szCs w:val="26"/>
          <w:lang w:val="en-US"/>
        </w:rPr>
        <w:t>/</w:t>
      </w:r>
      <w:proofErr w:type="spellStart"/>
      <w:r w:rsidRPr="00CD125E">
        <w:rPr>
          <w:color w:val="000000" w:themeColor="text1"/>
          <w:szCs w:val="26"/>
          <w:lang w:val="en-US"/>
        </w:rPr>
        <w:t>ip</w:t>
      </w:r>
      <w:proofErr w:type="spellEnd"/>
      <w:r w:rsidRPr="00CD125E">
        <w:rPr>
          <w:color w:val="000000" w:themeColor="text1"/>
          <w:szCs w:val="26"/>
          <w:lang w:val="en-US"/>
        </w:rPr>
        <w:t xml:space="preserve"> firewall </w:t>
      </w:r>
      <w:proofErr w:type="spellStart"/>
      <w:r w:rsidRPr="00CD125E">
        <w:rPr>
          <w:color w:val="000000" w:themeColor="text1"/>
          <w:szCs w:val="26"/>
          <w:lang w:val="en-US"/>
        </w:rPr>
        <w:t>nat</w:t>
      </w:r>
      <w:proofErr w:type="spellEnd"/>
    </w:p>
    <w:p w14:paraId="460B1A77" w14:textId="0F7836D7" w:rsidR="00502FBC" w:rsidRPr="00CD125E" w:rsidRDefault="00502FBC" w:rsidP="000250A8">
      <w:pPr>
        <w:shd w:val="clear" w:color="auto" w:fill="D9D9D9" w:themeFill="background1" w:themeFillShade="D9"/>
        <w:jc w:val="left"/>
        <w:rPr>
          <w:color w:val="000000" w:themeColor="text1"/>
          <w:sz w:val="20"/>
        </w:rPr>
      </w:pPr>
      <w:r w:rsidRPr="00CD125E">
        <w:rPr>
          <w:color w:val="000000" w:themeColor="text1"/>
          <w:szCs w:val="26"/>
          <w:lang w:val="en-US"/>
        </w:rPr>
        <w:t>add action=</w:t>
      </w:r>
      <w:proofErr w:type="spellStart"/>
      <w:r w:rsidRPr="00CD125E">
        <w:rPr>
          <w:color w:val="000000" w:themeColor="text1"/>
          <w:szCs w:val="26"/>
          <w:lang w:val="en-US"/>
        </w:rPr>
        <w:t>dst-nat</w:t>
      </w:r>
      <w:proofErr w:type="spellEnd"/>
      <w:r w:rsidRPr="00CD125E">
        <w:rPr>
          <w:color w:val="000000" w:themeColor="text1"/>
          <w:szCs w:val="26"/>
          <w:lang w:val="en-US"/>
        </w:rPr>
        <w:t xml:space="preserve"> chain=</w:t>
      </w:r>
      <w:proofErr w:type="spellStart"/>
      <w:r w:rsidRPr="00CD125E">
        <w:rPr>
          <w:color w:val="000000" w:themeColor="text1"/>
          <w:szCs w:val="26"/>
          <w:lang w:val="en-US"/>
        </w:rPr>
        <w:t>dstnat</w:t>
      </w:r>
      <w:proofErr w:type="spellEnd"/>
      <w:r w:rsidRPr="00CD125E">
        <w:rPr>
          <w:color w:val="000000" w:themeColor="text1"/>
          <w:szCs w:val="26"/>
          <w:lang w:val="en-US"/>
        </w:rPr>
        <w:t xml:space="preserve"> disabled=no </w:t>
      </w:r>
      <w:proofErr w:type="spellStart"/>
      <w:r w:rsidRPr="00CD125E">
        <w:rPr>
          <w:color w:val="000000" w:themeColor="text1"/>
          <w:szCs w:val="26"/>
          <w:lang w:val="en-US"/>
        </w:rPr>
        <w:t>dst</w:t>
      </w:r>
      <w:proofErr w:type="spellEnd"/>
      <w:r w:rsidRPr="00CD125E">
        <w:rPr>
          <w:color w:val="000000" w:themeColor="text1"/>
          <w:szCs w:val="26"/>
          <w:lang w:val="en-US"/>
        </w:rPr>
        <w:t>-port=</w:t>
      </w:r>
      <w:r w:rsidR="000472E9" w:rsidRPr="00CD125E">
        <w:rPr>
          <w:color w:val="000000" w:themeColor="text1"/>
          <w:szCs w:val="26"/>
          <w:lang w:val="en-US"/>
        </w:rPr>
        <w:t>443</w:t>
      </w:r>
      <w:r w:rsidRPr="00CD125E">
        <w:rPr>
          <w:color w:val="000000" w:themeColor="text1"/>
          <w:szCs w:val="26"/>
          <w:lang w:val="en-US"/>
        </w:rPr>
        <w:t xml:space="preserve"> </w:t>
      </w:r>
      <w:r w:rsidR="00833172" w:rsidRPr="00CD125E">
        <w:rPr>
          <w:color w:val="000000" w:themeColor="text1"/>
          <w:szCs w:val="26"/>
          <w:lang w:val="en-US"/>
        </w:rPr>
        <w:t>in-</w:t>
      </w:r>
      <w:r w:rsidRPr="00CD125E">
        <w:rPr>
          <w:color w:val="000000" w:themeColor="text1"/>
          <w:szCs w:val="26"/>
          <w:lang w:val="en-US"/>
        </w:rPr>
        <w:t>interface=ether1-gateway protocol=</w:t>
      </w:r>
      <w:proofErr w:type="spellStart"/>
      <w:r w:rsidRPr="00CD125E">
        <w:rPr>
          <w:color w:val="000000" w:themeColor="text1"/>
          <w:szCs w:val="26"/>
          <w:lang w:val="en-US"/>
        </w:rPr>
        <w:t>tcp</w:t>
      </w:r>
      <w:proofErr w:type="spellEnd"/>
      <w:r w:rsidRPr="00CD125E">
        <w:rPr>
          <w:color w:val="000000" w:themeColor="text1"/>
          <w:szCs w:val="26"/>
          <w:lang w:val="en-US"/>
        </w:rPr>
        <w:t xml:space="preserve"> to-addr</w:t>
      </w:r>
      <w:bookmarkStart w:id="79" w:name="_GoBack"/>
      <w:bookmarkEnd w:id="79"/>
      <w:r w:rsidRPr="00CD125E">
        <w:rPr>
          <w:color w:val="000000" w:themeColor="text1"/>
          <w:szCs w:val="26"/>
          <w:lang w:val="en-US"/>
        </w:rPr>
        <w:t>esses=192.168.88.254 to-ports=</w:t>
      </w:r>
      <w:r w:rsidR="000472E9" w:rsidRPr="00CD125E">
        <w:rPr>
          <w:color w:val="000000" w:themeColor="text1"/>
          <w:szCs w:val="26"/>
          <w:lang w:val="en-US"/>
        </w:rPr>
        <w:t>443</w:t>
      </w:r>
    </w:p>
    <w:p w14:paraId="47D6223F" w14:textId="77777777" w:rsidR="00D9320A" w:rsidRDefault="00D9320A" w:rsidP="00F513D7"/>
    <w:p w14:paraId="7CEC9570" w14:textId="0401999D" w:rsidR="00D9320A" w:rsidRDefault="00D9320A" w:rsidP="00F513D7">
      <w:r>
        <w:t xml:space="preserve">Za lokalen dostop smo dodali statičen DNS vnos za enako poddomeno, kot smo jo ustvarili prej in jo nastavili na IP naslov mikroračunalnika. Na ta način tudi ob izpadu povezave s spletom sistem deluje, zaradi manj vmesnih prehodov pa je povezava tudi odzivnejša. </w:t>
      </w:r>
    </w:p>
    <w:p w14:paraId="6019C201" w14:textId="77777777" w:rsidR="003366EA" w:rsidRDefault="002525B9" w:rsidP="003366EA">
      <w:pPr>
        <w:keepNext/>
        <w:jc w:val="center"/>
      </w:pPr>
      <w:r>
        <w:rPr>
          <w:noProof/>
          <w:lang w:val="en-US"/>
        </w:rPr>
        <w:drawing>
          <wp:inline distT="0" distB="0" distL="0" distR="0" wp14:anchorId="2A25B344" wp14:editId="2A44480F">
            <wp:extent cx="3076403" cy="3076403"/>
            <wp:effectExtent l="127000" t="0" r="353060"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3" cstate="print">
                      <a:extLst>
                        <a:ext uri="{BEBA8EAE-BF5A-486C-A8C5-ECC9F3942E4B}">
                          <a14:imgProps xmlns:a14="http://schemas.microsoft.com/office/drawing/2010/main">
                            <a14:imgLayer r:embed="rId34">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086967" cy="3086967"/>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4AA14B18" w:rsidR="00D75A96" w:rsidRPr="00D75A96" w:rsidRDefault="003366EA" w:rsidP="003366EA">
      <w:pPr>
        <w:pStyle w:val="Caption"/>
      </w:pPr>
      <w:bookmarkStart w:id="80" w:name="_Toc458964023"/>
      <w:r>
        <w:t xml:space="preserve">Slika </w:t>
      </w:r>
      <w:r>
        <w:fldChar w:fldCharType="begin"/>
      </w:r>
      <w:r>
        <w:instrText xml:space="preserve"> SEQ Slika \* ARABIC </w:instrText>
      </w:r>
      <w:r>
        <w:fldChar w:fldCharType="separate"/>
      </w:r>
      <w:r w:rsidR="00A71E88">
        <w:rPr>
          <w:noProof/>
        </w:rPr>
        <w:t>17</w:t>
      </w:r>
      <w:r>
        <w:fldChar w:fldCharType="end"/>
      </w:r>
      <w:r>
        <w:t>: Usmerjevalnik Mikrotik hAP ac</w:t>
      </w:r>
      <w:bookmarkEnd w:id="80"/>
    </w:p>
    <w:p w14:paraId="18A64258" w14:textId="2FE6AAF2" w:rsidR="007C5FEC" w:rsidRDefault="00697896" w:rsidP="00FA514D">
      <w:pPr>
        <w:pStyle w:val="Heading1"/>
      </w:pPr>
      <w:bookmarkStart w:id="81" w:name="_Toc458964059"/>
      <w:r>
        <w:t>Sklep</w:t>
      </w:r>
      <w:bookmarkEnd w:id="81"/>
    </w:p>
    <w:p w14:paraId="3D4BE340" w14:textId="77777777" w:rsidR="007C5FEC" w:rsidRDefault="007C5FEC" w:rsidP="007C5FEC">
      <w:r>
        <w:t>Problemi zakamufliraj, TODO</w:t>
      </w:r>
    </w:p>
    <w:p w14:paraId="39CF66EB" w14:textId="2359F611" w:rsidR="007C5FEC" w:rsidRDefault="007C5FEC" w:rsidP="007C5FEC">
      <w:r>
        <w:t xml:space="preserve">IoT se še vedno srečuje z nekaterimi problemi. Največji je, da se ljudje ne zavedajo vseh dobrih lastnosti in primerov uporabe. Ljudje se zaradi filmov celo bojijo besed, kot so umetna inteligenca. Ves strah pa seveda ni zaman, saj je problem varnosti in zasebnosti </w:t>
      </w:r>
      <w:r>
        <w:lastRenderedPageBreak/>
        <w:t xml:space="preserve">pri IoT ključnega pomena. Širok nabor naprav vključuje tudi naprave, kot so ključavnice, alarmne naprave in medicinske naprave, kot so merilci srčnega tlaka. Ti podatki so lahko relativno preprosto zlorabljeni, zato je zanesljiva kontrola dostopa nujna. Podatkov si tipično ne lastimo sami, vendar so v t.i. oblaku, kjer ne moremo nikoli zagotovo vedeti kdo jih vse lahko dostopa. </w:t>
      </w:r>
    </w:p>
    <w:p w14:paraId="5B07A2BB" w14:textId="77777777" w:rsidR="007A71D9" w:rsidRDefault="007A71D9" w:rsidP="007A71D9"/>
    <w:p w14:paraId="64AC28F3" w14:textId="04A1D8A4" w:rsidR="007C5FEC" w:rsidRDefault="007C5FEC" w:rsidP="007A71D9">
      <w:r>
        <w:t xml:space="preserve">Drugi </w:t>
      </w:r>
      <w:r w:rsidR="00FD0958">
        <w:t>večji</w:t>
      </w:r>
      <w:r>
        <w:t xml:space="preserve"> problem je nepoznavanje tehnologije s strani monterjev (električarjev). Le ti tipično ne znajo pravilno priključiti in konfigurirati sistema za pametno hišo. Za to je potreben razmeroma drag specialist.</w:t>
      </w:r>
    </w:p>
    <w:p w14:paraId="4EFAB547" w14:textId="77777777" w:rsidR="007A71D9" w:rsidRDefault="007A71D9" w:rsidP="007A71D9"/>
    <w:p w14:paraId="514EB4E9" w14:textId="6A38769A" w:rsidR="002872A0" w:rsidRDefault="00CF247B" w:rsidP="007A71D9">
      <w:r>
        <w:t>Pri nalogi smo</w:t>
      </w:r>
      <w:r w:rsidR="007C5FEC">
        <w:t xml:space="preserve"> n</w:t>
      </w:r>
      <w:r w:rsidR="007C279C">
        <w:t xml:space="preserve">a podlagi raziskav in testiranj opravljenih za potrebe naloge smo prišli </w:t>
      </w:r>
      <w:r w:rsidR="002872A0">
        <w:t xml:space="preserve">tudi </w:t>
      </w:r>
      <w:r w:rsidR="007C279C">
        <w:t xml:space="preserve">do ideje za cenovno ugoden in preprost sistem za pametno hišo. Prednost je tudi, da za predlagan sisitem ne potrebujemo specializirane inštalacije. Mikroračunalnik bi bil vgrajen v </w:t>
      </w:r>
      <w:r w:rsidR="001B2322">
        <w:t xml:space="preserve">obstoječo </w:t>
      </w:r>
      <w:r w:rsidR="007C279C">
        <w:t>hišno elektro</w:t>
      </w:r>
      <w:r w:rsidR="001B2322">
        <w:t xml:space="preserve"> omarico</w:t>
      </w:r>
      <w:r w:rsidR="00084EBA">
        <w:t xml:space="preserve">. Povezan bi bil </w:t>
      </w:r>
      <w:r w:rsidR="007C279C">
        <w:t xml:space="preserve">na električno omrežje, preko katerega bi tudi potekala komunikacija. </w:t>
      </w:r>
      <w:r w:rsidR="00084EBA">
        <w:t xml:space="preserve">Razvili bi pametna stikala in pametne vtičnice, ki bi se avtomatsko povezale z mikroračunalnikom. Mikroračunalnik bi bil priključen v internet preko žične ali brezžične povezave. Za konfiguracijo bi potrebovali telefon ali tablični računalnik z nameščeno aplikacijo pametne hiše. Le ta bi ob prvi uporabi samodejno zaznala vse priključene pametne naprave in zahtevala kreiranje uporabniških računov. Administrator bi dodeljeval pravice posameznim uporabnikom za dostop do naprav. </w:t>
      </w:r>
    </w:p>
    <w:p w14:paraId="03093A5D" w14:textId="77777777" w:rsidR="007A71D9" w:rsidRDefault="007A71D9" w:rsidP="007A71D9"/>
    <w:p w14:paraId="3A918DAD" w14:textId="6983530A" w:rsidR="00697896" w:rsidRDefault="00084EBA" w:rsidP="007A71D9">
      <w:r>
        <w:t>Možnosti uporabe te tehnologije se pa ne končajo pri stikalih in vtičnicah, vendar bi se lahko tretji razvijalci elektronskih naprav integrirali na ta sistem. Napravo bi enostavno priključili v omrežje, kot do sedaj, vendar bi imeli do</w:t>
      </w:r>
      <w:r w:rsidR="00141D21">
        <w:t xml:space="preserve">stop do njenih funkcionalnosti. Tako bi naprave, kot so elektronska senčila, pametni hladilnik, klimatska naprava in centralna kurjava še vedno imele popolnoma enak postopek namestitve vendar veliko dodatnih funkcionalnosti. Naprave bi lahko namestila oseba, ki ne pozna omenjenega sistema. </w:t>
      </w:r>
      <w:r w:rsidR="00D74EE2">
        <w:t>Sistem bi bil odporen na motilce signalov oziroma na motnje drugih brezžičnih sistemov v gosto naseljenih področjih.</w:t>
      </w:r>
      <w:r w:rsidR="002872A0">
        <w:t xml:space="preserve"> </w:t>
      </w:r>
    </w:p>
    <w:p w14:paraId="5000C785" w14:textId="48F31F25" w:rsidR="00FD0958" w:rsidRPr="000B0326" w:rsidRDefault="00FD0958" w:rsidP="00FD0958">
      <w:r>
        <w:t>TODO: idejna shema</w:t>
      </w:r>
    </w:p>
    <w:p w14:paraId="4F5DEF80" w14:textId="77777777" w:rsidR="00441166" w:rsidRPr="00441166" w:rsidRDefault="00441166" w:rsidP="00441166"/>
    <w:p w14:paraId="2E560774" w14:textId="77777777" w:rsidR="00441166" w:rsidRPr="00441166" w:rsidRDefault="00441166" w:rsidP="00441166"/>
    <w:p w14:paraId="415EB9CB" w14:textId="77777777" w:rsidR="00441166" w:rsidRPr="00441166" w:rsidRDefault="00441166" w:rsidP="00441166">
      <w:pPr>
        <w:pStyle w:val="Heading1"/>
        <w:numPr>
          <w:ilvl w:val="0"/>
          <w:numId w:val="0"/>
        </w:numPr>
        <w:ind w:left="431" w:hanging="431"/>
      </w:pPr>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p w14:paraId="4E9366FE" w14:textId="65E4967D" w:rsidR="00781BE1" w:rsidRPr="00781BE1" w:rsidRDefault="003E2601" w:rsidP="00781BE1">
      <w:pPr>
        <w:widowControl w:val="0"/>
        <w:autoSpaceDE w:val="0"/>
        <w:autoSpaceDN w:val="0"/>
        <w:adjustRightInd w:val="0"/>
        <w:ind w:left="640" w:hanging="640"/>
        <w:rPr>
          <w:noProof/>
        </w:rPr>
      </w:pPr>
      <w:r w:rsidRPr="003E2601">
        <w:rPr>
          <w:b/>
        </w:rPr>
        <w:fldChar w:fldCharType="begin" w:fldLock="1"/>
      </w:r>
      <w:r w:rsidRPr="003E2601">
        <w:rPr>
          <w:b/>
        </w:rPr>
        <w:instrText xml:space="preserve">ADDIN Mendeley Bibliography CSL_BIBLIOGRAPHY </w:instrText>
      </w:r>
      <w:r w:rsidRPr="003E2601">
        <w:rPr>
          <w:b/>
        </w:rPr>
        <w:fldChar w:fldCharType="separate"/>
      </w:r>
      <w:r w:rsidR="00781BE1" w:rsidRPr="00781BE1">
        <w:rPr>
          <w:noProof/>
        </w:rPr>
        <w:t>[1]</w:t>
      </w:r>
      <w:r w:rsidR="00781BE1" w:rsidRPr="00781BE1">
        <w:rPr>
          <w:noProof/>
        </w:rPr>
        <w:tab/>
        <w:t>“Kaj je pametna hiša ali inteligentna hiša?” [Online]. Available: http://www.ps-promis.si/en/.</w:t>
      </w:r>
    </w:p>
    <w:p w14:paraId="07E3071A" w14:textId="77777777" w:rsidR="00781BE1" w:rsidRPr="00781BE1" w:rsidRDefault="00781BE1" w:rsidP="00781BE1">
      <w:pPr>
        <w:widowControl w:val="0"/>
        <w:autoSpaceDE w:val="0"/>
        <w:autoSpaceDN w:val="0"/>
        <w:adjustRightInd w:val="0"/>
        <w:ind w:left="640" w:hanging="640"/>
        <w:rPr>
          <w:noProof/>
        </w:rPr>
      </w:pPr>
      <w:r w:rsidRPr="00781BE1">
        <w:rPr>
          <w:noProof/>
        </w:rPr>
        <w:t>[2]</w:t>
      </w:r>
      <w:r w:rsidRPr="00781BE1">
        <w:rPr>
          <w:noProof/>
        </w:rPr>
        <w:tab/>
        <w:t xml:space="preserve">V. Tomaž, “Internet stvari,” </w:t>
      </w:r>
      <w:r w:rsidRPr="00781BE1">
        <w:rPr>
          <w:i/>
          <w:iCs/>
          <w:noProof/>
        </w:rPr>
        <w:t>Finance</w:t>
      </w:r>
      <w:r w:rsidRPr="00781BE1">
        <w:rPr>
          <w:noProof/>
        </w:rPr>
        <w:t>, vol. 5, 2015.</w:t>
      </w:r>
    </w:p>
    <w:p w14:paraId="2B942858" w14:textId="77777777" w:rsidR="00781BE1" w:rsidRPr="00781BE1" w:rsidRDefault="00781BE1" w:rsidP="00781BE1">
      <w:pPr>
        <w:widowControl w:val="0"/>
        <w:autoSpaceDE w:val="0"/>
        <w:autoSpaceDN w:val="0"/>
        <w:adjustRightInd w:val="0"/>
        <w:ind w:left="640" w:hanging="640"/>
        <w:rPr>
          <w:noProof/>
        </w:rPr>
      </w:pPr>
      <w:r w:rsidRPr="00781BE1">
        <w:rPr>
          <w:noProof/>
        </w:rPr>
        <w:t>[3]</w:t>
      </w:r>
      <w:r w:rsidRPr="00781BE1">
        <w:rPr>
          <w:noProof/>
        </w:rPr>
        <w:tab/>
        <w:t>“OpComm - Zakaj postaja Internet stvari največja globalna panoga?,” 2013. [Online]. Available: http://www.opcomm.eu/sl/medijsko-sredisce/blog/139-zakaj-postaja-internet-stvari-najveja-globalna-panoga.</w:t>
      </w:r>
    </w:p>
    <w:p w14:paraId="6DDC7EC6" w14:textId="77777777" w:rsidR="00781BE1" w:rsidRPr="00781BE1" w:rsidRDefault="00781BE1" w:rsidP="00781BE1">
      <w:pPr>
        <w:widowControl w:val="0"/>
        <w:autoSpaceDE w:val="0"/>
        <w:autoSpaceDN w:val="0"/>
        <w:adjustRightInd w:val="0"/>
        <w:ind w:left="640" w:hanging="640"/>
        <w:rPr>
          <w:noProof/>
        </w:rPr>
      </w:pPr>
      <w:r w:rsidRPr="00781BE1">
        <w:rPr>
          <w:noProof/>
        </w:rPr>
        <w:t>[4]</w:t>
      </w:r>
      <w:r w:rsidRPr="00781BE1">
        <w:rPr>
          <w:noProof/>
        </w:rPr>
        <w:tab/>
        <w:t>Babnik Matjaž, “Mi lahko nekdo že pove kaj je internet stvari (The Internet of Things – IoT)! – Konica Minolta Slovenija,” 2016. [Online]. Available: http://www.konicaminolta.si/sl/poslovne-resitve/blog-sl/2016/06/29/mi-lahko-nekdo-ze-pove-kaj-je-internet-stvari-the-internet-of-things-iot/.</w:t>
      </w:r>
    </w:p>
    <w:p w14:paraId="3EF864B8" w14:textId="77777777" w:rsidR="00781BE1" w:rsidRPr="00781BE1" w:rsidRDefault="00781BE1" w:rsidP="00781BE1">
      <w:pPr>
        <w:widowControl w:val="0"/>
        <w:autoSpaceDE w:val="0"/>
        <w:autoSpaceDN w:val="0"/>
        <w:adjustRightInd w:val="0"/>
        <w:ind w:left="640" w:hanging="640"/>
        <w:rPr>
          <w:noProof/>
        </w:rPr>
      </w:pPr>
      <w:r w:rsidRPr="00781BE1">
        <w:rPr>
          <w:noProof/>
        </w:rPr>
        <w:t>[5]</w:t>
      </w:r>
      <w:r w:rsidRPr="00781BE1">
        <w:rPr>
          <w:noProof/>
        </w:rPr>
        <w:tab/>
        <w:t>M. Mohorčič, “Internet stvari – izzivi in priložnosti.”</w:t>
      </w:r>
    </w:p>
    <w:p w14:paraId="5A3CCB2C" w14:textId="77777777" w:rsidR="00781BE1" w:rsidRPr="00781BE1" w:rsidRDefault="00781BE1" w:rsidP="00781BE1">
      <w:pPr>
        <w:widowControl w:val="0"/>
        <w:autoSpaceDE w:val="0"/>
        <w:autoSpaceDN w:val="0"/>
        <w:adjustRightInd w:val="0"/>
        <w:ind w:left="640" w:hanging="640"/>
        <w:rPr>
          <w:noProof/>
        </w:rPr>
      </w:pPr>
      <w:r w:rsidRPr="00781BE1">
        <w:rPr>
          <w:noProof/>
        </w:rPr>
        <w:t>[6]</w:t>
      </w:r>
      <w:r w:rsidRPr="00781BE1">
        <w:rPr>
          <w:noProof/>
        </w:rPr>
        <w:tab/>
        <w:t>Poulin Chris, “The Importance of IPv6 and the Internet of Things,” 2014. [Online]. Available: https://securityintelligence.com/the-importance-of-ipv6-and-the-internet-of-things/.</w:t>
      </w:r>
    </w:p>
    <w:p w14:paraId="694B3923" w14:textId="77777777" w:rsidR="00781BE1" w:rsidRPr="00781BE1" w:rsidRDefault="00781BE1" w:rsidP="00781BE1">
      <w:pPr>
        <w:widowControl w:val="0"/>
        <w:autoSpaceDE w:val="0"/>
        <w:autoSpaceDN w:val="0"/>
        <w:adjustRightInd w:val="0"/>
        <w:ind w:left="640" w:hanging="640"/>
        <w:rPr>
          <w:noProof/>
        </w:rPr>
      </w:pPr>
      <w:r w:rsidRPr="00781BE1">
        <w:rPr>
          <w:noProof/>
        </w:rPr>
        <w:t>[7]</w:t>
      </w:r>
      <w:r w:rsidRPr="00781BE1">
        <w:rPr>
          <w:noProof/>
        </w:rPr>
        <w:tab/>
        <w:t>“IPv6 - Wikipedija, prosta enciklopedija.” [Online]. Available: https://sl.wikipedia.org/wiki/IPv6.</w:t>
      </w:r>
    </w:p>
    <w:p w14:paraId="05DBF1F9" w14:textId="77777777" w:rsidR="00781BE1" w:rsidRPr="00781BE1" w:rsidRDefault="00781BE1" w:rsidP="00781BE1">
      <w:pPr>
        <w:widowControl w:val="0"/>
        <w:autoSpaceDE w:val="0"/>
        <w:autoSpaceDN w:val="0"/>
        <w:adjustRightInd w:val="0"/>
        <w:ind w:left="640" w:hanging="640"/>
        <w:rPr>
          <w:noProof/>
        </w:rPr>
      </w:pPr>
      <w:r w:rsidRPr="00781BE1">
        <w:rPr>
          <w:noProof/>
        </w:rPr>
        <w:t>[8]</w:t>
      </w:r>
      <w:r w:rsidRPr="00781BE1">
        <w:rPr>
          <w:noProof/>
        </w:rPr>
        <w:tab/>
        <w:t>“Home | Nest.” [Online]. Available: https://nest.com/.</w:t>
      </w:r>
    </w:p>
    <w:p w14:paraId="61DE9367" w14:textId="77777777" w:rsidR="00781BE1" w:rsidRPr="00781BE1" w:rsidRDefault="00781BE1" w:rsidP="00781BE1">
      <w:pPr>
        <w:widowControl w:val="0"/>
        <w:autoSpaceDE w:val="0"/>
        <w:autoSpaceDN w:val="0"/>
        <w:adjustRightInd w:val="0"/>
        <w:ind w:left="640" w:hanging="640"/>
        <w:rPr>
          <w:noProof/>
        </w:rPr>
      </w:pPr>
      <w:r w:rsidRPr="00781BE1">
        <w:rPr>
          <w:noProof/>
        </w:rPr>
        <w:t>[9]</w:t>
      </w:r>
      <w:r w:rsidRPr="00781BE1">
        <w:rPr>
          <w:noProof/>
        </w:rPr>
        <w:tab/>
        <w:t>“Meet hue | en-XX.” [Online]. Available: http://www2.meethue.com/en-xx/.</w:t>
      </w:r>
    </w:p>
    <w:p w14:paraId="32C9CE3B" w14:textId="77777777" w:rsidR="00781BE1" w:rsidRPr="00781BE1" w:rsidRDefault="00781BE1" w:rsidP="00781BE1">
      <w:pPr>
        <w:widowControl w:val="0"/>
        <w:autoSpaceDE w:val="0"/>
        <w:autoSpaceDN w:val="0"/>
        <w:adjustRightInd w:val="0"/>
        <w:ind w:left="640" w:hanging="640"/>
        <w:rPr>
          <w:noProof/>
        </w:rPr>
      </w:pPr>
      <w:r w:rsidRPr="00781BE1">
        <w:rPr>
          <w:noProof/>
        </w:rPr>
        <w:t>[10]</w:t>
      </w:r>
      <w:r w:rsidRPr="00781BE1">
        <w:rPr>
          <w:noProof/>
        </w:rPr>
        <w:tab/>
        <w:t>“August Smart Lock | August.” [Online]. Available: http://august.com/products/august-smart-lock/.</w:t>
      </w:r>
    </w:p>
    <w:p w14:paraId="02F971EC" w14:textId="77777777" w:rsidR="00781BE1" w:rsidRPr="00781BE1" w:rsidRDefault="00781BE1" w:rsidP="00781BE1">
      <w:pPr>
        <w:widowControl w:val="0"/>
        <w:autoSpaceDE w:val="0"/>
        <w:autoSpaceDN w:val="0"/>
        <w:adjustRightInd w:val="0"/>
        <w:ind w:left="640" w:hanging="640"/>
        <w:rPr>
          <w:noProof/>
        </w:rPr>
      </w:pPr>
      <w:r w:rsidRPr="00781BE1">
        <w:rPr>
          <w:noProof/>
        </w:rPr>
        <w:t>[11]</w:t>
      </w:r>
      <w:r w:rsidRPr="00781BE1">
        <w:rPr>
          <w:noProof/>
        </w:rPr>
        <w:tab/>
        <w:t>“Smart Home. Intelligent Living. | SmartThings.” [Online]. Available: https://www.smartthings.com/.</w:t>
      </w:r>
    </w:p>
    <w:p w14:paraId="36941EF6" w14:textId="77777777" w:rsidR="00781BE1" w:rsidRPr="00781BE1" w:rsidRDefault="00781BE1" w:rsidP="00781BE1">
      <w:pPr>
        <w:widowControl w:val="0"/>
        <w:autoSpaceDE w:val="0"/>
        <w:autoSpaceDN w:val="0"/>
        <w:adjustRightInd w:val="0"/>
        <w:ind w:left="640" w:hanging="640"/>
        <w:rPr>
          <w:noProof/>
        </w:rPr>
      </w:pPr>
      <w:r w:rsidRPr="00781BE1">
        <w:rPr>
          <w:noProof/>
        </w:rPr>
        <w:t>[12]</w:t>
      </w:r>
      <w:r w:rsidRPr="00781BE1">
        <w:rPr>
          <w:noProof/>
        </w:rPr>
        <w:tab/>
        <w:t>“Samsung SmartThings Hub, 2nd Generation - - Amazon.com.” [Online]. Available: https://www.amazon.com/dp/B010NZV0GE/?tag=thewire06-20&amp;linkCode=xm2&amp;ascsubtag=WC82592.</w:t>
      </w:r>
    </w:p>
    <w:p w14:paraId="6B748DFF" w14:textId="77777777" w:rsidR="00781BE1" w:rsidRPr="00781BE1" w:rsidRDefault="00781BE1" w:rsidP="00781BE1">
      <w:pPr>
        <w:widowControl w:val="0"/>
        <w:autoSpaceDE w:val="0"/>
        <w:autoSpaceDN w:val="0"/>
        <w:adjustRightInd w:val="0"/>
        <w:ind w:left="640" w:hanging="640"/>
        <w:rPr>
          <w:noProof/>
        </w:rPr>
      </w:pPr>
      <w:r w:rsidRPr="00781BE1">
        <w:rPr>
          <w:noProof/>
        </w:rPr>
        <w:t>[13]</w:t>
      </w:r>
      <w:r w:rsidRPr="00781BE1">
        <w:rPr>
          <w:noProof/>
        </w:rPr>
        <w:tab/>
        <w:t>“Source code of the open Home Automation Bus (openHAB).” [Online]. Available: https://github.com/openhab/openhab. [Accessed: 13-Aug-2016].</w:t>
      </w:r>
    </w:p>
    <w:p w14:paraId="71785D2E" w14:textId="77777777" w:rsidR="00781BE1" w:rsidRPr="00781BE1" w:rsidRDefault="00781BE1" w:rsidP="00781BE1">
      <w:pPr>
        <w:widowControl w:val="0"/>
        <w:autoSpaceDE w:val="0"/>
        <w:autoSpaceDN w:val="0"/>
        <w:adjustRightInd w:val="0"/>
        <w:ind w:left="640" w:hanging="640"/>
        <w:rPr>
          <w:noProof/>
        </w:rPr>
      </w:pPr>
      <w:r w:rsidRPr="00781BE1">
        <w:rPr>
          <w:noProof/>
        </w:rPr>
        <w:t>[14]</w:t>
      </w:r>
      <w:r w:rsidRPr="00781BE1">
        <w:rPr>
          <w:noProof/>
        </w:rPr>
        <w:tab/>
        <w:t>“Pametna mesta | FMC - Sistemski integrator.” [Online]. Available: http://fmc.si/resitve/pametna_mesta/.</w:t>
      </w:r>
    </w:p>
    <w:p w14:paraId="319B9D21" w14:textId="77777777" w:rsidR="00781BE1" w:rsidRPr="00781BE1" w:rsidRDefault="00781BE1" w:rsidP="00781BE1">
      <w:pPr>
        <w:widowControl w:val="0"/>
        <w:autoSpaceDE w:val="0"/>
        <w:autoSpaceDN w:val="0"/>
        <w:adjustRightInd w:val="0"/>
        <w:ind w:left="640" w:hanging="640"/>
        <w:rPr>
          <w:noProof/>
        </w:rPr>
      </w:pPr>
      <w:r w:rsidRPr="00781BE1">
        <w:rPr>
          <w:noProof/>
        </w:rPr>
        <w:t>[15]</w:t>
      </w:r>
      <w:r w:rsidRPr="00781BE1">
        <w:rPr>
          <w:noProof/>
        </w:rPr>
        <w:tab/>
        <w:t xml:space="preserve">Berčič Boštjan, “Kako odprta je »odprta koda« | MonitorPro,” </w:t>
      </w:r>
      <w:r w:rsidRPr="00781BE1">
        <w:rPr>
          <w:i/>
          <w:iCs/>
          <w:noProof/>
        </w:rPr>
        <w:t>Monitor PRO</w:t>
      </w:r>
      <w:r w:rsidRPr="00781BE1">
        <w:rPr>
          <w:noProof/>
        </w:rPr>
        <w:t>, 2011. [Online]. Available: http://www.monitorpro.si/41846/praksa/kako-odprta-je-odprta-koda/.</w:t>
      </w:r>
    </w:p>
    <w:p w14:paraId="39E7D8B9" w14:textId="77777777" w:rsidR="00781BE1" w:rsidRPr="00781BE1" w:rsidRDefault="00781BE1" w:rsidP="00781BE1">
      <w:pPr>
        <w:widowControl w:val="0"/>
        <w:autoSpaceDE w:val="0"/>
        <w:autoSpaceDN w:val="0"/>
        <w:adjustRightInd w:val="0"/>
        <w:ind w:left="640" w:hanging="640"/>
        <w:rPr>
          <w:noProof/>
        </w:rPr>
      </w:pPr>
      <w:r w:rsidRPr="00781BE1">
        <w:rPr>
          <w:noProof/>
        </w:rPr>
        <w:t>[16]</w:t>
      </w:r>
      <w:r w:rsidRPr="00781BE1">
        <w:rPr>
          <w:noProof/>
        </w:rPr>
        <w:tab/>
        <w:t xml:space="preserve">S. Lah, “Odprta koda - ne v ceni, v uporabni vrednosti je bistvo!,” </w:t>
      </w:r>
      <w:r w:rsidRPr="00781BE1">
        <w:rPr>
          <w:i/>
          <w:iCs/>
          <w:noProof/>
        </w:rPr>
        <w:t>Organ. znanja</w:t>
      </w:r>
      <w:r w:rsidRPr="00781BE1">
        <w:rPr>
          <w:noProof/>
        </w:rPr>
        <w:t>, vol. 15, no. 1–2, pp. 16–24, 2010.</w:t>
      </w:r>
    </w:p>
    <w:p w14:paraId="0E7213F7" w14:textId="77777777" w:rsidR="00781BE1" w:rsidRPr="00781BE1" w:rsidRDefault="00781BE1" w:rsidP="00781BE1">
      <w:pPr>
        <w:widowControl w:val="0"/>
        <w:autoSpaceDE w:val="0"/>
        <w:autoSpaceDN w:val="0"/>
        <w:adjustRightInd w:val="0"/>
        <w:ind w:left="640" w:hanging="640"/>
        <w:rPr>
          <w:noProof/>
        </w:rPr>
      </w:pPr>
      <w:r w:rsidRPr="00781BE1">
        <w:rPr>
          <w:noProof/>
        </w:rPr>
        <w:lastRenderedPageBreak/>
        <w:t>[17]</w:t>
      </w:r>
      <w:r w:rsidRPr="00781BE1">
        <w:rPr>
          <w:noProof/>
        </w:rPr>
        <w:tab/>
        <w:t>Henderson Gordon, “Raspberry Pi | Wiring | Gordons Projects,” 2012. [Online]. Available: https://projects.drogon.net/raspberry-pi/wiringpi/.</w:t>
      </w:r>
    </w:p>
    <w:p w14:paraId="4974ADA4" w14:textId="77777777" w:rsidR="00781BE1" w:rsidRPr="00781BE1" w:rsidRDefault="00781BE1" w:rsidP="00781BE1">
      <w:pPr>
        <w:widowControl w:val="0"/>
        <w:autoSpaceDE w:val="0"/>
        <w:autoSpaceDN w:val="0"/>
        <w:adjustRightInd w:val="0"/>
        <w:ind w:left="640" w:hanging="640"/>
        <w:rPr>
          <w:noProof/>
        </w:rPr>
      </w:pPr>
      <w:r w:rsidRPr="00781BE1">
        <w:rPr>
          <w:noProof/>
        </w:rPr>
        <w:t>[18]</w:t>
      </w:r>
      <w:r w:rsidRPr="00781BE1">
        <w:rPr>
          <w:noProof/>
        </w:rPr>
        <w:tab/>
        <w:t>Anicas Mitchell, “How To Secure Nginx with Let’s Encrypt on Ubuntu 14.04 | DigitalOcean,” 2015. [Online]. Available: https://www.digitalocean.com/community/tutorials/how-to-secure-nginx-with-let-s-encrypt-on-ubuntu-14-04.</w:t>
      </w:r>
    </w:p>
    <w:p w14:paraId="1C364E4A" w14:textId="77777777" w:rsidR="00781BE1" w:rsidRPr="00781BE1" w:rsidRDefault="00781BE1" w:rsidP="00781BE1">
      <w:pPr>
        <w:widowControl w:val="0"/>
        <w:autoSpaceDE w:val="0"/>
        <w:autoSpaceDN w:val="0"/>
        <w:adjustRightInd w:val="0"/>
        <w:ind w:left="640" w:hanging="640"/>
        <w:rPr>
          <w:noProof/>
        </w:rPr>
      </w:pPr>
      <w:r w:rsidRPr="00781BE1">
        <w:rPr>
          <w:noProof/>
        </w:rPr>
        <w:t>[19]</w:t>
      </w:r>
      <w:r w:rsidRPr="00781BE1">
        <w:rPr>
          <w:noProof/>
        </w:rPr>
        <w:tab/>
      </w:r>
      <w:r w:rsidRPr="00781BE1">
        <w:rPr>
          <w:i/>
          <w:iCs/>
          <w:noProof/>
        </w:rPr>
        <w:t>Swift Has Reached 1.0</w:t>
      </w:r>
      <w:r w:rsidRPr="00781BE1">
        <w:rPr>
          <w:noProof/>
        </w:rPr>
        <w:t>. Apple, 2014.</w:t>
      </w:r>
    </w:p>
    <w:p w14:paraId="6A661AF6" w14:textId="77777777" w:rsidR="00781BE1" w:rsidRPr="00781BE1" w:rsidRDefault="00781BE1" w:rsidP="00781BE1">
      <w:pPr>
        <w:widowControl w:val="0"/>
        <w:autoSpaceDE w:val="0"/>
        <w:autoSpaceDN w:val="0"/>
        <w:adjustRightInd w:val="0"/>
        <w:ind w:left="640" w:hanging="640"/>
        <w:rPr>
          <w:noProof/>
        </w:rPr>
      </w:pPr>
      <w:r w:rsidRPr="00781BE1">
        <w:rPr>
          <w:noProof/>
        </w:rPr>
        <w:t>[20]</w:t>
      </w:r>
      <w:r w:rsidRPr="00781BE1">
        <w:rPr>
          <w:noProof/>
        </w:rPr>
        <w:tab/>
        <w:t>“Swift.org - About Swift.” [Online]. Available: https://swift.org/about/#swiftorg-and-open-source.</w:t>
      </w:r>
    </w:p>
    <w:p w14:paraId="6A254467" w14:textId="77777777" w:rsidR="00781BE1" w:rsidRPr="00781BE1" w:rsidRDefault="00781BE1" w:rsidP="00781BE1">
      <w:pPr>
        <w:widowControl w:val="0"/>
        <w:autoSpaceDE w:val="0"/>
        <w:autoSpaceDN w:val="0"/>
        <w:adjustRightInd w:val="0"/>
        <w:ind w:left="640" w:hanging="640"/>
        <w:rPr>
          <w:noProof/>
        </w:rPr>
      </w:pPr>
      <w:r w:rsidRPr="00781BE1">
        <w:rPr>
          <w:noProof/>
        </w:rPr>
        <w:t>[21]</w:t>
      </w:r>
      <w:r w:rsidRPr="00781BE1">
        <w:rPr>
          <w:noProof/>
        </w:rPr>
        <w:tab/>
        <w:t>“Git - O nadzoru različic.” [Online]. Available: https://git-scm.com/book/sl/v2/Pri%C4%8Detek-O-nadzoru-razli%C4%8Dic.</w:t>
      </w:r>
    </w:p>
    <w:p w14:paraId="32BE18FB" w14:textId="77777777" w:rsidR="00781BE1" w:rsidRPr="00781BE1" w:rsidRDefault="00781BE1" w:rsidP="00781BE1">
      <w:pPr>
        <w:widowControl w:val="0"/>
        <w:autoSpaceDE w:val="0"/>
        <w:autoSpaceDN w:val="0"/>
        <w:adjustRightInd w:val="0"/>
        <w:ind w:left="640" w:hanging="640"/>
        <w:rPr>
          <w:noProof/>
        </w:rPr>
      </w:pPr>
      <w:r w:rsidRPr="00781BE1">
        <w:rPr>
          <w:noProof/>
        </w:rPr>
        <w:t>[22]</w:t>
      </w:r>
      <w:r w:rsidRPr="00781BE1">
        <w:rPr>
          <w:noProof/>
        </w:rPr>
        <w:tab/>
        <w:t>“Git - Kratka zgodovina Git-a.” [Online]. Available: https://git-scm.com/book/sl/v2/Pri%C4%8Detek-Kratka-zgodovina-Git-a.</w:t>
      </w:r>
    </w:p>
    <w:p w14:paraId="41D12ECC" w14:textId="77777777" w:rsidR="00781BE1" w:rsidRPr="00781BE1" w:rsidRDefault="00781BE1" w:rsidP="00781BE1">
      <w:pPr>
        <w:widowControl w:val="0"/>
        <w:autoSpaceDE w:val="0"/>
        <w:autoSpaceDN w:val="0"/>
        <w:adjustRightInd w:val="0"/>
        <w:ind w:left="640" w:hanging="640"/>
        <w:rPr>
          <w:noProof/>
        </w:rPr>
      </w:pPr>
      <w:r w:rsidRPr="00781BE1">
        <w:rPr>
          <w:noProof/>
        </w:rPr>
        <w:t>[23]</w:t>
      </w:r>
      <w:r w:rsidRPr="00781BE1">
        <w:rPr>
          <w:noProof/>
        </w:rPr>
        <w:tab/>
      </w:r>
      <w:r w:rsidRPr="00781BE1">
        <w:rPr>
          <w:i/>
          <w:iCs/>
          <w:noProof/>
        </w:rPr>
        <w:t>Eclipse Community Survey 2014 results | Ian Skerrett</w:t>
      </w:r>
      <w:r w:rsidRPr="00781BE1">
        <w:rPr>
          <w:noProof/>
        </w:rPr>
        <w:t>. Ianskerrett.wordpress.com, 2014.</w:t>
      </w:r>
    </w:p>
    <w:p w14:paraId="10FD2B3E" w14:textId="77777777" w:rsidR="00781BE1" w:rsidRPr="00781BE1" w:rsidRDefault="00781BE1" w:rsidP="00781BE1">
      <w:pPr>
        <w:widowControl w:val="0"/>
        <w:autoSpaceDE w:val="0"/>
        <w:autoSpaceDN w:val="0"/>
        <w:adjustRightInd w:val="0"/>
        <w:ind w:left="640" w:hanging="640"/>
        <w:rPr>
          <w:noProof/>
        </w:rPr>
      </w:pPr>
      <w:r w:rsidRPr="00781BE1">
        <w:rPr>
          <w:noProof/>
        </w:rPr>
        <w:t>[24]</w:t>
      </w:r>
      <w:r w:rsidRPr="00781BE1">
        <w:rPr>
          <w:noProof/>
        </w:rPr>
        <w:tab/>
        <w:t>“NSUserDefaults Class Reference.” [Online]. Available: https://developer.apple.com/library/mac/documentation/Cocoa/Reference/Foundation/Classes/NSUserDefaults_Class/.</w:t>
      </w:r>
    </w:p>
    <w:p w14:paraId="5B70A8E9" w14:textId="77777777" w:rsidR="00781BE1" w:rsidRPr="00781BE1" w:rsidRDefault="00781BE1" w:rsidP="00781BE1">
      <w:pPr>
        <w:widowControl w:val="0"/>
        <w:autoSpaceDE w:val="0"/>
        <w:autoSpaceDN w:val="0"/>
        <w:adjustRightInd w:val="0"/>
        <w:ind w:left="640" w:hanging="640"/>
        <w:rPr>
          <w:noProof/>
        </w:rPr>
      </w:pPr>
      <w:r w:rsidRPr="00781BE1">
        <w:rPr>
          <w:noProof/>
        </w:rPr>
        <w:t>[25]</w:t>
      </w:r>
      <w:r w:rsidRPr="00781BE1">
        <w:rPr>
          <w:noProof/>
        </w:rPr>
        <w:tab/>
        <w:t>“RouterBoard.com : hAP ac,” 2016. [Online]. Available: http://routerboard.com/RB962UiGS-5HacT2HnT.</w:t>
      </w:r>
    </w:p>
    <w:p w14:paraId="0C0CE61D" w14:textId="77777777" w:rsidR="00781BE1" w:rsidRPr="00781BE1" w:rsidRDefault="00781BE1" w:rsidP="00781BE1">
      <w:pPr>
        <w:widowControl w:val="0"/>
        <w:autoSpaceDE w:val="0"/>
        <w:autoSpaceDN w:val="0"/>
        <w:adjustRightInd w:val="0"/>
        <w:ind w:left="640" w:hanging="640"/>
        <w:rPr>
          <w:noProof/>
        </w:rPr>
      </w:pPr>
      <w:r w:rsidRPr="00781BE1">
        <w:rPr>
          <w:noProof/>
        </w:rPr>
        <w:t>[26]</w:t>
      </w:r>
      <w:r w:rsidRPr="00781BE1">
        <w:rPr>
          <w:noProof/>
        </w:rPr>
        <w:tab/>
        <w:t>“How to Port Forward in Mikrotik Router.” [Online]. Available: http://www.icafemenu.com/how-to-port-forward-in-mikrotik-router.htm.</w:t>
      </w:r>
    </w:p>
    <w:p w14:paraId="6EE64927" w14:textId="54727E35" w:rsidR="003E2601" w:rsidRPr="003E2601" w:rsidRDefault="003E2601" w:rsidP="00781BE1">
      <w:pPr>
        <w:widowControl w:val="0"/>
        <w:autoSpaceDE w:val="0"/>
        <w:autoSpaceDN w:val="0"/>
        <w:adjustRightInd w:val="0"/>
        <w:ind w:left="640" w:hanging="640"/>
        <w:rPr>
          <w:b/>
          <w:sz w:val="28"/>
        </w:rPr>
      </w:pPr>
      <w:r w:rsidRPr="003E2601">
        <w:rPr>
          <w:b/>
        </w:rPr>
        <w:fldChar w:fldCharType="end"/>
      </w:r>
    </w:p>
    <w:sectPr w:rsidR="003E2601" w:rsidRPr="003E2601" w:rsidSect="003762D6">
      <w:headerReference w:type="default" r:id="rId35"/>
      <w:footerReference w:type="default" r:id="rId36"/>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669E79" w14:textId="77777777" w:rsidR="00081D5D" w:rsidRDefault="00081D5D" w:rsidP="00BE546D">
      <w:r>
        <w:separator/>
      </w:r>
    </w:p>
  </w:endnote>
  <w:endnote w:type="continuationSeparator" w:id="0">
    <w:p w14:paraId="2F51D58C" w14:textId="77777777" w:rsidR="00081D5D" w:rsidRDefault="00081D5D"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Batang">
    <w:panose1 w:val="02030600000101010101"/>
    <w:charset w:val="81"/>
    <w:family w:val="auto"/>
    <w:pitch w:val="variable"/>
    <w:sig w:usb0="B00002AF" w:usb1="69D77CFB" w:usb2="00000030" w:usb3="00000000" w:csb0="000800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4A120A" w:rsidRDefault="004A120A"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4A120A" w:rsidRDefault="004A120A" w:rsidP="00437D0A">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4A120A" w:rsidRDefault="004A120A" w:rsidP="003762D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AA768" w14:textId="77777777" w:rsidR="004A120A" w:rsidRDefault="004A120A"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15003">
      <w:rPr>
        <w:rStyle w:val="PageNumber"/>
        <w:noProof/>
      </w:rPr>
      <w:t>iv</w:t>
    </w:r>
    <w:r>
      <w:rPr>
        <w:rStyle w:val="PageNumber"/>
      </w:rPr>
      <w:fldChar w:fldCharType="end"/>
    </w:r>
  </w:p>
  <w:p w14:paraId="4814F867" w14:textId="77777777" w:rsidR="004A120A" w:rsidRDefault="004A120A" w:rsidP="00437D0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69117" w14:textId="77777777" w:rsidR="004A120A" w:rsidRDefault="004A120A"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15003">
      <w:rPr>
        <w:rStyle w:val="PageNumber"/>
        <w:noProof/>
      </w:rPr>
      <w:t>1</w:t>
    </w:r>
    <w:r>
      <w:rPr>
        <w:rStyle w:val="PageNumber"/>
      </w:rPr>
      <w:fldChar w:fldCharType="end"/>
    </w:r>
  </w:p>
  <w:p w14:paraId="19AC99C2" w14:textId="6AE36F63" w:rsidR="004A120A" w:rsidRPr="000867F4" w:rsidRDefault="004A120A" w:rsidP="00CD772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4A120A" w:rsidRDefault="004A120A"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D125E">
      <w:rPr>
        <w:rStyle w:val="PageNumber"/>
        <w:noProof/>
      </w:rPr>
      <w:t>23</w:t>
    </w:r>
    <w:r>
      <w:rPr>
        <w:rStyle w:val="PageNumber"/>
      </w:rPr>
      <w:fldChar w:fldCharType="end"/>
    </w:r>
  </w:p>
  <w:p w14:paraId="7972DA6B" w14:textId="77777777" w:rsidR="004A120A" w:rsidRDefault="004A120A" w:rsidP="003762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1EF5B8" w14:textId="77777777" w:rsidR="00081D5D" w:rsidRDefault="00081D5D" w:rsidP="00BE546D">
      <w:r>
        <w:separator/>
      </w:r>
    </w:p>
  </w:footnote>
  <w:footnote w:type="continuationSeparator" w:id="0">
    <w:p w14:paraId="64A3748A" w14:textId="77777777" w:rsidR="00081D5D" w:rsidRDefault="00081D5D" w:rsidP="00BE54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4A120A" w:rsidRPr="00DA3934" w:rsidRDefault="004A120A" w:rsidP="00DA39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3">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2"/>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3"/>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8"/>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7B39"/>
    <w:rsid w:val="00011158"/>
    <w:rsid w:val="00012CEA"/>
    <w:rsid w:val="00014347"/>
    <w:rsid w:val="000147C5"/>
    <w:rsid w:val="00015FE8"/>
    <w:rsid w:val="00016339"/>
    <w:rsid w:val="0001686A"/>
    <w:rsid w:val="00017F03"/>
    <w:rsid w:val="0002255A"/>
    <w:rsid w:val="00022D6D"/>
    <w:rsid w:val="000250A8"/>
    <w:rsid w:val="00027B35"/>
    <w:rsid w:val="00030017"/>
    <w:rsid w:val="00030698"/>
    <w:rsid w:val="0003217D"/>
    <w:rsid w:val="00034E1C"/>
    <w:rsid w:val="00036EEB"/>
    <w:rsid w:val="000405DC"/>
    <w:rsid w:val="00042C74"/>
    <w:rsid w:val="000459FC"/>
    <w:rsid w:val="000472E9"/>
    <w:rsid w:val="0004754B"/>
    <w:rsid w:val="00055113"/>
    <w:rsid w:val="00056C51"/>
    <w:rsid w:val="0005713A"/>
    <w:rsid w:val="00057E4C"/>
    <w:rsid w:val="000763CE"/>
    <w:rsid w:val="0007705C"/>
    <w:rsid w:val="00081C79"/>
    <w:rsid w:val="00081D5D"/>
    <w:rsid w:val="00084EBA"/>
    <w:rsid w:val="000867F4"/>
    <w:rsid w:val="00090E1D"/>
    <w:rsid w:val="000927FB"/>
    <w:rsid w:val="00095AF4"/>
    <w:rsid w:val="000962B2"/>
    <w:rsid w:val="000A5497"/>
    <w:rsid w:val="000B0326"/>
    <w:rsid w:val="000B33F4"/>
    <w:rsid w:val="000C5C68"/>
    <w:rsid w:val="000C7827"/>
    <w:rsid w:val="000D0881"/>
    <w:rsid w:val="000D5ACD"/>
    <w:rsid w:val="000E049C"/>
    <w:rsid w:val="000F5A5C"/>
    <w:rsid w:val="000F7139"/>
    <w:rsid w:val="0010226F"/>
    <w:rsid w:val="0010286D"/>
    <w:rsid w:val="001033F2"/>
    <w:rsid w:val="00103B6B"/>
    <w:rsid w:val="00105358"/>
    <w:rsid w:val="00110CE1"/>
    <w:rsid w:val="00111805"/>
    <w:rsid w:val="00111DEB"/>
    <w:rsid w:val="00112BC5"/>
    <w:rsid w:val="00112EC2"/>
    <w:rsid w:val="00113B94"/>
    <w:rsid w:val="001178C3"/>
    <w:rsid w:val="00120F47"/>
    <w:rsid w:val="00121F09"/>
    <w:rsid w:val="00122ECF"/>
    <w:rsid w:val="001233BC"/>
    <w:rsid w:val="00127AA2"/>
    <w:rsid w:val="0014061E"/>
    <w:rsid w:val="00141D21"/>
    <w:rsid w:val="001437C5"/>
    <w:rsid w:val="00144AB1"/>
    <w:rsid w:val="00145F60"/>
    <w:rsid w:val="00146D43"/>
    <w:rsid w:val="001506DE"/>
    <w:rsid w:val="00152AEB"/>
    <w:rsid w:val="001535DC"/>
    <w:rsid w:val="00154D37"/>
    <w:rsid w:val="001631CC"/>
    <w:rsid w:val="00167925"/>
    <w:rsid w:val="001848AD"/>
    <w:rsid w:val="00185ECF"/>
    <w:rsid w:val="001866C6"/>
    <w:rsid w:val="00193B67"/>
    <w:rsid w:val="001A3959"/>
    <w:rsid w:val="001A4AE2"/>
    <w:rsid w:val="001A4B84"/>
    <w:rsid w:val="001B2322"/>
    <w:rsid w:val="001B26EC"/>
    <w:rsid w:val="001B7BF1"/>
    <w:rsid w:val="001C22DE"/>
    <w:rsid w:val="001D133D"/>
    <w:rsid w:val="001D3DEC"/>
    <w:rsid w:val="001D5871"/>
    <w:rsid w:val="001E0522"/>
    <w:rsid w:val="001E39E0"/>
    <w:rsid w:val="001E5AD2"/>
    <w:rsid w:val="001F0295"/>
    <w:rsid w:val="001F2AA9"/>
    <w:rsid w:val="001F30A3"/>
    <w:rsid w:val="001F3497"/>
    <w:rsid w:val="001F37E7"/>
    <w:rsid w:val="001F5FCD"/>
    <w:rsid w:val="0020427D"/>
    <w:rsid w:val="00204942"/>
    <w:rsid w:val="002051DA"/>
    <w:rsid w:val="002108F4"/>
    <w:rsid w:val="00211126"/>
    <w:rsid w:val="0021519A"/>
    <w:rsid w:val="00216ED9"/>
    <w:rsid w:val="0021747A"/>
    <w:rsid w:val="00225A34"/>
    <w:rsid w:val="00227D50"/>
    <w:rsid w:val="00231590"/>
    <w:rsid w:val="002337B7"/>
    <w:rsid w:val="002347DE"/>
    <w:rsid w:val="002368AC"/>
    <w:rsid w:val="00243987"/>
    <w:rsid w:val="0025067F"/>
    <w:rsid w:val="00250A00"/>
    <w:rsid w:val="00251DA6"/>
    <w:rsid w:val="002525B9"/>
    <w:rsid w:val="0025262E"/>
    <w:rsid w:val="002546A8"/>
    <w:rsid w:val="00254728"/>
    <w:rsid w:val="002573EE"/>
    <w:rsid w:val="002608FC"/>
    <w:rsid w:val="00260AD7"/>
    <w:rsid w:val="00262F1F"/>
    <w:rsid w:val="00265DAC"/>
    <w:rsid w:val="0027293A"/>
    <w:rsid w:val="00272E3F"/>
    <w:rsid w:val="00277CDF"/>
    <w:rsid w:val="0028081F"/>
    <w:rsid w:val="00280AAA"/>
    <w:rsid w:val="002847F9"/>
    <w:rsid w:val="002872A0"/>
    <w:rsid w:val="0029059B"/>
    <w:rsid w:val="002A11E2"/>
    <w:rsid w:val="002A2115"/>
    <w:rsid w:val="002A4B11"/>
    <w:rsid w:val="002A67C8"/>
    <w:rsid w:val="002B0BD5"/>
    <w:rsid w:val="002B21A2"/>
    <w:rsid w:val="002B38D9"/>
    <w:rsid w:val="002B61E8"/>
    <w:rsid w:val="002B74AA"/>
    <w:rsid w:val="002B75AC"/>
    <w:rsid w:val="002C64CE"/>
    <w:rsid w:val="002C68F4"/>
    <w:rsid w:val="002C6A33"/>
    <w:rsid w:val="002C7155"/>
    <w:rsid w:val="002E34FE"/>
    <w:rsid w:val="002E6522"/>
    <w:rsid w:val="002F0209"/>
    <w:rsid w:val="002F0529"/>
    <w:rsid w:val="002F2419"/>
    <w:rsid w:val="002F2CC9"/>
    <w:rsid w:val="002F3F8F"/>
    <w:rsid w:val="002F5459"/>
    <w:rsid w:val="00302278"/>
    <w:rsid w:val="0030335A"/>
    <w:rsid w:val="003062B5"/>
    <w:rsid w:val="00307B7A"/>
    <w:rsid w:val="00310D58"/>
    <w:rsid w:val="00316790"/>
    <w:rsid w:val="00317DA9"/>
    <w:rsid w:val="00317E63"/>
    <w:rsid w:val="003245B6"/>
    <w:rsid w:val="00325EE9"/>
    <w:rsid w:val="0033166D"/>
    <w:rsid w:val="003331D8"/>
    <w:rsid w:val="0033481B"/>
    <w:rsid w:val="003366EA"/>
    <w:rsid w:val="0033674A"/>
    <w:rsid w:val="003373AA"/>
    <w:rsid w:val="00340A64"/>
    <w:rsid w:val="003412E4"/>
    <w:rsid w:val="00341966"/>
    <w:rsid w:val="00344508"/>
    <w:rsid w:val="00344972"/>
    <w:rsid w:val="0035016C"/>
    <w:rsid w:val="00350D4A"/>
    <w:rsid w:val="00352DE3"/>
    <w:rsid w:val="00355FC9"/>
    <w:rsid w:val="003604A1"/>
    <w:rsid w:val="00360BF9"/>
    <w:rsid w:val="00363CB0"/>
    <w:rsid w:val="00366322"/>
    <w:rsid w:val="003711A6"/>
    <w:rsid w:val="003738AA"/>
    <w:rsid w:val="003762D6"/>
    <w:rsid w:val="003809AD"/>
    <w:rsid w:val="00383892"/>
    <w:rsid w:val="003841C1"/>
    <w:rsid w:val="00387D12"/>
    <w:rsid w:val="003A2B5C"/>
    <w:rsid w:val="003B09A1"/>
    <w:rsid w:val="003B0BF3"/>
    <w:rsid w:val="003C3A12"/>
    <w:rsid w:val="003C6832"/>
    <w:rsid w:val="003C7466"/>
    <w:rsid w:val="003D1068"/>
    <w:rsid w:val="003D1EDE"/>
    <w:rsid w:val="003D1FE8"/>
    <w:rsid w:val="003D408A"/>
    <w:rsid w:val="003E0CC2"/>
    <w:rsid w:val="003E2074"/>
    <w:rsid w:val="003E2601"/>
    <w:rsid w:val="003E5F32"/>
    <w:rsid w:val="003E638B"/>
    <w:rsid w:val="003F2E02"/>
    <w:rsid w:val="003F3C6F"/>
    <w:rsid w:val="003F42AF"/>
    <w:rsid w:val="003F4D08"/>
    <w:rsid w:val="004010EC"/>
    <w:rsid w:val="004024ED"/>
    <w:rsid w:val="00402B9E"/>
    <w:rsid w:val="00403451"/>
    <w:rsid w:val="004052B4"/>
    <w:rsid w:val="00405A9B"/>
    <w:rsid w:val="00411B19"/>
    <w:rsid w:val="00413630"/>
    <w:rsid w:val="00420DAA"/>
    <w:rsid w:val="004237F6"/>
    <w:rsid w:val="004265B7"/>
    <w:rsid w:val="00430330"/>
    <w:rsid w:val="00433EE3"/>
    <w:rsid w:val="00437D0A"/>
    <w:rsid w:val="00441166"/>
    <w:rsid w:val="00442211"/>
    <w:rsid w:val="00447A42"/>
    <w:rsid w:val="0045182F"/>
    <w:rsid w:val="00451B0A"/>
    <w:rsid w:val="004543B8"/>
    <w:rsid w:val="004568FF"/>
    <w:rsid w:val="00456E92"/>
    <w:rsid w:val="004608CF"/>
    <w:rsid w:val="00461A61"/>
    <w:rsid w:val="00462EB2"/>
    <w:rsid w:val="00471339"/>
    <w:rsid w:val="00474441"/>
    <w:rsid w:val="004744B5"/>
    <w:rsid w:val="0047726A"/>
    <w:rsid w:val="004809A3"/>
    <w:rsid w:val="004815A2"/>
    <w:rsid w:val="00484EB2"/>
    <w:rsid w:val="004861E0"/>
    <w:rsid w:val="004873E7"/>
    <w:rsid w:val="0049010B"/>
    <w:rsid w:val="00491650"/>
    <w:rsid w:val="0049305B"/>
    <w:rsid w:val="00493D75"/>
    <w:rsid w:val="004944F9"/>
    <w:rsid w:val="00497C62"/>
    <w:rsid w:val="004A120A"/>
    <w:rsid w:val="004A1A7B"/>
    <w:rsid w:val="004A2B66"/>
    <w:rsid w:val="004A3E88"/>
    <w:rsid w:val="004B034A"/>
    <w:rsid w:val="004B4398"/>
    <w:rsid w:val="004C0C94"/>
    <w:rsid w:val="004C348A"/>
    <w:rsid w:val="004D08DC"/>
    <w:rsid w:val="004E2036"/>
    <w:rsid w:val="004E2F64"/>
    <w:rsid w:val="004E2F74"/>
    <w:rsid w:val="004E523F"/>
    <w:rsid w:val="004E6AA9"/>
    <w:rsid w:val="004E6DE5"/>
    <w:rsid w:val="00501B4D"/>
    <w:rsid w:val="00502FBC"/>
    <w:rsid w:val="00504A85"/>
    <w:rsid w:val="005050D9"/>
    <w:rsid w:val="0050610A"/>
    <w:rsid w:val="0050790D"/>
    <w:rsid w:val="0051102A"/>
    <w:rsid w:val="00511889"/>
    <w:rsid w:val="005122BC"/>
    <w:rsid w:val="005127CD"/>
    <w:rsid w:val="00513D3D"/>
    <w:rsid w:val="0051616E"/>
    <w:rsid w:val="005169DD"/>
    <w:rsid w:val="0052016A"/>
    <w:rsid w:val="0052103E"/>
    <w:rsid w:val="0052458B"/>
    <w:rsid w:val="00524FD9"/>
    <w:rsid w:val="00547429"/>
    <w:rsid w:val="005507E6"/>
    <w:rsid w:val="00550AAC"/>
    <w:rsid w:val="00550C19"/>
    <w:rsid w:val="005539FB"/>
    <w:rsid w:val="00556609"/>
    <w:rsid w:val="0056118B"/>
    <w:rsid w:val="0056175A"/>
    <w:rsid w:val="00562064"/>
    <w:rsid w:val="00563EF4"/>
    <w:rsid w:val="00564F29"/>
    <w:rsid w:val="005749E1"/>
    <w:rsid w:val="005758FA"/>
    <w:rsid w:val="00586808"/>
    <w:rsid w:val="00586D4B"/>
    <w:rsid w:val="00590D16"/>
    <w:rsid w:val="00592B4C"/>
    <w:rsid w:val="00596B3B"/>
    <w:rsid w:val="005976DA"/>
    <w:rsid w:val="00597C0C"/>
    <w:rsid w:val="005A0905"/>
    <w:rsid w:val="005A23EF"/>
    <w:rsid w:val="005A2FB9"/>
    <w:rsid w:val="005A4860"/>
    <w:rsid w:val="005A4B24"/>
    <w:rsid w:val="005B3754"/>
    <w:rsid w:val="005B683A"/>
    <w:rsid w:val="005B789E"/>
    <w:rsid w:val="005C26AA"/>
    <w:rsid w:val="005C322B"/>
    <w:rsid w:val="005C5CAE"/>
    <w:rsid w:val="005D073A"/>
    <w:rsid w:val="005D1E66"/>
    <w:rsid w:val="005D40FF"/>
    <w:rsid w:val="005D5282"/>
    <w:rsid w:val="005D7E02"/>
    <w:rsid w:val="005E2D9A"/>
    <w:rsid w:val="005E306A"/>
    <w:rsid w:val="005E4EF3"/>
    <w:rsid w:val="005E6918"/>
    <w:rsid w:val="005F2D83"/>
    <w:rsid w:val="005F3B54"/>
    <w:rsid w:val="00600AA1"/>
    <w:rsid w:val="00600E96"/>
    <w:rsid w:val="0061184F"/>
    <w:rsid w:val="00612A88"/>
    <w:rsid w:val="00614B51"/>
    <w:rsid w:val="00616837"/>
    <w:rsid w:val="00626660"/>
    <w:rsid w:val="006274F7"/>
    <w:rsid w:val="00631D34"/>
    <w:rsid w:val="00641188"/>
    <w:rsid w:val="006435AA"/>
    <w:rsid w:val="00643CA8"/>
    <w:rsid w:val="006611E2"/>
    <w:rsid w:val="00661BBB"/>
    <w:rsid w:val="00666D82"/>
    <w:rsid w:val="00667774"/>
    <w:rsid w:val="00670850"/>
    <w:rsid w:val="006733A6"/>
    <w:rsid w:val="00675E07"/>
    <w:rsid w:val="00681B14"/>
    <w:rsid w:val="006838DA"/>
    <w:rsid w:val="006846AB"/>
    <w:rsid w:val="00684F0D"/>
    <w:rsid w:val="00696F9A"/>
    <w:rsid w:val="00697017"/>
    <w:rsid w:val="00697896"/>
    <w:rsid w:val="006A1287"/>
    <w:rsid w:val="006A15AD"/>
    <w:rsid w:val="006A4E2D"/>
    <w:rsid w:val="006B04AD"/>
    <w:rsid w:val="006B04D8"/>
    <w:rsid w:val="006B2E29"/>
    <w:rsid w:val="006C40FE"/>
    <w:rsid w:val="006C5B0F"/>
    <w:rsid w:val="006D2FFF"/>
    <w:rsid w:val="006E4C77"/>
    <w:rsid w:val="006E5230"/>
    <w:rsid w:val="006F1F34"/>
    <w:rsid w:val="006F3D0C"/>
    <w:rsid w:val="006F3D54"/>
    <w:rsid w:val="006F5735"/>
    <w:rsid w:val="0070031D"/>
    <w:rsid w:val="00703D60"/>
    <w:rsid w:val="007067E5"/>
    <w:rsid w:val="00712AEF"/>
    <w:rsid w:val="00713C60"/>
    <w:rsid w:val="00716518"/>
    <w:rsid w:val="00721E84"/>
    <w:rsid w:val="00731C1F"/>
    <w:rsid w:val="00731F6A"/>
    <w:rsid w:val="00732E15"/>
    <w:rsid w:val="00735197"/>
    <w:rsid w:val="007370A0"/>
    <w:rsid w:val="0074455A"/>
    <w:rsid w:val="00745AE1"/>
    <w:rsid w:val="007468CB"/>
    <w:rsid w:val="00746FA6"/>
    <w:rsid w:val="0076356E"/>
    <w:rsid w:val="00766402"/>
    <w:rsid w:val="007712BB"/>
    <w:rsid w:val="00771C15"/>
    <w:rsid w:val="0077290F"/>
    <w:rsid w:val="00781BE1"/>
    <w:rsid w:val="0078329B"/>
    <w:rsid w:val="00783B73"/>
    <w:rsid w:val="00786341"/>
    <w:rsid w:val="007867E3"/>
    <w:rsid w:val="00796E8C"/>
    <w:rsid w:val="007A71D9"/>
    <w:rsid w:val="007A7978"/>
    <w:rsid w:val="007B3058"/>
    <w:rsid w:val="007B7254"/>
    <w:rsid w:val="007C021C"/>
    <w:rsid w:val="007C279C"/>
    <w:rsid w:val="007C5A88"/>
    <w:rsid w:val="007C5FEC"/>
    <w:rsid w:val="007C688D"/>
    <w:rsid w:val="007C773C"/>
    <w:rsid w:val="007D2BB1"/>
    <w:rsid w:val="007D33CC"/>
    <w:rsid w:val="007D69F5"/>
    <w:rsid w:val="007D6DA9"/>
    <w:rsid w:val="007D777B"/>
    <w:rsid w:val="007E2AEF"/>
    <w:rsid w:val="007E4FC5"/>
    <w:rsid w:val="007E59A1"/>
    <w:rsid w:val="007E748A"/>
    <w:rsid w:val="007E7A80"/>
    <w:rsid w:val="007F0D5D"/>
    <w:rsid w:val="00804814"/>
    <w:rsid w:val="008052BF"/>
    <w:rsid w:val="0080645D"/>
    <w:rsid w:val="008108AE"/>
    <w:rsid w:val="008118EB"/>
    <w:rsid w:val="00812B9F"/>
    <w:rsid w:val="00814860"/>
    <w:rsid w:val="00817B4D"/>
    <w:rsid w:val="0082108E"/>
    <w:rsid w:val="00823009"/>
    <w:rsid w:val="008232B0"/>
    <w:rsid w:val="00823AD3"/>
    <w:rsid w:val="00826F33"/>
    <w:rsid w:val="008305EB"/>
    <w:rsid w:val="00833172"/>
    <w:rsid w:val="008362DD"/>
    <w:rsid w:val="008404B2"/>
    <w:rsid w:val="00842D2E"/>
    <w:rsid w:val="00843252"/>
    <w:rsid w:val="0084723D"/>
    <w:rsid w:val="00847B35"/>
    <w:rsid w:val="00850A05"/>
    <w:rsid w:val="008534EF"/>
    <w:rsid w:val="0085456F"/>
    <w:rsid w:val="008627F7"/>
    <w:rsid w:val="0086340F"/>
    <w:rsid w:val="00863ED8"/>
    <w:rsid w:val="0087108A"/>
    <w:rsid w:val="00872401"/>
    <w:rsid w:val="00874D3B"/>
    <w:rsid w:val="00877658"/>
    <w:rsid w:val="00881DC0"/>
    <w:rsid w:val="0088243C"/>
    <w:rsid w:val="00884F72"/>
    <w:rsid w:val="00892C2B"/>
    <w:rsid w:val="008974D5"/>
    <w:rsid w:val="008A7449"/>
    <w:rsid w:val="008A79BB"/>
    <w:rsid w:val="008B0544"/>
    <w:rsid w:val="008B7143"/>
    <w:rsid w:val="008C475C"/>
    <w:rsid w:val="008C637E"/>
    <w:rsid w:val="008D096F"/>
    <w:rsid w:val="008D430F"/>
    <w:rsid w:val="008E7A1E"/>
    <w:rsid w:val="008F337A"/>
    <w:rsid w:val="00904D09"/>
    <w:rsid w:val="00911223"/>
    <w:rsid w:val="009117FA"/>
    <w:rsid w:val="009129D3"/>
    <w:rsid w:val="00917C99"/>
    <w:rsid w:val="0092150C"/>
    <w:rsid w:val="00922954"/>
    <w:rsid w:val="00930FFB"/>
    <w:rsid w:val="0093725B"/>
    <w:rsid w:val="0094130C"/>
    <w:rsid w:val="009424BC"/>
    <w:rsid w:val="00946048"/>
    <w:rsid w:val="00947118"/>
    <w:rsid w:val="009523D2"/>
    <w:rsid w:val="0096008C"/>
    <w:rsid w:val="00960DE5"/>
    <w:rsid w:val="00962066"/>
    <w:rsid w:val="00963094"/>
    <w:rsid w:val="00966624"/>
    <w:rsid w:val="00980FCE"/>
    <w:rsid w:val="00982691"/>
    <w:rsid w:val="009826FE"/>
    <w:rsid w:val="0098337D"/>
    <w:rsid w:val="00983D20"/>
    <w:rsid w:val="00986838"/>
    <w:rsid w:val="00986C9D"/>
    <w:rsid w:val="00995EA9"/>
    <w:rsid w:val="009975AC"/>
    <w:rsid w:val="009A53B9"/>
    <w:rsid w:val="009A5639"/>
    <w:rsid w:val="009A7D42"/>
    <w:rsid w:val="009B2118"/>
    <w:rsid w:val="009B54D2"/>
    <w:rsid w:val="009B5586"/>
    <w:rsid w:val="009B700A"/>
    <w:rsid w:val="009B7FB0"/>
    <w:rsid w:val="009C60A8"/>
    <w:rsid w:val="009D1B53"/>
    <w:rsid w:val="009D6AC9"/>
    <w:rsid w:val="009E27DD"/>
    <w:rsid w:val="009E4356"/>
    <w:rsid w:val="009E59FB"/>
    <w:rsid w:val="009F25C8"/>
    <w:rsid w:val="009F2E6B"/>
    <w:rsid w:val="009F58FD"/>
    <w:rsid w:val="009F65B0"/>
    <w:rsid w:val="00A01BCE"/>
    <w:rsid w:val="00A04B3F"/>
    <w:rsid w:val="00A077D7"/>
    <w:rsid w:val="00A10916"/>
    <w:rsid w:val="00A13971"/>
    <w:rsid w:val="00A13AA9"/>
    <w:rsid w:val="00A15003"/>
    <w:rsid w:val="00A328BE"/>
    <w:rsid w:val="00A33444"/>
    <w:rsid w:val="00A352CD"/>
    <w:rsid w:val="00A35C20"/>
    <w:rsid w:val="00A40D3B"/>
    <w:rsid w:val="00A52451"/>
    <w:rsid w:val="00A53F0A"/>
    <w:rsid w:val="00A54D0C"/>
    <w:rsid w:val="00A633DC"/>
    <w:rsid w:val="00A64B0E"/>
    <w:rsid w:val="00A66595"/>
    <w:rsid w:val="00A71E88"/>
    <w:rsid w:val="00A74E2E"/>
    <w:rsid w:val="00A75A72"/>
    <w:rsid w:val="00A91824"/>
    <w:rsid w:val="00A92C7E"/>
    <w:rsid w:val="00A94E6C"/>
    <w:rsid w:val="00AA008C"/>
    <w:rsid w:val="00AA3E31"/>
    <w:rsid w:val="00AA4021"/>
    <w:rsid w:val="00AA553A"/>
    <w:rsid w:val="00AB0F0B"/>
    <w:rsid w:val="00AB1045"/>
    <w:rsid w:val="00AB48B6"/>
    <w:rsid w:val="00AB4C20"/>
    <w:rsid w:val="00AC0FB1"/>
    <w:rsid w:val="00AC2B64"/>
    <w:rsid w:val="00AC4C64"/>
    <w:rsid w:val="00AC5FCF"/>
    <w:rsid w:val="00AD0B3A"/>
    <w:rsid w:val="00AD49F0"/>
    <w:rsid w:val="00AE02C6"/>
    <w:rsid w:val="00AE3509"/>
    <w:rsid w:val="00AE61BA"/>
    <w:rsid w:val="00AE7DD8"/>
    <w:rsid w:val="00AF2D09"/>
    <w:rsid w:val="00AF4B4C"/>
    <w:rsid w:val="00AF53A8"/>
    <w:rsid w:val="00AF71D6"/>
    <w:rsid w:val="00AF7CE5"/>
    <w:rsid w:val="00B004E5"/>
    <w:rsid w:val="00B00605"/>
    <w:rsid w:val="00B0062B"/>
    <w:rsid w:val="00B02843"/>
    <w:rsid w:val="00B06683"/>
    <w:rsid w:val="00B07AAA"/>
    <w:rsid w:val="00B127C4"/>
    <w:rsid w:val="00B170A1"/>
    <w:rsid w:val="00B21C57"/>
    <w:rsid w:val="00B22FBF"/>
    <w:rsid w:val="00B236FD"/>
    <w:rsid w:val="00B23907"/>
    <w:rsid w:val="00B25417"/>
    <w:rsid w:val="00B27BFA"/>
    <w:rsid w:val="00B40882"/>
    <w:rsid w:val="00B6063C"/>
    <w:rsid w:val="00B60A52"/>
    <w:rsid w:val="00B60C50"/>
    <w:rsid w:val="00B61171"/>
    <w:rsid w:val="00B64193"/>
    <w:rsid w:val="00B66DC1"/>
    <w:rsid w:val="00B74CFB"/>
    <w:rsid w:val="00B769CC"/>
    <w:rsid w:val="00B820CB"/>
    <w:rsid w:val="00B91004"/>
    <w:rsid w:val="00B9205D"/>
    <w:rsid w:val="00B963AB"/>
    <w:rsid w:val="00B97E65"/>
    <w:rsid w:val="00BA14CA"/>
    <w:rsid w:val="00BA6682"/>
    <w:rsid w:val="00BB2355"/>
    <w:rsid w:val="00BB4F24"/>
    <w:rsid w:val="00BC0866"/>
    <w:rsid w:val="00BC4C1C"/>
    <w:rsid w:val="00BC4F6F"/>
    <w:rsid w:val="00BC7203"/>
    <w:rsid w:val="00BD0A6E"/>
    <w:rsid w:val="00BD1A82"/>
    <w:rsid w:val="00BD520E"/>
    <w:rsid w:val="00BE1560"/>
    <w:rsid w:val="00BE23A1"/>
    <w:rsid w:val="00BE42B5"/>
    <w:rsid w:val="00BE546D"/>
    <w:rsid w:val="00BF5A7C"/>
    <w:rsid w:val="00BF6DF2"/>
    <w:rsid w:val="00C113D1"/>
    <w:rsid w:val="00C1441E"/>
    <w:rsid w:val="00C15BD9"/>
    <w:rsid w:val="00C20941"/>
    <w:rsid w:val="00C2353D"/>
    <w:rsid w:val="00C25758"/>
    <w:rsid w:val="00C322E3"/>
    <w:rsid w:val="00C464A6"/>
    <w:rsid w:val="00C50D58"/>
    <w:rsid w:val="00C60AB3"/>
    <w:rsid w:val="00C6100A"/>
    <w:rsid w:val="00C61C22"/>
    <w:rsid w:val="00C678E4"/>
    <w:rsid w:val="00C751A4"/>
    <w:rsid w:val="00C75B28"/>
    <w:rsid w:val="00C77DEF"/>
    <w:rsid w:val="00C82A0C"/>
    <w:rsid w:val="00C90D66"/>
    <w:rsid w:val="00C92B35"/>
    <w:rsid w:val="00C9641C"/>
    <w:rsid w:val="00C97C13"/>
    <w:rsid w:val="00CA22B2"/>
    <w:rsid w:val="00CA2CCF"/>
    <w:rsid w:val="00CA4562"/>
    <w:rsid w:val="00CA47F7"/>
    <w:rsid w:val="00CB224D"/>
    <w:rsid w:val="00CB2FEC"/>
    <w:rsid w:val="00CB372E"/>
    <w:rsid w:val="00CB597F"/>
    <w:rsid w:val="00CC40C1"/>
    <w:rsid w:val="00CC748A"/>
    <w:rsid w:val="00CC766B"/>
    <w:rsid w:val="00CD125E"/>
    <w:rsid w:val="00CD244F"/>
    <w:rsid w:val="00CD5572"/>
    <w:rsid w:val="00CD772B"/>
    <w:rsid w:val="00CE1F5D"/>
    <w:rsid w:val="00CE490C"/>
    <w:rsid w:val="00CE5D66"/>
    <w:rsid w:val="00CE669E"/>
    <w:rsid w:val="00CE79E6"/>
    <w:rsid w:val="00CF0715"/>
    <w:rsid w:val="00CF0E81"/>
    <w:rsid w:val="00CF247B"/>
    <w:rsid w:val="00CF429D"/>
    <w:rsid w:val="00CF457E"/>
    <w:rsid w:val="00CF4695"/>
    <w:rsid w:val="00CF67A3"/>
    <w:rsid w:val="00D03F7D"/>
    <w:rsid w:val="00D067B4"/>
    <w:rsid w:val="00D07ABF"/>
    <w:rsid w:val="00D10690"/>
    <w:rsid w:val="00D14A70"/>
    <w:rsid w:val="00D16DE5"/>
    <w:rsid w:val="00D247D2"/>
    <w:rsid w:val="00D24C2E"/>
    <w:rsid w:val="00D3162D"/>
    <w:rsid w:val="00D37D8D"/>
    <w:rsid w:val="00D42CEA"/>
    <w:rsid w:val="00D4775E"/>
    <w:rsid w:val="00D50A6B"/>
    <w:rsid w:val="00D52A20"/>
    <w:rsid w:val="00D54849"/>
    <w:rsid w:val="00D55D8D"/>
    <w:rsid w:val="00D701B3"/>
    <w:rsid w:val="00D724AC"/>
    <w:rsid w:val="00D74214"/>
    <w:rsid w:val="00D74EE2"/>
    <w:rsid w:val="00D74F3B"/>
    <w:rsid w:val="00D75A96"/>
    <w:rsid w:val="00D80A59"/>
    <w:rsid w:val="00D80E91"/>
    <w:rsid w:val="00D83A36"/>
    <w:rsid w:val="00D9320A"/>
    <w:rsid w:val="00D951E2"/>
    <w:rsid w:val="00D95BC4"/>
    <w:rsid w:val="00D96DA2"/>
    <w:rsid w:val="00DA3934"/>
    <w:rsid w:val="00DB57CF"/>
    <w:rsid w:val="00DB60B3"/>
    <w:rsid w:val="00DC0AE0"/>
    <w:rsid w:val="00DC109A"/>
    <w:rsid w:val="00DC1F3F"/>
    <w:rsid w:val="00DC3066"/>
    <w:rsid w:val="00DC38A9"/>
    <w:rsid w:val="00DC6C03"/>
    <w:rsid w:val="00DC7CBE"/>
    <w:rsid w:val="00DD49D6"/>
    <w:rsid w:val="00DD54F6"/>
    <w:rsid w:val="00DD67E1"/>
    <w:rsid w:val="00DE4F8E"/>
    <w:rsid w:val="00DF28A7"/>
    <w:rsid w:val="00DF419E"/>
    <w:rsid w:val="00DF47E0"/>
    <w:rsid w:val="00DF4EBD"/>
    <w:rsid w:val="00DF5ADC"/>
    <w:rsid w:val="00E00435"/>
    <w:rsid w:val="00E008E4"/>
    <w:rsid w:val="00E01CBC"/>
    <w:rsid w:val="00E05FB2"/>
    <w:rsid w:val="00E06493"/>
    <w:rsid w:val="00E06601"/>
    <w:rsid w:val="00E066C0"/>
    <w:rsid w:val="00E1027C"/>
    <w:rsid w:val="00E11965"/>
    <w:rsid w:val="00E1258F"/>
    <w:rsid w:val="00E133AB"/>
    <w:rsid w:val="00E21330"/>
    <w:rsid w:val="00E224A5"/>
    <w:rsid w:val="00E22CF5"/>
    <w:rsid w:val="00E234E8"/>
    <w:rsid w:val="00E26117"/>
    <w:rsid w:val="00E27126"/>
    <w:rsid w:val="00E3018A"/>
    <w:rsid w:val="00E301C0"/>
    <w:rsid w:val="00E303AD"/>
    <w:rsid w:val="00E30E7B"/>
    <w:rsid w:val="00E32E29"/>
    <w:rsid w:val="00E36716"/>
    <w:rsid w:val="00E429FF"/>
    <w:rsid w:val="00E459A7"/>
    <w:rsid w:val="00E46218"/>
    <w:rsid w:val="00E5154C"/>
    <w:rsid w:val="00E545EA"/>
    <w:rsid w:val="00E5696E"/>
    <w:rsid w:val="00E6250E"/>
    <w:rsid w:val="00E66EFC"/>
    <w:rsid w:val="00E67F02"/>
    <w:rsid w:val="00E70FFB"/>
    <w:rsid w:val="00E71B4F"/>
    <w:rsid w:val="00E72365"/>
    <w:rsid w:val="00E723DF"/>
    <w:rsid w:val="00E72E20"/>
    <w:rsid w:val="00E83A44"/>
    <w:rsid w:val="00E8577A"/>
    <w:rsid w:val="00E90C91"/>
    <w:rsid w:val="00E927EC"/>
    <w:rsid w:val="00E9598D"/>
    <w:rsid w:val="00EA41F9"/>
    <w:rsid w:val="00EA5050"/>
    <w:rsid w:val="00EA57D5"/>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95"/>
    <w:rsid w:val="00EE0937"/>
    <w:rsid w:val="00EE16BF"/>
    <w:rsid w:val="00EE2842"/>
    <w:rsid w:val="00EE3040"/>
    <w:rsid w:val="00EF324F"/>
    <w:rsid w:val="00EF3887"/>
    <w:rsid w:val="00F00263"/>
    <w:rsid w:val="00F0301E"/>
    <w:rsid w:val="00F03695"/>
    <w:rsid w:val="00F071A3"/>
    <w:rsid w:val="00F10FC4"/>
    <w:rsid w:val="00F11DCA"/>
    <w:rsid w:val="00F122FA"/>
    <w:rsid w:val="00F1232A"/>
    <w:rsid w:val="00F1436E"/>
    <w:rsid w:val="00F151FB"/>
    <w:rsid w:val="00F162D0"/>
    <w:rsid w:val="00F17719"/>
    <w:rsid w:val="00F20557"/>
    <w:rsid w:val="00F21823"/>
    <w:rsid w:val="00F409E9"/>
    <w:rsid w:val="00F45B2E"/>
    <w:rsid w:val="00F47202"/>
    <w:rsid w:val="00F47AA5"/>
    <w:rsid w:val="00F513D7"/>
    <w:rsid w:val="00F5221C"/>
    <w:rsid w:val="00F53D45"/>
    <w:rsid w:val="00F604C9"/>
    <w:rsid w:val="00F648CF"/>
    <w:rsid w:val="00F7576C"/>
    <w:rsid w:val="00F7767C"/>
    <w:rsid w:val="00F82A10"/>
    <w:rsid w:val="00F83B28"/>
    <w:rsid w:val="00F84B17"/>
    <w:rsid w:val="00F87977"/>
    <w:rsid w:val="00F87F78"/>
    <w:rsid w:val="00F90C83"/>
    <w:rsid w:val="00F92CDF"/>
    <w:rsid w:val="00F92E68"/>
    <w:rsid w:val="00F9389A"/>
    <w:rsid w:val="00F94576"/>
    <w:rsid w:val="00F94C90"/>
    <w:rsid w:val="00F94D0D"/>
    <w:rsid w:val="00F97EC1"/>
    <w:rsid w:val="00FA514D"/>
    <w:rsid w:val="00FA7BF7"/>
    <w:rsid w:val="00FB1723"/>
    <w:rsid w:val="00FB2F52"/>
    <w:rsid w:val="00FB4514"/>
    <w:rsid w:val="00FB764A"/>
    <w:rsid w:val="00FC1D6B"/>
    <w:rsid w:val="00FC4709"/>
    <w:rsid w:val="00FC5165"/>
    <w:rsid w:val="00FC7AF2"/>
    <w:rsid w:val="00FC7BFD"/>
    <w:rsid w:val="00FD0958"/>
    <w:rsid w:val="00FD0A90"/>
    <w:rsid w:val="00FD2873"/>
    <w:rsid w:val="00FD2EE0"/>
    <w:rsid w:val="00FD547B"/>
    <w:rsid w:val="00FD68F9"/>
    <w:rsid w:val="00FD7A3C"/>
    <w:rsid w:val="00FE2DE1"/>
    <w:rsid w:val="00FE35B7"/>
    <w:rsid w:val="00FE74EA"/>
    <w:rsid w:val="00FF08E8"/>
    <w:rsid w:val="00FF0B6E"/>
    <w:rsid w:val="00FF554E"/>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360"/>
      <w:jc w:val="left"/>
    </w:pPr>
    <w:rPr>
      <w:rFonts w:ascii="Cambria" w:hAnsi="Cambria"/>
      <w:b/>
      <w:bCs/>
      <w:caps/>
      <w:sz w:val="24"/>
      <w:szCs w:val="24"/>
    </w:rPr>
  </w:style>
  <w:style w:type="paragraph" w:styleId="TOC2">
    <w:name w:val="toc 2"/>
    <w:basedOn w:val="Normal"/>
    <w:next w:val="Normal"/>
    <w:autoRedefine/>
    <w:uiPriority w:val="39"/>
    <w:rsid w:val="00AF2D09"/>
    <w:pPr>
      <w:spacing w:before="240"/>
      <w:jc w:val="left"/>
    </w:pPr>
    <w:rPr>
      <w:rFonts w:ascii="Calibri" w:hAnsi="Calibri"/>
      <w:b/>
      <w:bCs/>
      <w:sz w:val="20"/>
      <w:szCs w:val="20"/>
    </w:rPr>
  </w:style>
  <w:style w:type="paragraph" w:styleId="TOC3">
    <w:name w:val="toc 3"/>
    <w:basedOn w:val="Normal"/>
    <w:next w:val="Normal"/>
    <w:autoRedefine/>
    <w:uiPriority w:val="39"/>
    <w:rsid w:val="00AF2D09"/>
    <w:pPr>
      <w:ind w:left="220"/>
      <w:jc w:val="left"/>
    </w:pPr>
    <w:rPr>
      <w:rFonts w:ascii="Calibri" w:hAnsi="Calibri"/>
      <w:sz w:val="20"/>
      <w:szCs w:val="20"/>
    </w:rPr>
  </w:style>
  <w:style w:type="paragraph" w:styleId="TOC4">
    <w:name w:val="toc 4"/>
    <w:basedOn w:val="Normal"/>
    <w:next w:val="Normal"/>
    <w:autoRedefine/>
    <w:uiPriority w:val="99"/>
    <w:semiHidden/>
    <w:rsid w:val="00AF2D09"/>
    <w:pPr>
      <w:ind w:left="440"/>
      <w:jc w:val="left"/>
    </w:pPr>
    <w:rPr>
      <w:rFonts w:ascii="Calibri" w:hAnsi="Calibri"/>
      <w:sz w:val="20"/>
      <w:szCs w:val="20"/>
    </w:rPr>
  </w:style>
  <w:style w:type="paragraph" w:styleId="TOC5">
    <w:name w:val="toc 5"/>
    <w:basedOn w:val="Normal"/>
    <w:next w:val="Normal"/>
    <w:autoRedefine/>
    <w:uiPriority w:val="99"/>
    <w:semiHidden/>
    <w:rsid w:val="00AF2D09"/>
    <w:pPr>
      <w:ind w:left="660"/>
      <w:jc w:val="left"/>
    </w:pPr>
    <w:rPr>
      <w:rFonts w:ascii="Calibri" w:hAnsi="Calibri"/>
      <w:sz w:val="20"/>
      <w:szCs w:val="20"/>
    </w:rPr>
  </w:style>
  <w:style w:type="paragraph" w:styleId="TOC6">
    <w:name w:val="toc 6"/>
    <w:basedOn w:val="Normal"/>
    <w:next w:val="Normal"/>
    <w:autoRedefine/>
    <w:uiPriority w:val="99"/>
    <w:semiHidden/>
    <w:rsid w:val="00AF2D09"/>
    <w:pPr>
      <w:ind w:left="880"/>
      <w:jc w:val="left"/>
    </w:pPr>
    <w:rPr>
      <w:rFonts w:ascii="Calibri" w:hAnsi="Calibri"/>
      <w:sz w:val="20"/>
      <w:szCs w:val="20"/>
    </w:rPr>
  </w:style>
  <w:style w:type="paragraph" w:styleId="TOC7">
    <w:name w:val="toc 7"/>
    <w:basedOn w:val="Normal"/>
    <w:next w:val="Normal"/>
    <w:autoRedefine/>
    <w:uiPriority w:val="99"/>
    <w:semiHidden/>
    <w:rsid w:val="00AF2D09"/>
    <w:pPr>
      <w:ind w:left="1100"/>
      <w:jc w:val="left"/>
    </w:pPr>
    <w:rPr>
      <w:rFonts w:ascii="Calibri" w:hAnsi="Calibri"/>
      <w:sz w:val="20"/>
      <w:szCs w:val="20"/>
    </w:rPr>
  </w:style>
  <w:style w:type="paragraph" w:styleId="TOC8">
    <w:name w:val="toc 8"/>
    <w:basedOn w:val="Normal"/>
    <w:next w:val="Normal"/>
    <w:autoRedefine/>
    <w:uiPriority w:val="99"/>
    <w:semiHidden/>
    <w:rsid w:val="00AF2D09"/>
    <w:pPr>
      <w:ind w:left="1320"/>
      <w:jc w:val="left"/>
    </w:pPr>
    <w:rPr>
      <w:rFonts w:ascii="Calibri" w:hAnsi="Calibri"/>
      <w:sz w:val="20"/>
      <w:szCs w:val="20"/>
    </w:rPr>
  </w:style>
  <w:style w:type="paragraph" w:styleId="TOC9">
    <w:name w:val="toc 9"/>
    <w:basedOn w:val="Normal"/>
    <w:next w:val="Normal"/>
    <w:autoRedefine/>
    <w:uiPriority w:val="99"/>
    <w:semiHidden/>
    <w:rsid w:val="00AF2D09"/>
    <w:pPr>
      <w:ind w:left="1540"/>
      <w:jc w:val="left"/>
    </w:pPr>
    <w:rPr>
      <w:rFonts w:ascii="Calibri" w:hAnsi="Calibr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image" Target="media/image9.png"/><Relationship Id="rId22" Type="http://schemas.openxmlformats.org/officeDocument/2006/relationships/image" Target="media/image10.emf"/><Relationship Id="rId23" Type="http://schemas.openxmlformats.org/officeDocument/2006/relationships/image" Target="media/image11.png"/><Relationship Id="rId24" Type="http://schemas.openxmlformats.org/officeDocument/2006/relationships/image" Target="media/image12.jpeg"/><Relationship Id="rId25" Type="http://schemas.openxmlformats.org/officeDocument/2006/relationships/image" Target="media/image13.png"/><Relationship Id="rId26" Type="http://schemas.microsoft.com/office/2007/relationships/hdphoto" Target="media/hdphoto2.wdp"/><Relationship Id="rId27" Type="http://schemas.openxmlformats.org/officeDocument/2006/relationships/image" Target="media/image14.png"/><Relationship Id="rId28" Type="http://schemas.microsoft.com/office/2007/relationships/hdphoto" Target="media/hdphoto3.wdp"/><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9.png"/><Relationship Id="rId34" Type="http://schemas.microsoft.com/office/2007/relationships/hdphoto" Target="media/hdphoto4.wdp"/><Relationship Id="rId35" Type="http://schemas.openxmlformats.org/officeDocument/2006/relationships/header" Target="header1.xml"/><Relationship Id="rId36" Type="http://schemas.openxmlformats.org/officeDocument/2006/relationships/footer" Target="footer4.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yperlink" Target="file://localhost/Users/nvidrih/Desktop/Diploma/Diploma.docx" TargetMode="External"/><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png"/><Relationship Id="rId17" Type="http://schemas.microsoft.com/office/2007/relationships/hdphoto" Target="media/hdphoto1.wdp"/><Relationship Id="rId18" Type="http://schemas.openxmlformats.org/officeDocument/2006/relationships/image" Target="media/image6.png"/><Relationship Id="rId19" Type="http://schemas.openxmlformats.org/officeDocument/2006/relationships/image" Target="media/image7.jpeg"/><Relationship Id="rId37" Type="http://schemas.openxmlformats.org/officeDocument/2006/relationships/fontTable" Target="fontTable.xml"/><Relationship Id="rId3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BA670D43-CAFE-4C49-8E54-3672F8BDB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C:\windows\TEMP\Navodila za izdelavo diplomske naloge FG.dot</Template>
  <TotalTime>66</TotalTime>
  <Pages>34</Pages>
  <Words>10010</Words>
  <Characters>57062</Characters>
  <Application>Microsoft Macintosh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66939</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Nejc Vidrih</cp:lastModifiedBy>
  <cp:revision>32</cp:revision>
  <cp:lastPrinted>2016-04-15T06:22:00Z</cp:lastPrinted>
  <dcterms:created xsi:type="dcterms:W3CDTF">2016-08-14T16:53:00Z</dcterms:created>
  <dcterms:modified xsi:type="dcterms:W3CDTF">2016-08-14T18:15:00Z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
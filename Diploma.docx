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1A1F922A" w:rsidR="007D33CC" w:rsidRPr="00AE3509" w:rsidRDefault="00521082" w:rsidP="00AE3509">
            <w:r>
              <w:t>Študent</w:t>
            </w:r>
            <w:r w:rsidR="007D33CC"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09992A17" w14:textId="77777777" w:rsidR="00724DA4" w:rsidRDefault="00724DA4">
      <w:pPr>
        <w:spacing w:line="240" w:lineRule="auto"/>
        <w:jc w:val="left"/>
        <w:rPr>
          <w:b/>
          <w:sz w:val="32"/>
          <w:szCs w:val="32"/>
        </w:rPr>
        <w:sectPr w:rsidR="00724DA4" w:rsidSect="00401A66">
          <w:footerReference w:type="even" r:id="rId10"/>
          <w:footerReference w:type="default" r:id="rId11"/>
          <w:footerReference w:type="first" r:id="rId12"/>
          <w:pgSz w:w="11901" w:h="16834" w:code="9"/>
          <w:pgMar w:top="1701" w:right="1418" w:bottom="1701" w:left="1701" w:header="851" w:footer="709" w:gutter="0"/>
          <w:pgNumType w:fmt="lowerRoman" w:start="1"/>
          <w:cols w:space="708"/>
          <w:docGrid w:linePitch="299"/>
        </w:sectPr>
      </w:pPr>
    </w:p>
    <w:p w14:paraId="7302C9EB" w14:textId="77777777" w:rsidR="00724DA4" w:rsidRDefault="00093000">
      <w:pPr>
        <w:spacing w:line="240" w:lineRule="auto"/>
        <w:jc w:val="left"/>
        <w:rPr>
          <w:b/>
          <w:sz w:val="32"/>
          <w:szCs w:val="32"/>
        </w:rPr>
      </w:pPr>
      <w:r>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bookmarkStart w:id="0" w:name="_GoBack"/>
      <w:bookmarkEnd w:id="0"/>
    </w:p>
    <w:p w14:paraId="1A58D24C" w14:textId="4D0933E2" w:rsidR="00093000" w:rsidRDefault="00093000">
      <w:pPr>
        <w:spacing w:line="240" w:lineRule="auto"/>
        <w:jc w:val="left"/>
        <w:rPr>
          <w:b/>
          <w:sz w:val="32"/>
          <w:szCs w:val="32"/>
        </w:rPr>
      </w:pPr>
      <w:r>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06E8531F" w:rsidR="00E159CE" w:rsidRDefault="00E159CE" w:rsidP="00E159CE">
      <w:r w:rsidRPr="00E159CE">
        <w:rPr>
          <w:b/>
        </w:rPr>
        <w:t>UDK</w:t>
      </w:r>
      <w:r w:rsidR="00561DB1">
        <w:t>:</w:t>
      </w:r>
      <w:r w:rsidR="00561DB1">
        <w:tab/>
      </w:r>
      <w:r w:rsidR="00561DB1" w:rsidRPr="00561DB1">
        <w:t>621.397.7-026.26(043.2)</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00E80F"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521082">
        <w:rPr>
          <w:szCs w:val="32"/>
        </w:rPr>
        <w:t>,</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521082">
        <w:t>Opišemo tudi</w:t>
      </w:r>
      <w:r w:rsidR="00DE20D1">
        <w:t xml:space="preserve"> izzive</w:t>
      </w:r>
      <w:r w:rsidR="00C43BC5">
        <w:t xml:space="preserve"> interneta stvari</w:t>
      </w:r>
      <w:r w:rsidR="00D44C5C">
        <w:t xml:space="preserve"> </w:t>
      </w:r>
      <w:r w:rsidR="000416A2">
        <w:t>in</w:t>
      </w:r>
      <w:r w:rsidR="00DE20D1">
        <w:t xml:space="preserve"> predlaga</w:t>
      </w:r>
      <w:r w:rsidR="00521082">
        <w:t>mo</w:t>
      </w:r>
      <w:r w:rsidR="00DE20D1">
        <w:t xml:space="preserve">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5F9F0A25" w:rsidR="00154F5C" w:rsidRPr="00A248AD" w:rsidRDefault="00DC5801" w:rsidP="00154F5C">
      <w:pPr>
        <w:rPr>
          <w:lang w:val="en-GB"/>
        </w:rPr>
      </w:pPr>
      <w:r w:rsidRPr="00A248AD">
        <w:rPr>
          <w:b/>
          <w:lang w:val="en-GB"/>
        </w:rPr>
        <w:t>Key words</w:t>
      </w:r>
      <w:r w:rsidR="00154F5C" w:rsidRPr="00A248AD">
        <w:rPr>
          <w:lang w:val="en-GB"/>
        </w:rPr>
        <w:t xml:space="preserve">: </w:t>
      </w:r>
      <w:r w:rsidR="000613A3">
        <w:rPr>
          <w:lang w:val="en-GB"/>
        </w:rPr>
        <w:t>Internet of things</w:t>
      </w:r>
      <w:r w:rsidR="007001D3" w:rsidRPr="00A248AD">
        <w:rPr>
          <w:lang w:val="en-GB"/>
        </w:rPr>
        <w: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5F84665E" w:rsidR="00154F5C" w:rsidRDefault="00154F5C" w:rsidP="00154F5C">
      <w:r w:rsidRPr="00E159CE">
        <w:rPr>
          <w:b/>
        </w:rPr>
        <w:t>UDK</w:t>
      </w:r>
      <w:r w:rsidR="00561DB1">
        <w:t>:</w:t>
      </w:r>
      <w:r w:rsidR="00561DB1">
        <w:tab/>
      </w:r>
      <w:r w:rsidR="00561DB1" w:rsidRPr="00561DB1">
        <w:t>621.397.7-026.26(043.2)</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0C3C8AFE"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 xml:space="preserve">challenges internet of things is facing and describe our idea for smart home that came </w:t>
      </w:r>
      <w:r w:rsidR="00521082">
        <w:rPr>
          <w:szCs w:val="32"/>
          <w:lang w:val="en-GB"/>
        </w:rPr>
        <w:t>while researching</w:t>
      </w:r>
      <w:r w:rsidRPr="00A248AD">
        <w:rPr>
          <w:szCs w:val="32"/>
          <w:lang w:val="en-GB"/>
        </w:rPr>
        <w:t xml:space="preserve">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7305D467" w14:textId="41B25892" w:rsidR="00A83746" w:rsidRDefault="002B38D9" w:rsidP="00A83746">
      <w:pPr>
        <w:spacing w:line="240" w:lineRule="auto"/>
        <w:rPr>
          <w:b/>
          <w:sz w:val="32"/>
          <w:szCs w:val="32"/>
        </w:rPr>
      </w:pPr>
      <w:r w:rsidRPr="00AE3509">
        <w:rPr>
          <w:b/>
          <w:sz w:val="32"/>
          <w:szCs w:val="32"/>
        </w:rPr>
        <w:lastRenderedPageBreak/>
        <w:t>KAZALO</w:t>
      </w:r>
    </w:p>
    <w:p w14:paraId="71FCBB44" w14:textId="77777777" w:rsidR="00A83746" w:rsidRPr="00AE3509" w:rsidRDefault="00A83746" w:rsidP="00A83746">
      <w:pPr>
        <w:spacing w:line="240" w:lineRule="auto"/>
        <w:rPr>
          <w:b/>
          <w:sz w:val="32"/>
          <w:szCs w:val="32"/>
        </w:rPr>
      </w:pPr>
    </w:p>
    <w:sdt>
      <w:sdtPr>
        <w:rPr>
          <w:rFonts w:ascii="Arial" w:hAnsi="Arial"/>
          <w:b w:val="0"/>
          <w:bCs w:val="0"/>
          <w:sz w:val="22"/>
          <w:szCs w:val="22"/>
        </w:rPr>
        <w:id w:val="999536709"/>
        <w:docPartObj>
          <w:docPartGallery w:val="Table of Contents"/>
          <w:docPartUnique/>
        </w:docPartObj>
      </w:sdtPr>
      <w:sdtEndPr>
        <w:rPr>
          <w:noProof/>
        </w:rPr>
      </w:sdtEndPr>
      <w:sdtContent>
        <w:p w14:paraId="6767C9C6" w14:textId="77777777" w:rsidR="00723B02"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74710" w:history="1">
            <w:r w:rsidR="00723B02" w:rsidRPr="0041500A">
              <w:rPr>
                <w:rStyle w:val="Hyperlink"/>
                <w:noProof/>
              </w:rPr>
              <w:t>1</w:t>
            </w:r>
            <w:r w:rsidR="00723B02">
              <w:rPr>
                <w:rFonts w:eastAsiaTheme="minorEastAsia" w:cstheme="minorBidi"/>
                <w:b w:val="0"/>
                <w:bCs w:val="0"/>
                <w:noProof/>
                <w:lang w:val="en-US"/>
              </w:rPr>
              <w:tab/>
            </w:r>
            <w:r w:rsidR="00723B02" w:rsidRPr="0041500A">
              <w:rPr>
                <w:rStyle w:val="Hyperlink"/>
                <w:noProof/>
              </w:rPr>
              <w:t>UVOD</w:t>
            </w:r>
            <w:r w:rsidR="00723B02">
              <w:rPr>
                <w:noProof/>
                <w:webHidden/>
              </w:rPr>
              <w:tab/>
            </w:r>
            <w:r w:rsidR="00723B02">
              <w:rPr>
                <w:noProof/>
                <w:webHidden/>
              </w:rPr>
              <w:fldChar w:fldCharType="begin"/>
            </w:r>
            <w:r w:rsidR="00723B02">
              <w:rPr>
                <w:noProof/>
                <w:webHidden/>
              </w:rPr>
              <w:instrText xml:space="preserve"> PAGEREF _Toc459674710 \h </w:instrText>
            </w:r>
            <w:r w:rsidR="00723B02">
              <w:rPr>
                <w:noProof/>
                <w:webHidden/>
              </w:rPr>
            </w:r>
            <w:r w:rsidR="00723B02">
              <w:rPr>
                <w:noProof/>
                <w:webHidden/>
              </w:rPr>
              <w:fldChar w:fldCharType="separate"/>
            </w:r>
            <w:r w:rsidR="00AC061D">
              <w:rPr>
                <w:noProof/>
                <w:webHidden/>
              </w:rPr>
              <w:t>1</w:t>
            </w:r>
            <w:r w:rsidR="00723B02">
              <w:rPr>
                <w:noProof/>
                <w:webHidden/>
              </w:rPr>
              <w:fldChar w:fldCharType="end"/>
            </w:r>
          </w:hyperlink>
        </w:p>
        <w:p w14:paraId="13B48D8C" w14:textId="77777777" w:rsidR="00723B02" w:rsidRDefault="00184AF5">
          <w:pPr>
            <w:pStyle w:val="TOC1"/>
            <w:tabs>
              <w:tab w:val="left" w:pos="440"/>
              <w:tab w:val="right" w:leader="dot" w:pos="8772"/>
            </w:tabs>
            <w:rPr>
              <w:rFonts w:eastAsiaTheme="minorEastAsia" w:cstheme="minorBidi"/>
              <w:b w:val="0"/>
              <w:bCs w:val="0"/>
              <w:noProof/>
              <w:lang w:val="en-US"/>
            </w:rPr>
          </w:pPr>
          <w:hyperlink w:anchor="_Toc459674711" w:history="1">
            <w:r w:rsidR="00723B02" w:rsidRPr="0041500A">
              <w:rPr>
                <w:rStyle w:val="Hyperlink"/>
                <w:noProof/>
              </w:rPr>
              <w:t>2</w:t>
            </w:r>
            <w:r w:rsidR="00723B02">
              <w:rPr>
                <w:rFonts w:eastAsiaTheme="minorEastAsia" w:cstheme="minorBidi"/>
                <w:b w:val="0"/>
                <w:bCs w:val="0"/>
                <w:noProof/>
                <w:lang w:val="en-US"/>
              </w:rPr>
              <w:tab/>
            </w:r>
            <w:r w:rsidR="00723B02" w:rsidRPr="0041500A">
              <w:rPr>
                <w:rStyle w:val="Hyperlink"/>
                <w:noProof/>
              </w:rPr>
              <w:t>Pametna hiša</w:t>
            </w:r>
            <w:r w:rsidR="00723B02">
              <w:rPr>
                <w:noProof/>
                <w:webHidden/>
              </w:rPr>
              <w:tab/>
            </w:r>
            <w:r w:rsidR="00723B02">
              <w:rPr>
                <w:noProof/>
                <w:webHidden/>
              </w:rPr>
              <w:fldChar w:fldCharType="begin"/>
            </w:r>
            <w:r w:rsidR="00723B02">
              <w:rPr>
                <w:noProof/>
                <w:webHidden/>
              </w:rPr>
              <w:instrText xml:space="preserve"> PAGEREF _Toc459674711 \h </w:instrText>
            </w:r>
            <w:r w:rsidR="00723B02">
              <w:rPr>
                <w:noProof/>
                <w:webHidden/>
              </w:rPr>
            </w:r>
            <w:r w:rsidR="00723B02">
              <w:rPr>
                <w:noProof/>
                <w:webHidden/>
              </w:rPr>
              <w:fldChar w:fldCharType="separate"/>
            </w:r>
            <w:r w:rsidR="00AC061D">
              <w:rPr>
                <w:noProof/>
                <w:webHidden/>
              </w:rPr>
              <w:t>3</w:t>
            </w:r>
            <w:r w:rsidR="00723B02">
              <w:rPr>
                <w:noProof/>
                <w:webHidden/>
              </w:rPr>
              <w:fldChar w:fldCharType="end"/>
            </w:r>
          </w:hyperlink>
        </w:p>
        <w:p w14:paraId="10A6E2D8"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12" w:history="1">
            <w:r w:rsidR="00723B02" w:rsidRPr="0041500A">
              <w:rPr>
                <w:rStyle w:val="Hyperlink"/>
                <w:noProof/>
              </w:rPr>
              <w:t>2.1</w:t>
            </w:r>
            <w:r w:rsidR="00723B02">
              <w:rPr>
                <w:rFonts w:eastAsiaTheme="minorEastAsia" w:cstheme="minorBidi"/>
                <w:b w:val="0"/>
                <w:bCs w:val="0"/>
                <w:noProof/>
                <w:sz w:val="24"/>
                <w:szCs w:val="24"/>
                <w:lang w:val="en-US"/>
              </w:rPr>
              <w:tab/>
            </w:r>
            <w:r w:rsidR="00723B02" w:rsidRPr="0041500A">
              <w:rPr>
                <w:rStyle w:val="Hyperlink"/>
                <w:noProof/>
              </w:rPr>
              <w:t>IoT</w:t>
            </w:r>
            <w:r w:rsidR="00723B02">
              <w:rPr>
                <w:noProof/>
                <w:webHidden/>
              </w:rPr>
              <w:tab/>
            </w:r>
            <w:r w:rsidR="00723B02">
              <w:rPr>
                <w:noProof/>
                <w:webHidden/>
              </w:rPr>
              <w:fldChar w:fldCharType="begin"/>
            </w:r>
            <w:r w:rsidR="00723B02">
              <w:rPr>
                <w:noProof/>
                <w:webHidden/>
              </w:rPr>
              <w:instrText xml:space="preserve"> PAGEREF _Toc459674712 \h </w:instrText>
            </w:r>
            <w:r w:rsidR="00723B02">
              <w:rPr>
                <w:noProof/>
                <w:webHidden/>
              </w:rPr>
            </w:r>
            <w:r w:rsidR="00723B02">
              <w:rPr>
                <w:noProof/>
                <w:webHidden/>
              </w:rPr>
              <w:fldChar w:fldCharType="separate"/>
            </w:r>
            <w:r w:rsidR="00AC061D">
              <w:rPr>
                <w:noProof/>
                <w:webHidden/>
              </w:rPr>
              <w:t>4</w:t>
            </w:r>
            <w:r w:rsidR="00723B02">
              <w:rPr>
                <w:noProof/>
                <w:webHidden/>
              </w:rPr>
              <w:fldChar w:fldCharType="end"/>
            </w:r>
          </w:hyperlink>
        </w:p>
        <w:p w14:paraId="6D5927AC"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13" w:history="1">
            <w:r w:rsidR="00723B02" w:rsidRPr="0041500A">
              <w:rPr>
                <w:rStyle w:val="Hyperlink"/>
                <w:noProof/>
              </w:rPr>
              <w:t>2.2</w:t>
            </w:r>
            <w:r w:rsidR="00723B02">
              <w:rPr>
                <w:rFonts w:eastAsiaTheme="minorEastAsia" w:cstheme="minorBidi"/>
                <w:b w:val="0"/>
                <w:bCs w:val="0"/>
                <w:noProof/>
                <w:sz w:val="24"/>
                <w:szCs w:val="24"/>
                <w:lang w:val="en-US"/>
              </w:rPr>
              <w:tab/>
            </w:r>
            <w:r w:rsidR="00723B02" w:rsidRPr="0041500A">
              <w:rPr>
                <w:rStyle w:val="Hyperlink"/>
                <w:noProof/>
              </w:rPr>
              <w:t>Arhitektura IoT sistemov</w:t>
            </w:r>
            <w:r w:rsidR="00723B02">
              <w:rPr>
                <w:noProof/>
                <w:webHidden/>
              </w:rPr>
              <w:tab/>
            </w:r>
            <w:r w:rsidR="00723B02">
              <w:rPr>
                <w:noProof/>
                <w:webHidden/>
              </w:rPr>
              <w:fldChar w:fldCharType="begin"/>
            </w:r>
            <w:r w:rsidR="00723B02">
              <w:rPr>
                <w:noProof/>
                <w:webHidden/>
              </w:rPr>
              <w:instrText xml:space="preserve"> PAGEREF _Toc459674713 \h </w:instrText>
            </w:r>
            <w:r w:rsidR="00723B02">
              <w:rPr>
                <w:noProof/>
                <w:webHidden/>
              </w:rPr>
            </w:r>
            <w:r w:rsidR="00723B02">
              <w:rPr>
                <w:noProof/>
                <w:webHidden/>
              </w:rPr>
              <w:fldChar w:fldCharType="separate"/>
            </w:r>
            <w:r w:rsidR="00AC061D">
              <w:rPr>
                <w:noProof/>
                <w:webHidden/>
              </w:rPr>
              <w:t>4</w:t>
            </w:r>
            <w:r w:rsidR="00723B02">
              <w:rPr>
                <w:noProof/>
                <w:webHidden/>
              </w:rPr>
              <w:fldChar w:fldCharType="end"/>
            </w:r>
          </w:hyperlink>
        </w:p>
        <w:p w14:paraId="1053DBF6"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14" w:history="1">
            <w:r w:rsidR="00723B02" w:rsidRPr="0041500A">
              <w:rPr>
                <w:rStyle w:val="Hyperlink"/>
                <w:noProof/>
              </w:rPr>
              <w:t>2.3</w:t>
            </w:r>
            <w:r w:rsidR="00723B02">
              <w:rPr>
                <w:rFonts w:eastAsiaTheme="minorEastAsia" w:cstheme="minorBidi"/>
                <w:b w:val="0"/>
                <w:bCs w:val="0"/>
                <w:noProof/>
                <w:sz w:val="24"/>
                <w:szCs w:val="24"/>
                <w:lang w:val="en-US"/>
              </w:rPr>
              <w:tab/>
            </w:r>
            <w:r w:rsidR="00723B02" w:rsidRPr="0041500A">
              <w:rPr>
                <w:rStyle w:val="Hyperlink"/>
                <w:noProof/>
              </w:rPr>
              <w:t>Komunikacijski protokoli IoT naprav</w:t>
            </w:r>
            <w:r w:rsidR="00723B02">
              <w:rPr>
                <w:noProof/>
                <w:webHidden/>
              </w:rPr>
              <w:tab/>
            </w:r>
            <w:r w:rsidR="00723B02">
              <w:rPr>
                <w:noProof/>
                <w:webHidden/>
              </w:rPr>
              <w:fldChar w:fldCharType="begin"/>
            </w:r>
            <w:r w:rsidR="00723B02">
              <w:rPr>
                <w:noProof/>
                <w:webHidden/>
              </w:rPr>
              <w:instrText xml:space="preserve"> PAGEREF _Toc459674714 \h </w:instrText>
            </w:r>
            <w:r w:rsidR="00723B02">
              <w:rPr>
                <w:noProof/>
                <w:webHidden/>
              </w:rPr>
            </w:r>
            <w:r w:rsidR="00723B02">
              <w:rPr>
                <w:noProof/>
                <w:webHidden/>
              </w:rPr>
              <w:fldChar w:fldCharType="separate"/>
            </w:r>
            <w:r w:rsidR="00AC061D">
              <w:rPr>
                <w:noProof/>
                <w:webHidden/>
              </w:rPr>
              <w:t>6</w:t>
            </w:r>
            <w:r w:rsidR="00723B02">
              <w:rPr>
                <w:noProof/>
                <w:webHidden/>
              </w:rPr>
              <w:fldChar w:fldCharType="end"/>
            </w:r>
          </w:hyperlink>
        </w:p>
        <w:p w14:paraId="7C2A242F"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15" w:history="1">
            <w:r w:rsidR="00723B02" w:rsidRPr="0041500A">
              <w:rPr>
                <w:rStyle w:val="Hyperlink"/>
                <w:noProof/>
              </w:rPr>
              <w:t>2.3.1</w:t>
            </w:r>
            <w:r w:rsidR="00723B02">
              <w:rPr>
                <w:rFonts w:eastAsiaTheme="minorEastAsia" w:cstheme="minorBidi"/>
                <w:noProof/>
                <w:sz w:val="24"/>
                <w:szCs w:val="24"/>
                <w:lang w:val="en-US"/>
              </w:rPr>
              <w:tab/>
            </w:r>
            <w:r w:rsidR="00723B02" w:rsidRPr="0041500A">
              <w:rPr>
                <w:rStyle w:val="Hyperlink"/>
                <w:noProof/>
              </w:rPr>
              <w:t>TCP/IP</w:t>
            </w:r>
            <w:r w:rsidR="00723B02">
              <w:rPr>
                <w:noProof/>
                <w:webHidden/>
              </w:rPr>
              <w:tab/>
            </w:r>
            <w:r w:rsidR="00723B02">
              <w:rPr>
                <w:noProof/>
                <w:webHidden/>
              </w:rPr>
              <w:fldChar w:fldCharType="begin"/>
            </w:r>
            <w:r w:rsidR="00723B02">
              <w:rPr>
                <w:noProof/>
                <w:webHidden/>
              </w:rPr>
              <w:instrText xml:space="preserve"> PAGEREF _Toc459674715 \h </w:instrText>
            </w:r>
            <w:r w:rsidR="00723B02">
              <w:rPr>
                <w:noProof/>
                <w:webHidden/>
              </w:rPr>
            </w:r>
            <w:r w:rsidR="00723B02">
              <w:rPr>
                <w:noProof/>
                <w:webHidden/>
              </w:rPr>
              <w:fldChar w:fldCharType="separate"/>
            </w:r>
            <w:r w:rsidR="00AC061D">
              <w:rPr>
                <w:noProof/>
                <w:webHidden/>
              </w:rPr>
              <w:t>6</w:t>
            </w:r>
            <w:r w:rsidR="00723B02">
              <w:rPr>
                <w:noProof/>
                <w:webHidden/>
              </w:rPr>
              <w:fldChar w:fldCharType="end"/>
            </w:r>
          </w:hyperlink>
        </w:p>
        <w:p w14:paraId="77BB2BA3"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16" w:history="1">
            <w:r w:rsidR="00723B02" w:rsidRPr="0041500A">
              <w:rPr>
                <w:rStyle w:val="Hyperlink"/>
                <w:noProof/>
              </w:rPr>
              <w:t>2.3.2</w:t>
            </w:r>
            <w:r w:rsidR="00723B02">
              <w:rPr>
                <w:rFonts w:eastAsiaTheme="minorEastAsia" w:cstheme="minorBidi"/>
                <w:noProof/>
                <w:sz w:val="24"/>
                <w:szCs w:val="24"/>
                <w:lang w:val="en-US"/>
              </w:rPr>
              <w:tab/>
            </w:r>
            <w:r w:rsidR="00723B02" w:rsidRPr="0041500A">
              <w:rPr>
                <w:rStyle w:val="Hyperlink"/>
                <w:noProof/>
              </w:rPr>
              <w:t>Bluetooth in iBeacon</w:t>
            </w:r>
            <w:r w:rsidR="00723B02">
              <w:rPr>
                <w:noProof/>
                <w:webHidden/>
              </w:rPr>
              <w:tab/>
            </w:r>
            <w:r w:rsidR="00723B02">
              <w:rPr>
                <w:noProof/>
                <w:webHidden/>
              </w:rPr>
              <w:fldChar w:fldCharType="begin"/>
            </w:r>
            <w:r w:rsidR="00723B02">
              <w:rPr>
                <w:noProof/>
                <w:webHidden/>
              </w:rPr>
              <w:instrText xml:space="preserve"> PAGEREF _Toc459674716 \h </w:instrText>
            </w:r>
            <w:r w:rsidR="00723B02">
              <w:rPr>
                <w:noProof/>
                <w:webHidden/>
              </w:rPr>
            </w:r>
            <w:r w:rsidR="00723B02">
              <w:rPr>
                <w:noProof/>
                <w:webHidden/>
              </w:rPr>
              <w:fldChar w:fldCharType="separate"/>
            </w:r>
            <w:r w:rsidR="00AC061D">
              <w:rPr>
                <w:noProof/>
                <w:webHidden/>
              </w:rPr>
              <w:t>6</w:t>
            </w:r>
            <w:r w:rsidR="00723B02">
              <w:rPr>
                <w:noProof/>
                <w:webHidden/>
              </w:rPr>
              <w:fldChar w:fldCharType="end"/>
            </w:r>
          </w:hyperlink>
        </w:p>
        <w:p w14:paraId="62860320"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17" w:history="1">
            <w:r w:rsidR="00723B02" w:rsidRPr="0041500A">
              <w:rPr>
                <w:rStyle w:val="Hyperlink"/>
                <w:noProof/>
              </w:rPr>
              <w:t>2.3.3</w:t>
            </w:r>
            <w:r w:rsidR="00723B02">
              <w:rPr>
                <w:rFonts w:eastAsiaTheme="minorEastAsia" w:cstheme="minorBidi"/>
                <w:noProof/>
                <w:sz w:val="24"/>
                <w:szCs w:val="24"/>
                <w:lang w:val="en-US"/>
              </w:rPr>
              <w:tab/>
            </w:r>
            <w:r w:rsidR="00723B02" w:rsidRPr="0041500A">
              <w:rPr>
                <w:rStyle w:val="Hyperlink"/>
                <w:noProof/>
              </w:rPr>
              <w:t>ZigBee</w:t>
            </w:r>
            <w:r w:rsidR="00723B02">
              <w:rPr>
                <w:noProof/>
                <w:webHidden/>
              </w:rPr>
              <w:tab/>
            </w:r>
            <w:r w:rsidR="00723B02">
              <w:rPr>
                <w:noProof/>
                <w:webHidden/>
              </w:rPr>
              <w:fldChar w:fldCharType="begin"/>
            </w:r>
            <w:r w:rsidR="00723B02">
              <w:rPr>
                <w:noProof/>
                <w:webHidden/>
              </w:rPr>
              <w:instrText xml:space="preserve"> PAGEREF _Toc459674717 \h </w:instrText>
            </w:r>
            <w:r w:rsidR="00723B02">
              <w:rPr>
                <w:noProof/>
                <w:webHidden/>
              </w:rPr>
            </w:r>
            <w:r w:rsidR="00723B02">
              <w:rPr>
                <w:noProof/>
                <w:webHidden/>
              </w:rPr>
              <w:fldChar w:fldCharType="separate"/>
            </w:r>
            <w:r w:rsidR="00AC061D">
              <w:rPr>
                <w:noProof/>
                <w:webHidden/>
              </w:rPr>
              <w:t>7</w:t>
            </w:r>
            <w:r w:rsidR="00723B02">
              <w:rPr>
                <w:noProof/>
                <w:webHidden/>
              </w:rPr>
              <w:fldChar w:fldCharType="end"/>
            </w:r>
          </w:hyperlink>
        </w:p>
        <w:p w14:paraId="4A32C6A7"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18" w:history="1">
            <w:r w:rsidR="00723B02" w:rsidRPr="0041500A">
              <w:rPr>
                <w:rStyle w:val="Hyperlink"/>
                <w:noProof/>
              </w:rPr>
              <w:t>2.3.4</w:t>
            </w:r>
            <w:r w:rsidR="00723B02">
              <w:rPr>
                <w:rFonts w:eastAsiaTheme="minorEastAsia" w:cstheme="minorBidi"/>
                <w:noProof/>
                <w:sz w:val="24"/>
                <w:szCs w:val="24"/>
                <w:lang w:val="en-US"/>
              </w:rPr>
              <w:tab/>
            </w:r>
            <w:r w:rsidR="00723B02" w:rsidRPr="0041500A">
              <w:rPr>
                <w:rStyle w:val="Hyperlink"/>
                <w:noProof/>
              </w:rPr>
              <w:t>Z-Wave</w:t>
            </w:r>
            <w:r w:rsidR="00723B02">
              <w:rPr>
                <w:noProof/>
                <w:webHidden/>
              </w:rPr>
              <w:tab/>
            </w:r>
            <w:r w:rsidR="00723B02">
              <w:rPr>
                <w:noProof/>
                <w:webHidden/>
              </w:rPr>
              <w:fldChar w:fldCharType="begin"/>
            </w:r>
            <w:r w:rsidR="00723B02">
              <w:rPr>
                <w:noProof/>
                <w:webHidden/>
              </w:rPr>
              <w:instrText xml:space="preserve"> PAGEREF _Toc459674718 \h </w:instrText>
            </w:r>
            <w:r w:rsidR="00723B02">
              <w:rPr>
                <w:noProof/>
                <w:webHidden/>
              </w:rPr>
            </w:r>
            <w:r w:rsidR="00723B02">
              <w:rPr>
                <w:noProof/>
                <w:webHidden/>
              </w:rPr>
              <w:fldChar w:fldCharType="separate"/>
            </w:r>
            <w:r w:rsidR="00AC061D">
              <w:rPr>
                <w:noProof/>
                <w:webHidden/>
              </w:rPr>
              <w:t>7</w:t>
            </w:r>
            <w:r w:rsidR="00723B02">
              <w:rPr>
                <w:noProof/>
                <w:webHidden/>
              </w:rPr>
              <w:fldChar w:fldCharType="end"/>
            </w:r>
          </w:hyperlink>
        </w:p>
        <w:p w14:paraId="18FBE151"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19" w:history="1">
            <w:r w:rsidR="00723B02" w:rsidRPr="0041500A">
              <w:rPr>
                <w:rStyle w:val="Hyperlink"/>
                <w:noProof/>
              </w:rPr>
              <w:t>2.4</w:t>
            </w:r>
            <w:r w:rsidR="00723B02">
              <w:rPr>
                <w:rFonts w:eastAsiaTheme="minorEastAsia" w:cstheme="minorBidi"/>
                <w:b w:val="0"/>
                <w:bCs w:val="0"/>
                <w:noProof/>
                <w:sz w:val="24"/>
                <w:szCs w:val="24"/>
                <w:lang w:val="en-US"/>
              </w:rPr>
              <w:tab/>
            </w:r>
            <w:r w:rsidR="00723B02" w:rsidRPr="0041500A">
              <w:rPr>
                <w:rStyle w:val="Hyperlink"/>
                <w:noProof/>
              </w:rPr>
              <w:t>Obstoječe rešitve</w:t>
            </w:r>
            <w:r w:rsidR="00723B02">
              <w:rPr>
                <w:noProof/>
                <w:webHidden/>
              </w:rPr>
              <w:tab/>
            </w:r>
            <w:r w:rsidR="00723B02">
              <w:rPr>
                <w:noProof/>
                <w:webHidden/>
              </w:rPr>
              <w:fldChar w:fldCharType="begin"/>
            </w:r>
            <w:r w:rsidR="00723B02">
              <w:rPr>
                <w:noProof/>
                <w:webHidden/>
              </w:rPr>
              <w:instrText xml:space="preserve"> PAGEREF _Toc459674719 \h </w:instrText>
            </w:r>
            <w:r w:rsidR="00723B02">
              <w:rPr>
                <w:noProof/>
                <w:webHidden/>
              </w:rPr>
            </w:r>
            <w:r w:rsidR="00723B02">
              <w:rPr>
                <w:noProof/>
                <w:webHidden/>
              </w:rPr>
              <w:fldChar w:fldCharType="separate"/>
            </w:r>
            <w:r w:rsidR="00AC061D">
              <w:rPr>
                <w:noProof/>
                <w:webHidden/>
              </w:rPr>
              <w:t>8</w:t>
            </w:r>
            <w:r w:rsidR="00723B02">
              <w:rPr>
                <w:noProof/>
                <w:webHidden/>
              </w:rPr>
              <w:fldChar w:fldCharType="end"/>
            </w:r>
          </w:hyperlink>
        </w:p>
        <w:p w14:paraId="11FFA271"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20" w:history="1">
            <w:r w:rsidR="00723B02" w:rsidRPr="0041500A">
              <w:rPr>
                <w:rStyle w:val="Hyperlink"/>
                <w:noProof/>
              </w:rPr>
              <w:t>2.5</w:t>
            </w:r>
            <w:r w:rsidR="00723B02">
              <w:rPr>
                <w:rFonts w:eastAsiaTheme="minorEastAsia" w:cstheme="minorBidi"/>
                <w:b w:val="0"/>
                <w:bCs w:val="0"/>
                <w:noProof/>
                <w:sz w:val="24"/>
                <w:szCs w:val="24"/>
                <w:lang w:val="en-US"/>
              </w:rPr>
              <w:tab/>
            </w:r>
            <w:r w:rsidR="00723B02" w:rsidRPr="0041500A">
              <w:rPr>
                <w:rStyle w:val="Hyperlink"/>
                <w:noProof/>
              </w:rPr>
              <w:t>Pametna mesta</w:t>
            </w:r>
            <w:r w:rsidR="00723B02">
              <w:rPr>
                <w:noProof/>
                <w:webHidden/>
              </w:rPr>
              <w:tab/>
            </w:r>
            <w:r w:rsidR="00723B02">
              <w:rPr>
                <w:noProof/>
                <w:webHidden/>
              </w:rPr>
              <w:fldChar w:fldCharType="begin"/>
            </w:r>
            <w:r w:rsidR="00723B02">
              <w:rPr>
                <w:noProof/>
                <w:webHidden/>
              </w:rPr>
              <w:instrText xml:space="preserve"> PAGEREF _Toc459674720 \h </w:instrText>
            </w:r>
            <w:r w:rsidR="00723B02">
              <w:rPr>
                <w:noProof/>
                <w:webHidden/>
              </w:rPr>
            </w:r>
            <w:r w:rsidR="00723B02">
              <w:rPr>
                <w:noProof/>
                <w:webHidden/>
              </w:rPr>
              <w:fldChar w:fldCharType="separate"/>
            </w:r>
            <w:r w:rsidR="00AC061D">
              <w:rPr>
                <w:noProof/>
                <w:webHidden/>
              </w:rPr>
              <w:t>11</w:t>
            </w:r>
            <w:r w:rsidR="00723B02">
              <w:rPr>
                <w:noProof/>
                <w:webHidden/>
              </w:rPr>
              <w:fldChar w:fldCharType="end"/>
            </w:r>
          </w:hyperlink>
        </w:p>
        <w:p w14:paraId="17077D81" w14:textId="77777777" w:rsidR="00723B02" w:rsidRDefault="00184AF5">
          <w:pPr>
            <w:pStyle w:val="TOC1"/>
            <w:tabs>
              <w:tab w:val="left" w:pos="440"/>
              <w:tab w:val="right" w:leader="dot" w:pos="8772"/>
            </w:tabs>
            <w:rPr>
              <w:rFonts w:eastAsiaTheme="minorEastAsia" w:cstheme="minorBidi"/>
              <w:b w:val="0"/>
              <w:bCs w:val="0"/>
              <w:noProof/>
              <w:lang w:val="en-US"/>
            </w:rPr>
          </w:pPr>
          <w:hyperlink w:anchor="_Toc459674721" w:history="1">
            <w:r w:rsidR="00723B02" w:rsidRPr="0041500A">
              <w:rPr>
                <w:rStyle w:val="Hyperlink"/>
                <w:noProof/>
              </w:rPr>
              <w:t>3</w:t>
            </w:r>
            <w:r w:rsidR="00723B02">
              <w:rPr>
                <w:rFonts w:eastAsiaTheme="minorEastAsia" w:cstheme="minorBidi"/>
                <w:b w:val="0"/>
                <w:bCs w:val="0"/>
                <w:noProof/>
                <w:lang w:val="en-US"/>
              </w:rPr>
              <w:tab/>
            </w:r>
            <w:r w:rsidR="00723B02" w:rsidRPr="0041500A">
              <w:rPr>
                <w:rStyle w:val="Hyperlink"/>
                <w:noProof/>
              </w:rPr>
              <w:t>Odprta koda</w:t>
            </w:r>
            <w:r w:rsidR="00723B02">
              <w:rPr>
                <w:noProof/>
                <w:webHidden/>
              </w:rPr>
              <w:tab/>
            </w:r>
            <w:r w:rsidR="00723B02">
              <w:rPr>
                <w:noProof/>
                <w:webHidden/>
              </w:rPr>
              <w:fldChar w:fldCharType="begin"/>
            </w:r>
            <w:r w:rsidR="00723B02">
              <w:rPr>
                <w:noProof/>
                <w:webHidden/>
              </w:rPr>
              <w:instrText xml:space="preserve"> PAGEREF _Toc459674721 \h </w:instrText>
            </w:r>
            <w:r w:rsidR="00723B02">
              <w:rPr>
                <w:noProof/>
                <w:webHidden/>
              </w:rPr>
            </w:r>
            <w:r w:rsidR="00723B02">
              <w:rPr>
                <w:noProof/>
                <w:webHidden/>
              </w:rPr>
              <w:fldChar w:fldCharType="separate"/>
            </w:r>
            <w:r w:rsidR="00AC061D">
              <w:rPr>
                <w:noProof/>
                <w:webHidden/>
              </w:rPr>
              <w:t>12</w:t>
            </w:r>
            <w:r w:rsidR="00723B02">
              <w:rPr>
                <w:noProof/>
                <w:webHidden/>
              </w:rPr>
              <w:fldChar w:fldCharType="end"/>
            </w:r>
          </w:hyperlink>
        </w:p>
        <w:p w14:paraId="15667709" w14:textId="77777777" w:rsidR="00723B02" w:rsidRDefault="00184AF5">
          <w:pPr>
            <w:pStyle w:val="TOC1"/>
            <w:tabs>
              <w:tab w:val="left" w:pos="440"/>
              <w:tab w:val="right" w:leader="dot" w:pos="8772"/>
            </w:tabs>
            <w:rPr>
              <w:rFonts w:eastAsiaTheme="minorEastAsia" w:cstheme="minorBidi"/>
              <w:b w:val="0"/>
              <w:bCs w:val="0"/>
              <w:noProof/>
              <w:lang w:val="en-US"/>
            </w:rPr>
          </w:pPr>
          <w:hyperlink w:anchor="_Toc459674722" w:history="1">
            <w:r w:rsidR="00723B02" w:rsidRPr="0041500A">
              <w:rPr>
                <w:rStyle w:val="Hyperlink"/>
                <w:noProof/>
              </w:rPr>
              <w:t>4</w:t>
            </w:r>
            <w:r w:rsidR="00723B02">
              <w:rPr>
                <w:rFonts w:eastAsiaTheme="minorEastAsia" w:cstheme="minorBidi"/>
                <w:b w:val="0"/>
                <w:bCs w:val="0"/>
                <w:noProof/>
                <w:lang w:val="en-US"/>
              </w:rPr>
              <w:tab/>
            </w:r>
            <w:r w:rsidR="00723B02" w:rsidRPr="0041500A">
              <w:rPr>
                <w:rStyle w:val="Hyperlink"/>
                <w:noProof/>
              </w:rPr>
              <w:t>Razvoj lastne rešitve</w:t>
            </w:r>
            <w:r w:rsidR="00723B02">
              <w:rPr>
                <w:noProof/>
                <w:webHidden/>
              </w:rPr>
              <w:tab/>
            </w:r>
            <w:r w:rsidR="00723B02">
              <w:rPr>
                <w:noProof/>
                <w:webHidden/>
              </w:rPr>
              <w:fldChar w:fldCharType="begin"/>
            </w:r>
            <w:r w:rsidR="00723B02">
              <w:rPr>
                <w:noProof/>
                <w:webHidden/>
              </w:rPr>
              <w:instrText xml:space="preserve"> PAGEREF _Toc459674722 \h </w:instrText>
            </w:r>
            <w:r w:rsidR="00723B02">
              <w:rPr>
                <w:noProof/>
                <w:webHidden/>
              </w:rPr>
            </w:r>
            <w:r w:rsidR="00723B02">
              <w:rPr>
                <w:noProof/>
                <w:webHidden/>
              </w:rPr>
              <w:fldChar w:fldCharType="separate"/>
            </w:r>
            <w:r w:rsidR="00AC061D">
              <w:rPr>
                <w:noProof/>
                <w:webHidden/>
              </w:rPr>
              <w:t>14</w:t>
            </w:r>
            <w:r w:rsidR="00723B02">
              <w:rPr>
                <w:noProof/>
                <w:webHidden/>
              </w:rPr>
              <w:fldChar w:fldCharType="end"/>
            </w:r>
          </w:hyperlink>
        </w:p>
        <w:p w14:paraId="16F15E74"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23" w:history="1">
            <w:r w:rsidR="00723B02" w:rsidRPr="0041500A">
              <w:rPr>
                <w:rStyle w:val="Hyperlink"/>
                <w:noProof/>
              </w:rPr>
              <w:t>4.1</w:t>
            </w:r>
            <w:r w:rsidR="00723B02">
              <w:rPr>
                <w:rFonts w:eastAsiaTheme="minorEastAsia" w:cstheme="minorBidi"/>
                <w:b w:val="0"/>
                <w:bCs w:val="0"/>
                <w:noProof/>
                <w:sz w:val="24"/>
                <w:szCs w:val="24"/>
                <w:lang w:val="en-US"/>
              </w:rPr>
              <w:tab/>
            </w:r>
            <w:r w:rsidR="00723B02" w:rsidRPr="0041500A">
              <w:rPr>
                <w:rStyle w:val="Hyperlink"/>
                <w:noProof/>
              </w:rPr>
              <w:t>Strojna oprema</w:t>
            </w:r>
            <w:r w:rsidR="00723B02">
              <w:rPr>
                <w:noProof/>
                <w:webHidden/>
              </w:rPr>
              <w:tab/>
            </w:r>
            <w:r w:rsidR="00723B02">
              <w:rPr>
                <w:noProof/>
                <w:webHidden/>
              </w:rPr>
              <w:fldChar w:fldCharType="begin"/>
            </w:r>
            <w:r w:rsidR="00723B02">
              <w:rPr>
                <w:noProof/>
                <w:webHidden/>
              </w:rPr>
              <w:instrText xml:space="preserve"> PAGEREF _Toc459674723 \h </w:instrText>
            </w:r>
            <w:r w:rsidR="00723B02">
              <w:rPr>
                <w:noProof/>
                <w:webHidden/>
              </w:rPr>
            </w:r>
            <w:r w:rsidR="00723B02">
              <w:rPr>
                <w:noProof/>
                <w:webHidden/>
              </w:rPr>
              <w:fldChar w:fldCharType="separate"/>
            </w:r>
            <w:r w:rsidR="00AC061D">
              <w:rPr>
                <w:noProof/>
                <w:webHidden/>
              </w:rPr>
              <w:t>14</w:t>
            </w:r>
            <w:r w:rsidR="00723B02">
              <w:rPr>
                <w:noProof/>
                <w:webHidden/>
              </w:rPr>
              <w:fldChar w:fldCharType="end"/>
            </w:r>
          </w:hyperlink>
        </w:p>
        <w:p w14:paraId="44C134DF"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24" w:history="1">
            <w:r w:rsidR="00723B02" w:rsidRPr="0041500A">
              <w:rPr>
                <w:rStyle w:val="Hyperlink"/>
                <w:noProof/>
              </w:rPr>
              <w:t>4.1.1</w:t>
            </w:r>
            <w:r w:rsidR="00723B02">
              <w:rPr>
                <w:rFonts w:eastAsiaTheme="minorEastAsia" w:cstheme="minorBidi"/>
                <w:noProof/>
                <w:sz w:val="24"/>
                <w:szCs w:val="24"/>
                <w:lang w:val="en-US"/>
              </w:rPr>
              <w:tab/>
            </w:r>
            <w:r w:rsidR="00723B02" w:rsidRPr="0041500A">
              <w:rPr>
                <w:rStyle w:val="Hyperlink"/>
                <w:noProof/>
              </w:rPr>
              <w:t>Raspberry Pi</w:t>
            </w:r>
            <w:r w:rsidR="00723B02">
              <w:rPr>
                <w:noProof/>
                <w:webHidden/>
              </w:rPr>
              <w:tab/>
            </w:r>
            <w:r w:rsidR="00723B02">
              <w:rPr>
                <w:noProof/>
                <w:webHidden/>
              </w:rPr>
              <w:fldChar w:fldCharType="begin"/>
            </w:r>
            <w:r w:rsidR="00723B02">
              <w:rPr>
                <w:noProof/>
                <w:webHidden/>
              </w:rPr>
              <w:instrText xml:space="preserve"> PAGEREF _Toc459674724 \h </w:instrText>
            </w:r>
            <w:r w:rsidR="00723B02">
              <w:rPr>
                <w:noProof/>
                <w:webHidden/>
              </w:rPr>
            </w:r>
            <w:r w:rsidR="00723B02">
              <w:rPr>
                <w:noProof/>
                <w:webHidden/>
              </w:rPr>
              <w:fldChar w:fldCharType="separate"/>
            </w:r>
            <w:r w:rsidR="00AC061D">
              <w:rPr>
                <w:noProof/>
                <w:webHidden/>
              </w:rPr>
              <w:t>14</w:t>
            </w:r>
            <w:r w:rsidR="00723B02">
              <w:rPr>
                <w:noProof/>
                <w:webHidden/>
              </w:rPr>
              <w:fldChar w:fldCharType="end"/>
            </w:r>
          </w:hyperlink>
        </w:p>
        <w:p w14:paraId="431639B6"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25" w:history="1">
            <w:r w:rsidR="00723B02" w:rsidRPr="0041500A">
              <w:rPr>
                <w:rStyle w:val="Hyperlink"/>
                <w:noProof/>
              </w:rPr>
              <w:t>4.1.2</w:t>
            </w:r>
            <w:r w:rsidR="00723B02">
              <w:rPr>
                <w:rFonts w:eastAsiaTheme="minorEastAsia" w:cstheme="minorBidi"/>
                <w:noProof/>
                <w:sz w:val="24"/>
                <w:szCs w:val="24"/>
                <w:lang w:val="en-US"/>
              </w:rPr>
              <w:tab/>
            </w:r>
            <w:r w:rsidR="00723B02" w:rsidRPr="0041500A">
              <w:rPr>
                <w:rStyle w:val="Hyperlink"/>
                <w:noProof/>
              </w:rPr>
              <w:t>Senzorji</w:t>
            </w:r>
            <w:r w:rsidR="00723B02">
              <w:rPr>
                <w:noProof/>
                <w:webHidden/>
              </w:rPr>
              <w:tab/>
            </w:r>
            <w:r w:rsidR="00723B02">
              <w:rPr>
                <w:noProof/>
                <w:webHidden/>
              </w:rPr>
              <w:fldChar w:fldCharType="begin"/>
            </w:r>
            <w:r w:rsidR="00723B02">
              <w:rPr>
                <w:noProof/>
                <w:webHidden/>
              </w:rPr>
              <w:instrText xml:space="preserve"> PAGEREF _Toc459674725 \h </w:instrText>
            </w:r>
            <w:r w:rsidR="00723B02">
              <w:rPr>
                <w:noProof/>
                <w:webHidden/>
              </w:rPr>
            </w:r>
            <w:r w:rsidR="00723B02">
              <w:rPr>
                <w:noProof/>
                <w:webHidden/>
              </w:rPr>
              <w:fldChar w:fldCharType="separate"/>
            </w:r>
            <w:r w:rsidR="00AC061D">
              <w:rPr>
                <w:noProof/>
                <w:webHidden/>
              </w:rPr>
              <w:t>15</w:t>
            </w:r>
            <w:r w:rsidR="00723B02">
              <w:rPr>
                <w:noProof/>
                <w:webHidden/>
              </w:rPr>
              <w:fldChar w:fldCharType="end"/>
            </w:r>
          </w:hyperlink>
        </w:p>
        <w:p w14:paraId="46B0C7C5"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26" w:history="1">
            <w:r w:rsidR="00723B02" w:rsidRPr="0041500A">
              <w:rPr>
                <w:rStyle w:val="Hyperlink"/>
                <w:noProof/>
              </w:rPr>
              <w:t>4.1.3</w:t>
            </w:r>
            <w:r w:rsidR="00723B02">
              <w:rPr>
                <w:rFonts w:eastAsiaTheme="minorEastAsia" w:cstheme="minorBidi"/>
                <w:noProof/>
                <w:sz w:val="24"/>
                <w:szCs w:val="24"/>
                <w:lang w:val="en-US"/>
              </w:rPr>
              <w:tab/>
            </w:r>
            <w:r w:rsidR="00723B02" w:rsidRPr="0041500A">
              <w:rPr>
                <w:rStyle w:val="Hyperlink"/>
                <w:noProof/>
              </w:rPr>
              <w:t>Aktuatorji</w:t>
            </w:r>
            <w:r w:rsidR="00723B02">
              <w:rPr>
                <w:noProof/>
                <w:webHidden/>
              </w:rPr>
              <w:tab/>
            </w:r>
            <w:r w:rsidR="00723B02">
              <w:rPr>
                <w:noProof/>
                <w:webHidden/>
              </w:rPr>
              <w:fldChar w:fldCharType="begin"/>
            </w:r>
            <w:r w:rsidR="00723B02">
              <w:rPr>
                <w:noProof/>
                <w:webHidden/>
              </w:rPr>
              <w:instrText xml:space="preserve"> PAGEREF _Toc459674726 \h </w:instrText>
            </w:r>
            <w:r w:rsidR="00723B02">
              <w:rPr>
                <w:noProof/>
                <w:webHidden/>
              </w:rPr>
            </w:r>
            <w:r w:rsidR="00723B02">
              <w:rPr>
                <w:noProof/>
                <w:webHidden/>
              </w:rPr>
              <w:fldChar w:fldCharType="separate"/>
            </w:r>
            <w:r w:rsidR="00AC061D">
              <w:rPr>
                <w:noProof/>
                <w:webHidden/>
              </w:rPr>
              <w:t>16</w:t>
            </w:r>
            <w:r w:rsidR="00723B02">
              <w:rPr>
                <w:noProof/>
                <w:webHidden/>
              </w:rPr>
              <w:fldChar w:fldCharType="end"/>
            </w:r>
          </w:hyperlink>
        </w:p>
        <w:p w14:paraId="06ECA371"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27" w:history="1">
            <w:r w:rsidR="00723B02" w:rsidRPr="0041500A">
              <w:rPr>
                <w:rStyle w:val="Hyperlink"/>
                <w:noProof/>
              </w:rPr>
              <w:t>4.1.4</w:t>
            </w:r>
            <w:r w:rsidR="00723B02">
              <w:rPr>
                <w:rFonts w:eastAsiaTheme="minorEastAsia" w:cstheme="minorBidi"/>
                <w:noProof/>
                <w:sz w:val="24"/>
                <w:szCs w:val="24"/>
                <w:lang w:val="en-US"/>
              </w:rPr>
              <w:tab/>
            </w:r>
            <w:r w:rsidR="00723B02" w:rsidRPr="0041500A">
              <w:rPr>
                <w:rStyle w:val="Hyperlink"/>
                <w:noProof/>
              </w:rPr>
              <w:t>Sestavljanje</w:t>
            </w:r>
            <w:r w:rsidR="00723B02">
              <w:rPr>
                <w:noProof/>
                <w:webHidden/>
              </w:rPr>
              <w:tab/>
            </w:r>
            <w:r w:rsidR="00723B02">
              <w:rPr>
                <w:noProof/>
                <w:webHidden/>
              </w:rPr>
              <w:fldChar w:fldCharType="begin"/>
            </w:r>
            <w:r w:rsidR="00723B02">
              <w:rPr>
                <w:noProof/>
                <w:webHidden/>
              </w:rPr>
              <w:instrText xml:space="preserve"> PAGEREF _Toc459674727 \h </w:instrText>
            </w:r>
            <w:r w:rsidR="00723B02">
              <w:rPr>
                <w:noProof/>
                <w:webHidden/>
              </w:rPr>
            </w:r>
            <w:r w:rsidR="00723B02">
              <w:rPr>
                <w:noProof/>
                <w:webHidden/>
              </w:rPr>
              <w:fldChar w:fldCharType="separate"/>
            </w:r>
            <w:r w:rsidR="00AC061D">
              <w:rPr>
                <w:noProof/>
                <w:webHidden/>
              </w:rPr>
              <w:t>17</w:t>
            </w:r>
            <w:r w:rsidR="00723B02">
              <w:rPr>
                <w:noProof/>
                <w:webHidden/>
              </w:rPr>
              <w:fldChar w:fldCharType="end"/>
            </w:r>
          </w:hyperlink>
        </w:p>
        <w:p w14:paraId="3F46D57B"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28" w:history="1">
            <w:r w:rsidR="00723B02" w:rsidRPr="0041500A">
              <w:rPr>
                <w:rStyle w:val="Hyperlink"/>
                <w:noProof/>
              </w:rPr>
              <w:t>4.2</w:t>
            </w:r>
            <w:r w:rsidR="00723B02">
              <w:rPr>
                <w:rFonts w:eastAsiaTheme="minorEastAsia" w:cstheme="minorBidi"/>
                <w:b w:val="0"/>
                <w:bCs w:val="0"/>
                <w:noProof/>
                <w:sz w:val="24"/>
                <w:szCs w:val="24"/>
                <w:lang w:val="en-US"/>
              </w:rPr>
              <w:tab/>
            </w:r>
            <w:r w:rsidR="00723B02" w:rsidRPr="0041500A">
              <w:rPr>
                <w:rStyle w:val="Hyperlink"/>
                <w:noProof/>
              </w:rPr>
              <w:t>Programska oprema na strani strežnika</w:t>
            </w:r>
            <w:r w:rsidR="00723B02">
              <w:rPr>
                <w:noProof/>
                <w:webHidden/>
              </w:rPr>
              <w:tab/>
            </w:r>
            <w:r w:rsidR="00723B02">
              <w:rPr>
                <w:noProof/>
                <w:webHidden/>
              </w:rPr>
              <w:fldChar w:fldCharType="begin"/>
            </w:r>
            <w:r w:rsidR="00723B02">
              <w:rPr>
                <w:noProof/>
                <w:webHidden/>
              </w:rPr>
              <w:instrText xml:space="preserve"> PAGEREF _Toc459674728 \h </w:instrText>
            </w:r>
            <w:r w:rsidR="00723B02">
              <w:rPr>
                <w:noProof/>
                <w:webHidden/>
              </w:rPr>
            </w:r>
            <w:r w:rsidR="00723B02">
              <w:rPr>
                <w:noProof/>
                <w:webHidden/>
              </w:rPr>
              <w:fldChar w:fldCharType="separate"/>
            </w:r>
            <w:r w:rsidR="00AC061D">
              <w:rPr>
                <w:noProof/>
                <w:webHidden/>
              </w:rPr>
              <w:t>18</w:t>
            </w:r>
            <w:r w:rsidR="00723B02">
              <w:rPr>
                <w:noProof/>
                <w:webHidden/>
              </w:rPr>
              <w:fldChar w:fldCharType="end"/>
            </w:r>
          </w:hyperlink>
        </w:p>
        <w:p w14:paraId="1B78A8B3"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29" w:history="1">
            <w:r w:rsidR="00723B02" w:rsidRPr="0041500A">
              <w:rPr>
                <w:rStyle w:val="Hyperlink"/>
                <w:noProof/>
              </w:rPr>
              <w:t>4.3</w:t>
            </w:r>
            <w:r w:rsidR="00723B02">
              <w:rPr>
                <w:rFonts w:eastAsiaTheme="minorEastAsia" w:cstheme="minorBidi"/>
                <w:b w:val="0"/>
                <w:bCs w:val="0"/>
                <w:noProof/>
                <w:sz w:val="24"/>
                <w:szCs w:val="24"/>
                <w:lang w:val="en-US"/>
              </w:rPr>
              <w:tab/>
            </w:r>
            <w:r w:rsidR="00723B02" w:rsidRPr="0041500A">
              <w:rPr>
                <w:rStyle w:val="Hyperlink"/>
                <w:noProof/>
              </w:rPr>
              <w:t>Razvoj mobilne aplikacije</w:t>
            </w:r>
            <w:r w:rsidR="00723B02">
              <w:rPr>
                <w:noProof/>
                <w:webHidden/>
              </w:rPr>
              <w:tab/>
            </w:r>
            <w:r w:rsidR="00723B02">
              <w:rPr>
                <w:noProof/>
                <w:webHidden/>
              </w:rPr>
              <w:fldChar w:fldCharType="begin"/>
            </w:r>
            <w:r w:rsidR="00723B02">
              <w:rPr>
                <w:noProof/>
                <w:webHidden/>
              </w:rPr>
              <w:instrText xml:space="preserve"> PAGEREF _Toc459674729 \h </w:instrText>
            </w:r>
            <w:r w:rsidR="00723B02">
              <w:rPr>
                <w:noProof/>
                <w:webHidden/>
              </w:rPr>
            </w:r>
            <w:r w:rsidR="00723B02">
              <w:rPr>
                <w:noProof/>
                <w:webHidden/>
              </w:rPr>
              <w:fldChar w:fldCharType="separate"/>
            </w:r>
            <w:r w:rsidR="00AC061D">
              <w:rPr>
                <w:noProof/>
                <w:webHidden/>
              </w:rPr>
              <w:t>20</w:t>
            </w:r>
            <w:r w:rsidR="00723B02">
              <w:rPr>
                <w:noProof/>
                <w:webHidden/>
              </w:rPr>
              <w:fldChar w:fldCharType="end"/>
            </w:r>
          </w:hyperlink>
        </w:p>
        <w:p w14:paraId="7EECACC5"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0" w:history="1">
            <w:r w:rsidR="00723B02" w:rsidRPr="0041500A">
              <w:rPr>
                <w:rStyle w:val="Hyperlink"/>
                <w:noProof/>
              </w:rPr>
              <w:t>4.3.1</w:t>
            </w:r>
            <w:r w:rsidR="00723B02">
              <w:rPr>
                <w:rFonts w:eastAsiaTheme="minorEastAsia" w:cstheme="minorBidi"/>
                <w:noProof/>
                <w:sz w:val="24"/>
                <w:szCs w:val="24"/>
                <w:lang w:val="en-US"/>
              </w:rPr>
              <w:tab/>
            </w:r>
            <w:r w:rsidR="00723B02" w:rsidRPr="0041500A">
              <w:rPr>
                <w:rStyle w:val="Hyperlink"/>
                <w:noProof/>
              </w:rPr>
              <w:t>Nadzor različic</w:t>
            </w:r>
            <w:r w:rsidR="00723B02">
              <w:rPr>
                <w:noProof/>
                <w:webHidden/>
              </w:rPr>
              <w:tab/>
            </w:r>
            <w:r w:rsidR="00723B02">
              <w:rPr>
                <w:noProof/>
                <w:webHidden/>
              </w:rPr>
              <w:fldChar w:fldCharType="begin"/>
            </w:r>
            <w:r w:rsidR="00723B02">
              <w:rPr>
                <w:noProof/>
                <w:webHidden/>
              </w:rPr>
              <w:instrText xml:space="preserve"> PAGEREF _Toc459674730 \h </w:instrText>
            </w:r>
            <w:r w:rsidR="00723B02">
              <w:rPr>
                <w:noProof/>
                <w:webHidden/>
              </w:rPr>
            </w:r>
            <w:r w:rsidR="00723B02">
              <w:rPr>
                <w:noProof/>
                <w:webHidden/>
              </w:rPr>
              <w:fldChar w:fldCharType="separate"/>
            </w:r>
            <w:r w:rsidR="00AC061D">
              <w:rPr>
                <w:noProof/>
                <w:webHidden/>
              </w:rPr>
              <w:t>20</w:t>
            </w:r>
            <w:r w:rsidR="00723B02">
              <w:rPr>
                <w:noProof/>
                <w:webHidden/>
              </w:rPr>
              <w:fldChar w:fldCharType="end"/>
            </w:r>
          </w:hyperlink>
        </w:p>
        <w:p w14:paraId="58AD0849"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1" w:history="1">
            <w:r w:rsidR="00723B02" w:rsidRPr="0041500A">
              <w:rPr>
                <w:rStyle w:val="Hyperlink"/>
                <w:noProof/>
              </w:rPr>
              <w:t>4.3.2</w:t>
            </w:r>
            <w:r w:rsidR="00723B02">
              <w:rPr>
                <w:rFonts w:eastAsiaTheme="minorEastAsia" w:cstheme="minorBidi"/>
                <w:noProof/>
                <w:sz w:val="24"/>
                <w:szCs w:val="24"/>
                <w:lang w:val="en-US"/>
              </w:rPr>
              <w:tab/>
            </w:r>
            <w:r w:rsidR="00723B02" w:rsidRPr="0041500A">
              <w:rPr>
                <w:rStyle w:val="Hyperlink"/>
                <w:noProof/>
              </w:rPr>
              <w:t>Xcode</w:t>
            </w:r>
            <w:r w:rsidR="00723B02">
              <w:rPr>
                <w:noProof/>
                <w:webHidden/>
              </w:rPr>
              <w:tab/>
            </w:r>
            <w:r w:rsidR="00723B02">
              <w:rPr>
                <w:noProof/>
                <w:webHidden/>
              </w:rPr>
              <w:fldChar w:fldCharType="begin"/>
            </w:r>
            <w:r w:rsidR="00723B02">
              <w:rPr>
                <w:noProof/>
                <w:webHidden/>
              </w:rPr>
              <w:instrText xml:space="preserve"> PAGEREF _Toc459674731 \h </w:instrText>
            </w:r>
            <w:r w:rsidR="00723B02">
              <w:rPr>
                <w:noProof/>
                <w:webHidden/>
              </w:rPr>
            </w:r>
            <w:r w:rsidR="00723B02">
              <w:rPr>
                <w:noProof/>
                <w:webHidden/>
              </w:rPr>
              <w:fldChar w:fldCharType="separate"/>
            </w:r>
            <w:r w:rsidR="00AC061D">
              <w:rPr>
                <w:noProof/>
                <w:webHidden/>
              </w:rPr>
              <w:t>21</w:t>
            </w:r>
            <w:r w:rsidR="00723B02">
              <w:rPr>
                <w:noProof/>
                <w:webHidden/>
              </w:rPr>
              <w:fldChar w:fldCharType="end"/>
            </w:r>
          </w:hyperlink>
        </w:p>
        <w:p w14:paraId="0123C924"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2" w:history="1">
            <w:r w:rsidR="00723B02" w:rsidRPr="0041500A">
              <w:rPr>
                <w:rStyle w:val="Hyperlink"/>
                <w:noProof/>
              </w:rPr>
              <w:t>4.3.3</w:t>
            </w:r>
            <w:r w:rsidR="00723B02">
              <w:rPr>
                <w:rFonts w:eastAsiaTheme="minorEastAsia" w:cstheme="minorBidi"/>
                <w:noProof/>
                <w:sz w:val="24"/>
                <w:szCs w:val="24"/>
                <w:lang w:val="en-US"/>
              </w:rPr>
              <w:tab/>
            </w:r>
            <w:r w:rsidR="00723B02" w:rsidRPr="0041500A">
              <w:rPr>
                <w:rStyle w:val="Hyperlink"/>
                <w:noProof/>
              </w:rPr>
              <w:t>Swift</w:t>
            </w:r>
            <w:r w:rsidR="00723B02">
              <w:rPr>
                <w:noProof/>
                <w:webHidden/>
              </w:rPr>
              <w:tab/>
            </w:r>
            <w:r w:rsidR="00723B02">
              <w:rPr>
                <w:noProof/>
                <w:webHidden/>
              </w:rPr>
              <w:fldChar w:fldCharType="begin"/>
            </w:r>
            <w:r w:rsidR="00723B02">
              <w:rPr>
                <w:noProof/>
                <w:webHidden/>
              </w:rPr>
              <w:instrText xml:space="preserve"> PAGEREF _Toc459674732 \h </w:instrText>
            </w:r>
            <w:r w:rsidR="00723B02">
              <w:rPr>
                <w:noProof/>
                <w:webHidden/>
              </w:rPr>
            </w:r>
            <w:r w:rsidR="00723B02">
              <w:rPr>
                <w:noProof/>
                <w:webHidden/>
              </w:rPr>
              <w:fldChar w:fldCharType="separate"/>
            </w:r>
            <w:r w:rsidR="00AC061D">
              <w:rPr>
                <w:noProof/>
                <w:webHidden/>
              </w:rPr>
              <w:t>22</w:t>
            </w:r>
            <w:r w:rsidR="00723B02">
              <w:rPr>
                <w:noProof/>
                <w:webHidden/>
              </w:rPr>
              <w:fldChar w:fldCharType="end"/>
            </w:r>
          </w:hyperlink>
        </w:p>
        <w:p w14:paraId="54E81DC7"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3" w:history="1">
            <w:r w:rsidR="00723B02" w:rsidRPr="0041500A">
              <w:rPr>
                <w:rStyle w:val="Hyperlink"/>
                <w:noProof/>
              </w:rPr>
              <w:t>4.3.4</w:t>
            </w:r>
            <w:r w:rsidR="00723B02">
              <w:rPr>
                <w:rFonts w:eastAsiaTheme="minorEastAsia" w:cstheme="minorBidi"/>
                <w:noProof/>
                <w:sz w:val="24"/>
                <w:szCs w:val="24"/>
                <w:lang w:val="en-US"/>
              </w:rPr>
              <w:tab/>
            </w:r>
            <w:r w:rsidR="00723B02" w:rsidRPr="0041500A">
              <w:rPr>
                <w:rStyle w:val="Hyperlink"/>
                <w:noProof/>
              </w:rPr>
              <w:t>Cocoa pods</w:t>
            </w:r>
            <w:r w:rsidR="00723B02">
              <w:rPr>
                <w:noProof/>
                <w:webHidden/>
              </w:rPr>
              <w:tab/>
            </w:r>
            <w:r w:rsidR="00723B02">
              <w:rPr>
                <w:noProof/>
                <w:webHidden/>
              </w:rPr>
              <w:fldChar w:fldCharType="begin"/>
            </w:r>
            <w:r w:rsidR="00723B02">
              <w:rPr>
                <w:noProof/>
                <w:webHidden/>
              </w:rPr>
              <w:instrText xml:space="preserve"> PAGEREF _Toc459674733 \h </w:instrText>
            </w:r>
            <w:r w:rsidR="00723B02">
              <w:rPr>
                <w:noProof/>
                <w:webHidden/>
              </w:rPr>
            </w:r>
            <w:r w:rsidR="00723B02">
              <w:rPr>
                <w:noProof/>
                <w:webHidden/>
              </w:rPr>
              <w:fldChar w:fldCharType="separate"/>
            </w:r>
            <w:r w:rsidR="00AC061D">
              <w:rPr>
                <w:noProof/>
                <w:webHidden/>
              </w:rPr>
              <w:t>22</w:t>
            </w:r>
            <w:r w:rsidR="00723B02">
              <w:rPr>
                <w:noProof/>
                <w:webHidden/>
              </w:rPr>
              <w:fldChar w:fldCharType="end"/>
            </w:r>
          </w:hyperlink>
        </w:p>
        <w:p w14:paraId="67CB41DE"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4" w:history="1">
            <w:r w:rsidR="00723B02" w:rsidRPr="0041500A">
              <w:rPr>
                <w:rStyle w:val="Hyperlink"/>
                <w:noProof/>
              </w:rPr>
              <w:t>4.3.5</w:t>
            </w:r>
            <w:r w:rsidR="00723B02">
              <w:rPr>
                <w:rFonts w:eastAsiaTheme="minorEastAsia" w:cstheme="minorBidi"/>
                <w:noProof/>
                <w:sz w:val="24"/>
                <w:szCs w:val="24"/>
                <w:lang w:val="en-US"/>
              </w:rPr>
              <w:tab/>
            </w:r>
            <w:r w:rsidR="00723B02" w:rsidRPr="0041500A">
              <w:rPr>
                <w:rStyle w:val="Hyperlink"/>
                <w:noProof/>
              </w:rPr>
              <w:t>Programska knjižnica Alamofire</w:t>
            </w:r>
            <w:r w:rsidR="00723B02">
              <w:rPr>
                <w:noProof/>
                <w:webHidden/>
              </w:rPr>
              <w:tab/>
            </w:r>
            <w:r w:rsidR="00723B02">
              <w:rPr>
                <w:noProof/>
                <w:webHidden/>
              </w:rPr>
              <w:fldChar w:fldCharType="begin"/>
            </w:r>
            <w:r w:rsidR="00723B02">
              <w:rPr>
                <w:noProof/>
                <w:webHidden/>
              </w:rPr>
              <w:instrText xml:space="preserve"> PAGEREF _Toc459674734 \h </w:instrText>
            </w:r>
            <w:r w:rsidR="00723B02">
              <w:rPr>
                <w:noProof/>
                <w:webHidden/>
              </w:rPr>
            </w:r>
            <w:r w:rsidR="00723B02">
              <w:rPr>
                <w:noProof/>
                <w:webHidden/>
              </w:rPr>
              <w:fldChar w:fldCharType="separate"/>
            </w:r>
            <w:r w:rsidR="00AC061D">
              <w:rPr>
                <w:noProof/>
                <w:webHidden/>
              </w:rPr>
              <w:t>23</w:t>
            </w:r>
            <w:r w:rsidR="00723B02">
              <w:rPr>
                <w:noProof/>
                <w:webHidden/>
              </w:rPr>
              <w:fldChar w:fldCharType="end"/>
            </w:r>
          </w:hyperlink>
        </w:p>
        <w:p w14:paraId="7BAAE080"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5" w:history="1">
            <w:r w:rsidR="00723B02" w:rsidRPr="0041500A">
              <w:rPr>
                <w:rStyle w:val="Hyperlink"/>
                <w:noProof/>
              </w:rPr>
              <w:t>4.3.6</w:t>
            </w:r>
            <w:r w:rsidR="00723B02">
              <w:rPr>
                <w:rFonts w:eastAsiaTheme="minorEastAsia" w:cstheme="minorBidi"/>
                <w:noProof/>
                <w:sz w:val="24"/>
                <w:szCs w:val="24"/>
                <w:lang w:val="en-US"/>
              </w:rPr>
              <w:tab/>
            </w:r>
            <w:r w:rsidR="00723B02" w:rsidRPr="0041500A">
              <w:rPr>
                <w:rStyle w:val="Hyperlink"/>
                <w:noProof/>
              </w:rPr>
              <w:t>Nastavitve aplikacije in shramba NSUserDefaults</w:t>
            </w:r>
            <w:r w:rsidR="00723B02">
              <w:rPr>
                <w:noProof/>
                <w:webHidden/>
              </w:rPr>
              <w:tab/>
            </w:r>
            <w:r w:rsidR="00723B02">
              <w:rPr>
                <w:noProof/>
                <w:webHidden/>
              </w:rPr>
              <w:fldChar w:fldCharType="begin"/>
            </w:r>
            <w:r w:rsidR="00723B02">
              <w:rPr>
                <w:noProof/>
                <w:webHidden/>
              </w:rPr>
              <w:instrText xml:space="preserve"> PAGEREF _Toc459674735 \h </w:instrText>
            </w:r>
            <w:r w:rsidR="00723B02">
              <w:rPr>
                <w:noProof/>
                <w:webHidden/>
              </w:rPr>
            </w:r>
            <w:r w:rsidR="00723B02">
              <w:rPr>
                <w:noProof/>
                <w:webHidden/>
              </w:rPr>
              <w:fldChar w:fldCharType="separate"/>
            </w:r>
            <w:r w:rsidR="00AC061D">
              <w:rPr>
                <w:noProof/>
                <w:webHidden/>
              </w:rPr>
              <w:t>24</w:t>
            </w:r>
            <w:r w:rsidR="00723B02">
              <w:rPr>
                <w:noProof/>
                <w:webHidden/>
              </w:rPr>
              <w:fldChar w:fldCharType="end"/>
            </w:r>
          </w:hyperlink>
        </w:p>
        <w:p w14:paraId="65737C31"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6" w:history="1">
            <w:r w:rsidR="00723B02" w:rsidRPr="0041500A">
              <w:rPr>
                <w:rStyle w:val="Hyperlink"/>
                <w:noProof/>
              </w:rPr>
              <w:t>4.3.7</w:t>
            </w:r>
            <w:r w:rsidR="00723B02">
              <w:rPr>
                <w:rFonts w:eastAsiaTheme="minorEastAsia" w:cstheme="minorBidi"/>
                <w:noProof/>
                <w:sz w:val="24"/>
                <w:szCs w:val="24"/>
                <w:lang w:val="en-US"/>
              </w:rPr>
              <w:tab/>
            </w:r>
            <w:r w:rsidR="00723B02" w:rsidRPr="0041500A">
              <w:rPr>
                <w:rStyle w:val="Hyperlink"/>
                <w:noProof/>
              </w:rPr>
              <w:t>CoreLocation</w:t>
            </w:r>
            <w:r w:rsidR="00723B02">
              <w:rPr>
                <w:noProof/>
                <w:webHidden/>
              </w:rPr>
              <w:tab/>
            </w:r>
            <w:r w:rsidR="00723B02">
              <w:rPr>
                <w:noProof/>
                <w:webHidden/>
              </w:rPr>
              <w:fldChar w:fldCharType="begin"/>
            </w:r>
            <w:r w:rsidR="00723B02">
              <w:rPr>
                <w:noProof/>
                <w:webHidden/>
              </w:rPr>
              <w:instrText xml:space="preserve"> PAGEREF _Toc459674736 \h </w:instrText>
            </w:r>
            <w:r w:rsidR="00723B02">
              <w:rPr>
                <w:noProof/>
                <w:webHidden/>
              </w:rPr>
            </w:r>
            <w:r w:rsidR="00723B02">
              <w:rPr>
                <w:noProof/>
                <w:webHidden/>
              </w:rPr>
              <w:fldChar w:fldCharType="separate"/>
            </w:r>
            <w:r w:rsidR="00AC061D">
              <w:rPr>
                <w:noProof/>
                <w:webHidden/>
              </w:rPr>
              <w:t>25</w:t>
            </w:r>
            <w:r w:rsidR="00723B02">
              <w:rPr>
                <w:noProof/>
                <w:webHidden/>
              </w:rPr>
              <w:fldChar w:fldCharType="end"/>
            </w:r>
          </w:hyperlink>
        </w:p>
        <w:p w14:paraId="1A706102"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7" w:history="1">
            <w:r w:rsidR="00723B02" w:rsidRPr="0041500A">
              <w:rPr>
                <w:rStyle w:val="Hyperlink"/>
                <w:noProof/>
              </w:rPr>
              <w:t>4.3.8</w:t>
            </w:r>
            <w:r w:rsidR="00723B02">
              <w:rPr>
                <w:rFonts w:eastAsiaTheme="minorEastAsia" w:cstheme="minorBidi"/>
                <w:noProof/>
                <w:sz w:val="24"/>
                <w:szCs w:val="24"/>
                <w:lang w:val="en-US"/>
              </w:rPr>
              <w:tab/>
            </w:r>
            <w:r w:rsidR="00723B02" w:rsidRPr="0041500A">
              <w:rPr>
                <w:rStyle w:val="Hyperlink"/>
                <w:noProof/>
              </w:rPr>
              <w:t>Izdelava uporabniškega vmesnika</w:t>
            </w:r>
            <w:r w:rsidR="00723B02">
              <w:rPr>
                <w:noProof/>
                <w:webHidden/>
              </w:rPr>
              <w:tab/>
            </w:r>
            <w:r w:rsidR="00723B02">
              <w:rPr>
                <w:noProof/>
                <w:webHidden/>
              </w:rPr>
              <w:fldChar w:fldCharType="begin"/>
            </w:r>
            <w:r w:rsidR="00723B02">
              <w:rPr>
                <w:noProof/>
                <w:webHidden/>
              </w:rPr>
              <w:instrText xml:space="preserve"> PAGEREF _Toc459674737 \h </w:instrText>
            </w:r>
            <w:r w:rsidR="00723B02">
              <w:rPr>
                <w:noProof/>
                <w:webHidden/>
              </w:rPr>
            </w:r>
            <w:r w:rsidR="00723B02">
              <w:rPr>
                <w:noProof/>
                <w:webHidden/>
              </w:rPr>
              <w:fldChar w:fldCharType="separate"/>
            </w:r>
            <w:r w:rsidR="00AC061D">
              <w:rPr>
                <w:noProof/>
                <w:webHidden/>
              </w:rPr>
              <w:t>26</w:t>
            </w:r>
            <w:r w:rsidR="00723B02">
              <w:rPr>
                <w:noProof/>
                <w:webHidden/>
              </w:rPr>
              <w:fldChar w:fldCharType="end"/>
            </w:r>
          </w:hyperlink>
        </w:p>
        <w:p w14:paraId="64465135" w14:textId="77777777" w:rsidR="00723B02" w:rsidRDefault="00184AF5">
          <w:pPr>
            <w:pStyle w:val="TOC3"/>
            <w:tabs>
              <w:tab w:val="left" w:pos="1320"/>
              <w:tab w:val="right" w:leader="dot" w:pos="8772"/>
            </w:tabs>
            <w:rPr>
              <w:rFonts w:eastAsiaTheme="minorEastAsia" w:cstheme="minorBidi"/>
              <w:noProof/>
              <w:sz w:val="24"/>
              <w:szCs w:val="24"/>
              <w:lang w:val="en-US"/>
            </w:rPr>
          </w:pPr>
          <w:hyperlink w:anchor="_Toc459674738" w:history="1">
            <w:r w:rsidR="00723B02" w:rsidRPr="0041500A">
              <w:rPr>
                <w:rStyle w:val="Hyperlink"/>
                <w:noProof/>
              </w:rPr>
              <w:t>4.3.9</w:t>
            </w:r>
            <w:r w:rsidR="00723B02">
              <w:rPr>
                <w:rFonts w:eastAsiaTheme="minorEastAsia" w:cstheme="minorBidi"/>
                <w:noProof/>
                <w:sz w:val="24"/>
                <w:szCs w:val="24"/>
                <w:lang w:val="en-US"/>
              </w:rPr>
              <w:tab/>
            </w:r>
            <w:r w:rsidR="00723B02" w:rsidRPr="0041500A">
              <w:rPr>
                <w:rStyle w:val="Hyperlink"/>
                <w:noProof/>
              </w:rPr>
              <w:t>Today extension – hiter dostop</w:t>
            </w:r>
            <w:r w:rsidR="00723B02">
              <w:rPr>
                <w:noProof/>
                <w:webHidden/>
              </w:rPr>
              <w:tab/>
            </w:r>
            <w:r w:rsidR="00723B02">
              <w:rPr>
                <w:noProof/>
                <w:webHidden/>
              </w:rPr>
              <w:fldChar w:fldCharType="begin"/>
            </w:r>
            <w:r w:rsidR="00723B02">
              <w:rPr>
                <w:noProof/>
                <w:webHidden/>
              </w:rPr>
              <w:instrText xml:space="preserve"> PAGEREF _Toc459674738 \h </w:instrText>
            </w:r>
            <w:r w:rsidR="00723B02">
              <w:rPr>
                <w:noProof/>
                <w:webHidden/>
              </w:rPr>
            </w:r>
            <w:r w:rsidR="00723B02">
              <w:rPr>
                <w:noProof/>
                <w:webHidden/>
              </w:rPr>
              <w:fldChar w:fldCharType="separate"/>
            </w:r>
            <w:r w:rsidR="00AC061D">
              <w:rPr>
                <w:noProof/>
                <w:webHidden/>
              </w:rPr>
              <w:t>27</w:t>
            </w:r>
            <w:r w:rsidR="00723B02">
              <w:rPr>
                <w:noProof/>
                <w:webHidden/>
              </w:rPr>
              <w:fldChar w:fldCharType="end"/>
            </w:r>
          </w:hyperlink>
        </w:p>
        <w:p w14:paraId="78A64308" w14:textId="77777777" w:rsidR="00723B02" w:rsidRDefault="00184AF5">
          <w:pPr>
            <w:pStyle w:val="TOC2"/>
            <w:tabs>
              <w:tab w:val="left" w:pos="880"/>
              <w:tab w:val="right" w:leader="dot" w:pos="8772"/>
            </w:tabs>
            <w:rPr>
              <w:rFonts w:eastAsiaTheme="minorEastAsia" w:cstheme="minorBidi"/>
              <w:b w:val="0"/>
              <w:bCs w:val="0"/>
              <w:noProof/>
              <w:sz w:val="24"/>
              <w:szCs w:val="24"/>
              <w:lang w:val="en-US"/>
            </w:rPr>
          </w:pPr>
          <w:hyperlink w:anchor="_Toc459674739" w:history="1">
            <w:r w:rsidR="00723B02" w:rsidRPr="0041500A">
              <w:rPr>
                <w:rStyle w:val="Hyperlink"/>
                <w:noProof/>
              </w:rPr>
              <w:t>4.4</w:t>
            </w:r>
            <w:r w:rsidR="00723B02">
              <w:rPr>
                <w:rFonts w:eastAsiaTheme="minorEastAsia" w:cstheme="minorBidi"/>
                <w:b w:val="0"/>
                <w:bCs w:val="0"/>
                <w:noProof/>
                <w:sz w:val="24"/>
                <w:szCs w:val="24"/>
                <w:lang w:val="en-US"/>
              </w:rPr>
              <w:tab/>
            </w:r>
            <w:r w:rsidR="00723B02" w:rsidRPr="0041500A">
              <w:rPr>
                <w:rStyle w:val="Hyperlink"/>
                <w:noProof/>
              </w:rPr>
              <w:t>Konfiguracija in namestitev</w:t>
            </w:r>
            <w:r w:rsidR="00723B02">
              <w:rPr>
                <w:noProof/>
                <w:webHidden/>
              </w:rPr>
              <w:tab/>
            </w:r>
            <w:r w:rsidR="00723B02">
              <w:rPr>
                <w:noProof/>
                <w:webHidden/>
              </w:rPr>
              <w:fldChar w:fldCharType="begin"/>
            </w:r>
            <w:r w:rsidR="00723B02">
              <w:rPr>
                <w:noProof/>
                <w:webHidden/>
              </w:rPr>
              <w:instrText xml:space="preserve"> PAGEREF _Toc459674739 \h </w:instrText>
            </w:r>
            <w:r w:rsidR="00723B02">
              <w:rPr>
                <w:noProof/>
                <w:webHidden/>
              </w:rPr>
            </w:r>
            <w:r w:rsidR="00723B02">
              <w:rPr>
                <w:noProof/>
                <w:webHidden/>
              </w:rPr>
              <w:fldChar w:fldCharType="separate"/>
            </w:r>
            <w:r w:rsidR="00AC061D">
              <w:rPr>
                <w:noProof/>
                <w:webHidden/>
              </w:rPr>
              <w:t>28</w:t>
            </w:r>
            <w:r w:rsidR="00723B02">
              <w:rPr>
                <w:noProof/>
                <w:webHidden/>
              </w:rPr>
              <w:fldChar w:fldCharType="end"/>
            </w:r>
          </w:hyperlink>
        </w:p>
        <w:p w14:paraId="1D666F83" w14:textId="77777777" w:rsidR="00723B02" w:rsidRDefault="00184AF5">
          <w:pPr>
            <w:pStyle w:val="TOC1"/>
            <w:tabs>
              <w:tab w:val="left" w:pos="440"/>
              <w:tab w:val="right" w:leader="dot" w:pos="8772"/>
            </w:tabs>
            <w:rPr>
              <w:rFonts w:eastAsiaTheme="minorEastAsia" w:cstheme="minorBidi"/>
              <w:b w:val="0"/>
              <w:bCs w:val="0"/>
              <w:noProof/>
              <w:lang w:val="en-US"/>
            </w:rPr>
          </w:pPr>
          <w:hyperlink w:anchor="_Toc459674740" w:history="1">
            <w:r w:rsidR="00723B02" w:rsidRPr="0041500A">
              <w:rPr>
                <w:rStyle w:val="Hyperlink"/>
                <w:noProof/>
              </w:rPr>
              <w:t>5</w:t>
            </w:r>
            <w:r w:rsidR="00723B02">
              <w:rPr>
                <w:rFonts w:eastAsiaTheme="minorEastAsia" w:cstheme="minorBidi"/>
                <w:b w:val="0"/>
                <w:bCs w:val="0"/>
                <w:noProof/>
                <w:lang w:val="en-US"/>
              </w:rPr>
              <w:tab/>
            </w:r>
            <w:r w:rsidR="00723B02" w:rsidRPr="0041500A">
              <w:rPr>
                <w:rStyle w:val="Hyperlink"/>
                <w:noProof/>
              </w:rPr>
              <w:t>Sklep</w:t>
            </w:r>
            <w:r w:rsidR="00723B02">
              <w:rPr>
                <w:noProof/>
                <w:webHidden/>
              </w:rPr>
              <w:tab/>
            </w:r>
            <w:r w:rsidR="00723B02">
              <w:rPr>
                <w:noProof/>
                <w:webHidden/>
              </w:rPr>
              <w:fldChar w:fldCharType="begin"/>
            </w:r>
            <w:r w:rsidR="00723B02">
              <w:rPr>
                <w:noProof/>
                <w:webHidden/>
              </w:rPr>
              <w:instrText xml:space="preserve"> PAGEREF _Toc459674740 \h </w:instrText>
            </w:r>
            <w:r w:rsidR="00723B02">
              <w:rPr>
                <w:noProof/>
                <w:webHidden/>
              </w:rPr>
            </w:r>
            <w:r w:rsidR="00723B02">
              <w:rPr>
                <w:noProof/>
                <w:webHidden/>
              </w:rPr>
              <w:fldChar w:fldCharType="separate"/>
            </w:r>
            <w:r w:rsidR="00AC061D">
              <w:rPr>
                <w:noProof/>
                <w:webHidden/>
              </w:rPr>
              <w:t>30</w:t>
            </w:r>
            <w:r w:rsidR="00723B02">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40BECE86" w:rsidR="002B38D9" w:rsidRPr="00AE3509" w:rsidRDefault="002B38D9" w:rsidP="00110CE1">
      <w:r w:rsidRPr="00AE3509">
        <w:br w:type="page"/>
      </w:r>
    </w:p>
    <w:p w14:paraId="5F264BFE" w14:textId="77777777" w:rsidR="002B38D9" w:rsidRPr="00AE3509" w:rsidRDefault="002B38D9" w:rsidP="00110CE1">
      <w:pPr>
        <w:rPr>
          <w:b/>
          <w:sz w:val="32"/>
          <w:szCs w:val="32"/>
        </w:rPr>
      </w:pPr>
      <w:r w:rsidRPr="00AE3509">
        <w:rPr>
          <w:b/>
          <w:sz w:val="32"/>
          <w:szCs w:val="32"/>
        </w:rPr>
        <w:lastRenderedPageBreak/>
        <w:t>KAZALO SLIK</w:t>
      </w:r>
    </w:p>
    <w:p w14:paraId="5B3E3A6B" w14:textId="77777777" w:rsidR="002B38D9" w:rsidRPr="003046F7" w:rsidRDefault="002B38D9" w:rsidP="0047726A"/>
    <w:p w14:paraId="1B709C72" w14:textId="77777777" w:rsidR="003046F7" w:rsidRPr="003046F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3046F7">
        <w:rPr>
          <w:rFonts w:ascii="Arial" w:hAnsi="Arial" w:cs="Arial"/>
          <w:smallCaps w:val="0"/>
          <w:sz w:val="24"/>
          <w:szCs w:val="24"/>
        </w:rPr>
        <w:fldChar w:fldCharType="begin"/>
      </w:r>
      <w:r w:rsidRPr="003046F7">
        <w:rPr>
          <w:rFonts w:ascii="Arial" w:hAnsi="Arial" w:cs="Arial"/>
          <w:smallCaps w:val="0"/>
          <w:sz w:val="24"/>
          <w:szCs w:val="24"/>
        </w:rPr>
        <w:instrText xml:space="preserve"> TOC \h \z \c "Slika" </w:instrText>
      </w:r>
      <w:r w:rsidRPr="003046F7">
        <w:rPr>
          <w:rFonts w:ascii="Arial" w:hAnsi="Arial" w:cs="Arial"/>
          <w:smallCaps w:val="0"/>
          <w:sz w:val="24"/>
          <w:szCs w:val="24"/>
        </w:rPr>
        <w:fldChar w:fldCharType="separate"/>
      </w:r>
      <w:hyperlink w:anchor="_Toc459675422" w:history="1">
        <w:r w:rsidR="003046F7" w:rsidRPr="003046F7">
          <w:rPr>
            <w:rStyle w:val="Hyperlink"/>
            <w:smallCaps w:val="0"/>
            <w:noProof/>
          </w:rPr>
          <w:t>Slika 1: Primer sheme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_Toc459675422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3</w:t>
        </w:r>
        <w:r w:rsidR="003046F7" w:rsidRPr="003046F7">
          <w:rPr>
            <w:smallCaps w:val="0"/>
            <w:noProof/>
            <w:webHidden/>
          </w:rPr>
          <w:fldChar w:fldCharType="end"/>
        </w:r>
      </w:hyperlink>
    </w:p>
    <w:p w14:paraId="4A2E896B"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3" w:history="1">
        <w:r w:rsidR="003046F7" w:rsidRPr="003046F7">
          <w:rPr>
            <w:rStyle w:val="Hyperlink"/>
            <w:smallCaps w:val="0"/>
            <w:noProof/>
          </w:rPr>
          <w:t>Slika 2: Prikaz integracije različnih komunikacijskih protokolov [6]</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_Toc459675423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5</w:t>
        </w:r>
        <w:r w:rsidR="003046F7" w:rsidRPr="003046F7">
          <w:rPr>
            <w:smallCaps w:val="0"/>
            <w:noProof/>
            <w:webHidden/>
          </w:rPr>
          <w:fldChar w:fldCharType="end"/>
        </w:r>
      </w:hyperlink>
    </w:p>
    <w:p w14:paraId="765ABD10"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r:id="rId14" w:anchor="_Toc459675424" w:history="1">
        <w:r w:rsidR="003046F7" w:rsidRPr="003046F7">
          <w:rPr>
            <w:rStyle w:val="Hyperlink"/>
            <w:smallCaps w:val="0"/>
            <w:noProof/>
          </w:rPr>
          <w:t>Slika 3: iBeacon oddajnik [35]</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_Toc459675424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7</w:t>
        </w:r>
        <w:r w:rsidR="003046F7" w:rsidRPr="003046F7">
          <w:rPr>
            <w:smallCaps w:val="0"/>
            <w:noProof/>
            <w:webHidden/>
          </w:rPr>
          <w:fldChar w:fldCharType="end"/>
        </w:r>
      </w:hyperlink>
    </w:p>
    <w:p w14:paraId="1213FDEF"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5" w:history="1">
        <w:r w:rsidR="003046F7" w:rsidRPr="003046F7">
          <w:rPr>
            <w:rStyle w:val="Hyperlink"/>
            <w:smallCaps w:val="0"/>
            <w:noProof/>
          </w:rPr>
          <w:t>Slika 4: Termostat Nest [11]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_Toc459675425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8</w:t>
        </w:r>
        <w:r w:rsidR="003046F7" w:rsidRPr="003046F7">
          <w:rPr>
            <w:smallCaps w:val="0"/>
            <w:noProof/>
            <w:webHidden/>
          </w:rPr>
          <w:fldChar w:fldCharType="end"/>
        </w:r>
      </w:hyperlink>
    </w:p>
    <w:p w14:paraId="24017BB0"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6" w:history="1">
        <w:r w:rsidR="003046F7" w:rsidRPr="003046F7">
          <w:rPr>
            <w:rStyle w:val="Hyperlink"/>
            <w:smallCaps w:val="0"/>
            <w:noProof/>
          </w:rPr>
          <w:t>Slika 5: Sistem pametne razsvetljave Philips Hue [12]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_Toc459675426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8</w:t>
        </w:r>
        <w:r w:rsidR="003046F7" w:rsidRPr="003046F7">
          <w:rPr>
            <w:smallCaps w:val="0"/>
            <w:noProof/>
            <w:webHidden/>
          </w:rPr>
          <w:fldChar w:fldCharType="end"/>
        </w:r>
      </w:hyperlink>
    </w:p>
    <w:p w14:paraId="67F2DBD0"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7" w:history="1">
        <w:r w:rsidR="003046F7" w:rsidRPr="003046F7">
          <w:rPr>
            <w:rStyle w:val="Hyperlink"/>
            <w:smallCaps w:val="0"/>
            <w:noProof/>
          </w:rPr>
          <w:t>Slika 6: Pametna ključavnica August [13]</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_Toc459675427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9</w:t>
        </w:r>
        <w:r w:rsidR="003046F7" w:rsidRPr="003046F7">
          <w:rPr>
            <w:smallCaps w:val="0"/>
            <w:noProof/>
            <w:webHidden/>
          </w:rPr>
          <w:fldChar w:fldCharType="end"/>
        </w:r>
      </w:hyperlink>
    </w:p>
    <w:p w14:paraId="6AE7A256"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8" w:history="1">
        <w:r w:rsidR="003046F7" w:rsidRPr="003046F7">
          <w:rPr>
            <w:rStyle w:val="Hyperlink"/>
            <w:smallCaps w:val="0"/>
            <w:noProof/>
          </w:rPr>
          <w:t>Slika 7: Samsung SmartThings Hub [14]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_Toc459675428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9</w:t>
        </w:r>
        <w:r w:rsidR="003046F7" w:rsidRPr="003046F7">
          <w:rPr>
            <w:smallCaps w:val="0"/>
            <w:noProof/>
            <w:webHidden/>
          </w:rPr>
          <w:fldChar w:fldCharType="end"/>
        </w:r>
      </w:hyperlink>
    </w:p>
    <w:p w14:paraId="534BAD09"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9" w:history="1">
        <w:r w:rsidR="003046F7" w:rsidRPr="003046F7">
          <w:rPr>
            <w:rStyle w:val="Hyperlink"/>
            <w:smallCaps w:val="0"/>
            <w:noProof/>
          </w:rPr>
          <w:t>Slika 8: Shema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_Toc459675429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14</w:t>
        </w:r>
        <w:r w:rsidR="003046F7" w:rsidRPr="003046F7">
          <w:rPr>
            <w:smallCaps w:val="0"/>
            <w:noProof/>
            <w:webHidden/>
          </w:rPr>
          <w:fldChar w:fldCharType="end"/>
        </w:r>
      </w:hyperlink>
    </w:p>
    <w:p w14:paraId="193A0C69"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0" w:history="1">
        <w:r w:rsidR="003046F7" w:rsidRPr="003046F7">
          <w:rPr>
            <w:rStyle w:val="Hyperlink"/>
            <w:smallCaps w:val="0"/>
            <w:noProof/>
          </w:rPr>
          <w:t>Slika 9: Mikroračunalnik Raspberry Pi model B [20]</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_Toc459675430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15</w:t>
        </w:r>
        <w:r w:rsidR="003046F7" w:rsidRPr="003046F7">
          <w:rPr>
            <w:smallCaps w:val="0"/>
            <w:noProof/>
            <w:webHidden/>
          </w:rPr>
          <w:fldChar w:fldCharType="end"/>
        </w:r>
      </w:hyperlink>
    </w:p>
    <w:p w14:paraId="62FADF53"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1" w:history="1">
        <w:r w:rsidR="003046F7" w:rsidRPr="003046F7">
          <w:rPr>
            <w:rStyle w:val="Hyperlink"/>
            <w:smallCaps w:val="0"/>
            <w:noProof/>
          </w:rPr>
          <w:t>Slika 10: Temperaturni senzor DS18B20 [22]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_Toc459675431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16</w:t>
        </w:r>
        <w:r w:rsidR="003046F7" w:rsidRPr="003046F7">
          <w:rPr>
            <w:smallCaps w:val="0"/>
            <w:noProof/>
            <w:webHidden/>
          </w:rPr>
          <w:fldChar w:fldCharType="end"/>
        </w:r>
      </w:hyperlink>
    </w:p>
    <w:p w14:paraId="4D56626C"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2" w:history="1">
        <w:r w:rsidR="003046F7" w:rsidRPr="003046F7">
          <w:rPr>
            <w:rStyle w:val="Hyperlink"/>
            <w:smallCaps w:val="0"/>
            <w:noProof/>
          </w:rPr>
          <w:t>Slika 11: Rele kartica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_Toc459675432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16</w:t>
        </w:r>
        <w:r w:rsidR="003046F7" w:rsidRPr="003046F7">
          <w:rPr>
            <w:smallCaps w:val="0"/>
            <w:noProof/>
            <w:webHidden/>
          </w:rPr>
          <w:fldChar w:fldCharType="end"/>
        </w:r>
      </w:hyperlink>
    </w:p>
    <w:p w14:paraId="060A98F6"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3" w:history="1">
        <w:r w:rsidR="003046F7" w:rsidRPr="003046F7">
          <w:rPr>
            <w:rStyle w:val="Hyperlink"/>
            <w:smallCaps w:val="0"/>
            <w:noProof/>
          </w:rPr>
          <w:t>Slika 12: Notranjost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_Toc459675433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17</w:t>
        </w:r>
        <w:r w:rsidR="003046F7" w:rsidRPr="003046F7">
          <w:rPr>
            <w:smallCaps w:val="0"/>
            <w:noProof/>
            <w:webHidden/>
          </w:rPr>
          <w:fldChar w:fldCharType="end"/>
        </w:r>
      </w:hyperlink>
    </w:p>
    <w:p w14:paraId="5F9AD308"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4" w:history="1">
        <w:r w:rsidR="003046F7" w:rsidRPr="003046F7">
          <w:rPr>
            <w:rStyle w:val="Hyperlink"/>
            <w:smallCaps w:val="0"/>
            <w:noProof/>
          </w:rPr>
          <w:t>Slika 13: Sistem pametne hiše v ohišju</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_Toc459675434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17</w:t>
        </w:r>
        <w:r w:rsidR="003046F7" w:rsidRPr="003046F7">
          <w:rPr>
            <w:smallCaps w:val="0"/>
            <w:noProof/>
            <w:webHidden/>
          </w:rPr>
          <w:fldChar w:fldCharType="end"/>
        </w:r>
      </w:hyperlink>
    </w:p>
    <w:p w14:paraId="519EC68D"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5" w:history="1">
        <w:r w:rsidR="003046F7" w:rsidRPr="003046F7">
          <w:rPr>
            <w:rStyle w:val="Hyperlink"/>
            <w:smallCaps w:val="0"/>
            <w:noProof/>
          </w:rPr>
          <w:t>Slika 14: Zaslonska slika razvojnega okolja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_Toc459675435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21</w:t>
        </w:r>
        <w:r w:rsidR="003046F7" w:rsidRPr="003046F7">
          <w:rPr>
            <w:smallCaps w:val="0"/>
            <w:noProof/>
            <w:webHidden/>
          </w:rPr>
          <w:fldChar w:fldCharType="end"/>
        </w:r>
      </w:hyperlink>
    </w:p>
    <w:p w14:paraId="5333F799"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6" w:history="1">
        <w:r w:rsidR="003046F7" w:rsidRPr="003046F7">
          <w:rPr>
            <w:rStyle w:val="Hyperlink"/>
            <w:smallCaps w:val="0"/>
            <w:noProof/>
          </w:rPr>
          <w:t>Slika 15: Graf popularnosti programskih jezikov [31]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_Toc459675436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22</w:t>
        </w:r>
        <w:r w:rsidR="003046F7" w:rsidRPr="003046F7">
          <w:rPr>
            <w:smallCaps w:val="0"/>
            <w:noProof/>
            <w:webHidden/>
          </w:rPr>
          <w:fldChar w:fldCharType="end"/>
        </w:r>
      </w:hyperlink>
    </w:p>
    <w:p w14:paraId="0BAE8366"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7" w:history="1">
        <w:r w:rsidR="003046F7" w:rsidRPr="003046F7">
          <w:rPr>
            <w:rStyle w:val="Hyperlink"/>
            <w:smallCaps w:val="0"/>
            <w:noProof/>
          </w:rPr>
          <w:t>Slika 16: Zaslonska slika nastavitev aplikacije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_Toc459675437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24</w:t>
        </w:r>
        <w:r w:rsidR="003046F7" w:rsidRPr="003046F7">
          <w:rPr>
            <w:smallCaps w:val="0"/>
            <w:noProof/>
            <w:webHidden/>
          </w:rPr>
          <w:fldChar w:fldCharType="end"/>
        </w:r>
      </w:hyperlink>
    </w:p>
    <w:p w14:paraId="40F3993A"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8" w:history="1">
        <w:r w:rsidR="003046F7" w:rsidRPr="003046F7">
          <w:rPr>
            <w:rStyle w:val="Hyperlink"/>
            <w:smallCaps w:val="0"/>
            <w:noProof/>
          </w:rPr>
          <w:t>Slika 17: Gradnja grafičnega uporabniškega vmesnika v okolju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_Toc459675438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26</w:t>
        </w:r>
        <w:r w:rsidR="003046F7" w:rsidRPr="003046F7">
          <w:rPr>
            <w:smallCaps w:val="0"/>
            <w:noProof/>
            <w:webHidden/>
          </w:rPr>
          <w:fldChar w:fldCharType="end"/>
        </w:r>
      </w:hyperlink>
    </w:p>
    <w:p w14:paraId="5C4A103F"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9" w:history="1">
        <w:r w:rsidR="003046F7" w:rsidRPr="003046F7">
          <w:rPr>
            <w:rStyle w:val="Hyperlink"/>
            <w:smallCaps w:val="0"/>
            <w:noProof/>
          </w:rPr>
          <w:t>Slika 18: Zaslonska slika hitrega dostopa do razširitve Today</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_Toc459675439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28</w:t>
        </w:r>
        <w:r w:rsidR="003046F7" w:rsidRPr="003046F7">
          <w:rPr>
            <w:smallCaps w:val="0"/>
            <w:noProof/>
            <w:webHidden/>
          </w:rPr>
          <w:fldChar w:fldCharType="end"/>
        </w:r>
      </w:hyperlink>
    </w:p>
    <w:p w14:paraId="205E3A59"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0" w:history="1">
        <w:r w:rsidR="003046F7" w:rsidRPr="003046F7">
          <w:rPr>
            <w:rStyle w:val="Hyperlink"/>
            <w:smallCaps w:val="0"/>
            <w:noProof/>
          </w:rPr>
          <w:t>Slika 19: Usmerjevalnik Mikrotik hAP ac [34]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_Toc459675440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29</w:t>
        </w:r>
        <w:r w:rsidR="003046F7" w:rsidRPr="003046F7">
          <w:rPr>
            <w:smallCaps w:val="0"/>
            <w:noProof/>
            <w:webHidden/>
          </w:rPr>
          <w:fldChar w:fldCharType="end"/>
        </w:r>
      </w:hyperlink>
    </w:p>
    <w:p w14:paraId="59F12CAA" w14:textId="77777777" w:rsidR="003046F7" w:rsidRPr="003046F7" w:rsidRDefault="00184AF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1" w:history="1">
        <w:r w:rsidR="003046F7" w:rsidRPr="003046F7">
          <w:rPr>
            <w:rStyle w:val="Hyperlink"/>
            <w:smallCaps w:val="0"/>
            <w:noProof/>
          </w:rPr>
          <w:t>Slika 20: Idejna shema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_Toc459675441 \h </w:instrText>
        </w:r>
        <w:r w:rsidR="003046F7" w:rsidRPr="003046F7">
          <w:rPr>
            <w:smallCaps w:val="0"/>
            <w:noProof/>
            <w:webHidden/>
          </w:rPr>
        </w:r>
        <w:r w:rsidR="003046F7" w:rsidRPr="003046F7">
          <w:rPr>
            <w:smallCaps w:val="0"/>
            <w:noProof/>
            <w:webHidden/>
          </w:rPr>
          <w:fldChar w:fldCharType="separate"/>
        </w:r>
        <w:r w:rsidR="00AC061D">
          <w:rPr>
            <w:smallCaps w:val="0"/>
            <w:noProof/>
            <w:webHidden/>
          </w:rPr>
          <w:t>31</w:t>
        </w:r>
        <w:r w:rsidR="003046F7" w:rsidRPr="003046F7">
          <w:rPr>
            <w:smallCaps w:val="0"/>
            <w:noProof/>
            <w:webHidden/>
          </w:rPr>
          <w:fldChar w:fldCharType="end"/>
        </w:r>
      </w:hyperlink>
    </w:p>
    <w:p w14:paraId="735E8905" w14:textId="377AFB96" w:rsidR="00030017" w:rsidRDefault="002B38D9" w:rsidP="004052B4">
      <w:pPr>
        <w:rPr>
          <w:sz w:val="24"/>
          <w:szCs w:val="24"/>
        </w:rPr>
      </w:pPr>
      <w:r w:rsidRPr="003046F7">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143319E6" w14:textId="77777777" w:rsidR="00D23244" w:rsidRPr="00D23244"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mallCaps w:val="0"/>
          <w:sz w:val="32"/>
          <w:szCs w:val="32"/>
        </w:rPr>
        <w:fldChar w:fldCharType="begin"/>
      </w:r>
      <w:r w:rsidRPr="007070B7">
        <w:rPr>
          <w:b/>
          <w:smallCaps w:val="0"/>
          <w:sz w:val="32"/>
          <w:szCs w:val="32"/>
        </w:rPr>
        <w:instrText xml:space="preserve"> TOC \c "Tabela" </w:instrText>
      </w:r>
      <w:r>
        <w:rPr>
          <w:b/>
          <w:smallCaps w:val="0"/>
          <w:sz w:val="32"/>
          <w:szCs w:val="32"/>
        </w:rPr>
        <w:fldChar w:fldCharType="separate"/>
      </w:r>
      <w:r w:rsidR="00D23244" w:rsidRPr="00D23244">
        <w:rPr>
          <w:smallCaps w:val="0"/>
          <w:noProof/>
        </w:rPr>
        <w:t>Tabela 1: Primerjava odprtokodnih licenc [19]</w:t>
      </w:r>
      <w:r w:rsidR="00D23244" w:rsidRPr="00D23244">
        <w:rPr>
          <w:smallCaps w:val="0"/>
          <w:noProof/>
        </w:rPr>
        <w:tab/>
      </w:r>
      <w:r w:rsidR="00D23244" w:rsidRPr="00D23244">
        <w:rPr>
          <w:smallCaps w:val="0"/>
          <w:noProof/>
        </w:rPr>
        <w:fldChar w:fldCharType="begin"/>
      </w:r>
      <w:r w:rsidR="00D23244" w:rsidRPr="00D23244">
        <w:rPr>
          <w:smallCaps w:val="0"/>
          <w:noProof/>
        </w:rPr>
        <w:instrText xml:space="preserve"> PAGEREF _Toc459675232 \h </w:instrText>
      </w:r>
      <w:r w:rsidR="00D23244" w:rsidRPr="00D23244">
        <w:rPr>
          <w:smallCaps w:val="0"/>
          <w:noProof/>
        </w:rPr>
      </w:r>
      <w:r w:rsidR="00D23244" w:rsidRPr="00D23244">
        <w:rPr>
          <w:smallCaps w:val="0"/>
          <w:noProof/>
        </w:rPr>
        <w:fldChar w:fldCharType="separate"/>
      </w:r>
      <w:r w:rsidR="00AC061D">
        <w:rPr>
          <w:smallCaps w:val="0"/>
          <w:noProof/>
        </w:rPr>
        <w:t>12</w:t>
      </w:r>
      <w:r w:rsidR="00D23244" w:rsidRPr="00D23244">
        <w:rPr>
          <w:smallCaps w:val="0"/>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01A66">
          <w:footerReference w:type="default" r:id="rId15"/>
          <w:pgSz w:w="11901" w:h="16834" w:code="9"/>
          <w:pgMar w:top="1701" w:right="1418" w:bottom="1701" w:left="1701" w:header="851" w:footer="709" w:gutter="0"/>
          <w:pgNumType w:fmt="lowerRoman" w:start="2"/>
          <w:cols w:space="708"/>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7471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5F167005"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Vsebino</w:t>
      </w:r>
      <w:r w:rsidR="00D75002">
        <w:t>,</w:t>
      </w:r>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(IoT). Kaj je torej IoT in kako je povezan s pametno hišo?</w:t>
      </w:r>
    </w:p>
    <w:p w14:paraId="6E7EC841" w14:textId="77777777" w:rsidR="00087E70" w:rsidRDefault="00087E70" w:rsidP="009D7E55"/>
    <w:p w14:paraId="20EACFA6" w14:textId="398D11BA" w:rsidR="00455F5D" w:rsidRDefault="00F65B81" w:rsidP="00455F5D">
      <w:r>
        <w:t>Pametna hiša</w:t>
      </w:r>
      <w:r w:rsidR="00455F5D">
        <w:t xml:space="preserve"> je hiša</w:t>
      </w:r>
      <w:r>
        <w:t>,</w:t>
      </w:r>
      <w:r w:rsidR="00455F5D">
        <w:t xml:space="preserve"> v kateri </w:t>
      </w:r>
      <w:r w:rsidR="00A83236">
        <w:t xml:space="preserve">bi </w:t>
      </w:r>
      <w:r w:rsidR="00455F5D">
        <w:t xml:space="preserve">naj večino naprav upravljal enoten </w:t>
      </w:r>
      <w:r w:rsidR="00A83236">
        <w:t xml:space="preserve">inteligenten </w:t>
      </w:r>
      <w:r w:rsidR="00455F5D">
        <w:t xml:space="preserve">sistem. Bistvo </w:t>
      </w:r>
      <w:r w:rsidR="004E2804">
        <w:t>enotnega inteligentnega sistema</w:t>
      </w:r>
      <w:r w:rsidR="00455F5D">
        <w:t xml:space="preserve"> je povezovanje, upravljanje in nadzor nad porabniki</w:t>
      </w:r>
      <w:r w:rsidR="004E2804">
        <w:t>. C</w:t>
      </w:r>
      <w:r w:rsidR="00455F5D">
        <w:t>ilj je zviševanj</w:t>
      </w:r>
      <w:r>
        <w:t>e</w:t>
      </w:r>
      <w:r w:rsidR="00455F5D">
        <w:t xml:space="preserve"> </w:t>
      </w:r>
      <w:r w:rsidR="004E2804">
        <w:t>stopnje</w:t>
      </w:r>
      <w:r w:rsidR="00455F5D">
        <w:t xml:space="preserve"> udobja, varčnosti in varnosti</w:t>
      </w:r>
      <w:r w:rsidR="004E2804">
        <w:t xml:space="preserve"> bivanja</w:t>
      </w:r>
      <w:r w:rsidR="00455F5D">
        <w:t xml:space="preserve">. </w:t>
      </w:r>
      <w:r w:rsidR="004E2804">
        <w:t>Pr</w:t>
      </w:r>
      <w:r w:rsidR="00455F5D">
        <w:t xml:space="preserve">imer uporabe </w:t>
      </w:r>
      <w:r w:rsidR="004E2804">
        <w:t xml:space="preserve">enotnega inteligentnega sistema bi bil naslednji: </w:t>
      </w:r>
      <w:r w:rsidR="00455F5D">
        <w:t xml:space="preserve">ob odhodu </w:t>
      </w:r>
      <w:r w:rsidR="004E2804">
        <w:t xml:space="preserve">stanovalcev </w:t>
      </w:r>
      <w:r w:rsidR="00455F5D">
        <w:t>od doma</w:t>
      </w:r>
      <w:r w:rsidR="004E2804">
        <w:t xml:space="preserve"> se</w:t>
      </w:r>
      <w:r w:rsidR="00455F5D">
        <w:t xml:space="preserve"> avtomatsko izključijo vsa svetila in druge </w:t>
      </w:r>
      <w:r w:rsidR="004E2804">
        <w:t xml:space="preserve">električne </w:t>
      </w:r>
      <w:r w:rsidR="00455F5D">
        <w:t xml:space="preserve">naprave v hiši, vključi se alarm, zniža </w:t>
      </w:r>
      <w:r w:rsidR="004E2804">
        <w:t xml:space="preserve">se </w:t>
      </w:r>
      <w:r w:rsidR="00455F5D">
        <w:t xml:space="preserve">nivo ogrevanja ter vključi simulacija prisotnosti </w:t>
      </w:r>
      <w:r w:rsidR="00455F5D">
        <w:fldChar w:fldCharType="begin" w:fldLock="1"/>
      </w:r>
      <w:r w:rsidR="00455F5D">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fldChar w:fldCharType="separate"/>
      </w:r>
      <w:r w:rsidR="00455F5D" w:rsidRPr="00CE490C">
        <w:rPr>
          <w:noProof/>
        </w:rPr>
        <w:t>[1]</w:t>
      </w:r>
      <w:r w:rsidR="00455F5D">
        <w:fldChar w:fldCharType="end"/>
      </w:r>
      <w:r w:rsidR="00455F5D">
        <w:t>.</w:t>
      </w:r>
    </w:p>
    <w:p w14:paraId="1926C20A" w14:textId="77777777" w:rsidR="00033801" w:rsidRDefault="00033801" w:rsidP="00455F5D"/>
    <w:p w14:paraId="7EEEA7C9" w14:textId="73EDEB9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w:t>
      </w:r>
      <w:r w:rsidR="00F65B81">
        <w:t>,</w:t>
      </w:r>
      <w:r w:rsidRPr="003F2E02">
        <w:t xml:space="preserve">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1785A20" w:rsidR="009D7E55" w:rsidRDefault="00455F5D" w:rsidP="009D7E55">
      <w:r>
        <w:t xml:space="preserve">Z razvojem računalništva so </w:t>
      </w:r>
      <w:r w:rsidR="00033801">
        <w:t>senzorske in aktuatorske</w:t>
      </w:r>
      <w:r>
        <w:t xml:space="preserve"> naprave postale cenovno dostopne</w:t>
      </w:r>
      <w:r w:rsidR="00F65B81">
        <w:t>,</w:t>
      </w:r>
      <w:r>
        <w:t xml:space="preserve"> do </w:t>
      </w:r>
      <w:r w:rsidR="00D80472">
        <w:t>svetovnega spleta</w:t>
      </w:r>
      <w:r>
        <w:t xml:space="preserve"> </w:t>
      </w:r>
      <w:r w:rsidR="00F65B81">
        <w:t xml:space="preserve">pa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5D25BA4A" w14:textId="7D7078DB" w:rsidR="00CE669E" w:rsidRDefault="007F0D5D" w:rsidP="00B90C03">
      <w:r>
        <w:t>N</w:t>
      </w:r>
      <w:r w:rsidR="00ED7D95">
        <w:t xml:space="preserve">a področju IoT </w:t>
      </w:r>
      <w:r>
        <w:t xml:space="preserve">obstaja </w:t>
      </w:r>
      <w:r w:rsidR="002B21A2">
        <w:t>več</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7755683"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 xml:space="preserve">V </w:t>
      </w:r>
      <w:r w:rsidR="00D23244">
        <w:t xml:space="preserve">to </w:t>
      </w:r>
      <w:r w:rsidR="004F7873">
        <w:t>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6194D728" w14:textId="06750DD3" w:rsidR="002C4581" w:rsidRDefault="002C4581">
      <w:pPr>
        <w:spacing w:line="240" w:lineRule="auto"/>
        <w:jc w:val="left"/>
      </w:pPr>
      <w:r>
        <w:br w:type="page"/>
      </w:r>
    </w:p>
    <w:p w14:paraId="3E863869" w14:textId="361FD2D8" w:rsidR="00CB224D" w:rsidRPr="00CB224D" w:rsidRDefault="00661BBB" w:rsidP="00CB224D">
      <w:pPr>
        <w:pStyle w:val="Heading1"/>
      </w:pPr>
      <w:bookmarkStart w:id="30" w:name="_Toc459633469"/>
      <w:bookmarkStart w:id="31" w:name="_Toc459674711"/>
      <w:r>
        <w:lastRenderedPageBreak/>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D4D2FED" w:rsidR="007C5A88" w:rsidRDefault="00D23244" w:rsidP="003762D6">
      <w:pPr>
        <w:pStyle w:val="ListParagraph"/>
        <w:numPr>
          <w:ilvl w:val="0"/>
          <w:numId w:val="35"/>
        </w:numPr>
      </w:pPr>
      <w:r>
        <w:t>luči,</w:t>
      </w:r>
    </w:p>
    <w:p w14:paraId="26E077F1" w14:textId="3100E896" w:rsidR="00A94E6C" w:rsidRDefault="00D23244" w:rsidP="00A94E6C">
      <w:pPr>
        <w:pStyle w:val="ListParagraph"/>
        <w:numPr>
          <w:ilvl w:val="0"/>
          <w:numId w:val="35"/>
        </w:numPr>
      </w:pPr>
      <w:r>
        <w:t>senzor gibanja,</w:t>
      </w:r>
    </w:p>
    <w:p w14:paraId="7D55AF77" w14:textId="051CF4A4" w:rsidR="00A94E6C" w:rsidRDefault="00D23244" w:rsidP="00A94E6C">
      <w:pPr>
        <w:pStyle w:val="ListParagraph"/>
        <w:numPr>
          <w:ilvl w:val="0"/>
          <w:numId w:val="35"/>
        </w:numPr>
      </w:pPr>
      <w:r>
        <w:t>kamera,</w:t>
      </w:r>
    </w:p>
    <w:p w14:paraId="45009524" w14:textId="14145BF7" w:rsidR="00A94E6C" w:rsidRDefault="00D23244" w:rsidP="00A94E6C">
      <w:pPr>
        <w:pStyle w:val="ListParagraph"/>
        <w:numPr>
          <w:ilvl w:val="0"/>
          <w:numId w:val="35"/>
        </w:numPr>
      </w:pPr>
      <w:r>
        <w:t>senzor dima,</w:t>
      </w:r>
    </w:p>
    <w:p w14:paraId="6E2C9883" w14:textId="1E38146E" w:rsidR="00A94E6C" w:rsidRDefault="00D23244" w:rsidP="00A94E6C">
      <w:pPr>
        <w:pStyle w:val="ListParagraph"/>
        <w:numPr>
          <w:ilvl w:val="0"/>
          <w:numId w:val="35"/>
        </w:numPr>
      </w:pPr>
      <w:r>
        <w:t>elektronske ključavnice,</w:t>
      </w:r>
    </w:p>
    <w:p w14:paraId="6C26CF45" w14:textId="12B09871" w:rsidR="00E11965" w:rsidRDefault="00D23244" w:rsidP="00E11965">
      <w:pPr>
        <w:pStyle w:val="ListParagraph"/>
        <w:numPr>
          <w:ilvl w:val="0"/>
          <w:numId w:val="35"/>
        </w:numPr>
      </w:pPr>
      <w:r>
        <w:t>napajalne vtičnice,</w:t>
      </w:r>
    </w:p>
    <w:p w14:paraId="671C45A2" w14:textId="0ACA86D7" w:rsidR="00E11965" w:rsidRDefault="00D23244" w:rsidP="0021747A">
      <w:pPr>
        <w:pStyle w:val="ListParagraph"/>
        <w:numPr>
          <w:ilvl w:val="0"/>
          <w:numId w:val="35"/>
        </w:numPr>
      </w:pPr>
      <w:r>
        <w:t>termostat za centralno ogrevanje,</w:t>
      </w:r>
    </w:p>
    <w:p w14:paraId="5C5F703C" w14:textId="14ABB2D4" w:rsidR="00A94E6C" w:rsidRDefault="00D23244" w:rsidP="00A94E6C">
      <w:pPr>
        <w:pStyle w:val="ListParagraph"/>
        <w:numPr>
          <w:ilvl w:val="0"/>
          <w:numId w:val="35"/>
        </w:numPr>
      </w:pPr>
      <w:r>
        <w:t>elektronsko vodena senčila,</w:t>
      </w:r>
    </w:p>
    <w:p w14:paraId="3E0A5976" w14:textId="03A56023" w:rsidR="00A94E6C" w:rsidRDefault="00D23244" w:rsidP="00A94E6C">
      <w:pPr>
        <w:pStyle w:val="ListParagraph"/>
        <w:numPr>
          <w:ilvl w:val="0"/>
          <w:numId w:val="35"/>
        </w:numPr>
      </w:pPr>
      <w:r>
        <w:t>senzor vlage,</w:t>
      </w:r>
    </w:p>
    <w:p w14:paraId="3F0F26C2" w14:textId="61B62ED0" w:rsidR="009E59FB" w:rsidRDefault="00D23244" w:rsidP="00A94E6C">
      <w:pPr>
        <w:pStyle w:val="ListParagraph"/>
        <w:numPr>
          <w:ilvl w:val="0"/>
          <w:numId w:val="35"/>
        </w:numPr>
      </w:pPr>
      <w:r>
        <w:t>senzor svetlosti v prostoru,</w:t>
      </w:r>
    </w:p>
    <w:p w14:paraId="19C76C07" w14:textId="0A3A4E21" w:rsidR="00A94E6C" w:rsidRDefault="00D23244" w:rsidP="00E11965">
      <w:pPr>
        <w:pStyle w:val="ListParagraph"/>
        <w:numPr>
          <w:ilvl w:val="0"/>
          <w:numId w:val="35"/>
        </w:numPr>
      </w:pPr>
      <w:r>
        <w:t>vremenska postaja,</w:t>
      </w:r>
    </w:p>
    <w:p w14:paraId="3EE2657F" w14:textId="63B7E0F1" w:rsidR="00E11965" w:rsidRDefault="00D23244" w:rsidP="00E11965">
      <w:pPr>
        <w:pStyle w:val="ListParagraph"/>
        <w:numPr>
          <w:ilvl w:val="0"/>
          <w:numId w:val="35"/>
        </w:numPr>
      </w:pPr>
      <w:r>
        <w:t>polnilne postaje za električna prevozna sredstva,</w:t>
      </w:r>
    </w:p>
    <w:p w14:paraId="3788E2DA" w14:textId="18E27BE2" w:rsidR="00E11965" w:rsidRDefault="00D23244" w:rsidP="00E11965">
      <w:pPr>
        <w:pStyle w:val="ListParagraph"/>
        <w:numPr>
          <w:ilvl w:val="0"/>
          <w:numId w:val="35"/>
        </w:numPr>
      </w:pPr>
      <w:r>
        <w:t>pretvornik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2" w:name="_Toc459675422"/>
      <w:r>
        <w:t xml:space="preserve">Slika </w:t>
      </w:r>
      <w:r>
        <w:fldChar w:fldCharType="begin"/>
      </w:r>
      <w:r>
        <w:instrText xml:space="preserve"> SEQ Slika \* ARABIC </w:instrText>
      </w:r>
      <w:r>
        <w:fldChar w:fldCharType="separate"/>
      </w:r>
      <w:r w:rsidR="00AC061D">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74712"/>
      <w:r>
        <w:lastRenderedPageBreak/>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DB3B45C" w:rsidR="00C1441E" w:rsidRDefault="00675E07" w:rsidP="00CE669E">
      <w:r>
        <w:t>IoT</w:t>
      </w:r>
      <w:r w:rsidRPr="00675E07">
        <w:t xml:space="preserve"> je koncept povezovan</w:t>
      </w:r>
      <w:r w:rsidR="00E83A44">
        <w:t xml:space="preserve">ja </w:t>
      </w:r>
      <w:r w:rsidRPr="00675E07">
        <w:t>naprav, ki omogoča</w:t>
      </w:r>
      <w:r w:rsidR="000A5270">
        <w:t>jo</w:t>
      </w:r>
      <w:r w:rsidRPr="00675E07">
        <w:t xml:space="preserve"> povezljivost </w:t>
      </w:r>
      <w:r w:rsidR="005D65FC">
        <w:t>z</w:t>
      </w:r>
      <w:r w:rsidRPr="00675E07">
        <w:t xml:space="preserve"> internet</w:t>
      </w:r>
      <w:r w:rsidR="005D65FC">
        <w:t>om</w:t>
      </w:r>
      <w:r w:rsidRPr="00675E07">
        <w:t xml:space="preserve">. </w:t>
      </w:r>
      <w:r w:rsidR="00E83A44">
        <w:t>L</w:t>
      </w:r>
      <w:r w:rsidRPr="00675E07">
        <w:t>ahko</w:t>
      </w:r>
      <w:r w:rsidR="00E83A44">
        <w:t xml:space="preserve"> bi</w:t>
      </w:r>
      <w:r w:rsidRPr="00675E07">
        <w:t xml:space="preserve"> rekli, </w:t>
      </w:r>
      <w:r w:rsidR="005D65FC">
        <w:t xml:space="preserve">da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2CB9C326" w:rsidR="00711B71" w:rsidRDefault="00C1441E" w:rsidP="00CB224D">
      <w:r w:rsidRPr="00C1441E">
        <w:t>Internet stvari predstavlja enega izmed stebrov interneta prihodnosti, ki bo z uporabo standardiziranih komunikacijskih protokolov in o</w:t>
      </w:r>
      <w:r w:rsidR="009B3053">
        <w:t>mrež</w:t>
      </w:r>
      <w:r w:rsidR="005D65FC">
        <w:t>ne infrastrukture</w:t>
      </w:r>
      <w:r w:rsidR="00286720">
        <w:t xml:space="preserv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74713"/>
      <w:r>
        <w:t xml:space="preserve">Arhitektura </w:t>
      </w:r>
      <w:r w:rsidR="00B91004">
        <w:t>IoT</w:t>
      </w:r>
      <w:r>
        <w:t xml:space="preserve"> sistemov</w:t>
      </w:r>
      <w:bookmarkEnd w:id="35"/>
      <w:bookmarkEnd w:id="36"/>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675423"/>
      <w:r>
        <w:t xml:space="preserve">Slika </w:t>
      </w:r>
      <w:r>
        <w:fldChar w:fldCharType="begin"/>
      </w:r>
      <w:r>
        <w:instrText xml:space="preserve"> SEQ Slika \* ARABIC </w:instrText>
      </w:r>
      <w:r>
        <w:fldChar w:fldCharType="separate"/>
      </w:r>
      <w:r w:rsidR="00AC061D">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63D9323" w:rsidR="00B91004" w:rsidRDefault="004735A9" w:rsidP="00B91004">
      <w:pPr>
        <w:pStyle w:val="ListParagraph"/>
        <w:numPr>
          <w:ilvl w:val="0"/>
          <w:numId w:val="35"/>
        </w:numPr>
      </w:pPr>
      <w:r>
        <w:t>možnost posodabljanja in interoperabilnost,</w:t>
      </w:r>
    </w:p>
    <w:p w14:paraId="5603F22C" w14:textId="5E8029AB" w:rsidR="00B91004" w:rsidRDefault="004735A9" w:rsidP="00B91004">
      <w:pPr>
        <w:pStyle w:val="ListParagraph"/>
        <w:numPr>
          <w:ilvl w:val="0"/>
          <w:numId w:val="35"/>
        </w:numPr>
      </w:pPr>
      <w:r>
        <w:t>zmogljivost in razširljivost,</w:t>
      </w:r>
    </w:p>
    <w:p w14:paraId="706E6689" w14:textId="3BA359AF" w:rsidR="00B91004" w:rsidRDefault="004735A9" w:rsidP="00B91004">
      <w:pPr>
        <w:pStyle w:val="ListParagraph"/>
        <w:numPr>
          <w:ilvl w:val="0"/>
          <w:numId w:val="35"/>
        </w:numPr>
      </w:pPr>
      <w:r>
        <w:t>zaupnost, varnost in zasebnost,</w:t>
      </w:r>
    </w:p>
    <w:p w14:paraId="56608CD4" w14:textId="64E143A3" w:rsidR="00B91004" w:rsidRDefault="004735A9"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74714"/>
      <w:r>
        <w:lastRenderedPageBreak/>
        <w:t>Komunikacijski protokoli IoT naprav</w:t>
      </w:r>
      <w:bookmarkEnd w:id="38"/>
      <w:bookmarkEnd w:id="39"/>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7471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74716"/>
      <w:r>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w:t>
      </w:r>
      <w:r w:rsidR="00C82E3B">
        <w:lastRenderedPageBreak/>
        <w:t>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346F65E" w:rsidR="007509F4" w:rsidRPr="007509F4" w:rsidRDefault="00B91004" w:rsidP="007509F4">
      <w:r>
        <w:t xml:space="preserve">Vsak beacon ima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67C8" w:rsidRPr="008A604F" w:rsidRDefault="002C67C8"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sidR="00AC061D">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2C67C8" w:rsidRPr="008A604F" w:rsidRDefault="002C67C8"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sidR="00AC061D">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6" w:name="_Toc459633475"/>
      <w:bookmarkStart w:id="47" w:name="_Toc459674717"/>
      <w:r>
        <w:t>ZigBee</w:t>
      </w:r>
      <w:bookmarkEnd w:id="46"/>
      <w:bookmarkEnd w:id="47"/>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8" w:name="_Toc459633476"/>
      <w:bookmarkStart w:id="49" w:name="_Toc459674718"/>
      <w:r>
        <w:t>Z-</w:t>
      </w:r>
      <w:r w:rsidR="00045881">
        <w:t>W</w:t>
      </w:r>
      <w:r>
        <w:t>ave</w:t>
      </w:r>
      <w:bookmarkEnd w:id="48"/>
      <w:bookmarkEnd w:id="49"/>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50" w:name="_Toc459633477"/>
      <w:bookmarkStart w:id="51" w:name="_Toc459674719"/>
      <w:r>
        <w:lastRenderedPageBreak/>
        <w:t>Obstoječe rešitve</w:t>
      </w:r>
      <w:bookmarkEnd w:id="50"/>
      <w:bookmarkEnd w:id="5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Default="00127AA2" w:rsidP="00127AA2">
      <w:pPr>
        <w:pStyle w:val="Caption"/>
      </w:pPr>
      <w:bookmarkStart w:id="52" w:name="_Toc459675425"/>
      <w:r>
        <w:t xml:space="preserve">Slika </w:t>
      </w:r>
      <w:r>
        <w:fldChar w:fldCharType="begin"/>
      </w:r>
      <w:r>
        <w:instrText xml:space="preserve"> SEQ Slika \* ARABIC </w:instrText>
      </w:r>
      <w:r>
        <w:fldChar w:fldCharType="separate"/>
      </w:r>
      <w:r w:rsidR="00AC061D">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2"/>
      <w:r w:rsidR="004F4FBA">
        <w:fldChar w:fldCharType="end"/>
      </w:r>
    </w:p>
    <w:p w14:paraId="3B9E644B" w14:textId="77777777" w:rsidR="00CE669E" w:rsidRDefault="00CE669E" w:rsidP="00CE669E"/>
    <w:p w14:paraId="62452C85" w14:textId="3353C80E"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200DC" w:rsidRDefault="00127AA2" w:rsidP="002C4581">
      <w:pPr>
        <w:pStyle w:val="Caption"/>
      </w:pPr>
      <w:bookmarkStart w:id="53" w:name="_Toc459675426"/>
      <w:r>
        <w:t xml:space="preserve">Slika </w:t>
      </w:r>
      <w:r>
        <w:fldChar w:fldCharType="begin"/>
      </w:r>
      <w:r>
        <w:instrText xml:space="preserve"> SEQ Slika \* ARABIC </w:instrText>
      </w:r>
      <w:r>
        <w:fldChar w:fldCharType="separate"/>
      </w:r>
      <w:r w:rsidR="00AC061D">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3"/>
      <w:r w:rsidR="004F4FBA">
        <w:fldChar w:fldCharType="end"/>
      </w:r>
      <w:r w:rsidR="004F4FBA">
        <w:t xml:space="preserve"> </w:t>
      </w:r>
    </w:p>
    <w:p w14:paraId="7824119F" w14:textId="2B4698BF"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4" w:name="_Toc459675427"/>
      <w:r>
        <w:t xml:space="preserve">Slika </w:t>
      </w:r>
      <w:r>
        <w:fldChar w:fldCharType="begin"/>
      </w:r>
      <w:r>
        <w:instrText xml:space="preserve"> SEQ Slika \* ARABIC </w:instrText>
      </w:r>
      <w:r>
        <w:fldChar w:fldCharType="separate"/>
      </w:r>
      <w:r w:rsidR="00AC061D">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4"/>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1B4DBB" w:rsidRDefault="00504A85" w:rsidP="002C4581">
      <w:pPr>
        <w:pStyle w:val="Caption"/>
      </w:pPr>
      <w:bookmarkStart w:id="55" w:name="_Toc459675428"/>
      <w:r>
        <w:t xml:space="preserve">Slika </w:t>
      </w:r>
      <w:r>
        <w:fldChar w:fldCharType="begin"/>
      </w:r>
      <w:r>
        <w:instrText xml:space="preserve"> SEQ Slika \* ARABIC </w:instrText>
      </w:r>
      <w:r>
        <w:fldChar w:fldCharType="separate"/>
      </w:r>
      <w:r w:rsidR="00AC061D">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5"/>
      <w:r w:rsidR="00A52A90">
        <w:fldChar w:fldCharType="end"/>
      </w:r>
    </w:p>
    <w:p w14:paraId="194D2987" w14:textId="7241D90E" w:rsidR="00F90C83" w:rsidRDefault="00A91824" w:rsidP="00F90C83">
      <w:r>
        <w:lastRenderedPageBreak/>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6" w:name="_Toc459633478"/>
      <w:bookmarkStart w:id="57" w:name="_Toc459674720"/>
      <w:r>
        <w:lastRenderedPageBreak/>
        <w:t>Pametna mesta</w:t>
      </w:r>
      <w:bookmarkEnd w:id="56"/>
      <w:bookmarkEnd w:id="57"/>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8" w:name="_Toc459633479"/>
      <w:bookmarkStart w:id="59" w:name="_Toc459674721"/>
      <w:r>
        <w:lastRenderedPageBreak/>
        <w:t>Odprta koda</w:t>
      </w:r>
      <w:bookmarkEnd w:id="58"/>
      <w:bookmarkEnd w:id="59"/>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bookmarkStart w:id="60" w:name="_Toc459675232"/>
      <w:r>
        <w:t xml:space="preserve">Tabela </w:t>
      </w:r>
      <w:r>
        <w:fldChar w:fldCharType="begin"/>
      </w:r>
      <w:r>
        <w:instrText xml:space="preserve"> SEQ Tabela \* ARABIC </w:instrText>
      </w:r>
      <w:r>
        <w:fldChar w:fldCharType="separate"/>
      </w:r>
      <w:r w:rsidR="00AC061D">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bookmarkEnd w:id="60"/>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3B631E" w:rsidRPr="004C16A9" w14:paraId="3BC597C5" w14:textId="77777777" w:rsidTr="00195D1B">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987"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601"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195D1B" w:rsidRPr="004C16A9" w14:paraId="2EC09267" w14:textId="77777777" w:rsidTr="00195D1B">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91"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96"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900"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195D1B" w:rsidRPr="004C16A9" w14:paraId="0612837D" w14:textId="77777777" w:rsidTr="00195D1B">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249BEE2" w14:textId="77777777" w:rsidTr="00195D1B">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6D975F1" w14:textId="77777777" w:rsidTr="00195D1B">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C338660" w14:textId="77777777" w:rsidTr="00195D1B">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2F460A6" w14:textId="77777777" w:rsidTr="00195D1B">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708EE428" w14:textId="77777777" w:rsidTr="00195D1B">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29EFD399" w14:textId="77777777" w:rsidTr="00195D1B">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09C77A" w14:textId="77777777" w:rsidTr="00195D1B">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2AB15651" w14:textId="77777777" w:rsidTr="00195D1B">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34D5F5AD" w14:textId="77777777" w:rsidTr="00195D1B">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5FD35ABD" w14:textId="77777777" w:rsidTr="00195D1B">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7F84B74" w14:textId="77777777" w:rsidTr="00195D1B">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FD2569C" w14:textId="77777777" w:rsidTr="00195D1B">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900"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9C670EB" w14:textId="77777777" w:rsidTr="00195D1B">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8DC2AF" w14:textId="77777777" w:rsidTr="00195D1B">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33D286C" w14:textId="77777777" w:rsidTr="00195D1B">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BC8F77D" w14:textId="77777777" w:rsidTr="00195D1B">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5E8502E" w14:textId="77777777" w:rsidTr="00195D1B">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3AAB25AB" w14:textId="77777777" w:rsidTr="00195D1B">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970D283" w14:textId="77777777" w:rsidTr="00195D1B">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61" w:name="_Toc459633480"/>
      <w:bookmarkStart w:id="62" w:name="_Toc45967472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61"/>
      <w:bookmarkEnd w:id="62"/>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0DA74CB0"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D94D9C">
        <w:t> </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5E3F03" w:rsidRDefault="005A2FB9" w:rsidP="005E3F03">
      <w:pPr>
        <w:pStyle w:val="Caption"/>
      </w:pPr>
      <w:bookmarkStart w:id="63" w:name="_Toc459675429"/>
      <w:r>
        <w:t xml:space="preserve">Slika </w:t>
      </w:r>
      <w:r>
        <w:fldChar w:fldCharType="begin"/>
      </w:r>
      <w:r>
        <w:instrText xml:space="preserve"> SEQ Slika \* ARABIC </w:instrText>
      </w:r>
      <w:r>
        <w:fldChar w:fldCharType="separate"/>
      </w:r>
      <w:r w:rsidR="00AC061D">
        <w:rPr>
          <w:noProof/>
        </w:rPr>
        <w:t>8</w:t>
      </w:r>
      <w:r>
        <w:fldChar w:fldCharType="end"/>
      </w:r>
      <w:r>
        <w:t>: Shema sistema pametne hiše</w:t>
      </w:r>
      <w:bookmarkEnd w:id="63"/>
    </w:p>
    <w:p w14:paraId="273FEB1D" w14:textId="218C4614" w:rsidR="007C688D" w:rsidRPr="007C688D" w:rsidRDefault="00441166" w:rsidP="007C688D">
      <w:pPr>
        <w:pStyle w:val="Heading2"/>
      </w:pPr>
      <w:bookmarkStart w:id="64" w:name="_Toc459633481"/>
      <w:bookmarkStart w:id="65" w:name="_Toc459674723"/>
      <w:r>
        <w:t>Strojna oprema</w:t>
      </w:r>
      <w:bookmarkEnd w:id="64"/>
      <w:bookmarkEnd w:id="65"/>
    </w:p>
    <w:p w14:paraId="3173F20A" w14:textId="3CE4BA4C" w:rsidR="00441166" w:rsidRDefault="00441166" w:rsidP="00441166">
      <w:pPr>
        <w:pStyle w:val="Heading3"/>
      </w:pPr>
      <w:bookmarkStart w:id="66" w:name="_Toc459633482"/>
      <w:bookmarkStart w:id="67" w:name="_Toc459674724"/>
      <w:r>
        <w:t xml:space="preserve">Raspberry </w:t>
      </w:r>
      <w:r w:rsidR="00C15BD9">
        <w:t>P</w:t>
      </w:r>
      <w:r>
        <w:t>i</w:t>
      </w:r>
      <w:bookmarkEnd w:id="66"/>
      <w:bookmarkEnd w:id="67"/>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8" w:name="_Toc459675430"/>
      <w:r>
        <w:t xml:space="preserve">Slika </w:t>
      </w:r>
      <w:r>
        <w:fldChar w:fldCharType="begin"/>
      </w:r>
      <w:r>
        <w:instrText xml:space="preserve"> SEQ Slika \* ARABIC </w:instrText>
      </w:r>
      <w:r>
        <w:fldChar w:fldCharType="separate"/>
      </w:r>
      <w:r w:rsidR="00AC061D">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8"/>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9" w:name="_Toc459633483"/>
      <w:bookmarkStart w:id="70" w:name="_Toc459674725"/>
      <w:r>
        <w:t>Senzorji</w:t>
      </w:r>
      <w:bookmarkEnd w:id="69"/>
      <w:bookmarkEnd w:id="70"/>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AC061D">
        <w:t xml:space="preserve">Slika </w:t>
      </w:r>
      <w:r w:rsidR="00AC061D">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71" w:name="_Ref459547449"/>
      <w:bookmarkStart w:id="72" w:name="_Toc459675431"/>
      <w:r>
        <w:t xml:space="preserve">Slika </w:t>
      </w:r>
      <w:r>
        <w:fldChar w:fldCharType="begin"/>
      </w:r>
      <w:r>
        <w:instrText xml:space="preserve"> SEQ Slika \* ARABIC </w:instrText>
      </w:r>
      <w:r>
        <w:fldChar w:fldCharType="separate"/>
      </w:r>
      <w:r w:rsidR="00AC061D">
        <w:rPr>
          <w:noProof/>
        </w:rPr>
        <w:t>10</w:t>
      </w:r>
      <w:r>
        <w:fldChar w:fldCharType="end"/>
      </w:r>
      <w:bookmarkEnd w:id="71"/>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2"/>
      <w:r w:rsidR="003D59D9">
        <w:fldChar w:fldCharType="end"/>
      </w:r>
    </w:p>
    <w:p w14:paraId="4F6686CF" w14:textId="36B4E451" w:rsidR="00666D82" w:rsidRDefault="00441166" w:rsidP="00666D82">
      <w:pPr>
        <w:pStyle w:val="Heading3"/>
      </w:pPr>
      <w:bookmarkStart w:id="73" w:name="_Toc459633484"/>
      <w:bookmarkStart w:id="74" w:name="_Toc459674726"/>
      <w:r>
        <w:t>Aktuatorji</w:t>
      </w:r>
      <w:bookmarkEnd w:id="73"/>
      <w:bookmarkEnd w:id="74"/>
    </w:p>
    <w:p w14:paraId="239F66D5" w14:textId="7E8F5CC1" w:rsidR="00B23907" w:rsidRPr="00B23907" w:rsidRDefault="009B3053" w:rsidP="00CE669E">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AC061D">
        <w:t xml:space="preserve">Slika </w:t>
      </w:r>
      <w:r w:rsidR="00AC061D">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r w:rsidR="005E3F03">
        <w:t xml:space="preserve"> </w:t>
      </w:r>
      <w:r w:rsidR="00BD520E">
        <w:t>Kartica ima priključke, ki smo jih neposredno povezali na</w:t>
      </w:r>
      <w:r w:rsidR="00AB1045">
        <w:t xml:space="preserve"> GPIO priključke mikroračunalnika</w:t>
      </w:r>
      <w:r w:rsidR="00BD520E">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5" w:name="_Ref459547479"/>
      <w:bookmarkStart w:id="76" w:name="_Toc459675432"/>
      <w:r>
        <w:t xml:space="preserve">Slika </w:t>
      </w:r>
      <w:r>
        <w:fldChar w:fldCharType="begin"/>
      </w:r>
      <w:r>
        <w:instrText xml:space="preserve"> SEQ Slika \* ARABIC </w:instrText>
      </w:r>
      <w:r>
        <w:fldChar w:fldCharType="separate"/>
      </w:r>
      <w:r w:rsidR="00AC061D">
        <w:rPr>
          <w:noProof/>
        </w:rPr>
        <w:t>11</w:t>
      </w:r>
      <w:r>
        <w:fldChar w:fldCharType="end"/>
      </w:r>
      <w:bookmarkEnd w:id="75"/>
      <w:r>
        <w:t>: Rele kartica</w:t>
      </w:r>
      <w:bookmarkEnd w:id="76"/>
    </w:p>
    <w:p w14:paraId="54A7BAA3" w14:textId="41AFD66E" w:rsidR="00666D82" w:rsidRDefault="00666D82" w:rsidP="00666D82">
      <w:pPr>
        <w:pStyle w:val="Heading3"/>
      </w:pPr>
      <w:bookmarkStart w:id="77" w:name="_Toc459633485"/>
      <w:bookmarkStart w:id="78" w:name="_Toc459674727"/>
      <w:r>
        <w:lastRenderedPageBreak/>
        <w:t>Sestavljanje</w:t>
      </w:r>
      <w:bookmarkEnd w:id="77"/>
      <w:bookmarkEnd w:id="78"/>
    </w:p>
    <w:p w14:paraId="3365B2CF" w14:textId="1C6C9BF2"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AC061D">
        <w:t xml:space="preserve">Slika </w:t>
      </w:r>
      <w:r w:rsidR="00AC061D">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w:t>
      </w:r>
      <w:r w:rsidR="00D94D9C">
        <w:t> V</w:t>
      </w:r>
      <w:r w:rsidR="005A4860">
        <w:t xml:space="preserve">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AC061D">
        <w:t xml:space="preserve">Slika </w:t>
      </w:r>
      <w:r w:rsidR="00AC061D">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9" w:name="_Ref459547583"/>
      <w:bookmarkStart w:id="80" w:name="_Toc459675433"/>
      <w:r>
        <w:t xml:space="preserve">Slika </w:t>
      </w:r>
      <w:r>
        <w:fldChar w:fldCharType="begin"/>
      </w:r>
      <w:r>
        <w:instrText xml:space="preserve"> SEQ Slika \* ARABIC </w:instrText>
      </w:r>
      <w:r>
        <w:fldChar w:fldCharType="separate"/>
      </w:r>
      <w:r w:rsidR="00AC061D">
        <w:rPr>
          <w:noProof/>
        </w:rPr>
        <w:t>12</w:t>
      </w:r>
      <w:r>
        <w:fldChar w:fldCharType="end"/>
      </w:r>
      <w:bookmarkEnd w:id="79"/>
      <w:r>
        <w:t xml:space="preserve">: </w:t>
      </w:r>
      <w:r w:rsidR="00D57A71">
        <w:t>Notranjost s</w:t>
      </w:r>
      <w:r>
        <w:t>istem</w:t>
      </w:r>
      <w:r w:rsidR="00D57A71">
        <w:t>a</w:t>
      </w:r>
      <w:r>
        <w:t xml:space="preserve"> pametne hiše</w:t>
      </w:r>
      <w:bookmarkEnd w:id="8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81" w:name="_Ref459558510"/>
      <w:bookmarkStart w:id="82" w:name="_Toc459675434"/>
      <w:r>
        <w:t xml:space="preserve">Slika </w:t>
      </w:r>
      <w:r>
        <w:fldChar w:fldCharType="begin"/>
      </w:r>
      <w:r>
        <w:instrText xml:space="preserve"> SEQ Slika \* ARABIC </w:instrText>
      </w:r>
      <w:r>
        <w:fldChar w:fldCharType="separate"/>
      </w:r>
      <w:r w:rsidR="00AC061D">
        <w:rPr>
          <w:noProof/>
        </w:rPr>
        <w:t>13</w:t>
      </w:r>
      <w:r>
        <w:fldChar w:fldCharType="end"/>
      </w:r>
      <w:bookmarkEnd w:id="81"/>
      <w:r>
        <w:t>: Sistem pametne hiše v ohišju</w:t>
      </w:r>
      <w:bookmarkEnd w:id="82"/>
    </w:p>
    <w:p w14:paraId="14E24229" w14:textId="50DBF77C" w:rsidR="004568FF" w:rsidRDefault="00D55D8D" w:rsidP="004568FF">
      <w:pPr>
        <w:pStyle w:val="Heading2"/>
      </w:pPr>
      <w:bookmarkStart w:id="83" w:name="_Toc459633486"/>
      <w:bookmarkStart w:id="84" w:name="_Toc459674728"/>
      <w:r>
        <w:lastRenderedPageBreak/>
        <w:t>Programska oprema na strani strežnika</w:t>
      </w:r>
      <w:bookmarkEnd w:id="83"/>
      <w:bookmarkEnd w:id="8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5" w:name="_Toc459633487"/>
      <w:bookmarkStart w:id="86" w:name="_Toc459674729"/>
      <w:r>
        <w:lastRenderedPageBreak/>
        <w:t xml:space="preserve">Razvoj </w:t>
      </w:r>
      <w:r w:rsidR="00CC766B">
        <w:t>mobilne</w:t>
      </w:r>
      <w:r w:rsidR="00DD54F6">
        <w:t xml:space="preserve"> aplikacij</w:t>
      </w:r>
      <w:r>
        <w:t>e</w:t>
      </w:r>
      <w:bookmarkEnd w:id="85"/>
      <w:bookmarkEnd w:id="86"/>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7" w:name="_Toc459633488"/>
      <w:bookmarkStart w:id="88" w:name="_Toc459674730"/>
      <w:r>
        <w:t xml:space="preserve">Nadzor </w:t>
      </w:r>
      <w:r w:rsidRPr="003C7466">
        <w:t>različic</w:t>
      </w:r>
      <w:bookmarkEnd w:id="87"/>
      <w:bookmarkEnd w:id="88"/>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9" w:name="_Toc459633489"/>
      <w:bookmarkStart w:id="90" w:name="_Toc459674731"/>
      <w:r>
        <w:t>Xcode</w:t>
      </w:r>
      <w:bookmarkEnd w:id="89"/>
      <w:bookmarkEnd w:id="90"/>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AC061D">
        <w:t xml:space="preserve">Slika </w:t>
      </w:r>
      <w:r w:rsidR="00AC061D">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91" w:name="_Ref459547665"/>
      <w:bookmarkStart w:id="92" w:name="_Toc459675435"/>
      <w:r>
        <w:t xml:space="preserve">Slika </w:t>
      </w:r>
      <w:r>
        <w:fldChar w:fldCharType="begin"/>
      </w:r>
      <w:r>
        <w:instrText xml:space="preserve"> SEQ Slika \* ARABIC </w:instrText>
      </w:r>
      <w:r>
        <w:fldChar w:fldCharType="separate"/>
      </w:r>
      <w:r w:rsidR="00AC061D">
        <w:rPr>
          <w:noProof/>
        </w:rPr>
        <w:t>14</w:t>
      </w:r>
      <w:r>
        <w:fldChar w:fldCharType="end"/>
      </w:r>
      <w:bookmarkEnd w:id="91"/>
      <w:r>
        <w:t>: Zaslonska slika razvojnega okolja Xcode</w:t>
      </w:r>
      <w:bookmarkEnd w:id="92"/>
    </w:p>
    <w:p w14:paraId="7B576E79" w14:textId="6435FF95" w:rsidR="00185ECF" w:rsidRDefault="00185ECF" w:rsidP="00185ECF">
      <w:pPr>
        <w:pStyle w:val="Heading3"/>
      </w:pPr>
      <w:bookmarkStart w:id="93" w:name="_Toc459633490"/>
      <w:bookmarkStart w:id="94" w:name="_Toc459674732"/>
      <w:r>
        <w:lastRenderedPageBreak/>
        <w:t>Swift</w:t>
      </w:r>
      <w:bookmarkEnd w:id="93"/>
      <w:bookmarkEnd w:id="94"/>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AC061D">
        <w:t xml:space="preserve">Slika </w:t>
      </w:r>
      <w:r w:rsidR="00AC061D">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5" w:name="_Ref459547710"/>
      <w:bookmarkStart w:id="96" w:name="_Toc459675436"/>
      <w:r>
        <w:t xml:space="preserve">Slika </w:t>
      </w:r>
      <w:r>
        <w:fldChar w:fldCharType="begin"/>
      </w:r>
      <w:r>
        <w:instrText xml:space="preserve"> SEQ Slika \* ARABIC </w:instrText>
      </w:r>
      <w:r>
        <w:fldChar w:fldCharType="separate"/>
      </w:r>
      <w:r w:rsidR="00AC061D">
        <w:rPr>
          <w:noProof/>
        </w:rPr>
        <w:t>15</w:t>
      </w:r>
      <w:r>
        <w:fldChar w:fldCharType="end"/>
      </w:r>
      <w:bookmarkEnd w:id="9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6"/>
      <w:r>
        <w:fldChar w:fldCharType="end"/>
      </w:r>
    </w:p>
    <w:p w14:paraId="1561C0FD" w14:textId="41ABFC3C" w:rsidR="00732E15" w:rsidRDefault="0029059B" w:rsidP="0029059B">
      <w:pPr>
        <w:pStyle w:val="Heading3"/>
      </w:pPr>
      <w:bookmarkStart w:id="97" w:name="_Toc459633491"/>
      <w:bookmarkStart w:id="98" w:name="_Toc459674733"/>
      <w:r>
        <w:t>Cocoa pods</w:t>
      </w:r>
      <w:bookmarkEnd w:id="97"/>
      <w:bookmarkEnd w:id="98"/>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9" w:name="_Toc459633492"/>
      <w:bookmarkStart w:id="100" w:name="_Toc459674734"/>
      <w:r>
        <w:t>Programska knjižnica Alamofire</w:t>
      </w:r>
      <w:bookmarkEnd w:id="99"/>
      <w:bookmarkEnd w:id="100"/>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101" w:name="_Toc459633493"/>
      <w:bookmarkStart w:id="102" w:name="_Toc459674735"/>
      <w:r>
        <w:t>Nastavitve aplikacije in s</w:t>
      </w:r>
      <w:r w:rsidR="0077290F">
        <w:t xml:space="preserve">hramba </w:t>
      </w:r>
      <w:r w:rsidR="0077290F" w:rsidRPr="0077290F">
        <w:t>NSUserDefaults</w:t>
      </w:r>
      <w:bookmarkEnd w:id="101"/>
      <w:bookmarkEnd w:id="102"/>
    </w:p>
    <w:p w14:paraId="6DEBD0FB" w14:textId="77777777" w:rsidR="001B7BF1" w:rsidRDefault="001B7BF1" w:rsidP="001B7BF1">
      <w:pPr>
        <w:keepNext/>
        <w:jc w:val="center"/>
      </w:pPr>
      <w:r>
        <w:rPr>
          <w:noProof/>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Default="001B7BF1" w:rsidP="001B7BF1">
      <w:pPr>
        <w:pStyle w:val="Caption"/>
      </w:pPr>
      <w:bookmarkStart w:id="103" w:name="_Ref459671757"/>
      <w:bookmarkStart w:id="104" w:name="_Toc459675437"/>
      <w:r>
        <w:t xml:space="preserve">Slika </w:t>
      </w:r>
      <w:r>
        <w:fldChar w:fldCharType="begin"/>
      </w:r>
      <w:r>
        <w:instrText xml:space="preserve"> SEQ Slika \* ARABIC </w:instrText>
      </w:r>
      <w:r>
        <w:fldChar w:fldCharType="separate"/>
      </w:r>
      <w:r w:rsidR="00AC061D">
        <w:rPr>
          <w:noProof/>
        </w:rPr>
        <w:t>16</w:t>
      </w:r>
      <w:r>
        <w:fldChar w:fldCharType="end"/>
      </w:r>
      <w:bookmarkEnd w:id="103"/>
      <w:r>
        <w:t>: Zaslonska slika nastavitev aplikacije</w:t>
      </w:r>
      <w:r w:rsidR="008264E2">
        <w:t xml:space="preserve"> pametne hiše</w:t>
      </w:r>
      <w:bookmarkEnd w:id="104"/>
    </w:p>
    <w:p w14:paraId="22359173" w14:textId="77777777" w:rsidR="001B7BF1" w:rsidRDefault="001B7BF1" w:rsidP="00DD54F6"/>
    <w:p w14:paraId="29AF4785" w14:textId="41CFBA67" w:rsidR="00CA2CCF" w:rsidRDefault="005E3F03" w:rsidP="00DD54F6">
      <w:r>
        <w:lastRenderedPageBreak/>
        <w:t>Aplikacija ima tudi nastavitve</w:t>
      </w:r>
      <w:r w:rsidR="001B7BF1">
        <w:t xml:space="preserve"> (</w:t>
      </w:r>
      <w:r w:rsidR="00E50923">
        <w:fldChar w:fldCharType="begin"/>
      </w:r>
      <w:r w:rsidR="00E50923">
        <w:instrText xml:space="preserve"> REF _Ref459671757 \h </w:instrText>
      </w:r>
      <w:r w:rsidR="00E50923">
        <w:fldChar w:fldCharType="separate"/>
      </w:r>
      <w:r w:rsidR="00AC061D">
        <w:t xml:space="preserve">Slika </w:t>
      </w:r>
      <w:r w:rsidR="00AC061D">
        <w:rPr>
          <w:noProof/>
        </w:rPr>
        <w:t>16</w:t>
      </w:r>
      <w:r w:rsidR="00E50923">
        <w:fldChar w:fldCharType="end"/>
      </w:r>
      <w:r w:rsidR="001B7BF1">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5" w:name="_Toc459633494"/>
      <w:bookmarkStart w:id="106" w:name="_Toc459674736"/>
      <w:r>
        <w:t>CoreLocation</w:t>
      </w:r>
      <w:bookmarkEnd w:id="105"/>
      <w:bookmarkEnd w:id="106"/>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AC061D">
        <w:t xml:space="preserve">Slika </w:t>
      </w:r>
      <w:r w:rsidR="00AC061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AC061D">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lastRenderedPageBreak/>
        <w:t>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11" w:name="_Toc459633496"/>
      <w:bookmarkStart w:id="112" w:name="_Toc459674738"/>
      <w:r>
        <w:t>Today extension</w:t>
      </w:r>
      <w:r w:rsidR="009D13D3">
        <w:t xml:space="preserve"> – hiter dostop</w:t>
      </w:r>
      <w:bookmarkEnd w:id="111"/>
      <w:bookmarkEnd w:id="112"/>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AC061D">
        <w:t xml:space="preserve">Slika </w:t>
      </w:r>
      <w:r w:rsidR="00AC061D">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13" w:name="_Ref459548037"/>
      <w:bookmarkStart w:id="114" w:name="_Toc459675439"/>
      <w:r>
        <w:t xml:space="preserve">Slika </w:t>
      </w:r>
      <w:r>
        <w:fldChar w:fldCharType="begin"/>
      </w:r>
      <w:r>
        <w:instrText xml:space="preserve"> SEQ Slika \* ARABIC </w:instrText>
      </w:r>
      <w:r>
        <w:fldChar w:fldCharType="separate"/>
      </w:r>
      <w:r w:rsidR="00AC061D">
        <w:rPr>
          <w:noProof/>
        </w:rPr>
        <w:t>18</w:t>
      </w:r>
      <w:r>
        <w:fldChar w:fldCharType="end"/>
      </w:r>
      <w:bookmarkEnd w:id="113"/>
      <w:r>
        <w:t>: Zaslonska slika hitrega dostopa</w:t>
      </w:r>
      <w:r w:rsidR="0011181C">
        <w:t xml:space="preserve"> do razširitve</w:t>
      </w:r>
      <w:r>
        <w:t xml:space="preserve"> Today</w:t>
      </w:r>
      <w:bookmarkEnd w:id="114"/>
    </w:p>
    <w:p w14:paraId="20DCBD7C" w14:textId="089B7067" w:rsidR="00441166" w:rsidRDefault="00441166" w:rsidP="007C5FEC">
      <w:pPr>
        <w:pStyle w:val="Heading2"/>
      </w:pPr>
      <w:bookmarkStart w:id="115" w:name="_Toc459633497"/>
      <w:bookmarkStart w:id="116" w:name="_Toc459674739"/>
      <w:r>
        <w:t>Konfiguracija</w:t>
      </w:r>
      <w:r w:rsidR="00AF7CE5">
        <w:t xml:space="preserve"> in namestitev</w:t>
      </w:r>
      <w:bookmarkEnd w:id="115"/>
      <w:bookmarkEnd w:id="116"/>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AC061D">
        <w:t xml:space="preserve">Slika </w:t>
      </w:r>
      <w:r w:rsidR="00AC061D">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Default="003366EA" w:rsidP="003366EA">
      <w:pPr>
        <w:pStyle w:val="Caption"/>
      </w:pPr>
      <w:bookmarkStart w:id="117" w:name="_Ref459548058"/>
      <w:bookmarkStart w:id="118" w:name="_Toc459675440"/>
      <w:r>
        <w:t xml:space="preserve">Slika </w:t>
      </w:r>
      <w:r>
        <w:fldChar w:fldCharType="begin"/>
      </w:r>
      <w:r>
        <w:instrText xml:space="preserve"> SEQ Slika \* ARABIC </w:instrText>
      </w:r>
      <w:r>
        <w:fldChar w:fldCharType="separate"/>
      </w:r>
      <w:r w:rsidR="00AC061D">
        <w:rPr>
          <w:noProof/>
        </w:rPr>
        <w:t>19</w:t>
      </w:r>
      <w:r>
        <w:fldChar w:fldCharType="end"/>
      </w:r>
      <w:bookmarkEnd w:id="117"/>
      <w:r w:rsidR="00A83746">
        <w:t>: Usmerjevalnik Mikrotik h</w:t>
      </w:r>
      <w:r>
        <w:t>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8"/>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9" w:name="_Toc459633498"/>
      <w:bookmarkStart w:id="120" w:name="_Toc459674740"/>
      <w:r>
        <w:lastRenderedPageBreak/>
        <w:t>Sklep</w:t>
      </w:r>
      <w:bookmarkEnd w:id="119"/>
      <w:bookmarkEnd w:id="120"/>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21" w:name="_Toc459675441"/>
      <w:r>
        <w:t xml:space="preserve">Slika </w:t>
      </w:r>
      <w:r>
        <w:fldChar w:fldCharType="begin"/>
      </w:r>
      <w:r>
        <w:instrText xml:space="preserve"> SEQ Slika \* ARABIC </w:instrText>
      </w:r>
      <w:r>
        <w:fldChar w:fldCharType="separate"/>
      </w:r>
      <w:r w:rsidR="00AC061D">
        <w:rPr>
          <w:noProof/>
        </w:rPr>
        <w:t>20</w:t>
      </w:r>
      <w:r>
        <w:fldChar w:fldCharType="end"/>
      </w:r>
      <w:r>
        <w:t>: Idejna shema</w:t>
      </w:r>
      <w:bookmarkEnd w:id="121"/>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68CEC80A" w:rsidR="002C67C8" w:rsidRDefault="003E2601" w:rsidP="00715BD8">
      <w:pPr>
        <w:widowControl w:val="0"/>
        <w:autoSpaceDE w:val="0"/>
        <w:autoSpaceDN w:val="0"/>
        <w:adjustRightInd w:val="0"/>
        <w:ind w:left="640" w:hanging="640"/>
        <w:jc w:val="left"/>
        <w:rPr>
          <w:b/>
        </w:rPr>
      </w:pPr>
      <w:r w:rsidRPr="003E2601">
        <w:rPr>
          <w:b/>
        </w:rPr>
        <w:fldChar w:fldCharType="end"/>
      </w:r>
    </w:p>
    <w:p w14:paraId="5FDD1EFE" w14:textId="77777777" w:rsidR="002C67C8" w:rsidRDefault="002C67C8">
      <w:pPr>
        <w:spacing w:line="240" w:lineRule="auto"/>
        <w:jc w:val="left"/>
        <w:rPr>
          <w:b/>
        </w:rPr>
      </w:pPr>
      <w:r>
        <w:rPr>
          <w:b/>
        </w:rPr>
        <w:br w:type="page"/>
      </w:r>
    </w:p>
    <w:p w14:paraId="52391E2B" w14:textId="094FA883" w:rsidR="00FA7316" w:rsidRDefault="00FA7316">
      <w:pPr>
        <w:spacing w:line="240" w:lineRule="auto"/>
        <w:jc w:val="left"/>
        <w:rPr>
          <w:b/>
          <w:noProof/>
          <w:sz w:val="28"/>
          <w:lang w:val="en-US"/>
        </w:rPr>
      </w:pPr>
      <w:r>
        <w:rPr>
          <w:b/>
          <w:noProof/>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r>
        <w:rPr>
          <w:b/>
          <w:noProof/>
          <w:sz w:val="28"/>
          <w:lang w:val="en-US"/>
        </w:rPr>
        <w:br w:type="page"/>
      </w:r>
    </w:p>
    <w:p w14:paraId="5076635D" w14:textId="70C4467A" w:rsidR="00FA7316" w:rsidRDefault="00FA7316">
      <w:pPr>
        <w:spacing w:line="240" w:lineRule="auto"/>
        <w:jc w:val="left"/>
        <w:rPr>
          <w:b/>
          <w:sz w:val="28"/>
        </w:rPr>
      </w:pPr>
      <w:r>
        <w:rPr>
          <w:b/>
          <w:noProof/>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Pr>
          <w:b/>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5"/>
      <w:footerReference w:type="default" r:id="rId4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12811" w14:textId="77777777" w:rsidR="00184AF5" w:rsidRDefault="00184AF5" w:rsidP="00BE546D">
      <w:r>
        <w:separator/>
      </w:r>
    </w:p>
  </w:endnote>
  <w:endnote w:type="continuationSeparator" w:id="0">
    <w:p w14:paraId="6ECE46AF" w14:textId="77777777" w:rsidR="00184AF5" w:rsidRDefault="00184AF5"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67C8" w:rsidRDefault="002C67C8" w:rsidP="00AC061D">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67C8" w:rsidRDefault="002C67C8" w:rsidP="00AC061D">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67C8" w:rsidRDefault="002C67C8" w:rsidP="00AC061D">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4F867" w14:textId="77777777" w:rsidR="002C67C8" w:rsidRDefault="002C67C8" w:rsidP="00724DA4">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A6009" w14:textId="77777777" w:rsidR="00401A66" w:rsidRDefault="00401A66" w:rsidP="00682D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9AC99C2" w14:textId="6AE36F63" w:rsidR="002C67C8" w:rsidRPr="000867F4" w:rsidRDefault="002C67C8"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2AACB" w14:textId="77777777" w:rsidR="00AC061D" w:rsidRDefault="00AC061D" w:rsidP="00682D2C">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0543359C" w14:textId="77777777" w:rsidR="00AC061D" w:rsidRDefault="00AC061D" w:rsidP="00AC061D">
    <w:pPr>
      <w:pStyle w:val="Footer"/>
      <w:ind w:right="360" w:firstLine="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061D">
      <w:rPr>
        <w:rStyle w:val="PageNumber"/>
        <w:noProof/>
      </w:rPr>
      <w:t>37</w:t>
    </w:r>
    <w:r>
      <w:rPr>
        <w:rStyle w:val="PageNumber"/>
      </w:rPr>
      <w:fldChar w:fldCharType="end"/>
    </w:r>
  </w:p>
  <w:p w14:paraId="7972DA6B" w14:textId="77777777" w:rsidR="002C67C8" w:rsidRDefault="002C67C8"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CE4482" w14:textId="77777777" w:rsidR="00184AF5" w:rsidRDefault="00184AF5" w:rsidP="00BE546D">
      <w:r>
        <w:separator/>
      </w:r>
    </w:p>
  </w:footnote>
  <w:footnote w:type="continuationSeparator" w:id="0">
    <w:p w14:paraId="39BE69E3" w14:textId="77777777" w:rsidR="00184AF5" w:rsidRDefault="00184AF5"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67C8" w:rsidRPr="00DA3934" w:rsidRDefault="002C67C8"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4AF5"/>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1A66"/>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7638E"/>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24DA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61D"/>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5.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microsoft.com/office/2007/relationships/hdphoto" Target="media/hdphoto2.wdp"/><Relationship Id="rId28" Type="http://schemas.openxmlformats.org/officeDocument/2006/relationships/image" Target="media/image14.png"/><Relationship Id="rId29" Type="http://schemas.microsoft.com/office/2007/relationships/hdphoto" Target="media/hdphoto3.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4.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hdphoto" Target="media/hdphoto5.wdp"/><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hyperlink" Target="file://localhost/Users/nvidrih/Desktop/Diploma/Diploma.docx" TargetMode="External"/><Relationship Id="rId15" Type="http://schemas.openxmlformats.org/officeDocument/2006/relationships/footer" Target="footer4.xml"/><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image" Target="media/image6.png"/><Relationship Id="rId19" Type="http://schemas.microsoft.com/office/2007/relationships/hdphoto" Target="media/hdphoto1.wdp"/><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microsoft.com/office/2007/relationships/hdphoto" Target="media/hdphoto6.wdp"/><Relationship Id="rId41" Type="http://schemas.openxmlformats.org/officeDocument/2006/relationships/image" Target="media/image23.emf"/><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9284A60-18BF-284E-9DB0-9211DA202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TotalTime>
  <Pages>47</Pages>
  <Words>13513</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3</cp:revision>
  <cp:lastPrinted>2016-08-24T11:32:00Z</cp:lastPrinted>
  <dcterms:created xsi:type="dcterms:W3CDTF">2016-08-24T11:32:00Z</dcterms:created>
  <dcterms:modified xsi:type="dcterms:W3CDTF">2016-08-24T11:39:00Z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
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55E14DE1" w14:textId="77777777" w:rsidR="00B27BFA" w:rsidRPr="00B27BFA" w:rsidRDefault="002B38D9">
      <w:pPr>
        <w:pStyle w:val="TOC1"/>
        <w:tabs>
          <w:tab w:val="left" w:pos="440"/>
          <w:tab w:val="right" w:leader="dot" w:pos="8772"/>
        </w:tabs>
        <w:rPr>
          <w:rFonts w:ascii="Arial" w:eastAsiaTheme="minorEastAsia" w:hAnsi="Arial"/>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B27BFA" w:rsidRPr="00B27BFA">
        <w:rPr>
          <w:rFonts w:ascii="Arial" w:hAnsi="Arial"/>
          <w:noProof/>
        </w:rPr>
        <w:t>1</w:t>
      </w:r>
      <w:r w:rsidR="00B27BFA" w:rsidRPr="00B27BFA">
        <w:rPr>
          <w:rFonts w:ascii="Arial" w:eastAsiaTheme="minorEastAsia" w:hAnsi="Arial"/>
          <w:b w:val="0"/>
          <w:bCs w:val="0"/>
          <w:caps w:val="0"/>
          <w:noProof/>
          <w:lang w:val="en-US"/>
        </w:rPr>
        <w:tab/>
      </w:r>
      <w:r w:rsidR="00B27BFA" w:rsidRPr="00B27BFA">
        <w:rPr>
          <w:rFonts w:ascii="Arial" w:hAnsi="Arial"/>
          <w:noProof/>
        </w:rPr>
        <w:t>UVOD</w:t>
      </w:r>
      <w:r w:rsidR="00B27BFA" w:rsidRPr="00B27BFA">
        <w:rPr>
          <w:rFonts w:ascii="Arial" w:hAnsi="Arial"/>
          <w:noProof/>
        </w:rPr>
        <w:tab/>
      </w:r>
      <w:r w:rsidR="00B27BFA" w:rsidRPr="00B27BFA">
        <w:rPr>
          <w:rFonts w:ascii="Arial" w:hAnsi="Arial"/>
          <w:noProof/>
        </w:rPr>
        <w:fldChar w:fldCharType="begin"/>
      </w:r>
      <w:r w:rsidR="00B27BFA" w:rsidRPr="00B27BFA">
        <w:rPr>
          <w:rFonts w:ascii="Arial" w:hAnsi="Arial"/>
          <w:noProof/>
        </w:rPr>
        <w:instrText xml:space="preserve"> PAGEREF _Toc458964024 \h </w:instrText>
      </w:r>
      <w:r w:rsidR="00B27BFA" w:rsidRPr="00B27BFA">
        <w:rPr>
          <w:rFonts w:ascii="Arial" w:hAnsi="Arial"/>
          <w:noProof/>
        </w:rPr>
      </w:r>
      <w:r w:rsidR="00B27BFA" w:rsidRPr="00B27BFA">
        <w:rPr>
          <w:rFonts w:ascii="Arial" w:hAnsi="Arial"/>
          <w:noProof/>
        </w:rPr>
        <w:fldChar w:fldCharType="separate"/>
      </w:r>
      <w:r w:rsidR="00B27BFA" w:rsidRPr="00B27BFA">
        <w:rPr>
          <w:rFonts w:ascii="Arial" w:hAnsi="Arial"/>
          <w:noProof/>
        </w:rPr>
        <w:t>1</w:t>
      </w:r>
      <w:r w:rsidR="00B27BFA" w:rsidRPr="00B27BFA">
        <w:rPr>
          <w:rFonts w:ascii="Arial" w:hAnsi="Arial"/>
          <w:noProof/>
        </w:rPr>
        <w:fldChar w:fldCharType="end"/>
      </w:r>
    </w:p>
    <w:p w14:paraId="3F758748"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2</w:t>
      </w:r>
      <w:r w:rsidRPr="00B27BFA">
        <w:rPr>
          <w:rFonts w:ascii="Arial" w:eastAsiaTheme="minorEastAsia" w:hAnsi="Arial"/>
          <w:b w:val="0"/>
          <w:bCs w:val="0"/>
          <w:caps w:val="0"/>
          <w:noProof/>
          <w:lang w:val="en-US"/>
        </w:rPr>
        <w:tab/>
      </w:r>
      <w:r w:rsidRPr="00B27BFA">
        <w:rPr>
          <w:rFonts w:ascii="Arial" w:hAnsi="Arial"/>
          <w:noProof/>
        </w:rPr>
        <w:t>Pametna hiša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_Toc458964025 \h </w:instrText>
      </w:r>
      <w:r w:rsidRPr="00B27BFA">
        <w:rPr>
          <w:rFonts w:ascii="Arial" w:hAnsi="Arial"/>
          <w:noProof/>
        </w:rPr>
      </w:r>
      <w:r w:rsidRPr="00B27BFA">
        <w:rPr>
          <w:rFonts w:ascii="Arial" w:hAnsi="Arial"/>
          <w:noProof/>
        </w:rPr>
        <w:fldChar w:fldCharType="separate"/>
      </w:r>
      <w:r w:rsidRPr="00B27BFA">
        <w:rPr>
          <w:rFonts w:ascii="Arial" w:hAnsi="Arial"/>
          <w:noProof/>
        </w:rPr>
        <w:t>2</w:t>
      </w:r>
      <w:r w:rsidRPr="00B27BFA">
        <w:rPr>
          <w:rFonts w:ascii="Arial" w:hAnsi="Arial"/>
          <w:noProof/>
        </w:rPr>
        <w:fldChar w:fldCharType="end"/>
      </w:r>
    </w:p>
    <w:p w14:paraId="1AD3A72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2.1</w:t>
      </w:r>
      <w:r w:rsidRPr="00B27BFA">
        <w:rPr>
          <w:rFonts w:ascii="Arial" w:eastAsiaTheme="minorEastAsia" w:hAnsi="Arial"/>
          <w:b w:val="0"/>
          <w:bCs w:val="0"/>
          <w:noProof/>
          <w:sz w:val="24"/>
          <w:szCs w:val="24"/>
          <w:lang w:val="en-US"/>
        </w:rPr>
        <w:tab/>
      </w:r>
      <w:r w:rsidRPr="00B27BFA">
        <w:rPr>
          <w:rFonts w:ascii="Arial" w:hAnsi="Arial"/>
          <w:noProof/>
        </w:rPr>
        <w:t>IoT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_Toc458964026 \h </w:instrText>
      </w:r>
      <w:r w:rsidRPr="00B27BFA">
        <w:rPr>
          <w:rFonts w:ascii="Arial" w:hAnsi="Arial"/>
          <w:noProof/>
        </w:rPr>
      </w:r>
      <w:r w:rsidRPr="00B27BFA">
        <w:rPr>
          <w:rFonts w:ascii="Arial" w:hAnsi="Arial"/>
          <w:noProof/>
        </w:rPr>
        <w:fldChar w:fldCharType="separate"/>
      </w:r>
      <w:r w:rsidRPr="00B27BFA">
        <w:rPr>
          <w:rFonts w:ascii="Arial" w:hAnsi="Arial"/>
          <w:noProof/>
        </w:rPr>
        <w:t>3</w:t>
      </w:r>
      <w:r w:rsidRPr="00B27BFA">
        <w:rPr>
          <w:rFonts w:ascii="Arial" w:hAnsi="Arial"/>
          <w:noProof/>
        </w:rPr>
        <w:fldChar w:fldCharType="end"/>
      </w:r>
    </w:p>
    <w:p w14:paraId="44BF6BE3"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2.2</w:t>
      </w:r>
      <w:r w:rsidRPr="00B27BFA">
        <w:rPr>
          <w:rFonts w:ascii="Arial" w:eastAsiaTheme="minorEastAsia" w:hAnsi="Arial"/>
          <w:b w:val="0"/>
          <w:bCs w:val="0"/>
          <w:noProof/>
          <w:sz w:val="24"/>
          <w:szCs w:val="24"/>
          <w:lang w:val="en-US"/>
        </w:rPr>
        <w:tab/>
      </w:r>
      <w:r w:rsidRPr="00B27BFA">
        <w:rPr>
          <w:rFonts w:ascii="Arial" w:hAnsi="Arial"/>
          <w:noProof/>
        </w:rPr>
        <w:t>IoT arhitektura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_Toc458964027 \h </w:instrText>
      </w:r>
      <w:r w:rsidRPr="00B27BFA">
        <w:rPr>
          <w:rFonts w:ascii="Arial" w:hAnsi="Arial"/>
          <w:noProof/>
        </w:rPr>
      </w:r>
      <w:r w:rsidRPr="00B27BFA">
        <w:rPr>
          <w:rFonts w:ascii="Arial" w:hAnsi="Arial"/>
          <w:noProof/>
        </w:rPr>
        <w:fldChar w:fldCharType="separate"/>
      </w:r>
      <w:r w:rsidRPr="00B27BFA">
        <w:rPr>
          <w:rFonts w:ascii="Arial" w:hAnsi="Arial"/>
          <w:noProof/>
        </w:rPr>
        <w:t>4</w:t>
      </w:r>
      <w:r w:rsidRPr="00B27BFA">
        <w:rPr>
          <w:rFonts w:ascii="Arial" w:hAnsi="Arial"/>
          <w:noProof/>
        </w:rPr>
        <w:fldChar w:fldCharType="end"/>
      </w:r>
    </w:p>
    <w:p w14:paraId="7E9AC79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2.3</w:t>
      </w:r>
      <w:r w:rsidRPr="00B27BFA">
        <w:rPr>
          <w:rFonts w:ascii="Arial" w:eastAsiaTheme="minorEastAsia" w:hAnsi="Arial"/>
          <w:b w:val="0"/>
          <w:bCs w:val="0"/>
          <w:noProof/>
          <w:sz w:val="24"/>
          <w:szCs w:val="24"/>
          <w:lang w:val="en-US"/>
        </w:rPr>
        <w:tab/>
      </w:r>
      <w:r w:rsidRPr="00B27BFA">
        <w:rPr>
          <w:rFonts w:ascii="Arial" w:hAnsi="Arial"/>
          <w:noProof/>
        </w:rPr>
        <w:t>Komunikacijski protokoli IoT naprav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_Toc458964028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12E6F94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2.3.1</w:t>
      </w:r>
      <w:r w:rsidRPr="00B27BFA">
        <w:rPr>
          <w:rFonts w:ascii="Arial" w:eastAsiaTheme="minorEastAsia" w:hAnsi="Arial"/>
          <w:noProof/>
          <w:sz w:val="24"/>
          <w:szCs w:val="24"/>
          <w:lang w:val="en-US"/>
        </w:rPr>
        <w:tab/>
      </w:r>
      <w:r w:rsidRPr="00B27BFA">
        <w:rPr>
          <w:rFonts w:ascii="Arial" w:hAnsi="Arial"/>
          <w:noProof/>
        </w:rPr>
        <w:t>IP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_Toc458964029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41F6703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2.3.2</w:t>
      </w:r>
      <w:r w:rsidRPr="00B27BFA">
        <w:rPr>
          <w:rFonts w:ascii="Arial" w:eastAsiaTheme="minorEastAsia" w:hAnsi="Arial"/>
          <w:noProof/>
          <w:sz w:val="24"/>
          <w:szCs w:val="24"/>
          <w:lang w:val="en-US"/>
        </w:rPr>
        <w:tab/>
      </w:r>
      <w:r w:rsidRPr="00B27BFA">
        <w:rPr>
          <w:rFonts w:ascii="Arial" w:hAnsi="Arial"/>
          <w:noProof/>
        </w:rPr>
        <w:t>Bluetooth in iBeacon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_Toc458964030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263BA9C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2.3.3</w:t>
      </w:r>
      <w:r w:rsidRPr="00B27BFA">
        <w:rPr>
          <w:rFonts w:ascii="Arial" w:eastAsiaTheme="minorEastAsia" w:hAnsi="Arial"/>
          <w:noProof/>
          <w:sz w:val="24"/>
          <w:szCs w:val="24"/>
          <w:lang w:val="en-US"/>
        </w:rPr>
        <w:tab/>
      </w:r>
      <w:r w:rsidRPr="00B27BFA">
        <w:rPr>
          <w:rFonts w:ascii="Arial" w:hAnsi="Arial"/>
          <w:noProof/>
        </w:rPr>
        <w:t>RFID</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_Toc458964031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59ECE8D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2.3.4</w:t>
      </w:r>
      <w:r w:rsidRPr="00B27BFA">
        <w:rPr>
          <w:rFonts w:ascii="Arial" w:eastAsiaTheme="minorEastAsia" w:hAnsi="Arial"/>
          <w:noProof/>
          <w:sz w:val="24"/>
          <w:szCs w:val="24"/>
          <w:lang w:val="en-US"/>
        </w:rPr>
        <w:tab/>
      </w:r>
      <w:r w:rsidRPr="00B27BFA">
        <w:rPr>
          <w:rFonts w:ascii="Arial" w:hAnsi="Arial"/>
          <w:noProof/>
        </w:rPr>
        <w:t>ZigBee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_Toc458964032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70AC9C99"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2.3.5</w:t>
      </w:r>
      <w:r w:rsidRPr="00B27BFA">
        <w:rPr>
          <w:rFonts w:ascii="Arial" w:eastAsiaTheme="minorEastAsia" w:hAnsi="Arial"/>
          <w:noProof/>
          <w:sz w:val="24"/>
          <w:szCs w:val="24"/>
          <w:lang w:val="en-US"/>
        </w:rPr>
        <w:tab/>
      </w:r>
      <w:r w:rsidRPr="00B27BFA">
        <w:rPr>
          <w:rFonts w:ascii="Arial" w:hAnsi="Arial"/>
          <w:noProof/>
        </w:rPr>
        <w:t>Z-wave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_Toc458964033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2900916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2.3.6</w:t>
      </w:r>
      <w:r w:rsidRPr="00B27BFA">
        <w:rPr>
          <w:rFonts w:ascii="Arial" w:eastAsiaTheme="minorEastAsia" w:hAnsi="Arial"/>
          <w:noProof/>
          <w:sz w:val="24"/>
          <w:szCs w:val="24"/>
          <w:lang w:val="en-US"/>
        </w:rPr>
        <w:tab/>
      </w:r>
      <w:r w:rsidRPr="00B27BFA">
        <w:rPr>
          <w:rFonts w:ascii="Arial" w:hAnsi="Arial"/>
          <w:noProof/>
        </w:rPr>
        <w:t>Ostali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_Toc458964034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15D6944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2.4</w:t>
      </w:r>
      <w:r w:rsidRPr="00B27BFA">
        <w:rPr>
          <w:rFonts w:ascii="Arial" w:eastAsiaTheme="minorEastAsia" w:hAnsi="Arial"/>
          <w:b w:val="0"/>
          <w:bCs w:val="0"/>
          <w:noProof/>
          <w:sz w:val="24"/>
          <w:szCs w:val="24"/>
          <w:lang w:val="en-US"/>
        </w:rPr>
        <w:tab/>
      </w:r>
      <w:r w:rsidRPr="00B27BFA">
        <w:rPr>
          <w:rFonts w:ascii="Arial" w:hAnsi="Arial"/>
          <w:noProof/>
        </w:rPr>
        <w:t>Obstoječe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_Toc458964035 \h </w:instrText>
      </w:r>
      <w:r w:rsidRPr="00B27BFA">
        <w:rPr>
          <w:rFonts w:ascii="Arial" w:hAnsi="Arial"/>
          <w:noProof/>
        </w:rPr>
      </w:r>
      <w:r w:rsidRPr="00B27BFA">
        <w:rPr>
          <w:rFonts w:ascii="Arial" w:hAnsi="Arial"/>
          <w:noProof/>
        </w:rPr>
        <w:fldChar w:fldCharType="separate"/>
      </w:r>
      <w:r w:rsidRPr="00B27BFA">
        <w:rPr>
          <w:rFonts w:ascii="Arial" w:hAnsi="Arial"/>
          <w:noProof/>
        </w:rPr>
        <w:t>8</w:t>
      </w:r>
      <w:r w:rsidRPr="00B27BFA">
        <w:rPr>
          <w:rFonts w:ascii="Arial" w:hAnsi="Arial"/>
          <w:noProof/>
        </w:rPr>
        <w:fldChar w:fldCharType="end"/>
      </w:r>
    </w:p>
    <w:p w14:paraId="64023CCE"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2.5</w:t>
      </w:r>
      <w:r w:rsidRPr="00B27BFA">
        <w:rPr>
          <w:rFonts w:ascii="Arial" w:eastAsiaTheme="minorEastAsia" w:hAnsi="Arial"/>
          <w:b w:val="0"/>
          <w:bCs w:val="0"/>
          <w:noProof/>
          <w:sz w:val="24"/>
          <w:szCs w:val="24"/>
          <w:lang w:val="en-US"/>
        </w:rPr>
        <w:tab/>
      </w:r>
      <w:r w:rsidRPr="00B27BFA">
        <w:rPr>
          <w:rFonts w:ascii="Arial" w:hAnsi="Arial"/>
          <w:noProof/>
        </w:rPr>
        <w:t>Pametna mesta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_Toc458964036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44E397B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2.5.1</w:t>
      </w:r>
      <w:r w:rsidRPr="00B27BFA">
        <w:rPr>
          <w:rFonts w:ascii="Arial" w:eastAsiaTheme="minorEastAsia" w:hAnsi="Arial"/>
          <w:noProof/>
          <w:sz w:val="24"/>
          <w:szCs w:val="24"/>
          <w:lang w:val="en-US"/>
        </w:rPr>
        <w:tab/>
      </w:r>
      <w:r w:rsidRPr="00B27BFA">
        <w:rPr>
          <w:rFonts w:ascii="Arial" w:hAnsi="Arial"/>
          <w:noProof/>
        </w:rPr>
        <w:t>Upravljanje prometa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_Toc458964037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6A3FD1A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2.5.2</w:t>
      </w:r>
      <w:r w:rsidRPr="00B27BFA">
        <w:rPr>
          <w:rFonts w:ascii="Arial" w:eastAsiaTheme="minorEastAsia" w:hAnsi="Arial"/>
          <w:noProof/>
          <w:sz w:val="24"/>
          <w:szCs w:val="24"/>
          <w:lang w:val="en-US"/>
        </w:rPr>
        <w:tab/>
      </w:r>
      <w:r w:rsidRPr="00B27BFA">
        <w:rPr>
          <w:rFonts w:ascii="Arial" w:hAnsi="Arial"/>
          <w:noProof/>
        </w:rPr>
        <w:t>Upravljanje energetske učinkovitosti stavb in pametnih energetskih omrežij</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_Toc458964038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D5B81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2.5.3</w:t>
      </w:r>
      <w:r w:rsidRPr="00B27BFA">
        <w:rPr>
          <w:rFonts w:ascii="Arial" w:eastAsiaTheme="minorEastAsia" w:hAnsi="Arial"/>
          <w:noProof/>
          <w:sz w:val="24"/>
          <w:szCs w:val="24"/>
          <w:lang w:val="en-US"/>
        </w:rPr>
        <w:tab/>
      </w:r>
      <w:r w:rsidRPr="00B27BFA">
        <w:rPr>
          <w:rFonts w:ascii="Arial" w:hAnsi="Arial"/>
          <w:noProof/>
        </w:rPr>
        <w:t>Upravljanje razsvetljave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_Toc458964039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A948E7C"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3</w:t>
      </w:r>
      <w:r w:rsidRPr="00B27BFA">
        <w:rPr>
          <w:rFonts w:ascii="Arial" w:eastAsiaTheme="minorEastAsia" w:hAnsi="Arial"/>
          <w:b w:val="0"/>
          <w:bCs w:val="0"/>
          <w:caps w:val="0"/>
          <w:noProof/>
          <w:lang w:val="en-US"/>
        </w:rPr>
        <w:tab/>
      </w:r>
      <w:r w:rsidRPr="00B27BFA">
        <w:rPr>
          <w:rFonts w:ascii="Arial" w:hAnsi="Arial"/>
          <w:noProof/>
        </w:rPr>
        <w:t>Odprta koda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_Toc458964040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02AEAAA"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4</w:t>
      </w:r>
      <w:r w:rsidRPr="00B27BFA">
        <w:rPr>
          <w:rFonts w:ascii="Arial" w:eastAsiaTheme="minorEastAsia" w:hAnsi="Arial"/>
          <w:b w:val="0"/>
          <w:bCs w:val="0"/>
          <w:caps w:val="0"/>
          <w:noProof/>
          <w:lang w:val="en-US"/>
        </w:rPr>
        <w:tab/>
      </w:r>
      <w:r w:rsidRPr="00B27BFA">
        <w:rPr>
          <w:rFonts w:ascii="Arial" w:hAnsi="Arial"/>
          <w:noProof/>
        </w:rPr>
        <w:t>Razvoj lastne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_Toc458964041 \h </w:instrText>
      </w:r>
      <w:r w:rsidRPr="00B27BFA">
        <w:rPr>
          <w:rFonts w:ascii="Arial" w:hAnsi="Arial"/>
          <w:noProof/>
        </w:rPr>
      </w:r>
      <w:r w:rsidRPr="00B27BFA">
        <w:rPr>
          <w:rFonts w:ascii="Arial" w:hAnsi="Arial"/>
          <w:noProof/>
        </w:rPr>
        <w:fldChar w:fldCharType="separate"/>
      </w:r>
      <w:r w:rsidRPr="00B27BFA">
        <w:rPr>
          <w:rFonts w:ascii="Arial" w:hAnsi="Arial"/>
          <w:noProof/>
        </w:rPr>
        <w:t>12</w:t>
      </w:r>
      <w:r w:rsidRPr="00B27BFA">
        <w:rPr>
          <w:rFonts w:ascii="Arial" w:hAnsi="Arial"/>
          <w:noProof/>
        </w:rPr>
        <w:fldChar w:fldCharType="end"/>
      </w:r>
    </w:p>
    <w:p w14:paraId="29793767"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4.1</w:t>
      </w:r>
      <w:r w:rsidRPr="00B27BFA">
        <w:rPr>
          <w:rFonts w:ascii="Arial" w:eastAsiaTheme="minorEastAsia" w:hAnsi="Arial"/>
          <w:b w:val="0"/>
          <w:bCs w:val="0"/>
          <w:noProof/>
          <w:sz w:val="24"/>
          <w:szCs w:val="24"/>
          <w:lang w:val="en-US"/>
        </w:rPr>
        <w:tab/>
      </w:r>
      <w:r w:rsidRPr="00B27BFA">
        <w:rPr>
          <w:rFonts w:ascii="Arial" w:hAnsi="Arial"/>
          <w:noProof/>
        </w:rPr>
        <w:t>Strojna oprema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_Toc458964042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2A4F34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4.1.1</w:t>
      </w:r>
      <w:r w:rsidRPr="00B27BFA">
        <w:rPr>
          <w:rFonts w:ascii="Arial" w:eastAsiaTheme="minorEastAsia" w:hAnsi="Arial"/>
          <w:noProof/>
          <w:sz w:val="24"/>
          <w:szCs w:val="24"/>
          <w:lang w:val="en-US"/>
        </w:rPr>
        <w:tab/>
      </w:r>
      <w:r w:rsidRPr="00B27BFA">
        <w:rPr>
          <w:rFonts w:ascii="Arial" w:hAnsi="Arial"/>
          <w:noProof/>
        </w:rPr>
        <w:t>Raspberry Pi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_Toc458964043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3B99051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4.1.2</w:t>
      </w:r>
      <w:r w:rsidRPr="00B27BFA">
        <w:rPr>
          <w:rFonts w:ascii="Arial" w:eastAsiaTheme="minorEastAsia" w:hAnsi="Arial"/>
          <w:noProof/>
          <w:sz w:val="24"/>
          <w:szCs w:val="24"/>
          <w:lang w:val="en-US"/>
        </w:rPr>
        <w:tab/>
      </w:r>
      <w:r w:rsidRPr="00B27BFA">
        <w:rPr>
          <w:rFonts w:ascii="Arial" w:hAnsi="Arial"/>
          <w:noProof/>
        </w:rPr>
        <w:t>Senzorji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_Toc458964044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78642DD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4.1.3</w:t>
      </w:r>
      <w:r w:rsidRPr="00B27BFA">
        <w:rPr>
          <w:rFonts w:ascii="Arial" w:eastAsiaTheme="minorEastAsia" w:hAnsi="Arial"/>
          <w:noProof/>
          <w:sz w:val="24"/>
          <w:szCs w:val="24"/>
          <w:lang w:val="en-US"/>
        </w:rPr>
        <w:tab/>
      </w:r>
      <w:r w:rsidRPr="00B27BFA">
        <w:rPr>
          <w:rFonts w:ascii="Arial" w:hAnsi="Arial"/>
          <w:noProof/>
        </w:rPr>
        <w:t>Aktuatorji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_Toc458964045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3640B5E7"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4.1.4</w:t>
      </w:r>
      <w:r w:rsidRPr="00B27BFA">
        <w:rPr>
          <w:rFonts w:ascii="Arial" w:eastAsiaTheme="minorEastAsia" w:hAnsi="Arial"/>
          <w:noProof/>
          <w:sz w:val="24"/>
          <w:szCs w:val="24"/>
          <w:lang w:val="en-US"/>
        </w:rPr>
        <w:tab/>
      </w:r>
      <w:r w:rsidRPr="00B27BFA">
        <w:rPr>
          <w:rFonts w:ascii="Arial" w:hAnsi="Arial"/>
          <w:noProof/>
        </w:rPr>
        <w:t>Sestavljanje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_Toc458964046 \h </w:instrText>
      </w:r>
      <w:r w:rsidRPr="00B27BFA">
        <w:rPr>
          <w:rFonts w:ascii="Arial" w:hAnsi="Arial"/>
          <w:noProof/>
        </w:rPr>
      </w:r>
      <w:r w:rsidRPr="00B27BFA">
        <w:rPr>
          <w:rFonts w:ascii="Arial" w:hAnsi="Arial"/>
          <w:noProof/>
        </w:rPr>
        <w:fldChar w:fldCharType="separate"/>
      </w:r>
      <w:r w:rsidRPr="00B27BFA">
        <w:rPr>
          <w:rFonts w:ascii="Arial" w:hAnsi="Arial"/>
          <w:noProof/>
        </w:rPr>
        <w:t>15</w:t>
      </w:r>
      <w:r w:rsidRPr="00B27BFA">
        <w:rPr>
          <w:rFonts w:ascii="Arial" w:hAnsi="Arial"/>
          <w:noProof/>
        </w:rPr>
        <w:fldChar w:fldCharType="end"/>
      </w:r>
    </w:p>
    <w:p w14:paraId="6B8F3C5A"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4.2</w:t>
      </w:r>
      <w:r w:rsidRPr="00B27BFA">
        <w:rPr>
          <w:rFonts w:ascii="Arial" w:eastAsiaTheme="minorEastAsia" w:hAnsi="Arial"/>
          <w:b w:val="0"/>
          <w:bCs w:val="0"/>
          <w:noProof/>
          <w:sz w:val="24"/>
          <w:szCs w:val="24"/>
          <w:lang w:val="en-US"/>
        </w:rPr>
        <w:tab/>
      </w:r>
      <w:r w:rsidRPr="00B27BFA">
        <w:rPr>
          <w:rFonts w:ascii="Arial" w:hAnsi="Arial"/>
          <w:noProof/>
        </w:rPr>
        <w:t>Programska oprema na strani strežnika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_Toc458964047 \h </w:instrText>
      </w:r>
      <w:r w:rsidRPr="00B27BFA">
        <w:rPr>
          <w:rFonts w:ascii="Arial" w:hAnsi="Arial"/>
          <w:noProof/>
        </w:rPr>
      </w:r>
      <w:r w:rsidRPr="00B27BFA">
        <w:rPr>
          <w:rFonts w:ascii="Arial" w:hAnsi="Arial"/>
          <w:noProof/>
        </w:rPr>
        <w:fldChar w:fldCharType="separate"/>
      </w:r>
      <w:r w:rsidRPr="00B27BFA">
        <w:rPr>
          <w:rFonts w:ascii="Arial" w:hAnsi="Arial"/>
          <w:noProof/>
        </w:rPr>
        <w:t>17</w:t>
      </w:r>
      <w:r w:rsidRPr="00B27BFA">
        <w:rPr>
          <w:rFonts w:ascii="Arial" w:hAnsi="Arial"/>
          <w:noProof/>
        </w:rPr>
        <w:fldChar w:fldCharType="end"/>
      </w:r>
    </w:p>
    <w:p w14:paraId="710B35F0"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4.3</w:t>
      </w:r>
      <w:r w:rsidRPr="00B27BFA">
        <w:rPr>
          <w:rFonts w:ascii="Arial" w:eastAsiaTheme="minorEastAsia" w:hAnsi="Arial"/>
          <w:b w:val="0"/>
          <w:bCs w:val="0"/>
          <w:noProof/>
          <w:sz w:val="24"/>
          <w:szCs w:val="24"/>
          <w:lang w:val="en-US"/>
        </w:rPr>
        <w:tab/>
      </w:r>
      <w:r w:rsidRPr="00B27BFA">
        <w:rPr>
          <w:rFonts w:ascii="Arial" w:hAnsi="Arial"/>
          <w:noProof/>
        </w:rPr>
        <w:t>Razvoj iOS aplikacije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_Toc458964048 \h </w:instrText>
      </w:r>
      <w:r w:rsidRPr="00B27BFA">
        <w:rPr>
          <w:rFonts w:ascii="Arial" w:hAnsi="Arial"/>
          <w:noProof/>
        </w:rPr>
      </w:r>
      <w:r w:rsidRPr="00B27BFA">
        <w:rPr>
          <w:rFonts w:ascii="Arial" w:hAnsi="Arial"/>
          <w:noProof/>
        </w:rPr>
        <w:fldChar w:fldCharType="separate"/>
      </w:r>
      <w:r w:rsidRPr="00B27BFA">
        <w:rPr>
          <w:rFonts w:ascii="Arial" w:hAnsi="Arial"/>
          <w:noProof/>
        </w:rPr>
        <w:t>18</w:t>
      </w:r>
      <w:r w:rsidRPr="00B27BFA">
        <w:rPr>
          <w:rFonts w:ascii="Arial" w:hAnsi="Arial"/>
          <w:noProof/>
        </w:rPr>
        <w:fldChar w:fldCharType="end"/>
      </w:r>
    </w:p>
    <w:p w14:paraId="5621321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4.3.1</w:t>
      </w:r>
      <w:r w:rsidRPr="00B27BFA">
        <w:rPr>
          <w:rFonts w:ascii="Arial" w:eastAsiaTheme="minorEastAsia" w:hAnsi="Arial"/>
          <w:noProof/>
          <w:sz w:val="24"/>
          <w:szCs w:val="24"/>
          <w:lang w:val="en-US"/>
        </w:rPr>
        <w:tab/>
      </w:r>
      <w:r w:rsidRPr="00B27BFA">
        <w:rPr>
          <w:rFonts w:ascii="Arial" w:hAnsi="Arial"/>
          <w:noProof/>
        </w:rPr>
        <w:t>Xcode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_Toc458964049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28BB0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4.3.2</w:t>
      </w:r>
      <w:r w:rsidRPr="00B27BFA">
        <w:rPr>
          <w:rFonts w:ascii="Arial" w:eastAsiaTheme="minorEastAsia" w:hAnsi="Arial"/>
          <w:noProof/>
          <w:sz w:val="24"/>
          <w:szCs w:val="24"/>
          <w:lang w:val="en-US"/>
        </w:rPr>
        <w:tab/>
      </w:r>
      <w:r w:rsidRPr="00B27BFA">
        <w:rPr>
          <w:rFonts w:ascii="Arial" w:hAnsi="Arial"/>
          <w:noProof/>
        </w:rPr>
        <w:t>Swift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_Toc458964050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40FC87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lastRenderedPageBreak/>
        <w:t>4.3.3</w:t>
      </w:r>
      <w:r w:rsidRPr="00B27BFA">
        <w:rPr>
          <w:rFonts w:ascii="Arial" w:eastAsiaTheme="minorEastAsia" w:hAnsi="Arial"/>
          <w:noProof/>
          <w:sz w:val="24"/>
          <w:szCs w:val="24"/>
          <w:lang w:val="en-US"/>
        </w:rPr>
        <w:tab/>
      </w:r>
      <w:r w:rsidRPr="00B27BFA">
        <w:rPr>
          <w:rFonts w:ascii="Arial" w:hAnsi="Arial"/>
          <w:noProof/>
        </w:rPr>
        <w:t>Nadzor različic GIT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_Toc458964051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7C898E6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4.3.4</w:t>
      </w:r>
      <w:r w:rsidRPr="00B27BFA">
        <w:rPr>
          <w:rFonts w:ascii="Arial" w:eastAsiaTheme="minorEastAsia" w:hAnsi="Arial"/>
          <w:noProof/>
          <w:sz w:val="24"/>
          <w:szCs w:val="24"/>
          <w:lang w:val="en-US"/>
        </w:rPr>
        <w:tab/>
      </w:r>
      <w:r w:rsidRPr="00B27BFA">
        <w:rPr>
          <w:rFonts w:ascii="Arial" w:hAnsi="Arial"/>
          <w:noProof/>
        </w:rPr>
        <w:t>Cocoa pods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_Toc458964052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4429398C"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4.3.5</w:t>
      </w:r>
      <w:r w:rsidRPr="00B27BFA">
        <w:rPr>
          <w:rFonts w:ascii="Arial" w:eastAsiaTheme="minorEastAsia" w:hAnsi="Arial"/>
          <w:noProof/>
          <w:sz w:val="24"/>
          <w:szCs w:val="24"/>
          <w:lang w:val="en-US"/>
        </w:rPr>
        <w:tab/>
      </w:r>
      <w:r w:rsidRPr="00B27BFA">
        <w:rPr>
          <w:rFonts w:ascii="Arial" w:hAnsi="Arial"/>
          <w:noProof/>
        </w:rPr>
        <w:t>Programska knjižnica Alamofire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_Toc458964053 \h </w:instrText>
      </w:r>
      <w:r w:rsidRPr="00B27BFA">
        <w:rPr>
          <w:rFonts w:ascii="Arial" w:hAnsi="Arial"/>
          <w:noProof/>
        </w:rPr>
      </w:r>
      <w:r w:rsidRPr="00B27BFA">
        <w:rPr>
          <w:rFonts w:ascii="Arial" w:hAnsi="Arial"/>
          <w:noProof/>
        </w:rPr>
        <w:fldChar w:fldCharType="separate"/>
      </w:r>
      <w:r w:rsidRPr="00B27BFA">
        <w:rPr>
          <w:rFonts w:ascii="Arial" w:hAnsi="Arial"/>
          <w:noProof/>
        </w:rPr>
        <w:t>21</w:t>
      </w:r>
      <w:r w:rsidRPr="00B27BFA">
        <w:rPr>
          <w:rFonts w:ascii="Arial" w:hAnsi="Arial"/>
          <w:noProof/>
        </w:rPr>
        <w:fldChar w:fldCharType="end"/>
      </w:r>
    </w:p>
    <w:p w14:paraId="7C917CC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4.3.6</w:t>
      </w:r>
      <w:r w:rsidRPr="00B27BFA">
        <w:rPr>
          <w:rFonts w:ascii="Arial" w:eastAsiaTheme="minorEastAsia" w:hAnsi="Arial"/>
          <w:noProof/>
          <w:sz w:val="24"/>
          <w:szCs w:val="24"/>
          <w:lang w:val="en-US"/>
        </w:rPr>
        <w:tab/>
      </w:r>
      <w:r w:rsidRPr="00B27BFA">
        <w:rPr>
          <w:rFonts w:ascii="Arial" w:hAnsi="Arial"/>
          <w:noProof/>
        </w:rPr>
        <w:t>Nastavitve aplikacije in shramba NSUserDefaults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_Toc458964054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746DFFF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4.3.7</w:t>
      </w:r>
      <w:r w:rsidRPr="00B27BFA">
        <w:rPr>
          <w:rFonts w:ascii="Arial" w:eastAsiaTheme="minorEastAsia" w:hAnsi="Arial"/>
          <w:noProof/>
          <w:sz w:val="24"/>
          <w:szCs w:val="24"/>
          <w:lang w:val="en-US"/>
        </w:rPr>
        <w:tab/>
      </w:r>
      <w:r w:rsidRPr="00B27BFA">
        <w:rPr>
          <w:rFonts w:ascii="Arial" w:hAnsi="Arial"/>
          <w:noProof/>
        </w:rPr>
        <w:t>CoreLocation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_Toc458964055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3B00AC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4.3.8</w:t>
      </w:r>
      <w:r w:rsidRPr="00B27BFA">
        <w:rPr>
          <w:rFonts w:ascii="Arial" w:eastAsiaTheme="minorEastAsia" w:hAnsi="Arial"/>
          <w:noProof/>
          <w:sz w:val="24"/>
          <w:szCs w:val="24"/>
          <w:lang w:val="en-US"/>
        </w:rPr>
        <w:tab/>
      </w:r>
      <w:r w:rsidRPr="00B27BFA">
        <w:rPr>
          <w:rFonts w:ascii="Arial" w:hAnsi="Arial"/>
          <w:noProof/>
        </w:rPr>
        <w:t>Izdelava uporabniškega vmesnika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_Toc458964056 \h </w:instrText>
      </w:r>
      <w:r w:rsidRPr="00B27BFA">
        <w:rPr>
          <w:rFonts w:ascii="Arial" w:hAnsi="Arial"/>
          <w:noProof/>
        </w:rPr>
      </w:r>
      <w:r w:rsidRPr="00B27BFA">
        <w:rPr>
          <w:rFonts w:ascii="Arial" w:hAnsi="Arial"/>
          <w:noProof/>
        </w:rPr>
        <w:fldChar w:fldCharType="separate"/>
      </w:r>
      <w:r w:rsidRPr="00B27BFA">
        <w:rPr>
          <w:rFonts w:ascii="Arial" w:hAnsi="Arial"/>
          <w:noProof/>
        </w:rPr>
        <w:t>23</w:t>
      </w:r>
      <w:r w:rsidRPr="00B27BFA">
        <w:rPr>
          <w:rFonts w:ascii="Arial" w:hAnsi="Arial"/>
          <w:noProof/>
        </w:rPr>
        <w:fldChar w:fldCharType="end"/>
      </w:r>
    </w:p>
    <w:p w14:paraId="23E1A10A"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4.3.9</w:t>
      </w:r>
      <w:r w:rsidRPr="00B27BFA">
        <w:rPr>
          <w:rFonts w:ascii="Arial" w:eastAsiaTheme="minorEastAsia" w:hAnsi="Arial"/>
          <w:noProof/>
          <w:sz w:val="24"/>
          <w:szCs w:val="24"/>
          <w:lang w:val="en-US"/>
        </w:rPr>
        <w:tab/>
      </w:r>
      <w:r w:rsidRPr="00B27BFA">
        <w:rPr>
          <w:rFonts w:ascii="Arial" w:hAnsi="Arial"/>
          <w:noProof/>
        </w:rPr>
        <w:t>Today extension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_Toc458964057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21EBBF05"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4.4</w:t>
      </w:r>
      <w:r w:rsidRPr="00B27BFA">
        <w:rPr>
          <w:rFonts w:ascii="Arial" w:eastAsiaTheme="minorEastAsia" w:hAnsi="Arial"/>
          <w:b w:val="0"/>
          <w:bCs w:val="0"/>
          <w:noProof/>
          <w:sz w:val="24"/>
          <w:szCs w:val="24"/>
          <w:lang w:val="en-US"/>
        </w:rPr>
        <w:tab/>
      </w:r>
      <w:r w:rsidRPr="00B27BFA">
        <w:rPr>
          <w:rFonts w:ascii="Arial" w:hAnsi="Arial"/>
          <w:noProof/>
        </w:rPr>
        <w:t>Konfiguracija in namestitev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_Toc458964058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6C0BFA1B"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5</w:t>
      </w:r>
      <w:r w:rsidRPr="00B27BFA">
        <w:rPr>
          <w:rFonts w:ascii="Arial" w:eastAsiaTheme="minorEastAsia" w:hAnsi="Arial"/>
          <w:b w:val="0"/>
          <w:bCs w:val="0"/>
          <w:caps w:val="0"/>
          <w:noProof/>
          <w:lang w:val="en-US"/>
        </w:rPr>
        <w:tab/>
      </w:r>
      <w:r w:rsidRPr="00B27BFA">
        <w:rPr>
          <w:rFonts w:ascii="Arial" w:hAnsi="Arial"/>
          <w:noProof/>
        </w:rPr>
        <w:t>Sklep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_Toc458964059 \h </w:instrText>
      </w:r>
      <w:r w:rsidRPr="00B27BFA">
        <w:rPr>
          <w:rFonts w:ascii="Arial" w:hAnsi="Arial"/>
          <w:noProof/>
        </w:rPr>
      </w:r>
      <w:r w:rsidRPr="00B27BFA">
        <w:rPr>
          <w:rFonts w:ascii="Arial" w:hAnsi="Arial"/>
          <w:noProof/>
        </w:rPr>
        <w:fldChar w:fldCharType="separate"/>
      </w:r>
      <w:r w:rsidRPr="00B27BFA">
        <w:rPr>
          <w:rFonts w:ascii="Arial" w:hAnsi="Arial"/>
          <w:noProof/>
        </w:rPr>
        <w:t>26</w:t>
      </w:r>
      <w:r w:rsidRPr="00B27BFA">
        <w:rPr>
          <w:rFonts w:ascii="Arial" w:hAnsi="Arial"/>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4A001537" w14:textId="77777777" w:rsidR="00B27BFA"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8964007" w:history="1">
        <w:r w:rsidR="00B27BFA" w:rsidRPr="00A40C7C">
          <w:rPr>
            <w:rStyle w:val="Hyperlink"/>
            <w:noProof/>
          </w:rPr>
          <w:t>Slika 1: Primer: Shema pametne hiše</w:t>
        </w:r>
        <w:r w:rsidR="00B27BFA">
          <w:rPr>
            <w:noProof/>
            <w:webHidden/>
          </w:rPr>
          <w:tab/>
        </w:r>
        <w:r w:rsidR="00B27BFA">
          <w:rPr>
            <w:noProof/>
            <w:webHidden/>
          </w:rPr>
          <w:fldChar w:fldCharType="begin"/>
        </w:r>
        <w:r w:rsidR="00B27BFA">
          <w:rPr>
            <w:noProof/>
            <w:webHidden/>
          </w:rPr>
          <w:instrText xml:space="preserve"> PAGEREF _Toc458964007 \h </w:instrText>
        </w:r>
        <w:r w:rsidR="00B27BFA">
          <w:rPr>
            <w:noProof/>
            <w:webHidden/>
          </w:rPr>
        </w:r>
        <w:r w:rsidR="00B27BFA">
          <w:rPr>
            <w:noProof/>
            <w:webHidden/>
          </w:rPr>
          <w:fldChar w:fldCharType="separate"/>
        </w:r>
        <w:r w:rsidR="00B27BFA">
          <w:rPr>
            <w:noProof/>
            <w:webHidden/>
          </w:rPr>
          <w:t>3</w:t>
        </w:r>
        <w:r w:rsidR="00B27BFA">
          <w:rPr>
            <w:noProof/>
            <w:webHidden/>
          </w:rPr>
          <w:fldChar w:fldCharType="end"/>
        </w:r>
      </w:hyperlink>
    </w:p>
    <w:p w14:paraId="003ABA3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08" w:history="1">
        <w:r w:rsidRPr="00A40C7C">
          <w:rPr>
            <w:rStyle w:val="Hyperlink"/>
            <w:noProof/>
          </w:rPr>
          <w:t>Slika 2: Shema IoT-A</w:t>
        </w:r>
        <w:r>
          <w:rPr>
            <w:noProof/>
            <w:webHidden/>
          </w:rPr>
          <w:tab/>
        </w:r>
        <w:r>
          <w:rPr>
            <w:noProof/>
            <w:webHidden/>
          </w:rPr>
          <w:fldChar w:fldCharType="begin"/>
        </w:r>
        <w:r>
          <w:rPr>
            <w:noProof/>
            <w:webHidden/>
          </w:rPr>
          <w:instrText xml:space="preserve"> PAGEREF _Toc458964008 \h </w:instrText>
        </w:r>
        <w:r>
          <w:rPr>
            <w:noProof/>
            <w:webHidden/>
          </w:rPr>
        </w:r>
        <w:r>
          <w:rPr>
            <w:noProof/>
            <w:webHidden/>
          </w:rPr>
          <w:fldChar w:fldCharType="separate"/>
        </w:r>
        <w:r>
          <w:rPr>
            <w:noProof/>
            <w:webHidden/>
          </w:rPr>
          <w:t>5</w:t>
        </w:r>
        <w:r>
          <w:rPr>
            <w:noProof/>
            <w:webHidden/>
          </w:rPr>
          <w:fldChar w:fldCharType="end"/>
        </w:r>
      </w:hyperlink>
    </w:p>
    <w:p w14:paraId="6807BF8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8964009" w:history="1">
        <w:r w:rsidRPr="00A40C7C">
          <w:rPr>
            <w:rStyle w:val="Hyperlink"/>
            <w:noProof/>
          </w:rPr>
          <w:t>Slika 3: iBeacon oddajnik</w:t>
        </w:r>
        <w:r>
          <w:rPr>
            <w:noProof/>
            <w:webHidden/>
          </w:rPr>
          <w:tab/>
        </w:r>
        <w:r>
          <w:rPr>
            <w:noProof/>
            <w:webHidden/>
          </w:rPr>
          <w:fldChar w:fldCharType="begin"/>
        </w:r>
        <w:r>
          <w:rPr>
            <w:noProof/>
            <w:webHidden/>
          </w:rPr>
          <w:instrText xml:space="preserve"> PAGEREF _Toc458964009 \h </w:instrText>
        </w:r>
        <w:r>
          <w:rPr>
            <w:noProof/>
            <w:webHidden/>
          </w:rPr>
        </w:r>
        <w:r>
          <w:rPr>
            <w:noProof/>
            <w:webHidden/>
          </w:rPr>
          <w:fldChar w:fldCharType="separate"/>
        </w:r>
        <w:r>
          <w:rPr>
            <w:noProof/>
            <w:webHidden/>
          </w:rPr>
          <w:t>7</w:t>
        </w:r>
        <w:r>
          <w:rPr>
            <w:noProof/>
            <w:webHidden/>
          </w:rPr>
          <w:fldChar w:fldCharType="end"/>
        </w:r>
      </w:hyperlink>
    </w:p>
    <w:p w14:paraId="0C4A8FA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0" w:history="1">
        <w:r w:rsidRPr="00A40C7C">
          <w:rPr>
            <w:rStyle w:val="Hyperlink"/>
            <w:noProof/>
          </w:rPr>
          <w:t>Slika 4: Termostat Nest</w:t>
        </w:r>
        <w:r>
          <w:rPr>
            <w:noProof/>
            <w:webHidden/>
          </w:rPr>
          <w:tab/>
        </w:r>
        <w:r>
          <w:rPr>
            <w:noProof/>
            <w:webHidden/>
          </w:rPr>
          <w:fldChar w:fldCharType="begin"/>
        </w:r>
        <w:r>
          <w:rPr>
            <w:noProof/>
            <w:webHidden/>
          </w:rPr>
          <w:instrText xml:space="preserve"> PAGEREF _Toc458964010 \h </w:instrText>
        </w:r>
        <w:r>
          <w:rPr>
            <w:noProof/>
            <w:webHidden/>
          </w:rPr>
        </w:r>
        <w:r>
          <w:rPr>
            <w:noProof/>
            <w:webHidden/>
          </w:rPr>
          <w:fldChar w:fldCharType="separate"/>
        </w:r>
        <w:r>
          <w:rPr>
            <w:noProof/>
            <w:webHidden/>
          </w:rPr>
          <w:t>8</w:t>
        </w:r>
        <w:r>
          <w:rPr>
            <w:noProof/>
            <w:webHidden/>
          </w:rPr>
          <w:fldChar w:fldCharType="end"/>
        </w:r>
      </w:hyperlink>
    </w:p>
    <w:p w14:paraId="2376E9F1"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1" w:history="1">
        <w:r w:rsidRPr="00A40C7C">
          <w:rPr>
            <w:rStyle w:val="Hyperlink"/>
            <w:noProof/>
          </w:rPr>
          <w:t>Slika 5: Sistem pametne razsvetljave Philips Hue</w:t>
        </w:r>
        <w:r>
          <w:rPr>
            <w:noProof/>
            <w:webHidden/>
          </w:rPr>
          <w:tab/>
        </w:r>
        <w:r>
          <w:rPr>
            <w:noProof/>
            <w:webHidden/>
          </w:rPr>
          <w:fldChar w:fldCharType="begin"/>
        </w:r>
        <w:r>
          <w:rPr>
            <w:noProof/>
            <w:webHidden/>
          </w:rPr>
          <w:instrText xml:space="preserve"> PAGEREF _Toc458964011 \h </w:instrText>
        </w:r>
        <w:r>
          <w:rPr>
            <w:noProof/>
            <w:webHidden/>
          </w:rPr>
        </w:r>
        <w:r>
          <w:rPr>
            <w:noProof/>
            <w:webHidden/>
          </w:rPr>
          <w:fldChar w:fldCharType="separate"/>
        </w:r>
        <w:r>
          <w:rPr>
            <w:noProof/>
            <w:webHidden/>
          </w:rPr>
          <w:t>8</w:t>
        </w:r>
        <w:r>
          <w:rPr>
            <w:noProof/>
            <w:webHidden/>
          </w:rPr>
          <w:fldChar w:fldCharType="end"/>
        </w:r>
      </w:hyperlink>
    </w:p>
    <w:p w14:paraId="23F99353"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2" w:history="1">
        <w:r w:rsidRPr="00A40C7C">
          <w:rPr>
            <w:rStyle w:val="Hyperlink"/>
            <w:noProof/>
          </w:rPr>
          <w:t>Slika 6: Pametna ključavnica August</w:t>
        </w:r>
        <w:r>
          <w:rPr>
            <w:noProof/>
            <w:webHidden/>
          </w:rPr>
          <w:tab/>
        </w:r>
        <w:r>
          <w:rPr>
            <w:noProof/>
            <w:webHidden/>
          </w:rPr>
          <w:fldChar w:fldCharType="begin"/>
        </w:r>
        <w:r>
          <w:rPr>
            <w:noProof/>
            <w:webHidden/>
          </w:rPr>
          <w:instrText xml:space="preserve"> PAGEREF _Toc458964012 \h </w:instrText>
        </w:r>
        <w:r>
          <w:rPr>
            <w:noProof/>
            <w:webHidden/>
          </w:rPr>
        </w:r>
        <w:r>
          <w:rPr>
            <w:noProof/>
            <w:webHidden/>
          </w:rPr>
          <w:fldChar w:fldCharType="separate"/>
        </w:r>
        <w:r>
          <w:rPr>
            <w:noProof/>
            <w:webHidden/>
          </w:rPr>
          <w:t>9</w:t>
        </w:r>
        <w:r>
          <w:rPr>
            <w:noProof/>
            <w:webHidden/>
          </w:rPr>
          <w:fldChar w:fldCharType="end"/>
        </w:r>
      </w:hyperlink>
    </w:p>
    <w:p w14:paraId="3895A9A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3" w:history="1">
        <w:r w:rsidRPr="00A40C7C">
          <w:rPr>
            <w:rStyle w:val="Hyperlink"/>
            <w:noProof/>
          </w:rPr>
          <w:t>Slika 7: Samsung SmartThings Hub</w:t>
        </w:r>
        <w:r>
          <w:rPr>
            <w:noProof/>
            <w:webHidden/>
          </w:rPr>
          <w:tab/>
        </w:r>
        <w:r>
          <w:rPr>
            <w:noProof/>
            <w:webHidden/>
          </w:rPr>
          <w:fldChar w:fldCharType="begin"/>
        </w:r>
        <w:r>
          <w:rPr>
            <w:noProof/>
            <w:webHidden/>
          </w:rPr>
          <w:instrText xml:space="preserve"> PAGEREF _Toc458964013 \h </w:instrText>
        </w:r>
        <w:r>
          <w:rPr>
            <w:noProof/>
            <w:webHidden/>
          </w:rPr>
        </w:r>
        <w:r>
          <w:rPr>
            <w:noProof/>
            <w:webHidden/>
          </w:rPr>
          <w:fldChar w:fldCharType="separate"/>
        </w:r>
        <w:r>
          <w:rPr>
            <w:noProof/>
            <w:webHidden/>
          </w:rPr>
          <w:t>9</w:t>
        </w:r>
        <w:r>
          <w:rPr>
            <w:noProof/>
            <w:webHidden/>
          </w:rPr>
          <w:fldChar w:fldCharType="end"/>
        </w:r>
      </w:hyperlink>
    </w:p>
    <w:p w14:paraId="609A1E9E"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4" w:history="1">
        <w:r w:rsidRPr="00A40C7C">
          <w:rPr>
            <w:rStyle w:val="Hyperlink"/>
            <w:noProof/>
          </w:rPr>
          <w:t>Slika 8: Shema sistema pametne hiše</w:t>
        </w:r>
        <w:r>
          <w:rPr>
            <w:noProof/>
            <w:webHidden/>
          </w:rPr>
          <w:tab/>
        </w:r>
        <w:r>
          <w:rPr>
            <w:noProof/>
            <w:webHidden/>
          </w:rPr>
          <w:fldChar w:fldCharType="begin"/>
        </w:r>
        <w:r>
          <w:rPr>
            <w:noProof/>
            <w:webHidden/>
          </w:rPr>
          <w:instrText xml:space="preserve"> PAGEREF _Toc458964014 \h </w:instrText>
        </w:r>
        <w:r>
          <w:rPr>
            <w:noProof/>
            <w:webHidden/>
          </w:rPr>
        </w:r>
        <w:r>
          <w:rPr>
            <w:noProof/>
            <w:webHidden/>
          </w:rPr>
          <w:fldChar w:fldCharType="separate"/>
        </w:r>
        <w:r>
          <w:rPr>
            <w:noProof/>
            <w:webHidden/>
          </w:rPr>
          <w:t>13</w:t>
        </w:r>
        <w:r>
          <w:rPr>
            <w:noProof/>
            <w:webHidden/>
          </w:rPr>
          <w:fldChar w:fldCharType="end"/>
        </w:r>
      </w:hyperlink>
    </w:p>
    <w:p w14:paraId="1395810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5" w:history="1">
        <w:r w:rsidRPr="00A40C7C">
          <w:rPr>
            <w:rStyle w:val="Hyperlink"/>
            <w:noProof/>
          </w:rPr>
          <w:t>Slika 9: Mikroračunalnik Raspberry Pi model B</w:t>
        </w:r>
        <w:r>
          <w:rPr>
            <w:noProof/>
            <w:webHidden/>
          </w:rPr>
          <w:tab/>
        </w:r>
        <w:r>
          <w:rPr>
            <w:noProof/>
            <w:webHidden/>
          </w:rPr>
          <w:fldChar w:fldCharType="begin"/>
        </w:r>
        <w:r>
          <w:rPr>
            <w:noProof/>
            <w:webHidden/>
          </w:rPr>
          <w:instrText xml:space="preserve"> PAGEREF _Toc458964015 \h </w:instrText>
        </w:r>
        <w:r>
          <w:rPr>
            <w:noProof/>
            <w:webHidden/>
          </w:rPr>
        </w:r>
        <w:r>
          <w:rPr>
            <w:noProof/>
            <w:webHidden/>
          </w:rPr>
          <w:fldChar w:fldCharType="separate"/>
        </w:r>
        <w:r>
          <w:rPr>
            <w:noProof/>
            <w:webHidden/>
          </w:rPr>
          <w:t>13</w:t>
        </w:r>
        <w:r>
          <w:rPr>
            <w:noProof/>
            <w:webHidden/>
          </w:rPr>
          <w:fldChar w:fldCharType="end"/>
        </w:r>
      </w:hyperlink>
    </w:p>
    <w:p w14:paraId="69836CB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6" w:history="1">
        <w:r w:rsidRPr="00A40C7C">
          <w:rPr>
            <w:rStyle w:val="Hyperlink"/>
            <w:noProof/>
          </w:rPr>
          <w:t>Slika 10: Temperaturni senzor DS18B20</w:t>
        </w:r>
        <w:r>
          <w:rPr>
            <w:noProof/>
            <w:webHidden/>
          </w:rPr>
          <w:tab/>
        </w:r>
        <w:r>
          <w:rPr>
            <w:noProof/>
            <w:webHidden/>
          </w:rPr>
          <w:fldChar w:fldCharType="begin"/>
        </w:r>
        <w:r>
          <w:rPr>
            <w:noProof/>
            <w:webHidden/>
          </w:rPr>
          <w:instrText xml:space="preserve"> PAGEREF _Toc458964016 \h </w:instrText>
        </w:r>
        <w:r>
          <w:rPr>
            <w:noProof/>
            <w:webHidden/>
          </w:rPr>
        </w:r>
        <w:r>
          <w:rPr>
            <w:noProof/>
            <w:webHidden/>
          </w:rPr>
          <w:fldChar w:fldCharType="separate"/>
        </w:r>
        <w:r>
          <w:rPr>
            <w:noProof/>
            <w:webHidden/>
          </w:rPr>
          <w:t>14</w:t>
        </w:r>
        <w:r>
          <w:rPr>
            <w:noProof/>
            <w:webHidden/>
          </w:rPr>
          <w:fldChar w:fldCharType="end"/>
        </w:r>
      </w:hyperlink>
    </w:p>
    <w:p w14:paraId="71ED8DE7"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7" w:history="1">
        <w:r w:rsidRPr="00A40C7C">
          <w:rPr>
            <w:rStyle w:val="Hyperlink"/>
            <w:noProof/>
          </w:rPr>
          <w:t>Slika 11: Rele kartica</w:t>
        </w:r>
        <w:r>
          <w:rPr>
            <w:noProof/>
            <w:webHidden/>
          </w:rPr>
          <w:tab/>
        </w:r>
        <w:r>
          <w:rPr>
            <w:noProof/>
            <w:webHidden/>
          </w:rPr>
          <w:fldChar w:fldCharType="begin"/>
        </w:r>
        <w:r>
          <w:rPr>
            <w:noProof/>
            <w:webHidden/>
          </w:rPr>
          <w:instrText xml:space="preserve"> PAGEREF _Toc458964017 \h </w:instrText>
        </w:r>
        <w:r>
          <w:rPr>
            <w:noProof/>
            <w:webHidden/>
          </w:rPr>
        </w:r>
        <w:r>
          <w:rPr>
            <w:noProof/>
            <w:webHidden/>
          </w:rPr>
          <w:fldChar w:fldCharType="separate"/>
        </w:r>
        <w:r>
          <w:rPr>
            <w:noProof/>
            <w:webHidden/>
          </w:rPr>
          <w:t>15</w:t>
        </w:r>
        <w:r>
          <w:rPr>
            <w:noProof/>
            <w:webHidden/>
          </w:rPr>
          <w:fldChar w:fldCharType="end"/>
        </w:r>
      </w:hyperlink>
    </w:p>
    <w:p w14:paraId="4169BB52"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8" w:history="1">
        <w:r w:rsidRPr="00A40C7C">
          <w:rPr>
            <w:rStyle w:val="Hyperlink"/>
            <w:noProof/>
          </w:rPr>
          <w:t>Slika 12: Sistem pametne hiše v ohišju</w:t>
        </w:r>
        <w:r>
          <w:rPr>
            <w:noProof/>
            <w:webHidden/>
          </w:rPr>
          <w:tab/>
        </w:r>
        <w:r>
          <w:rPr>
            <w:noProof/>
            <w:webHidden/>
          </w:rPr>
          <w:fldChar w:fldCharType="begin"/>
        </w:r>
        <w:r>
          <w:rPr>
            <w:noProof/>
            <w:webHidden/>
          </w:rPr>
          <w:instrText xml:space="preserve"> PAGEREF _Toc458964018 \h </w:instrText>
        </w:r>
        <w:r>
          <w:rPr>
            <w:noProof/>
            <w:webHidden/>
          </w:rPr>
        </w:r>
        <w:r>
          <w:rPr>
            <w:noProof/>
            <w:webHidden/>
          </w:rPr>
          <w:fldChar w:fldCharType="separate"/>
        </w:r>
        <w:r>
          <w:rPr>
            <w:noProof/>
            <w:webHidden/>
          </w:rPr>
          <w:t>16</w:t>
        </w:r>
        <w:r>
          <w:rPr>
            <w:noProof/>
            <w:webHidden/>
          </w:rPr>
          <w:fldChar w:fldCharType="end"/>
        </w:r>
      </w:hyperlink>
    </w:p>
    <w:p w14:paraId="104421E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9" w:history="1">
        <w:r w:rsidRPr="00A40C7C">
          <w:rPr>
            <w:rStyle w:val="Hyperlink"/>
            <w:noProof/>
          </w:rPr>
          <w:t>Slika 13: Zaslonska slika razvojnega okolja Xcode</w:t>
        </w:r>
        <w:r>
          <w:rPr>
            <w:noProof/>
            <w:webHidden/>
          </w:rPr>
          <w:tab/>
        </w:r>
        <w:r>
          <w:rPr>
            <w:noProof/>
            <w:webHidden/>
          </w:rPr>
          <w:fldChar w:fldCharType="begin"/>
        </w:r>
        <w:r>
          <w:rPr>
            <w:noProof/>
            <w:webHidden/>
          </w:rPr>
          <w:instrText xml:space="preserve"> PAGEREF _Toc458964019 \h </w:instrText>
        </w:r>
        <w:r>
          <w:rPr>
            <w:noProof/>
            <w:webHidden/>
          </w:rPr>
        </w:r>
        <w:r>
          <w:rPr>
            <w:noProof/>
            <w:webHidden/>
          </w:rPr>
          <w:fldChar w:fldCharType="separate"/>
        </w:r>
        <w:r>
          <w:rPr>
            <w:noProof/>
            <w:webHidden/>
          </w:rPr>
          <w:t>19</w:t>
        </w:r>
        <w:r>
          <w:rPr>
            <w:noProof/>
            <w:webHidden/>
          </w:rPr>
          <w:fldChar w:fldCharType="end"/>
        </w:r>
      </w:hyperlink>
    </w:p>
    <w:p w14:paraId="20D5E1C8"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0" w:history="1">
        <w:r w:rsidRPr="00A40C7C">
          <w:rPr>
            <w:rStyle w:val="Hyperlink"/>
            <w:noProof/>
          </w:rPr>
          <w:t>Slika 14: Zaslonska slika nastavitev aplikacije</w:t>
        </w:r>
        <w:r>
          <w:rPr>
            <w:noProof/>
            <w:webHidden/>
          </w:rPr>
          <w:tab/>
        </w:r>
        <w:r>
          <w:rPr>
            <w:noProof/>
            <w:webHidden/>
          </w:rPr>
          <w:fldChar w:fldCharType="begin"/>
        </w:r>
        <w:r>
          <w:rPr>
            <w:noProof/>
            <w:webHidden/>
          </w:rPr>
          <w:instrText xml:space="preserve"> PAGEREF _Toc458964020 \h </w:instrText>
        </w:r>
        <w:r>
          <w:rPr>
            <w:noProof/>
            <w:webHidden/>
          </w:rPr>
        </w:r>
        <w:r>
          <w:rPr>
            <w:noProof/>
            <w:webHidden/>
          </w:rPr>
          <w:fldChar w:fldCharType="separate"/>
        </w:r>
        <w:r>
          <w:rPr>
            <w:noProof/>
            <w:webHidden/>
          </w:rPr>
          <w:t>22</w:t>
        </w:r>
        <w:r>
          <w:rPr>
            <w:noProof/>
            <w:webHidden/>
          </w:rPr>
          <w:fldChar w:fldCharType="end"/>
        </w:r>
      </w:hyperlink>
    </w:p>
    <w:p w14:paraId="48436BF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1" w:history="1">
        <w:r w:rsidRPr="00A40C7C">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_Toc458964021 \h </w:instrText>
        </w:r>
        <w:r>
          <w:rPr>
            <w:noProof/>
            <w:webHidden/>
          </w:rPr>
        </w:r>
        <w:r>
          <w:rPr>
            <w:noProof/>
            <w:webHidden/>
          </w:rPr>
          <w:fldChar w:fldCharType="separate"/>
        </w:r>
        <w:r>
          <w:rPr>
            <w:noProof/>
            <w:webHidden/>
          </w:rPr>
          <w:t>24</w:t>
        </w:r>
        <w:r>
          <w:rPr>
            <w:noProof/>
            <w:webHidden/>
          </w:rPr>
          <w:fldChar w:fldCharType="end"/>
        </w:r>
      </w:hyperlink>
    </w:p>
    <w:p w14:paraId="5D924A1C"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2" w:history="1">
        <w:r w:rsidRPr="00A40C7C">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_Toc458964022 \h </w:instrText>
        </w:r>
        <w:r>
          <w:rPr>
            <w:noProof/>
            <w:webHidden/>
          </w:rPr>
        </w:r>
        <w:r>
          <w:rPr>
            <w:noProof/>
            <w:webHidden/>
          </w:rPr>
          <w:fldChar w:fldCharType="separate"/>
        </w:r>
        <w:r>
          <w:rPr>
            <w:noProof/>
            <w:webHidden/>
          </w:rPr>
          <w:t>25</w:t>
        </w:r>
        <w:r>
          <w:rPr>
            <w:noProof/>
            <w:webHidden/>
          </w:rPr>
          <w:fldChar w:fldCharType="end"/>
        </w:r>
      </w:hyperlink>
    </w:p>
    <w:p w14:paraId="5031EA6A"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3" w:history="1">
        <w:r w:rsidRPr="00A40C7C">
          <w:rPr>
            <w:rStyle w:val="Hyperlink"/>
            <w:noProof/>
          </w:rPr>
          <w:t>Slika 17: Usmerjevalnik Mikrotik hAP ac</w:t>
        </w:r>
        <w:r>
          <w:rPr>
            <w:noProof/>
            <w:webHidden/>
          </w:rPr>
          <w:tab/>
        </w:r>
        <w:r>
          <w:rPr>
            <w:noProof/>
            <w:webHidden/>
          </w:rPr>
          <w:fldChar w:fldCharType="begin"/>
        </w:r>
        <w:r>
          <w:rPr>
            <w:noProof/>
            <w:webHidden/>
          </w:rPr>
          <w:instrText xml:space="preserve"> PAGEREF _Toc458964023 \h </w:instrText>
        </w:r>
        <w:r>
          <w:rPr>
            <w:noProof/>
            <w:webHidden/>
          </w:rPr>
        </w:r>
        <w:r>
          <w:rPr>
            <w:noProof/>
            <w:webHidden/>
          </w:rPr>
          <w:fldChar w:fldCharType="separate"/>
        </w:r>
        <w:r>
          <w:rPr>
            <w:noProof/>
            <w:webHidden/>
          </w:rPr>
          <w:t>26</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083BF679" w14:textId="77777777" w:rsidR="00030017" w:rsidRDefault="00030017">
      <w:pPr>
        <w:spacing w:line="240" w:lineRule="auto"/>
        <w:jc w:val="left"/>
        <w:rPr>
          <w:sz w:val="24"/>
          <w:szCs w:val="24"/>
        </w:rPr>
      </w:pPr>
      <w:r>
        <w:rPr>
          <w:sz w:val="24"/>
          <w:szCs w:val="24"/>
        </w:rPr>
        <w:br w:type="page"/>
      </w:r>
    </w:p>
    <w:p w14:paraId="322F784F" w14:textId="3D694718" w:rsidR="00030017" w:rsidRDefault="00030017" w:rsidP="0047726A">
      <w:pPr>
        <w:rPr>
          <w:b/>
          <w:sz w:val="28"/>
        </w:rPr>
      </w:pPr>
      <w:r w:rsidRPr="00030017">
        <w:rPr>
          <w:b/>
          <w:sz w:val="28"/>
        </w:rPr>
        <w:lastRenderedPageBreak/>
        <w:t>Uporabljene kratice</w:t>
      </w:r>
    </w:p>
    <w:p w14:paraId="2E091C54" w14:textId="2E0729BA" w:rsidR="009A5639" w:rsidRDefault="009A5639" w:rsidP="0021747A">
      <w:r>
        <w:t>TODO preveri ali so zajete vse kratice</w:t>
      </w:r>
      <w:r w:rsidR="0021747A">
        <w:t>, razloži</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8964024"/>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2301D357"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"Toma\u017e", "given" : "Vidonja",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30DA8F36" w:rsidR="009D7E55" w:rsidRDefault="00455F5D" w:rsidP="009D7E55">
      <w:r>
        <w:t>Z razvojem računalništva so pametne</w:t>
      </w:r>
      <w:r w:rsidR="00033801">
        <w:t xml:space="preserve"> senzorske in aktuatorske</w:t>
      </w:r>
      <w:r>
        <w:t xml:space="preserve"> naprave postale cenovno dostopne. Tudi dostop do interneta se smatra kot osnovna življenska potrebščina. </w:t>
      </w:r>
      <w:r w:rsidR="007940C9">
        <w:t xml:space="preserve">Zaradi teh razlogov IoT naprave eksponentno pridobivajo na popularnosti ravno v </w:t>
      </w:r>
      <w:r w:rsidR="00424481">
        <w:t>današnjem</w:t>
      </w:r>
      <w:r w:rsidR="007940C9">
        <w:t xml:space="preserve">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w:t>
      </w:r>
      <w:r w:rsidR="006A1287">
        <w:lastRenderedPageBreak/>
        <w:t xml:space="preserve">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77777777" w:rsidR="00904D09" w:rsidRDefault="00CE1F5D" w:rsidP="00CE669E">
      <w:r>
        <w:t xml:space="preserve">V prvem </w:t>
      </w:r>
      <w:r w:rsidR="00C77DEF">
        <w:t xml:space="preserve">delu diplomskega dela bomo predstavili primere uporabe pametnih naprav v realnem svetu. V drugem delu bomo omenili princip odprte kode in omenili nekaj orodij in ponudnikov, ki podpirajo ta princip. </w:t>
      </w:r>
      <w:r w:rsidR="003E0CC2">
        <w:t xml:space="preserve">V tretjem </w:t>
      </w:r>
      <w:r w:rsidR="009A5639">
        <w:t>delu</w:t>
      </w:r>
      <w:r w:rsidR="003E0CC2">
        <w:t xml:space="preserve"> bodo predstavljeni sodobni komunikacijski protokoli, ki jih pametne naprave uporabljajo. </w:t>
      </w:r>
      <w:r w:rsidR="009A5639">
        <w:t xml:space="preserve">V četrtem delu bomo opisali razvoj lastne rešitve za pametno hišo. Najprej bomo prikazali razvoj strojne opreme, za tem pa še programski del, ki bo razdeljen na strežniški del in na odjemalca, t.j. mobilno aplikacijo za operacijski sistem iOS. </w:t>
      </w:r>
      <w:r w:rsidR="00BD1A82">
        <w:t>Opisana bodo tudi nekatera uporabljena orodja. Peti del bo govoril o konfiguraciji lastno razvitega sistema v omrežje. Šesti del bo povzel poglavitne težave v IoT</w:t>
      </w:r>
      <w:r w:rsidR="00C97C13">
        <w:t>, v</w:t>
      </w:r>
      <w:r w:rsidR="00BD1A82">
        <w:t xml:space="preserve"> sklepu </w:t>
      </w:r>
      <w:r w:rsidR="00C97C13">
        <w:t xml:space="preserve">pa </w:t>
      </w:r>
      <w:r w:rsidR="00BD1A82">
        <w:t>bo predl</w:t>
      </w:r>
      <w:r w:rsidR="005D7E02">
        <w:t>agan sistem za pametno hišo, ki je nastal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0CA83EE3" w14:textId="3D5385D6" w:rsidR="0021747A" w:rsidRPr="00904D09" w:rsidRDefault="0021747A" w:rsidP="00904D09">
      <w:r>
        <w:t>TODO: preveri opis poglavij</w:t>
      </w:r>
    </w:p>
    <w:p w14:paraId="3E863869" w14:textId="361FD2D8" w:rsidR="00CB224D" w:rsidRPr="00CB224D" w:rsidRDefault="00661BBB" w:rsidP="00CB224D">
      <w:pPr>
        <w:pStyle w:val="Heading1"/>
      </w:pPr>
      <w:bookmarkStart w:id="28" w:name="_Toc458964025"/>
      <w:r>
        <w:t>P</w:t>
      </w:r>
      <w:r w:rsidR="00442211">
        <w:t>ametna hiša</w:t>
      </w:r>
      <w:bookmarkEnd w:id="28"/>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8964007"/>
      <w:r>
        <w:t xml:space="preserve">Slika </w:t>
      </w:r>
      <w:r>
        <w:fldChar w:fldCharType="begin"/>
      </w:r>
      <w:r>
        <w:instrText xml:space="preserve"> SEQ Slika \* ARABIC </w:instrText>
      </w:r>
      <w:r>
        <w:fldChar w:fldCharType="separate"/>
      </w:r>
      <w:r w:rsidR="00A71E88">
        <w:rPr>
          <w:noProof/>
        </w:rPr>
        <w:t>1</w:t>
      </w:r>
      <w:r>
        <w:fldChar w:fldCharType="end"/>
      </w:r>
      <w:r>
        <w:t>: Primer: Shema pametne hiše</w:t>
      </w:r>
      <w:bookmarkEnd w:id="29"/>
    </w:p>
    <w:p w14:paraId="6602D718" w14:textId="7DB23973" w:rsidR="00CB224D" w:rsidRDefault="00CB224D" w:rsidP="00E11965">
      <w:pPr>
        <w:pStyle w:val="Heading2"/>
      </w:pPr>
      <w:bookmarkStart w:id="30" w:name="_Toc458964026"/>
      <w:r>
        <w:t>IoT</w:t>
      </w:r>
      <w:bookmarkEnd w:id="30"/>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8964027"/>
      <w:r>
        <w:t xml:space="preserve">Arhitektura </w:t>
      </w:r>
      <w:r w:rsidR="00B91004">
        <w:t>IoT</w:t>
      </w:r>
      <w:r>
        <w:t xml:space="preserve"> sistemov</w:t>
      </w:r>
      <w:r w:rsidR="00B91004">
        <w:t xml:space="preserve"> </w:t>
      </w:r>
      <w:bookmarkEnd w:id="31"/>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0AD9E2">
            <wp:extent cx="2902401" cy="387677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0988" cy="3901597"/>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8964008"/>
      <w:r>
        <w:t xml:space="preserve">Slika </w:t>
      </w:r>
      <w:r>
        <w:fldChar w:fldCharType="begin"/>
      </w:r>
      <w:r>
        <w:instrText xml:space="preserve"> SEQ Slika \* ARABIC </w:instrText>
      </w:r>
      <w:r>
        <w:fldChar w:fldCharType="separate"/>
      </w:r>
      <w:r>
        <w:rPr>
          <w:noProof/>
        </w:rPr>
        <w:t>2</w:t>
      </w:r>
      <w:r>
        <w:fldChar w:fldCharType="end"/>
      </w:r>
      <w:r>
        <w:t xml:space="preserve">: </w:t>
      </w:r>
      <w:r w:rsidR="00CA2933">
        <w:t>Prikaz integracije različnih komunikacijskih protokolov</w:t>
      </w:r>
      <w:bookmarkEnd w:id="32"/>
      <w:r w:rsidR="00CA2933">
        <w:t xml:space="preserve">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p>
    <w:p w14:paraId="0C6CFA21" w14:textId="77777777" w:rsidR="00335F41" w:rsidRPr="00335F41" w:rsidRDefault="00335F41" w:rsidP="00335F41"/>
    <w:p w14:paraId="09639C8F" w14:textId="1039CAF4" w:rsidR="00B91004" w:rsidRDefault="00B91004" w:rsidP="00146D43">
      <w:r>
        <w:t>Pogosto so IoT naprave naprave narejene za specifične primere uporabe. Za boljšo izrabo, recimo za potrebe pametnih mest je nujno, da se naprave medsebojno povezujejo in vedo druga za drugo. Na podlagi podatkov iz senzorskih naprav ter inteligentnih algoritmov so 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lastRenderedPageBreak/>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8964028"/>
      <w:r>
        <w:t>Komunikacijski protokoli IoT naprav</w:t>
      </w:r>
      <w:bookmarkEnd w:id="33"/>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77777777" w:rsidR="00B91004" w:rsidRDefault="00B91004" w:rsidP="00B91004">
      <w:pPr>
        <w:pStyle w:val="Heading3"/>
      </w:pPr>
      <w:bookmarkStart w:id="34" w:name="_Toc458964029"/>
      <w:r>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8964030"/>
      <w:r>
        <w:t>Bluetooth in iBeacon</w:t>
      </w:r>
      <w:bookmarkEnd w:id="35"/>
    </w:p>
    <w:p w14:paraId="26F7A160" w14:textId="7F2C23A3" w:rsidR="00B91004" w:rsidRPr="00A13AA9" w:rsidRDefault="00B91004" w:rsidP="00B91004">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3B2A125" w14:textId="77777777" w:rsidR="00CE669E" w:rsidRDefault="00CE669E" w:rsidP="00CE669E"/>
    <w:p w14:paraId="04F69527" w14:textId="58210D89" w:rsidR="00B91004" w:rsidRDefault="00B91004" w:rsidP="00CE669E">
      <w:r w:rsidRPr="00CA47F7">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w:t>
      </w:r>
      <w:r>
        <w:lastRenderedPageBreak/>
        <w:t xml:space="preserve">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7D5B537A">
            <wp:extent cx="2095500" cy="2377440"/>
            <wp:effectExtent l="0" t="0" r="165100" b="18796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536D02EF" w:rsidR="00391B75" w:rsidRPr="008A604F" w:rsidRDefault="00391B75" w:rsidP="007509F4">
                            <w:pPr>
                              <w:pStyle w:val="Caption"/>
                              <w:rPr>
                                <w:noProof/>
                                <w:sz w:val="22"/>
                                <w:szCs w:val="22"/>
                              </w:rPr>
                            </w:pPr>
                            <w:bookmarkStart w:id="36"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6"/>
                            <w:r>
                              <w:t xml:space="preserve">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"[31]", "plainTextFormattedCitation" : "[31]", "previouslyFormattedCitation" : "[31]" }, "properties" : { "noteIndex" : 0 }, "schema" : "https://github.com/citation-style-language/schema/raw/master/csl-citation.json" }</w:instrText>
                            </w:r>
                            <w:r>
                              <w:fldChar w:fldCharType="separate"/>
                            </w:r>
                            <w:r w:rsidRPr="00CA2933">
                              <w:rPr>
                                <w:noProof/>
                              </w:rPr>
                              <w:t>[31]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536D02EF" w:rsidR="00391B75" w:rsidRPr="008A604F" w:rsidRDefault="00391B75" w:rsidP="007509F4">
                      <w:pPr>
                        <w:pStyle w:val="Caption"/>
                        <w:rPr>
                          <w:noProof/>
                          <w:sz w:val="22"/>
                          <w:szCs w:val="22"/>
                        </w:rPr>
                      </w:pPr>
                      <w:bookmarkStart w:id="37"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7"/>
                      <w:r>
                        <w:t xml:space="preserve">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"[31]", "plainTextFormattedCitation" : "[31]", "previouslyFormattedCitation" : "[31]" }, "properties" : { "noteIndex" : 0 }, "schema" : "https://github.com/citation-style-language/schema/raw/master/csl-citation.json" }</w:instrText>
                      </w:r>
                      <w:r>
                        <w:fldChar w:fldCharType="separate"/>
                      </w:r>
                      <w:r w:rsidRPr="00CA2933">
                        <w:rPr>
                          <w:noProof/>
                        </w:rPr>
                        <w:t>[31]</w:t>
                      </w:r>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77777777" w:rsidR="00B91004" w:rsidRDefault="00B91004" w:rsidP="00B91004">
      <w:pPr>
        <w:pStyle w:val="Heading3"/>
      </w:pPr>
      <w:bookmarkStart w:id="38" w:name="_Toc458964032"/>
      <w:r>
        <w:t>ZigBee TODO</w:t>
      </w:r>
      <w:bookmarkEnd w:id="38"/>
    </w:p>
    <w:p w14:paraId="2A503799" w14:textId="7235E466" w:rsidR="00D95BC4" w:rsidRPr="00D95BC4" w:rsidRDefault="00F87977" w:rsidP="00F87977">
      <w:pPr>
        <w:pStyle w:val="Heading3"/>
      </w:pPr>
      <w:bookmarkStart w:id="39" w:name="_Toc458964033"/>
      <w:r>
        <w:t>Z-wave</w:t>
      </w:r>
      <w:r w:rsidR="00A71E88">
        <w:t xml:space="preserve"> TODO</w:t>
      </w:r>
      <w:bookmarkEnd w:id="39"/>
    </w:p>
    <w:p w14:paraId="6E9F6E31" w14:textId="77777777" w:rsidR="00B91004" w:rsidRDefault="00B91004" w:rsidP="00B91004">
      <w:pPr>
        <w:pStyle w:val="Heading3"/>
      </w:pPr>
      <w:bookmarkStart w:id="40" w:name="_Toc458964034"/>
      <w:r>
        <w:t>Ostali TODO</w:t>
      </w:r>
      <w:bookmarkEnd w:id="40"/>
    </w:p>
    <w:p w14:paraId="75533174" w14:textId="77777777" w:rsidR="00B91004" w:rsidRDefault="00B91004" w:rsidP="00B91004">
      <w:pPr>
        <w:spacing w:line="240" w:lineRule="auto"/>
        <w:jc w:val="left"/>
      </w:pPr>
      <w:r>
        <w:br w:type="page"/>
      </w:r>
    </w:p>
    <w:p w14:paraId="0CEE5BD3" w14:textId="14CE539A" w:rsidR="00AB4C20" w:rsidRDefault="00AB4C20" w:rsidP="00E11965">
      <w:pPr>
        <w:pStyle w:val="Heading2"/>
      </w:pPr>
      <w:bookmarkStart w:id="41" w:name="_Toc458964035"/>
      <w:r>
        <w:lastRenderedPageBreak/>
        <w:t>Obstoječe rešitve</w:t>
      </w:r>
      <w:bookmarkEnd w:id="4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DF28A7">
      <w:pPr>
        <w:ind w:firstLine="397"/>
      </w:pPr>
    </w:p>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7E61A54" w:rsidR="00CE490C" w:rsidRDefault="00127AA2" w:rsidP="00127AA2">
      <w:pPr>
        <w:pStyle w:val="Caption"/>
      </w:pPr>
      <w:bookmarkStart w:id="42" w:name="_Toc458964010"/>
      <w:r>
        <w:t xml:space="preserve">Slika </w:t>
      </w:r>
      <w:r>
        <w:fldChar w:fldCharType="begin"/>
      </w:r>
      <w:r>
        <w:instrText xml:space="preserve"> SEQ Slika \* ARABIC </w:instrText>
      </w:r>
      <w:r>
        <w:fldChar w:fldCharType="separate"/>
      </w:r>
      <w:r w:rsidR="00A71E88">
        <w:rPr>
          <w:noProof/>
        </w:rPr>
        <w:t>4</w:t>
      </w:r>
      <w:r>
        <w:fldChar w:fldCharType="end"/>
      </w:r>
      <w:r>
        <w:t>: Termostat Nest</w:t>
      </w:r>
      <w:bookmarkEnd w:id="42"/>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1833DB0C" w:rsidR="00127AA2" w:rsidRDefault="00127AA2" w:rsidP="00127AA2">
      <w:pPr>
        <w:pStyle w:val="Caption"/>
      </w:pPr>
      <w:bookmarkStart w:id="43" w:name="_Toc458964011"/>
      <w:r>
        <w:t xml:space="preserve">Slika </w:t>
      </w:r>
      <w:r>
        <w:fldChar w:fldCharType="begin"/>
      </w:r>
      <w:r>
        <w:instrText xml:space="preserve"> SEQ Slika \* ARABIC </w:instrText>
      </w:r>
      <w:r>
        <w:fldChar w:fldCharType="separate"/>
      </w:r>
      <w:r w:rsidR="00A71E88">
        <w:rPr>
          <w:noProof/>
        </w:rPr>
        <w:t>5</w:t>
      </w:r>
      <w:r>
        <w:fldChar w:fldCharType="end"/>
      </w:r>
      <w:r>
        <w:t xml:space="preserve">: Sistem pametne razsvetljave </w:t>
      </w:r>
      <w:r w:rsidRPr="00F36F88">
        <w:t>Philips</w:t>
      </w:r>
      <w:r>
        <w:t xml:space="preserve"> Hue</w:t>
      </w:r>
      <w:bookmarkEnd w:id="43"/>
    </w:p>
    <w:p w14:paraId="7824119F" w14:textId="5097792B"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CA2933">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CA2933" w:rsidRPr="00CA2933">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2D24905F" w:rsidR="008362DD" w:rsidRDefault="005F3B54" w:rsidP="005F3B54">
      <w:pPr>
        <w:pStyle w:val="Caption"/>
      </w:pPr>
      <w:bookmarkStart w:id="44" w:name="_Toc458964012"/>
      <w:r>
        <w:t xml:space="preserve">Slika </w:t>
      </w:r>
      <w:r>
        <w:fldChar w:fldCharType="begin"/>
      </w:r>
      <w:r>
        <w:instrText xml:space="preserve"> SEQ Slika \* ARABIC </w:instrText>
      </w:r>
      <w:r>
        <w:fldChar w:fldCharType="separate"/>
      </w:r>
      <w:r w:rsidR="00A71E88">
        <w:rPr>
          <w:noProof/>
        </w:rPr>
        <w:t>6</w:t>
      </w:r>
      <w:r>
        <w:fldChar w:fldCharType="end"/>
      </w:r>
      <w:r>
        <w:t>: Pametna ključavnica August</w:t>
      </w:r>
      <w:bookmarkEnd w:id="44"/>
    </w:p>
    <w:p w14:paraId="0D92C311" w14:textId="77777777" w:rsidR="00504A85" w:rsidRDefault="00504A85" w:rsidP="00F87977"/>
    <w:p w14:paraId="41485E59" w14:textId="7F9886E3"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CA2933">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CA2933" w:rsidRPr="00CA2933">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CA2933">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CA2933" w:rsidRPr="00CA2933">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0760CF7E" w:rsidR="0087108A" w:rsidRDefault="00504A85" w:rsidP="00504A85">
      <w:pPr>
        <w:pStyle w:val="Caption"/>
      </w:pPr>
      <w:bookmarkStart w:id="45" w:name="_Toc458964013"/>
      <w:r>
        <w:t xml:space="preserve">Slika </w:t>
      </w:r>
      <w:r>
        <w:fldChar w:fldCharType="begin"/>
      </w:r>
      <w:r>
        <w:instrText xml:space="preserve"> SEQ Slika \* ARABIC </w:instrText>
      </w:r>
      <w:r>
        <w:fldChar w:fldCharType="separate"/>
      </w:r>
      <w:r w:rsidR="00A71E88">
        <w:rPr>
          <w:noProof/>
        </w:rPr>
        <w:t>7</w:t>
      </w:r>
      <w:r>
        <w:fldChar w:fldCharType="end"/>
      </w:r>
      <w:r>
        <w:t>: Samsung SmartThings Hub</w:t>
      </w:r>
      <w:bookmarkEnd w:id="45"/>
    </w:p>
    <w:p w14:paraId="194D2987" w14:textId="015EE654" w:rsidR="00F90C83" w:rsidRDefault="00A91824" w:rsidP="00F90C83">
      <w:r>
        <w:lastRenderedPageBreak/>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0E06660C" w14:textId="3494D1FD" w:rsidR="00E22CF5"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p>
    <w:p w14:paraId="19F530BA" w14:textId="77777777" w:rsidR="004E6312" w:rsidRDefault="004E6312" w:rsidP="00CE669E"/>
    <w:p w14:paraId="60262B47" w14:textId="47476B89" w:rsidR="00CE669E" w:rsidRPr="004E6312" w:rsidRDefault="004E6312" w:rsidP="00CE669E">
      <w:pPr>
        <w:rPr>
          <w:b/>
        </w:rPr>
      </w:pPr>
      <w:r w:rsidRPr="004E6312">
        <w:rPr>
          <w:b/>
        </w:rPr>
        <w:t>OpenHAB</w:t>
      </w:r>
    </w:p>
    <w:p w14:paraId="6FFD759D" w14:textId="6FD60BB6" w:rsidR="00E22CF5" w:rsidRDefault="004E6312" w:rsidP="00CE669E">
      <w:r>
        <w:t>P</w:t>
      </w:r>
      <w:r w:rsidR="00E22CF5">
        <w:t>rojekt</w:t>
      </w:r>
      <w:r w:rsidRPr="004E6312">
        <w:t xml:space="preserve"> </w:t>
      </w:r>
      <w:r>
        <w:t>OpenHAB</w:t>
      </w:r>
      <w:r w:rsidR="00E22CF5">
        <w:t xml:space="preserve"> se deli na dve dela in sicer </w:t>
      </w:r>
      <w:r w:rsidR="00E22CF5" w:rsidRPr="00E22CF5">
        <w:t>openhab-runtime</w:t>
      </w:r>
      <w:r w:rsidR="00E22CF5">
        <w:t xml:space="preserve"> (izvaja se na strežniku) in </w:t>
      </w:r>
      <w:r w:rsidR="00E22CF5" w:rsidRPr="00E22CF5">
        <w:t>openhab-designer</w:t>
      </w:r>
      <w:r w:rsidR="00E22CF5">
        <w:t xml:space="preserve"> (uporabniku prijazno konfiguracijsko orodje). Projekt je napisan v Javi in temelji ne OSGi. Odjemalski aplikaciji sta na voljo za iOS in Android ali pa kot spletna stran. Za razvoj in integracijo z lastnimi rešitvami </w:t>
      </w:r>
      <w:r>
        <w:t>je na razpolago</w:t>
      </w:r>
      <w:r w:rsidR="00E22CF5">
        <w:t xml:space="preserve"> tudi REST API</w:t>
      </w:r>
      <w:r w:rsidR="00B769CC">
        <w:t xml:space="preserve"> </w:t>
      </w:r>
      <w:r w:rsidR="00B769CC">
        <w:fldChar w:fldCharType="begin" w:fldLock="1"/>
      </w:r>
      <w:r w:rsidR="00CA2933">
        <w:instrText>ADDIN CSL_CITATION { "citationItems" : [ { "id" : "ITEM-1", "itemData" : { "URL" : "https://github.com/openhab/openhab", "accessed" : { "date-parts" : [ [ "2016", "8", "13" ] ] }, "id" : "ITEM-1", "issued" : { "date-parts" : [ [ "0" ] ] }, "title" : "Source code of the open Home Automation Bus (openHAB)", "type" : "webpage" }, "uris" : [ "http://www.mendeley.com/documents/?uuid=badadec2-37af-4ff2-86fc-3ac90180fe0a" ] } ], "mendeley" : { "formattedCitation" : "[16]", "plainTextFormattedCitation" : "[16]", "previouslyFormattedCitation" : "[16]" }, "properties" : { "noteIndex" : 0 }, "schema" : "https://github.com/citation-style-language/schema/raw/master/csl-citation.json" }</w:instrText>
      </w:r>
      <w:r w:rsidR="00B769CC">
        <w:fldChar w:fldCharType="separate"/>
      </w:r>
      <w:r w:rsidR="00CA2933" w:rsidRPr="00CA2933">
        <w:rPr>
          <w:noProof/>
        </w:rPr>
        <w:t>[16]</w:t>
      </w:r>
      <w:r w:rsidR="00B769CC">
        <w:fldChar w:fldCharType="end"/>
      </w:r>
      <w:r w:rsidR="00E22CF5">
        <w:t>.</w:t>
      </w:r>
    </w:p>
    <w:p w14:paraId="436C9280" w14:textId="77777777" w:rsidR="004E6312" w:rsidRDefault="004E6312" w:rsidP="00E22CF5"/>
    <w:p w14:paraId="30466C38" w14:textId="2E2B284D" w:rsidR="00E22CF5" w:rsidRDefault="00B769CC" w:rsidP="00E22CF5">
      <w:r>
        <w:t xml:space="preserve">TODO </w:t>
      </w:r>
      <w:r w:rsidR="0021747A">
        <w:t xml:space="preserve">kratek </w:t>
      </w:r>
      <w:r>
        <w:t>opis ostalih odprtokodnih ogrodij:</w:t>
      </w:r>
    </w:p>
    <w:p w14:paraId="18B261E9" w14:textId="50A066CE" w:rsidR="00E22CF5" w:rsidRDefault="00E22CF5" w:rsidP="004E6312">
      <w:r w:rsidRPr="00E22CF5">
        <w:t>Domoticz</w:t>
      </w:r>
    </w:p>
    <w:p w14:paraId="6E49504F" w14:textId="0D9AE0E9" w:rsidR="00B769CC" w:rsidRDefault="00B769CC" w:rsidP="004E6312">
      <w:r w:rsidRPr="005C26AA">
        <w:t>Calaos</w:t>
      </w:r>
    </w:p>
    <w:p w14:paraId="296A8FC8" w14:textId="781AC4F8" w:rsidR="00B769CC" w:rsidRDefault="00B769CC" w:rsidP="004E6312">
      <w:r w:rsidRPr="005C26AA">
        <w:t>Home Assistant</w:t>
      </w:r>
    </w:p>
    <w:p w14:paraId="3D97FD88" w14:textId="0AE62AB1" w:rsidR="00B769CC" w:rsidRDefault="00B769CC" w:rsidP="004E6312">
      <w:r w:rsidRPr="005C26AA">
        <w:t>OpenMotics</w:t>
      </w:r>
    </w:p>
    <w:p w14:paraId="39EA0EB6" w14:textId="31C4AF09" w:rsidR="00D724AC" w:rsidRPr="00F90C83" w:rsidRDefault="00B769CC" w:rsidP="004E6312">
      <w:r>
        <w:t>LinuxMCE</w:t>
      </w:r>
    </w:p>
    <w:p w14:paraId="7801255D" w14:textId="78B8A3F8" w:rsidR="001E39E0" w:rsidRDefault="001E39E0" w:rsidP="00E11965">
      <w:pPr>
        <w:pStyle w:val="Heading2"/>
      </w:pPr>
      <w:bookmarkStart w:id="46" w:name="_Toc458964036"/>
      <w:r>
        <w:t>Pametna mesta</w:t>
      </w:r>
      <w:bookmarkEnd w:id="46"/>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bookmarkStart w:id="47" w:name="_Toc458964037"/>
      <w:r w:rsidRPr="00EB7448">
        <w:rPr>
          <w:b/>
        </w:rPr>
        <w:t>Upravljanje prometa</w:t>
      </w:r>
      <w:bookmarkEnd w:id="47"/>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bookmarkStart w:id="48" w:name="_Toc458964038"/>
      <w:r w:rsidRPr="00EB7448">
        <w:rPr>
          <w:b/>
        </w:rPr>
        <w:t>Upravljanje energetske učinkovitosti stavb in pametnih energetskih omrežij</w:t>
      </w:r>
      <w:bookmarkEnd w:id="48"/>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bookmarkStart w:id="49" w:name="_Toc458964039"/>
      <w:r w:rsidRPr="00EB7448">
        <w:rPr>
          <w:b/>
        </w:rPr>
        <w:t>Upravljanje razsvetljave</w:t>
      </w:r>
      <w:bookmarkEnd w:id="49"/>
    </w:p>
    <w:p w14:paraId="0D017C83" w14:textId="4E93E4AD"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CA2933">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"[17]", "plainTextFormattedCitation" : "[17]", "previouslyFormattedCitation" : "[17]" }, "properties" : { "noteIndex" : 0 }, "schema" : "https://github.com/citation-style-language/schema/raw/master/csl-citation.json" }</w:instrText>
      </w:r>
      <w:r w:rsidR="00781BE1">
        <w:fldChar w:fldCharType="separate"/>
      </w:r>
      <w:r w:rsidR="00CA2933" w:rsidRPr="00CA2933">
        <w:rPr>
          <w:noProof/>
        </w:rPr>
        <w:t>[17]</w:t>
      </w:r>
      <w:r w:rsidR="00781BE1">
        <w:fldChar w:fldCharType="end"/>
      </w:r>
      <w:r>
        <w:t>.</w:t>
      </w:r>
    </w:p>
    <w:p w14:paraId="08FB0CDC" w14:textId="795410E8" w:rsidR="003762D6" w:rsidRDefault="00E11965" w:rsidP="001E39E0">
      <w:pPr>
        <w:pStyle w:val="Heading1"/>
      </w:pPr>
      <w:bookmarkStart w:id="50" w:name="_Toc458964040"/>
      <w:r>
        <w:t>Odprta koda</w:t>
      </w:r>
      <w:bookmarkEnd w:id="50"/>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3A90C161" w:rsidR="000147C5" w:rsidRPr="000147C5" w:rsidRDefault="00612A88" w:rsidP="00CE669E">
      <w:r w:rsidRPr="00612A88">
        <w:t xml:space="preserve">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w:t>
      </w:r>
      <w:r w:rsidRPr="00612A88">
        <w:lastRenderedPageBreak/>
        <w:t>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CA2933">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"[18]", "plainTextFormattedCitation" : "[18]", "previouslyFormattedCitation" : "[18]" }, "properties" : { "noteIndex" : 0 }, "schema" : "https://github.com/citation-style-language/schema/raw/master/csl-citation.json" }</w:instrText>
      </w:r>
      <w:r>
        <w:fldChar w:fldCharType="separate"/>
      </w:r>
      <w:r w:rsidR="00CA2933" w:rsidRPr="00CA2933">
        <w:rPr>
          <w:noProof/>
        </w:rPr>
        <w:t>[18]</w:t>
      </w:r>
      <w:r>
        <w:fldChar w:fldCharType="end"/>
      </w:r>
      <w:r w:rsidRPr="00612A88">
        <w:t>.</w:t>
      </w:r>
    </w:p>
    <w:p w14:paraId="3BCB4D4A" w14:textId="487817EF" w:rsidR="00F16855" w:rsidRDefault="00F16855" w:rsidP="00916043">
      <w:pPr>
        <w:pStyle w:val="Caption"/>
        <w:framePr w:w="8687" w:hSpace="180" w:wrap="around" w:vAnchor="text" w:hAnchor="page" w:x="1813" w:yAlign="top"/>
      </w:pPr>
      <w:r>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CA2933">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CA2933" w:rsidRPr="00CA2933">
        <w:rPr>
          <w:noProof/>
        </w:rPr>
        <w:t>[19]</w:t>
      </w:r>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2F0992">
        <w:trPr>
          <w:trHeight w:val="970"/>
        </w:trPr>
        <w:tc>
          <w:tcPr>
            <w:tcW w:w="3252" w:type="dxa"/>
          </w:tcPr>
          <w:p w14:paraId="63F0F570" w14:textId="77777777" w:rsidR="00916043" w:rsidRPr="004C16A9" w:rsidRDefault="00916043" w:rsidP="00916043">
            <w:pPr>
              <w:widowControl w:val="0"/>
              <w:autoSpaceDE w:val="0"/>
              <w:autoSpaceDN w:val="0"/>
              <w:adjustRightInd w:val="0"/>
              <w:spacing w:line="240" w:lineRule="auto"/>
              <w:jc w:val="left"/>
              <w:rPr>
                <w:color w:val="434343"/>
                <w:sz w:val="21"/>
                <w:szCs w:val="24"/>
              </w:rPr>
            </w:pPr>
            <w:r w:rsidRPr="004C16A9">
              <w:rPr>
                <w:color w:val="434343"/>
                <w:sz w:val="21"/>
                <w:szCs w:val="24"/>
              </w:rPr>
              <w:t>Link to other programs under at least some circumstances without creating a derived work</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4B429B48" w14:textId="22D81CEB" w:rsidR="003762D6" w:rsidRDefault="00AD0B3A" w:rsidP="00CE669E">
      <w:r w:rsidRPr="00AD0B3A">
        <w:t xml:space="preserve">Odprtokodne rešitve </w:t>
      </w:r>
      <w:r>
        <w:t xml:space="preserve">se pogosto označujejo </w:t>
      </w:r>
      <w:r w:rsidR="000147C5">
        <w:t>tudi s</w:t>
      </w:r>
      <w:r w:rsidRPr="00AD0B3A">
        <w:t xml:space="preserve"> kratico FOSS (Free and O</w:t>
      </w:r>
      <w:r>
        <w:t>pen Source Software)</w:t>
      </w:r>
      <w:r w:rsidRPr="00AD0B3A">
        <w:t xml:space="preserve">. Z uporabo programskih rešitev FOSS pridobijo uporabniki nadzor nad </w:t>
      </w:r>
      <w:r w:rsidRPr="00AD0B3A">
        <w:lastRenderedPageBreak/>
        <w:t>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rsidR="00036EEB">
        <w:t xml:space="preserve"> </w:t>
      </w:r>
      <w:r w:rsidR="007E59A1">
        <w:fldChar w:fldCharType="begin" w:fldLock="1"/>
      </w:r>
      <w:r w:rsidR="00CA2933">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"[20]", "plainTextFormattedCitation" : "[20]", "previouslyFormattedCitation" : "[20]" }, "properties" : { "noteIndex" : 0 }, "schema" : "https://github.com/citation-style-language/schema/raw/master/csl-citation.json" }</w:instrText>
      </w:r>
      <w:r w:rsidR="007E59A1">
        <w:fldChar w:fldCharType="separate"/>
      </w:r>
      <w:r w:rsidR="00CA2933" w:rsidRPr="00CA2933">
        <w:rPr>
          <w:noProof/>
        </w:rPr>
        <w:t>[20]</w:t>
      </w:r>
      <w:r w:rsidR="007E59A1">
        <w:fldChar w:fldCharType="end"/>
      </w:r>
      <w:r w:rsidR="006B04D8">
        <w:t>. TODO: Zgodovina</w:t>
      </w:r>
      <w:bookmarkEnd w:id="19"/>
      <w:bookmarkEnd w:id="20"/>
      <w:bookmarkEnd w:id="21"/>
      <w:bookmarkEnd w:id="22"/>
      <w:bookmarkEnd w:id="23"/>
      <w:bookmarkEnd w:id="24"/>
      <w:bookmarkEnd w:id="25"/>
      <w:bookmarkEnd w:id="26"/>
      <w:bookmarkEnd w:id="27"/>
      <w:r w:rsidR="0021747A">
        <w:t xml:space="preserve"> odprte kode</w:t>
      </w:r>
    </w:p>
    <w:p w14:paraId="15E49A55" w14:textId="349EA1B8" w:rsidR="00441166" w:rsidRDefault="00441166" w:rsidP="00441166">
      <w:pPr>
        <w:pStyle w:val="Heading1"/>
        <w:rPr>
          <w:lang w:val="sl-SI"/>
        </w:rPr>
      </w:pPr>
      <w:bookmarkStart w:id="51" w:name="_Toc458964041"/>
      <w:r>
        <w:t>Razvoj lastne re</w:t>
      </w:r>
      <w:r>
        <w:rPr>
          <w:lang w:val="sl-SI"/>
        </w:rPr>
        <w:t>šitve</w:t>
      </w:r>
      <w:bookmarkEnd w:id="51"/>
    </w:p>
    <w:p w14:paraId="06DF33D5" w14:textId="77777777" w:rsidR="0021747A" w:rsidRDefault="00FB764A" w:rsidP="00FB764A">
      <w:r>
        <w:t xml:space="preserve">Shema lastno razvite rešitve je na sliki </w:t>
      </w:r>
      <w:r w:rsidR="00E133AB">
        <w:t>4</w:t>
      </w:r>
      <w:r>
        <w:t>.</w:t>
      </w:r>
      <w:r w:rsidR="00CE79E6">
        <w:t xml:space="preserve"> </w:t>
      </w:r>
    </w:p>
    <w:p w14:paraId="5165C8CA" w14:textId="3BD42614" w:rsidR="00FB764A" w:rsidRDefault="00CE79E6" w:rsidP="00FB764A">
      <w:r>
        <w:t>TODO kratek opis.</w:t>
      </w:r>
    </w:p>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2" w:name="_Toc458964014"/>
      <w:r>
        <w:t xml:space="preserve">Slika </w:t>
      </w:r>
      <w:r>
        <w:fldChar w:fldCharType="begin"/>
      </w:r>
      <w:r>
        <w:instrText xml:space="preserve"> SEQ Slika \* ARABIC </w:instrText>
      </w:r>
      <w:r>
        <w:fldChar w:fldCharType="separate"/>
      </w:r>
      <w:r w:rsidR="00A71E88">
        <w:rPr>
          <w:noProof/>
        </w:rPr>
        <w:t>8</w:t>
      </w:r>
      <w:r>
        <w:fldChar w:fldCharType="end"/>
      </w:r>
      <w:r>
        <w:t>: Shema sistema pametne hiše</w:t>
      </w:r>
      <w:bookmarkEnd w:id="52"/>
    </w:p>
    <w:p w14:paraId="273FEB1D" w14:textId="218C4614" w:rsidR="007C688D" w:rsidRPr="007C688D" w:rsidRDefault="00441166" w:rsidP="007C688D">
      <w:pPr>
        <w:pStyle w:val="Heading2"/>
      </w:pPr>
      <w:bookmarkStart w:id="53" w:name="_Toc458964042"/>
      <w:r>
        <w:t>Strojna oprema</w:t>
      </w:r>
      <w:bookmarkEnd w:id="53"/>
    </w:p>
    <w:p w14:paraId="3173F20A" w14:textId="3CE4BA4C" w:rsidR="00441166" w:rsidRDefault="00441166" w:rsidP="00441166">
      <w:pPr>
        <w:pStyle w:val="Heading3"/>
      </w:pPr>
      <w:bookmarkStart w:id="54" w:name="_Toc458964043"/>
      <w:r>
        <w:t xml:space="preserve">Raspberry </w:t>
      </w:r>
      <w:r w:rsidR="00C15BD9">
        <w:t>P</w:t>
      </w:r>
      <w:r>
        <w:t>i</w:t>
      </w:r>
      <w:bookmarkEnd w:id="54"/>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lastRenderedPageBreak/>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7C720806" w:rsidR="009D1B53" w:rsidRDefault="00111805" w:rsidP="00111805">
      <w:pPr>
        <w:pStyle w:val="Caption"/>
      </w:pPr>
      <w:bookmarkStart w:id="55" w:name="_Toc458964015"/>
      <w:r>
        <w:t xml:space="preserve">Slika </w:t>
      </w:r>
      <w:r>
        <w:fldChar w:fldCharType="begin"/>
      </w:r>
      <w:r>
        <w:instrText xml:space="preserve"> SEQ Slika \* ARABIC </w:instrText>
      </w:r>
      <w:r>
        <w:fldChar w:fldCharType="separate"/>
      </w:r>
      <w:r w:rsidR="00A71E88">
        <w:rPr>
          <w:noProof/>
        </w:rPr>
        <w:t>9</w:t>
      </w:r>
      <w:r>
        <w:fldChar w:fldCharType="end"/>
      </w:r>
      <w:r>
        <w:t>: Mikroračunalnik Raspberry Pi model B</w:t>
      </w:r>
      <w:bookmarkEnd w:id="55"/>
    </w:p>
    <w:p w14:paraId="0C23BC16" w14:textId="77777777" w:rsidR="00111805" w:rsidRPr="00111805" w:rsidRDefault="00111805" w:rsidP="00111805"/>
    <w:p w14:paraId="717891B8" w14:textId="01BA561D"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 xml:space="preserve">senzor dima ter aktuatorje, kot so LED dioda, PWM gonilnik za elektro motorje, rele kartico ipd. </w:t>
      </w:r>
    </w:p>
    <w:p w14:paraId="48192DBE" w14:textId="07AA3A2A" w:rsidR="00441166" w:rsidRDefault="00441166" w:rsidP="00441166">
      <w:pPr>
        <w:pStyle w:val="Heading3"/>
      </w:pPr>
      <w:bookmarkStart w:id="56" w:name="_Toc458964044"/>
      <w:r>
        <w:t>Senzorji</w:t>
      </w:r>
      <w:bookmarkEnd w:id="56"/>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lastRenderedPageBreak/>
        <w:drawing>
          <wp:inline distT="0" distB="0" distL="0" distR="0" wp14:anchorId="6ABC277D" wp14:editId="7F52F241">
            <wp:extent cx="2836296" cy="1655060"/>
            <wp:effectExtent l="0" t="0" r="8890" b="0"/>
            <wp:docPr id="7" name="Picture 7" descr="../../Downloads/s-l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767" b="17880"/>
                    <a:stretch/>
                  </pic:blipFill>
                  <pic:spPr bwMode="auto">
                    <a:xfrm>
                      <a:off x="0" y="0"/>
                      <a:ext cx="2836296" cy="1655060"/>
                    </a:xfrm>
                    <a:prstGeom prst="rect">
                      <a:avLst/>
                    </a:prstGeom>
                    <a:noFill/>
                    <a:ln>
                      <a:noFill/>
                    </a:ln>
                    <a:extLst>
                      <a:ext uri="{53640926-AAD7-44D8-BBD7-CCE9431645EC}">
                        <a14:shadowObscured xmlns:a14="http://schemas.microsoft.com/office/drawing/2010/main"/>
                      </a:ext>
                    </a:extLst>
                  </pic:spPr>
                </pic:pic>
              </a:graphicData>
            </a:graphic>
          </wp:inline>
        </w:drawing>
      </w:r>
    </w:p>
    <w:p w14:paraId="062DA2F6" w14:textId="1EE2A468" w:rsidR="00D96DA2" w:rsidRDefault="00D96DA2" w:rsidP="00D96DA2">
      <w:pPr>
        <w:pStyle w:val="Caption"/>
      </w:pPr>
      <w:bookmarkStart w:id="57" w:name="_Toc458964016"/>
      <w:r>
        <w:t xml:space="preserve">Slika </w:t>
      </w:r>
      <w:r>
        <w:fldChar w:fldCharType="begin"/>
      </w:r>
      <w:r>
        <w:instrText xml:space="preserve"> SEQ Slika \* ARABIC </w:instrText>
      </w:r>
      <w:r>
        <w:fldChar w:fldCharType="separate"/>
      </w:r>
      <w:r w:rsidR="00A71E88">
        <w:rPr>
          <w:noProof/>
        </w:rPr>
        <w:t>10</w:t>
      </w:r>
      <w:r>
        <w:fldChar w:fldCharType="end"/>
      </w:r>
      <w:r>
        <w:t xml:space="preserve">: Temperaturni senzor </w:t>
      </w:r>
      <w:r w:rsidRPr="002416DE">
        <w:t>DS18</w:t>
      </w:r>
      <w:r>
        <w:t>B</w:t>
      </w:r>
      <w:r w:rsidRPr="002416DE">
        <w:t>20</w:t>
      </w:r>
      <w:bookmarkEnd w:id="57"/>
    </w:p>
    <w:p w14:paraId="5781FD50" w14:textId="6FCF5EB4" w:rsidR="00DD67E1" w:rsidRDefault="00FD2873" w:rsidP="003331D8">
      <w:r>
        <w:t xml:space="preserve">Testirali smo pa tudi senzor svetlosti </w:t>
      </w:r>
      <w:r w:rsidR="0028081F">
        <w:t>in PIR senzor gibanja. TODO sliki</w:t>
      </w:r>
    </w:p>
    <w:p w14:paraId="4F6686CF" w14:textId="36B4E451" w:rsidR="00666D82" w:rsidRDefault="00441166" w:rsidP="00666D82">
      <w:pPr>
        <w:pStyle w:val="Heading3"/>
      </w:pPr>
      <w:bookmarkStart w:id="58" w:name="_Toc458964045"/>
      <w:r>
        <w:t>Aktuatorji</w:t>
      </w:r>
      <w:bookmarkEnd w:id="58"/>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3E7470C7">
            <wp:extent cx="2795815" cy="2302190"/>
            <wp:effectExtent l="76200" t="50800" r="252730" b="314325"/>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2816721" cy="2319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9" w:name="_Toc458964017"/>
      <w:r>
        <w:t xml:space="preserve">Slika </w:t>
      </w:r>
      <w:r>
        <w:fldChar w:fldCharType="begin"/>
      </w:r>
      <w:r>
        <w:instrText xml:space="preserve"> SEQ Slika \* ARABIC </w:instrText>
      </w:r>
      <w:r>
        <w:fldChar w:fldCharType="separate"/>
      </w:r>
      <w:r w:rsidR="00A71E88">
        <w:rPr>
          <w:noProof/>
        </w:rPr>
        <w:t>11</w:t>
      </w:r>
      <w:r>
        <w:fldChar w:fldCharType="end"/>
      </w:r>
      <w:r>
        <w:t>: Rele kartica</w:t>
      </w:r>
      <w:bookmarkEnd w:id="59"/>
    </w:p>
    <w:p w14:paraId="54A7BAA3" w14:textId="41AFD66E" w:rsidR="00666D82" w:rsidRDefault="00666D82" w:rsidP="00666D82">
      <w:pPr>
        <w:pStyle w:val="Heading3"/>
      </w:pPr>
      <w:bookmarkStart w:id="60" w:name="_Toc458964046"/>
      <w:r>
        <w:lastRenderedPageBreak/>
        <w:t>Sestavljanje</w:t>
      </w:r>
      <w:bookmarkEnd w:id="60"/>
    </w:p>
    <w:p w14:paraId="3365B2CF" w14:textId="77777777" w:rsidR="003D408A" w:rsidRDefault="00E46218" w:rsidP="005A4860">
      <w:r>
        <w:t>Sistem za pametno hišo smo vgradili v univerzalno plastično ohišje. V o</w:t>
      </w:r>
      <w:r w:rsidR="005A4860">
        <w:t>hišje smo vgradili tudi 4 priključke za LED trak, enega za 12v napajalnik za LED trak in 3 priključke za različne senzorje.</w:t>
      </w:r>
    </w:p>
    <w:p w14:paraId="58DB99B4" w14:textId="5F896D50" w:rsidR="00B820CB" w:rsidRDefault="00B820CB" w:rsidP="00812B9F">
      <w:pPr>
        <w:jc w:val="center"/>
      </w:pPr>
      <w:r>
        <w:rPr>
          <w:noProof/>
          <w:lang w:val="en-US"/>
        </w:rPr>
        <w:drawing>
          <wp:inline distT="0" distB="0" distL="0" distR="0" wp14:anchorId="32C26CBB" wp14:editId="6CA6A34C">
            <wp:extent cx="3883990" cy="3515152"/>
            <wp:effectExtent l="203200" t="0" r="332740" b="39687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894406" cy="3524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78966F" w14:textId="4FD39E08" w:rsidR="00771C15" w:rsidRDefault="00B820CB" w:rsidP="00812B9F">
      <w:pPr>
        <w:pStyle w:val="Caption"/>
      </w:pPr>
      <w:bookmarkStart w:id="61" w:name="_Toc458964018"/>
      <w:r>
        <w:t xml:space="preserve">Slika </w:t>
      </w:r>
      <w:r>
        <w:fldChar w:fldCharType="begin"/>
      </w:r>
      <w:r>
        <w:instrText xml:space="preserve"> SEQ Slika \* ARABIC </w:instrText>
      </w:r>
      <w:r>
        <w:fldChar w:fldCharType="separate"/>
      </w:r>
      <w:r w:rsidR="00A71E88">
        <w:rPr>
          <w:noProof/>
        </w:rPr>
        <w:t>12</w:t>
      </w:r>
      <w:r>
        <w:fldChar w:fldCharType="end"/>
      </w:r>
      <w:r>
        <w:t>: Sistem pametne hiše</w:t>
      </w:r>
      <w:r>
        <w:rPr>
          <w:noProof/>
        </w:rPr>
        <w:t xml:space="preserve"> v ohišju</w:t>
      </w:r>
      <w:bookmarkEnd w:id="61"/>
      <w:r w:rsidR="00771C15">
        <w:br w:type="page"/>
      </w:r>
    </w:p>
    <w:p w14:paraId="14E24229" w14:textId="50DBF77C" w:rsidR="004568FF" w:rsidRDefault="00D55D8D" w:rsidP="004568FF">
      <w:pPr>
        <w:pStyle w:val="Heading2"/>
      </w:pPr>
      <w:bookmarkStart w:id="62" w:name="_Toc458964047"/>
      <w:r>
        <w:lastRenderedPageBreak/>
        <w:t>Programska oprema na strani strežnika</w:t>
      </w:r>
      <w:bookmarkEnd w:id="62"/>
    </w:p>
    <w:p w14:paraId="53DC4801" w14:textId="17A109D2"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CA2933">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"[21]", "plainTextFormattedCitation" : "[21]", "previouslyFormattedCitation" : "[21]" }, "properties" : { "noteIndex" : 0 }, "schema" : "https://github.com/citation-style-language/schema/raw/master/csl-citation.json" }</w:instrText>
      </w:r>
      <w:r w:rsidR="00FD68F9">
        <w:fldChar w:fldCharType="separate"/>
      </w:r>
      <w:r w:rsidR="00CA2933" w:rsidRPr="00CA2933">
        <w:rPr>
          <w:noProof/>
        </w:rPr>
        <w:t>[21]</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CA2933">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"[22]", "plainTextFormattedCitation" : "[22]", "previouslyFormattedCitation" : "[22]" }, "properties" : { "noteIndex" : 0 }, "schema" : "https://github.com/citation-style-language/schema/raw/master/csl-citation.json" }</w:instrText>
      </w:r>
      <w:r w:rsidR="00FD68F9">
        <w:fldChar w:fldCharType="separate"/>
      </w:r>
      <w:r w:rsidR="00CA2933" w:rsidRPr="00CA2933">
        <w:rPr>
          <w:noProof/>
        </w:rPr>
        <w:t>[22]</w:t>
      </w:r>
      <w:r w:rsidR="00FD68F9">
        <w:fldChar w:fldCharType="end"/>
      </w:r>
      <w:r w:rsidR="00493D75">
        <w:t>.</w:t>
      </w:r>
      <w:r w:rsidR="00EA57D5">
        <w:t xml:space="preserve"> </w:t>
      </w:r>
    </w:p>
    <w:p w14:paraId="5B0E8C04" w14:textId="77777777" w:rsidR="00CE669E" w:rsidRDefault="00CE669E" w:rsidP="00CE669E"/>
    <w:p w14:paraId="0DF5CB3D" w14:textId="340FA5D0" w:rsidR="00EA57D5"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CE669E">
      <w:pPr>
        <w:shd w:val="clear" w:color="auto" w:fill="D9D9D9" w:themeFill="background1" w:themeFillShade="D9"/>
        <w:rPr>
          <w:color w:val="000000" w:themeColor="text1"/>
        </w:rPr>
      </w:pPr>
      <w:r w:rsidRPr="00CE669E">
        <w:rPr>
          <w:color w:val="000000" w:themeColor="text1"/>
        </w:rPr>
        <w:t>#!/bin/bash</w:t>
      </w:r>
    </w:p>
    <w:p w14:paraId="1EF40B95"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0 out</w:t>
      </w:r>
    </w:p>
    <w:p w14:paraId="136D136C"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1 out</w:t>
      </w:r>
    </w:p>
    <w:p w14:paraId="5A8EC3DD"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2 out</w:t>
      </w:r>
    </w:p>
    <w:p w14:paraId="4E32074D" w14:textId="40956CD5"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3 out</w:t>
      </w:r>
    </w:p>
    <w:p w14:paraId="3F7CECEA" w14:textId="77777777" w:rsidR="00EA57D5" w:rsidRPr="00CE669E" w:rsidRDefault="00EA57D5" w:rsidP="00CE669E">
      <w:pPr>
        <w:shd w:val="clear" w:color="auto" w:fill="D9D9D9" w:themeFill="background1" w:themeFillShade="D9"/>
        <w:rPr>
          <w:color w:val="000000" w:themeColor="text1"/>
        </w:rPr>
      </w:pPr>
    </w:p>
    <w:p w14:paraId="704EEC56"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0 1</w:t>
      </w:r>
    </w:p>
    <w:p w14:paraId="1ECD9781"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1 1</w:t>
      </w:r>
    </w:p>
    <w:p w14:paraId="5039F7DE"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2 1</w:t>
      </w:r>
    </w:p>
    <w:p w14:paraId="33E44A6C" w14:textId="5AE6EED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CE669E">
        <w:rPr>
          <w:color w:val="000000" w:themeColor="text1"/>
          <w:shd w:val="clear" w:color="auto" w:fill="D9D9D9" w:themeFill="background1" w:themeFillShade="D9"/>
        </w:rPr>
        <w:t>/etc/rc.local</w:t>
      </w:r>
      <w:r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&lt;?php</w:t>
      </w:r>
    </w:p>
    <w:p w14:paraId="115E1C2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if($_POST['geslo'] == "xxxxxxxxxxxxxxxxx"){</w:t>
      </w:r>
    </w:p>
    <w:p w14:paraId="626A07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$pin = explode(',', $_POST['pin']);</w:t>
      </w:r>
    </w:p>
    <w:p w14:paraId="189FB74F"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for($i=0 ; $i&lt;count($pin) ; $i++){</w:t>
      </w:r>
    </w:p>
    <w:p w14:paraId="4248080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lastRenderedPageBreak/>
        <w:t xml:space="preserve">                if(is_numeric($pin[$i])){</w:t>
      </w:r>
    </w:p>
    <w:p w14:paraId="60689C1A"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if($_POST['on'] == '1'){</w:t>
      </w:r>
    </w:p>
    <w:p w14:paraId="28398E0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1");</w:t>
      </w:r>
    </w:p>
    <w:p w14:paraId="27359B7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 else if($_POST['on'] == '0'){</w:t>
      </w:r>
    </w:p>
    <w:p w14:paraId="4E99BA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0");</w:t>
      </w:r>
    </w:p>
    <w:p w14:paraId="7345282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3F231A31"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40B0AD88"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54FE0B2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CE669E">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CE669E">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CE669E">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 crc=5e YES</w:t>
      </w:r>
    </w:p>
    <w:p w14:paraId="2D9D4E6E" w14:textId="220C5F11"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CE669E">
      <w:pPr>
        <w:shd w:val="clear" w:color="auto" w:fill="D9D9D9" w:themeFill="background1" w:themeFillShade="D9"/>
        <w:rPr>
          <w:color w:val="000000" w:themeColor="text1"/>
        </w:rPr>
      </w:pPr>
      <w:r w:rsidRPr="00CE669E">
        <w:rPr>
          <w:color w:val="000000" w:themeColor="text1"/>
        </w:rPr>
        <w:t>&lt;?php</w:t>
      </w:r>
    </w:p>
    <w:p w14:paraId="0279F758" w14:textId="0E1C309E" w:rsidR="00ED61A4" w:rsidRPr="00CE669E" w:rsidRDefault="00ED61A4" w:rsidP="00CE669E">
      <w:pPr>
        <w:shd w:val="clear" w:color="auto" w:fill="D9D9D9" w:themeFill="background1" w:themeFillShade="D9"/>
        <w:rPr>
          <w:color w:val="000000" w:themeColor="text1"/>
        </w:rPr>
      </w:pPr>
      <w:r w:rsidRPr="00CE669E">
        <w:rPr>
          <w:color w:val="000000" w:themeColor="text1"/>
        </w:rPr>
        <w:t>$s = exec("cat /sys/bus/w1/devices/28-0315040b1cff/w1_slave");</w:t>
      </w:r>
    </w:p>
    <w:p w14:paraId="11F925B8" w14:textId="78C8783B" w:rsidR="00ED61A4" w:rsidRPr="00CE669E" w:rsidRDefault="00ED61A4" w:rsidP="00CE669E">
      <w:pPr>
        <w:shd w:val="clear" w:color="auto" w:fill="D9D9D9" w:themeFill="background1" w:themeFillShade="D9"/>
        <w:rPr>
          <w:color w:val="000000" w:themeColor="text1"/>
        </w:rPr>
      </w:pPr>
      <w:r w:rsidRPr="00CE669E">
        <w:rPr>
          <w:color w:val="000000" w:themeColor="text1"/>
        </w:rPr>
        <w:t>$polje = explode("t=", $s);</w:t>
      </w:r>
    </w:p>
    <w:p w14:paraId="1E28C928" w14:textId="77777777" w:rsidR="00ED61A4" w:rsidRPr="00CE669E" w:rsidRDefault="00ED61A4" w:rsidP="00CE669E">
      <w:pPr>
        <w:shd w:val="clear" w:color="auto" w:fill="D9D9D9" w:themeFill="background1" w:themeFillShade="D9"/>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3" w:name="_Toc458964048"/>
      <w:r>
        <w:t xml:space="preserve">Razvoj </w:t>
      </w:r>
      <w:r w:rsidR="00CC766B">
        <w:t>mobilne</w:t>
      </w:r>
      <w:r w:rsidR="00DD54F6">
        <w:t xml:space="preserve"> aplikacij</w:t>
      </w:r>
      <w:r>
        <w:t>e</w:t>
      </w:r>
      <w:bookmarkEnd w:id="63"/>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w:t>
      </w:r>
      <w:r w:rsidR="00A352CD">
        <w:lastRenderedPageBreak/>
        <w:t>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767DE39C" w14:textId="77777777" w:rsidR="00F7520C" w:rsidRDefault="00F7520C" w:rsidP="00F7520C">
      <w:pPr>
        <w:pStyle w:val="Heading3"/>
      </w:pPr>
      <w:bookmarkStart w:id="64" w:name="_Toc458964051"/>
      <w:r>
        <w:t xml:space="preserve">Nadzor </w:t>
      </w:r>
      <w:r w:rsidRPr="003C7466">
        <w:t>različic</w:t>
      </w:r>
      <w:bookmarkEnd w:id="64"/>
    </w:p>
    <w:p w14:paraId="5691C5D1" w14:textId="2689145D"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C01FB4">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"[23]", "plainTextFormattedCitation" : "[23]", "previouslyFormattedCitation" : "[25]" }, "properties" : { "noteIndex" : 0 }, "schema" : "https://github.com/citation-style-language/schema/raw/master/csl-citation.json" }</w:instrText>
      </w:r>
      <w:r>
        <w:fldChar w:fldCharType="separate"/>
      </w:r>
      <w:r w:rsidR="00C01FB4" w:rsidRPr="00C01FB4">
        <w:rPr>
          <w:noProof/>
        </w:rPr>
        <w:t>[23]</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67297FB1"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začela razvijalska skupnost Linux, največ k razvoju ideje pa je pripomogel ustvarjalec Linux-a Linus</w:t>
      </w:r>
      <w:r w:rsidR="00F7520C" w:rsidRPr="003C6832">
        <w:t xml:space="preserve"> Torvalds</w:t>
      </w:r>
      <w:r w:rsidR="00F7520C">
        <w:t xml:space="preserve"> </w:t>
      </w:r>
      <w:r w:rsidR="00F7520C">
        <w:fldChar w:fldCharType="begin" w:fldLock="1"/>
      </w:r>
      <w:r w:rsidR="00C01FB4">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"[24]", "plainTextFormattedCitation" : "[24]", "previouslyFormattedCitation" : "[26]" }, "properties" : { "noteIndex" : 0 }, "schema" : "https://github.com/citation-style-language/schema/raw/master/csl-citation.json" }</w:instrText>
      </w:r>
      <w:r w:rsidR="00F7520C">
        <w:fldChar w:fldCharType="separate"/>
      </w:r>
      <w:r w:rsidR="00C01FB4" w:rsidRPr="00C01FB4">
        <w:rPr>
          <w:noProof/>
        </w:rPr>
        <w:t>[24]</w:t>
      </w:r>
      <w:r w:rsidR="00F7520C">
        <w:fldChar w:fldCharType="end"/>
      </w:r>
      <w:r w:rsidR="00F7520C">
        <w:t xml:space="preserve">. Od njegovega izzida leta 2005 njegova popularnost raste in je trenutno najpopularnejše orodje za nadzor različic </w:t>
      </w:r>
      <w:r w:rsidR="00F7520C">
        <w:fldChar w:fldCharType="begin" w:fldLock="1"/>
      </w:r>
      <w:r w:rsidR="00C01FB4">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"[25]", "plainTextFormattedCitation" : "[25]", "previouslyFormattedCitation" : "[27]" }, "properties" : { "noteIndex" : 0 }, "schema" : "https://github.com/citation-style-language/schema/raw/master/csl-citation.json" }</w:instrText>
      </w:r>
      <w:r w:rsidR="00F7520C">
        <w:fldChar w:fldCharType="separate"/>
      </w:r>
      <w:r w:rsidR="00C01FB4" w:rsidRPr="00C01FB4">
        <w:rPr>
          <w:noProof/>
        </w:rPr>
        <w:t>[25]</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bookmarkStart w:id="65" w:name="_GoBack"/>
      <w:bookmarkEnd w:id="65"/>
    </w:p>
    <w:p w14:paraId="5C12FDF5" w14:textId="411C3390" w:rsidR="0056175A" w:rsidRDefault="0056175A" w:rsidP="0056175A">
      <w:pPr>
        <w:pStyle w:val="Heading3"/>
      </w:pPr>
      <w:bookmarkStart w:id="66" w:name="_Toc458964049"/>
      <w:r>
        <w:t>Xcode</w:t>
      </w:r>
      <w:bookmarkEnd w:id="66"/>
      <w:r w:rsidR="00185ECF">
        <w:t xml:space="preserve"> </w:t>
      </w:r>
    </w:p>
    <w:p w14:paraId="4306E0E7" w14:textId="57ED6502" w:rsidR="004E6AA9" w:rsidRDefault="00681B14" w:rsidP="00681B14">
      <w:r>
        <w:t xml:space="preserve">Xcode </w:t>
      </w:r>
      <w:r w:rsidR="004E6AA9">
        <w:t xml:space="preserve">(slika </w:t>
      </w:r>
      <w:r w:rsidR="00A15003">
        <w:t>13</w:t>
      </w:r>
      <w:r w:rsidR="004E6AA9">
        <w:t xml:space="preserve">) </w:t>
      </w:r>
      <w:r>
        <w:t>je 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lastRenderedPageBreak/>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7" w:name="_Toc458964019"/>
      <w:r>
        <w:t xml:space="preserve">Slika </w:t>
      </w:r>
      <w:r>
        <w:fldChar w:fldCharType="begin"/>
      </w:r>
      <w:r>
        <w:instrText xml:space="preserve"> SEQ Slika \* ARABIC </w:instrText>
      </w:r>
      <w:r>
        <w:fldChar w:fldCharType="separate"/>
      </w:r>
      <w:r w:rsidR="00A71E88">
        <w:rPr>
          <w:noProof/>
        </w:rPr>
        <w:t>13</w:t>
      </w:r>
      <w:r>
        <w:fldChar w:fldCharType="end"/>
      </w:r>
      <w:r>
        <w:t>: Zaslonska slika razvojnega okolja Xcode</w:t>
      </w:r>
      <w:bookmarkEnd w:id="67"/>
    </w:p>
    <w:p w14:paraId="7B576E79" w14:textId="6435FF95" w:rsidR="00185ECF" w:rsidRDefault="00185ECF" w:rsidP="00185ECF">
      <w:pPr>
        <w:pStyle w:val="Heading3"/>
      </w:pPr>
      <w:bookmarkStart w:id="68" w:name="_Toc458964050"/>
      <w:r>
        <w:t>Swift</w:t>
      </w:r>
      <w:bookmarkEnd w:id="68"/>
    </w:p>
    <w:p w14:paraId="61CF0F5B" w14:textId="2423A538"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C01FB4">
        <w:instrText>ADDIN CSL_CITATION { "citationItems" : [ { "id" : "ITEM-1", "itemData" : { "id" : "ITEM-1", "issued" : { "date-parts" : [ [ "2014" ] ] }, "publisher" : "Apple", "title" : "Swift Has Reached 1.0", "type" : "book" }, "uris" : [ "http://www.mendeley.com/documents/?uuid=7f688e2c-2541-3985-b83d-bbe11aa03323" ] } ], "mendeley" : { "formattedCitation" : "[26]", "plainTextFormattedCitation" : "[26]", "previouslyFormattedCitation" : "[23]" }, "properties" : { "noteIndex" : 0 }, "schema" : "https://github.com/citation-style-language/schema/raw/master/csl-citation.json" }</w:instrText>
      </w:r>
      <w:r w:rsidR="003C7466">
        <w:fldChar w:fldCharType="separate"/>
      </w:r>
      <w:r w:rsidR="00C01FB4" w:rsidRPr="00C01FB4">
        <w:rPr>
          <w:noProof/>
        </w:rPr>
        <w:t>[26]</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t xml:space="preserve"> in 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C01FB4">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"[27]", "plainTextFormattedCitation" : "[27]", "previouslyFormattedCitation" : "[24]" }, "properties" : { "noteIndex" : 0 }, "schema" : "https://github.com/citation-style-language/schema/raw/master/csl-citation.json" }</w:instrText>
      </w:r>
      <w:r w:rsidR="00DD49D6">
        <w:fldChar w:fldCharType="separate"/>
      </w:r>
      <w:r w:rsidR="00C01FB4" w:rsidRPr="00C01FB4">
        <w:rPr>
          <w:noProof/>
        </w:rPr>
        <w:t>[27]</w:t>
      </w:r>
      <w:r w:rsidR="00DD49D6">
        <w:fldChar w:fldCharType="end"/>
      </w:r>
      <w:r w:rsidR="00CD244F">
        <w:t>.</w:t>
      </w:r>
      <w:r w:rsidR="00055113">
        <w:t xml:space="preserve"> </w:t>
      </w:r>
    </w:p>
    <w:p w14:paraId="1561C0FD" w14:textId="41ABFC3C" w:rsidR="00732E15" w:rsidRDefault="0029059B" w:rsidP="0029059B">
      <w:pPr>
        <w:pStyle w:val="Heading3"/>
      </w:pPr>
      <w:bookmarkStart w:id="69" w:name="_Toc458964052"/>
      <w:r>
        <w:t>Cocoa pods</w:t>
      </w:r>
      <w:bookmarkEnd w:id="69"/>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1E9E5364"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w:t>
      </w:r>
      <w:r w:rsidR="00391B75">
        <w:t>ga inicializiramo. U</w:t>
      </w:r>
      <w:r w:rsidR="00307B7A">
        <w:t>stvari</w:t>
      </w:r>
      <w:r w:rsidR="00391B75">
        <w:t xml:space="preserve"> se </w:t>
      </w:r>
      <w:r w:rsidR="00307B7A">
        <w:t>datoteka</w:t>
      </w:r>
      <w:r w:rsidR="00391B75">
        <w:t xml:space="preserve"> z imenom</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391B75">
        <w:t>Sledi primer datoteke pod za naš projekt.</w:t>
      </w:r>
    </w:p>
    <w:p w14:paraId="264BCFCD" w14:textId="59A59D33"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lastRenderedPageBreak/>
        <w:t>target 'LightsUITests' do</w:t>
      </w:r>
    </w:p>
    <w:p w14:paraId="2BEE5622" w14:textId="1C45B0C1"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3B10D87A"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D54F6" w:rsidRPr="00826F33">
        <w:rPr>
          <w:color w:val="000000" w:themeColor="text1"/>
        </w:rPr>
        <w:t xml:space="preserve"> </w:t>
      </w:r>
      <w:r w:rsidR="00D067B4">
        <w:t xml:space="preserve">namestimo vse knjiznice </w:t>
      </w:r>
      <w:r w:rsidR="00391B75">
        <w:t xml:space="preserve">vključene v datoteki PodFile </w:t>
      </w:r>
      <w:r w:rsidR="00D067B4">
        <w:t xml:space="preserve">v projekt. Zgenerira se nam nova projektna datoteka s končnico xcworkspace, ki ima vkljucene </w:t>
      </w:r>
      <w:r w:rsidR="00391B75">
        <w:t>željene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70" w:name="_Toc458964053"/>
      <w:r>
        <w:t>Programska knjižnica Alamofire</w:t>
      </w:r>
      <w:bookmarkEnd w:id="70"/>
    </w:p>
    <w:p w14:paraId="15880BC3" w14:textId="78884338" w:rsidR="00081C79"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391B75">
        <w:t xml:space="preserve">v naslednjem izseku kode </w:t>
      </w:r>
      <w:r>
        <w:t>bomo prikazali na primeru metode za pridobitev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46D3AD8F" w14:textId="77777777" w:rsidR="00225A34" w:rsidRDefault="00225A34" w:rsidP="00DD54F6"/>
    <w:p w14:paraId="636E7BA9" w14:textId="1DDBCE20"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w:t>
      </w:r>
      <w:r w:rsidR="00391B75">
        <w:t xml:space="preserve"> odgovora</w:t>
      </w:r>
      <w:r w:rsidR="00F03695">
        <w:t xml:space="preserve">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79B291F0" w:rsidR="00A328BE" w:rsidRDefault="00A328BE" w:rsidP="00391B75">
      <w:r>
        <w:lastRenderedPageBreak/>
        <w:t xml:space="preserve">Pri naši aplikaciji je večina klicev v lokalnem omrežju in se </w:t>
      </w:r>
      <w:r w:rsidR="0077290F">
        <w:t>izvedejo</w:t>
      </w:r>
      <w:r>
        <w:t xml:space="preserve"> relativno hitro. Vendar v primeru, ko mikroračunalnik ni dosegljiv mora vsak klic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71" w:name="_Toc458964054"/>
      <w:r>
        <w:t>Nastavitve aplikacije in s</w:t>
      </w:r>
      <w:r w:rsidR="0077290F">
        <w:t xml:space="preserve">hramba </w:t>
      </w:r>
      <w:r w:rsidR="0077290F" w:rsidRPr="0077290F">
        <w:t>NSUserDefaults</w:t>
      </w:r>
      <w:bookmarkEnd w:id="71"/>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2" w:name="_Toc458964020"/>
      <w:r>
        <w:t xml:space="preserve">Slika </w:t>
      </w:r>
      <w:r>
        <w:fldChar w:fldCharType="begin"/>
      </w:r>
      <w:r>
        <w:instrText xml:space="preserve"> SEQ Slika \* ARABIC </w:instrText>
      </w:r>
      <w:r>
        <w:fldChar w:fldCharType="separate"/>
      </w:r>
      <w:r w:rsidR="00A71E88">
        <w:rPr>
          <w:noProof/>
        </w:rPr>
        <w:t>14</w:t>
      </w:r>
      <w:r>
        <w:fldChar w:fldCharType="end"/>
      </w:r>
      <w:r>
        <w:t>: Zaslonska slika nastavitev aplikacije</w:t>
      </w:r>
      <w:bookmarkEnd w:id="72"/>
    </w:p>
    <w:p w14:paraId="22359173" w14:textId="77777777" w:rsidR="001B7BF1" w:rsidRDefault="001B7BF1" w:rsidP="00DD54F6"/>
    <w:p w14:paraId="29AF4785" w14:textId="53432FBF" w:rsidR="00CA2CCF" w:rsidRDefault="001B7BF1" w:rsidP="00DD54F6">
      <w:r>
        <w:t>Aplikacija ima tudi možnost nastavljanja nekaterih nastavitev (</w:t>
      </w:r>
      <w:r w:rsidR="00391B75">
        <w:t>S</w:t>
      </w:r>
      <w:r>
        <w:t xml:space="preserve">lika </w:t>
      </w:r>
      <w:r w:rsidR="00391B75">
        <w:t>14</w:t>
      </w:r>
      <w:r>
        <w:t xml:space="preserve">). </w:t>
      </w:r>
      <w:r w:rsidR="00963094">
        <w:t>Te nastavitve je potrebno na nek način hraniti na napravi</w:t>
      </w:r>
      <w:r w:rsidR="00A803F2">
        <w:t xml:space="preserve"> tako</w:t>
      </w:r>
      <w:r w:rsidR="00963094">
        <w:t xml:space="preserve">, da tudi ob izhodu iz aplikacije uporabnik </w:t>
      </w:r>
      <w:r w:rsidR="00A803F2">
        <w:t>nastavitev</w:t>
      </w:r>
      <w:r w:rsidR="00A803F2">
        <w:t xml:space="preserve">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CA2933">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"[28]", "plainTextFormattedCitation" : "[28]", "previouslyFormattedCitation" : "[28]" }, "properties" : { "noteIndex" : 0 }, "schema" : "https://github.com/citation-style-language/schema/raw/master/csl-citation.json" }</w:instrText>
      </w:r>
      <w:r w:rsidR="00411B19">
        <w:fldChar w:fldCharType="separate"/>
      </w:r>
      <w:r w:rsidR="00CA2933" w:rsidRPr="00CA2933">
        <w:rPr>
          <w:noProof/>
        </w:rPr>
        <w:t>[28]</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3" w:name="_Toc458964055"/>
      <w:r>
        <w:t>CoreLocation</w:t>
      </w:r>
      <w:bookmarkEnd w:id="73"/>
    </w:p>
    <w:p w14:paraId="09C6EC38" w14:textId="2213D11A" w:rsidR="00CD5572" w:rsidRDefault="00CD5572" w:rsidP="00CD5572">
      <w:r>
        <w:t xml:space="preserve">Tehnologija iBeacon spada v operacijskem sistemu iOS v kategorijo lokacijskih storitev. Za potrebe aplikacije smo jo uporabili za avtomatsko upravljanje z lučmi, glede na </w:t>
      </w:r>
      <w:r>
        <w:lastRenderedPageBreak/>
        <w:t>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r w:rsidR="002C6A33" w:rsidRPr="002C6A33">
        <w:rPr>
          <w:rFonts w:ascii="Menlo" w:hAnsi="Menlo" w:cs="Menlo"/>
          <w:color w:val="2B839F"/>
          <w:sz w:val="18"/>
          <w:lang w:val="en-US"/>
        </w:rPr>
        <w:t>CLLocationManagerDelegate</w:t>
      </w:r>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4" w:name="_Toc458964056"/>
      <w:r>
        <w:t>Izdelava uporabniškega vmesnika</w:t>
      </w:r>
      <w:bookmarkEnd w:id="74"/>
    </w:p>
    <w:p w14:paraId="643C22D5" w14:textId="078CAE15"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 Gradnjo uporabniškega vmesnika za naš projekt lahko vidimo na sliki </w:t>
      </w:r>
      <w:r w:rsidR="00AE61BA">
        <w:t>1</w:t>
      </w:r>
      <w:r w:rsidR="00A803F2">
        <w:t>5</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5" w:name="_Toc458964021"/>
      <w:r>
        <w:t xml:space="preserve">Slika </w:t>
      </w:r>
      <w:r>
        <w:fldChar w:fldCharType="begin"/>
      </w:r>
      <w:r>
        <w:instrText xml:space="preserve"> SEQ Slika \* ARABIC </w:instrText>
      </w:r>
      <w:r>
        <w:fldChar w:fldCharType="separate"/>
      </w:r>
      <w:r w:rsidR="00A71E88">
        <w:rPr>
          <w:noProof/>
        </w:rPr>
        <w:t>15</w:t>
      </w:r>
      <w:r>
        <w:fldChar w:fldCharType="end"/>
      </w:r>
      <w:r>
        <w:t>: Gradnja grafičnega upora</w:t>
      </w:r>
      <w:r w:rsidR="002872A0">
        <w:t>b</w:t>
      </w:r>
      <w:r>
        <w:t>niškega vmesnika</w:t>
      </w:r>
      <w:r w:rsidR="002872A0">
        <w:t xml:space="preserve"> v okolju Xcode</w:t>
      </w:r>
      <w:bookmarkEnd w:id="75"/>
    </w:p>
    <w:p w14:paraId="01F99064" w14:textId="77777777" w:rsidR="007370A0" w:rsidRPr="007370A0" w:rsidRDefault="007370A0" w:rsidP="007370A0"/>
    <w:p w14:paraId="51429AD4" w14:textId="782744DD"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6" w:name="_Toc458964057"/>
      <w:r>
        <w:lastRenderedPageBreak/>
        <w:t>Today extension</w:t>
      </w:r>
      <w:bookmarkEnd w:id="76"/>
    </w:p>
    <w:p w14:paraId="1D722181" w14:textId="165E081C" w:rsidR="008C637E" w:rsidRPr="008C637E" w:rsidRDefault="0096008C" w:rsidP="008C637E">
      <w:r>
        <w:t>V operacijske sistemu iOS ima uporabnik vedno mo</w:t>
      </w:r>
      <w:r w:rsidR="00A40D3B">
        <w:t>žnost s potegom navzdo iz vrha zaslona odpre</w:t>
      </w:r>
      <w:r w:rsidR="000304A5">
        <w:t>ti zaslon z obvestili in hitrim dostopom</w:t>
      </w:r>
      <w:r w:rsidR="00A40D3B">
        <w:t xml:space="preserve">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7" w:name="_Toc458964022"/>
      <w:r>
        <w:t xml:space="preserve">Slika </w:t>
      </w:r>
      <w:r>
        <w:fldChar w:fldCharType="begin"/>
      </w:r>
      <w:r>
        <w:instrText xml:space="preserve"> SEQ Slika \* ARABIC </w:instrText>
      </w:r>
      <w:r>
        <w:fldChar w:fldCharType="separate"/>
      </w:r>
      <w:r w:rsidR="00A71E88">
        <w:rPr>
          <w:noProof/>
        </w:rPr>
        <w:t>16</w:t>
      </w:r>
      <w:r>
        <w:fldChar w:fldCharType="end"/>
      </w:r>
      <w:r>
        <w:t>: Zaslonska slika hitrega dostopa Today extension</w:t>
      </w:r>
      <w:bookmarkEnd w:id="77"/>
    </w:p>
    <w:p w14:paraId="20DCBD7C" w14:textId="089B7067" w:rsidR="00441166" w:rsidRDefault="00441166" w:rsidP="007C5FEC">
      <w:pPr>
        <w:pStyle w:val="Heading2"/>
      </w:pPr>
      <w:bookmarkStart w:id="78" w:name="_Toc458964058"/>
      <w:r>
        <w:t>Konfiguracija</w:t>
      </w:r>
      <w:r w:rsidR="00AF7CE5">
        <w:t xml:space="preserve"> in namestitev</w:t>
      </w:r>
      <w:bookmarkEnd w:id="78"/>
    </w:p>
    <w:p w14:paraId="0D00CC62" w14:textId="7E55DDE1"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w:t>
      </w:r>
      <w:r w:rsidR="00DA5447">
        <w:t>17</w:t>
      </w:r>
      <w:r w:rsidR="005A0905">
        <w:t xml:space="preserve"> </w:t>
      </w:r>
      <w:r w:rsidR="005A0905">
        <w:fldChar w:fldCharType="begin" w:fldLock="1"/>
      </w:r>
      <w:r w:rsidR="00CA2933">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"[29]", "plainTextFormattedCitation" : "[29]", "previouslyFormattedCitation" : "[29]" }, "properties" : { "noteIndex" : 0 }, "schema" : "https://github.com/citation-style-language/schema/raw/master/csl-citation.json" }</w:instrText>
      </w:r>
      <w:r w:rsidR="005A0905">
        <w:fldChar w:fldCharType="separate"/>
      </w:r>
      <w:r w:rsidR="00CA2933" w:rsidRPr="00CA2933">
        <w:rPr>
          <w:noProof/>
        </w:rPr>
        <w:t>[29]</w:t>
      </w:r>
      <w:r w:rsidR="005A0905">
        <w:fldChar w:fldCharType="end"/>
      </w:r>
      <w:r w:rsidR="002525B9">
        <w:t>)</w:t>
      </w:r>
      <w:r>
        <w:t>.</w:t>
      </w:r>
      <w:r w:rsidR="0070031D">
        <w:t xml:space="preserve"> </w:t>
      </w:r>
      <w:r w:rsidR="004809A3">
        <w:t xml:space="preserve">Podobno bi lahko naredili z USB </w:t>
      </w:r>
      <w:r w:rsidR="004809A3">
        <w:lastRenderedPageBreak/>
        <w:t xml:space="preserve">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CA2933">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"[30]", "plainTextFormattedCitation" : "[30]", "previouslyFormattedCitation" : "[30]" }, "properties" : { "noteIndex" : 0 }, "schema" : "https://github.com/citation-style-language/schema/raw/master/csl-citation.json" }</w:instrText>
      </w:r>
      <w:r w:rsidR="00614B51">
        <w:fldChar w:fldCharType="separate"/>
      </w:r>
      <w:r w:rsidR="00CA2933" w:rsidRPr="00CA2933">
        <w:rPr>
          <w:noProof/>
        </w:rPr>
        <w:t>[30]</w:t>
      </w:r>
      <w:r w:rsidR="00614B51">
        <w:fldChar w:fldCharType="end"/>
      </w:r>
      <w:r w:rsidR="00502FBC">
        <w:t xml:space="preserve">. </w:t>
      </w:r>
    </w:p>
    <w:p w14:paraId="1E45BA6C" w14:textId="41C4892F" w:rsidR="00502FBC" w:rsidRPr="00CD125E" w:rsidRDefault="00502FBC" w:rsidP="000250A8">
      <w:pPr>
        <w:shd w:val="clear" w:color="auto" w:fill="D9D9D9" w:themeFill="background1" w:themeFillShade="D9"/>
        <w:rPr>
          <w:color w:val="000000" w:themeColor="text1"/>
          <w:szCs w:val="26"/>
          <w:lang w:val="en-US"/>
        </w:rPr>
      </w:pPr>
      <w:r w:rsidRPr="00CD125E">
        <w:rPr>
          <w:color w:val="000000" w:themeColor="text1"/>
          <w:szCs w:val="26"/>
          <w:lang w:val="en-US"/>
        </w:rPr>
        <w:t>/ip firewall nat</w:t>
      </w:r>
    </w:p>
    <w:p w14:paraId="460B1A77" w14:textId="0F7836D7" w:rsidR="00502FBC" w:rsidRPr="00CD125E" w:rsidRDefault="00502FBC" w:rsidP="000250A8">
      <w:pPr>
        <w:shd w:val="clear" w:color="auto" w:fill="D9D9D9" w:themeFill="background1" w:themeFillShade="D9"/>
        <w:jc w:val="left"/>
        <w:rPr>
          <w:color w:val="000000" w:themeColor="text1"/>
          <w:sz w:val="20"/>
        </w:rPr>
      </w:pPr>
      <w:r w:rsidRPr="00CD125E">
        <w:rPr>
          <w:color w:val="000000" w:themeColor="text1"/>
          <w:szCs w:val="26"/>
          <w:lang w:val="en-US"/>
        </w:rPr>
        <w:t>add action=dst-nat chain=dstnat disabled=no dst-port=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protocol=tcp to-addresses=192.168.88.254 to-ports=</w:t>
      </w:r>
      <w:r w:rsidR="000472E9" w:rsidRPr="00CD125E">
        <w:rPr>
          <w:color w:val="000000" w:themeColor="text1"/>
          <w:szCs w:val="26"/>
          <w:lang w:val="en-US"/>
        </w:rPr>
        <w:t>443</w:t>
      </w:r>
    </w:p>
    <w:p w14:paraId="47D6223F" w14:textId="77777777" w:rsidR="00D9320A" w:rsidRDefault="00D9320A" w:rsidP="00F513D7"/>
    <w:p w14:paraId="7CEC9570" w14:textId="4A213D2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w:t>
      </w:r>
      <w:r w:rsidR="00C01FB4">
        <w:t>lokalno</w:t>
      </w:r>
      <w:r>
        <w:t xml:space="preserve">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Pr="00D75A96" w:rsidRDefault="003366EA" w:rsidP="003366EA">
      <w:pPr>
        <w:pStyle w:val="Caption"/>
      </w:pPr>
      <w:bookmarkStart w:id="79" w:name="_Toc458964023"/>
      <w:r>
        <w:t xml:space="preserve">Slika </w:t>
      </w:r>
      <w:r>
        <w:fldChar w:fldCharType="begin"/>
      </w:r>
      <w:r>
        <w:instrText xml:space="preserve"> SEQ Slika \* ARABIC </w:instrText>
      </w:r>
      <w:r>
        <w:fldChar w:fldCharType="separate"/>
      </w:r>
      <w:r w:rsidR="00A71E88">
        <w:rPr>
          <w:noProof/>
        </w:rPr>
        <w:t>17</w:t>
      </w:r>
      <w:r>
        <w:fldChar w:fldCharType="end"/>
      </w:r>
      <w:r>
        <w:t>: Usmerjevalnik Mikrotik hAP ac</w:t>
      </w:r>
      <w:bookmarkEnd w:id="79"/>
    </w:p>
    <w:p w14:paraId="18A64258" w14:textId="2FE6AAF2" w:rsidR="007C5FEC" w:rsidRDefault="00697896" w:rsidP="00FA514D">
      <w:pPr>
        <w:pStyle w:val="Heading1"/>
      </w:pPr>
      <w:bookmarkStart w:id="80" w:name="_Toc458964059"/>
      <w:r>
        <w:t>Sklep</w:t>
      </w:r>
      <w:bookmarkEnd w:id="80"/>
    </w:p>
    <w:p w14:paraId="64AC28F3" w14:textId="73422772" w:rsidR="007C5FEC" w:rsidRDefault="007C5FEC" w:rsidP="007A71D9">
      <w:r>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w:t>
      </w:r>
      <w:r w:rsidR="00C01FB4">
        <w:t xml:space="preserve"> saj š</w:t>
      </w:r>
      <w:r>
        <w:t xml:space="preserve">irok nabor naprav vključuje tudi naprave, kot so ključavnice, </w:t>
      </w:r>
      <w:r>
        <w:lastRenderedPageBreak/>
        <w:t>alarmne naprave in medicinske naprave, kot so merilci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Drugi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3A918DAD" w14:textId="2972C33B" w:rsidR="00697896"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5715666B" w14:textId="77777777" w:rsidR="00A44CFD" w:rsidRDefault="00A44CFD" w:rsidP="007A71D9"/>
    <w:p w14:paraId="6B0701DE" w14:textId="79D324C1" w:rsidR="00A44CFD" w:rsidRDefault="00A44CFD" w:rsidP="007A71D9">
      <w:r>
        <w:t>Če povzamemo, IoT bo v bližnji prihodnosti doživel eksponentno rast. To nam, razvijalcem ponuja veliko priložnost, uporabnikom bo prineslo večje udobje, našemu okolju pa manjšo porabo virov.</w:t>
      </w:r>
    </w:p>
    <w:p w14:paraId="5000C785" w14:textId="48F31F25" w:rsidR="00FD0958" w:rsidRPr="000B0326" w:rsidRDefault="00FD0958" w:rsidP="00FD0958">
      <w:r>
        <w:t>TODO: idejna shema</w:t>
      </w:r>
    </w:p>
    <w:p w14:paraId="4F5DEF80" w14:textId="77777777" w:rsidR="00441166" w:rsidRPr="00441166" w:rsidRDefault="00441166" w:rsidP="00441166"/>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6D4ACCFF" w14:textId="11BB3C2E" w:rsidR="00C01FB4" w:rsidRPr="00C01FB4" w:rsidRDefault="003E2601" w:rsidP="00C01FB4">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C01FB4" w:rsidRPr="00C01FB4">
        <w:rPr>
          <w:noProof/>
        </w:rPr>
        <w:t>[1]</w:t>
      </w:r>
      <w:r w:rsidR="00C01FB4" w:rsidRPr="00C01FB4">
        <w:rPr>
          <w:noProof/>
        </w:rPr>
        <w:tab/>
        <w:t>„Kaj je pametna hiša ali inteligentna hiša?“ [Na spletu]. Dostopno: http://www.ps-promis.si/en/.</w:t>
      </w:r>
    </w:p>
    <w:p w14:paraId="69A736D0" w14:textId="77777777" w:rsidR="00C01FB4" w:rsidRPr="00C01FB4" w:rsidRDefault="00C01FB4" w:rsidP="00C01FB4">
      <w:pPr>
        <w:widowControl w:val="0"/>
        <w:autoSpaceDE w:val="0"/>
        <w:autoSpaceDN w:val="0"/>
        <w:adjustRightInd w:val="0"/>
        <w:ind w:left="640" w:hanging="640"/>
        <w:rPr>
          <w:noProof/>
        </w:rPr>
      </w:pPr>
      <w:r w:rsidRPr="00C01FB4">
        <w:rPr>
          <w:noProof/>
        </w:rPr>
        <w:t>[2]</w:t>
      </w:r>
      <w:r w:rsidRPr="00C01FB4">
        <w:rPr>
          <w:noProof/>
        </w:rPr>
        <w:tab/>
        <w:t xml:space="preserve">V. Tomaž, „Internet stvari“, </w:t>
      </w:r>
      <w:r w:rsidRPr="00C01FB4">
        <w:rPr>
          <w:i/>
          <w:iCs/>
          <w:noProof/>
        </w:rPr>
        <w:t>Finance</w:t>
      </w:r>
      <w:r w:rsidRPr="00C01FB4">
        <w:rPr>
          <w:noProof/>
        </w:rPr>
        <w:t>, let. 5, 2015.</w:t>
      </w:r>
    </w:p>
    <w:p w14:paraId="4EEEC438" w14:textId="77777777" w:rsidR="00C01FB4" w:rsidRPr="00C01FB4" w:rsidRDefault="00C01FB4" w:rsidP="00C01FB4">
      <w:pPr>
        <w:widowControl w:val="0"/>
        <w:autoSpaceDE w:val="0"/>
        <w:autoSpaceDN w:val="0"/>
        <w:adjustRightInd w:val="0"/>
        <w:ind w:left="640" w:hanging="640"/>
        <w:rPr>
          <w:noProof/>
        </w:rPr>
      </w:pPr>
      <w:r w:rsidRPr="00C01FB4">
        <w:rPr>
          <w:noProof/>
        </w:rPr>
        <w:t>[3]</w:t>
      </w:r>
      <w:r w:rsidRPr="00C01FB4">
        <w:rPr>
          <w:noProof/>
        </w:rPr>
        <w:tab/>
        <w:t>„OpComm - Zakaj postaja Internet stvari največja globalna panoga?“, 2013. [Na spletu]. Dostopno: http://www.opcomm.eu/sl/medijsko-sredisce/blog/139-zakaj-postaja-internet-stvari-najveja-globalna-panoga.</w:t>
      </w:r>
    </w:p>
    <w:p w14:paraId="38EA7F72" w14:textId="77777777" w:rsidR="00C01FB4" w:rsidRPr="00C01FB4" w:rsidRDefault="00C01FB4" w:rsidP="00C01FB4">
      <w:pPr>
        <w:widowControl w:val="0"/>
        <w:autoSpaceDE w:val="0"/>
        <w:autoSpaceDN w:val="0"/>
        <w:adjustRightInd w:val="0"/>
        <w:ind w:left="640" w:hanging="640"/>
        <w:rPr>
          <w:noProof/>
        </w:rPr>
      </w:pPr>
      <w:r w:rsidRPr="00C01FB4">
        <w:rPr>
          <w:noProof/>
        </w:rPr>
        <w:t>[4]</w:t>
      </w:r>
      <w:r w:rsidRPr="00C01FB4">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17280FDC" w14:textId="77777777" w:rsidR="00C01FB4" w:rsidRPr="00C01FB4" w:rsidRDefault="00C01FB4" w:rsidP="00C01FB4">
      <w:pPr>
        <w:widowControl w:val="0"/>
        <w:autoSpaceDE w:val="0"/>
        <w:autoSpaceDN w:val="0"/>
        <w:adjustRightInd w:val="0"/>
        <w:ind w:left="640" w:hanging="640"/>
        <w:rPr>
          <w:noProof/>
        </w:rPr>
      </w:pPr>
      <w:r w:rsidRPr="00C01FB4">
        <w:rPr>
          <w:noProof/>
        </w:rPr>
        <w:t>[5]</w:t>
      </w:r>
      <w:r w:rsidRPr="00C01FB4">
        <w:rPr>
          <w:noProof/>
        </w:rPr>
        <w:tab/>
        <w:t>M. Mohorčič, „Internet stvari – izzivi in priložnosti“.</w:t>
      </w:r>
    </w:p>
    <w:p w14:paraId="76F51D6C" w14:textId="77777777" w:rsidR="00C01FB4" w:rsidRPr="00C01FB4" w:rsidRDefault="00C01FB4" w:rsidP="00C01FB4">
      <w:pPr>
        <w:widowControl w:val="0"/>
        <w:autoSpaceDE w:val="0"/>
        <w:autoSpaceDN w:val="0"/>
        <w:adjustRightInd w:val="0"/>
        <w:ind w:left="640" w:hanging="640"/>
        <w:rPr>
          <w:noProof/>
        </w:rPr>
      </w:pPr>
      <w:r w:rsidRPr="00C01FB4">
        <w:rPr>
          <w:noProof/>
        </w:rPr>
        <w:t>[6]</w:t>
      </w:r>
      <w:r w:rsidRPr="00C01FB4">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3476A269" w14:textId="77777777" w:rsidR="00C01FB4" w:rsidRPr="00C01FB4" w:rsidRDefault="00C01FB4" w:rsidP="00C01FB4">
      <w:pPr>
        <w:widowControl w:val="0"/>
        <w:autoSpaceDE w:val="0"/>
        <w:autoSpaceDN w:val="0"/>
        <w:adjustRightInd w:val="0"/>
        <w:ind w:left="640" w:hanging="640"/>
        <w:rPr>
          <w:noProof/>
        </w:rPr>
      </w:pPr>
      <w:r w:rsidRPr="00C01FB4">
        <w:rPr>
          <w:noProof/>
        </w:rPr>
        <w:t>[7]</w:t>
      </w:r>
      <w:r w:rsidRPr="00C01FB4">
        <w:rPr>
          <w:noProof/>
        </w:rPr>
        <w:tab/>
        <w:t>Poulin Chris, „The Importance of IPv6 and the Internet of Things“, 2014. [Na spletu]. Dostopno: https://securityintelligence.com/the-importance-of-ipv6-and-the-internet-of-things/.</w:t>
      </w:r>
    </w:p>
    <w:p w14:paraId="46415875" w14:textId="77777777" w:rsidR="00C01FB4" w:rsidRPr="00C01FB4" w:rsidRDefault="00C01FB4" w:rsidP="00C01FB4">
      <w:pPr>
        <w:widowControl w:val="0"/>
        <w:autoSpaceDE w:val="0"/>
        <w:autoSpaceDN w:val="0"/>
        <w:adjustRightInd w:val="0"/>
        <w:ind w:left="640" w:hanging="640"/>
        <w:rPr>
          <w:noProof/>
        </w:rPr>
      </w:pPr>
      <w:r w:rsidRPr="00C01FB4">
        <w:rPr>
          <w:noProof/>
        </w:rPr>
        <w:t>[8]</w:t>
      </w:r>
      <w:r w:rsidRPr="00C01FB4">
        <w:rPr>
          <w:noProof/>
        </w:rPr>
        <w:tab/>
        <w:t>„IPv6 - Wikipedija, prosta enciklopedija“. [Na spletu]. Dostopno: https://sl.wikipedia.org/wiki/IPv6.</w:t>
      </w:r>
    </w:p>
    <w:p w14:paraId="53EB50D3" w14:textId="77777777" w:rsidR="00C01FB4" w:rsidRPr="00C01FB4" w:rsidRDefault="00C01FB4" w:rsidP="00C01FB4">
      <w:pPr>
        <w:widowControl w:val="0"/>
        <w:autoSpaceDE w:val="0"/>
        <w:autoSpaceDN w:val="0"/>
        <w:adjustRightInd w:val="0"/>
        <w:ind w:left="640" w:hanging="640"/>
        <w:rPr>
          <w:noProof/>
        </w:rPr>
      </w:pPr>
      <w:r w:rsidRPr="00C01FB4">
        <w:rPr>
          <w:noProof/>
        </w:rPr>
        <w:t>[9]</w:t>
      </w:r>
      <w:r w:rsidRPr="00C01FB4">
        <w:rPr>
          <w:noProof/>
        </w:rPr>
        <w:tab/>
        <w:t>„Bluetooth - Wikipedija, prosta enciklopedija“. [Na spletu]. Dostopno: https://sl.wikipedia.org/wiki/Bluetooth.</w:t>
      </w:r>
    </w:p>
    <w:p w14:paraId="0588A412" w14:textId="77777777" w:rsidR="00C01FB4" w:rsidRPr="00C01FB4" w:rsidRDefault="00C01FB4" w:rsidP="00C01FB4">
      <w:pPr>
        <w:widowControl w:val="0"/>
        <w:autoSpaceDE w:val="0"/>
        <w:autoSpaceDN w:val="0"/>
        <w:adjustRightInd w:val="0"/>
        <w:ind w:left="640" w:hanging="640"/>
        <w:rPr>
          <w:noProof/>
        </w:rPr>
      </w:pPr>
      <w:r w:rsidRPr="00C01FB4">
        <w:rPr>
          <w:noProof/>
        </w:rPr>
        <w:t>[10]</w:t>
      </w:r>
      <w:r w:rsidRPr="00C01FB4">
        <w:rPr>
          <w:noProof/>
        </w:rPr>
        <w:tab/>
        <w:t>„iBeacon“. [Na spletu]. Dostopno: https://en.wikipedia.org/wiki/IBeacon. [Dostopano: 17-avg-2016].</w:t>
      </w:r>
    </w:p>
    <w:p w14:paraId="660AEBDA" w14:textId="77777777" w:rsidR="00C01FB4" w:rsidRPr="00C01FB4" w:rsidRDefault="00C01FB4" w:rsidP="00C01FB4">
      <w:pPr>
        <w:widowControl w:val="0"/>
        <w:autoSpaceDE w:val="0"/>
        <w:autoSpaceDN w:val="0"/>
        <w:adjustRightInd w:val="0"/>
        <w:ind w:left="640" w:hanging="640"/>
        <w:rPr>
          <w:noProof/>
        </w:rPr>
      </w:pPr>
      <w:r w:rsidRPr="00C01FB4">
        <w:rPr>
          <w:noProof/>
        </w:rPr>
        <w:t>[11]</w:t>
      </w:r>
      <w:r w:rsidRPr="00C01FB4">
        <w:rPr>
          <w:noProof/>
        </w:rPr>
        <w:tab/>
        <w:t>„Home | Nest“. [Na spletu]. Dostopno: https://nest.com/.</w:t>
      </w:r>
    </w:p>
    <w:p w14:paraId="4C06F591" w14:textId="77777777" w:rsidR="00C01FB4" w:rsidRPr="00C01FB4" w:rsidRDefault="00C01FB4" w:rsidP="00C01FB4">
      <w:pPr>
        <w:widowControl w:val="0"/>
        <w:autoSpaceDE w:val="0"/>
        <w:autoSpaceDN w:val="0"/>
        <w:adjustRightInd w:val="0"/>
        <w:ind w:left="640" w:hanging="640"/>
        <w:rPr>
          <w:noProof/>
        </w:rPr>
      </w:pPr>
      <w:r w:rsidRPr="00C01FB4">
        <w:rPr>
          <w:noProof/>
        </w:rPr>
        <w:t>[12]</w:t>
      </w:r>
      <w:r w:rsidRPr="00C01FB4">
        <w:rPr>
          <w:noProof/>
        </w:rPr>
        <w:tab/>
        <w:t>„Meet hue | en-XX“. [Na spletu]. Dostopno: http://www2.meethue.com/en-xx/.</w:t>
      </w:r>
    </w:p>
    <w:p w14:paraId="4207A0AE" w14:textId="77777777" w:rsidR="00C01FB4" w:rsidRPr="00C01FB4" w:rsidRDefault="00C01FB4" w:rsidP="00C01FB4">
      <w:pPr>
        <w:widowControl w:val="0"/>
        <w:autoSpaceDE w:val="0"/>
        <w:autoSpaceDN w:val="0"/>
        <w:adjustRightInd w:val="0"/>
        <w:ind w:left="640" w:hanging="640"/>
        <w:rPr>
          <w:noProof/>
        </w:rPr>
      </w:pPr>
      <w:r w:rsidRPr="00C01FB4">
        <w:rPr>
          <w:noProof/>
        </w:rPr>
        <w:t>[13]</w:t>
      </w:r>
      <w:r w:rsidRPr="00C01FB4">
        <w:rPr>
          <w:noProof/>
        </w:rPr>
        <w:tab/>
        <w:t>„August Smart Lock | August“. [Na spletu]. Dostopno: http://august.com/products/august-smart-lock/.</w:t>
      </w:r>
    </w:p>
    <w:p w14:paraId="39AC075B" w14:textId="77777777" w:rsidR="00C01FB4" w:rsidRPr="00C01FB4" w:rsidRDefault="00C01FB4" w:rsidP="00C01FB4">
      <w:pPr>
        <w:widowControl w:val="0"/>
        <w:autoSpaceDE w:val="0"/>
        <w:autoSpaceDN w:val="0"/>
        <w:adjustRightInd w:val="0"/>
        <w:ind w:left="640" w:hanging="640"/>
        <w:rPr>
          <w:noProof/>
        </w:rPr>
      </w:pPr>
      <w:r w:rsidRPr="00C01FB4">
        <w:rPr>
          <w:noProof/>
        </w:rPr>
        <w:t>[14]</w:t>
      </w:r>
      <w:r w:rsidRPr="00C01FB4">
        <w:rPr>
          <w:noProof/>
        </w:rPr>
        <w:tab/>
        <w:t>„Smart Home. Intelligent Living. | SmartThings“. [Na spletu]. Dostopno: https://www.smartthings.com/.</w:t>
      </w:r>
    </w:p>
    <w:p w14:paraId="17A3073A" w14:textId="77777777" w:rsidR="00C01FB4" w:rsidRPr="00C01FB4" w:rsidRDefault="00C01FB4" w:rsidP="00C01FB4">
      <w:pPr>
        <w:widowControl w:val="0"/>
        <w:autoSpaceDE w:val="0"/>
        <w:autoSpaceDN w:val="0"/>
        <w:adjustRightInd w:val="0"/>
        <w:ind w:left="640" w:hanging="640"/>
        <w:rPr>
          <w:noProof/>
        </w:rPr>
      </w:pPr>
      <w:r w:rsidRPr="00C01FB4">
        <w:rPr>
          <w:noProof/>
        </w:rPr>
        <w:t>[15]</w:t>
      </w:r>
      <w:r w:rsidRPr="00C01FB4">
        <w:rPr>
          <w:noProof/>
        </w:rPr>
        <w:tab/>
        <w:t>„Samsung SmartThings Hub, 2nd Generation - - Amazon.com“. [Na spletu]. Dostopno: https://www.amazon.com/dp/B010NZV0GE/?tag=thewire06-20&amp;linkCode=xm2&amp;ascsubtag=WC82592.</w:t>
      </w:r>
    </w:p>
    <w:p w14:paraId="6458F563" w14:textId="77777777" w:rsidR="00C01FB4" w:rsidRPr="00C01FB4" w:rsidRDefault="00C01FB4" w:rsidP="00C01FB4">
      <w:pPr>
        <w:widowControl w:val="0"/>
        <w:autoSpaceDE w:val="0"/>
        <w:autoSpaceDN w:val="0"/>
        <w:adjustRightInd w:val="0"/>
        <w:ind w:left="640" w:hanging="640"/>
        <w:rPr>
          <w:noProof/>
        </w:rPr>
      </w:pPr>
      <w:r w:rsidRPr="00C01FB4">
        <w:rPr>
          <w:noProof/>
        </w:rPr>
        <w:t>[16]</w:t>
      </w:r>
      <w:r w:rsidRPr="00C01FB4">
        <w:rPr>
          <w:noProof/>
        </w:rPr>
        <w:tab/>
        <w:t xml:space="preserve">„Source code of the open Home Automation Bus (openHAB)“. [Na spletu]. Dostopno: </w:t>
      </w:r>
      <w:r w:rsidRPr="00C01FB4">
        <w:rPr>
          <w:noProof/>
        </w:rPr>
        <w:lastRenderedPageBreak/>
        <w:t>https://github.com/openhab/openhab. [Dostopano: 13-avg-2016].</w:t>
      </w:r>
    </w:p>
    <w:p w14:paraId="43CAD572" w14:textId="77777777" w:rsidR="00C01FB4" w:rsidRPr="00C01FB4" w:rsidRDefault="00C01FB4" w:rsidP="00C01FB4">
      <w:pPr>
        <w:widowControl w:val="0"/>
        <w:autoSpaceDE w:val="0"/>
        <w:autoSpaceDN w:val="0"/>
        <w:adjustRightInd w:val="0"/>
        <w:ind w:left="640" w:hanging="640"/>
        <w:rPr>
          <w:noProof/>
        </w:rPr>
      </w:pPr>
      <w:r w:rsidRPr="00C01FB4">
        <w:rPr>
          <w:noProof/>
        </w:rPr>
        <w:t>[17]</w:t>
      </w:r>
      <w:r w:rsidRPr="00C01FB4">
        <w:rPr>
          <w:noProof/>
        </w:rPr>
        <w:tab/>
        <w:t>„Pametna mesta | FMC - Sistemski integrator“. [Na spletu]. Dostopno: http://fmc.si/resitve/pametna_mesta/.</w:t>
      </w:r>
    </w:p>
    <w:p w14:paraId="576B4144" w14:textId="77777777" w:rsidR="00C01FB4" w:rsidRPr="00C01FB4" w:rsidRDefault="00C01FB4" w:rsidP="00C01FB4">
      <w:pPr>
        <w:widowControl w:val="0"/>
        <w:autoSpaceDE w:val="0"/>
        <w:autoSpaceDN w:val="0"/>
        <w:adjustRightInd w:val="0"/>
        <w:ind w:left="640" w:hanging="640"/>
        <w:rPr>
          <w:noProof/>
        </w:rPr>
      </w:pPr>
      <w:r w:rsidRPr="00C01FB4">
        <w:rPr>
          <w:noProof/>
        </w:rPr>
        <w:t>[18]</w:t>
      </w:r>
      <w:r w:rsidRPr="00C01FB4">
        <w:rPr>
          <w:noProof/>
        </w:rPr>
        <w:tab/>
        <w:t xml:space="preserve">Berčič Boštjan, „Kako odprta je »odprta koda« | MonitorPro“, </w:t>
      </w:r>
      <w:r w:rsidRPr="00C01FB4">
        <w:rPr>
          <w:i/>
          <w:iCs/>
          <w:noProof/>
        </w:rPr>
        <w:t>Monitor PRO</w:t>
      </w:r>
      <w:r w:rsidRPr="00C01FB4">
        <w:rPr>
          <w:noProof/>
        </w:rPr>
        <w:t>, 2011. [Na spletu]. Dostopno: http://www.monitorpro.si/41846/praksa/kako-odprta-je-odprta-koda/.</w:t>
      </w:r>
    </w:p>
    <w:p w14:paraId="48B3B926" w14:textId="77777777" w:rsidR="00C01FB4" w:rsidRPr="00C01FB4" w:rsidRDefault="00C01FB4" w:rsidP="00C01FB4">
      <w:pPr>
        <w:widowControl w:val="0"/>
        <w:autoSpaceDE w:val="0"/>
        <w:autoSpaceDN w:val="0"/>
        <w:adjustRightInd w:val="0"/>
        <w:ind w:left="640" w:hanging="640"/>
        <w:rPr>
          <w:noProof/>
        </w:rPr>
      </w:pPr>
      <w:r w:rsidRPr="00C01FB4">
        <w:rPr>
          <w:noProof/>
        </w:rPr>
        <w:t>[19]</w:t>
      </w:r>
      <w:r w:rsidRPr="00C01FB4">
        <w:rPr>
          <w:noProof/>
        </w:rPr>
        <w:tab/>
        <w:t>„Free and Open Source License Comparison (David Lee Todd, Unknown Product Manager)“, 2007. [Na spletu]. Dostopno: https://blogs.oracle.com/davidleetodd/entry/free_and_open_source_license.</w:t>
      </w:r>
    </w:p>
    <w:p w14:paraId="31D2D2C7" w14:textId="77777777" w:rsidR="00C01FB4" w:rsidRPr="00C01FB4" w:rsidRDefault="00C01FB4" w:rsidP="00C01FB4">
      <w:pPr>
        <w:widowControl w:val="0"/>
        <w:autoSpaceDE w:val="0"/>
        <w:autoSpaceDN w:val="0"/>
        <w:adjustRightInd w:val="0"/>
        <w:ind w:left="640" w:hanging="640"/>
        <w:rPr>
          <w:noProof/>
        </w:rPr>
      </w:pPr>
      <w:r w:rsidRPr="00C01FB4">
        <w:rPr>
          <w:noProof/>
        </w:rPr>
        <w:t>[20]</w:t>
      </w:r>
      <w:r w:rsidRPr="00C01FB4">
        <w:rPr>
          <w:noProof/>
        </w:rPr>
        <w:tab/>
        <w:t xml:space="preserve">S. Lah, „Odprta koda - ne v ceni, v uporabni vrednosti je bistvo!“, </w:t>
      </w:r>
      <w:r w:rsidRPr="00C01FB4">
        <w:rPr>
          <w:i/>
          <w:iCs/>
          <w:noProof/>
        </w:rPr>
        <w:t>Organ. znanja</w:t>
      </w:r>
      <w:r w:rsidRPr="00C01FB4">
        <w:rPr>
          <w:noProof/>
        </w:rPr>
        <w:t>, let. 15, št. 1–2, str. 16–24, 2010.</w:t>
      </w:r>
    </w:p>
    <w:p w14:paraId="7FECEC50" w14:textId="77777777" w:rsidR="00C01FB4" w:rsidRPr="00C01FB4" w:rsidRDefault="00C01FB4" w:rsidP="00C01FB4">
      <w:pPr>
        <w:widowControl w:val="0"/>
        <w:autoSpaceDE w:val="0"/>
        <w:autoSpaceDN w:val="0"/>
        <w:adjustRightInd w:val="0"/>
        <w:ind w:left="640" w:hanging="640"/>
        <w:rPr>
          <w:noProof/>
        </w:rPr>
      </w:pPr>
      <w:r w:rsidRPr="00C01FB4">
        <w:rPr>
          <w:noProof/>
        </w:rPr>
        <w:t>[21]</w:t>
      </w:r>
      <w:r w:rsidRPr="00C01FB4">
        <w:rPr>
          <w:noProof/>
        </w:rPr>
        <w:tab/>
        <w:t>Henderson Gordon, „Raspberry Pi | Wiring | Gordons Projects“, 2012. [Na spletu]. Dostopno: https://projects.drogon.net/raspberry-pi/wiringpi/.</w:t>
      </w:r>
    </w:p>
    <w:p w14:paraId="3F32B8F7" w14:textId="77777777" w:rsidR="00C01FB4" w:rsidRPr="00C01FB4" w:rsidRDefault="00C01FB4" w:rsidP="00C01FB4">
      <w:pPr>
        <w:widowControl w:val="0"/>
        <w:autoSpaceDE w:val="0"/>
        <w:autoSpaceDN w:val="0"/>
        <w:adjustRightInd w:val="0"/>
        <w:ind w:left="640" w:hanging="640"/>
        <w:rPr>
          <w:noProof/>
        </w:rPr>
      </w:pPr>
      <w:r w:rsidRPr="00C01FB4">
        <w:rPr>
          <w:noProof/>
        </w:rPr>
        <w:t>[22]</w:t>
      </w:r>
      <w:r w:rsidRPr="00C01FB4">
        <w:rPr>
          <w:noProof/>
        </w:rPr>
        <w:tab/>
        <w:t>Anicas Mitchell, „How To Secure Nginx with Let’s Encrypt on Ubuntu 14.04 | DigitalOcean“, 2015. [Na spletu]. Dostopno: https://www.digitalocean.com/community/tutorials/how-to-secure-nginx-with-let-s-encrypt-on-ubuntu-14-04.</w:t>
      </w:r>
    </w:p>
    <w:p w14:paraId="17EEB7F8" w14:textId="77777777" w:rsidR="00C01FB4" w:rsidRPr="00C01FB4" w:rsidRDefault="00C01FB4" w:rsidP="00C01FB4">
      <w:pPr>
        <w:widowControl w:val="0"/>
        <w:autoSpaceDE w:val="0"/>
        <w:autoSpaceDN w:val="0"/>
        <w:adjustRightInd w:val="0"/>
        <w:ind w:left="640" w:hanging="640"/>
        <w:rPr>
          <w:noProof/>
        </w:rPr>
      </w:pPr>
      <w:r w:rsidRPr="00C01FB4">
        <w:rPr>
          <w:noProof/>
        </w:rPr>
        <w:t>[23]</w:t>
      </w:r>
      <w:r w:rsidRPr="00C01FB4">
        <w:rPr>
          <w:noProof/>
        </w:rPr>
        <w:tab/>
        <w:t>„Git - O nadzoru različic“. [Na spletu]. Dostopno: https://git-scm.com/book/sl/v2/Pri%C4%8Detek-O-nadzoru-razli%C4%8Dic.</w:t>
      </w:r>
    </w:p>
    <w:p w14:paraId="3C146F93" w14:textId="77777777" w:rsidR="00C01FB4" w:rsidRPr="00C01FB4" w:rsidRDefault="00C01FB4" w:rsidP="00C01FB4">
      <w:pPr>
        <w:widowControl w:val="0"/>
        <w:autoSpaceDE w:val="0"/>
        <w:autoSpaceDN w:val="0"/>
        <w:adjustRightInd w:val="0"/>
        <w:ind w:left="640" w:hanging="640"/>
        <w:rPr>
          <w:noProof/>
        </w:rPr>
      </w:pPr>
      <w:r w:rsidRPr="00C01FB4">
        <w:rPr>
          <w:noProof/>
        </w:rPr>
        <w:t>[24]</w:t>
      </w:r>
      <w:r w:rsidRPr="00C01FB4">
        <w:rPr>
          <w:noProof/>
        </w:rPr>
        <w:tab/>
        <w:t>„Git - Kratka zgodovina Git-a“. [Na spletu]. Dostopno: https://git-scm.com/book/sl/v2/Pri%C4%8Detek-Kratka-zgodovina-Git-a.</w:t>
      </w:r>
    </w:p>
    <w:p w14:paraId="77092301" w14:textId="77777777" w:rsidR="00C01FB4" w:rsidRPr="00C01FB4" w:rsidRDefault="00C01FB4" w:rsidP="00C01FB4">
      <w:pPr>
        <w:widowControl w:val="0"/>
        <w:autoSpaceDE w:val="0"/>
        <w:autoSpaceDN w:val="0"/>
        <w:adjustRightInd w:val="0"/>
        <w:ind w:left="640" w:hanging="640"/>
        <w:rPr>
          <w:noProof/>
        </w:rPr>
      </w:pPr>
      <w:r w:rsidRPr="00C01FB4">
        <w:rPr>
          <w:noProof/>
        </w:rPr>
        <w:t>[25]</w:t>
      </w:r>
      <w:r w:rsidRPr="00C01FB4">
        <w:rPr>
          <w:noProof/>
        </w:rPr>
        <w:tab/>
      </w:r>
      <w:r w:rsidRPr="00C01FB4">
        <w:rPr>
          <w:i/>
          <w:iCs/>
          <w:noProof/>
        </w:rPr>
        <w:t>Eclipse Community Survey 2014 results | Ian Skerrett</w:t>
      </w:r>
      <w:r w:rsidRPr="00C01FB4">
        <w:rPr>
          <w:noProof/>
        </w:rPr>
        <w:t>. Ianskerrett.wordpress.com, 2014.</w:t>
      </w:r>
    </w:p>
    <w:p w14:paraId="3490DDF1" w14:textId="77777777" w:rsidR="00C01FB4" w:rsidRPr="00C01FB4" w:rsidRDefault="00C01FB4" w:rsidP="00C01FB4">
      <w:pPr>
        <w:widowControl w:val="0"/>
        <w:autoSpaceDE w:val="0"/>
        <w:autoSpaceDN w:val="0"/>
        <w:adjustRightInd w:val="0"/>
        <w:ind w:left="640" w:hanging="640"/>
        <w:rPr>
          <w:noProof/>
        </w:rPr>
      </w:pPr>
      <w:r w:rsidRPr="00C01FB4">
        <w:rPr>
          <w:noProof/>
        </w:rPr>
        <w:t>[26]</w:t>
      </w:r>
      <w:r w:rsidRPr="00C01FB4">
        <w:rPr>
          <w:noProof/>
        </w:rPr>
        <w:tab/>
      </w:r>
      <w:r w:rsidRPr="00C01FB4">
        <w:rPr>
          <w:i/>
          <w:iCs/>
          <w:noProof/>
        </w:rPr>
        <w:t>Swift Has Reached 1.0</w:t>
      </w:r>
      <w:r w:rsidRPr="00C01FB4">
        <w:rPr>
          <w:noProof/>
        </w:rPr>
        <w:t>. Apple, 2014.</w:t>
      </w:r>
    </w:p>
    <w:p w14:paraId="349F34B4" w14:textId="77777777" w:rsidR="00C01FB4" w:rsidRPr="00C01FB4" w:rsidRDefault="00C01FB4" w:rsidP="00C01FB4">
      <w:pPr>
        <w:widowControl w:val="0"/>
        <w:autoSpaceDE w:val="0"/>
        <w:autoSpaceDN w:val="0"/>
        <w:adjustRightInd w:val="0"/>
        <w:ind w:left="640" w:hanging="640"/>
        <w:rPr>
          <w:noProof/>
        </w:rPr>
      </w:pPr>
      <w:r w:rsidRPr="00C01FB4">
        <w:rPr>
          <w:noProof/>
        </w:rPr>
        <w:t>[27]</w:t>
      </w:r>
      <w:r w:rsidRPr="00C01FB4">
        <w:rPr>
          <w:noProof/>
        </w:rPr>
        <w:tab/>
        <w:t>„Swift.org - About Swift“. [Na spletu]. Dostopno: https://swift.org/about/#swiftorg-and-open-source.</w:t>
      </w:r>
    </w:p>
    <w:p w14:paraId="5AB5A22C" w14:textId="77777777" w:rsidR="00C01FB4" w:rsidRPr="00C01FB4" w:rsidRDefault="00C01FB4" w:rsidP="00C01FB4">
      <w:pPr>
        <w:widowControl w:val="0"/>
        <w:autoSpaceDE w:val="0"/>
        <w:autoSpaceDN w:val="0"/>
        <w:adjustRightInd w:val="0"/>
        <w:ind w:left="640" w:hanging="640"/>
        <w:rPr>
          <w:noProof/>
        </w:rPr>
      </w:pPr>
      <w:r w:rsidRPr="00C01FB4">
        <w:rPr>
          <w:noProof/>
        </w:rPr>
        <w:t>[28]</w:t>
      </w:r>
      <w:r w:rsidRPr="00C01FB4">
        <w:rPr>
          <w:noProof/>
        </w:rPr>
        <w:tab/>
        <w:t>„NSUserDefaults Class Reference“. [Na spletu]. Dostopno: https://developer.apple.com/library/mac/documentation/Cocoa/Reference/Foundation/Classes/NSUserDefaults_Class/.</w:t>
      </w:r>
    </w:p>
    <w:p w14:paraId="051B6873" w14:textId="77777777" w:rsidR="00C01FB4" w:rsidRPr="00C01FB4" w:rsidRDefault="00C01FB4" w:rsidP="00C01FB4">
      <w:pPr>
        <w:widowControl w:val="0"/>
        <w:autoSpaceDE w:val="0"/>
        <w:autoSpaceDN w:val="0"/>
        <w:adjustRightInd w:val="0"/>
        <w:ind w:left="640" w:hanging="640"/>
        <w:rPr>
          <w:noProof/>
        </w:rPr>
      </w:pPr>
      <w:r w:rsidRPr="00C01FB4">
        <w:rPr>
          <w:noProof/>
        </w:rPr>
        <w:t>[29]</w:t>
      </w:r>
      <w:r w:rsidRPr="00C01FB4">
        <w:rPr>
          <w:noProof/>
        </w:rPr>
        <w:tab/>
        <w:t>„RouterBoard.com : hAP ac“, 2016. [Na spletu]. Dostopno: http://routerboard.com/RB962UiGS-5HacT2HnT.</w:t>
      </w:r>
    </w:p>
    <w:p w14:paraId="0782BDED" w14:textId="77777777" w:rsidR="00C01FB4" w:rsidRPr="00C01FB4" w:rsidRDefault="00C01FB4" w:rsidP="00C01FB4">
      <w:pPr>
        <w:widowControl w:val="0"/>
        <w:autoSpaceDE w:val="0"/>
        <w:autoSpaceDN w:val="0"/>
        <w:adjustRightInd w:val="0"/>
        <w:ind w:left="640" w:hanging="640"/>
        <w:rPr>
          <w:noProof/>
        </w:rPr>
      </w:pPr>
      <w:r w:rsidRPr="00C01FB4">
        <w:rPr>
          <w:noProof/>
        </w:rPr>
        <w:t>[30]</w:t>
      </w:r>
      <w:r w:rsidRPr="00C01FB4">
        <w:rPr>
          <w:noProof/>
        </w:rPr>
        <w:tab/>
        <w:t>„How to Port Forward in Mikrotik Router“. [Na spletu]. Dostopno: http://www.icafemenu.com/how-to-port-forward-in-mikrotik-router.htm.</w:t>
      </w:r>
    </w:p>
    <w:p w14:paraId="3DBCDEC7" w14:textId="77777777" w:rsidR="00C01FB4" w:rsidRPr="00C01FB4" w:rsidRDefault="00C01FB4" w:rsidP="00C01FB4">
      <w:pPr>
        <w:widowControl w:val="0"/>
        <w:autoSpaceDE w:val="0"/>
        <w:autoSpaceDN w:val="0"/>
        <w:adjustRightInd w:val="0"/>
        <w:ind w:left="640" w:hanging="640"/>
        <w:rPr>
          <w:noProof/>
        </w:rPr>
      </w:pPr>
      <w:r w:rsidRPr="00C01FB4">
        <w:rPr>
          <w:noProof/>
        </w:rPr>
        <w:t>[31]</w:t>
      </w:r>
      <w:r w:rsidRPr="00C01FB4">
        <w:rPr>
          <w:noProof/>
        </w:rPr>
        <w:tab/>
        <w:t xml:space="preserve">„Diymall Ibeacon Bluetooth Module 4 0 Ble Positioning Sensor Wireless | eBay“. [Na spletu]. Dostopno: </w:t>
      </w:r>
      <w:r w:rsidRPr="00C01FB4">
        <w:rPr>
          <w:noProof/>
        </w:rPr>
        <w:lastRenderedPageBreak/>
        <w:t>http://www.ebay.com/itm/181605556854?_trksid=p2057872.m2749.l2648&amp;ssPageName=STRK%3AMEBIDX%3AIT.</w:t>
      </w:r>
    </w:p>
    <w:p w14:paraId="6EE64927" w14:textId="06861F9A" w:rsidR="003E2601" w:rsidRPr="003E2601" w:rsidRDefault="003E2601" w:rsidP="00C01FB4">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35"/>
      <w:footerReference w:type="default" r:id="rId3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57BABB" w14:textId="77777777" w:rsidR="00B90DE6" w:rsidRDefault="00B90DE6" w:rsidP="00BE546D">
      <w:r>
        <w:separator/>
      </w:r>
    </w:p>
  </w:endnote>
  <w:endnote w:type="continuationSeparator" w:id="0">
    <w:p w14:paraId="04C3856F" w14:textId="77777777" w:rsidR="00B90DE6" w:rsidRDefault="00B90DE6"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391B75" w:rsidRDefault="00391B75"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391B75" w:rsidRDefault="00391B75"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1FB4">
      <w:rPr>
        <w:rStyle w:val="PageNumber"/>
        <w:noProof/>
      </w:rPr>
      <w:t>iv</w:t>
    </w:r>
    <w:r>
      <w:rPr>
        <w:rStyle w:val="PageNumber"/>
      </w:rPr>
      <w:fldChar w:fldCharType="end"/>
    </w:r>
  </w:p>
  <w:p w14:paraId="4814F867" w14:textId="77777777" w:rsidR="00391B75" w:rsidRDefault="00391B75"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1FB4">
      <w:rPr>
        <w:rStyle w:val="PageNumber"/>
        <w:noProof/>
      </w:rPr>
      <w:t>1</w:t>
    </w:r>
    <w:r>
      <w:rPr>
        <w:rStyle w:val="PageNumber"/>
      </w:rPr>
      <w:fldChar w:fldCharType="end"/>
    </w:r>
  </w:p>
  <w:p w14:paraId="19AC99C2" w14:textId="6AE36F63" w:rsidR="00391B75" w:rsidRPr="000867F4" w:rsidRDefault="00391B75"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44CFD">
      <w:rPr>
        <w:rStyle w:val="PageNumber"/>
        <w:noProof/>
      </w:rPr>
      <w:t>16</w:t>
    </w:r>
    <w:r>
      <w:rPr>
        <w:rStyle w:val="PageNumber"/>
      </w:rPr>
      <w:fldChar w:fldCharType="end"/>
    </w:r>
  </w:p>
  <w:p w14:paraId="7972DA6B" w14:textId="77777777" w:rsidR="00391B75" w:rsidRDefault="00391B75"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7C9D3F" w14:textId="77777777" w:rsidR="00B90DE6" w:rsidRDefault="00B90DE6" w:rsidP="00BE546D">
      <w:r>
        <w:separator/>
      </w:r>
    </w:p>
  </w:footnote>
  <w:footnote w:type="continuationSeparator" w:id="0">
    <w:p w14:paraId="3A595193" w14:textId="77777777" w:rsidR="00B90DE6" w:rsidRDefault="00B90DE6"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391B75" w:rsidRPr="00DA3934" w:rsidRDefault="00391B75"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3">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2"/>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C74"/>
    <w:rsid w:val="000459FC"/>
    <w:rsid w:val="000472E9"/>
    <w:rsid w:val="0004754B"/>
    <w:rsid w:val="00055113"/>
    <w:rsid w:val="00056C51"/>
    <w:rsid w:val="0005713A"/>
    <w:rsid w:val="00057E4C"/>
    <w:rsid w:val="000763CE"/>
    <w:rsid w:val="0007705C"/>
    <w:rsid w:val="00081C79"/>
    <w:rsid w:val="00084EBA"/>
    <w:rsid w:val="000867F4"/>
    <w:rsid w:val="00090E1D"/>
    <w:rsid w:val="000927FB"/>
    <w:rsid w:val="00095AF4"/>
    <w:rsid w:val="000962B2"/>
    <w:rsid w:val="000A5497"/>
    <w:rsid w:val="000B0326"/>
    <w:rsid w:val="000B33F4"/>
    <w:rsid w:val="000C5C68"/>
    <w:rsid w:val="000C7827"/>
    <w:rsid w:val="000D0881"/>
    <w:rsid w:val="000D5ACD"/>
    <w:rsid w:val="000E03AB"/>
    <w:rsid w:val="000E049C"/>
    <w:rsid w:val="000F5A5C"/>
    <w:rsid w:val="000F7139"/>
    <w:rsid w:val="0010226F"/>
    <w:rsid w:val="0010286D"/>
    <w:rsid w:val="00102B69"/>
    <w:rsid w:val="001033F2"/>
    <w:rsid w:val="00103B6B"/>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4061E"/>
    <w:rsid w:val="00141D21"/>
    <w:rsid w:val="001437C5"/>
    <w:rsid w:val="00144AB1"/>
    <w:rsid w:val="00145F60"/>
    <w:rsid w:val="00146D43"/>
    <w:rsid w:val="001506DE"/>
    <w:rsid w:val="00152AEB"/>
    <w:rsid w:val="001535DC"/>
    <w:rsid w:val="00154D37"/>
    <w:rsid w:val="001631CC"/>
    <w:rsid w:val="00167925"/>
    <w:rsid w:val="001848AD"/>
    <w:rsid w:val="00185ECF"/>
    <w:rsid w:val="001866C6"/>
    <w:rsid w:val="00193B67"/>
    <w:rsid w:val="001A3959"/>
    <w:rsid w:val="001A4AE2"/>
    <w:rsid w:val="001A4B84"/>
    <w:rsid w:val="001B2322"/>
    <w:rsid w:val="001B26EC"/>
    <w:rsid w:val="001B7BF1"/>
    <w:rsid w:val="001C22DE"/>
    <w:rsid w:val="001D133D"/>
    <w:rsid w:val="001D3DEC"/>
    <w:rsid w:val="001D5871"/>
    <w:rsid w:val="001E0522"/>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7D50"/>
    <w:rsid w:val="00231590"/>
    <w:rsid w:val="002337B7"/>
    <w:rsid w:val="002347DE"/>
    <w:rsid w:val="002368AC"/>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0992"/>
    <w:rsid w:val="002F1BDC"/>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3166D"/>
    <w:rsid w:val="003331D8"/>
    <w:rsid w:val="0033481B"/>
    <w:rsid w:val="00335F41"/>
    <w:rsid w:val="003366EA"/>
    <w:rsid w:val="0033674A"/>
    <w:rsid w:val="003373AA"/>
    <w:rsid w:val="00340A64"/>
    <w:rsid w:val="003412E4"/>
    <w:rsid w:val="00341966"/>
    <w:rsid w:val="00344508"/>
    <w:rsid w:val="00344972"/>
    <w:rsid w:val="00345D36"/>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D12"/>
    <w:rsid w:val="00391B75"/>
    <w:rsid w:val="003A2B5C"/>
    <w:rsid w:val="003B09A1"/>
    <w:rsid w:val="003B0BF3"/>
    <w:rsid w:val="003C3A12"/>
    <w:rsid w:val="003C6832"/>
    <w:rsid w:val="003C7466"/>
    <w:rsid w:val="003D1068"/>
    <w:rsid w:val="003D1EDE"/>
    <w:rsid w:val="003D1FE8"/>
    <w:rsid w:val="003D408A"/>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DAA"/>
    <w:rsid w:val="004237F6"/>
    <w:rsid w:val="00424481"/>
    <w:rsid w:val="004265B7"/>
    <w:rsid w:val="00430330"/>
    <w:rsid w:val="00433EE3"/>
    <w:rsid w:val="00437D0A"/>
    <w:rsid w:val="00441166"/>
    <w:rsid w:val="00442211"/>
    <w:rsid w:val="00447A42"/>
    <w:rsid w:val="0045182F"/>
    <w:rsid w:val="00451B0A"/>
    <w:rsid w:val="004543B8"/>
    <w:rsid w:val="00455F5D"/>
    <w:rsid w:val="004568FF"/>
    <w:rsid w:val="00456E92"/>
    <w:rsid w:val="004608CF"/>
    <w:rsid w:val="00461A61"/>
    <w:rsid w:val="00462EB2"/>
    <w:rsid w:val="0047093B"/>
    <w:rsid w:val="00471339"/>
    <w:rsid w:val="00474441"/>
    <w:rsid w:val="004744B5"/>
    <w:rsid w:val="0047726A"/>
    <w:rsid w:val="004809A3"/>
    <w:rsid w:val="004815A2"/>
    <w:rsid w:val="00484EB2"/>
    <w:rsid w:val="004861E0"/>
    <w:rsid w:val="004873E7"/>
    <w:rsid w:val="0049010B"/>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58B"/>
    <w:rsid w:val="00524FD9"/>
    <w:rsid w:val="00547429"/>
    <w:rsid w:val="005507E6"/>
    <w:rsid w:val="00550AAC"/>
    <w:rsid w:val="00550C19"/>
    <w:rsid w:val="005513EA"/>
    <w:rsid w:val="005539FB"/>
    <w:rsid w:val="00556609"/>
    <w:rsid w:val="0056118B"/>
    <w:rsid w:val="0056175A"/>
    <w:rsid w:val="00562064"/>
    <w:rsid w:val="00563EF4"/>
    <w:rsid w:val="00564F29"/>
    <w:rsid w:val="005749E1"/>
    <w:rsid w:val="005758FA"/>
    <w:rsid w:val="00586808"/>
    <w:rsid w:val="00586D4B"/>
    <w:rsid w:val="00590397"/>
    <w:rsid w:val="00590D16"/>
    <w:rsid w:val="00592B4C"/>
    <w:rsid w:val="00596B3B"/>
    <w:rsid w:val="005976DA"/>
    <w:rsid w:val="00597C0C"/>
    <w:rsid w:val="005A0905"/>
    <w:rsid w:val="005A23EF"/>
    <w:rsid w:val="005A2FB9"/>
    <w:rsid w:val="005A4860"/>
    <w:rsid w:val="005A4B24"/>
    <w:rsid w:val="005B3754"/>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B54"/>
    <w:rsid w:val="00600AA1"/>
    <w:rsid w:val="00600E96"/>
    <w:rsid w:val="006116AC"/>
    <w:rsid w:val="0061184F"/>
    <w:rsid w:val="00612A88"/>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75E07"/>
    <w:rsid w:val="00681B14"/>
    <w:rsid w:val="006838DA"/>
    <w:rsid w:val="006846AB"/>
    <w:rsid w:val="00684F0D"/>
    <w:rsid w:val="00696F9A"/>
    <w:rsid w:val="00697017"/>
    <w:rsid w:val="00697896"/>
    <w:rsid w:val="006A1287"/>
    <w:rsid w:val="006A15AD"/>
    <w:rsid w:val="006A4E2D"/>
    <w:rsid w:val="006B04AD"/>
    <w:rsid w:val="006B04D8"/>
    <w:rsid w:val="006B2E29"/>
    <w:rsid w:val="006C40FE"/>
    <w:rsid w:val="006C5B0F"/>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6402"/>
    <w:rsid w:val="007712BB"/>
    <w:rsid w:val="00771C15"/>
    <w:rsid w:val="0077290F"/>
    <w:rsid w:val="00781BE1"/>
    <w:rsid w:val="0078329B"/>
    <w:rsid w:val="00783B73"/>
    <w:rsid w:val="00786341"/>
    <w:rsid w:val="007867E3"/>
    <w:rsid w:val="00792F80"/>
    <w:rsid w:val="007940C9"/>
    <w:rsid w:val="00796E8C"/>
    <w:rsid w:val="007A71D9"/>
    <w:rsid w:val="007A7978"/>
    <w:rsid w:val="007B3058"/>
    <w:rsid w:val="007B7254"/>
    <w:rsid w:val="007C021C"/>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62DD"/>
    <w:rsid w:val="008404B2"/>
    <w:rsid w:val="00842D2E"/>
    <w:rsid w:val="00843252"/>
    <w:rsid w:val="0084723D"/>
    <w:rsid w:val="00847B35"/>
    <w:rsid w:val="00850A05"/>
    <w:rsid w:val="008534EF"/>
    <w:rsid w:val="0085456F"/>
    <w:rsid w:val="008627F7"/>
    <w:rsid w:val="0086340F"/>
    <w:rsid w:val="00863ED8"/>
    <w:rsid w:val="0087108A"/>
    <w:rsid w:val="00872401"/>
    <w:rsid w:val="00874D3B"/>
    <w:rsid w:val="00877658"/>
    <w:rsid w:val="00881DC0"/>
    <w:rsid w:val="0088243C"/>
    <w:rsid w:val="00884F72"/>
    <w:rsid w:val="00892C2B"/>
    <w:rsid w:val="008974D5"/>
    <w:rsid w:val="008A7449"/>
    <w:rsid w:val="008A79BB"/>
    <w:rsid w:val="008B0544"/>
    <w:rsid w:val="008B7143"/>
    <w:rsid w:val="008C475C"/>
    <w:rsid w:val="008C637E"/>
    <w:rsid w:val="008D096F"/>
    <w:rsid w:val="008D430F"/>
    <w:rsid w:val="008E7A1E"/>
    <w:rsid w:val="008F337A"/>
    <w:rsid w:val="00904D09"/>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F25C8"/>
    <w:rsid w:val="009F2E6B"/>
    <w:rsid w:val="009F58FD"/>
    <w:rsid w:val="009F65B0"/>
    <w:rsid w:val="00A01BCE"/>
    <w:rsid w:val="00A04B3F"/>
    <w:rsid w:val="00A077D7"/>
    <w:rsid w:val="00A10916"/>
    <w:rsid w:val="00A13971"/>
    <w:rsid w:val="00A13AA9"/>
    <w:rsid w:val="00A15003"/>
    <w:rsid w:val="00A2334E"/>
    <w:rsid w:val="00A328BE"/>
    <w:rsid w:val="00A33444"/>
    <w:rsid w:val="00A352CD"/>
    <w:rsid w:val="00A35C20"/>
    <w:rsid w:val="00A40D3B"/>
    <w:rsid w:val="00A44CFD"/>
    <w:rsid w:val="00A52451"/>
    <w:rsid w:val="00A53F0A"/>
    <w:rsid w:val="00A54D0C"/>
    <w:rsid w:val="00A633DC"/>
    <w:rsid w:val="00A64B0E"/>
    <w:rsid w:val="00A66595"/>
    <w:rsid w:val="00A71E88"/>
    <w:rsid w:val="00A74E2E"/>
    <w:rsid w:val="00A75A72"/>
    <w:rsid w:val="00A803F2"/>
    <w:rsid w:val="00A83236"/>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2843"/>
    <w:rsid w:val="00B06683"/>
    <w:rsid w:val="00B07AAA"/>
    <w:rsid w:val="00B11B6E"/>
    <w:rsid w:val="00B127C4"/>
    <w:rsid w:val="00B170A1"/>
    <w:rsid w:val="00B21C57"/>
    <w:rsid w:val="00B22FBF"/>
    <w:rsid w:val="00B236FD"/>
    <w:rsid w:val="00B23907"/>
    <w:rsid w:val="00B25417"/>
    <w:rsid w:val="00B27BFA"/>
    <w:rsid w:val="00B40882"/>
    <w:rsid w:val="00B6063C"/>
    <w:rsid w:val="00B60A52"/>
    <w:rsid w:val="00B60C50"/>
    <w:rsid w:val="00B61171"/>
    <w:rsid w:val="00B63FBF"/>
    <w:rsid w:val="00B64193"/>
    <w:rsid w:val="00B66DC1"/>
    <w:rsid w:val="00B74CFB"/>
    <w:rsid w:val="00B769CC"/>
    <w:rsid w:val="00B820CB"/>
    <w:rsid w:val="00B90DE6"/>
    <w:rsid w:val="00B91004"/>
    <w:rsid w:val="00B9205D"/>
    <w:rsid w:val="00B963AB"/>
    <w:rsid w:val="00B97E65"/>
    <w:rsid w:val="00BA057B"/>
    <w:rsid w:val="00BA14CA"/>
    <w:rsid w:val="00BA6682"/>
    <w:rsid w:val="00BB2355"/>
    <w:rsid w:val="00BB4F24"/>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113D1"/>
    <w:rsid w:val="00C1441E"/>
    <w:rsid w:val="00C15BD9"/>
    <w:rsid w:val="00C20941"/>
    <w:rsid w:val="00C2353D"/>
    <w:rsid w:val="00C25758"/>
    <w:rsid w:val="00C322E3"/>
    <w:rsid w:val="00C464A6"/>
    <w:rsid w:val="00C50D58"/>
    <w:rsid w:val="00C60AB3"/>
    <w:rsid w:val="00C6100A"/>
    <w:rsid w:val="00C61C22"/>
    <w:rsid w:val="00C678E4"/>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490C"/>
    <w:rsid w:val="00CE5D66"/>
    <w:rsid w:val="00CE669E"/>
    <w:rsid w:val="00CE79E6"/>
    <w:rsid w:val="00CF0715"/>
    <w:rsid w:val="00CF0E81"/>
    <w:rsid w:val="00CF247B"/>
    <w:rsid w:val="00CF429D"/>
    <w:rsid w:val="00CF457E"/>
    <w:rsid w:val="00CF4695"/>
    <w:rsid w:val="00CF67A3"/>
    <w:rsid w:val="00D03F7D"/>
    <w:rsid w:val="00D067B4"/>
    <w:rsid w:val="00D07ABF"/>
    <w:rsid w:val="00D10690"/>
    <w:rsid w:val="00D14A70"/>
    <w:rsid w:val="00D16DE5"/>
    <w:rsid w:val="00D247D2"/>
    <w:rsid w:val="00D24C2E"/>
    <w:rsid w:val="00D3162D"/>
    <w:rsid w:val="00D37D8D"/>
    <w:rsid w:val="00D42CEA"/>
    <w:rsid w:val="00D4775E"/>
    <w:rsid w:val="00D50A6B"/>
    <w:rsid w:val="00D52A20"/>
    <w:rsid w:val="00D54849"/>
    <w:rsid w:val="00D55D8D"/>
    <w:rsid w:val="00D56CEB"/>
    <w:rsid w:val="00D65621"/>
    <w:rsid w:val="00D701B3"/>
    <w:rsid w:val="00D724AC"/>
    <w:rsid w:val="00D74214"/>
    <w:rsid w:val="00D74EE2"/>
    <w:rsid w:val="00D74F3B"/>
    <w:rsid w:val="00D75A96"/>
    <w:rsid w:val="00D80A59"/>
    <w:rsid w:val="00D80E91"/>
    <w:rsid w:val="00D83A36"/>
    <w:rsid w:val="00D9320A"/>
    <w:rsid w:val="00D951E2"/>
    <w:rsid w:val="00D95BC4"/>
    <w:rsid w:val="00D96DA2"/>
    <w:rsid w:val="00DA3934"/>
    <w:rsid w:val="00DA5447"/>
    <w:rsid w:val="00DB57CF"/>
    <w:rsid w:val="00DB60B3"/>
    <w:rsid w:val="00DC0AE0"/>
    <w:rsid w:val="00DC109A"/>
    <w:rsid w:val="00DC1F3F"/>
    <w:rsid w:val="00DC3066"/>
    <w:rsid w:val="00DC38A9"/>
    <w:rsid w:val="00DC6C03"/>
    <w:rsid w:val="00DC7CBE"/>
    <w:rsid w:val="00DD0007"/>
    <w:rsid w:val="00DD49D6"/>
    <w:rsid w:val="00DD54F6"/>
    <w:rsid w:val="00DD67E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59A7"/>
    <w:rsid w:val="00E46218"/>
    <w:rsid w:val="00E5154C"/>
    <w:rsid w:val="00E545EA"/>
    <w:rsid w:val="00E5696E"/>
    <w:rsid w:val="00E6250E"/>
    <w:rsid w:val="00E6518F"/>
    <w:rsid w:val="00E665D8"/>
    <w:rsid w:val="00E66EFC"/>
    <w:rsid w:val="00E67F02"/>
    <w:rsid w:val="00E70FFB"/>
    <w:rsid w:val="00E71B4F"/>
    <w:rsid w:val="00E72365"/>
    <w:rsid w:val="00E723DF"/>
    <w:rsid w:val="00E72E20"/>
    <w:rsid w:val="00E83A44"/>
    <w:rsid w:val="00E8577A"/>
    <w:rsid w:val="00E90C91"/>
    <w:rsid w:val="00E927EC"/>
    <w:rsid w:val="00E9598D"/>
    <w:rsid w:val="00EA41F9"/>
    <w:rsid w:val="00EA5050"/>
    <w:rsid w:val="00EA57D5"/>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3D45"/>
    <w:rsid w:val="00F604C9"/>
    <w:rsid w:val="00F648CF"/>
    <w:rsid w:val="00F73272"/>
    <w:rsid w:val="00F7520C"/>
    <w:rsid w:val="00F7576C"/>
    <w:rsid w:val="00F7767C"/>
    <w:rsid w:val="00F82A10"/>
    <w:rsid w:val="00F83B28"/>
    <w:rsid w:val="00F84B17"/>
    <w:rsid w:val="00F87977"/>
    <w:rsid w:val="00F87F78"/>
    <w:rsid w:val="00F90C83"/>
    <w:rsid w:val="00F92CDF"/>
    <w:rsid w:val="00F92E68"/>
    <w:rsid w:val="00F9389A"/>
    <w:rsid w:val="00F94576"/>
    <w:rsid w:val="00F94C90"/>
    <w:rsid w:val="00F94D0D"/>
    <w:rsid w:val="00F97EC1"/>
    <w:rsid w:val="00FA514D"/>
    <w:rsid w:val="00FA7BF7"/>
    <w:rsid w:val="00FB1723"/>
    <w:rsid w:val="00FB2F52"/>
    <w:rsid w:val="00FB4514"/>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microsoft.com/office/2007/relationships/hdphoto" Target="media/hdphoto4.wdp"/><Relationship Id="rId35" Type="http://schemas.openxmlformats.org/officeDocument/2006/relationships/header" Target="header1.xml"/><Relationship Id="rId36" Type="http://schemas.openxmlformats.org/officeDocument/2006/relationships/footer" Target="foot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330D6F6-A4AC-1D41-AB13-4A74781540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17</TotalTime>
  <Pages>35</Pages>
  <Words>10914</Words>
  <Characters>62212</Characters>
  <Application>Microsoft Macintosh Word</Application>
  <DocSecurity>0</DocSecurity>
  <Lines>518</Lines>
  <Paragraphs>145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72981</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5</cp:revision>
  <cp:lastPrinted>2016-04-15T06:22:00Z</cp:lastPrinted>
  <dcterms:created xsi:type="dcterms:W3CDTF">2016-08-17T18:25:00Z</dcterms:created>
  <dcterms:modified xsi:type="dcterms:W3CDTF">2016-08-17T19:04:00Z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
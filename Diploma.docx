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C1DC46" w14:textId="77777777" w:rsidR="00111DEB" w:rsidRPr="00AE3509" w:rsidRDefault="00111DEB" w:rsidP="00111DEB">
      <w:pPr>
        <w:jc w:val="center"/>
        <w:rPr>
          <w:rFonts w:ascii="Arial Narrow" w:hAnsi="Arial Narrow"/>
          <w:lang w:eastAsia="sl-SI"/>
        </w:rPr>
      </w:pPr>
      <w:r w:rsidRPr="00AE3509">
        <w:rPr>
          <w:noProof/>
          <w:lang w:val="en-US"/>
        </w:rPr>
        <w:drawing>
          <wp:anchor distT="0" distB="0" distL="114300" distR="114300" simplePos="0" relativeHeight="251661824" behindDoc="1" locked="0" layoutInCell="1" allowOverlap="1" wp14:anchorId="212C48E4" wp14:editId="6EEBC075">
            <wp:simplePos x="0" y="0"/>
            <wp:positionH relativeFrom="margin">
              <wp:align>right</wp:align>
            </wp:positionH>
            <wp:positionV relativeFrom="margin">
              <wp:align>top</wp:align>
            </wp:positionV>
            <wp:extent cx="1012190" cy="523875"/>
            <wp:effectExtent l="0" t="0" r="3810" b="9525"/>
            <wp:wrapSquare wrapText="bothSides"/>
            <wp:docPr id="22" name="Slika 2" descr="uni-modra-feri-brez-nap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2" descr="uni-modra-feri-brez-napis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12190" cy="523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509">
        <w:rPr>
          <w:rFonts w:ascii="Arial Narrow" w:hAnsi="Arial Narrow"/>
          <w:noProof/>
          <w:lang w:val="en-US"/>
        </w:rPr>
        <w:drawing>
          <wp:anchor distT="0" distB="0" distL="114300" distR="114300" simplePos="0" relativeHeight="251662848" behindDoc="0" locked="0" layoutInCell="1" allowOverlap="1" wp14:anchorId="187C6EEF" wp14:editId="3F8915D0">
            <wp:simplePos x="0" y="0"/>
            <wp:positionH relativeFrom="margin">
              <wp:align>center</wp:align>
            </wp:positionH>
            <wp:positionV relativeFrom="margin">
              <wp:align>top</wp:align>
            </wp:positionV>
            <wp:extent cx="2006600" cy="1092200"/>
            <wp:effectExtent l="0" t="0" r="0" b="0"/>
            <wp:wrapSquare wrapText="bothSides"/>
            <wp:docPr id="23" name="Slika 1" descr="logo-um-fe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 descr="logo-um-fer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06600" cy="1092200"/>
                    </a:xfrm>
                    <a:prstGeom prst="rect">
                      <a:avLst/>
                    </a:prstGeom>
                    <a:noFill/>
                    <a:ln>
                      <a:noFill/>
                    </a:ln>
                  </pic:spPr>
                </pic:pic>
              </a:graphicData>
            </a:graphic>
          </wp:anchor>
        </w:drawing>
      </w:r>
    </w:p>
    <w:p w14:paraId="6E6FAE63" w14:textId="310952FF" w:rsidR="00111DEB" w:rsidRPr="00AE3509" w:rsidRDefault="00111DEB" w:rsidP="00111DEB">
      <w:pPr>
        <w:pStyle w:val="Header"/>
        <w:spacing w:line="360" w:lineRule="auto"/>
        <w:jc w:val="center"/>
        <w:rPr>
          <w:rFonts w:ascii="Calibri" w:hAnsi="Calibri"/>
          <w:color w:val="006A8E"/>
          <w:sz w:val="22"/>
          <w:lang w:val="sl-SI"/>
        </w:rPr>
      </w:pPr>
      <w:r w:rsidRPr="00AE3509">
        <w:rPr>
          <w:rFonts w:ascii="Calibri" w:hAnsi="Calibri"/>
          <w:color w:val="006A8E"/>
          <w:sz w:val="22"/>
          <w:lang w:val="sl-SI"/>
        </w:rPr>
        <w:br/>
      </w:r>
    </w:p>
    <w:p w14:paraId="4D81F3E4" w14:textId="77777777" w:rsidR="00111DEB" w:rsidRPr="00AE3509" w:rsidRDefault="00111DEB" w:rsidP="00111DEB"/>
    <w:p w14:paraId="0D764946" w14:textId="77777777" w:rsidR="00111DEB" w:rsidRPr="00AE3509" w:rsidRDefault="00111DEB" w:rsidP="00111DEB">
      <w:pPr>
        <w:rPr>
          <w:sz w:val="28"/>
          <w:u w:val="single"/>
        </w:rPr>
      </w:pPr>
    </w:p>
    <w:p w14:paraId="3ACEF3EF" w14:textId="77777777" w:rsidR="00111DEB" w:rsidRPr="00AE3509" w:rsidRDefault="00111DEB" w:rsidP="00111DEB">
      <w:pPr>
        <w:pStyle w:val="Subtitle"/>
      </w:pPr>
    </w:p>
    <w:p w14:paraId="3070F962" w14:textId="77777777" w:rsidR="00111DEB" w:rsidRPr="00AE3509" w:rsidRDefault="00111DEB" w:rsidP="00111DEB">
      <w:pPr>
        <w:pStyle w:val="Subtitle"/>
      </w:pPr>
    </w:p>
    <w:p w14:paraId="791BEB1B" w14:textId="77777777" w:rsidR="00111DEB" w:rsidRPr="00AE3509" w:rsidRDefault="00111DEB" w:rsidP="00111DEB">
      <w:pPr>
        <w:pStyle w:val="Subtitle"/>
      </w:pPr>
    </w:p>
    <w:p w14:paraId="65433D17" w14:textId="77777777" w:rsidR="00C50D58" w:rsidRPr="00AE3509" w:rsidRDefault="00C50D58" w:rsidP="00111DEB">
      <w:pPr>
        <w:pStyle w:val="Subtitle"/>
      </w:pPr>
    </w:p>
    <w:p w14:paraId="5F8B8D78" w14:textId="77777777" w:rsidR="00C50D58" w:rsidRPr="00AE3509" w:rsidRDefault="00C50D58" w:rsidP="00111DEB">
      <w:pPr>
        <w:pStyle w:val="Subtitle"/>
      </w:pPr>
    </w:p>
    <w:p w14:paraId="07BF26F0" w14:textId="77777777" w:rsidR="00C50D58" w:rsidRPr="00AE3509" w:rsidRDefault="00C50D58" w:rsidP="00111DEB">
      <w:pPr>
        <w:pStyle w:val="Subtitle"/>
      </w:pPr>
    </w:p>
    <w:p w14:paraId="4B457FB5" w14:textId="77777777" w:rsidR="00C50D58" w:rsidRPr="00AE3509" w:rsidRDefault="00C50D58" w:rsidP="00111DEB">
      <w:pPr>
        <w:pStyle w:val="Subtitle"/>
      </w:pPr>
    </w:p>
    <w:p w14:paraId="1026AE13" w14:textId="77777777" w:rsidR="00C50D58" w:rsidRPr="00AE3509" w:rsidRDefault="00C50D58" w:rsidP="00111DEB">
      <w:pPr>
        <w:pStyle w:val="Subtitle"/>
      </w:pPr>
    </w:p>
    <w:p w14:paraId="3F176817" w14:textId="089881DF" w:rsidR="00111DEB" w:rsidRPr="00AE3509" w:rsidRDefault="00111DEB" w:rsidP="00111DEB">
      <w:pPr>
        <w:pStyle w:val="Subtitle"/>
      </w:pPr>
      <w:r w:rsidRPr="00AE3509">
        <w:t>Nejc Vidrih</w:t>
      </w:r>
    </w:p>
    <w:p w14:paraId="000108CF" w14:textId="77777777" w:rsidR="00111DEB" w:rsidRPr="00AE3509" w:rsidRDefault="00111DEB" w:rsidP="00111DEB"/>
    <w:p w14:paraId="42BBA77E" w14:textId="42494C1E" w:rsidR="00111DEB" w:rsidRPr="00AE3509" w:rsidRDefault="00111DEB" w:rsidP="00111DEB">
      <w:pPr>
        <w:pStyle w:val="Title"/>
      </w:pPr>
      <w:r w:rsidRPr="00AE3509">
        <w:t>ODPRTOKODNE REŠITVE ZA UPRAVLJANJE PAMETNIH HIŠ</w:t>
      </w:r>
    </w:p>
    <w:p w14:paraId="341572C1" w14:textId="77777777" w:rsidR="00111DEB" w:rsidRPr="00AE3509" w:rsidRDefault="00111DEB" w:rsidP="00111DEB"/>
    <w:p w14:paraId="35E01F9E" w14:textId="77777777" w:rsidR="00111DEB" w:rsidRPr="00AE3509" w:rsidRDefault="00111DEB" w:rsidP="00111DEB">
      <w:pPr>
        <w:pStyle w:val="Subtitle"/>
      </w:pPr>
      <w:r w:rsidRPr="00AE3509">
        <w:t>Diplomsko delo</w:t>
      </w:r>
    </w:p>
    <w:p w14:paraId="7229D181" w14:textId="77777777" w:rsidR="00111DEB" w:rsidRPr="00AE3509" w:rsidRDefault="00111DEB" w:rsidP="00111DEB"/>
    <w:p w14:paraId="49572B4A" w14:textId="77777777" w:rsidR="00111DEB" w:rsidRPr="00AE3509" w:rsidRDefault="00111DEB" w:rsidP="00111DEB"/>
    <w:p w14:paraId="30247F3D" w14:textId="77777777" w:rsidR="00111DEB" w:rsidRPr="00AE3509" w:rsidRDefault="00111DEB" w:rsidP="00111DEB"/>
    <w:p w14:paraId="03321A56" w14:textId="77777777" w:rsidR="00111DEB" w:rsidRPr="00AE3509" w:rsidRDefault="00111DEB" w:rsidP="00111DEB"/>
    <w:p w14:paraId="3428FA2F" w14:textId="77777777" w:rsidR="00111DEB" w:rsidRPr="00AE3509" w:rsidRDefault="00111DEB" w:rsidP="00111DEB"/>
    <w:p w14:paraId="2312A59C" w14:textId="77777777" w:rsidR="00111DEB" w:rsidRPr="00AE3509" w:rsidRDefault="00111DEB" w:rsidP="00111DEB"/>
    <w:p w14:paraId="1D68158F" w14:textId="77777777" w:rsidR="00111DEB" w:rsidRPr="00AE3509" w:rsidRDefault="00111DEB" w:rsidP="00111DEB"/>
    <w:p w14:paraId="3D0FD828" w14:textId="77777777" w:rsidR="00111DEB" w:rsidRPr="00AE3509" w:rsidRDefault="00111DEB" w:rsidP="00111DEB">
      <w:pPr>
        <w:pStyle w:val="Subtitle"/>
      </w:pPr>
    </w:p>
    <w:p w14:paraId="10F9F0C5" w14:textId="77777777" w:rsidR="00111DEB" w:rsidRPr="00AE3509" w:rsidRDefault="00111DEB" w:rsidP="00111DEB">
      <w:pPr>
        <w:pStyle w:val="Subtitle"/>
      </w:pPr>
    </w:p>
    <w:p w14:paraId="5F966F2F" w14:textId="77777777" w:rsidR="00111DEB" w:rsidRPr="00AE3509" w:rsidRDefault="00111DEB" w:rsidP="00111DEB">
      <w:pPr>
        <w:pStyle w:val="Subtitle"/>
      </w:pPr>
    </w:p>
    <w:p w14:paraId="29345211" w14:textId="77777777" w:rsidR="00111DEB" w:rsidRPr="00AE3509" w:rsidRDefault="00111DEB" w:rsidP="00111DEB">
      <w:pPr>
        <w:pStyle w:val="Subtitle"/>
      </w:pPr>
    </w:p>
    <w:p w14:paraId="573D108B" w14:textId="77777777" w:rsidR="00111DEB" w:rsidRPr="00AE3509" w:rsidRDefault="00111DEB" w:rsidP="00111DEB">
      <w:pPr>
        <w:pStyle w:val="Subtitle"/>
      </w:pPr>
    </w:p>
    <w:p w14:paraId="5CB09171" w14:textId="77777777" w:rsidR="00111DEB" w:rsidRPr="00AE3509" w:rsidRDefault="00111DEB" w:rsidP="00111DEB">
      <w:pPr>
        <w:pStyle w:val="Subtitle"/>
      </w:pPr>
    </w:p>
    <w:p w14:paraId="7CC879EF" w14:textId="77777777" w:rsidR="00111DEB" w:rsidRPr="00AE3509" w:rsidRDefault="00111DEB" w:rsidP="00111DEB">
      <w:pPr>
        <w:pStyle w:val="Subtitle"/>
      </w:pPr>
    </w:p>
    <w:p w14:paraId="31FAB684" w14:textId="77777777" w:rsidR="00111DEB" w:rsidRPr="00AE3509" w:rsidRDefault="00111DEB" w:rsidP="00111DEB">
      <w:pPr>
        <w:pStyle w:val="Subtitle"/>
      </w:pPr>
    </w:p>
    <w:p w14:paraId="6F369400" w14:textId="77777777" w:rsidR="00111DEB" w:rsidRPr="00AE3509" w:rsidRDefault="00111DEB" w:rsidP="00111DEB">
      <w:pPr>
        <w:pStyle w:val="Subtitle"/>
      </w:pPr>
    </w:p>
    <w:p w14:paraId="05D5A1C1" w14:textId="6AA05B35" w:rsidR="007D33CC" w:rsidRPr="00AE3509" w:rsidRDefault="00111DEB" w:rsidP="00111DEB">
      <w:pPr>
        <w:pStyle w:val="Subtitle"/>
      </w:pPr>
      <w:r w:rsidRPr="00AE3509">
        <w:t>Maribor, september 2016</w:t>
      </w:r>
    </w:p>
    <w:p w14:paraId="24D7F9B7" w14:textId="3DBF76B4" w:rsidR="007D33CC" w:rsidRPr="00AE3509" w:rsidRDefault="007D33CC">
      <w:pPr>
        <w:spacing w:line="240" w:lineRule="auto"/>
        <w:jc w:val="left"/>
        <w:rPr>
          <w:sz w:val="32"/>
        </w:rPr>
      </w:pPr>
    </w:p>
    <w:p w14:paraId="0C93A5D2" w14:textId="77777777" w:rsidR="007D33CC" w:rsidRPr="00AE3509" w:rsidRDefault="007D33CC" w:rsidP="007D33CC"/>
    <w:p w14:paraId="174D0F95" w14:textId="77777777" w:rsidR="007D33CC" w:rsidRPr="00AE3509" w:rsidRDefault="007D33CC" w:rsidP="007D33CC"/>
    <w:p w14:paraId="025B73A4" w14:textId="77777777" w:rsidR="007D33CC" w:rsidRPr="00AE3509" w:rsidRDefault="007D33CC" w:rsidP="007D33CC"/>
    <w:p w14:paraId="09700A03" w14:textId="77777777" w:rsidR="007D33CC" w:rsidRPr="00AE3509" w:rsidRDefault="007D33CC" w:rsidP="007D33CC"/>
    <w:p w14:paraId="2A3CC7BF" w14:textId="77777777" w:rsidR="007D33CC" w:rsidRPr="00AE3509" w:rsidRDefault="007D33CC" w:rsidP="007D33CC"/>
    <w:p w14:paraId="78C7ACC3" w14:textId="77777777" w:rsidR="007D33CC" w:rsidRPr="00AE3509" w:rsidRDefault="007D33CC" w:rsidP="007D33CC"/>
    <w:p w14:paraId="32AECCEC" w14:textId="77777777" w:rsidR="00120F47" w:rsidRPr="00AE3509" w:rsidRDefault="00120F47" w:rsidP="007D33CC"/>
    <w:p w14:paraId="76F84017" w14:textId="77777777" w:rsidR="00120F47" w:rsidRPr="00AE3509" w:rsidRDefault="00120F47" w:rsidP="007D33CC"/>
    <w:p w14:paraId="2CBFA1B3" w14:textId="77777777" w:rsidR="00120F47" w:rsidRPr="00AE3509" w:rsidRDefault="00120F47" w:rsidP="007D33CC"/>
    <w:p w14:paraId="16FF007F" w14:textId="77777777" w:rsidR="00120F47" w:rsidRPr="00AE3509" w:rsidRDefault="00120F47" w:rsidP="007D33CC"/>
    <w:p w14:paraId="1F3BA340" w14:textId="77777777" w:rsidR="007D33CC" w:rsidRPr="00AE3509" w:rsidRDefault="007D33CC" w:rsidP="007D33CC"/>
    <w:p w14:paraId="4DF2876B" w14:textId="77777777" w:rsidR="007D33CC" w:rsidRPr="00AE3509" w:rsidRDefault="007D33CC" w:rsidP="007D33CC">
      <w:pPr>
        <w:jc w:val="center"/>
        <w:rPr>
          <w:sz w:val="28"/>
          <w:szCs w:val="28"/>
        </w:rPr>
      </w:pPr>
    </w:p>
    <w:p w14:paraId="6A96502C" w14:textId="77777777" w:rsidR="00120F47" w:rsidRPr="00AE3509" w:rsidRDefault="00120F47" w:rsidP="00120F47">
      <w:pPr>
        <w:pStyle w:val="Title"/>
      </w:pPr>
      <w:r w:rsidRPr="00AE3509">
        <w:t>ODPRTOKODNE REŠITVE ZA UPRAVLJANJE PAMETNIH HIŠ</w:t>
      </w:r>
    </w:p>
    <w:p w14:paraId="238EA724" w14:textId="77777777" w:rsidR="00120F47" w:rsidRPr="00AE3509" w:rsidRDefault="00120F47" w:rsidP="007D33CC">
      <w:pPr>
        <w:jc w:val="center"/>
        <w:rPr>
          <w:b/>
          <w:sz w:val="28"/>
          <w:szCs w:val="28"/>
        </w:rPr>
      </w:pPr>
    </w:p>
    <w:p w14:paraId="3BB0299B" w14:textId="77777777" w:rsidR="007D33CC" w:rsidRPr="00AE3509" w:rsidRDefault="007D33CC" w:rsidP="007D33CC">
      <w:pPr>
        <w:jc w:val="center"/>
        <w:rPr>
          <w:b/>
          <w:sz w:val="28"/>
          <w:szCs w:val="28"/>
        </w:rPr>
      </w:pPr>
      <w:r w:rsidRPr="00AE3509">
        <w:rPr>
          <w:b/>
          <w:sz w:val="28"/>
          <w:szCs w:val="28"/>
        </w:rPr>
        <w:t>Diplomsko delo</w:t>
      </w:r>
    </w:p>
    <w:p w14:paraId="7038E3B7" w14:textId="77777777" w:rsidR="007D33CC" w:rsidRPr="00AE3509" w:rsidRDefault="007D33CC" w:rsidP="007D33CC"/>
    <w:p w14:paraId="5184DD77" w14:textId="77777777" w:rsidR="007D33CC" w:rsidRPr="00AE3509" w:rsidRDefault="007D33CC" w:rsidP="007D33CC"/>
    <w:p w14:paraId="7130ECFA" w14:textId="77777777" w:rsidR="007D33CC" w:rsidRPr="00AE3509" w:rsidRDefault="007D33CC" w:rsidP="007D33CC"/>
    <w:p w14:paraId="7D002F59" w14:textId="77777777" w:rsidR="007D33CC" w:rsidRPr="00AE3509" w:rsidRDefault="007D33CC" w:rsidP="007D33CC"/>
    <w:p w14:paraId="0B256558" w14:textId="77777777" w:rsidR="007D33CC" w:rsidRPr="00AE3509" w:rsidRDefault="007D33CC" w:rsidP="007D33CC"/>
    <w:p w14:paraId="34AD85C2" w14:textId="77777777" w:rsidR="007D33CC" w:rsidRPr="00AE3509" w:rsidRDefault="007D33CC" w:rsidP="007D33CC"/>
    <w:p w14:paraId="7FF1446E" w14:textId="77777777" w:rsidR="007D33CC" w:rsidRPr="00AE3509" w:rsidRDefault="007D33CC" w:rsidP="007D33CC"/>
    <w:p w14:paraId="65DB31CF" w14:textId="77777777" w:rsidR="007D33CC" w:rsidRPr="00AE3509" w:rsidRDefault="007D33CC" w:rsidP="007D33CC"/>
    <w:tbl>
      <w:tblPr>
        <w:tblW w:w="0" w:type="auto"/>
        <w:tblLook w:val="0000" w:firstRow="0" w:lastRow="0" w:firstColumn="0" w:lastColumn="0" w:noHBand="0" w:noVBand="0"/>
      </w:tblPr>
      <w:tblGrid>
        <w:gridCol w:w="2400"/>
        <w:gridCol w:w="6315"/>
      </w:tblGrid>
      <w:tr w:rsidR="007D33CC" w:rsidRPr="00AE3509" w14:paraId="72894AC5" w14:textId="77777777" w:rsidTr="00AE3509">
        <w:tc>
          <w:tcPr>
            <w:tcW w:w="2400" w:type="dxa"/>
          </w:tcPr>
          <w:p w14:paraId="2512CA29" w14:textId="77777777" w:rsidR="007D33CC" w:rsidRPr="00AE3509" w:rsidRDefault="007D33CC" w:rsidP="00AE3509">
            <w:r w:rsidRPr="00AE3509">
              <w:t xml:space="preserve">Študent(ka): </w:t>
            </w:r>
          </w:p>
        </w:tc>
        <w:tc>
          <w:tcPr>
            <w:tcW w:w="6315" w:type="dxa"/>
          </w:tcPr>
          <w:p w14:paraId="5CE25950" w14:textId="376AD9E2" w:rsidR="007D33CC" w:rsidRPr="00AE3509" w:rsidRDefault="00120F47" w:rsidP="00AE3509">
            <w:r w:rsidRPr="00AE3509">
              <w:t>Nejc Vidrih</w:t>
            </w:r>
            <w:r w:rsidR="007D33CC" w:rsidRPr="00AE3509">
              <w:t xml:space="preserve"> </w:t>
            </w:r>
          </w:p>
        </w:tc>
      </w:tr>
      <w:tr w:rsidR="007D33CC" w:rsidRPr="00AE3509" w14:paraId="72C28718" w14:textId="77777777" w:rsidTr="00AE3509">
        <w:tc>
          <w:tcPr>
            <w:tcW w:w="2400" w:type="dxa"/>
          </w:tcPr>
          <w:p w14:paraId="1806594F" w14:textId="77777777" w:rsidR="007D33CC" w:rsidRPr="00AE3509" w:rsidRDefault="007D33CC" w:rsidP="00AE3509">
            <w:r w:rsidRPr="00AE3509">
              <w:t xml:space="preserve">Študijski program: </w:t>
            </w:r>
          </w:p>
        </w:tc>
        <w:tc>
          <w:tcPr>
            <w:tcW w:w="6315" w:type="dxa"/>
          </w:tcPr>
          <w:p w14:paraId="469CFB59" w14:textId="3E5C1206" w:rsidR="007D33CC" w:rsidRPr="00AE3509" w:rsidRDefault="006C40FE" w:rsidP="00AE3509">
            <w:r>
              <w:t>U</w:t>
            </w:r>
            <w:r w:rsidR="00120F47" w:rsidRPr="00AE3509">
              <w:t>niverzitetni študijski program</w:t>
            </w:r>
          </w:p>
          <w:p w14:paraId="0F636265" w14:textId="1DBEF331" w:rsidR="007D33CC" w:rsidRPr="00AE3509" w:rsidRDefault="00120F47" w:rsidP="00120F47">
            <w:r w:rsidRPr="00AE3509">
              <w:t>Informatika in tehnologije komuniciranja</w:t>
            </w:r>
          </w:p>
        </w:tc>
      </w:tr>
      <w:tr w:rsidR="007D33CC" w:rsidRPr="00AE3509" w14:paraId="6443E27C" w14:textId="77777777" w:rsidTr="00AE3509">
        <w:tc>
          <w:tcPr>
            <w:tcW w:w="2400" w:type="dxa"/>
          </w:tcPr>
          <w:p w14:paraId="2BC58BB9" w14:textId="77777777" w:rsidR="007D33CC" w:rsidRPr="00AE3509" w:rsidRDefault="007D33CC" w:rsidP="00AE3509">
            <w:pPr>
              <w:jc w:val="left"/>
            </w:pPr>
            <w:r w:rsidRPr="00AE3509">
              <w:t xml:space="preserve">Smer:  </w:t>
            </w:r>
          </w:p>
        </w:tc>
        <w:tc>
          <w:tcPr>
            <w:tcW w:w="6315" w:type="dxa"/>
          </w:tcPr>
          <w:p w14:paraId="548DF02D" w14:textId="10ADAD6B" w:rsidR="007D33CC" w:rsidRPr="00AE3509" w:rsidRDefault="00120F47" w:rsidP="00120F47">
            <w:r w:rsidRPr="00AE3509">
              <w:t>Informacijski sistemi</w:t>
            </w:r>
          </w:p>
        </w:tc>
      </w:tr>
      <w:tr w:rsidR="007D33CC" w:rsidRPr="00AE3509" w14:paraId="05179BB6" w14:textId="77777777" w:rsidTr="00AE3509">
        <w:tc>
          <w:tcPr>
            <w:tcW w:w="2400" w:type="dxa"/>
          </w:tcPr>
          <w:p w14:paraId="1B549DB8" w14:textId="71E2A54E" w:rsidR="007D33CC" w:rsidRPr="00AE3509" w:rsidRDefault="007D33CC" w:rsidP="00AE3509">
            <w:r w:rsidRPr="00AE3509">
              <w:t xml:space="preserve">Mentor: </w:t>
            </w:r>
          </w:p>
        </w:tc>
        <w:tc>
          <w:tcPr>
            <w:tcW w:w="6315" w:type="dxa"/>
          </w:tcPr>
          <w:p w14:paraId="18335A30" w14:textId="0110D1F7" w:rsidR="007D33CC" w:rsidRPr="00AE3509" w:rsidRDefault="00120F47" w:rsidP="00120F47">
            <w:r w:rsidRPr="00AE3509">
              <w:t>doc. dr. Domen Verber</w:t>
            </w:r>
          </w:p>
        </w:tc>
      </w:tr>
      <w:tr w:rsidR="007D33CC" w:rsidRPr="00AE3509" w14:paraId="6C13A913" w14:textId="77777777" w:rsidTr="00AE3509">
        <w:tc>
          <w:tcPr>
            <w:tcW w:w="2400" w:type="dxa"/>
          </w:tcPr>
          <w:p w14:paraId="30C7614D" w14:textId="77777777" w:rsidR="007D33CC" w:rsidRPr="00AE3509" w:rsidRDefault="007D33CC" w:rsidP="00AE3509">
            <w:r w:rsidRPr="00AE3509">
              <w:t>Lektor(ica):</w:t>
            </w:r>
          </w:p>
        </w:tc>
        <w:tc>
          <w:tcPr>
            <w:tcW w:w="6315" w:type="dxa"/>
          </w:tcPr>
          <w:p w14:paraId="6BEC8769" w14:textId="77777777" w:rsidR="007D33CC" w:rsidRPr="00AE3509" w:rsidRDefault="007D33CC" w:rsidP="00AE3509">
            <w:r w:rsidRPr="00AE3509">
              <w:t>ime in priimek, naziv</w:t>
            </w:r>
          </w:p>
        </w:tc>
      </w:tr>
      <w:tr w:rsidR="007D33CC" w:rsidRPr="00AE3509" w14:paraId="3D0DB661" w14:textId="77777777" w:rsidTr="00AE3509">
        <w:tc>
          <w:tcPr>
            <w:tcW w:w="2400" w:type="dxa"/>
          </w:tcPr>
          <w:p w14:paraId="494A2754" w14:textId="77777777" w:rsidR="007D33CC" w:rsidRPr="00AE3509" w:rsidRDefault="007D33CC" w:rsidP="00AE3509"/>
          <w:p w14:paraId="3CD38ADF" w14:textId="77777777" w:rsidR="007D33CC" w:rsidRPr="00AE3509" w:rsidRDefault="007D33CC" w:rsidP="00AE3509"/>
        </w:tc>
        <w:tc>
          <w:tcPr>
            <w:tcW w:w="6315" w:type="dxa"/>
          </w:tcPr>
          <w:p w14:paraId="1A83602F" w14:textId="77777777" w:rsidR="007D33CC" w:rsidRPr="00AE3509" w:rsidRDefault="007D33CC" w:rsidP="00AE3509"/>
        </w:tc>
      </w:tr>
    </w:tbl>
    <w:p w14:paraId="6C0E2EB6" w14:textId="77777777" w:rsidR="00437D0A" w:rsidRDefault="00437D0A">
      <w:pPr>
        <w:spacing w:line="240" w:lineRule="auto"/>
        <w:jc w:val="left"/>
        <w:rPr>
          <w:b/>
          <w:sz w:val="32"/>
          <w:szCs w:val="32"/>
        </w:rPr>
        <w:sectPr w:rsidR="00437D0A" w:rsidSect="003F4D08">
          <w:footerReference w:type="even" r:id="rId10"/>
          <w:footerReference w:type="default" r:id="rId11"/>
          <w:footerReference w:type="first" r:id="rId12"/>
          <w:pgSz w:w="11901" w:h="16834" w:code="9"/>
          <w:pgMar w:top="1701" w:right="1418" w:bottom="1701" w:left="1701" w:header="851" w:footer="709" w:gutter="0"/>
          <w:cols w:space="708"/>
          <w:titlePg/>
          <w:docGrid w:linePitch="299"/>
        </w:sectPr>
      </w:pPr>
    </w:p>
    <w:p w14:paraId="5EAD2EF5" w14:textId="7E879932" w:rsidR="002B38D9" w:rsidRPr="00AE3509" w:rsidRDefault="002B38D9" w:rsidP="0047726A">
      <w:pPr>
        <w:rPr>
          <w:b/>
          <w:sz w:val="32"/>
          <w:szCs w:val="32"/>
        </w:rPr>
      </w:pPr>
      <w:r w:rsidRPr="00AE3509">
        <w:rPr>
          <w:b/>
          <w:sz w:val="32"/>
          <w:szCs w:val="32"/>
        </w:rPr>
        <w:lastRenderedPageBreak/>
        <w:t>KAZALO</w:t>
      </w:r>
    </w:p>
    <w:p w14:paraId="55E14DE1" w14:textId="77777777" w:rsidR="00B27BFA" w:rsidRPr="00B27BFA" w:rsidRDefault="002B38D9">
      <w:pPr>
        <w:pStyle w:val="TOC1"/>
        <w:tabs>
          <w:tab w:val="left" w:pos="440"/>
          <w:tab w:val="right" w:leader="dot" w:pos="8772"/>
        </w:tabs>
        <w:rPr>
          <w:rFonts w:ascii="Arial" w:eastAsiaTheme="minorEastAsia" w:hAnsi="Arial"/>
          <w:b w:val="0"/>
          <w:bCs w:val="0"/>
          <w:caps w:val="0"/>
          <w:noProof/>
          <w:lang w:val="en-US"/>
        </w:rPr>
      </w:pPr>
      <w:r w:rsidRPr="00AE3509">
        <w:rPr>
          <w:rStyle w:val="Strong"/>
          <w:rFonts w:ascii="Arial" w:hAnsi="Arial" w:cs="Arial"/>
        </w:rPr>
        <w:fldChar w:fldCharType="begin"/>
      </w:r>
      <w:r w:rsidRPr="00AE3509">
        <w:rPr>
          <w:rStyle w:val="Strong"/>
          <w:rFonts w:ascii="Arial" w:hAnsi="Arial" w:cs="Arial"/>
        </w:rPr>
        <w:instrText xml:space="preserve"> TOC \o "1-4" \u </w:instrText>
      </w:r>
      <w:r w:rsidRPr="00AE3509">
        <w:rPr>
          <w:rStyle w:val="Strong"/>
          <w:rFonts w:ascii="Arial" w:hAnsi="Arial" w:cs="Arial"/>
        </w:rPr>
        <w:fldChar w:fldCharType="separate"/>
      </w:r>
      <w:r w:rsidR="00B27BFA" w:rsidRPr="00B27BFA">
        <w:rPr>
          <w:rFonts w:ascii="Arial" w:hAnsi="Arial"/>
          <w:noProof/>
        </w:rPr>
        <w:t>1</w:t>
      </w:r>
      <w:r w:rsidR="00B27BFA" w:rsidRPr="00B27BFA">
        <w:rPr>
          <w:rFonts w:ascii="Arial" w:eastAsiaTheme="minorEastAsia" w:hAnsi="Arial"/>
          <w:b w:val="0"/>
          <w:bCs w:val="0"/>
          <w:caps w:val="0"/>
          <w:noProof/>
          <w:lang w:val="en-US"/>
        </w:rPr>
        <w:tab/>
      </w:r>
      <w:r w:rsidR="00B27BFA" w:rsidRPr="00B27BFA">
        <w:rPr>
          <w:rFonts w:ascii="Arial" w:hAnsi="Arial"/>
          <w:noProof/>
        </w:rPr>
        <w:t>UVOD</w:t>
      </w:r>
      <w:r w:rsidR="00B27BFA" w:rsidRPr="00B27BFA">
        <w:rPr>
          <w:rFonts w:ascii="Arial" w:hAnsi="Arial"/>
          <w:noProof/>
        </w:rPr>
        <w:tab/>
      </w:r>
      <w:r w:rsidR="00B27BFA" w:rsidRPr="00B27BFA">
        <w:rPr>
          <w:rFonts w:ascii="Arial" w:hAnsi="Arial"/>
          <w:noProof/>
        </w:rPr>
        <w:fldChar w:fldCharType="begin"/>
      </w:r>
      <w:r w:rsidR="00B27BFA" w:rsidRPr="00B27BFA">
        <w:rPr>
          <w:rFonts w:ascii="Arial" w:hAnsi="Arial"/>
          <w:noProof/>
        </w:rPr>
        <w:instrText xml:space="preserve"> PAGEREF _Toc458964024 \h </w:instrText>
      </w:r>
      <w:r w:rsidR="00B27BFA" w:rsidRPr="00B27BFA">
        <w:rPr>
          <w:rFonts w:ascii="Arial" w:hAnsi="Arial"/>
          <w:noProof/>
        </w:rPr>
      </w:r>
      <w:r w:rsidR="00B27BFA" w:rsidRPr="00B27BFA">
        <w:rPr>
          <w:rFonts w:ascii="Arial" w:hAnsi="Arial"/>
          <w:noProof/>
        </w:rPr>
        <w:fldChar w:fldCharType="separate"/>
      </w:r>
      <w:r w:rsidR="00B27BFA" w:rsidRPr="00B27BFA">
        <w:rPr>
          <w:rFonts w:ascii="Arial" w:hAnsi="Arial"/>
          <w:noProof/>
        </w:rPr>
        <w:t>1</w:t>
      </w:r>
      <w:r w:rsidR="00B27BFA" w:rsidRPr="00B27BFA">
        <w:rPr>
          <w:rFonts w:ascii="Arial" w:hAnsi="Arial"/>
          <w:noProof/>
        </w:rPr>
        <w:fldChar w:fldCharType="end"/>
      </w:r>
    </w:p>
    <w:p w14:paraId="3F758748" w14:textId="77777777" w:rsidR="00B27BFA" w:rsidRPr="00B27BFA" w:rsidRDefault="00B27BFA">
      <w:pPr>
        <w:pStyle w:val="TOC1"/>
        <w:tabs>
          <w:tab w:val="left" w:pos="440"/>
          <w:tab w:val="right" w:leader="dot" w:pos="8772"/>
        </w:tabs>
        <w:rPr>
          <w:rFonts w:ascii="Arial" w:eastAsiaTheme="minorEastAsia" w:hAnsi="Arial"/>
          <w:b w:val="0"/>
          <w:bCs w:val="0"/>
          <w:caps w:val="0"/>
          <w:noProof/>
          <w:lang w:val="en-US"/>
        </w:rPr>
      </w:pPr>
      <w:r w:rsidRPr="00B27BFA">
        <w:rPr>
          <w:rFonts w:ascii="Arial" w:hAnsi="Arial"/>
          <w:noProof/>
        </w:rPr>
        <w:t>2</w:t>
      </w:r>
      <w:r w:rsidRPr="00B27BFA">
        <w:rPr>
          <w:rFonts w:ascii="Arial" w:eastAsiaTheme="minorEastAsia" w:hAnsi="Arial"/>
          <w:b w:val="0"/>
          <w:bCs w:val="0"/>
          <w:caps w:val="0"/>
          <w:noProof/>
          <w:lang w:val="en-US"/>
        </w:rPr>
        <w:tab/>
      </w:r>
      <w:r w:rsidRPr="00B27BFA">
        <w:rPr>
          <w:rFonts w:ascii="Arial" w:hAnsi="Arial"/>
          <w:noProof/>
        </w:rPr>
        <w:t>Pametna hiša</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_Toc458964025 \h </w:instrText>
      </w:r>
      <w:r w:rsidRPr="00B27BFA">
        <w:rPr>
          <w:rFonts w:ascii="Arial" w:hAnsi="Arial"/>
          <w:noProof/>
        </w:rPr>
      </w:r>
      <w:r w:rsidRPr="00B27BFA">
        <w:rPr>
          <w:rFonts w:ascii="Arial" w:hAnsi="Arial"/>
          <w:noProof/>
        </w:rPr>
        <w:fldChar w:fldCharType="separate"/>
      </w:r>
      <w:r w:rsidRPr="00B27BFA">
        <w:rPr>
          <w:rFonts w:ascii="Arial" w:hAnsi="Arial"/>
          <w:noProof/>
        </w:rPr>
        <w:t>2</w:t>
      </w:r>
      <w:r w:rsidRPr="00B27BFA">
        <w:rPr>
          <w:rFonts w:ascii="Arial" w:hAnsi="Arial"/>
          <w:noProof/>
        </w:rPr>
        <w:fldChar w:fldCharType="end"/>
      </w:r>
    </w:p>
    <w:p w14:paraId="1AD3A721" w14:textId="77777777" w:rsidR="00B27BFA" w:rsidRPr="00B27BFA" w:rsidRDefault="00B27BFA">
      <w:pPr>
        <w:pStyle w:val="TOC2"/>
        <w:tabs>
          <w:tab w:val="left" w:pos="660"/>
          <w:tab w:val="right" w:leader="dot" w:pos="8772"/>
        </w:tabs>
        <w:rPr>
          <w:rFonts w:ascii="Arial" w:eastAsiaTheme="minorEastAsia" w:hAnsi="Arial"/>
          <w:b w:val="0"/>
          <w:bCs w:val="0"/>
          <w:noProof/>
          <w:sz w:val="24"/>
          <w:szCs w:val="24"/>
          <w:lang w:val="en-US"/>
        </w:rPr>
      </w:pPr>
      <w:r w:rsidRPr="00B27BFA">
        <w:rPr>
          <w:rFonts w:ascii="Arial" w:hAnsi="Arial"/>
          <w:noProof/>
        </w:rPr>
        <w:t>2.1</w:t>
      </w:r>
      <w:r w:rsidRPr="00B27BFA">
        <w:rPr>
          <w:rFonts w:ascii="Arial" w:eastAsiaTheme="minorEastAsia" w:hAnsi="Arial"/>
          <w:b w:val="0"/>
          <w:bCs w:val="0"/>
          <w:noProof/>
          <w:sz w:val="24"/>
          <w:szCs w:val="24"/>
          <w:lang w:val="en-US"/>
        </w:rPr>
        <w:tab/>
      </w:r>
      <w:r w:rsidRPr="00B27BFA">
        <w:rPr>
          <w:rFonts w:ascii="Arial" w:hAnsi="Arial"/>
          <w:noProof/>
        </w:rPr>
        <w:t>IoT</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_Toc458964026 \h </w:instrText>
      </w:r>
      <w:r w:rsidRPr="00B27BFA">
        <w:rPr>
          <w:rFonts w:ascii="Arial" w:hAnsi="Arial"/>
          <w:noProof/>
        </w:rPr>
      </w:r>
      <w:r w:rsidRPr="00B27BFA">
        <w:rPr>
          <w:rFonts w:ascii="Arial" w:hAnsi="Arial"/>
          <w:noProof/>
        </w:rPr>
        <w:fldChar w:fldCharType="separate"/>
      </w:r>
      <w:r w:rsidRPr="00B27BFA">
        <w:rPr>
          <w:rFonts w:ascii="Arial" w:hAnsi="Arial"/>
          <w:noProof/>
        </w:rPr>
        <w:t>3</w:t>
      </w:r>
      <w:r w:rsidRPr="00B27BFA">
        <w:rPr>
          <w:rFonts w:ascii="Arial" w:hAnsi="Arial"/>
          <w:noProof/>
        </w:rPr>
        <w:fldChar w:fldCharType="end"/>
      </w:r>
    </w:p>
    <w:p w14:paraId="44BF6BE3" w14:textId="77777777" w:rsidR="00B27BFA" w:rsidRPr="00B27BFA" w:rsidRDefault="00B27BFA">
      <w:pPr>
        <w:pStyle w:val="TOC2"/>
        <w:tabs>
          <w:tab w:val="left" w:pos="660"/>
          <w:tab w:val="right" w:leader="dot" w:pos="8772"/>
        </w:tabs>
        <w:rPr>
          <w:rFonts w:ascii="Arial" w:eastAsiaTheme="minorEastAsia" w:hAnsi="Arial"/>
          <w:b w:val="0"/>
          <w:bCs w:val="0"/>
          <w:noProof/>
          <w:sz w:val="24"/>
          <w:szCs w:val="24"/>
          <w:lang w:val="en-US"/>
        </w:rPr>
      </w:pPr>
      <w:r w:rsidRPr="00B27BFA">
        <w:rPr>
          <w:rFonts w:ascii="Arial" w:hAnsi="Arial"/>
          <w:noProof/>
        </w:rPr>
        <w:t>2.2</w:t>
      </w:r>
      <w:r w:rsidRPr="00B27BFA">
        <w:rPr>
          <w:rFonts w:ascii="Arial" w:eastAsiaTheme="minorEastAsia" w:hAnsi="Arial"/>
          <w:b w:val="0"/>
          <w:bCs w:val="0"/>
          <w:noProof/>
          <w:sz w:val="24"/>
          <w:szCs w:val="24"/>
          <w:lang w:val="en-US"/>
        </w:rPr>
        <w:tab/>
      </w:r>
      <w:r w:rsidRPr="00B27BFA">
        <w:rPr>
          <w:rFonts w:ascii="Arial" w:hAnsi="Arial"/>
          <w:noProof/>
        </w:rPr>
        <w:t>IoT arhitektura</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_Toc458964027 \h </w:instrText>
      </w:r>
      <w:r w:rsidRPr="00B27BFA">
        <w:rPr>
          <w:rFonts w:ascii="Arial" w:hAnsi="Arial"/>
          <w:noProof/>
        </w:rPr>
      </w:r>
      <w:r w:rsidRPr="00B27BFA">
        <w:rPr>
          <w:rFonts w:ascii="Arial" w:hAnsi="Arial"/>
          <w:noProof/>
        </w:rPr>
        <w:fldChar w:fldCharType="separate"/>
      </w:r>
      <w:r w:rsidRPr="00B27BFA">
        <w:rPr>
          <w:rFonts w:ascii="Arial" w:hAnsi="Arial"/>
          <w:noProof/>
        </w:rPr>
        <w:t>4</w:t>
      </w:r>
      <w:r w:rsidRPr="00B27BFA">
        <w:rPr>
          <w:rFonts w:ascii="Arial" w:hAnsi="Arial"/>
          <w:noProof/>
        </w:rPr>
        <w:fldChar w:fldCharType="end"/>
      </w:r>
    </w:p>
    <w:p w14:paraId="7E9AC791" w14:textId="77777777" w:rsidR="00B27BFA" w:rsidRPr="00B27BFA" w:rsidRDefault="00B27BFA">
      <w:pPr>
        <w:pStyle w:val="TOC2"/>
        <w:tabs>
          <w:tab w:val="left" w:pos="660"/>
          <w:tab w:val="right" w:leader="dot" w:pos="8772"/>
        </w:tabs>
        <w:rPr>
          <w:rFonts w:ascii="Arial" w:eastAsiaTheme="minorEastAsia" w:hAnsi="Arial"/>
          <w:b w:val="0"/>
          <w:bCs w:val="0"/>
          <w:noProof/>
          <w:sz w:val="24"/>
          <w:szCs w:val="24"/>
          <w:lang w:val="en-US"/>
        </w:rPr>
      </w:pPr>
      <w:r w:rsidRPr="00B27BFA">
        <w:rPr>
          <w:rFonts w:ascii="Arial" w:hAnsi="Arial"/>
          <w:noProof/>
        </w:rPr>
        <w:t>2.3</w:t>
      </w:r>
      <w:r w:rsidRPr="00B27BFA">
        <w:rPr>
          <w:rFonts w:ascii="Arial" w:eastAsiaTheme="minorEastAsia" w:hAnsi="Arial"/>
          <w:b w:val="0"/>
          <w:bCs w:val="0"/>
          <w:noProof/>
          <w:sz w:val="24"/>
          <w:szCs w:val="24"/>
          <w:lang w:val="en-US"/>
        </w:rPr>
        <w:tab/>
      </w:r>
      <w:r w:rsidRPr="00B27BFA">
        <w:rPr>
          <w:rFonts w:ascii="Arial" w:hAnsi="Arial"/>
          <w:noProof/>
        </w:rPr>
        <w:t>Komunikacijski protokoli IoT naprav</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_Toc458964028 \h </w:instrText>
      </w:r>
      <w:r w:rsidRPr="00B27BFA">
        <w:rPr>
          <w:rFonts w:ascii="Arial" w:hAnsi="Arial"/>
          <w:noProof/>
        </w:rPr>
      </w:r>
      <w:r w:rsidRPr="00B27BFA">
        <w:rPr>
          <w:rFonts w:ascii="Arial" w:hAnsi="Arial"/>
          <w:noProof/>
        </w:rPr>
        <w:fldChar w:fldCharType="separate"/>
      </w:r>
      <w:r w:rsidRPr="00B27BFA">
        <w:rPr>
          <w:rFonts w:ascii="Arial" w:hAnsi="Arial"/>
          <w:noProof/>
        </w:rPr>
        <w:t>6</w:t>
      </w:r>
      <w:r w:rsidRPr="00B27BFA">
        <w:rPr>
          <w:rFonts w:ascii="Arial" w:hAnsi="Arial"/>
          <w:noProof/>
        </w:rPr>
        <w:fldChar w:fldCharType="end"/>
      </w:r>
    </w:p>
    <w:p w14:paraId="12E6F94B"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t>2.3.1</w:t>
      </w:r>
      <w:r w:rsidRPr="00B27BFA">
        <w:rPr>
          <w:rFonts w:ascii="Arial" w:eastAsiaTheme="minorEastAsia" w:hAnsi="Arial"/>
          <w:noProof/>
          <w:sz w:val="24"/>
          <w:szCs w:val="24"/>
          <w:lang w:val="en-US"/>
        </w:rPr>
        <w:tab/>
      </w:r>
      <w:r w:rsidRPr="00B27BFA">
        <w:rPr>
          <w:rFonts w:ascii="Arial" w:hAnsi="Arial"/>
          <w:noProof/>
        </w:rPr>
        <w:t>IP</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_Toc458964029 \h </w:instrText>
      </w:r>
      <w:r w:rsidRPr="00B27BFA">
        <w:rPr>
          <w:rFonts w:ascii="Arial" w:hAnsi="Arial"/>
          <w:noProof/>
        </w:rPr>
      </w:r>
      <w:r w:rsidRPr="00B27BFA">
        <w:rPr>
          <w:rFonts w:ascii="Arial" w:hAnsi="Arial"/>
          <w:noProof/>
        </w:rPr>
        <w:fldChar w:fldCharType="separate"/>
      </w:r>
      <w:r w:rsidRPr="00B27BFA">
        <w:rPr>
          <w:rFonts w:ascii="Arial" w:hAnsi="Arial"/>
          <w:noProof/>
        </w:rPr>
        <w:t>6</w:t>
      </w:r>
      <w:r w:rsidRPr="00B27BFA">
        <w:rPr>
          <w:rFonts w:ascii="Arial" w:hAnsi="Arial"/>
          <w:noProof/>
        </w:rPr>
        <w:fldChar w:fldCharType="end"/>
      </w:r>
    </w:p>
    <w:p w14:paraId="41F67036"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t>2.3.2</w:t>
      </w:r>
      <w:r w:rsidRPr="00B27BFA">
        <w:rPr>
          <w:rFonts w:ascii="Arial" w:eastAsiaTheme="minorEastAsia" w:hAnsi="Arial"/>
          <w:noProof/>
          <w:sz w:val="24"/>
          <w:szCs w:val="24"/>
          <w:lang w:val="en-US"/>
        </w:rPr>
        <w:tab/>
      </w:r>
      <w:r w:rsidRPr="00B27BFA">
        <w:rPr>
          <w:rFonts w:ascii="Arial" w:hAnsi="Arial"/>
          <w:noProof/>
        </w:rPr>
        <w:t>Bluetooth in iBeacon</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_Toc458964030 \h </w:instrText>
      </w:r>
      <w:r w:rsidRPr="00B27BFA">
        <w:rPr>
          <w:rFonts w:ascii="Arial" w:hAnsi="Arial"/>
          <w:noProof/>
        </w:rPr>
      </w:r>
      <w:r w:rsidRPr="00B27BFA">
        <w:rPr>
          <w:rFonts w:ascii="Arial" w:hAnsi="Arial"/>
          <w:noProof/>
        </w:rPr>
        <w:fldChar w:fldCharType="separate"/>
      </w:r>
      <w:r w:rsidRPr="00B27BFA">
        <w:rPr>
          <w:rFonts w:ascii="Arial" w:hAnsi="Arial"/>
          <w:noProof/>
        </w:rPr>
        <w:t>6</w:t>
      </w:r>
      <w:r w:rsidRPr="00B27BFA">
        <w:rPr>
          <w:rFonts w:ascii="Arial" w:hAnsi="Arial"/>
          <w:noProof/>
        </w:rPr>
        <w:fldChar w:fldCharType="end"/>
      </w:r>
    </w:p>
    <w:p w14:paraId="263BA9C6"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t>2.3.3</w:t>
      </w:r>
      <w:r w:rsidRPr="00B27BFA">
        <w:rPr>
          <w:rFonts w:ascii="Arial" w:eastAsiaTheme="minorEastAsia" w:hAnsi="Arial"/>
          <w:noProof/>
          <w:sz w:val="24"/>
          <w:szCs w:val="24"/>
          <w:lang w:val="en-US"/>
        </w:rPr>
        <w:tab/>
      </w:r>
      <w:r w:rsidRPr="00B27BFA">
        <w:rPr>
          <w:rFonts w:ascii="Arial" w:hAnsi="Arial"/>
          <w:noProof/>
        </w:rPr>
        <w:t>RFID</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_Toc458964031 \h </w:instrText>
      </w:r>
      <w:r w:rsidRPr="00B27BFA">
        <w:rPr>
          <w:rFonts w:ascii="Arial" w:hAnsi="Arial"/>
          <w:noProof/>
        </w:rPr>
      </w:r>
      <w:r w:rsidRPr="00B27BFA">
        <w:rPr>
          <w:rFonts w:ascii="Arial" w:hAnsi="Arial"/>
          <w:noProof/>
        </w:rPr>
        <w:fldChar w:fldCharType="separate"/>
      </w:r>
      <w:r w:rsidRPr="00B27BFA">
        <w:rPr>
          <w:rFonts w:ascii="Arial" w:hAnsi="Arial"/>
          <w:noProof/>
        </w:rPr>
        <w:t>7</w:t>
      </w:r>
      <w:r w:rsidRPr="00B27BFA">
        <w:rPr>
          <w:rFonts w:ascii="Arial" w:hAnsi="Arial"/>
          <w:noProof/>
        </w:rPr>
        <w:fldChar w:fldCharType="end"/>
      </w:r>
    </w:p>
    <w:p w14:paraId="59ECE8D2"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t>2.3.4</w:t>
      </w:r>
      <w:r w:rsidRPr="00B27BFA">
        <w:rPr>
          <w:rFonts w:ascii="Arial" w:eastAsiaTheme="minorEastAsia" w:hAnsi="Arial"/>
          <w:noProof/>
          <w:sz w:val="24"/>
          <w:szCs w:val="24"/>
          <w:lang w:val="en-US"/>
        </w:rPr>
        <w:tab/>
      </w:r>
      <w:r w:rsidRPr="00B27BFA">
        <w:rPr>
          <w:rFonts w:ascii="Arial" w:hAnsi="Arial"/>
          <w:noProof/>
        </w:rPr>
        <w:t>ZigBee TODO</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_Toc458964032 \h </w:instrText>
      </w:r>
      <w:r w:rsidRPr="00B27BFA">
        <w:rPr>
          <w:rFonts w:ascii="Arial" w:hAnsi="Arial"/>
          <w:noProof/>
        </w:rPr>
      </w:r>
      <w:r w:rsidRPr="00B27BFA">
        <w:rPr>
          <w:rFonts w:ascii="Arial" w:hAnsi="Arial"/>
          <w:noProof/>
        </w:rPr>
        <w:fldChar w:fldCharType="separate"/>
      </w:r>
      <w:r w:rsidRPr="00B27BFA">
        <w:rPr>
          <w:rFonts w:ascii="Arial" w:hAnsi="Arial"/>
          <w:noProof/>
        </w:rPr>
        <w:t>7</w:t>
      </w:r>
      <w:r w:rsidRPr="00B27BFA">
        <w:rPr>
          <w:rFonts w:ascii="Arial" w:hAnsi="Arial"/>
          <w:noProof/>
        </w:rPr>
        <w:fldChar w:fldCharType="end"/>
      </w:r>
    </w:p>
    <w:p w14:paraId="70AC9C99"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t>2.3.5</w:t>
      </w:r>
      <w:r w:rsidRPr="00B27BFA">
        <w:rPr>
          <w:rFonts w:ascii="Arial" w:eastAsiaTheme="minorEastAsia" w:hAnsi="Arial"/>
          <w:noProof/>
          <w:sz w:val="24"/>
          <w:szCs w:val="24"/>
          <w:lang w:val="en-US"/>
        </w:rPr>
        <w:tab/>
      </w:r>
      <w:r w:rsidRPr="00B27BFA">
        <w:rPr>
          <w:rFonts w:ascii="Arial" w:hAnsi="Arial"/>
          <w:noProof/>
        </w:rPr>
        <w:t>Z-wave TODO</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_Toc458964033 \h </w:instrText>
      </w:r>
      <w:r w:rsidRPr="00B27BFA">
        <w:rPr>
          <w:rFonts w:ascii="Arial" w:hAnsi="Arial"/>
          <w:noProof/>
        </w:rPr>
      </w:r>
      <w:r w:rsidRPr="00B27BFA">
        <w:rPr>
          <w:rFonts w:ascii="Arial" w:hAnsi="Arial"/>
          <w:noProof/>
        </w:rPr>
        <w:fldChar w:fldCharType="separate"/>
      </w:r>
      <w:r w:rsidRPr="00B27BFA">
        <w:rPr>
          <w:rFonts w:ascii="Arial" w:hAnsi="Arial"/>
          <w:noProof/>
        </w:rPr>
        <w:t>7</w:t>
      </w:r>
      <w:r w:rsidRPr="00B27BFA">
        <w:rPr>
          <w:rFonts w:ascii="Arial" w:hAnsi="Arial"/>
          <w:noProof/>
        </w:rPr>
        <w:fldChar w:fldCharType="end"/>
      </w:r>
    </w:p>
    <w:p w14:paraId="29009165"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t>2.3.6</w:t>
      </w:r>
      <w:r w:rsidRPr="00B27BFA">
        <w:rPr>
          <w:rFonts w:ascii="Arial" w:eastAsiaTheme="minorEastAsia" w:hAnsi="Arial"/>
          <w:noProof/>
          <w:sz w:val="24"/>
          <w:szCs w:val="24"/>
          <w:lang w:val="en-US"/>
        </w:rPr>
        <w:tab/>
      </w:r>
      <w:r w:rsidRPr="00B27BFA">
        <w:rPr>
          <w:rFonts w:ascii="Arial" w:hAnsi="Arial"/>
          <w:noProof/>
        </w:rPr>
        <w:t>Ostali TODO</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_Toc458964034 \h </w:instrText>
      </w:r>
      <w:r w:rsidRPr="00B27BFA">
        <w:rPr>
          <w:rFonts w:ascii="Arial" w:hAnsi="Arial"/>
          <w:noProof/>
        </w:rPr>
      </w:r>
      <w:r w:rsidRPr="00B27BFA">
        <w:rPr>
          <w:rFonts w:ascii="Arial" w:hAnsi="Arial"/>
          <w:noProof/>
        </w:rPr>
        <w:fldChar w:fldCharType="separate"/>
      </w:r>
      <w:r w:rsidRPr="00B27BFA">
        <w:rPr>
          <w:rFonts w:ascii="Arial" w:hAnsi="Arial"/>
          <w:noProof/>
        </w:rPr>
        <w:t>7</w:t>
      </w:r>
      <w:r w:rsidRPr="00B27BFA">
        <w:rPr>
          <w:rFonts w:ascii="Arial" w:hAnsi="Arial"/>
          <w:noProof/>
        </w:rPr>
        <w:fldChar w:fldCharType="end"/>
      </w:r>
    </w:p>
    <w:p w14:paraId="15D69441" w14:textId="77777777" w:rsidR="00B27BFA" w:rsidRPr="00B27BFA" w:rsidRDefault="00B27BFA">
      <w:pPr>
        <w:pStyle w:val="TOC2"/>
        <w:tabs>
          <w:tab w:val="left" w:pos="660"/>
          <w:tab w:val="right" w:leader="dot" w:pos="8772"/>
        </w:tabs>
        <w:rPr>
          <w:rFonts w:ascii="Arial" w:eastAsiaTheme="minorEastAsia" w:hAnsi="Arial"/>
          <w:b w:val="0"/>
          <w:bCs w:val="0"/>
          <w:noProof/>
          <w:sz w:val="24"/>
          <w:szCs w:val="24"/>
          <w:lang w:val="en-US"/>
        </w:rPr>
      </w:pPr>
      <w:r w:rsidRPr="00B27BFA">
        <w:rPr>
          <w:rFonts w:ascii="Arial" w:hAnsi="Arial"/>
          <w:noProof/>
        </w:rPr>
        <w:t>2.4</w:t>
      </w:r>
      <w:r w:rsidRPr="00B27BFA">
        <w:rPr>
          <w:rFonts w:ascii="Arial" w:eastAsiaTheme="minorEastAsia" w:hAnsi="Arial"/>
          <w:b w:val="0"/>
          <w:bCs w:val="0"/>
          <w:noProof/>
          <w:sz w:val="24"/>
          <w:szCs w:val="24"/>
          <w:lang w:val="en-US"/>
        </w:rPr>
        <w:tab/>
      </w:r>
      <w:r w:rsidRPr="00B27BFA">
        <w:rPr>
          <w:rFonts w:ascii="Arial" w:hAnsi="Arial"/>
          <w:noProof/>
        </w:rPr>
        <w:t>Obstoječe rešitve</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_Toc458964035 \h </w:instrText>
      </w:r>
      <w:r w:rsidRPr="00B27BFA">
        <w:rPr>
          <w:rFonts w:ascii="Arial" w:hAnsi="Arial"/>
          <w:noProof/>
        </w:rPr>
      </w:r>
      <w:r w:rsidRPr="00B27BFA">
        <w:rPr>
          <w:rFonts w:ascii="Arial" w:hAnsi="Arial"/>
          <w:noProof/>
        </w:rPr>
        <w:fldChar w:fldCharType="separate"/>
      </w:r>
      <w:r w:rsidRPr="00B27BFA">
        <w:rPr>
          <w:rFonts w:ascii="Arial" w:hAnsi="Arial"/>
          <w:noProof/>
        </w:rPr>
        <w:t>8</w:t>
      </w:r>
      <w:r w:rsidRPr="00B27BFA">
        <w:rPr>
          <w:rFonts w:ascii="Arial" w:hAnsi="Arial"/>
          <w:noProof/>
        </w:rPr>
        <w:fldChar w:fldCharType="end"/>
      </w:r>
    </w:p>
    <w:p w14:paraId="64023CCE" w14:textId="77777777" w:rsidR="00B27BFA" w:rsidRPr="00B27BFA" w:rsidRDefault="00B27BFA">
      <w:pPr>
        <w:pStyle w:val="TOC2"/>
        <w:tabs>
          <w:tab w:val="left" w:pos="660"/>
          <w:tab w:val="right" w:leader="dot" w:pos="8772"/>
        </w:tabs>
        <w:rPr>
          <w:rFonts w:ascii="Arial" w:eastAsiaTheme="minorEastAsia" w:hAnsi="Arial"/>
          <w:b w:val="0"/>
          <w:bCs w:val="0"/>
          <w:noProof/>
          <w:sz w:val="24"/>
          <w:szCs w:val="24"/>
          <w:lang w:val="en-US"/>
        </w:rPr>
      </w:pPr>
      <w:r w:rsidRPr="00B27BFA">
        <w:rPr>
          <w:rFonts w:ascii="Arial" w:hAnsi="Arial"/>
          <w:noProof/>
        </w:rPr>
        <w:t>2.5</w:t>
      </w:r>
      <w:r w:rsidRPr="00B27BFA">
        <w:rPr>
          <w:rFonts w:ascii="Arial" w:eastAsiaTheme="minorEastAsia" w:hAnsi="Arial"/>
          <w:b w:val="0"/>
          <w:bCs w:val="0"/>
          <w:noProof/>
          <w:sz w:val="24"/>
          <w:szCs w:val="24"/>
          <w:lang w:val="en-US"/>
        </w:rPr>
        <w:tab/>
      </w:r>
      <w:r w:rsidRPr="00B27BFA">
        <w:rPr>
          <w:rFonts w:ascii="Arial" w:hAnsi="Arial"/>
          <w:noProof/>
        </w:rPr>
        <w:t>Pametna mesta</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_Toc458964036 \h </w:instrText>
      </w:r>
      <w:r w:rsidRPr="00B27BFA">
        <w:rPr>
          <w:rFonts w:ascii="Arial" w:hAnsi="Arial"/>
          <w:noProof/>
        </w:rPr>
      </w:r>
      <w:r w:rsidRPr="00B27BFA">
        <w:rPr>
          <w:rFonts w:ascii="Arial" w:hAnsi="Arial"/>
          <w:noProof/>
        </w:rPr>
        <w:fldChar w:fldCharType="separate"/>
      </w:r>
      <w:r w:rsidRPr="00B27BFA">
        <w:rPr>
          <w:rFonts w:ascii="Arial" w:hAnsi="Arial"/>
          <w:noProof/>
        </w:rPr>
        <w:t>10</w:t>
      </w:r>
      <w:r w:rsidRPr="00B27BFA">
        <w:rPr>
          <w:rFonts w:ascii="Arial" w:hAnsi="Arial"/>
          <w:noProof/>
        </w:rPr>
        <w:fldChar w:fldCharType="end"/>
      </w:r>
    </w:p>
    <w:p w14:paraId="44E397B5"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t>2.5.1</w:t>
      </w:r>
      <w:r w:rsidRPr="00B27BFA">
        <w:rPr>
          <w:rFonts w:ascii="Arial" w:eastAsiaTheme="minorEastAsia" w:hAnsi="Arial"/>
          <w:noProof/>
          <w:sz w:val="24"/>
          <w:szCs w:val="24"/>
          <w:lang w:val="en-US"/>
        </w:rPr>
        <w:tab/>
      </w:r>
      <w:r w:rsidRPr="00B27BFA">
        <w:rPr>
          <w:rFonts w:ascii="Arial" w:hAnsi="Arial"/>
          <w:noProof/>
        </w:rPr>
        <w:t>Upravljanje prometa</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_Toc458964037 \h </w:instrText>
      </w:r>
      <w:r w:rsidRPr="00B27BFA">
        <w:rPr>
          <w:rFonts w:ascii="Arial" w:hAnsi="Arial"/>
          <w:noProof/>
        </w:rPr>
      </w:r>
      <w:r w:rsidRPr="00B27BFA">
        <w:rPr>
          <w:rFonts w:ascii="Arial" w:hAnsi="Arial"/>
          <w:noProof/>
        </w:rPr>
        <w:fldChar w:fldCharType="separate"/>
      </w:r>
      <w:r w:rsidRPr="00B27BFA">
        <w:rPr>
          <w:rFonts w:ascii="Arial" w:hAnsi="Arial"/>
          <w:noProof/>
        </w:rPr>
        <w:t>10</w:t>
      </w:r>
      <w:r w:rsidRPr="00B27BFA">
        <w:rPr>
          <w:rFonts w:ascii="Arial" w:hAnsi="Arial"/>
          <w:noProof/>
        </w:rPr>
        <w:fldChar w:fldCharType="end"/>
      </w:r>
    </w:p>
    <w:p w14:paraId="6A3FD1AB"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t>2.5.2</w:t>
      </w:r>
      <w:r w:rsidRPr="00B27BFA">
        <w:rPr>
          <w:rFonts w:ascii="Arial" w:eastAsiaTheme="minorEastAsia" w:hAnsi="Arial"/>
          <w:noProof/>
          <w:sz w:val="24"/>
          <w:szCs w:val="24"/>
          <w:lang w:val="en-US"/>
        </w:rPr>
        <w:tab/>
      </w:r>
      <w:r w:rsidRPr="00B27BFA">
        <w:rPr>
          <w:rFonts w:ascii="Arial" w:hAnsi="Arial"/>
          <w:noProof/>
        </w:rPr>
        <w:t>Upravljanje energetske učinkovitosti stavb in pametnih energetskih omrežij</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_Toc458964038 \h </w:instrText>
      </w:r>
      <w:r w:rsidRPr="00B27BFA">
        <w:rPr>
          <w:rFonts w:ascii="Arial" w:hAnsi="Arial"/>
          <w:noProof/>
        </w:rPr>
      </w:r>
      <w:r w:rsidRPr="00B27BFA">
        <w:rPr>
          <w:rFonts w:ascii="Arial" w:hAnsi="Arial"/>
          <w:noProof/>
        </w:rPr>
        <w:fldChar w:fldCharType="separate"/>
      </w:r>
      <w:r w:rsidRPr="00B27BFA">
        <w:rPr>
          <w:rFonts w:ascii="Arial" w:hAnsi="Arial"/>
          <w:noProof/>
        </w:rPr>
        <w:t>11</w:t>
      </w:r>
      <w:r w:rsidRPr="00B27BFA">
        <w:rPr>
          <w:rFonts w:ascii="Arial" w:hAnsi="Arial"/>
          <w:noProof/>
        </w:rPr>
        <w:fldChar w:fldCharType="end"/>
      </w:r>
    </w:p>
    <w:p w14:paraId="2D5B81F0"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t>2.5.3</w:t>
      </w:r>
      <w:r w:rsidRPr="00B27BFA">
        <w:rPr>
          <w:rFonts w:ascii="Arial" w:eastAsiaTheme="minorEastAsia" w:hAnsi="Arial"/>
          <w:noProof/>
          <w:sz w:val="24"/>
          <w:szCs w:val="24"/>
          <w:lang w:val="en-US"/>
        </w:rPr>
        <w:tab/>
      </w:r>
      <w:r w:rsidRPr="00B27BFA">
        <w:rPr>
          <w:rFonts w:ascii="Arial" w:hAnsi="Arial"/>
          <w:noProof/>
        </w:rPr>
        <w:t>Upravljanje razsvetljave</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_Toc458964039 \h </w:instrText>
      </w:r>
      <w:r w:rsidRPr="00B27BFA">
        <w:rPr>
          <w:rFonts w:ascii="Arial" w:hAnsi="Arial"/>
          <w:noProof/>
        </w:rPr>
      </w:r>
      <w:r w:rsidRPr="00B27BFA">
        <w:rPr>
          <w:rFonts w:ascii="Arial" w:hAnsi="Arial"/>
          <w:noProof/>
        </w:rPr>
        <w:fldChar w:fldCharType="separate"/>
      </w:r>
      <w:r w:rsidRPr="00B27BFA">
        <w:rPr>
          <w:rFonts w:ascii="Arial" w:hAnsi="Arial"/>
          <w:noProof/>
        </w:rPr>
        <w:t>11</w:t>
      </w:r>
      <w:r w:rsidRPr="00B27BFA">
        <w:rPr>
          <w:rFonts w:ascii="Arial" w:hAnsi="Arial"/>
          <w:noProof/>
        </w:rPr>
        <w:fldChar w:fldCharType="end"/>
      </w:r>
    </w:p>
    <w:p w14:paraId="2A948E7C" w14:textId="77777777" w:rsidR="00B27BFA" w:rsidRPr="00B27BFA" w:rsidRDefault="00B27BFA">
      <w:pPr>
        <w:pStyle w:val="TOC1"/>
        <w:tabs>
          <w:tab w:val="left" w:pos="440"/>
          <w:tab w:val="right" w:leader="dot" w:pos="8772"/>
        </w:tabs>
        <w:rPr>
          <w:rFonts w:ascii="Arial" w:eastAsiaTheme="minorEastAsia" w:hAnsi="Arial"/>
          <w:b w:val="0"/>
          <w:bCs w:val="0"/>
          <w:caps w:val="0"/>
          <w:noProof/>
          <w:lang w:val="en-US"/>
        </w:rPr>
      </w:pPr>
      <w:r w:rsidRPr="00B27BFA">
        <w:rPr>
          <w:rFonts w:ascii="Arial" w:hAnsi="Arial"/>
          <w:noProof/>
        </w:rPr>
        <w:t>3</w:t>
      </w:r>
      <w:r w:rsidRPr="00B27BFA">
        <w:rPr>
          <w:rFonts w:ascii="Arial" w:eastAsiaTheme="minorEastAsia" w:hAnsi="Arial"/>
          <w:b w:val="0"/>
          <w:bCs w:val="0"/>
          <w:caps w:val="0"/>
          <w:noProof/>
          <w:lang w:val="en-US"/>
        </w:rPr>
        <w:tab/>
      </w:r>
      <w:r w:rsidRPr="00B27BFA">
        <w:rPr>
          <w:rFonts w:ascii="Arial" w:hAnsi="Arial"/>
          <w:noProof/>
        </w:rPr>
        <w:t>Odprta koda</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_Toc458964040 \h </w:instrText>
      </w:r>
      <w:r w:rsidRPr="00B27BFA">
        <w:rPr>
          <w:rFonts w:ascii="Arial" w:hAnsi="Arial"/>
          <w:noProof/>
        </w:rPr>
      </w:r>
      <w:r w:rsidRPr="00B27BFA">
        <w:rPr>
          <w:rFonts w:ascii="Arial" w:hAnsi="Arial"/>
          <w:noProof/>
        </w:rPr>
        <w:fldChar w:fldCharType="separate"/>
      </w:r>
      <w:r w:rsidRPr="00B27BFA">
        <w:rPr>
          <w:rFonts w:ascii="Arial" w:hAnsi="Arial"/>
          <w:noProof/>
        </w:rPr>
        <w:t>11</w:t>
      </w:r>
      <w:r w:rsidRPr="00B27BFA">
        <w:rPr>
          <w:rFonts w:ascii="Arial" w:hAnsi="Arial"/>
          <w:noProof/>
        </w:rPr>
        <w:fldChar w:fldCharType="end"/>
      </w:r>
    </w:p>
    <w:p w14:paraId="202AEAAA" w14:textId="77777777" w:rsidR="00B27BFA" w:rsidRPr="00B27BFA" w:rsidRDefault="00B27BFA">
      <w:pPr>
        <w:pStyle w:val="TOC1"/>
        <w:tabs>
          <w:tab w:val="left" w:pos="440"/>
          <w:tab w:val="right" w:leader="dot" w:pos="8772"/>
        </w:tabs>
        <w:rPr>
          <w:rFonts w:ascii="Arial" w:eastAsiaTheme="minorEastAsia" w:hAnsi="Arial"/>
          <w:b w:val="0"/>
          <w:bCs w:val="0"/>
          <w:caps w:val="0"/>
          <w:noProof/>
          <w:lang w:val="en-US"/>
        </w:rPr>
      </w:pPr>
      <w:r w:rsidRPr="00B27BFA">
        <w:rPr>
          <w:rFonts w:ascii="Arial" w:hAnsi="Arial"/>
          <w:noProof/>
        </w:rPr>
        <w:t>4</w:t>
      </w:r>
      <w:r w:rsidRPr="00B27BFA">
        <w:rPr>
          <w:rFonts w:ascii="Arial" w:eastAsiaTheme="minorEastAsia" w:hAnsi="Arial"/>
          <w:b w:val="0"/>
          <w:bCs w:val="0"/>
          <w:caps w:val="0"/>
          <w:noProof/>
          <w:lang w:val="en-US"/>
        </w:rPr>
        <w:tab/>
      </w:r>
      <w:r w:rsidRPr="00B27BFA">
        <w:rPr>
          <w:rFonts w:ascii="Arial" w:hAnsi="Arial"/>
          <w:noProof/>
        </w:rPr>
        <w:t>Razvoj lastne rešitve</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_Toc458964041 \h </w:instrText>
      </w:r>
      <w:r w:rsidRPr="00B27BFA">
        <w:rPr>
          <w:rFonts w:ascii="Arial" w:hAnsi="Arial"/>
          <w:noProof/>
        </w:rPr>
      </w:r>
      <w:r w:rsidRPr="00B27BFA">
        <w:rPr>
          <w:rFonts w:ascii="Arial" w:hAnsi="Arial"/>
          <w:noProof/>
        </w:rPr>
        <w:fldChar w:fldCharType="separate"/>
      </w:r>
      <w:r w:rsidRPr="00B27BFA">
        <w:rPr>
          <w:rFonts w:ascii="Arial" w:hAnsi="Arial"/>
          <w:noProof/>
        </w:rPr>
        <w:t>12</w:t>
      </w:r>
      <w:r w:rsidRPr="00B27BFA">
        <w:rPr>
          <w:rFonts w:ascii="Arial" w:hAnsi="Arial"/>
          <w:noProof/>
        </w:rPr>
        <w:fldChar w:fldCharType="end"/>
      </w:r>
    </w:p>
    <w:p w14:paraId="29793767" w14:textId="77777777" w:rsidR="00B27BFA" w:rsidRPr="00B27BFA" w:rsidRDefault="00B27BFA">
      <w:pPr>
        <w:pStyle w:val="TOC2"/>
        <w:tabs>
          <w:tab w:val="left" w:pos="660"/>
          <w:tab w:val="right" w:leader="dot" w:pos="8772"/>
        </w:tabs>
        <w:rPr>
          <w:rFonts w:ascii="Arial" w:eastAsiaTheme="minorEastAsia" w:hAnsi="Arial"/>
          <w:b w:val="0"/>
          <w:bCs w:val="0"/>
          <w:noProof/>
          <w:sz w:val="24"/>
          <w:szCs w:val="24"/>
          <w:lang w:val="en-US"/>
        </w:rPr>
      </w:pPr>
      <w:r w:rsidRPr="00B27BFA">
        <w:rPr>
          <w:rFonts w:ascii="Arial" w:hAnsi="Arial"/>
          <w:noProof/>
        </w:rPr>
        <w:t>4.1</w:t>
      </w:r>
      <w:r w:rsidRPr="00B27BFA">
        <w:rPr>
          <w:rFonts w:ascii="Arial" w:eastAsiaTheme="minorEastAsia" w:hAnsi="Arial"/>
          <w:b w:val="0"/>
          <w:bCs w:val="0"/>
          <w:noProof/>
          <w:sz w:val="24"/>
          <w:szCs w:val="24"/>
          <w:lang w:val="en-US"/>
        </w:rPr>
        <w:tab/>
      </w:r>
      <w:r w:rsidRPr="00B27BFA">
        <w:rPr>
          <w:rFonts w:ascii="Arial" w:hAnsi="Arial"/>
          <w:noProof/>
        </w:rPr>
        <w:t>Strojna oprema</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_Toc458964042 \h </w:instrText>
      </w:r>
      <w:r w:rsidRPr="00B27BFA">
        <w:rPr>
          <w:rFonts w:ascii="Arial" w:hAnsi="Arial"/>
          <w:noProof/>
        </w:rPr>
      </w:r>
      <w:r w:rsidRPr="00B27BFA">
        <w:rPr>
          <w:rFonts w:ascii="Arial" w:hAnsi="Arial"/>
          <w:noProof/>
        </w:rPr>
        <w:fldChar w:fldCharType="separate"/>
      </w:r>
      <w:r w:rsidRPr="00B27BFA">
        <w:rPr>
          <w:rFonts w:ascii="Arial" w:hAnsi="Arial"/>
          <w:noProof/>
        </w:rPr>
        <w:t>13</w:t>
      </w:r>
      <w:r w:rsidRPr="00B27BFA">
        <w:rPr>
          <w:rFonts w:ascii="Arial" w:hAnsi="Arial"/>
          <w:noProof/>
        </w:rPr>
        <w:fldChar w:fldCharType="end"/>
      </w:r>
    </w:p>
    <w:p w14:paraId="2A4F3460"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t>4.1.1</w:t>
      </w:r>
      <w:r w:rsidRPr="00B27BFA">
        <w:rPr>
          <w:rFonts w:ascii="Arial" w:eastAsiaTheme="minorEastAsia" w:hAnsi="Arial"/>
          <w:noProof/>
          <w:sz w:val="24"/>
          <w:szCs w:val="24"/>
          <w:lang w:val="en-US"/>
        </w:rPr>
        <w:tab/>
      </w:r>
      <w:r w:rsidRPr="00B27BFA">
        <w:rPr>
          <w:rFonts w:ascii="Arial" w:hAnsi="Arial"/>
          <w:noProof/>
        </w:rPr>
        <w:t>Raspberry Pi</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_Toc458964043 \h </w:instrText>
      </w:r>
      <w:r w:rsidRPr="00B27BFA">
        <w:rPr>
          <w:rFonts w:ascii="Arial" w:hAnsi="Arial"/>
          <w:noProof/>
        </w:rPr>
      </w:r>
      <w:r w:rsidRPr="00B27BFA">
        <w:rPr>
          <w:rFonts w:ascii="Arial" w:hAnsi="Arial"/>
          <w:noProof/>
        </w:rPr>
        <w:fldChar w:fldCharType="separate"/>
      </w:r>
      <w:r w:rsidRPr="00B27BFA">
        <w:rPr>
          <w:rFonts w:ascii="Arial" w:hAnsi="Arial"/>
          <w:noProof/>
        </w:rPr>
        <w:t>13</w:t>
      </w:r>
      <w:r w:rsidRPr="00B27BFA">
        <w:rPr>
          <w:rFonts w:ascii="Arial" w:hAnsi="Arial"/>
          <w:noProof/>
        </w:rPr>
        <w:fldChar w:fldCharType="end"/>
      </w:r>
    </w:p>
    <w:p w14:paraId="3B990511"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t>4.1.2</w:t>
      </w:r>
      <w:r w:rsidRPr="00B27BFA">
        <w:rPr>
          <w:rFonts w:ascii="Arial" w:eastAsiaTheme="minorEastAsia" w:hAnsi="Arial"/>
          <w:noProof/>
          <w:sz w:val="24"/>
          <w:szCs w:val="24"/>
          <w:lang w:val="en-US"/>
        </w:rPr>
        <w:tab/>
      </w:r>
      <w:r w:rsidRPr="00B27BFA">
        <w:rPr>
          <w:rFonts w:ascii="Arial" w:hAnsi="Arial"/>
          <w:noProof/>
        </w:rPr>
        <w:t>Senzorji</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_Toc458964044 \h </w:instrText>
      </w:r>
      <w:r w:rsidRPr="00B27BFA">
        <w:rPr>
          <w:rFonts w:ascii="Arial" w:hAnsi="Arial"/>
          <w:noProof/>
        </w:rPr>
      </w:r>
      <w:r w:rsidRPr="00B27BFA">
        <w:rPr>
          <w:rFonts w:ascii="Arial" w:hAnsi="Arial"/>
          <w:noProof/>
        </w:rPr>
        <w:fldChar w:fldCharType="separate"/>
      </w:r>
      <w:r w:rsidRPr="00B27BFA">
        <w:rPr>
          <w:rFonts w:ascii="Arial" w:hAnsi="Arial"/>
          <w:noProof/>
        </w:rPr>
        <w:t>14</w:t>
      </w:r>
      <w:r w:rsidRPr="00B27BFA">
        <w:rPr>
          <w:rFonts w:ascii="Arial" w:hAnsi="Arial"/>
          <w:noProof/>
        </w:rPr>
        <w:fldChar w:fldCharType="end"/>
      </w:r>
    </w:p>
    <w:p w14:paraId="78642DDF"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t>4.1.3</w:t>
      </w:r>
      <w:r w:rsidRPr="00B27BFA">
        <w:rPr>
          <w:rFonts w:ascii="Arial" w:eastAsiaTheme="minorEastAsia" w:hAnsi="Arial"/>
          <w:noProof/>
          <w:sz w:val="24"/>
          <w:szCs w:val="24"/>
          <w:lang w:val="en-US"/>
        </w:rPr>
        <w:tab/>
      </w:r>
      <w:r w:rsidRPr="00B27BFA">
        <w:rPr>
          <w:rFonts w:ascii="Arial" w:hAnsi="Arial"/>
          <w:noProof/>
        </w:rPr>
        <w:t>Aktuatorji</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_Toc458964045 \h </w:instrText>
      </w:r>
      <w:r w:rsidRPr="00B27BFA">
        <w:rPr>
          <w:rFonts w:ascii="Arial" w:hAnsi="Arial"/>
          <w:noProof/>
        </w:rPr>
      </w:r>
      <w:r w:rsidRPr="00B27BFA">
        <w:rPr>
          <w:rFonts w:ascii="Arial" w:hAnsi="Arial"/>
          <w:noProof/>
        </w:rPr>
        <w:fldChar w:fldCharType="separate"/>
      </w:r>
      <w:r w:rsidRPr="00B27BFA">
        <w:rPr>
          <w:rFonts w:ascii="Arial" w:hAnsi="Arial"/>
          <w:noProof/>
        </w:rPr>
        <w:t>14</w:t>
      </w:r>
      <w:r w:rsidRPr="00B27BFA">
        <w:rPr>
          <w:rFonts w:ascii="Arial" w:hAnsi="Arial"/>
          <w:noProof/>
        </w:rPr>
        <w:fldChar w:fldCharType="end"/>
      </w:r>
    </w:p>
    <w:p w14:paraId="3640B5E7"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t>4.1.4</w:t>
      </w:r>
      <w:r w:rsidRPr="00B27BFA">
        <w:rPr>
          <w:rFonts w:ascii="Arial" w:eastAsiaTheme="minorEastAsia" w:hAnsi="Arial"/>
          <w:noProof/>
          <w:sz w:val="24"/>
          <w:szCs w:val="24"/>
          <w:lang w:val="en-US"/>
        </w:rPr>
        <w:tab/>
      </w:r>
      <w:r w:rsidRPr="00B27BFA">
        <w:rPr>
          <w:rFonts w:ascii="Arial" w:hAnsi="Arial"/>
          <w:noProof/>
        </w:rPr>
        <w:t>Sestavljanje</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_Toc458964046 \h </w:instrText>
      </w:r>
      <w:r w:rsidRPr="00B27BFA">
        <w:rPr>
          <w:rFonts w:ascii="Arial" w:hAnsi="Arial"/>
          <w:noProof/>
        </w:rPr>
      </w:r>
      <w:r w:rsidRPr="00B27BFA">
        <w:rPr>
          <w:rFonts w:ascii="Arial" w:hAnsi="Arial"/>
          <w:noProof/>
        </w:rPr>
        <w:fldChar w:fldCharType="separate"/>
      </w:r>
      <w:r w:rsidRPr="00B27BFA">
        <w:rPr>
          <w:rFonts w:ascii="Arial" w:hAnsi="Arial"/>
          <w:noProof/>
        </w:rPr>
        <w:t>15</w:t>
      </w:r>
      <w:r w:rsidRPr="00B27BFA">
        <w:rPr>
          <w:rFonts w:ascii="Arial" w:hAnsi="Arial"/>
          <w:noProof/>
        </w:rPr>
        <w:fldChar w:fldCharType="end"/>
      </w:r>
    </w:p>
    <w:p w14:paraId="6B8F3C5A" w14:textId="77777777" w:rsidR="00B27BFA" w:rsidRPr="00B27BFA" w:rsidRDefault="00B27BFA">
      <w:pPr>
        <w:pStyle w:val="TOC2"/>
        <w:tabs>
          <w:tab w:val="left" w:pos="660"/>
          <w:tab w:val="right" w:leader="dot" w:pos="8772"/>
        </w:tabs>
        <w:rPr>
          <w:rFonts w:ascii="Arial" w:eastAsiaTheme="minorEastAsia" w:hAnsi="Arial"/>
          <w:b w:val="0"/>
          <w:bCs w:val="0"/>
          <w:noProof/>
          <w:sz w:val="24"/>
          <w:szCs w:val="24"/>
          <w:lang w:val="en-US"/>
        </w:rPr>
      </w:pPr>
      <w:r w:rsidRPr="00B27BFA">
        <w:rPr>
          <w:rFonts w:ascii="Arial" w:hAnsi="Arial"/>
          <w:noProof/>
        </w:rPr>
        <w:t>4.2</w:t>
      </w:r>
      <w:r w:rsidRPr="00B27BFA">
        <w:rPr>
          <w:rFonts w:ascii="Arial" w:eastAsiaTheme="minorEastAsia" w:hAnsi="Arial"/>
          <w:b w:val="0"/>
          <w:bCs w:val="0"/>
          <w:noProof/>
          <w:sz w:val="24"/>
          <w:szCs w:val="24"/>
          <w:lang w:val="en-US"/>
        </w:rPr>
        <w:tab/>
      </w:r>
      <w:r w:rsidRPr="00B27BFA">
        <w:rPr>
          <w:rFonts w:ascii="Arial" w:hAnsi="Arial"/>
          <w:noProof/>
        </w:rPr>
        <w:t>Programska oprema na strani strežnika</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_Toc458964047 \h </w:instrText>
      </w:r>
      <w:r w:rsidRPr="00B27BFA">
        <w:rPr>
          <w:rFonts w:ascii="Arial" w:hAnsi="Arial"/>
          <w:noProof/>
        </w:rPr>
      </w:r>
      <w:r w:rsidRPr="00B27BFA">
        <w:rPr>
          <w:rFonts w:ascii="Arial" w:hAnsi="Arial"/>
          <w:noProof/>
        </w:rPr>
        <w:fldChar w:fldCharType="separate"/>
      </w:r>
      <w:r w:rsidRPr="00B27BFA">
        <w:rPr>
          <w:rFonts w:ascii="Arial" w:hAnsi="Arial"/>
          <w:noProof/>
        </w:rPr>
        <w:t>17</w:t>
      </w:r>
      <w:r w:rsidRPr="00B27BFA">
        <w:rPr>
          <w:rFonts w:ascii="Arial" w:hAnsi="Arial"/>
          <w:noProof/>
        </w:rPr>
        <w:fldChar w:fldCharType="end"/>
      </w:r>
    </w:p>
    <w:p w14:paraId="710B35F0" w14:textId="77777777" w:rsidR="00B27BFA" w:rsidRPr="00B27BFA" w:rsidRDefault="00B27BFA">
      <w:pPr>
        <w:pStyle w:val="TOC2"/>
        <w:tabs>
          <w:tab w:val="left" w:pos="660"/>
          <w:tab w:val="right" w:leader="dot" w:pos="8772"/>
        </w:tabs>
        <w:rPr>
          <w:rFonts w:ascii="Arial" w:eastAsiaTheme="minorEastAsia" w:hAnsi="Arial"/>
          <w:b w:val="0"/>
          <w:bCs w:val="0"/>
          <w:noProof/>
          <w:sz w:val="24"/>
          <w:szCs w:val="24"/>
          <w:lang w:val="en-US"/>
        </w:rPr>
      </w:pPr>
      <w:r w:rsidRPr="00B27BFA">
        <w:rPr>
          <w:rFonts w:ascii="Arial" w:hAnsi="Arial"/>
          <w:noProof/>
        </w:rPr>
        <w:t>4.3</w:t>
      </w:r>
      <w:r w:rsidRPr="00B27BFA">
        <w:rPr>
          <w:rFonts w:ascii="Arial" w:eastAsiaTheme="minorEastAsia" w:hAnsi="Arial"/>
          <w:b w:val="0"/>
          <w:bCs w:val="0"/>
          <w:noProof/>
          <w:sz w:val="24"/>
          <w:szCs w:val="24"/>
          <w:lang w:val="en-US"/>
        </w:rPr>
        <w:tab/>
      </w:r>
      <w:r w:rsidRPr="00B27BFA">
        <w:rPr>
          <w:rFonts w:ascii="Arial" w:hAnsi="Arial"/>
          <w:noProof/>
        </w:rPr>
        <w:t>Razvoj iOS aplikacije</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_Toc458964048 \h </w:instrText>
      </w:r>
      <w:r w:rsidRPr="00B27BFA">
        <w:rPr>
          <w:rFonts w:ascii="Arial" w:hAnsi="Arial"/>
          <w:noProof/>
        </w:rPr>
      </w:r>
      <w:r w:rsidRPr="00B27BFA">
        <w:rPr>
          <w:rFonts w:ascii="Arial" w:hAnsi="Arial"/>
          <w:noProof/>
        </w:rPr>
        <w:fldChar w:fldCharType="separate"/>
      </w:r>
      <w:r w:rsidRPr="00B27BFA">
        <w:rPr>
          <w:rFonts w:ascii="Arial" w:hAnsi="Arial"/>
          <w:noProof/>
        </w:rPr>
        <w:t>18</w:t>
      </w:r>
      <w:r w:rsidRPr="00B27BFA">
        <w:rPr>
          <w:rFonts w:ascii="Arial" w:hAnsi="Arial"/>
          <w:noProof/>
        </w:rPr>
        <w:fldChar w:fldCharType="end"/>
      </w:r>
    </w:p>
    <w:p w14:paraId="56213218"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t>4.3.1</w:t>
      </w:r>
      <w:r w:rsidRPr="00B27BFA">
        <w:rPr>
          <w:rFonts w:ascii="Arial" w:eastAsiaTheme="minorEastAsia" w:hAnsi="Arial"/>
          <w:noProof/>
          <w:sz w:val="24"/>
          <w:szCs w:val="24"/>
          <w:lang w:val="en-US"/>
        </w:rPr>
        <w:tab/>
      </w:r>
      <w:r w:rsidRPr="00B27BFA">
        <w:rPr>
          <w:rFonts w:ascii="Arial" w:hAnsi="Arial"/>
          <w:noProof/>
        </w:rPr>
        <w:t>Xcode</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_Toc458964049 \h </w:instrText>
      </w:r>
      <w:r w:rsidRPr="00B27BFA">
        <w:rPr>
          <w:rFonts w:ascii="Arial" w:hAnsi="Arial"/>
          <w:noProof/>
        </w:rPr>
      </w:r>
      <w:r w:rsidRPr="00B27BFA">
        <w:rPr>
          <w:rFonts w:ascii="Arial" w:hAnsi="Arial"/>
          <w:noProof/>
        </w:rPr>
        <w:fldChar w:fldCharType="separate"/>
      </w:r>
      <w:r w:rsidRPr="00B27BFA">
        <w:rPr>
          <w:rFonts w:ascii="Arial" w:hAnsi="Arial"/>
          <w:noProof/>
        </w:rPr>
        <w:t>19</w:t>
      </w:r>
      <w:r w:rsidRPr="00B27BFA">
        <w:rPr>
          <w:rFonts w:ascii="Arial" w:hAnsi="Arial"/>
          <w:noProof/>
        </w:rPr>
        <w:fldChar w:fldCharType="end"/>
      </w:r>
    </w:p>
    <w:p w14:paraId="528BB0F0"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t>4.3.2</w:t>
      </w:r>
      <w:r w:rsidRPr="00B27BFA">
        <w:rPr>
          <w:rFonts w:ascii="Arial" w:eastAsiaTheme="minorEastAsia" w:hAnsi="Arial"/>
          <w:noProof/>
          <w:sz w:val="24"/>
          <w:szCs w:val="24"/>
          <w:lang w:val="en-US"/>
        </w:rPr>
        <w:tab/>
      </w:r>
      <w:r w:rsidRPr="00B27BFA">
        <w:rPr>
          <w:rFonts w:ascii="Arial" w:hAnsi="Arial"/>
          <w:noProof/>
        </w:rPr>
        <w:t>Swift</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_Toc458964050 \h </w:instrText>
      </w:r>
      <w:r w:rsidRPr="00B27BFA">
        <w:rPr>
          <w:rFonts w:ascii="Arial" w:hAnsi="Arial"/>
          <w:noProof/>
        </w:rPr>
      </w:r>
      <w:r w:rsidRPr="00B27BFA">
        <w:rPr>
          <w:rFonts w:ascii="Arial" w:hAnsi="Arial"/>
          <w:noProof/>
        </w:rPr>
        <w:fldChar w:fldCharType="separate"/>
      </w:r>
      <w:r w:rsidRPr="00B27BFA">
        <w:rPr>
          <w:rFonts w:ascii="Arial" w:hAnsi="Arial"/>
          <w:noProof/>
        </w:rPr>
        <w:t>19</w:t>
      </w:r>
      <w:r w:rsidRPr="00B27BFA">
        <w:rPr>
          <w:rFonts w:ascii="Arial" w:hAnsi="Arial"/>
          <w:noProof/>
        </w:rPr>
        <w:fldChar w:fldCharType="end"/>
      </w:r>
    </w:p>
    <w:p w14:paraId="540FC872"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lastRenderedPageBreak/>
        <w:t>4.3.3</w:t>
      </w:r>
      <w:r w:rsidRPr="00B27BFA">
        <w:rPr>
          <w:rFonts w:ascii="Arial" w:eastAsiaTheme="minorEastAsia" w:hAnsi="Arial"/>
          <w:noProof/>
          <w:sz w:val="24"/>
          <w:szCs w:val="24"/>
          <w:lang w:val="en-US"/>
        </w:rPr>
        <w:tab/>
      </w:r>
      <w:r w:rsidRPr="00B27BFA">
        <w:rPr>
          <w:rFonts w:ascii="Arial" w:hAnsi="Arial"/>
          <w:noProof/>
        </w:rPr>
        <w:t>Nadzor različic GIT</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_Toc458964051 \h </w:instrText>
      </w:r>
      <w:r w:rsidRPr="00B27BFA">
        <w:rPr>
          <w:rFonts w:ascii="Arial" w:hAnsi="Arial"/>
          <w:noProof/>
        </w:rPr>
      </w:r>
      <w:r w:rsidRPr="00B27BFA">
        <w:rPr>
          <w:rFonts w:ascii="Arial" w:hAnsi="Arial"/>
          <w:noProof/>
        </w:rPr>
        <w:fldChar w:fldCharType="separate"/>
      </w:r>
      <w:r w:rsidRPr="00B27BFA">
        <w:rPr>
          <w:rFonts w:ascii="Arial" w:hAnsi="Arial"/>
          <w:noProof/>
        </w:rPr>
        <w:t>20</w:t>
      </w:r>
      <w:r w:rsidRPr="00B27BFA">
        <w:rPr>
          <w:rFonts w:ascii="Arial" w:hAnsi="Arial"/>
          <w:noProof/>
        </w:rPr>
        <w:fldChar w:fldCharType="end"/>
      </w:r>
    </w:p>
    <w:p w14:paraId="7C898E68"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t>4.3.4</w:t>
      </w:r>
      <w:r w:rsidRPr="00B27BFA">
        <w:rPr>
          <w:rFonts w:ascii="Arial" w:eastAsiaTheme="minorEastAsia" w:hAnsi="Arial"/>
          <w:noProof/>
          <w:sz w:val="24"/>
          <w:szCs w:val="24"/>
          <w:lang w:val="en-US"/>
        </w:rPr>
        <w:tab/>
      </w:r>
      <w:r w:rsidRPr="00B27BFA">
        <w:rPr>
          <w:rFonts w:ascii="Arial" w:hAnsi="Arial"/>
          <w:noProof/>
        </w:rPr>
        <w:t>Cocoa pods</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_Toc458964052 \h </w:instrText>
      </w:r>
      <w:r w:rsidRPr="00B27BFA">
        <w:rPr>
          <w:rFonts w:ascii="Arial" w:hAnsi="Arial"/>
          <w:noProof/>
        </w:rPr>
      </w:r>
      <w:r w:rsidRPr="00B27BFA">
        <w:rPr>
          <w:rFonts w:ascii="Arial" w:hAnsi="Arial"/>
          <w:noProof/>
        </w:rPr>
        <w:fldChar w:fldCharType="separate"/>
      </w:r>
      <w:r w:rsidRPr="00B27BFA">
        <w:rPr>
          <w:rFonts w:ascii="Arial" w:hAnsi="Arial"/>
          <w:noProof/>
        </w:rPr>
        <w:t>20</w:t>
      </w:r>
      <w:r w:rsidRPr="00B27BFA">
        <w:rPr>
          <w:rFonts w:ascii="Arial" w:hAnsi="Arial"/>
          <w:noProof/>
        </w:rPr>
        <w:fldChar w:fldCharType="end"/>
      </w:r>
    </w:p>
    <w:p w14:paraId="4429398C"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t>4.3.5</w:t>
      </w:r>
      <w:r w:rsidRPr="00B27BFA">
        <w:rPr>
          <w:rFonts w:ascii="Arial" w:eastAsiaTheme="minorEastAsia" w:hAnsi="Arial"/>
          <w:noProof/>
          <w:sz w:val="24"/>
          <w:szCs w:val="24"/>
          <w:lang w:val="en-US"/>
        </w:rPr>
        <w:tab/>
      </w:r>
      <w:r w:rsidRPr="00B27BFA">
        <w:rPr>
          <w:rFonts w:ascii="Arial" w:hAnsi="Arial"/>
          <w:noProof/>
        </w:rPr>
        <w:t>Programska knjižnica Alamofire</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_Toc458964053 \h </w:instrText>
      </w:r>
      <w:r w:rsidRPr="00B27BFA">
        <w:rPr>
          <w:rFonts w:ascii="Arial" w:hAnsi="Arial"/>
          <w:noProof/>
        </w:rPr>
      </w:r>
      <w:r w:rsidRPr="00B27BFA">
        <w:rPr>
          <w:rFonts w:ascii="Arial" w:hAnsi="Arial"/>
          <w:noProof/>
        </w:rPr>
        <w:fldChar w:fldCharType="separate"/>
      </w:r>
      <w:r w:rsidRPr="00B27BFA">
        <w:rPr>
          <w:rFonts w:ascii="Arial" w:hAnsi="Arial"/>
          <w:noProof/>
        </w:rPr>
        <w:t>21</w:t>
      </w:r>
      <w:r w:rsidRPr="00B27BFA">
        <w:rPr>
          <w:rFonts w:ascii="Arial" w:hAnsi="Arial"/>
          <w:noProof/>
        </w:rPr>
        <w:fldChar w:fldCharType="end"/>
      </w:r>
    </w:p>
    <w:p w14:paraId="7C917CCF"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t>4.3.6</w:t>
      </w:r>
      <w:r w:rsidRPr="00B27BFA">
        <w:rPr>
          <w:rFonts w:ascii="Arial" w:eastAsiaTheme="minorEastAsia" w:hAnsi="Arial"/>
          <w:noProof/>
          <w:sz w:val="24"/>
          <w:szCs w:val="24"/>
          <w:lang w:val="en-US"/>
        </w:rPr>
        <w:tab/>
      </w:r>
      <w:r w:rsidRPr="00B27BFA">
        <w:rPr>
          <w:rFonts w:ascii="Arial" w:hAnsi="Arial"/>
          <w:noProof/>
        </w:rPr>
        <w:t>Nastavitve aplikacije in shramba NSUserDefaults</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_Toc458964054 \h </w:instrText>
      </w:r>
      <w:r w:rsidRPr="00B27BFA">
        <w:rPr>
          <w:rFonts w:ascii="Arial" w:hAnsi="Arial"/>
          <w:noProof/>
        </w:rPr>
      </w:r>
      <w:r w:rsidRPr="00B27BFA">
        <w:rPr>
          <w:rFonts w:ascii="Arial" w:hAnsi="Arial"/>
          <w:noProof/>
        </w:rPr>
        <w:fldChar w:fldCharType="separate"/>
      </w:r>
      <w:r w:rsidRPr="00B27BFA">
        <w:rPr>
          <w:rFonts w:ascii="Arial" w:hAnsi="Arial"/>
          <w:noProof/>
        </w:rPr>
        <w:t>22</w:t>
      </w:r>
      <w:r w:rsidRPr="00B27BFA">
        <w:rPr>
          <w:rFonts w:ascii="Arial" w:hAnsi="Arial"/>
          <w:noProof/>
        </w:rPr>
        <w:fldChar w:fldCharType="end"/>
      </w:r>
    </w:p>
    <w:p w14:paraId="746DFFF1"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t>4.3.7</w:t>
      </w:r>
      <w:r w:rsidRPr="00B27BFA">
        <w:rPr>
          <w:rFonts w:ascii="Arial" w:eastAsiaTheme="minorEastAsia" w:hAnsi="Arial"/>
          <w:noProof/>
          <w:sz w:val="24"/>
          <w:szCs w:val="24"/>
          <w:lang w:val="en-US"/>
        </w:rPr>
        <w:tab/>
      </w:r>
      <w:r w:rsidRPr="00B27BFA">
        <w:rPr>
          <w:rFonts w:ascii="Arial" w:hAnsi="Arial"/>
          <w:noProof/>
        </w:rPr>
        <w:t>CoreLocation</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_Toc458964055 \h </w:instrText>
      </w:r>
      <w:r w:rsidRPr="00B27BFA">
        <w:rPr>
          <w:rFonts w:ascii="Arial" w:hAnsi="Arial"/>
          <w:noProof/>
        </w:rPr>
      </w:r>
      <w:r w:rsidRPr="00B27BFA">
        <w:rPr>
          <w:rFonts w:ascii="Arial" w:hAnsi="Arial"/>
          <w:noProof/>
        </w:rPr>
        <w:fldChar w:fldCharType="separate"/>
      </w:r>
      <w:r w:rsidRPr="00B27BFA">
        <w:rPr>
          <w:rFonts w:ascii="Arial" w:hAnsi="Arial"/>
          <w:noProof/>
        </w:rPr>
        <w:t>22</w:t>
      </w:r>
      <w:r w:rsidRPr="00B27BFA">
        <w:rPr>
          <w:rFonts w:ascii="Arial" w:hAnsi="Arial"/>
          <w:noProof/>
        </w:rPr>
        <w:fldChar w:fldCharType="end"/>
      </w:r>
    </w:p>
    <w:p w14:paraId="3B00AC60"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t>4.3.8</w:t>
      </w:r>
      <w:r w:rsidRPr="00B27BFA">
        <w:rPr>
          <w:rFonts w:ascii="Arial" w:eastAsiaTheme="minorEastAsia" w:hAnsi="Arial"/>
          <w:noProof/>
          <w:sz w:val="24"/>
          <w:szCs w:val="24"/>
          <w:lang w:val="en-US"/>
        </w:rPr>
        <w:tab/>
      </w:r>
      <w:r w:rsidRPr="00B27BFA">
        <w:rPr>
          <w:rFonts w:ascii="Arial" w:hAnsi="Arial"/>
          <w:noProof/>
        </w:rPr>
        <w:t>Izdelava uporabniškega vmesnika</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_Toc458964056 \h </w:instrText>
      </w:r>
      <w:r w:rsidRPr="00B27BFA">
        <w:rPr>
          <w:rFonts w:ascii="Arial" w:hAnsi="Arial"/>
          <w:noProof/>
        </w:rPr>
      </w:r>
      <w:r w:rsidRPr="00B27BFA">
        <w:rPr>
          <w:rFonts w:ascii="Arial" w:hAnsi="Arial"/>
          <w:noProof/>
        </w:rPr>
        <w:fldChar w:fldCharType="separate"/>
      </w:r>
      <w:r w:rsidRPr="00B27BFA">
        <w:rPr>
          <w:rFonts w:ascii="Arial" w:hAnsi="Arial"/>
          <w:noProof/>
        </w:rPr>
        <w:t>23</w:t>
      </w:r>
      <w:r w:rsidRPr="00B27BFA">
        <w:rPr>
          <w:rFonts w:ascii="Arial" w:hAnsi="Arial"/>
          <w:noProof/>
        </w:rPr>
        <w:fldChar w:fldCharType="end"/>
      </w:r>
    </w:p>
    <w:p w14:paraId="23E1A10A" w14:textId="77777777" w:rsidR="00B27BFA" w:rsidRPr="00B27BFA" w:rsidRDefault="00B27BFA">
      <w:pPr>
        <w:pStyle w:val="TOC3"/>
        <w:tabs>
          <w:tab w:val="left" w:pos="880"/>
          <w:tab w:val="right" w:leader="dot" w:pos="8772"/>
        </w:tabs>
        <w:rPr>
          <w:rFonts w:ascii="Arial" w:eastAsiaTheme="minorEastAsia" w:hAnsi="Arial"/>
          <w:noProof/>
          <w:sz w:val="24"/>
          <w:szCs w:val="24"/>
          <w:lang w:val="en-US"/>
        </w:rPr>
      </w:pPr>
      <w:r w:rsidRPr="00B27BFA">
        <w:rPr>
          <w:rFonts w:ascii="Arial" w:hAnsi="Arial"/>
          <w:noProof/>
        </w:rPr>
        <w:t>4.3.9</w:t>
      </w:r>
      <w:r w:rsidRPr="00B27BFA">
        <w:rPr>
          <w:rFonts w:ascii="Arial" w:eastAsiaTheme="minorEastAsia" w:hAnsi="Arial"/>
          <w:noProof/>
          <w:sz w:val="24"/>
          <w:szCs w:val="24"/>
          <w:lang w:val="en-US"/>
        </w:rPr>
        <w:tab/>
      </w:r>
      <w:r w:rsidRPr="00B27BFA">
        <w:rPr>
          <w:rFonts w:ascii="Arial" w:hAnsi="Arial"/>
          <w:noProof/>
        </w:rPr>
        <w:t>Today extension</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_Toc458964057 \h </w:instrText>
      </w:r>
      <w:r w:rsidRPr="00B27BFA">
        <w:rPr>
          <w:rFonts w:ascii="Arial" w:hAnsi="Arial"/>
          <w:noProof/>
        </w:rPr>
      </w:r>
      <w:r w:rsidRPr="00B27BFA">
        <w:rPr>
          <w:rFonts w:ascii="Arial" w:hAnsi="Arial"/>
          <w:noProof/>
        </w:rPr>
        <w:fldChar w:fldCharType="separate"/>
      </w:r>
      <w:r w:rsidRPr="00B27BFA">
        <w:rPr>
          <w:rFonts w:ascii="Arial" w:hAnsi="Arial"/>
          <w:noProof/>
        </w:rPr>
        <w:t>25</w:t>
      </w:r>
      <w:r w:rsidRPr="00B27BFA">
        <w:rPr>
          <w:rFonts w:ascii="Arial" w:hAnsi="Arial"/>
          <w:noProof/>
        </w:rPr>
        <w:fldChar w:fldCharType="end"/>
      </w:r>
    </w:p>
    <w:p w14:paraId="21EBBF05" w14:textId="77777777" w:rsidR="00B27BFA" w:rsidRPr="00B27BFA" w:rsidRDefault="00B27BFA">
      <w:pPr>
        <w:pStyle w:val="TOC2"/>
        <w:tabs>
          <w:tab w:val="left" w:pos="660"/>
          <w:tab w:val="right" w:leader="dot" w:pos="8772"/>
        </w:tabs>
        <w:rPr>
          <w:rFonts w:ascii="Arial" w:eastAsiaTheme="minorEastAsia" w:hAnsi="Arial"/>
          <w:b w:val="0"/>
          <w:bCs w:val="0"/>
          <w:noProof/>
          <w:sz w:val="24"/>
          <w:szCs w:val="24"/>
          <w:lang w:val="en-US"/>
        </w:rPr>
      </w:pPr>
      <w:r w:rsidRPr="00B27BFA">
        <w:rPr>
          <w:rFonts w:ascii="Arial" w:hAnsi="Arial"/>
          <w:noProof/>
        </w:rPr>
        <w:t>4.4</w:t>
      </w:r>
      <w:r w:rsidRPr="00B27BFA">
        <w:rPr>
          <w:rFonts w:ascii="Arial" w:eastAsiaTheme="minorEastAsia" w:hAnsi="Arial"/>
          <w:b w:val="0"/>
          <w:bCs w:val="0"/>
          <w:noProof/>
          <w:sz w:val="24"/>
          <w:szCs w:val="24"/>
          <w:lang w:val="en-US"/>
        </w:rPr>
        <w:tab/>
      </w:r>
      <w:r w:rsidRPr="00B27BFA">
        <w:rPr>
          <w:rFonts w:ascii="Arial" w:hAnsi="Arial"/>
          <w:noProof/>
        </w:rPr>
        <w:t>Konfiguracija in namestitev</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_Toc458964058 \h </w:instrText>
      </w:r>
      <w:r w:rsidRPr="00B27BFA">
        <w:rPr>
          <w:rFonts w:ascii="Arial" w:hAnsi="Arial"/>
          <w:noProof/>
        </w:rPr>
      </w:r>
      <w:r w:rsidRPr="00B27BFA">
        <w:rPr>
          <w:rFonts w:ascii="Arial" w:hAnsi="Arial"/>
          <w:noProof/>
        </w:rPr>
        <w:fldChar w:fldCharType="separate"/>
      </w:r>
      <w:r w:rsidRPr="00B27BFA">
        <w:rPr>
          <w:rFonts w:ascii="Arial" w:hAnsi="Arial"/>
          <w:noProof/>
        </w:rPr>
        <w:t>25</w:t>
      </w:r>
      <w:r w:rsidRPr="00B27BFA">
        <w:rPr>
          <w:rFonts w:ascii="Arial" w:hAnsi="Arial"/>
          <w:noProof/>
        </w:rPr>
        <w:fldChar w:fldCharType="end"/>
      </w:r>
    </w:p>
    <w:p w14:paraId="6C0BFA1B" w14:textId="77777777" w:rsidR="00B27BFA" w:rsidRPr="00B27BFA" w:rsidRDefault="00B27BFA">
      <w:pPr>
        <w:pStyle w:val="TOC1"/>
        <w:tabs>
          <w:tab w:val="left" w:pos="440"/>
          <w:tab w:val="right" w:leader="dot" w:pos="8772"/>
        </w:tabs>
        <w:rPr>
          <w:rFonts w:ascii="Arial" w:eastAsiaTheme="minorEastAsia" w:hAnsi="Arial"/>
          <w:b w:val="0"/>
          <w:bCs w:val="0"/>
          <w:caps w:val="0"/>
          <w:noProof/>
          <w:lang w:val="en-US"/>
        </w:rPr>
      </w:pPr>
      <w:r w:rsidRPr="00B27BFA">
        <w:rPr>
          <w:rFonts w:ascii="Arial" w:hAnsi="Arial"/>
          <w:noProof/>
        </w:rPr>
        <w:t>5</w:t>
      </w:r>
      <w:r w:rsidRPr="00B27BFA">
        <w:rPr>
          <w:rFonts w:ascii="Arial" w:eastAsiaTheme="minorEastAsia" w:hAnsi="Arial"/>
          <w:b w:val="0"/>
          <w:bCs w:val="0"/>
          <w:caps w:val="0"/>
          <w:noProof/>
          <w:lang w:val="en-US"/>
        </w:rPr>
        <w:tab/>
      </w:r>
      <w:r w:rsidRPr="00B27BFA">
        <w:rPr>
          <w:rFonts w:ascii="Arial" w:hAnsi="Arial"/>
          <w:noProof/>
        </w:rPr>
        <w:t>Sklep</w:t>
      </w:r>
      <w:r w:rsidRPr="00B27BFA">
        <w:rPr>
          <w:rFonts w:ascii="Arial" w:hAnsi="Arial"/>
          <w:noProof/>
        </w:rPr>
        <w:tab/>
      </w:r>
      <w:r w:rsidRPr="00B27BFA">
        <w:rPr>
          <w:rFonts w:ascii="Arial" w:hAnsi="Arial"/>
          <w:noProof/>
        </w:rPr>
        <w:fldChar w:fldCharType="begin"/>
      </w:r>
      <w:r w:rsidRPr="00B27BFA">
        <w:rPr>
          <w:rFonts w:ascii="Arial" w:hAnsi="Arial"/>
          <w:noProof/>
        </w:rPr>
        <w:instrText xml:space="preserve"> PAGEREF _Toc458964059 \h </w:instrText>
      </w:r>
      <w:r w:rsidRPr="00B27BFA">
        <w:rPr>
          <w:rFonts w:ascii="Arial" w:hAnsi="Arial"/>
          <w:noProof/>
        </w:rPr>
      </w:r>
      <w:r w:rsidRPr="00B27BFA">
        <w:rPr>
          <w:rFonts w:ascii="Arial" w:hAnsi="Arial"/>
          <w:noProof/>
        </w:rPr>
        <w:fldChar w:fldCharType="separate"/>
      </w:r>
      <w:r w:rsidRPr="00B27BFA">
        <w:rPr>
          <w:rFonts w:ascii="Arial" w:hAnsi="Arial"/>
          <w:noProof/>
        </w:rPr>
        <w:t>26</w:t>
      </w:r>
      <w:r w:rsidRPr="00B27BFA">
        <w:rPr>
          <w:rFonts w:ascii="Arial" w:hAnsi="Arial"/>
          <w:noProof/>
        </w:rPr>
        <w:fldChar w:fldCharType="end"/>
      </w:r>
    </w:p>
    <w:p w14:paraId="6D845652" w14:textId="77777777" w:rsidR="002B38D9" w:rsidRPr="00AE3509" w:rsidRDefault="002B38D9" w:rsidP="0047726A">
      <w:pPr>
        <w:rPr>
          <w:rStyle w:val="Strong"/>
          <w:rFonts w:cs="Arial"/>
        </w:rPr>
      </w:pPr>
      <w:r w:rsidRPr="00AE3509">
        <w:rPr>
          <w:rStyle w:val="Strong"/>
          <w:rFonts w:cs="Arial"/>
        </w:rPr>
        <w:fldChar w:fldCharType="end"/>
      </w:r>
    </w:p>
    <w:p w14:paraId="08F08BBE" w14:textId="77777777" w:rsidR="002B38D9" w:rsidRPr="00AE3509" w:rsidRDefault="002B38D9" w:rsidP="0047726A">
      <w:pPr>
        <w:rPr>
          <w:rStyle w:val="Strong"/>
          <w:rFonts w:cs="Arial"/>
        </w:rPr>
      </w:pPr>
    </w:p>
    <w:p w14:paraId="0F2DA68F" w14:textId="77777777" w:rsidR="002B38D9" w:rsidRPr="00AE3509" w:rsidRDefault="002B38D9" w:rsidP="0047726A"/>
    <w:p w14:paraId="655B67B5" w14:textId="77777777" w:rsidR="002B38D9" w:rsidRPr="00AE3509" w:rsidRDefault="002B38D9" w:rsidP="0047726A"/>
    <w:p w14:paraId="7EA66796" w14:textId="77777777" w:rsidR="002B38D9" w:rsidRPr="00AE3509" w:rsidRDefault="002B38D9" w:rsidP="0047726A"/>
    <w:p w14:paraId="50E0E7B8" w14:textId="77777777" w:rsidR="002B38D9" w:rsidRPr="00AE3509" w:rsidRDefault="002B38D9" w:rsidP="00110CE1">
      <w:r w:rsidRPr="00AE3509">
        <w:br w:type="page"/>
      </w:r>
      <w:r w:rsidRPr="00AE3509" w:rsidDel="004052B4">
        <w:rPr>
          <w:b/>
          <w:sz w:val="32"/>
          <w:szCs w:val="32"/>
        </w:rPr>
        <w:lastRenderedPageBreak/>
        <w:t xml:space="preserve"> </w:t>
      </w:r>
    </w:p>
    <w:p w14:paraId="5F264BFE" w14:textId="77777777" w:rsidR="002B38D9" w:rsidRPr="00AE3509" w:rsidRDefault="002B38D9" w:rsidP="00110CE1">
      <w:pPr>
        <w:rPr>
          <w:b/>
          <w:sz w:val="32"/>
          <w:szCs w:val="32"/>
        </w:rPr>
      </w:pPr>
      <w:r w:rsidRPr="00AE3509">
        <w:rPr>
          <w:b/>
          <w:sz w:val="32"/>
          <w:szCs w:val="32"/>
        </w:rPr>
        <w:t>KAZALO SLIK</w:t>
      </w:r>
    </w:p>
    <w:p w14:paraId="5B3E3A6B" w14:textId="77777777" w:rsidR="002B38D9" w:rsidRPr="00AE3509" w:rsidRDefault="002B38D9" w:rsidP="0047726A"/>
    <w:p w14:paraId="4A001537" w14:textId="77777777" w:rsidR="00B27BFA" w:rsidRDefault="002B38D9">
      <w:pPr>
        <w:pStyle w:val="TableofFigures"/>
        <w:tabs>
          <w:tab w:val="right" w:leader="dot" w:pos="8772"/>
        </w:tabs>
        <w:rPr>
          <w:rFonts w:asciiTheme="minorHAnsi" w:eastAsiaTheme="minorEastAsia" w:hAnsiTheme="minorHAnsi" w:cstheme="minorBidi"/>
          <w:smallCaps w:val="0"/>
          <w:noProof/>
          <w:sz w:val="24"/>
          <w:szCs w:val="24"/>
          <w:lang w:val="en-US"/>
        </w:rPr>
      </w:pPr>
      <w:r w:rsidRPr="00AE3509">
        <w:rPr>
          <w:rFonts w:ascii="Arial" w:hAnsi="Arial" w:cs="Arial"/>
          <w:sz w:val="24"/>
          <w:szCs w:val="24"/>
        </w:rPr>
        <w:fldChar w:fldCharType="begin"/>
      </w:r>
      <w:r w:rsidRPr="00AE3509">
        <w:rPr>
          <w:rFonts w:ascii="Arial" w:hAnsi="Arial" w:cs="Arial"/>
          <w:sz w:val="24"/>
          <w:szCs w:val="24"/>
        </w:rPr>
        <w:instrText xml:space="preserve"> TOC \h \z \c "Slika" </w:instrText>
      </w:r>
      <w:r w:rsidRPr="00AE3509">
        <w:rPr>
          <w:rFonts w:ascii="Arial" w:hAnsi="Arial" w:cs="Arial"/>
          <w:sz w:val="24"/>
          <w:szCs w:val="24"/>
        </w:rPr>
        <w:fldChar w:fldCharType="separate"/>
      </w:r>
      <w:hyperlink w:anchor="_Toc458964007" w:history="1">
        <w:r w:rsidR="00B27BFA" w:rsidRPr="00A40C7C">
          <w:rPr>
            <w:rStyle w:val="Hyperlink"/>
            <w:noProof/>
          </w:rPr>
          <w:t>Slika 1: Primer: Shema pametne hiše</w:t>
        </w:r>
        <w:r w:rsidR="00B27BFA">
          <w:rPr>
            <w:noProof/>
            <w:webHidden/>
          </w:rPr>
          <w:tab/>
        </w:r>
        <w:r w:rsidR="00B27BFA">
          <w:rPr>
            <w:noProof/>
            <w:webHidden/>
          </w:rPr>
          <w:fldChar w:fldCharType="begin"/>
        </w:r>
        <w:r w:rsidR="00B27BFA">
          <w:rPr>
            <w:noProof/>
            <w:webHidden/>
          </w:rPr>
          <w:instrText xml:space="preserve"> PAGEREF _Toc458964007 \h </w:instrText>
        </w:r>
        <w:r w:rsidR="00B27BFA">
          <w:rPr>
            <w:noProof/>
            <w:webHidden/>
          </w:rPr>
        </w:r>
        <w:r w:rsidR="00B27BFA">
          <w:rPr>
            <w:noProof/>
            <w:webHidden/>
          </w:rPr>
          <w:fldChar w:fldCharType="separate"/>
        </w:r>
        <w:r w:rsidR="00B27BFA">
          <w:rPr>
            <w:noProof/>
            <w:webHidden/>
          </w:rPr>
          <w:t>3</w:t>
        </w:r>
        <w:r w:rsidR="00B27BFA">
          <w:rPr>
            <w:noProof/>
            <w:webHidden/>
          </w:rPr>
          <w:fldChar w:fldCharType="end"/>
        </w:r>
      </w:hyperlink>
    </w:p>
    <w:p w14:paraId="003ABA3F" w14:textId="77777777" w:rsidR="00B27BFA" w:rsidRDefault="00B27BFA">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964008" w:history="1">
        <w:r w:rsidRPr="00A40C7C">
          <w:rPr>
            <w:rStyle w:val="Hyperlink"/>
            <w:noProof/>
          </w:rPr>
          <w:t>Slika 2: Shema IoT-A</w:t>
        </w:r>
        <w:r>
          <w:rPr>
            <w:noProof/>
            <w:webHidden/>
          </w:rPr>
          <w:tab/>
        </w:r>
        <w:r>
          <w:rPr>
            <w:noProof/>
            <w:webHidden/>
          </w:rPr>
          <w:fldChar w:fldCharType="begin"/>
        </w:r>
        <w:r>
          <w:rPr>
            <w:noProof/>
            <w:webHidden/>
          </w:rPr>
          <w:instrText xml:space="preserve"> PAGEREF _Toc458964008 \h </w:instrText>
        </w:r>
        <w:r>
          <w:rPr>
            <w:noProof/>
            <w:webHidden/>
          </w:rPr>
        </w:r>
        <w:r>
          <w:rPr>
            <w:noProof/>
            <w:webHidden/>
          </w:rPr>
          <w:fldChar w:fldCharType="separate"/>
        </w:r>
        <w:r>
          <w:rPr>
            <w:noProof/>
            <w:webHidden/>
          </w:rPr>
          <w:t>5</w:t>
        </w:r>
        <w:r>
          <w:rPr>
            <w:noProof/>
            <w:webHidden/>
          </w:rPr>
          <w:fldChar w:fldCharType="end"/>
        </w:r>
      </w:hyperlink>
    </w:p>
    <w:p w14:paraId="6807BF80" w14:textId="77777777" w:rsidR="00B27BFA" w:rsidRDefault="00B27BFA">
      <w:pPr>
        <w:pStyle w:val="TableofFigures"/>
        <w:tabs>
          <w:tab w:val="right" w:leader="dot" w:pos="8772"/>
        </w:tabs>
        <w:rPr>
          <w:rFonts w:asciiTheme="minorHAnsi" w:eastAsiaTheme="minorEastAsia" w:hAnsiTheme="minorHAnsi" w:cstheme="minorBidi"/>
          <w:smallCaps w:val="0"/>
          <w:noProof/>
          <w:sz w:val="24"/>
          <w:szCs w:val="24"/>
          <w:lang w:val="en-US"/>
        </w:rPr>
      </w:pPr>
      <w:hyperlink r:id="rId13" w:anchor="_Toc458964009" w:history="1">
        <w:r w:rsidRPr="00A40C7C">
          <w:rPr>
            <w:rStyle w:val="Hyperlink"/>
            <w:noProof/>
          </w:rPr>
          <w:t>Slika 3: iBeacon oddajnik</w:t>
        </w:r>
        <w:r>
          <w:rPr>
            <w:noProof/>
            <w:webHidden/>
          </w:rPr>
          <w:tab/>
        </w:r>
        <w:r>
          <w:rPr>
            <w:noProof/>
            <w:webHidden/>
          </w:rPr>
          <w:fldChar w:fldCharType="begin"/>
        </w:r>
        <w:r>
          <w:rPr>
            <w:noProof/>
            <w:webHidden/>
          </w:rPr>
          <w:instrText xml:space="preserve"> PAGEREF _Toc458964009 \h </w:instrText>
        </w:r>
        <w:r>
          <w:rPr>
            <w:noProof/>
            <w:webHidden/>
          </w:rPr>
        </w:r>
        <w:r>
          <w:rPr>
            <w:noProof/>
            <w:webHidden/>
          </w:rPr>
          <w:fldChar w:fldCharType="separate"/>
        </w:r>
        <w:r>
          <w:rPr>
            <w:noProof/>
            <w:webHidden/>
          </w:rPr>
          <w:t>7</w:t>
        </w:r>
        <w:r>
          <w:rPr>
            <w:noProof/>
            <w:webHidden/>
          </w:rPr>
          <w:fldChar w:fldCharType="end"/>
        </w:r>
      </w:hyperlink>
    </w:p>
    <w:p w14:paraId="0C4A8FAF" w14:textId="77777777" w:rsidR="00B27BFA" w:rsidRDefault="00B27BFA">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964010" w:history="1">
        <w:r w:rsidRPr="00A40C7C">
          <w:rPr>
            <w:rStyle w:val="Hyperlink"/>
            <w:noProof/>
          </w:rPr>
          <w:t>Slika 4: Termostat Nest</w:t>
        </w:r>
        <w:r>
          <w:rPr>
            <w:noProof/>
            <w:webHidden/>
          </w:rPr>
          <w:tab/>
        </w:r>
        <w:r>
          <w:rPr>
            <w:noProof/>
            <w:webHidden/>
          </w:rPr>
          <w:fldChar w:fldCharType="begin"/>
        </w:r>
        <w:r>
          <w:rPr>
            <w:noProof/>
            <w:webHidden/>
          </w:rPr>
          <w:instrText xml:space="preserve"> PAGEREF _Toc458964010 \h </w:instrText>
        </w:r>
        <w:r>
          <w:rPr>
            <w:noProof/>
            <w:webHidden/>
          </w:rPr>
        </w:r>
        <w:r>
          <w:rPr>
            <w:noProof/>
            <w:webHidden/>
          </w:rPr>
          <w:fldChar w:fldCharType="separate"/>
        </w:r>
        <w:r>
          <w:rPr>
            <w:noProof/>
            <w:webHidden/>
          </w:rPr>
          <w:t>8</w:t>
        </w:r>
        <w:r>
          <w:rPr>
            <w:noProof/>
            <w:webHidden/>
          </w:rPr>
          <w:fldChar w:fldCharType="end"/>
        </w:r>
      </w:hyperlink>
    </w:p>
    <w:p w14:paraId="2376E9F1" w14:textId="77777777" w:rsidR="00B27BFA" w:rsidRDefault="00B27BFA">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964011" w:history="1">
        <w:r w:rsidRPr="00A40C7C">
          <w:rPr>
            <w:rStyle w:val="Hyperlink"/>
            <w:noProof/>
          </w:rPr>
          <w:t>Slika 5: Sistem pametne razsvetljave Philips Hue</w:t>
        </w:r>
        <w:r>
          <w:rPr>
            <w:noProof/>
            <w:webHidden/>
          </w:rPr>
          <w:tab/>
        </w:r>
        <w:r>
          <w:rPr>
            <w:noProof/>
            <w:webHidden/>
          </w:rPr>
          <w:fldChar w:fldCharType="begin"/>
        </w:r>
        <w:r>
          <w:rPr>
            <w:noProof/>
            <w:webHidden/>
          </w:rPr>
          <w:instrText xml:space="preserve"> PAGEREF _Toc458964011 \h </w:instrText>
        </w:r>
        <w:r>
          <w:rPr>
            <w:noProof/>
            <w:webHidden/>
          </w:rPr>
        </w:r>
        <w:r>
          <w:rPr>
            <w:noProof/>
            <w:webHidden/>
          </w:rPr>
          <w:fldChar w:fldCharType="separate"/>
        </w:r>
        <w:r>
          <w:rPr>
            <w:noProof/>
            <w:webHidden/>
          </w:rPr>
          <w:t>8</w:t>
        </w:r>
        <w:r>
          <w:rPr>
            <w:noProof/>
            <w:webHidden/>
          </w:rPr>
          <w:fldChar w:fldCharType="end"/>
        </w:r>
      </w:hyperlink>
    </w:p>
    <w:p w14:paraId="23F99353" w14:textId="77777777" w:rsidR="00B27BFA" w:rsidRDefault="00B27BFA">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964012" w:history="1">
        <w:r w:rsidRPr="00A40C7C">
          <w:rPr>
            <w:rStyle w:val="Hyperlink"/>
            <w:noProof/>
          </w:rPr>
          <w:t>Slika 6: Pametna ključavnica August</w:t>
        </w:r>
        <w:r>
          <w:rPr>
            <w:noProof/>
            <w:webHidden/>
          </w:rPr>
          <w:tab/>
        </w:r>
        <w:r>
          <w:rPr>
            <w:noProof/>
            <w:webHidden/>
          </w:rPr>
          <w:fldChar w:fldCharType="begin"/>
        </w:r>
        <w:r>
          <w:rPr>
            <w:noProof/>
            <w:webHidden/>
          </w:rPr>
          <w:instrText xml:space="preserve"> PAGEREF _Toc458964012 \h </w:instrText>
        </w:r>
        <w:r>
          <w:rPr>
            <w:noProof/>
            <w:webHidden/>
          </w:rPr>
        </w:r>
        <w:r>
          <w:rPr>
            <w:noProof/>
            <w:webHidden/>
          </w:rPr>
          <w:fldChar w:fldCharType="separate"/>
        </w:r>
        <w:r>
          <w:rPr>
            <w:noProof/>
            <w:webHidden/>
          </w:rPr>
          <w:t>9</w:t>
        </w:r>
        <w:r>
          <w:rPr>
            <w:noProof/>
            <w:webHidden/>
          </w:rPr>
          <w:fldChar w:fldCharType="end"/>
        </w:r>
      </w:hyperlink>
    </w:p>
    <w:p w14:paraId="3895A9A6" w14:textId="77777777" w:rsidR="00B27BFA" w:rsidRDefault="00B27BFA">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964013" w:history="1">
        <w:r w:rsidRPr="00A40C7C">
          <w:rPr>
            <w:rStyle w:val="Hyperlink"/>
            <w:noProof/>
          </w:rPr>
          <w:t>Slika 7: Samsung SmartThings Hub</w:t>
        </w:r>
        <w:r>
          <w:rPr>
            <w:noProof/>
            <w:webHidden/>
          </w:rPr>
          <w:tab/>
        </w:r>
        <w:r>
          <w:rPr>
            <w:noProof/>
            <w:webHidden/>
          </w:rPr>
          <w:fldChar w:fldCharType="begin"/>
        </w:r>
        <w:r>
          <w:rPr>
            <w:noProof/>
            <w:webHidden/>
          </w:rPr>
          <w:instrText xml:space="preserve"> PAGEREF _Toc458964013 \h </w:instrText>
        </w:r>
        <w:r>
          <w:rPr>
            <w:noProof/>
            <w:webHidden/>
          </w:rPr>
        </w:r>
        <w:r>
          <w:rPr>
            <w:noProof/>
            <w:webHidden/>
          </w:rPr>
          <w:fldChar w:fldCharType="separate"/>
        </w:r>
        <w:r>
          <w:rPr>
            <w:noProof/>
            <w:webHidden/>
          </w:rPr>
          <w:t>9</w:t>
        </w:r>
        <w:r>
          <w:rPr>
            <w:noProof/>
            <w:webHidden/>
          </w:rPr>
          <w:fldChar w:fldCharType="end"/>
        </w:r>
      </w:hyperlink>
    </w:p>
    <w:p w14:paraId="609A1E9E" w14:textId="77777777" w:rsidR="00B27BFA" w:rsidRDefault="00B27BFA">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964014" w:history="1">
        <w:r w:rsidRPr="00A40C7C">
          <w:rPr>
            <w:rStyle w:val="Hyperlink"/>
            <w:noProof/>
          </w:rPr>
          <w:t>Slika 8: Shema sistema pametne hiše</w:t>
        </w:r>
        <w:r>
          <w:rPr>
            <w:noProof/>
            <w:webHidden/>
          </w:rPr>
          <w:tab/>
        </w:r>
        <w:r>
          <w:rPr>
            <w:noProof/>
            <w:webHidden/>
          </w:rPr>
          <w:fldChar w:fldCharType="begin"/>
        </w:r>
        <w:r>
          <w:rPr>
            <w:noProof/>
            <w:webHidden/>
          </w:rPr>
          <w:instrText xml:space="preserve"> PAGEREF _Toc458964014 \h </w:instrText>
        </w:r>
        <w:r>
          <w:rPr>
            <w:noProof/>
            <w:webHidden/>
          </w:rPr>
        </w:r>
        <w:r>
          <w:rPr>
            <w:noProof/>
            <w:webHidden/>
          </w:rPr>
          <w:fldChar w:fldCharType="separate"/>
        </w:r>
        <w:r>
          <w:rPr>
            <w:noProof/>
            <w:webHidden/>
          </w:rPr>
          <w:t>13</w:t>
        </w:r>
        <w:r>
          <w:rPr>
            <w:noProof/>
            <w:webHidden/>
          </w:rPr>
          <w:fldChar w:fldCharType="end"/>
        </w:r>
      </w:hyperlink>
    </w:p>
    <w:p w14:paraId="13958106" w14:textId="77777777" w:rsidR="00B27BFA" w:rsidRDefault="00B27BFA">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964015" w:history="1">
        <w:r w:rsidRPr="00A40C7C">
          <w:rPr>
            <w:rStyle w:val="Hyperlink"/>
            <w:noProof/>
          </w:rPr>
          <w:t>Slika 9: Mikroračunalnik Raspberry Pi model B</w:t>
        </w:r>
        <w:r>
          <w:rPr>
            <w:noProof/>
            <w:webHidden/>
          </w:rPr>
          <w:tab/>
        </w:r>
        <w:r>
          <w:rPr>
            <w:noProof/>
            <w:webHidden/>
          </w:rPr>
          <w:fldChar w:fldCharType="begin"/>
        </w:r>
        <w:r>
          <w:rPr>
            <w:noProof/>
            <w:webHidden/>
          </w:rPr>
          <w:instrText xml:space="preserve"> PAGEREF _Toc458964015 \h </w:instrText>
        </w:r>
        <w:r>
          <w:rPr>
            <w:noProof/>
            <w:webHidden/>
          </w:rPr>
        </w:r>
        <w:r>
          <w:rPr>
            <w:noProof/>
            <w:webHidden/>
          </w:rPr>
          <w:fldChar w:fldCharType="separate"/>
        </w:r>
        <w:r>
          <w:rPr>
            <w:noProof/>
            <w:webHidden/>
          </w:rPr>
          <w:t>13</w:t>
        </w:r>
        <w:r>
          <w:rPr>
            <w:noProof/>
            <w:webHidden/>
          </w:rPr>
          <w:fldChar w:fldCharType="end"/>
        </w:r>
      </w:hyperlink>
    </w:p>
    <w:p w14:paraId="69836CB0" w14:textId="77777777" w:rsidR="00B27BFA" w:rsidRDefault="00B27BFA">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964016" w:history="1">
        <w:r w:rsidRPr="00A40C7C">
          <w:rPr>
            <w:rStyle w:val="Hyperlink"/>
            <w:noProof/>
          </w:rPr>
          <w:t>Slika 10: Temperaturni senzor DS18B20</w:t>
        </w:r>
        <w:r>
          <w:rPr>
            <w:noProof/>
            <w:webHidden/>
          </w:rPr>
          <w:tab/>
        </w:r>
        <w:r>
          <w:rPr>
            <w:noProof/>
            <w:webHidden/>
          </w:rPr>
          <w:fldChar w:fldCharType="begin"/>
        </w:r>
        <w:r>
          <w:rPr>
            <w:noProof/>
            <w:webHidden/>
          </w:rPr>
          <w:instrText xml:space="preserve"> PAGEREF _Toc458964016 \h </w:instrText>
        </w:r>
        <w:r>
          <w:rPr>
            <w:noProof/>
            <w:webHidden/>
          </w:rPr>
        </w:r>
        <w:r>
          <w:rPr>
            <w:noProof/>
            <w:webHidden/>
          </w:rPr>
          <w:fldChar w:fldCharType="separate"/>
        </w:r>
        <w:r>
          <w:rPr>
            <w:noProof/>
            <w:webHidden/>
          </w:rPr>
          <w:t>14</w:t>
        </w:r>
        <w:r>
          <w:rPr>
            <w:noProof/>
            <w:webHidden/>
          </w:rPr>
          <w:fldChar w:fldCharType="end"/>
        </w:r>
      </w:hyperlink>
    </w:p>
    <w:p w14:paraId="71ED8DE7" w14:textId="77777777" w:rsidR="00B27BFA" w:rsidRDefault="00B27BFA">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964017" w:history="1">
        <w:r w:rsidRPr="00A40C7C">
          <w:rPr>
            <w:rStyle w:val="Hyperlink"/>
            <w:noProof/>
          </w:rPr>
          <w:t>Slika 11: Rele kartica</w:t>
        </w:r>
        <w:r>
          <w:rPr>
            <w:noProof/>
            <w:webHidden/>
          </w:rPr>
          <w:tab/>
        </w:r>
        <w:r>
          <w:rPr>
            <w:noProof/>
            <w:webHidden/>
          </w:rPr>
          <w:fldChar w:fldCharType="begin"/>
        </w:r>
        <w:r>
          <w:rPr>
            <w:noProof/>
            <w:webHidden/>
          </w:rPr>
          <w:instrText xml:space="preserve"> PAGEREF _Toc458964017 \h </w:instrText>
        </w:r>
        <w:r>
          <w:rPr>
            <w:noProof/>
            <w:webHidden/>
          </w:rPr>
        </w:r>
        <w:r>
          <w:rPr>
            <w:noProof/>
            <w:webHidden/>
          </w:rPr>
          <w:fldChar w:fldCharType="separate"/>
        </w:r>
        <w:r>
          <w:rPr>
            <w:noProof/>
            <w:webHidden/>
          </w:rPr>
          <w:t>15</w:t>
        </w:r>
        <w:r>
          <w:rPr>
            <w:noProof/>
            <w:webHidden/>
          </w:rPr>
          <w:fldChar w:fldCharType="end"/>
        </w:r>
      </w:hyperlink>
    </w:p>
    <w:p w14:paraId="4169BB52" w14:textId="77777777" w:rsidR="00B27BFA" w:rsidRDefault="00B27BFA">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964018" w:history="1">
        <w:r w:rsidRPr="00A40C7C">
          <w:rPr>
            <w:rStyle w:val="Hyperlink"/>
            <w:noProof/>
          </w:rPr>
          <w:t>Slika 12: Sistem pametne hiše v ohišju</w:t>
        </w:r>
        <w:r>
          <w:rPr>
            <w:noProof/>
            <w:webHidden/>
          </w:rPr>
          <w:tab/>
        </w:r>
        <w:r>
          <w:rPr>
            <w:noProof/>
            <w:webHidden/>
          </w:rPr>
          <w:fldChar w:fldCharType="begin"/>
        </w:r>
        <w:r>
          <w:rPr>
            <w:noProof/>
            <w:webHidden/>
          </w:rPr>
          <w:instrText xml:space="preserve"> PAGEREF _Toc458964018 \h </w:instrText>
        </w:r>
        <w:r>
          <w:rPr>
            <w:noProof/>
            <w:webHidden/>
          </w:rPr>
        </w:r>
        <w:r>
          <w:rPr>
            <w:noProof/>
            <w:webHidden/>
          </w:rPr>
          <w:fldChar w:fldCharType="separate"/>
        </w:r>
        <w:r>
          <w:rPr>
            <w:noProof/>
            <w:webHidden/>
          </w:rPr>
          <w:t>16</w:t>
        </w:r>
        <w:r>
          <w:rPr>
            <w:noProof/>
            <w:webHidden/>
          </w:rPr>
          <w:fldChar w:fldCharType="end"/>
        </w:r>
      </w:hyperlink>
    </w:p>
    <w:p w14:paraId="104421EB" w14:textId="77777777" w:rsidR="00B27BFA" w:rsidRDefault="00B27BFA">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964019" w:history="1">
        <w:r w:rsidRPr="00A40C7C">
          <w:rPr>
            <w:rStyle w:val="Hyperlink"/>
            <w:noProof/>
          </w:rPr>
          <w:t>Slika 13: Zaslonska slika razvojnega okolja Xcode</w:t>
        </w:r>
        <w:r>
          <w:rPr>
            <w:noProof/>
            <w:webHidden/>
          </w:rPr>
          <w:tab/>
        </w:r>
        <w:r>
          <w:rPr>
            <w:noProof/>
            <w:webHidden/>
          </w:rPr>
          <w:fldChar w:fldCharType="begin"/>
        </w:r>
        <w:r>
          <w:rPr>
            <w:noProof/>
            <w:webHidden/>
          </w:rPr>
          <w:instrText xml:space="preserve"> PAGEREF _Toc458964019 \h </w:instrText>
        </w:r>
        <w:r>
          <w:rPr>
            <w:noProof/>
            <w:webHidden/>
          </w:rPr>
        </w:r>
        <w:r>
          <w:rPr>
            <w:noProof/>
            <w:webHidden/>
          </w:rPr>
          <w:fldChar w:fldCharType="separate"/>
        </w:r>
        <w:r>
          <w:rPr>
            <w:noProof/>
            <w:webHidden/>
          </w:rPr>
          <w:t>19</w:t>
        </w:r>
        <w:r>
          <w:rPr>
            <w:noProof/>
            <w:webHidden/>
          </w:rPr>
          <w:fldChar w:fldCharType="end"/>
        </w:r>
      </w:hyperlink>
    </w:p>
    <w:p w14:paraId="20D5E1C8" w14:textId="77777777" w:rsidR="00B27BFA" w:rsidRDefault="00B27BFA">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964020" w:history="1">
        <w:r w:rsidRPr="00A40C7C">
          <w:rPr>
            <w:rStyle w:val="Hyperlink"/>
            <w:noProof/>
          </w:rPr>
          <w:t>Slika 14: Zaslonska slika nastavitev aplikacije</w:t>
        </w:r>
        <w:r>
          <w:rPr>
            <w:noProof/>
            <w:webHidden/>
          </w:rPr>
          <w:tab/>
        </w:r>
        <w:r>
          <w:rPr>
            <w:noProof/>
            <w:webHidden/>
          </w:rPr>
          <w:fldChar w:fldCharType="begin"/>
        </w:r>
        <w:r>
          <w:rPr>
            <w:noProof/>
            <w:webHidden/>
          </w:rPr>
          <w:instrText xml:space="preserve"> PAGEREF _Toc458964020 \h </w:instrText>
        </w:r>
        <w:r>
          <w:rPr>
            <w:noProof/>
            <w:webHidden/>
          </w:rPr>
        </w:r>
        <w:r>
          <w:rPr>
            <w:noProof/>
            <w:webHidden/>
          </w:rPr>
          <w:fldChar w:fldCharType="separate"/>
        </w:r>
        <w:r>
          <w:rPr>
            <w:noProof/>
            <w:webHidden/>
          </w:rPr>
          <w:t>22</w:t>
        </w:r>
        <w:r>
          <w:rPr>
            <w:noProof/>
            <w:webHidden/>
          </w:rPr>
          <w:fldChar w:fldCharType="end"/>
        </w:r>
      </w:hyperlink>
    </w:p>
    <w:p w14:paraId="48436BFB" w14:textId="77777777" w:rsidR="00B27BFA" w:rsidRDefault="00B27BFA">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964021" w:history="1">
        <w:r w:rsidRPr="00A40C7C">
          <w:rPr>
            <w:rStyle w:val="Hyperlink"/>
            <w:noProof/>
          </w:rPr>
          <w:t>Slika 15: Gradnja grafičnega uporabniškega vmesnika v okolju Xcode</w:t>
        </w:r>
        <w:r>
          <w:rPr>
            <w:noProof/>
            <w:webHidden/>
          </w:rPr>
          <w:tab/>
        </w:r>
        <w:r>
          <w:rPr>
            <w:noProof/>
            <w:webHidden/>
          </w:rPr>
          <w:fldChar w:fldCharType="begin"/>
        </w:r>
        <w:r>
          <w:rPr>
            <w:noProof/>
            <w:webHidden/>
          </w:rPr>
          <w:instrText xml:space="preserve"> PAGEREF _Toc458964021 \h </w:instrText>
        </w:r>
        <w:r>
          <w:rPr>
            <w:noProof/>
            <w:webHidden/>
          </w:rPr>
        </w:r>
        <w:r>
          <w:rPr>
            <w:noProof/>
            <w:webHidden/>
          </w:rPr>
          <w:fldChar w:fldCharType="separate"/>
        </w:r>
        <w:r>
          <w:rPr>
            <w:noProof/>
            <w:webHidden/>
          </w:rPr>
          <w:t>24</w:t>
        </w:r>
        <w:r>
          <w:rPr>
            <w:noProof/>
            <w:webHidden/>
          </w:rPr>
          <w:fldChar w:fldCharType="end"/>
        </w:r>
      </w:hyperlink>
    </w:p>
    <w:p w14:paraId="5D924A1C" w14:textId="77777777" w:rsidR="00B27BFA" w:rsidRDefault="00B27BFA">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964022" w:history="1">
        <w:r w:rsidRPr="00A40C7C">
          <w:rPr>
            <w:rStyle w:val="Hyperlink"/>
            <w:noProof/>
          </w:rPr>
          <w:t>Slika 16: Zaslonska slika hitrega dostopa Today extension</w:t>
        </w:r>
        <w:r>
          <w:rPr>
            <w:noProof/>
            <w:webHidden/>
          </w:rPr>
          <w:tab/>
        </w:r>
        <w:r>
          <w:rPr>
            <w:noProof/>
            <w:webHidden/>
          </w:rPr>
          <w:fldChar w:fldCharType="begin"/>
        </w:r>
        <w:r>
          <w:rPr>
            <w:noProof/>
            <w:webHidden/>
          </w:rPr>
          <w:instrText xml:space="preserve"> PAGEREF _Toc458964022 \h </w:instrText>
        </w:r>
        <w:r>
          <w:rPr>
            <w:noProof/>
            <w:webHidden/>
          </w:rPr>
        </w:r>
        <w:r>
          <w:rPr>
            <w:noProof/>
            <w:webHidden/>
          </w:rPr>
          <w:fldChar w:fldCharType="separate"/>
        </w:r>
        <w:r>
          <w:rPr>
            <w:noProof/>
            <w:webHidden/>
          </w:rPr>
          <w:t>25</w:t>
        </w:r>
        <w:r>
          <w:rPr>
            <w:noProof/>
            <w:webHidden/>
          </w:rPr>
          <w:fldChar w:fldCharType="end"/>
        </w:r>
      </w:hyperlink>
    </w:p>
    <w:p w14:paraId="5031EA6A" w14:textId="77777777" w:rsidR="00B27BFA" w:rsidRDefault="00B27BFA">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964023" w:history="1">
        <w:r w:rsidRPr="00A40C7C">
          <w:rPr>
            <w:rStyle w:val="Hyperlink"/>
            <w:noProof/>
          </w:rPr>
          <w:t>Slika 17: Usmerjevalnik Mikrotik hAP ac</w:t>
        </w:r>
        <w:r>
          <w:rPr>
            <w:noProof/>
            <w:webHidden/>
          </w:rPr>
          <w:tab/>
        </w:r>
        <w:r>
          <w:rPr>
            <w:noProof/>
            <w:webHidden/>
          </w:rPr>
          <w:fldChar w:fldCharType="begin"/>
        </w:r>
        <w:r>
          <w:rPr>
            <w:noProof/>
            <w:webHidden/>
          </w:rPr>
          <w:instrText xml:space="preserve"> PAGEREF _Toc458964023 \h </w:instrText>
        </w:r>
        <w:r>
          <w:rPr>
            <w:noProof/>
            <w:webHidden/>
          </w:rPr>
        </w:r>
        <w:r>
          <w:rPr>
            <w:noProof/>
            <w:webHidden/>
          </w:rPr>
          <w:fldChar w:fldCharType="separate"/>
        </w:r>
        <w:r>
          <w:rPr>
            <w:noProof/>
            <w:webHidden/>
          </w:rPr>
          <w:t>26</w:t>
        </w:r>
        <w:r>
          <w:rPr>
            <w:noProof/>
            <w:webHidden/>
          </w:rPr>
          <w:fldChar w:fldCharType="end"/>
        </w:r>
      </w:hyperlink>
    </w:p>
    <w:p w14:paraId="735E8905" w14:textId="377AFB96" w:rsidR="00030017" w:rsidRDefault="002B38D9" w:rsidP="004052B4">
      <w:pPr>
        <w:rPr>
          <w:sz w:val="24"/>
          <w:szCs w:val="24"/>
        </w:rPr>
      </w:pPr>
      <w:r w:rsidRPr="00AE3509">
        <w:rPr>
          <w:sz w:val="24"/>
          <w:szCs w:val="24"/>
        </w:rPr>
        <w:fldChar w:fldCharType="end"/>
      </w:r>
    </w:p>
    <w:p w14:paraId="083BF679" w14:textId="77777777" w:rsidR="00030017" w:rsidRDefault="00030017">
      <w:pPr>
        <w:spacing w:line="240" w:lineRule="auto"/>
        <w:jc w:val="left"/>
        <w:rPr>
          <w:sz w:val="24"/>
          <w:szCs w:val="24"/>
        </w:rPr>
      </w:pPr>
      <w:r>
        <w:rPr>
          <w:sz w:val="24"/>
          <w:szCs w:val="24"/>
        </w:rPr>
        <w:br w:type="page"/>
      </w:r>
    </w:p>
    <w:p w14:paraId="322F784F" w14:textId="3D694718" w:rsidR="00030017" w:rsidRDefault="00030017" w:rsidP="0047726A">
      <w:pPr>
        <w:rPr>
          <w:b/>
          <w:sz w:val="28"/>
        </w:rPr>
      </w:pPr>
      <w:r w:rsidRPr="00030017">
        <w:rPr>
          <w:b/>
          <w:sz w:val="28"/>
        </w:rPr>
        <w:lastRenderedPageBreak/>
        <w:t>Uporabljene kratice</w:t>
      </w:r>
    </w:p>
    <w:p w14:paraId="2E091C54" w14:textId="2E0729BA" w:rsidR="009A5639" w:rsidRDefault="009A5639" w:rsidP="0021747A">
      <w:r>
        <w:t>TODO preveri ali so zajete vse kratice</w:t>
      </w:r>
      <w:r w:rsidR="0021747A">
        <w:t>, razloži</w:t>
      </w:r>
    </w:p>
    <w:p w14:paraId="5AD3262C" w14:textId="56168AB8" w:rsidR="003F42AF" w:rsidRDefault="00030017" w:rsidP="00030017">
      <w:r>
        <w:t xml:space="preserve">IoT – </w:t>
      </w:r>
      <w:r w:rsidR="0093725B">
        <w:t>Internet stvari (</w:t>
      </w:r>
      <w:r>
        <w:t>Internet of Things</w:t>
      </w:r>
      <w:r w:rsidR="003F42AF">
        <w:t>)</w:t>
      </w:r>
    </w:p>
    <w:p w14:paraId="614CB05B" w14:textId="4C5BE0CC" w:rsidR="003F42AF" w:rsidRDefault="003F42AF" w:rsidP="00030017">
      <w:r>
        <w:t xml:space="preserve">IP </w:t>
      </w:r>
      <w:r w:rsidR="00F7576C">
        <w:t>–</w:t>
      </w:r>
      <w:r>
        <w:t xml:space="preserve"> </w:t>
      </w:r>
      <w:r w:rsidR="00F7576C">
        <w:t>Internet protocol</w:t>
      </w:r>
    </w:p>
    <w:p w14:paraId="405D0A2B" w14:textId="46E8F7E1" w:rsidR="00F7576C" w:rsidRDefault="00F7576C" w:rsidP="00030017">
      <w:r>
        <w:t>GPIO – General  Purpose Input Output</w:t>
      </w:r>
    </w:p>
    <w:p w14:paraId="0F68EA16" w14:textId="5B5F61CB" w:rsidR="00F7576C" w:rsidRDefault="00D52A20" w:rsidP="00030017">
      <w:r>
        <w:t>SD</w:t>
      </w:r>
    </w:p>
    <w:p w14:paraId="2277720F" w14:textId="117FB8FD" w:rsidR="00D52A20" w:rsidRDefault="00D52A20" w:rsidP="00030017">
      <w:r>
        <w:t>SSH</w:t>
      </w:r>
    </w:p>
    <w:p w14:paraId="6BE87FB9" w14:textId="23D4E385" w:rsidR="00D52A20" w:rsidRDefault="00D52A20" w:rsidP="00030017">
      <w:r>
        <w:t>API</w:t>
      </w:r>
    </w:p>
    <w:p w14:paraId="5178D6CA" w14:textId="5CC9DFA8" w:rsidR="00D52A20" w:rsidRDefault="00D52A20" w:rsidP="00030017">
      <w:r>
        <w:t>JSON</w:t>
      </w:r>
    </w:p>
    <w:p w14:paraId="355E3BA8" w14:textId="7B236C47" w:rsidR="00D52A20" w:rsidRDefault="00D52A20" w:rsidP="00030017">
      <w:r>
        <w:t>NAT</w:t>
      </w:r>
    </w:p>
    <w:p w14:paraId="18FDCE3D" w14:textId="669F66BE" w:rsidR="00D52A20" w:rsidRDefault="00D52A20" w:rsidP="00030017">
      <w:r>
        <w:t>REST</w:t>
      </w:r>
    </w:p>
    <w:p w14:paraId="5BDDCA1B" w14:textId="3B6358A3" w:rsidR="00D52A20" w:rsidRDefault="00AF7CE5" w:rsidP="00030017">
      <w:r>
        <w:t>PWM</w:t>
      </w:r>
    </w:p>
    <w:p w14:paraId="1EA64A15" w14:textId="6C74CEE2" w:rsidR="00AF7CE5" w:rsidRDefault="00AF7CE5" w:rsidP="00030017">
      <w:r>
        <w:t>BPM</w:t>
      </w:r>
    </w:p>
    <w:p w14:paraId="73908AF8" w14:textId="0B303BAA" w:rsidR="00DC38A9" w:rsidRDefault="00DC38A9" w:rsidP="00030017">
      <w:r>
        <w:t>git, svn, bzr, http in hg</w:t>
      </w:r>
    </w:p>
    <w:p w14:paraId="475AEFF0" w14:textId="06B393B2" w:rsidR="00550C19" w:rsidRDefault="00550C19" w:rsidP="00030017">
      <w:r>
        <w:t>GPS</w:t>
      </w:r>
    </w:p>
    <w:p w14:paraId="1BA7473F" w14:textId="7B64F474" w:rsidR="00A10916" w:rsidRDefault="00E72365" w:rsidP="00030017">
      <w:r>
        <w:t xml:space="preserve">RFID - </w:t>
      </w:r>
      <w:r w:rsidRPr="00E72365">
        <w:t>Radio-Frequency I</w:t>
      </w:r>
      <w:r w:rsidR="00A10916" w:rsidRPr="00E72365">
        <w:t>d</w:t>
      </w:r>
      <w:r w:rsidRPr="00E72365">
        <w:t>entification</w:t>
      </w:r>
    </w:p>
    <w:p w14:paraId="62ED921B" w14:textId="77777777" w:rsidR="003762D6" w:rsidRDefault="003762D6" w:rsidP="00030017"/>
    <w:p w14:paraId="258E660C" w14:textId="2DA7117A" w:rsidR="003762D6" w:rsidRDefault="003762D6">
      <w:pPr>
        <w:spacing w:line="240" w:lineRule="auto"/>
        <w:jc w:val="left"/>
      </w:pPr>
      <w:r>
        <w:br w:type="page"/>
      </w:r>
    </w:p>
    <w:p w14:paraId="7D5638E7" w14:textId="77777777" w:rsidR="003762D6" w:rsidRDefault="003762D6">
      <w:pPr>
        <w:spacing w:line="240" w:lineRule="auto"/>
        <w:jc w:val="left"/>
        <w:sectPr w:rsidR="003762D6" w:rsidSect="00437D0A">
          <w:pgSz w:w="11901" w:h="16834" w:code="9"/>
          <w:pgMar w:top="1701" w:right="1418" w:bottom="1701" w:left="1701" w:header="851" w:footer="709" w:gutter="0"/>
          <w:pgNumType w:fmt="lowerRoman" w:start="1"/>
          <w:cols w:space="708"/>
          <w:docGrid w:linePitch="299"/>
        </w:sectPr>
      </w:pPr>
    </w:p>
    <w:p w14:paraId="5D70F156" w14:textId="63E58A7F" w:rsidR="009D7E55" w:rsidRPr="009D7E55" w:rsidRDefault="002B38D9" w:rsidP="009D7E55">
      <w:pPr>
        <w:pStyle w:val="Heading1"/>
        <w:rPr>
          <w:b/>
          <w:lang w:val="sl-SI"/>
        </w:rPr>
      </w:pPr>
      <w:bookmarkStart w:id="0" w:name="_Toc309712165"/>
      <w:bookmarkStart w:id="1" w:name="_Toc310788730"/>
      <w:bookmarkStart w:id="2" w:name="_Toc310788963"/>
      <w:bookmarkStart w:id="3" w:name="_Toc311024870"/>
      <w:bookmarkStart w:id="4" w:name="_Toc313614922"/>
      <w:bookmarkStart w:id="5" w:name="_Toc313865292"/>
      <w:bookmarkStart w:id="6" w:name="_Toc313865419"/>
      <w:bookmarkStart w:id="7" w:name="_Toc313871429"/>
      <w:bookmarkStart w:id="8" w:name="_Toc318438937"/>
      <w:bookmarkStart w:id="9" w:name="_Toc458964024"/>
      <w:r w:rsidRPr="00AE3509">
        <w:rPr>
          <w:b/>
          <w:lang w:val="sl-SI"/>
        </w:rPr>
        <w:lastRenderedPageBreak/>
        <w:t>UVOD</w:t>
      </w:r>
      <w:bookmarkEnd w:id="0"/>
      <w:bookmarkEnd w:id="1"/>
      <w:bookmarkEnd w:id="2"/>
      <w:bookmarkEnd w:id="3"/>
      <w:bookmarkEnd w:id="4"/>
      <w:bookmarkEnd w:id="5"/>
      <w:bookmarkEnd w:id="6"/>
      <w:bookmarkEnd w:id="7"/>
      <w:bookmarkEnd w:id="8"/>
      <w:bookmarkEnd w:id="9"/>
    </w:p>
    <w:p w14:paraId="1D4A9167" w14:textId="6D0539E4" w:rsidR="009D7E55" w:rsidRDefault="009D7E55" w:rsidP="009D7E55">
      <w:r>
        <w:t xml:space="preserve">Internet, kot ga </w:t>
      </w:r>
      <w:r w:rsidR="00033801">
        <w:t xml:space="preserve">pozna </w:t>
      </w:r>
      <w:r>
        <w:t xml:space="preserve">večina je </w:t>
      </w:r>
      <w:r w:rsidR="00033801">
        <w:t>»</w:t>
      </w:r>
      <w:r>
        <w:t>internet ljudi</w:t>
      </w:r>
      <w:r w:rsidR="00033801">
        <w:t>«</w:t>
      </w:r>
      <w:r>
        <w:t xml:space="preserve">. Vsebino, kot so </w:t>
      </w:r>
      <w:r w:rsidR="00033801">
        <w:t>novice</w:t>
      </w:r>
      <w:r>
        <w:t>, vide</w:t>
      </w:r>
      <w:r w:rsidR="00033801">
        <w:t xml:space="preserve">i ter slike ustvarjajo ljudje za </w:t>
      </w:r>
      <w:r w:rsidR="00946D58">
        <w:t xml:space="preserve">druge </w:t>
      </w:r>
      <w:r w:rsidR="00033801">
        <w:t>ljudi</w:t>
      </w:r>
      <w:r>
        <w:t xml:space="preserve">. </w:t>
      </w:r>
      <w:r w:rsidR="00455F5D">
        <w:t>I</w:t>
      </w:r>
      <w:r>
        <w:t xml:space="preserve">nternet je uporabljen zgolj kot medij za prenos informacij med </w:t>
      </w:r>
      <w:r w:rsidR="00455F5D">
        <w:t>ljudmi</w:t>
      </w:r>
      <w:r>
        <w:t>.</w:t>
      </w:r>
      <w:r w:rsidR="00455F5D">
        <w:t xml:space="preserve"> V zadnjem času</w:t>
      </w:r>
      <w:r w:rsidR="00A83236" w:rsidRPr="00A83236">
        <w:t xml:space="preserve"> </w:t>
      </w:r>
      <w:r w:rsidR="00A83236">
        <w:t>pa</w:t>
      </w:r>
      <w:r w:rsidR="00455F5D">
        <w:t xml:space="preserve"> je veliko govora o internetu stvari (ang. IoT Internet of Things). Kaj je torej IoT in kako je povezan s pametno hišo?</w:t>
      </w:r>
    </w:p>
    <w:p w14:paraId="17F4E194" w14:textId="77777777" w:rsidR="00455F5D" w:rsidRDefault="00455F5D" w:rsidP="009D7E55"/>
    <w:p w14:paraId="20EACFA6" w14:textId="24B08598" w:rsidR="00455F5D" w:rsidRDefault="00455F5D" w:rsidP="00455F5D">
      <w:r>
        <w:t xml:space="preserve">Pametna hiša, je hiša v kateri </w:t>
      </w:r>
      <w:r w:rsidR="00A83236">
        <w:t xml:space="preserve">bi </w:t>
      </w:r>
      <w:r>
        <w:t xml:space="preserve">naj večino naprav upravljal enoten </w:t>
      </w:r>
      <w:r w:rsidR="00A83236">
        <w:t xml:space="preserve">inteligenten </w:t>
      </w:r>
      <w:r>
        <w:t xml:space="preserve">sistem. Bistvo vsega je povezovanje, upravljanje in nadzor nad porabniki, katerega cilj je zviševanja nivoja udobja, varčnosti in varnosti. Primer uporabe je, da se ob odhodu od doma avtomatsko izključijo vsa svetila in druge naprave v hiši, vključi se alarm, zniža nivo ogrevanja ter vključi simulacija prisotnosti </w:t>
      </w:r>
      <w:r>
        <w:fldChar w:fldCharType="begin" w:fldLock="1"/>
      </w:r>
      <w:r>
        <w:instrText>ADDIN CSL_CITATION { "citationItems" : [ { "id" : "ITEM-1", "itemData" : { "URL" : "http://www.ps-promis.si/en/", "id" : "ITEM-1", "issued" : { "date-parts" : [ [ "0" ] ] }, "title" : "Kaj je pametna hi\u0161a ali inteligentna hi\u0161a?", "type" : "webpage" }, "uris" : [ "http://www.mendeley.com/documents/?uuid=7653a39e-f32f-3f7a-9dbc-26e9ab2f3f69" ] } ], "mendeley" : { "formattedCitation" : "[1]", "plainTextFormattedCitation" : "[1]", "previouslyFormattedCitation" : "[1]" }, "properties" : { "noteIndex" : 0 }, "schema" : "https://github.com/citation-style-language/schema/raw/master/csl-citation.json" }</w:instrText>
      </w:r>
      <w:r>
        <w:fldChar w:fldCharType="separate"/>
      </w:r>
      <w:r w:rsidRPr="00CE490C">
        <w:rPr>
          <w:noProof/>
        </w:rPr>
        <w:t>[1]</w:t>
      </w:r>
      <w:r>
        <w:fldChar w:fldCharType="end"/>
      </w:r>
      <w:r>
        <w:t>.</w:t>
      </w:r>
    </w:p>
    <w:p w14:paraId="1926C20A" w14:textId="77777777" w:rsidR="00033801" w:rsidRDefault="00033801" w:rsidP="00455F5D"/>
    <w:p w14:paraId="7EEEA7C9" w14:textId="2301D357" w:rsidR="00033801" w:rsidRDefault="00033801" w:rsidP="00455F5D">
      <w:r>
        <w:t>Pri IoT gre za</w:t>
      </w:r>
      <w:r w:rsidRPr="003F2E02">
        <w:t xml:space="preserve"> digitalizacijo  </w:t>
      </w:r>
      <w:r>
        <w:t>fi</w:t>
      </w:r>
      <w:r w:rsidRPr="003F2E02">
        <w:t xml:space="preserve">zičnega sveta, torej naprav in </w:t>
      </w:r>
      <w:r w:rsidR="00D56CEB">
        <w:t>stvari, ki nas obdajajo</w:t>
      </w:r>
      <w:r>
        <w:t>. S tem pridobi</w:t>
      </w:r>
      <w:r w:rsidRPr="003F2E02">
        <w:t xml:space="preserve">vamo različne podatke o stvareh in jih uporabimo </w:t>
      </w:r>
      <w:r>
        <w:t>v različne namene, koristne ta</w:t>
      </w:r>
      <w:r w:rsidRPr="003F2E02">
        <w:t>ko za uporab</w:t>
      </w:r>
      <w:r>
        <w:t>nike kot za podjetja, ki te na</w:t>
      </w:r>
      <w:r w:rsidRPr="003F2E02">
        <w:t xml:space="preserve">prave načrtujejo, proizvajajo in prodajajo. Pri IoT gre </w:t>
      </w:r>
      <w:r>
        <w:t>predvsem za tehnologije, ki po</w:t>
      </w:r>
      <w:r w:rsidRPr="003F2E02">
        <w:t>nujajo p</w:t>
      </w:r>
      <w:r>
        <w:t>odporo pametnim rešitvam v pa</w:t>
      </w:r>
      <w:r w:rsidRPr="003F2E02">
        <w:t xml:space="preserve">nogah, ki niso </w:t>
      </w:r>
      <w:r>
        <w:t>običajne</w:t>
      </w:r>
      <w:r w:rsidRPr="003F2E02">
        <w:t xml:space="preserve"> </w:t>
      </w:r>
      <w:r>
        <w:t xml:space="preserve">za </w:t>
      </w:r>
      <w:r w:rsidRPr="003F2E02">
        <w:t>IT.</w:t>
      </w:r>
      <w:r>
        <w:t xml:space="preserve"> Na kratko</w:t>
      </w:r>
      <w:r w:rsidRPr="003F2E02">
        <w:t>, internet stvari precej vsa</w:t>
      </w:r>
      <w:r>
        <w:t>kdanje »stvari« poveže med se</w:t>
      </w:r>
      <w:r w:rsidRPr="003F2E02">
        <w:t xml:space="preserve">boj </w:t>
      </w:r>
      <w:r>
        <w:t>s pomočjo</w:t>
      </w:r>
      <w:r w:rsidRPr="003F2E02">
        <w:t xml:space="preserve"> interneta ali namenskih omrežij</w:t>
      </w:r>
      <w:r>
        <w:t xml:space="preserve"> </w:t>
      </w:r>
      <w:r>
        <w:fldChar w:fldCharType="begin" w:fldLock="1"/>
      </w:r>
      <w:r>
        <w:instrText>ADDIN CSL_CITATION { "citationItems" : [ { "id" : "ITEM-1", "itemData" : { "abstract" : "Internet stvari lahko po DNK slovenske industri novih generacij izdelkov. Podjetje pridobi vpogled v obna\u0161anje izdelkov skozi vso \u017ei-vljenjsko dobo. Podjetja lahko oblikujejo nove poslov-ne modele. Industrija, ki danes ponuja in prodaja dolo\u010dene izdelke, lahko \u017ee jutri za\u010dne tr\u017eiti razli\u010dne storitve, vezane na svoje izdelke. Odvisno od prihodkov in ciljev se lahko tak\u0161na podjetja poslovno prestrukturirajo, saj imajo zaradi nove tehnologije prilo\u017enost za ustvarjanje vi\u0161-je dodane vrednosti in ve\u010dje konkuren\u010d-nosti na trgu. \" Internet stvari je vsenavzo\u010d, torej lah-ko koristi tudi dr\u017eavljanom skozi razli\u010d-ne storitve. Kje ga lahko v tem primeru najprej pri\u010dakujemo? V vsakdanjem \u017eivljenju bomo internet stvari najpogosteje zaznali v pametnih in do prebivalcev prijaznih mestih, poveza-nih avtomobilih ter pametnem zdravju in aktivnem \u017eivljenju. Pri skrbi za zdravje gre najpogosteje za aktivno pre\u017eivljanje prostega \u010dasa in zdravo \u017eivljenje. Tu je tu-Prioriteta kompeten\u010dnega centra Op-Comm so vse dejavnosti, povezane z internetom stvari (IoT). Ta podjetjem vseh velikosti pomeni velik izziv in motivacijo, tistim manj podkovanim pa naganja strah v kosti. Direktor Op-Comma Toma\u017e Vidonja je prepri\u010dan, da lahko prav internet stvari na teh-nolo\u0161kem zemljevidu sveta Sloveni-jo predstavi v povsem novi lu\u010di.", "author" : [ { "dropping-particle" : "", "family" : "Toma\u017e", "given" : "Vidonja", "non-dropping-particle" : "", "parse-names" : false, "suffix" : "" } ], "container-title" : "Finance", "id" : "ITEM-1", "issued" : { "date-parts" : [ [ "2015" ] ] }, "title" : "Internet stvari", "type" : "article-journal", "volume" : "5" }, "uris" : [ "http://www.mendeley.com/documents/?uuid=2aeca0e2-f231-31fb-9a1f-c31f6e8ea5d6" ] } ], "mendeley" : { "formattedCitation" : "[2]", "plainTextFormattedCitation" : "[2]", "previouslyFormattedCitation" : "[2]" }, "properties" : { "noteIndex" : 0 }, "schema" : "https://github.com/citation-style-language/schema/raw/master/csl-citation.json" }</w:instrText>
      </w:r>
      <w:r>
        <w:fldChar w:fldCharType="separate"/>
      </w:r>
      <w:r w:rsidRPr="00CE490C">
        <w:rPr>
          <w:noProof/>
        </w:rPr>
        <w:t>[2]</w:t>
      </w:r>
      <w:r>
        <w:fldChar w:fldCharType="end"/>
      </w:r>
      <w:r w:rsidRPr="003F2E02">
        <w:t>.</w:t>
      </w:r>
    </w:p>
    <w:p w14:paraId="0273CEFA" w14:textId="77777777" w:rsidR="007513F0" w:rsidRDefault="007513F0" w:rsidP="00455F5D"/>
    <w:p w14:paraId="753672ED" w14:textId="06DD1C7B" w:rsidR="00D65621" w:rsidRDefault="007513F0" w:rsidP="00455F5D">
      <w:r>
        <w:t xml:space="preserve">Cilj  </w:t>
      </w:r>
      <w:r w:rsidR="00D65621">
        <w:t>IoT je avtomatizem, ki prinaša boljšo izrabo obnovljivih in neobnovljivih virov, večje udobje in izboljšano varnost vseh. Pri nalogi smo se osredotočili na primer uporabe IoT za potrebe pametnega doma, pojem pa je popularen tudi v večjih celota</w:t>
      </w:r>
      <w:r w:rsidR="00D56CEB">
        <w:t>h, kot so</w:t>
      </w:r>
      <w:r w:rsidR="00D65621">
        <w:t xml:space="preserve"> pametn</w:t>
      </w:r>
      <w:r w:rsidR="00D56CEB">
        <w:t>a</w:t>
      </w:r>
      <w:r w:rsidR="00D65621">
        <w:t xml:space="preserve"> mest</w:t>
      </w:r>
      <w:r w:rsidR="00D56CEB">
        <w:t>a</w:t>
      </w:r>
      <w:r w:rsidR="00D65621">
        <w:t>.</w:t>
      </w:r>
    </w:p>
    <w:p w14:paraId="7D50D43B" w14:textId="77777777" w:rsidR="00455F5D" w:rsidRDefault="00455F5D" w:rsidP="009D7E55"/>
    <w:p w14:paraId="04A21C44" w14:textId="30DA8F36" w:rsidR="009D7E55" w:rsidRDefault="00455F5D" w:rsidP="009D7E55">
      <w:r>
        <w:t>Z razvojem računalništva so pametne</w:t>
      </w:r>
      <w:r w:rsidR="00033801">
        <w:t xml:space="preserve"> senzorske in aktuatorske</w:t>
      </w:r>
      <w:r>
        <w:t xml:space="preserve"> naprave postale cenovno dostopne. Tudi dostop do interneta se smatra kot osnovna življenska potrebščina. </w:t>
      </w:r>
      <w:r w:rsidR="007940C9">
        <w:t xml:space="preserve">Zaradi teh razlogov IoT naprave eksponentno pridobivajo na popularnosti ravno v </w:t>
      </w:r>
      <w:r w:rsidR="00424481">
        <w:t>današnjem</w:t>
      </w:r>
      <w:r w:rsidR="007940C9">
        <w:t xml:space="preserve"> času.</w:t>
      </w:r>
    </w:p>
    <w:p w14:paraId="284B3A04" w14:textId="77777777" w:rsidR="00DD0007" w:rsidRDefault="00DD0007" w:rsidP="00CE669E">
      <w:bookmarkStart w:id="10" w:name="_Toc309712166"/>
      <w:bookmarkStart w:id="11" w:name="_Toc310788731"/>
      <w:bookmarkStart w:id="12" w:name="_Toc310788964"/>
      <w:bookmarkStart w:id="13" w:name="_Toc311024871"/>
      <w:bookmarkStart w:id="14" w:name="_Toc313614923"/>
      <w:bookmarkStart w:id="15" w:name="_Toc313865293"/>
      <w:bookmarkStart w:id="16" w:name="_Toc313865420"/>
      <w:bookmarkStart w:id="17" w:name="_Toc313871430"/>
      <w:bookmarkStart w:id="18" w:name="_Toc318438938"/>
    </w:p>
    <w:p w14:paraId="0C92FBD1" w14:textId="41553F24" w:rsidR="0010286D" w:rsidRDefault="007F0D5D" w:rsidP="00CE669E">
      <w:r>
        <w:t>N</w:t>
      </w:r>
      <w:r w:rsidR="00ED7D95">
        <w:t xml:space="preserve">a področju IoT </w:t>
      </w:r>
      <w:r>
        <w:t xml:space="preserve">obstaja </w:t>
      </w:r>
      <w:r w:rsidR="002B21A2">
        <w:t>več</w:t>
      </w:r>
      <w:r w:rsidR="00ED7D95">
        <w:t xml:space="preserve"> medseboj nekompatibilnih standardov</w:t>
      </w:r>
      <w:r w:rsidR="002B21A2">
        <w:t xml:space="preserve">. Nekateri </w:t>
      </w:r>
      <w:r w:rsidR="006A1287">
        <w:t>sistemi</w:t>
      </w:r>
      <w:r w:rsidR="002B21A2">
        <w:t xml:space="preserve"> so</w:t>
      </w:r>
      <w:r w:rsidR="008E7A1E">
        <w:t xml:space="preserve"> v celoti</w:t>
      </w:r>
      <w:r w:rsidR="002B21A2">
        <w:t xml:space="preserve"> odprtokodni</w:t>
      </w:r>
      <w:r w:rsidR="00C97C13">
        <w:t>,</w:t>
      </w:r>
      <w:r w:rsidR="006A1287">
        <w:t xml:space="preserve"> spet drugi so lastniški in zaprtokodni</w:t>
      </w:r>
      <w:r w:rsidR="002B21A2">
        <w:t>.</w:t>
      </w:r>
      <w:r w:rsidR="00DD0007">
        <w:t xml:space="preserve"> </w:t>
      </w:r>
      <w:r w:rsidR="006A1287">
        <w:t>Uporabniška prednost takšnih sistemov je, da uporabnik ni vezan na enega proizvajalca strojne opreme.</w:t>
      </w:r>
      <w:r w:rsidR="008E7A1E">
        <w:t xml:space="preserve"> V nalogi se bomo </w:t>
      </w:r>
      <w:r w:rsidR="00DD0007">
        <w:t xml:space="preserve">torej </w:t>
      </w:r>
      <w:r w:rsidR="008E7A1E">
        <w:t>posvet</w:t>
      </w:r>
      <w:r w:rsidR="006A1287">
        <w:t xml:space="preserve">ili odprtokodnim sistemom. Razvili bomo tudi lasten sistem za pametno hišo s </w:t>
      </w:r>
      <w:r w:rsidR="006A1287">
        <w:lastRenderedPageBreak/>
        <w:t xml:space="preserve">pomočjo računalnika Raspberry </w:t>
      </w:r>
      <w:r w:rsidR="00DD0007">
        <w:t>P</w:t>
      </w:r>
      <w:r w:rsidR="006A1287">
        <w:t>i in aplikacijo za Applov</w:t>
      </w:r>
      <w:r w:rsidR="00DD0007">
        <w:t>e</w:t>
      </w:r>
      <w:r w:rsidR="006A1287">
        <w:t xml:space="preserve"> mobiln</w:t>
      </w:r>
      <w:r w:rsidR="00DD0007">
        <w:t>e</w:t>
      </w:r>
      <w:r w:rsidR="006A1287">
        <w:t xml:space="preserve"> </w:t>
      </w:r>
      <w:r w:rsidR="00DD0007">
        <w:t>naprave z operacijskim sistemom</w:t>
      </w:r>
      <w:r w:rsidR="006A1287">
        <w:t xml:space="preserve"> iOS. </w:t>
      </w:r>
    </w:p>
    <w:p w14:paraId="5D25BA4A" w14:textId="77777777" w:rsidR="00CE669E" w:rsidRDefault="00CE669E" w:rsidP="002872A0">
      <w:pPr>
        <w:ind w:firstLine="397"/>
      </w:pPr>
    </w:p>
    <w:p w14:paraId="281ADAE0" w14:textId="77777777" w:rsidR="00904D09" w:rsidRDefault="00CE1F5D" w:rsidP="00CE669E">
      <w:r>
        <w:t xml:space="preserve">V prvem </w:t>
      </w:r>
      <w:r w:rsidR="00C77DEF">
        <w:t xml:space="preserve">delu diplomskega dela bomo predstavili primere uporabe pametnih naprav v realnem svetu. V drugem delu bomo omenili princip odprte kode in omenili nekaj orodij in ponudnikov, ki podpirajo ta princip. </w:t>
      </w:r>
      <w:r w:rsidR="003E0CC2">
        <w:t xml:space="preserve">V tretjem </w:t>
      </w:r>
      <w:r w:rsidR="009A5639">
        <w:t>delu</w:t>
      </w:r>
      <w:r w:rsidR="003E0CC2">
        <w:t xml:space="preserve"> bodo predstavljeni sodobni komunikacijski protokoli, ki jih pametne naprave uporabljajo. </w:t>
      </w:r>
      <w:r w:rsidR="009A5639">
        <w:t xml:space="preserve">V četrtem delu bomo opisali razvoj lastne rešitve za pametno hišo. Najprej bomo prikazali razvoj strojne opreme, za tem pa še programski del, ki bo razdeljen na strežniški del in na odjemalca, t.j. mobilno aplikacijo za operacijski sistem iOS. </w:t>
      </w:r>
      <w:r w:rsidR="00BD1A82">
        <w:t>Opisana bodo tudi nekatera uporabljena orodja. Peti del bo govoril o konfiguraciji lastno razvitega sistema v omrežje. Šesti del bo povzel poglavitne težave v IoT</w:t>
      </w:r>
      <w:r w:rsidR="00C97C13">
        <w:t>, v</w:t>
      </w:r>
      <w:r w:rsidR="00BD1A82">
        <w:t xml:space="preserve"> sklepu </w:t>
      </w:r>
      <w:r w:rsidR="00C97C13">
        <w:t xml:space="preserve">pa </w:t>
      </w:r>
      <w:r w:rsidR="00BD1A82">
        <w:t>bo predl</w:t>
      </w:r>
      <w:r w:rsidR="005D7E02">
        <w:t>agan sistem za pametno hišo, ki je nastal na podlagi raziskav in testiranj za potrebe diplomskega dela.</w:t>
      </w:r>
      <w:bookmarkStart w:id="19" w:name="_Toc309712167"/>
      <w:bookmarkStart w:id="20" w:name="_Toc310788732"/>
      <w:bookmarkStart w:id="21" w:name="_Toc310788965"/>
      <w:bookmarkStart w:id="22" w:name="_Toc311024872"/>
      <w:bookmarkStart w:id="23" w:name="_Toc313614924"/>
      <w:bookmarkStart w:id="24" w:name="_Toc313865294"/>
      <w:bookmarkStart w:id="25" w:name="_Toc313865421"/>
      <w:bookmarkStart w:id="26" w:name="_Toc313871431"/>
      <w:bookmarkStart w:id="27" w:name="_Toc318438939"/>
      <w:bookmarkEnd w:id="10"/>
      <w:bookmarkEnd w:id="11"/>
      <w:bookmarkEnd w:id="12"/>
      <w:bookmarkEnd w:id="13"/>
      <w:bookmarkEnd w:id="14"/>
      <w:bookmarkEnd w:id="15"/>
      <w:bookmarkEnd w:id="16"/>
      <w:bookmarkEnd w:id="17"/>
      <w:bookmarkEnd w:id="18"/>
    </w:p>
    <w:p w14:paraId="0CA83EE3" w14:textId="3D5385D6" w:rsidR="0021747A" w:rsidRPr="00904D09" w:rsidRDefault="0021747A" w:rsidP="00904D09">
      <w:r>
        <w:t>TODO: preveri opis poglavij</w:t>
      </w:r>
    </w:p>
    <w:p w14:paraId="3E863869" w14:textId="361FD2D8" w:rsidR="00CB224D" w:rsidRPr="00CB224D" w:rsidRDefault="00661BBB" w:rsidP="00CB224D">
      <w:pPr>
        <w:pStyle w:val="Heading1"/>
      </w:pPr>
      <w:bookmarkStart w:id="28" w:name="_Toc458964025"/>
      <w:r>
        <w:t>P</w:t>
      </w:r>
      <w:r w:rsidR="00442211">
        <w:t>ametna hiša</w:t>
      </w:r>
      <w:bookmarkEnd w:id="28"/>
    </w:p>
    <w:p w14:paraId="602999AA" w14:textId="5B2877E1" w:rsidR="007C5A88" w:rsidRDefault="005539FB" w:rsidP="005539FB">
      <w:r>
        <w:t xml:space="preserve">Pod pojmom pametna hiša se skriva </w:t>
      </w:r>
      <w:r w:rsidR="00C97C13">
        <w:t>mnogo</w:t>
      </w:r>
      <w:r>
        <w:t xml:space="preserve"> pametnih naprav, ki jih kontrolira </w:t>
      </w:r>
      <w:r w:rsidR="00930812">
        <w:t xml:space="preserve">inteligenten </w:t>
      </w:r>
      <w:r>
        <w:t xml:space="preserve">centralni sistem. Tipično se </w:t>
      </w:r>
      <w:r w:rsidR="00C97C13">
        <w:t xml:space="preserve"> ta</w:t>
      </w:r>
      <w:r>
        <w:t xml:space="preserve"> povezuje z </w:t>
      </w:r>
      <w:r w:rsidR="0050790D">
        <w:t>računalniškim</w:t>
      </w:r>
      <w:r>
        <w:t xml:space="preserve"> oblak</w:t>
      </w:r>
      <w:r w:rsidR="0050790D">
        <w:t>om</w:t>
      </w:r>
      <w:r>
        <w:t xml:space="preserve">, nanj </w:t>
      </w:r>
      <w:r w:rsidR="00930812">
        <w:t xml:space="preserve">pa </w:t>
      </w:r>
      <w:r>
        <w:t>se prav tako povezujejo pametni telefoni</w:t>
      </w:r>
      <w:r w:rsidR="007C5A88">
        <w:t xml:space="preserve"> in tablični računalniki</w:t>
      </w:r>
      <w:r>
        <w:t xml:space="preserve">. </w:t>
      </w:r>
      <w:r w:rsidR="007C5A88">
        <w:t>V oblaku</w:t>
      </w:r>
      <w:r>
        <w:t xml:space="preserve"> se podatki shranjujejo in analizirajo. </w:t>
      </w:r>
      <w:r w:rsidR="007C5A88">
        <w:t>Pametna hiša vključuje naprave kot so:</w:t>
      </w:r>
    </w:p>
    <w:p w14:paraId="6BD85F5A" w14:textId="125C7D07" w:rsidR="007C5A88" w:rsidRDefault="00A94E6C" w:rsidP="003762D6">
      <w:pPr>
        <w:pStyle w:val="ListParagraph"/>
        <w:numPr>
          <w:ilvl w:val="0"/>
          <w:numId w:val="35"/>
        </w:numPr>
      </w:pPr>
      <w:r>
        <w:t>Luči</w:t>
      </w:r>
    </w:p>
    <w:p w14:paraId="26E077F1" w14:textId="5B396C67" w:rsidR="00A94E6C" w:rsidRDefault="00A94E6C" w:rsidP="00A94E6C">
      <w:pPr>
        <w:pStyle w:val="ListParagraph"/>
        <w:numPr>
          <w:ilvl w:val="0"/>
          <w:numId w:val="35"/>
        </w:numPr>
      </w:pPr>
      <w:r>
        <w:t>Senzor gibanja</w:t>
      </w:r>
    </w:p>
    <w:p w14:paraId="7D55AF77" w14:textId="42666B3B" w:rsidR="00A94E6C" w:rsidRDefault="00A94E6C" w:rsidP="00A94E6C">
      <w:pPr>
        <w:pStyle w:val="ListParagraph"/>
        <w:numPr>
          <w:ilvl w:val="0"/>
          <w:numId w:val="35"/>
        </w:numPr>
      </w:pPr>
      <w:r>
        <w:t>Kamera</w:t>
      </w:r>
    </w:p>
    <w:p w14:paraId="45009524" w14:textId="3FE3D0E0" w:rsidR="00A94E6C" w:rsidRDefault="00A94E6C" w:rsidP="00A94E6C">
      <w:pPr>
        <w:pStyle w:val="ListParagraph"/>
        <w:numPr>
          <w:ilvl w:val="0"/>
          <w:numId w:val="35"/>
        </w:numPr>
      </w:pPr>
      <w:r>
        <w:t>Senzor dima</w:t>
      </w:r>
    </w:p>
    <w:p w14:paraId="6E2C9883" w14:textId="21A48080" w:rsidR="00A94E6C" w:rsidRDefault="00E11965" w:rsidP="00A94E6C">
      <w:pPr>
        <w:pStyle w:val="ListParagraph"/>
        <w:numPr>
          <w:ilvl w:val="0"/>
          <w:numId w:val="35"/>
        </w:numPr>
      </w:pPr>
      <w:r>
        <w:t>Elektronske k</w:t>
      </w:r>
      <w:r w:rsidR="00A94E6C">
        <w:t>ljučavnice</w:t>
      </w:r>
    </w:p>
    <w:p w14:paraId="6C26CF45" w14:textId="5A92128D" w:rsidR="00E11965" w:rsidRDefault="00A94E6C" w:rsidP="00E11965">
      <w:pPr>
        <w:pStyle w:val="ListParagraph"/>
        <w:numPr>
          <w:ilvl w:val="0"/>
          <w:numId w:val="35"/>
        </w:numPr>
      </w:pPr>
      <w:r>
        <w:t>Napajalne vtičnice</w:t>
      </w:r>
    </w:p>
    <w:p w14:paraId="671C45A2" w14:textId="3E153699" w:rsidR="00E11965" w:rsidRDefault="00A94E6C" w:rsidP="0021747A">
      <w:pPr>
        <w:pStyle w:val="ListParagraph"/>
        <w:numPr>
          <w:ilvl w:val="0"/>
          <w:numId w:val="35"/>
        </w:numPr>
      </w:pPr>
      <w:r>
        <w:t>Termostat za centralno ogrevanje</w:t>
      </w:r>
    </w:p>
    <w:p w14:paraId="5C5F703C" w14:textId="789FF2D8" w:rsidR="00A94E6C" w:rsidRDefault="008D430F" w:rsidP="00A94E6C">
      <w:pPr>
        <w:pStyle w:val="ListParagraph"/>
        <w:numPr>
          <w:ilvl w:val="0"/>
          <w:numId w:val="35"/>
        </w:numPr>
      </w:pPr>
      <w:r>
        <w:t>Elektronske rol</w:t>
      </w:r>
      <w:r w:rsidR="00A94E6C">
        <w:t>ete</w:t>
      </w:r>
    </w:p>
    <w:p w14:paraId="3E0A5976" w14:textId="193177A3" w:rsidR="00A94E6C" w:rsidRDefault="00A94E6C" w:rsidP="00A94E6C">
      <w:pPr>
        <w:pStyle w:val="ListParagraph"/>
        <w:numPr>
          <w:ilvl w:val="0"/>
          <w:numId w:val="35"/>
        </w:numPr>
      </w:pPr>
      <w:r>
        <w:t>Senzor vlage</w:t>
      </w:r>
    </w:p>
    <w:p w14:paraId="3F0F26C2" w14:textId="434EC807" w:rsidR="009E59FB" w:rsidRDefault="009E59FB" w:rsidP="00A94E6C">
      <w:pPr>
        <w:pStyle w:val="ListParagraph"/>
        <w:numPr>
          <w:ilvl w:val="0"/>
          <w:numId w:val="35"/>
        </w:numPr>
      </w:pPr>
      <w:r>
        <w:t>Senzor svetlosti v prostoru</w:t>
      </w:r>
    </w:p>
    <w:p w14:paraId="19C76C07" w14:textId="7C6A6883" w:rsidR="00A94E6C" w:rsidRDefault="00A94E6C" w:rsidP="00E11965">
      <w:pPr>
        <w:pStyle w:val="ListParagraph"/>
        <w:numPr>
          <w:ilvl w:val="0"/>
          <w:numId w:val="35"/>
        </w:numPr>
      </w:pPr>
      <w:r>
        <w:t>Vremenska postaja</w:t>
      </w:r>
    </w:p>
    <w:p w14:paraId="3EE2657F" w14:textId="0E5C9F6B" w:rsidR="00E11965" w:rsidRDefault="00E11965" w:rsidP="00E11965">
      <w:pPr>
        <w:pStyle w:val="ListParagraph"/>
        <w:numPr>
          <w:ilvl w:val="0"/>
          <w:numId w:val="35"/>
        </w:numPr>
      </w:pPr>
      <w:r>
        <w:t>Polnilne postaje za električna prevozna sredstva</w:t>
      </w:r>
    </w:p>
    <w:p w14:paraId="3788E2DA" w14:textId="0C4DE6A0" w:rsidR="00E11965" w:rsidRDefault="00E11965" w:rsidP="00E11965">
      <w:pPr>
        <w:pStyle w:val="ListParagraph"/>
        <w:numPr>
          <w:ilvl w:val="0"/>
          <w:numId w:val="35"/>
        </w:numPr>
      </w:pPr>
      <w:r>
        <w:t>Kontroler solarnih panelov</w:t>
      </w:r>
    </w:p>
    <w:p w14:paraId="4E9A79B9" w14:textId="13F4B75D" w:rsidR="003762D6" w:rsidRDefault="003762D6">
      <w:pPr>
        <w:spacing w:line="240" w:lineRule="auto"/>
        <w:jc w:val="left"/>
      </w:pPr>
    </w:p>
    <w:p w14:paraId="08147E73" w14:textId="77777777" w:rsidR="003762D6" w:rsidRDefault="00AD0B3A" w:rsidP="003762D6">
      <w:pPr>
        <w:jc w:val="center"/>
      </w:pPr>
      <w:r>
        <w:rPr>
          <w:noProof/>
          <w:lang w:val="en-US"/>
        </w:rPr>
        <w:lastRenderedPageBreak/>
        <w:drawing>
          <wp:inline distT="0" distB="0" distL="0" distR="0" wp14:anchorId="639B7CCF" wp14:editId="3D74DB97">
            <wp:extent cx="5306750" cy="3869308"/>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shema%20pametne%20hise.pdf"/>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338205" cy="3892242"/>
                    </a:xfrm>
                    <a:prstGeom prst="rect">
                      <a:avLst/>
                    </a:prstGeom>
                    <a:noFill/>
                    <a:ln>
                      <a:noFill/>
                    </a:ln>
                  </pic:spPr>
                </pic:pic>
              </a:graphicData>
            </a:graphic>
          </wp:inline>
        </w:drawing>
      </w:r>
    </w:p>
    <w:p w14:paraId="1725485A" w14:textId="1543B34F" w:rsidR="00AD0B3A" w:rsidRDefault="00036EEB" w:rsidP="003762D6">
      <w:pPr>
        <w:jc w:val="center"/>
      </w:pPr>
      <w:bookmarkStart w:id="29" w:name="_Toc458964007"/>
      <w:r>
        <w:t xml:space="preserve">Slika </w:t>
      </w:r>
      <w:r>
        <w:fldChar w:fldCharType="begin"/>
      </w:r>
      <w:r>
        <w:instrText xml:space="preserve"> SEQ Slika \* ARABIC </w:instrText>
      </w:r>
      <w:r>
        <w:fldChar w:fldCharType="separate"/>
      </w:r>
      <w:r w:rsidR="00A71E88">
        <w:rPr>
          <w:noProof/>
        </w:rPr>
        <w:t>1</w:t>
      </w:r>
      <w:r>
        <w:fldChar w:fldCharType="end"/>
      </w:r>
      <w:r>
        <w:t>: Primer: Shema pametne hiše</w:t>
      </w:r>
      <w:bookmarkEnd w:id="29"/>
    </w:p>
    <w:p w14:paraId="6602D718" w14:textId="7DB23973" w:rsidR="00CB224D" w:rsidRDefault="00CB224D" w:rsidP="00E11965">
      <w:pPr>
        <w:pStyle w:val="Heading2"/>
      </w:pPr>
      <w:bookmarkStart w:id="30" w:name="_Toc458964026"/>
      <w:r>
        <w:t>IoT</w:t>
      </w:r>
      <w:bookmarkEnd w:id="30"/>
    </w:p>
    <w:p w14:paraId="438B46D1" w14:textId="545F96DA" w:rsidR="00FA514D" w:rsidRDefault="006E00D1" w:rsidP="00FA514D">
      <w:r>
        <w:t xml:space="preserve">Besedno zvezo </w:t>
      </w:r>
      <w:r w:rsidR="00D10690">
        <w:t xml:space="preserve">IoT </w:t>
      </w:r>
      <w:r w:rsidR="00AA553A">
        <w:t>je</w:t>
      </w:r>
      <w:r w:rsidR="00AA553A" w:rsidRPr="00AA553A">
        <w:t xml:space="preserve"> </w:t>
      </w:r>
      <w:r w:rsidR="00AA553A" w:rsidRPr="00FA514D">
        <w:t>leta 1999</w:t>
      </w:r>
      <w:r w:rsidR="00AA553A">
        <w:t xml:space="preserve"> prvi uporabil </w:t>
      </w:r>
      <w:r w:rsidR="00731C1F">
        <w:t>B</w:t>
      </w:r>
      <w:r w:rsidR="00FA514D" w:rsidRPr="00FA514D">
        <w:t>r</w:t>
      </w:r>
      <w:r w:rsidR="00AA553A">
        <w:t>itanski inženir Kevin Ashton</w:t>
      </w:r>
      <w:r w:rsidR="00FA514D" w:rsidRPr="00FA514D">
        <w:t xml:space="preserve">. </w:t>
      </w:r>
      <w:r w:rsidR="00731C1F">
        <w:t xml:space="preserve">Kevin </w:t>
      </w:r>
      <w:r w:rsidR="00675E07">
        <w:t>j</w:t>
      </w:r>
      <w:r w:rsidR="00FA514D" w:rsidRPr="00FA514D">
        <w:t>e ustanovitelj laboratorija Auto-ID Center na MIT (Massachusetts Institute of Technology), ki se je pričel ukvarjati z identifikacijo in sprožil to, kar danes imenujemo Internet stvari</w:t>
      </w:r>
      <w:r w:rsidR="008A79BB">
        <w:t xml:space="preserve"> </w:t>
      </w:r>
      <w:r w:rsidR="008A79BB">
        <w:fldChar w:fldCharType="begin" w:fldLock="1"/>
      </w:r>
      <w:r w:rsidR="00C1441E">
        <w:instrText>ADDIN CSL_CITATION { "citationItems" : [ { "id" : "ITEM-1", "itemData" : { "URL" : "http://www.opcomm.eu/sl/medijsko-sredisce/blog/139-zakaj-postaja-internet-stvari-najveja-globalna-panoga", "id" : "ITEM-1", "issued" : { "date-parts" : [ [ "2013" ] ] }, "title" : "OpComm - Zakaj postaja Internet stvari najve\u010dja globalna panoga?", "type" : "webpage" }, "uris" : [ "http://www.mendeley.com/documents/?uuid=9be514b9-3cf6-34a9-8af1-13384cb5794a" ] } ], "mendeley" : { "formattedCitation" : "[3]", "plainTextFormattedCitation" : "[3]", "previouslyFormattedCitation" : "[3]" }, "properties" : { "noteIndex" : 0 }, "schema" : "https://github.com/citation-style-language/schema/raw/master/csl-citation.json" }</w:instrText>
      </w:r>
      <w:r w:rsidR="008A79BB">
        <w:fldChar w:fldCharType="separate"/>
      </w:r>
      <w:r w:rsidR="008A79BB" w:rsidRPr="008A79BB">
        <w:rPr>
          <w:noProof/>
        </w:rPr>
        <w:t>[3]</w:t>
      </w:r>
      <w:r w:rsidR="008A79BB">
        <w:fldChar w:fldCharType="end"/>
      </w:r>
      <w:r w:rsidR="00FA514D" w:rsidRPr="00FA514D">
        <w:t>.</w:t>
      </w:r>
    </w:p>
    <w:p w14:paraId="0B689874" w14:textId="77777777" w:rsidR="00CE669E" w:rsidRDefault="00CE669E" w:rsidP="00FA514D"/>
    <w:p w14:paraId="22974E67" w14:textId="722B04FB" w:rsidR="00C1441E" w:rsidRDefault="00675E07" w:rsidP="00CE669E">
      <w:r>
        <w:t>IoT</w:t>
      </w:r>
      <w:r w:rsidRPr="00675E07">
        <w:t xml:space="preserve"> je koncept povezovan</w:t>
      </w:r>
      <w:r w:rsidR="00E83A44">
        <w:t>ja katere</w:t>
      </w:r>
      <w:r w:rsidRPr="00675E07">
        <w:t xml:space="preserve">koli naprave, ki omogoča povezljivost v internet. </w:t>
      </w:r>
      <w:r w:rsidR="00E83A44">
        <w:t>L</w:t>
      </w:r>
      <w:r w:rsidRPr="00675E07">
        <w:t>ahko</w:t>
      </w:r>
      <w:r w:rsidR="00E83A44">
        <w:t xml:space="preserve"> bi</w:t>
      </w:r>
      <w:r w:rsidRPr="00675E07">
        <w:t xml:space="preserve"> rekli, vse </w:t>
      </w:r>
      <w:r w:rsidR="00C1441E">
        <w:t>čemu</w:t>
      </w:r>
      <w:r w:rsidRPr="00675E07">
        <w:t xml:space="preserve"> lahko dodelimo IP naslov. To vključuje pametne telefone, avtomate za pripravo kave, pralne stroje, hladilnike, pečice, slušalke, luči</w:t>
      </w:r>
      <w:r>
        <w:t xml:space="preserve"> ipd</w:t>
      </w:r>
      <w:r w:rsidRPr="00675E07">
        <w:t>. Analiza podjetja Gartner pravi, da bo do leta 2020 na splet povezanih več kot 26 milijard naprav</w:t>
      </w:r>
      <w:r w:rsidR="007D777B">
        <w:t>.</w:t>
      </w:r>
      <w:r w:rsidRPr="00675E07">
        <w:t xml:space="preserve"> </w:t>
      </w:r>
      <w:r w:rsidR="007D777B">
        <w:t>N</w:t>
      </w:r>
      <w:r w:rsidRPr="00675E07">
        <w:t>ekateri celo predvidevajo</w:t>
      </w:r>
      <w:r w:rsidR="007D777B">
        <w:t>, da bo ta številka mnogo višja (</w:t>
      </w:r>
      <w:r w:rsidRPr="00675E07">
        <w:t>preko 100 milijard</w:t>
      </w:r>
      <w:r w:rsidR="007D777B">
        <w:t>)</w:t>
      </w:r>
      <w:r>
        <w:t xml:space="preserve"> </w:t>
      </w:r>
      <w:r>
        <w:fldChar w:fldCharType="begin" w:fldLock="1"/>
      </w:r>
      <w:r w:rsidR="00C1441E">
        <w:instrText>ADDIN CSL_CITATION { "citationItems" : [ { "id" : "ITEM-1", "itemData" : { "URL" : "http://www.konicaminolta.si/sl/poslovne-resitve/blog-sl/2016/06/29/mi-lahko-nekdo-ze-pove-kaj-je-internet-stvari-the-internet-of-things-iot/", "author" : [ { "dropping-particle" : "", "family" : "Babnik Matja\u017e", "given" : "", "non-dropping-particle" : "", "parse-names" : false, "suffix" : "" } ], "id" : "ITEM-1", "issued" : { "date-parts" : [ [ "2016" ] ] }, "title" : "Mi lahko nekdo \u017ee pove kaj je internet stvari (The Internet of Things \u2013 IoT)! \u2013 Konica Minolta Slovenija", "type" : "webpage" }, "uris" : [ "http://www.mendeley.com/documents/?uuid=404a1782-57f8-3e00-8db2-dc57990b7352" ] } ], "mendeley" : { "formattedCitation" : "[4]", "plainTextFormattedCitation" : "[4]", "previouslyFormattedCitation" : "[4]" }, "properties" : { "noteIndex" : 0 }, "schema" : "https://github.com/citation-style-language/schema/raw/master/csl-citation.json" }</w:instrText>
      </w:r>
      <w:r>
        <w:fldChar w:fldCharType="separate"/>
      </w:r>
      <w:r w:rsidR="008A79BB" w:rsidRPr="008A79BB">
        <w:rPr>
          <w:noProof/>
        </w:rPr>
        <w:t>[4]</w:t>
      </w:r>
      <w:r>
        <w:fldChar w:fldCharType="end"/>
      </w:r>
      <w:r w:rsidRPr="00675E07">
        <w:t>.</w:t>
      </w:r>
      <w:r w:rsidR="00C1441E">
        <w:t xml:space="preserve"> </w:t>
      </w:r>
    </w:p>
    <w:p w14:paraId="46AD5F60" w14:textId="77777777" w:rsidR="00CE669E" w:rsidRDefault="00CE669E" w:rsidP="00CE669E"/>
    <w:p w14:paraId="614C5039" w14:textId="735C2AC1" w:rsidR="00711B71" w:rsidRDefault="00C1441E" w:rsidP="00CB224D">
      <w:r w:rsidRPr="00C1441E">
        <w:t>Internet stvari predstavlja enega izmed stebrov interneta prihodnosti, ki bo z uporabo standardiziranih komunikacijskih protokolov in o</w:t>
      </w:r>
      <w:r w:rsidR="00286720">
        <w:t>mrežne infrastrukture, sposoben</w:t>
      </w:r>
      <w:r w:rsidRPr="00C1441E">
        <w:t xml:space="preserve"> </w:t>
      </w:r>
      <w:r w:rsidR="006E00D1">
        <w:t>samodejne</w:t>
      </w:r>
      <w:r w:rsidRPr="00C1441E">
        <w:t xml:space="preserve"> konfiguracije, razširil Internet na heterogene fizične in navidezne stvari, ki nas obdajajo v vsakdanjem življenju. Te stvari bodo komunicirale med seboj ali s končnimi uporabniki in tako z novo dodano vrednostjo v obliki informacije o stvarnem stanju postale aktivne udeleženke procesov na različnih področjih človeškega udejstvovanja. Ta koncept </w:t>
      </w:r>
      <w:r w:rsidRPr="00C1441E">
        <w:lastRenderedPageBreak/>
        <w:t>zahteva rešitev številnih izzivov na različnih področjih, hkrati pa odpira priložnosti za vrsto novih storitev, aplikacij in poslovnih modelov</w:t>
      </w:r>
      <w:r>
        <w:t xml:space="preserve"> </w:t>
      </w:r>
      <w:r>
        <w:fldChar w:fldCharType="begin" w:fldLock="1"/>
      </w:r>
      <w:r w:rsidR="00612A88">
        <w:instrText>ADDIN CSL_CITATION { "citationItems" : [ { "id" : "ITEM-1", "itemData" : { "abstract" : "Povzetek \u2014 Internet stvari predstavlja enega izmed stebrov interneta prihodnosti, ki bo z uporabo standardiziranih komunikacijskih protokolov in omre\u017ene infrastrukture, sposobne samostojne konfiguracije, raz\u0161iril Internet na heterogene fizi\u010dne in navidezne stvari, ki nas obdajajo v vsakdanjem \u017eivljenju. Te stvari bodo komunicirale med seboj ali s kon\u010dnimi uporabniki in tako z novo dodano vrednostjo v obliki informacije o stvarnem stanju postale aktivne udele\u017eenke procesov na razli\u010dnih podro\u010djih \u010dlove\u0161kega udejstvovanja. Ta koncept zahteva re\u0161itev \u0161tevilnih izzivov na razli\u010dnih podro\u010djih, hkrati pa odpira prilo\u017enosti za vrsto novih storitev, aplikacij in poslovnih modelov. Prispevek podaja pregled podro\u010dij uporabe Interneta stvari, ki potrjuje njegovo vseprisotnost ter nakazuje prilo\u017enosti in pri\u010dakovan vpliv na industrijo, okolje in dru\u017ebo. Nadalje sta na kratko predstavljeni temeljni tehnologiji Interneta stvari, to sta radiofrekven\u010dna identifikacija ter brez\u017ei\u010dna senzorska in aktuatorska omre\u017eja, identificirane pa so tudi nekatere druge podporne tehnologije. Prispevek se zaklju\u010duje z raziskovalni in razvojni izzivi, ki stojijo na poti \u0161ir\u0161e vpeljave koncepta v vsakdanje \u017eivljenje, in trenutnimi trendi razvoja. Klju\u010dne besede \u2014 Internet stvari, Internet prihodnosti, Splet stvari, senzorska in aktuatorska omre\u017eja Abstract \u2014 The Internet of Things represents one of the four main pillars of the Future Internet. Using standard and interoperable communication protocols and self configurable dynamic network infrastructure it will extend the Internet to include heterogeneous \" smart \" physical and virtual \" things \" that are part of our living environments. These things will communicate to each other as well as with end users. With the added value information about the actual status of things they will play an active role in various procedures in different areas of human activities. This opens an opportunity for a range of new services, applications and even business models, but at the same time poses several challenges requiring further research. In this paper we provide an overview of the application domains which confirms the planned omnipresence of the Internet of Things, reveals its opportunities and the expected impact on the industry, environment and society. The two fundamental technologies of the Internet of Things are briefly presented, the radio-frequency identification and wireless sensor and actuator networks, and some of the supporting technolog\u2026", "author" : [ { "dropping-particle" : "", "family" : "Mohor\u010di\u010d", "given" : "Mihael", "non-dropping-particle" : "", "parse-names" : false, "suffix" : "" } ], "id" : "ITEM-1", "issued" : { "date-parts" : [ [ "0" ] ] }, "title" : "Internet stvari \u2013 izzivi in prilo\u017enosti", "type" : "article-journal" }, "uris" : [ "http://www.mendeley.com/documents/?uuid=ab313d9f-a6c2-3190-930a-d0c832ac2b9a" ] } ], "mendeley" : { "formattedCitation" : "[5]", "plainTextFormattedCitation" : "[5]", "previouslyFormattedCitation" : "[5]" }, "properties" : { "noteIndex" : 0 }, "schema" : "https://github.com/citation-style-language/schema/raw/master/csl-citation.json" }</w:instrText>
      </w:r>
      <w:r>
        <w:fldChar w:fldCharType="separate"/>
      </w:r>
      <w:r w:rsidRPr="00C1441E">
        <w:rPr>
          <w:noProof/>
        </w:rPr>
        <w:t>[5]</w:t>
      </w:r>
      <w:r>
        <w:fldChar w:fldCharType="end"/>
      </w:r>
      <w:r w:rsidRPr="00C1441E">
        <w:t>.</w:t>
      </w:r>
    </w:p>
    <w:p w14:paraId="31E116DD" w14:textId="77777777" w:rsidR="00335F41" w:rsidRDefault="00335F41" w:rsidP="00CB224D"/>
    <w:p w14:paraId="076D2A8D" w14:textId="13A02AC0" w:rsidR="00B91004" w:rsidRDefault="00711B71" w:rsidP="00B91004">
      <w:pPr>
        <w:pStyle w:val="Heading2"/>
      </w:pPr>
      <w:bookmarkStart w:id="31" w:name="_Toc458964027"/>
      <w:r>
        <w:t xml:space="preserve">Arhitektura </w:t>
      </w:r>
      <w:r w:rsidR="00B91004">
        <w:t>IoT</w:t>
      </w:r>
      <w:r>
        <w:t xml:space="preserve"> sistemov</w:t>
      </w:r>
      <w:r w:rsidR="00B91004">
        <w:t xml:space="preserve"> </w:t>
      </w:r>
      <w:bookmarkEnd w:id="31"/>
    </w:p>
    <w:p w14:paraId="02060E63" w14:textId="4135EF4C" w:rsidR="00B91004" w:rsidRDefault="00B91004" w:rsidP="00B91004">
      <w:r>
        <w:t xml:space="preserve">Na področju pametnih naprav se poskuša uveljaviti več standardov. Le ti pa med seboj niso kompatibilni. S področjem povezovanja različnih arhitektur obstoječih IoT naprav in snovanjem smernic za nove generacije naprav se ukvarja evropski projekt Internet of Things – Architecture. </w:t>
      </w:r>
      <w:r w:rsidR="003847B9">
        <w:t>Nekateri popularni komunikacijski protokoli so WIFI, Bluetooth, ZigBee, Z-wave in RFID</w:t>
      </w:r>
      <w:r w:rsidR="00B11B6E">
        <w:t xml:space="preserve"> (ang.</w:t>
      </w:r>
      <w:r w:rsidR="005513EA" w:rsidRPr="005513EA">
        <w:t xml:space="preserve"> </w:t>
      </w:r>
      <w:r w:rsidR="005513EA">
        <w:t>Radio Frequency IDentification)</w:t>
      </w:r>
      <w:r w:rsidR="003847B9">
        <w:t>.</w:t>
      </w:r>
    </w:p>
    <w:p w14:paraId="3D62910E" w14:textId="18881697" w:rsidR="00B91004" w:rsidRDefault="00B91004" w:rsidP="00B91004"/>
    <w:p w14:paraId="4CC4E089" w14:textId="77777777" w:rsidR="00A71E88" w:rsidRDefault="00B91004" w:rsidP="00A71E88">
      <w:pPr>
        <w:keepNext/>
        <w:jc w:val="center"/>
      </w:pPr>
      <w:r>
        <w:rPr>
          <w:rFonts w:ascii="Times" w:hAnsi="Times" w:cs="Times"/>
          <w:noProof/>
          <w:sz w:val="24"/>
          <w:szCs w:val="24"/>
          <w:lang w:val="en-US"/>
        </w:rPr>
        <w:drawing>
          <wp:inline distT="0" distB="0" distL="0" distR="0" wp14:anchorId="37D76A4F" wp14:editId="130AD9E2">
            <wp:extent cx="2902401" cy="3876770"/>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20988" cy="3901597"/>
                    </a:xfrm>
                    <a:prstGeom prst="rect">
                      <a:avLst/>
                    </a:prstGeom>
                    <a:noFill/>
                    <a:ln>
                      <a:noFill/>
                    </a:ln>
                  </pic:spPr>
                </pic:pic>
              </a:graphicData>
            </a:graphic>
          </wp:inline>
        </w:drawing>
      </w:r>
    </w:p>
    <w:p w14:paraId="3AC33BC2" w14:textId="4B68D7F3" w:rsidR="00A71E88" w:rsidRDefault="00A71E88" w:rsidP="00A71E88">
      <w:pPr>
        <w:pStyle w:val="Caption"/>
      </w:pPr>
      <w:bookmarkStart w:id="32" w:name="_Toc458964008"/>
      <w:r>
        <w:t xml:space="preserve">Slika </w:t>
      </w:r>
      <w:r>
        <w:fldChar w:fldCharType="begin"/>
      </w:r>
      <w:r>
        <w:instrText xml:space="preserve"> SEQ Slika \* ARABIC </w:instrText>
      </w:r>
      <w:r>
        <w:fldChar w:fldCharType="separate"/>
      </w:r>
      <w:r>
        <w:rPr>
          <w:noProof/>
        </w:rPr>
        <w:t>2</w:t>
      </w:r>
      <w:r>
        <w:fldChar w:fldCharType="end"/>
      </w:r>
      <w:r>
        <w:t xml:space="preserve">: </w:t>
      </w:r>
      <w:r w:rsidR="00CA2933">
        <w:t>Prikaz integracije različnih komunikacijskih protokolov</w:t>
      </w:r>
      <w:bookmarkEnd w:id="32"/>
      <w:r w:rsidR="00CA2933">
        <w:t xml:space="preserve"> </w:t>
      </w:r>
      <w:r w:rsidR="00CA2933">
        <w:fldChar w:fldCharType="begin" w:fldLock="1"/>
      </w:r>
      <w:r w:rsidR="00CA2933">
        <w:instrText>ADDIN CSL_CITATION { "citationItems" : [ { "id" : "ITEM-1", "itemData" : { "author" : [ { "dropping-particle" : "", "family" : "Bauer Martin, Boussard Mathieu, Bui Nicola, Carrez Francois, Jardak Christine, Jourik De Loof, Magerkurth Carsten, Meissner Stefan, Nettstra\u0308ter Andreas, Olivereau Alexis, Thoma Matthias, Walewski Joachim, Stefa Julinda", "given" : "Salinas Alexander", "non-dropping-particle" : "", "parse-names" : false, "suffix" : "" } ], "id" : "ITEM-1", "issued" : { "date-parts" : [ [ "2013" ] ] }, "title" : "Internet of Things \u2013 Architecture IoT-A", "type" : "report" }, "uris" : [ "http://www.mendeley.com/documents/?uuid=6810de22-0b85-4688-a66b-12494089786a" ] } ], "mendeley" : { "formattedCitation" : "[6]", "plainTextFormattedCitation" : "[6]" }, "properties" : { "noteIndex" : 0 }, "schema" : "https://github.com/citation-style-language/schema/raw/master/csl-citation.json" }</w:instrText>
      </w:r>
      <w:r w:rsidR="00CA2933">
        <w:fldChar w:fldCharType="separate"/>
      </w:r>
      <w:r w:rsidR="00CA2933" w:rsidRPr="00CA2933">
        <w:rPr>
          <w:noProof/>
        </w:rPr>
        <w:t>[6]</w:t>
      </w:r>
      <w:r w:rsidR="00CA2933">
        <w:fldChar w:fldCharType="end"/>
      </w:r>
    </w:p>
    <w:p w14:paraId="0C6CFA21" w14:textId="77777777" w:rsidR="00335F41" w:rsidRPr="00335F41" w:rsidRDefault="00335F41" w:rsidP="00335F41"/>
    <w:p w14:paraId="09639C8F" w14:textId="1039CAF4" w:rsidR="00B91004" w:rsidRDefault="00B91004" w:rsidP="00146D43">
      <w:r>
        <w:t>Pogosto so IoT naprave naprave narejene za specifične primere uporabe. Za boljšo izrabo, recimo za potrebe pametnih mest je nujno, da se naprave medsebojno povezujejo in vedo druga za drugo. Na podlagi podatkov iz senzorskih naprav ter inteligentnih algoritmov so lahko aktuatorji optimalno upravljani. S tem izboljšamo rabo virov, izboljšamo udobje in povečujemo človekovo varnost</w:t>
      </w:r>
      <w:r w:rsidR="002F1BDC">
        <w:t xml:space="preserve"> </w:t>
      </w:r>
      <w:r w:rsidR="00CA2933">
        <w:fldChar w:fldCharType="begin" w:fldLock="1"/>
      </w:r>
      <w:r w:rsidR="00CA2933">
        <w:instrText>ADDIN CSL_CITATION { "citationItems" : [ { "id" : "ITEM-1", "itemData" : { "author" : [ { "dropping-particle" : "", "family" : "Bauer Martin, Boussard Mathieu, Bui Nicola, Carrez Francois, Jardak Christine, Jourik De Loof, Magerkurth Carsten, Meissner Stefan, Nettstra\u0308ter Andreas, Olivereau Alexis, Thoma Matthias, Walewski Joachim, Stefa Julinda", "given" : "Salinas Alexander", "non-dropping-particle" : "", "parse-names" : false, "suffix" : "" } ], "id" : "ITEM-1", "issued" : { "date-parts" : [ [ "2013" ] ] }, "title" : "Internet of Things \u2013 Architecture IoT-A", "type" : "report" }, "uris" : [ "http://www.mendeley.com/documents/?uuid=6810de22-0b85-4688-a66b-12494089786a" ] } ], "mendeley" : { "formattedCitation" : "[6]", "plainTextFormattedCitation" : "[6]", "previouslyFormattedCitation" : "[6]" }, "properties" : { "noteIndex" : 0 }, "schema" : "https://github.com/citation-style-language/schema/raw/master/csl-citation.json" }</w:instrText>
      </w:r>
      <w:r w:rsidR="00CA2933">
        <w:fldChar w:fldCharType="separate"/>
      </w:r>
      <w:r w:rsidR="00CA2933" w:rsidRPr="00CA2933">
        <w:rPr>
          <w:noProof/>
        </w:rPr>
        <w:t>[6]</w:t>
      </w:r>
      <w:r w:rsidR="00CA2933">
        <w:fldChar w:fldCharType="end"/>
      </w:r>
      <w:r>
        <w:t>. Nekaj problemov s katerimi se srečujemo ob integraciji IoT naprav:</w:t>
      </w:r>
    </w:p>
    <w:p w14:paraId="4D79D597" w14:textId="77777777" w:rsidR="00B91004" w:rsidRDefault="00B91004" w:rsidP="00B91004">
      <w:pPr>
        <w:pStyle w:val="ListParagraph"/>
        <w:numPr>
          <w:ilvl w:val="0"/>
          <w:numId w:val="35"/>
        </w:numPr>
      </w:pPr>
      <w:r>
        <w:lastRenderedPageBreak/>
        <w:t>možnost posodabljanja in interoperabilnost</w:t>
      </w:r>
    </w:p>
    <w:p w14:paraId="5603F22C" w14:textId="77777777" w:rsidR="00B91004" w:rsidRDefault="00B91004" w:rsidP="00B91004">
      <w:pPr>
        <w:pStyle w:val="ListParagraph"/>
        <w:numPr>
          <w:ilvl w:val="0"/>
          <w:numId w:val="35"/>
        </w:numPr>
      </w:pPr>
      <w:r>
        <w:t>zmogljivost in razširljivost</w:t>
      </w:r>
    </w:p>
    <w:p w14:paraId="706E6689" w14:textId="77777777" w:rsidR="00B91004" w:rsidRDefault="00B91004" w:rsidP="00B91004">
      <w:pPr>
        <w:pStyle w:val="ListParagraph"/>
        <w:numPr>
          <w:ilvl w:val="0"/>
          <w:numId w:val="35"/>
        </w:numPr>
      </w:pPr>
      <w:r>
        <w:t>zaupnost, varnost in zasebnost</w:t>
      </w:r>
    </w:p>
    <w:p w14:paraId="56608CD4" w14:textId="77777777" w:rsidR="00B91004" w:rsidRDefault="00B91004" w:rsidP="00B91004">
      <w:pPr>
        <w:pStyle w:val="ListParagraph"/>
        <w:numPr>
          <w:ilvl w:val="0"/>
          <w:numId w:val="35"/>
        </w:numPr>
      </w:pPr>
      <w:r>
        <w:t>razpoložljivost in odpornost</w:t>
      </w:r>
    </w:p>
    <w:p w14:paraId="510792FB" w14:textId="77777777" w:rsidR="00B91004" w:rsidRDefault="00B91004" w:rsidP="00B91004">
      <w:pPr>
        <w:spacing w:line="240" w:lineRule="auto"/>
        <w:jc w:val="left"/>
      </w:pPr>
    </w:p>
    <w:p w14:paraId="2A9E8B97" w14:textId="77777777" w:rsidR="00B91004" w:rsidRDefault="00B91004" w:rsidP="00B91004">
      <w:pPr>
        <w:pStyle w:val="Heading2"/>
      </w:pPr>
      <w:bookmarkStart w:id="33" w:name="_Toc458964028"/>
      <w:r>
        <w:t>Komunikacijski protokoli IoT naprav</w:t>
      </w:r>
      <w:bookmarkEnd w:id="33"/>
    </w:p>
    <w:p w14:paraId="225561DC" w14:textId="0E29E275" w:rsidR="00146D43" w:rsidRPr="00146D43" w:rsidRDefault="00146D43" w:rsidP="00146D43">
      <w:r>
        <w:t>Kot je bilo omenjeno v neformalni definiciji mora IoT naprava imeti IP naslov. Pametna naprava je lahko v svet povezana izključno preko TCP/IP sklada ali pa je na drug način povezana z namenskim prehodom (recimo brezžično s protokolom ZigBee), ki je povezan s spletom.</w:t>
      </w:r>
    </w:p>
    <w:p w14:paraId="1F5DE29E" w14:textId="77777777" w:rsidR="00B91004" w:rsidRDefault="00B91004" w:rsidP="00B91004">
      <w:pPr>
        <w:pStyle w:val="Heading3"/>
      </w:pPr>
      <w:bookmarkStart w:id="34" w:name="_Toc458964029"/>
      <w:r>
        <w:t>IP</w:t>
      </w:r>
      <w:bookmarkEnd w:id="34"/>
    </w:p>
    <w:p w14:paraId="6FCB9B2A" w14:textId="712F0886" w:rsidR="00B91004" w:rsidRDefault="00B91004" w:rsidP="00B91004">
      <w:r>
        <w:t xml:space="preserve">Naprave so lahko s spletom povezane žično z ethernet priključkom ali brezžično z uporabo WIFI-ja. Ethernet standarde določa </w:t>
      </w:r>
      <w:r w:rsidRPr="00BE42B5">
        <w:t>IEEE 802.3</w:t>
      </w:r>
      <w:r>
        <w:t>, WIFI pa IEEE 802.11.</w:t>
      </w:r>
    </w:p>
    <w:p w14:paraId="0430B96D" w14:textId="77777777" w:rsidR="00CE669E" w:rsidRDefault="00CE669E" w:rsidP="00B91004"/>
    <w:p w14:paraId="710C9D4E" w14:textId="430A9105" w:rsidR="00B91004" w:rsidRDefault="00B91004" w:rsidP="00B91004">
      <w:r>
        <w:t xml:space="preserve">Protokol IP se v TCP/IP skladu nahaja na internetni plasti. Trenutno prevladuje IP verzije 4, katerega naslovni prostor je že izčrpan. Predvideva se, da bo do leta 2020 v splet povezanih 30 miljard stvari, medtem ko naslovni prostor IP verzije 4 ponuja zgolj 4 miljarde IP naslovov. Trenutno se za ohranjanje naslovov uporablja NAT, ki prepisuje IP naslove, na prehodu v lokalno omrežje. Ob hitrem razvoju te kategorije naprav pa tudi metoda prepisovanja spletnih naslovov ne bo dovolj </w:t>
      </w:r>
      <w:r>
        <w:fldChar w:fldCharType="begin" w:fldLock="1"/>
      </w:r>
      <w:r w:rsidR="00CA2933">
        <w:instrText>ADDIN CSL_CITATION { "citationItems" : [ { "id" : "ITEM-1", "itemData" : { "URL" : "https://securityintelligence.com/the-importance-of-ipv6-and-the-internet-of-things/", "author" : [ { "dropping-particle" : "", "family" : "Poulin Chris", "given" : "", "non-dropping-particle" : "", "parse-names" : false, "suffix" : "" } ], "id" : "ITEM-1", "issued" : { "date-parts" : [ [ "2014" ] ] }, "title" : "The Importance of IPv6 and the Internet of Things", "type" : "webpage" }, "uris" : [ "http://www.mendeley.com/documents/?uuid=3aea4118-7a2d-3bcf-bef6-039cfb522128" ] } ], "mendeley" : { "formattedCitation" : "[7]", "plainTextFormattedCitation" : "[7]", "previouslyFormattedCitation" : "[7]" }, "properties" : { "noteIndex" : 0 }, "schema" : "https://github.com/citation-style-language/schema/raw/master/csl-citation.json" }</w:instrText>
      </w:r>
      <w:r>
        <w:fldChar w:fldCharType="separate"/>
      </w:r>
      <w:r w:rsidR="00CA2933" w:rsidRPr="00CA2933">
        <w:rPr>
          <w:noProof/>
        </w:rPr>
        <w:t>[7]</w:t>
      </w:r>
      <w:r>
        <w:fldChar w:fldCharType="end"/>
      </w:r>
      <w:r>
        <w:t xml:space="preserve">. </w:t>
      </w:r>
    </w:p>
    <w:p w14:paraId="0B136FBF" w14:textId="77777777" w:rsidR="00CE669E" w:rsidRDefault="00CE669E" w:rsidP="00CE669E"/>
    <w:p w14:paraId="0BFBADB4" w14:textId="31A086F2" w:rsidR="00B91004" w:rsidRDefault="00B91004" w:rsidP="00CE669E">
      <w:r>
        <w:t>Rešitev tega problema je IP verzije 6. Naslov IPv6 sestavlja 8 16 bitnih šestnajstiških števil ločenih z dvopičjem.</w:t>
      </w:r>
      <w:r w:rsidRPr="00592B4C">
        <w:t xml:space="preserve"> IPv6 podpira naslovni prostor v velikosti 2</w:t>
      </w:r>
      <w:r w:rsidRPr="00592B4C">
        <w:rPr>
          <w:vertAlign w:val="superscript"/>
        </w:rPr>
        <w:t>128</w:t>
      </w:r>
      <w:r w:rsidRPr="00592B4C">
        <w:t>, kar je približno 3,4 x 10</w:t>
      </w:r>
      <w:r w:rsidRPr="00592B4C">
        <w:rPr>
          <w:vertAlign w:val="superscript"/>
        </w:rPr>
        <w:t>38</w:t>
      </w:r>
      <w:r w:rsidRPr="00592B4C">
        <w:t xml:space="preserve"> naslovov. Za boljšo predstavo, to je približno 5 x 10</w:t>
      </w:r>
      <w:r w:rsidRPr="00592B4C">
        <w:rPr>
          <w:vertAlign w:val="superscript"/>
        </w:rPr>
        <w:t>28</w:t>
      </w:r>
      <w:r w:rsidRPr="00592B4C">
        <w:t xml:space="preserve"> naslovov za vsakega od približno 6,5 milijard ljudi ali še drugače pogledano 6,0 x 10</w:t>
      </w:r>
      <w:r w:rsidRPr="00592B4C">
        <w:rPr>
          <w:vertAlign w:val="superscript"/>
        </w:rPr>
        <w:t>23</w:t>
      </w:r>
      <w:r w:rsidRPr="00592B4C">
        <w:t xml:space="preserve"> različnih naslovov na m</w:t>
      </w:r>
      <w:r w:rsidRPr="00592B4C">
        <w:rPr>
          <w:vertAlign w:val="superscript"/>
        </w:rPr>
        <w:t>2</w:t>
      </w:r>
      <w:r w:rsidRPr="00592B4C">
        <w:t xml:space="preserve"> zemlje</w:t>
      </w:r>
      <w:r>
        <w:t xml:space="preserve">. Omogoča tudi večjo fleksibilnost in avtomatsko konfiguracijo, ki vključuje fizične naslove vmesnikov v naslovni prostor </w:t>
      </w:r>
      <w:r>
        <w:fldChar w:fldCharType="begin" w:fldLock="1"/>
      </w:r>
      <w:r w:rsidR="00CA2933">
        <w:instrText>ADDIN CSL_CITATION { "citationItems" : [ { "id" : "ITEM-1", "itemData" : { "URL" : "https://sl.wikipedia.org/wiki/IPv6", "id" : "ITEM-1", "issued" : { "date-parts" : [ [ "0" ] ] }, "title" : "IPv6 - Wikipedija, prosta enciklopedija", "type" : "webpage" }, "uris" : [ "http://www.mendeley.com/documents/?uuid=0b71db7d-72b8-3f3f-a1ad-2f330b67b04c" ] } ], "mendeley" : { "formattedCitation" : "[8]", "plainTextFormattedCitation" : "[8]", "previouslyFormattedCitation" : "[8]" }, "properties" : { "noteIndex" : 0 }, "schema" : "https://github.com/citation-style-language/schema/raw/master/csl-citation.json" }</w:instrText>
      </w:r>
      <w:r>
        <w:fldChar w:fldCharType="separate"/>
      </w:r>
      <w:r w:rsidR="00CA2933" w:rsidRPr="00CA2933">
        <w:rPr>
          <w:noProof/>
        </w:rPr>
        <w:t>[8]</w:t>
      </w:r>
      <w:r>
        <w:fldChar w:fldCharType="end"/>
      </w:r>
      <w:r w:rsidRPr="00592B4C">
        <w:t>.</w:t>
      </w:r>
    </w:p>
    <w:p w14:paraId="51438950" w14:textId="77777777" w:rsidR="00B91004" w:rsidRDefault="00B91004" w:rsidP="00B91004">
      <w:pPr>
        <w:pStyle w:val="Heading3"/>
      </w:pPr>
      <w:bookmarkStart w:id="35" w:name="_Toc458964030"/>
      <w:r>
        <w:t>Bluetooth in iBeacon</w:t>
      </w:r>
      <w:bookmarkEnd w:id="35"/>
    </w:p>
    <w:p w14:paraId="26F7A160" w14:textId="7F2C23A3" w:rsidR="00B91004" w:rsidRPr="00A13AA9" w:rsidRDefault="00B91004" w:rsidP="00B91004">
      <w:r>
        <w:t xml:space="preserve">Bluetooth </w:t>
      </w:r>
      <w:r w:rsidRPr="004744B5">
        <w:t>je brezžična tehnologija za povezovanje različnih digitalnih elektronskih naprav na razdaljah do nekaj metrov.</w:t>
      </w:r>
      <w:r>
        <w:t xml:space="preserve"> Njegova uporaba je zelo razširjena, velik pa je tudi nabor različnih tipov naprav, ki ga uporablja</w:t>
      </w:r>
      <w:r w:rsidR="00C82E3B">
        <w:t xml:space="preserve"> </w:t>
      </w:r>
      <w:r w:rsidR="00C82E3B">
        <w:fldChar w:fldCharType="begin" w:fldLock="1"/>
      </w:r>
      <w:r w:rsidR="00CA2933">
        <w:instrText>ADDIN CSL_CITATION { "citationItems" : [ { "id" : "ITEM-1", "itemData" : { "URL" : "https://sl.wikipedia.org/wiki/Bluetooth", "id" : "ITEM-1", "issued" : { "date-parts" : [ [ "0" ] ] }, "title" : "Bluetooth - Wikipedija, prosta enciklopedija", "type" : "webpage" }, "uris" : [ "http://www.mendeley.com/documents/?uuid=cb62f072-aa9a-3200-92de-baf8f27baba0" ] } ], "mendeley" : { "formattedCitation" : "[9]", "plainTextFormattedCitation" : "[9]", "previouslyFormattedCitation" : "[9]" }, "properties" : { "noteIndex" : 0 }, "schema" : "https://github.com/citation-style-language/schema/raw/master/csl-citation.json" }</w:instrText>
      </w:r>
      <w:r w:rsidR="00C82E3B">
        <w:fldChar w:fldCharType="separate"/>
      </w:r>
      <w:r w:rsidR="00CA2933" w:rsidRPr="00CA2933">
        <w:rPr>
          <w:noProof/>
        </w:rPr>
        <w:t>[9]</w:t>
      </w:r>
      <w:r w:rsidR="00C82E3B">
        <w:fldChar w:fldCharType="end"/>
      </w:r>
      <w:r>
        <w:t xml:space="preserve">. </w:t>
      </w:r>
    </w:p>
    <w:p w14:paraId="03B2A125" w14:textId="77777777" w:rsidR="00CE669E" w:rsidRDefault="00CE669E" w:rsidP="00CE669E"/>
    <w:p w14:paraId="04F69527" w14:textId="58210D89" w:rsidR="00B91004" w:rsidRDefault="00B91004" w:rsidP="00CE669E">
      <w:r w:rsidRPr="00CA47F7">
        <w:t xml:space="preserve">iBeacon </w:t>
      </w:r>
      <w:r>
        <w:t>je protokol razvit s strani</w:t>
      </w:r>
      <w:r w:rsidRPr="00CA47F7">
        <w:t xml:space="preserve"> Appl</w:t>
      </w:r>
      <w:r>
        <w:t>a</w:t>
      </w:r>
      <w:r w:rsidRPr="00CA47F7">
        <w:t xml:space="preserve"> </w:t>
      </w:r>
      <w:r>
        <w:t xml:space="preserve">in je bil predstavljen na </w:t>
      </w:r>
      <w:r w:rsidRPr="00CA47F7">
        <w:t>Appl</w:t>
      </w:r>
      <w:r>
        <w:t>ovi mednarodni razvijalski konferenci</w:t>
      </w:r>
      <w:r w:rsidRPr="00CA47F7">
        <w:t xml:space="preserve"> W</w:t>
      </w:r>
      <w:r>
        <w:t>W</w:t>
      </w:r>
      <w:r w:rsidRPr="00CA47F7">
        <w:t>DC</w:t>
      </w:r>
      <w:r w:rsidR="00C82E3B">
        <w:t xml:space="preserve"> leta 2013</w:t>
      </w:r>
      <w:r>
        <w:t>.</w:t>
      </w:r>
      <w:r w:rsidRPr="00CA47F7">
        <w:t xml:space="preserve"> </w:t>
      </w:r>
      <w:r>
        <w:t>Različni proizvajalci ponujajo kompatibilne</w:t>
      </w:r>
      <w:r w:rsidRPr="00CA47F7">
        <w:t xml:space="preserve"> iBeacon</w:t>
      </w:r>
      <w:r>
        <w:t xml:space="preserve"> </w:t>
      </w:r>
      <w:r>
        <w:lastRenderedPageBreak/>
        <w:t xml:space="preserve">oddajnike, pogosto imenovane </w:t>
      </w:r>
      <w:r w:rsidRPr="00CA47F7">
        <w:t>beacons</w:t>
      </w:r>
      <w:r>
        <w:t xml:space="preserve">. Sodijo v kategorijo bluetooth oddajnikov z nizko močjo BLE (ang. </w:t>
      </w:r>
      <w:r w:rsidRPr="00CA47F7">
        <w:t>Bluetooth low energy</w:t>
      </w:r>
      <w:r>
        <w:t xml:space="preserve">). </w:t>
      </w:r>
      <w:r w:rsidRPr="00892C2B">
        <w:t>Bluetooth uporablja frekvenčni pas med 2400 MHz in 2483.5 MHz</w:t>
      </w:r>
      <w:r>
        <w:t xml:space="preserve">. Tehnologija omogoča pametnim telefonom, tabličnim računalnikom in ostalim napravam z bluetooth vmesnikom izvajanje akcij v bližini </w:t>
      </w:r>
      <w:r w:rsidRPr="00CA47F7">
        <w:t>iBeacon</w:t>
      </w:r>
      <w:r w:rsidR="00C82E3B">
        <w:t xml:space="preserve"> oddajnika</w:t>
      </w:r>
      <w:r>
        <w:t>. Tehnologija omogoča tudi navigacijo v zaprtih prostorih. V primerjavi z GPS-om ima boljšo natančnost in zagotavlja boljšo avtonomijo pametnih naprav</w:t>
      </w:r>
      <w:r w:rsidR="004A618D">
        <w:t xml:space="preserve"> </w:t>
      </w:r>
      <w:r w:rsidR="004A618D">
        <w:fldChar w:fldCharType="begin" w:fldLock="1"/>
      </w:r>
      <w:r w:rsidR="00CA2933">
        <w:instrText>ADDIN CSL_CITATION { "citationItems" : [ { "id" : "ITEM-1", "itemData" : { "URL" : "https://en.wikipedia.org/wiki/IBeacon", "accessed" : { "date-parts" : [ [ "2016", "8", "17" ] ] }, "id" : "ITEM-1", "issued" : { "date-parts" : [ [ "0" ] ] }, "title" : "iBeacon", "type" : "webpage" }, "uris" : [ "http://www.mendeley.com/documents/?uuid=ce7ba9ab-6577-4d2c-a3c8-b4b870ffaaf2" ] } ], "mendeley" : { "formattedCitation" : "[10]", "plainTextFormattedCitation" : "[10]", "previouslyFormattedCitation" : "[10]" }, "properties" : { "noteIndex" : 0 }, "schema" : "https://github.com/citation-style-language/schema/raw/master/csl-citation.json" }</w:instrText>
      </w:r>
      <w:r w:rsidR="004A618D">
        <w:fldChar w:fldCharType="separate"/>
      </w:r>
      <w:r w:rsidR="00CA2933" w:rsidRPr="00CA2933">
        <w:rPr>
          <w:noProof/>
        </w:rPr>
        <w:t>[10]</w:t>
      </w:r>
      <w:r w:rsidR="004A618D">
        <w:fldChar w:fldCharType="end"/>
      </w:r>
      <w:r>
        <w:t>.</w:t>
      </w:r>
    </w:p>
    <w:p w14:paraId="76DCC91A" w14:textId="77777777" w:rsidR="00CE669E" w:rsidRDefault="00CE669E" w:rsidP="00B91004"/>
    <w:p w14:paraId="523AFF5D" w14:textId="2C0446DC" w:rsidR="007509F4" w:rsidRPr="007509F4" w:rsidRDefault="00B91004" w:rsidP="007509F4">
      <w:r>
        <w:t>Vsak beacon ima svoj unikaten identifikator UUID, major ter minor</w:t>
      </w:r>
      <w:r w:rsidR="005A23EF">
        <w:t xml:space="preserve"> vrednosti</w:t>
      </w:r>
      <w:r w:rsidR="004A618D">
        <w:t>.</w:t>
      </w:r>
      <w:r>
        <w:t xml:space="preserve"> </w:t>
      </w:r>
      <w:r w:rsidR="004A618D">
        <w:t>P</w:t>
      </w:r>
      <w:r>
        <w:t xml:space="preserve">ametne naprave pa omogočanje tudi merjenje oddaljenosti </w:t>
      </w:r>
      <w:r w:rsidR="004A618D">
        <w:t>od</w:t>
      </w:r>
      <w:r w:rsidR="007509F4">
        <w:t xml:space="preserve"> oddajnika.</w:t>
      </w:r>
      <w:r w:rsidR="007509F4" w:rsidRPr="007509F4">
        <w:rPr>
          <w:noProof/>
          <w:lang w:val="en-US"/>
        </w:rPr>
        <w:t xml:space="preserve"> </w:t>
      </w:r>
      <w:r w:rsidR="007509F4">
        <w:t>Za potrebe naloge smo uporabili iBeacon oddajnik na sliki 3.</w:t>
      </w:r>
    </w:p>
    <w:p w14:paraId="0CD2D45E" w14:textId="3C637EE8" w:rsidR="007509F4" w:rsidRDefault="007509F4" w:rsidP="007509F4">
      <w:pPr>
        <w:jc w:val="center"/>
        <w:rPr>
          <w:noProof/>
          <w:lang w:val="en-US"/>
        </w:rPr>
      </w:pPr>
      <w:r>
        <w:rPr>
          <w:noProof/>
          <w:lang w:val="en-US"/>
        </w:rPr>
        <w:drawing>
          <wp:inline distT="0" distB="0" distL="0" distR="0" wp14:anchorId="7A572CB7" wp14:editId="7D5B537A">
            <wp:extent cx="2095500" cy="2377440"/>
            <wp:effectExtent l="0" t="0" r="165100" b="187960"/>
            <wp:docPr id="5" name="Picture 5" descr="../../Downloads/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l1600.jpg"/>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backgroundRemoval t="9965" b="93182" l="8741" r="83916">
                                  <a14:foregroundMark x1="24476" y1="54545" x2="24476" y2="54545"/>
                                  <a14:foregroundMark x1="24126" y1="58566" x2="24126" y2="58566"/>
                                  <a14:foregroundMark x1="23252" y1="38636" x2="23252" y2="38636"/>
                                  <a14:foregroundMark x1="23776" y1="30594" x2="23776" y2="30594"/>
                                  <a14:foregroundMark x1="61538" y1="37587" x2="61538" y2="37587"/>
                                  <a14:foregroundMark x1="62937" y1="53147" x2="62937" y2="53147"/>
                                  <a14:foregroundMark x1="57517" y1="71503" x2="57517" y2="71503"/>
                                  <a14:foregroundMark x1="44930" y1="67133" x2="44930" y2="67133"/>
                                  <a14:foregroundMark x1="20629" y1="73427" x2="20629" y2="73427"/>
                                  <a14:foregroundMark x1="35315" y1="80594" x2="35315" y2="80594"/>
                                  <a14:foregroundMark x1="53147" y1="88462" x2="53147" y2="88462"/>
                                  <a14:foregroundMark x1="46329" y1="89685" x2="46329" y2="89685"/>
                                  <a14:foregroundMark x1="9965" y1="64336" x2="9965" y2="64336"/>
                                  <a14:foregroundMark x1="11713" y1="67657" x2="11713" y2="67657"/>
                                  <a14:foregroundMark x1="11713" y1="68531" x2="11713" y2="68531"/>
                                </a14:backgroundRemoval>
                              </a14:imgEffect>
                            </a14:imgLayer>
                          </a14:imgProps>
                        </a:ext>
                        <a:ext uri="{28A0092B-C50C-407E-A947-70E740481C1C}">
                          <a14:useLocalDpi xmlns:a14="http://schemas.microsoft.com/office/drawing/2010/main" val="0"/>
                        </a:ext>
                      </a:extLst>
                    </a:blip>
                    <a:srcRect r="11850"/>
                    <a:stretch/>
                  </pic:blipFill>
                  <pic:spPr bwMode="auto">
                    <a:xfrm>
                      <a:off x="0" y="0"/>
                      <a:ext cx="2095500" cy="23774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C69DCFD" w14:textId="0F29D0C6" w:rsidR="007509F4" w:rsidRDefault="00B91004" w:rsidP="007509F4">
      <w:pPr>
        <w:jc w:val="center"/>
      </w:pPr>
      <w:r>
        <w:rPr>
          <w:noProof/>
          <w:lang w:val="en-US"/>
        </w:rPr>
        <mc:AlternateContent>
          <mc:Choice Requires="wps">
            <w:drawing>
              <wp:inline distT="0" distB="0" distL="0" distR="0" wp14:anchorId="5C9CE24B" wp14:editId="0714FA01">
                <wp:extent cx="2398395" cy="295275"/>
                <wp:effectExtent l="0" t="0" r="0" b="9525"/>
                <wp:docPr id="6" name="Text Box 6"/>
                <wp:cNvGraphicFramePr/>
                <a:graphic xmlns:a="http://schemas.openxmlformats.org/drawingml/2006/main">
                  <a:graphicData uri="http://schemas.microsoft.com/office/word/2010/wordprocessingShape">
                    <wps:wsp>
                      <wps:cNvSpPr txBox="1"/>
                      <wps:spPr>
                        <a:xfrm>
                          <a:off x="0" y="0"/>
                          <a:ext cx="2398395" cy="295275"/>
                        </a:xfrm>
                        <a:prstGeom prst="rect">
                          <a:avLst/>
                        </a:prstGeom>
                        <a:solidFill>
                          <a:prstClr val="white"/>
                        </a:solidFill>
                        <a:ln>
                          <a:noFill/>
                        </a:ln>
                        <a:effectLst/>
                      </wps:spPr>
                      <wps:txbx>
                        <w:txbxContent>
                          <w:p w14:paraId="359A9C5B" w14:textId="536D02EF" w:rsidR="00391B75" w:rsidRPr="008A604F" w:rsidRDefault="00391B75" w:rsidP="007509F4">
                            <w:pPr>
                              <w:pStyle w:val="Caption"/>
                              <w:rPr>
                                <w:noProof/>
                                <w:sz w:val="22"/>
                                <w:szCs w:val="22"/>
                              </w:rPr>
                            </w:pPr>
                            <w:bookmarkStart w:id="36" w:name="_Toc458964009"/>
                            <w:r>
                              <w:t xml:space="preserve">Slika </w:t>
                            </w:r>
                            <w:r>
                              <w:fldChar w:fldCharType="begin"/>
                            </w:r>
                            <w:r>
                              <w:instrText xml:space="preserve"> SEQ Slika \* ARABIC </w:instrText>
                            </w:r>
                            <w:r>
                              <w:fldChar w:fldCharType="separate"/>
                            </w:r>
                            <w:r>
                              <w:rPr>
                                <w:noProof/>
                              </w:rPr>
                              <w:t>3</w:t>
                            </w:r>
                            <w:r>
                              <w:fldChar w:fldCharType="end"/>
                            </w:r>
                            <w:r>
                              <w:t>: iBeacon oddajnik</w:t>
                            </w:r>
                            <w:bookmarkEnd w:id="36"/>
                            <w:r>
                              <w:t xml:space="preserve"> </w:t>
                            </w:r>
                            <w:r>
                              <w:fldChar w:fldCharType="begin" w:fldLock="1"/>
                            </w:r>
                            <w:r>
                              <w:instrText>ADDIN CSL_CITATION { "citationItems" : [ { "id" : "ITEM-1", "itemData" : { "URL" : "http://www.ebay.com/itm/181605556854?_trksid=p2057872.m2749.l2648&amp;ssPageName=STRK%3AMEBIDX%3AIT", "id" : "ITEM-1", "issued" : { "date-parts" : [ [ "0" ] ] }, "title" : "Diymall Ibeacon Bluetooth Module 4 0 Ble Positioning Sensor Wireless | eBay", "type" : "webpage" }, "uris" : [ "http://www.mendeley.com/documents/?uuid=69d9c1a4-dadf-398d-b384-b389d1c560c7" ] } ], "mendeley" : { "formattedCitation" : "[31]", "plainTextFormattedCitation" : "[31]", "previouslyFormattedCitation" : "[31]" }, "properties" : { "noteIndex" : 0 }, "schema" : "https://github.com/citation-style-language/schema/raw/master/csl-citation.json" }</w:instrText>
                            </w:r>
                            <w:r>
                              <w:fldChar w:fldCharType="separate"/>
                            </w:r>
                            <w:r w:rsidRPr="00CA2933">
                              <w:rPr>
                                <w:noProof/>
                              </w:rPr>
                              <w:t>[31]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5C9CE24B" id="_x0000_t202" coordsize="21600,21600" o:spt="202" path="m0,0l0,21600,21600,21600,21600,0xe">
                <v:stroke joinstyle="miter"/>
                <v:path gradientshapeok="t" o:connecttype="rect"/>
              </v:shapetype>
              <v:shape id="Text Box 6" o:spid="_x0000_s1026" type="#_x0000_t202" style="width:188.8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" stroked="f">
                <v:textbox style="mso-fit-shape-to-text:t" inset="0,0,0,0">
                  <w:txbxContent>
                    <w:p w14:paraId="359A9C5B" w14:textId="536D02EF" w:rsidR="00391B75" w:rsidRPr="008A604F" w:rsidRDefault="00391B75" w:rsidP="007509F4">
                      <w:pPr>
                        <w:pStyle w:val="Caption"/>
                        <w:rPr>
                          <w:noProof/>
                          <w:sz w:val="22"/>
                          <w:szCs w:val="22"/>
                        </w:rPr>
                      </w:pPr>
                      <w:bookmarkStart w:id="37" w:name="_Toc458964009"/>
                      <w:r>
                        <w:t xml:space="preserve">Slika </w:t>
                      </w:r>
                      <w:r>
                        <w:fldChar w:fldCharType="begin"/>
                      </w:r>
                      <w:r>
                        <w:instrText xml:space="preserve"> SEQ Slika \* ARABIC </w:instrText>
                      </w:r>
                      <w:r>
                        <w:fldChar w:fldCharType="separate"/>
                      </w:r>
                      <w:r>
                        <w:rPr>
                          <w:noProof/>
                        </w:rPr>
                        <w:t>3</w:t>
                      </w:r>
                      <w:r>
                        <w:fldChar w:fldCharType="end"/>
                      </w:r>
                      <w:r>
                        <w:t>: iBeacon oddajnik</w:t>
                      </w:r>
                      <w:bookmarkEnd w:id="37"/>
                      <w:r>
                        <w:t xml:space="preserve"> </w:t>
                      </w:r>
                      <w:r>
                        <w:fldChar w:fldCharType="begin" w:fldLock="1"/>
                      </w:r>
                      <w:r>
                        <w:instrText>ADDIN CSL_CITATION { "citationItems" : [ { "id" : "ITEM-1", "itemData" : { "URL" : "http://www.ebay.com/itm/181605556854?_trksid=p2057872.m2749.l2648&amp;ssPageName=STRK%3AMEBIDX%3AIT", "id" : "ITEM-1", "issued" : { "date-parts" : [ [ "0" ] ] }, "title" : "Diymall Ibeacon Bluetooth Module 4 0 Ble Positioning Sensor Wireless | eBay", "type" : "webpage" }, "uris" : [ "http://www.mendeley.com/documents/?uuid=69d9c1a4-dadf-398d-b384-b389d1c560c7" ] } ], "mendeley" : { "formattedCitation" : "[31]", "plainTextFormattedCitation" : "[31]", "previouslyFormattedCitation" : "[31]" }, "properties" : { "noteIndex" : 0 }, "schema" : "https://github.com/citation-style-language/schema/raw/master/csl-citation.json" }</w:instrText>
                      </w:r>
                      <w:r>
                        <w:fldChar w:fldCharType="separate"/>
                      </w:r>
                      <w:r w:rsidRPr="00CA2933">
                        <w:rPr>
                          <w:noProof/>
                        </w:rPr>
                        <w:t>[31]</w:t>
                      </w:r>
                      <w:r>
                        <w:fldChar w:fldCharType="end"/>
                      </w:r>
                    </w:p>
                  </w:txbxContent>
                </v:textbox>
                <w10:anchorlock/>
              </v:shape>
            </w:pict>
          </mc:Fallback>
        </mc:AlternateContent>
      </w:r>
      <w:r w:rsidR="007509F4">
        <w:t xml:space="preserve"> </w:t>
      </w:r>
    </w:p>
    <w:p w14:paraId="0C71F13B" w14:textId="77777777" w:rsidR="00B91004" w:rsidRPr="00CA47F7" w:rsidRDefault="00B91004" w:rsidP="00B91004">
      <w:r>
        <w:t xml:space="preserve">Za delovanje potrebuje baterijo tipa </w:t>
      </w:r>
      <w:r w:rsidRPr="00FF08E8">
        <w:t>CR2032</w:t>
      </w:r>
      <w:r>
        <w:t xml:space="preserve">. Preko aplikacije LightBlue za iOS naprave in AT ukazov lahko spreminjamo nastavitve iBeacon oddajnika. Spremenili smo interval oddajanja za boljšo odzivnost in natančnost na 100ms. Za spremembo te  nastavitve smo vnesli ukaz </w:t>
      </w:r>
      <w:r w:rsidRPr="005749E1">
        <w:rPr>
          <w:color w:val="000000" w:themeColor="text1"/>
          <w:shd w:val="clear" w:color="auto" w:fill="D9D9D9" w:themeFill="background1" w:themeFillShade="D9"/>
        </w:rPr>
        <w:t xml:space="preserve"> AT+ADVI0 </w:t>
      </w:r>
      <w:r w:rsidRPr="00340A64">
        <w:t>.</w:t>
      </w:r>
    </w:p>
    <w:p w14:paraId="0DC58C2E" w14:textId="77777777" w:rsidR="00B91004" w:rsidRDefault="00B91004" w:rsidP="00B91004">
      <w:pPr>
        <w:pStyle w:val="Heading3"/>
      </w:pPr>
      <w:bookmarkStart w:id="38" w:name="_Toc458964032"/>
      <w:r>
        <w:t>ZigBee TODO</w:t>
      </w:r>
      <w:bookmarkEnd w:id="38"/>
    </w:p>
    <w:p w14:paraId="2A503799" w14:textId="7235E466" w:rsidR="00D95BC4" w:rsidRPr="00D95BC4" w:rsidRDefault="00F87977" w:rsidP="00F87977">
      <w:pPr>
        <w:pStyle w:val="Heading3"/>
      </w:pPr>
      <w:bookmarkStart w:id="39" w:name="_Toc458964033"/>
      <w:r>
        <w:t>Z-wave</w:t>
      </w:r>
      <w:r w:rsidR="00A71E88">
        <w:t xml:space="preserve"> TODO</w:t>
      </w:r>
      <w:bookmarkEnd w:id="39"/>
    </w:p>
    <w:p w14:paraId="6E9F6E31" w14:textId="77777777" w:rsidR="00B91004" w:rsidRDefault="00B91004" w:rsidP="00B91004">
      <w:pPr>
        <w:pStyle w:val="Heading3"/>
      </w:pPr>
      <w:bookmarkStart w:id="40" w:name="_Toc458964034"/>
      <w:r>
        <w:t>Ostali TODO</w:t>
      </w:r>
      <w:bookmarkEnd w:id="40"/>
    </w:p>
    <w:p w14:paraId="75533174" w14:textId="77777777" w:rsidR="00B91004" w:rsidRDefault="00B91004" w:rsidP="00B91004">
      <w:pPr>
        <w:spacing w:line="240" w:lineRule="auto"/>
        <w:jc w:val="left"/>
      </w:pPr>
      <w:r>
        <w:br w:type="page"/>
      </w:r>
    </w:p>
    <w:p w14:paraId="0CEE5BD3" w14:textId="14CE539A" w:rsidR="00AB4C20" w:rsidRDefault="00AB4C20" w:rsidP="00E11965">
      <w:pPr>
        <w:pStyle w:val="Heading2"/>
      </w:pPr>
      <w:bookmarkStart w:id="41" w:name="_Toc458964035"/>
      <w:r>
        <w:lastRenderedPageBreak/>
        <w:t>Obstoječe rešitve</w:t>
      </w:r>
      <w:bookmarkEnd w:id="41"/>
    </w:p>
    <w:p w14:paraId="10EA5D2A" w14:textId="77777777" w:rsidR="00DF28A7" w:rsidRDefault="00A01BCE" w:rsidP="00F90C83">
      <w:r>
        <w:t xml:space="preserve">Na trgu je možno kupiti veliko različnih pametnih naprav različnih kategorij. </w:t>
      </w:r>
    </w:p>
    <w:p w14:paraId="0F1BE149" w14:textId="77777777" w:rsidR="00CE669E" w:rsidRDefault="00CE669E" w:rsidP="00CE669E"/>
    <w:p w14:paraId="76C52E11" w14:textId="62C7B5B2" w:rsidR="00DF28A7" w:rsidRDefault="00A01BCE" w:rsidP="00CE669E">
      <w:r>
        <w:t xml:space="preserve">Na področju pametnih termostatov je najpopularnejši termostat Nest. Termostat se prilagaja urnikom in željenim temperaturam. Z njegovo uporabo bi uporabniki naj </w:t>
      </w:r>
      <w:r w:rsidR="00DF28A7">
        <w:t xml:space="preserve">privarčevali na ogrevanju in hkrati imeli željeno temperaturo doma. Cena aktualnega modela tretje generacije je 249 ameriških dolarjev </w:t>
      </w:r>
      <w:r w:rsidR="00DF28A7">
        <w:fldChar w:fldCharType="begin" w:fldLock="1"/>
      </w:r>
      <w:r w:rsidR="00CA2933">
        <w:instrText>ADDIN CSL_CITATION { "citationItems" : [ { "id" : "ITEM-1", "itemData" : { "URL" : "https://nest.com/", "id" : "ITEM-1", "issued" : { "date-parts" : [ [ "0" ] ] }, "title" : "Home | Nest", "type" : "webpage" }, "uris" : [ "http://www.mendeley.com/documents/?uuid=4e35b399-54ea-3605-ada8-69cba36f1262" ] } ], "mendeley" : { "formattedCitation" : "[11]", "plainTextFormattedCitation" : "[11]", "previouslyFormattedCitation" : "[11]" }, "properties" : { "noteIndex" : 0 }, "schema" : "https://github.com/citation-style-language/schema/raw/master/csl-citation.json" }</w:instrText>
      </w:r>
      <w:r w:rsidR="00DF28A7">
        <w:fldChar w:fldCharType="separate"/>
      </w:r>
      <w:r w:rsidR="00CA2933" w:rsidRPr="00CA2933">
        <w:rPr>
          <w:noProof/>
        </w:rPr>
        <w:t>[11]</w:t>
      </w:r>
      <w:r w:rsidR="00DF28A7">
        <w:fldChar w:fldCharType="end"/>
      </w:r>
      <w:r w:rsidR="00DF28A7">
        <w:t xml:space="preserve">. </w:t>
      </w:r>
    </w:p>
    <w:p w14:paraId="7ABA2233" w14:textId="77777777" w:rsidR="00CE490C" w:rsidRDefault="00CE490C" w:rsidP="00DF28A7">
      <w:pPr>
        <w:ind w:firstLine="397"/>
      </w:pPr>
    </w:p>
    <w:p w14:paraId="6FC175C8" w14:textId="77777777" w:rsidR="00127AA2" w:rsidRDefault="00CE490C" w:rsidP="00127AA2">
      <w:pPr>
        <w:keepNext/>
        <w:ind w:firstLine="397"/>
        <w:jc w:val="center"/>
      </w:pPr>
      <w:r>
        <w:rPr>
          <w:noProof/>
          <w:lang w:val="en-US"/>
        </w:rPr>
        <w:drawing>
          <wp:inline distT="0" distB="0" distL="0" distR="0" wp14:anchorId="5311257E" wp14:editId="6A986A2B">
            <wp:extent cx="2121994" cy="1855353"/>
            <wp:effectExtent l="0" t="0" r="0" b="0"/>
            <wp:docPr id="18" name="Picture 18" descr="../../Downloads/slide2-99d24e523fa4cedfc8cf30effc1e09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slide2-99d24e523fa4cedfc8cf30effc1e09c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32218" cy="1864292"/>
                    </a:xfrm>
                    <a:prstGeom prst="rect">
                      <a:avLst/>
                    </a:prstGeom>
                    <a:noFill/>
                    <a:ln>
                      <a:noFill/>
                    </a:ln>
                  </pic:spPr>
                </pic:pic>
              </a:graphicData>
            </a:graphic>
          </wp:inline>
        </w:drawing>
      </w:r>
    </w:p>
    <w:p w14:paraId="51BEEA20" w14:textId="77E61A54" w:rsidR="00CE490C" w:rsidRDefault="00127AA2" w:rsidP="00127AA2">
      <w:pPr>
        <w:pStyle w:val="Caption"/>
      </w:pPr>
      <w:bookmarkStart w:id="42" w:name="_Toc458964010"/>
      <w:r>
        <w:t xml:space="preserve">Slika </w:t>
      </w:r>
      <w:r>
        <w:fldChar w:fldCharType="begin"/>
      </w:r>
      <w:r>
        <w:instrText xml:space="preserve"> SEQ Slika \* ARABIC </w:instrText>
      </w:r>
      <w:r>
        <w:fldChar w:fldCharType="separate"/>
      </w:r>
      <w:r w:rsidR="00A71E88">
        <w:rPr>
          <w:noProof/>
        </w:rPr>
        <w:t>4</w:t>
      </w:r>
      <w:r>
        <w:fldChar w:fldCharType="end"/>
      </w:r>
      <w:r>
        <w:t>: Termostat Nest</w:t>
      </w:r>
      <w:bookmarkEnd w:id="42"/>
    </w:p>
    <w:p w14:paraId="3B9E644B" w14:textId="77777777" w:rsidR="00CE669E" w:rsidRDefault="00CE669E" w:rsidP="00CE669E"/>
    <w:p w14:paraId="62452C85" w14:textId="2A3F065B" w:rsidR="00DF28A7" w:rsidRDefault="00DF28A7" w:rsidP="00CE669E">
      <w:r>
        <w:t>Na področju razsvetljave podjetje P</w:t>
      </w:r>
      <w:r w:rsidRPr="00DF28A7">
        <w:t>hilips</w:t>
      </w:r>
      <w:r>
        <w:t xml:space="preserve"> ponuja LED žarnice</w:t>
      </w:r>
      <w:r w:rsidR="00CE490C">
        <w:t xml:space="preserve"> različnih oblik in velikosti. Žarnice se brezžično povezuj</w:t>
      </w:r>
      <w:r w:rsidR="00BE23A1">
        <w:t xml:space="preserve">ejo s pametnimi napravami ali s </w:t>
      </w:r>
      <w:r w:rsidR="00CE490C">
        <w:t>centralno enoto. Serijo teh naprav tržijo pod imenom P</w:t>
      </w:r>
      <w:r w:rsidR="00CE490C" w:rsidRPr="00DF28A7">
        <w:t>hilips</w:t>
      </w:r>
      <w:r w:rsidR="00CE490C">
        <w:t xml:space="preserve"> </w:t>
      </w:r>
      <w:r>
        <w:t>Hue</w:t>
      </w:r>
      <w:r w:rsidR="00CE490C">
        <w:t>. P</w:t>
      </w:r>
      <w:r w:rsidR="00CE490C" w:rsidRPr="00DF28A7">
        <w:t>hilips</w:t>
      </w:r>
      <w:r w:rsidR="00CE490C">
        <w:t xml:space="preserve"> na svoji spletni strani promovira tudi aplikacije tretjih razvijalcev, ki omogočajo kontrolo njihove razsvetljave </w:t>
      </w:r>
      <w:r w:rsidR="00CE490C">
        <w:fldChar w:fldCharType="begin" w:fldLock="1"/>
      </w:r>
      <w:r w:rsidR="00CA2933">
        <w:instrText>ADDIN CSL_CITATION { "citationItems" : [ { "id" : "ITEM-1", "itemData" : { "URL" : "http://www2.meethue.com/en-xx/", "id" : "ITEM-1", "issued" : { "date-parts" : [ [ "0" ] ] }, "title" : "Meet hue | en-XX", "type" : "webpage" }, "uris" : [ "http://www.mendeley.com/documents/?uuid=ef3d3269-8307-32d4-b20b-199bd9aa15dc" ] } ], "mendeley" : { "formattedCitation" : "[12]", "plainTextFormattedCitation" : "[12]", "previouslyFormattedCitation" : "[12]" }, "properties" : { "noteIndex" : 0 }, "schema" : "https://github.com/citation-style-language/schema/raw/master/csl-citation.json" }</w:instrText>
      </w:r>
      <w:r w:rsidR="00CE490C">
        <w:fldChar w:fldCharType="separate"/>
      </w:r>
      <w:r w:rsidR="00CA2933" w:rsidRPr="00CA2933">
        <w:rPr>
          <w:noProof/>
        </w:rPr>
        <w:t>[12]</w:t>
      </w:r>
      <w:r w:rsidR="00CE490C">
        <w:fldChar w:fldCharType="end"/>
      </w:r>
      <w:r w:rsidR="00CE490C">
        <w:t xml:space="preserve">. </w:t>
      </w:r>
    </w:p>
    <w:p w14:paraId="0E4880DC" w14:textId="77777777" w:rsidR="00127AA2" w:rsidRDefault="00127AA2" w:rsidP="00DF28A7">
      <w:pPr>
        <w:ind w:firstLine="397"/>
      </w:pPr>
    </w:p>
    <w:p w14:paraId="2DED5A59" w14:textId="77777777" w:rsidR="00127AA2" w:rsidRDefault="00127AA2" w:rsidP="00127AA2">
      <w:pPr>
        <w:keepNext/>
        <w:ind w:firstLine="397"/>
        <w:jc w:val="center"/>
      </w:pPr>
      <w:r>
        <w:rPr>
          <w:noProof/>
          <w:lang w:val="en-US"/>
        </w:rPr>
        <w:drawing>
          <wp:inline distT="0" distB="0" distL="0" distR="0" wp14:anchorId="42A11C40" wp14:editId="09C83DB6">
            <wp:extent cx="2535929" cy="2535929"/>
            <wp:effectExtent l="0" t="0" r="4445" b="4445"/>
            <wp:docPr id="19" name="Picture 19" descr="../../Downloads/bul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bulb.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45816" cy="2545816"/>
                    </a:xfrm>
                    <a:prstGeom prst="rect">
                      <a:avLst/>
                    </a:prstGeom>
                    <a:noFill/>
                    <a:ln>
                      <a:noFill/>
                    </a:ln>
                  </pic:spPr>
                </pic:pic>
              </a:graphicData>
            </a:graphic>
          </wp:inline>
        </w:drawing>
      </w:r>
    </w:p>
    <w:p w14:paraId="4DC8C084" w14:textId="1833DB0C" w:rsidR="00127AA2" w:rsidRDefault="00127AA2" w:rsidP="00127AA2">
      <w:pPr>
        <w:pStyle w:val="Caption"/>
      </w:pPr>
      <w:bookmarkStart w:id="43" w:name="_Toc458964011"/>
      <w:r>
        <w:t xml:space="preserve">Slika </w:t>
      </w:r>
      <w:r>
        <w:fldChar w:fldCharType="begin"/>
      </w:r>
      <w:r>
        <w:instrText xml:space="preserve"> SEQ Slika \* ARABIC </w:instrText>
      </w:r>
      <w:r>
        <w:fldChar w:fldCharType="separate"/>
      </w:r>
      <w:r w:rsidR="00A71E88">
        <w:rPr>
          <w:noProof/>
        </w:rPr>
        <w:t>5</w:t>
      </w:r>
      <w:r>
        <w:fldChar w:fldCharType="end"/>
      </w:r>
      <w:r>
        <w:t xml:space="preserve">: Sistem pametne razsvetljave </w:t>
      </w:r>
      <w:r w:rsidRPr="00F36F88">
        <w:t>Philips</w:t>
      </w:r>
      <w:r>
        <w:t xml:space="preserve"> Hue</w:t>
      </w:r>
      <w:bookmarkEnd w:id="43"/>
    </w:p>
    <w:p w14:paraId="7824119F" w14:textId="5097792B" w:rsidR="008362DD" w:rsidRDefault="00056C51" w:rsidP="00CE669E">
      <w:r>
        <w:lastRenderedPageBreak/>
        <w:t xml:space="preserve">Podjetje </w:t>
      </w:r>
      <w:r w:rsidRPr="00056C51">
        <w:t>August</w:t>
      </w:r>
      <w:r>
        <w:t xml:space="preserve"> je znano po pametni ključavnici imenovani </w:t>
      </w:r>
      <w:r w:rsidRPr="00056C51">
        <w:t>August Smart Lock</w:t>
      </w:r>
      <w:r>
        <w:t xml:space="preserve">. Podjetje trdi, da si ključavnico lahko vsak namesti sam. Uporabnikom omogoča beleženje prehodov in dodeljevanje pravic drugim uporabnikom za odklep doma. Za odklep hiše uporabnik potrebuje pametni telefon in ustrezne pravice. Pametna ključavnica je na voljo za 199 ameriških dolarjev </w:t>
      </w:r>
      <w:r w:rsidR="005F3B54">
        <w:t xml:space="preserve">ali pa </w:t>
      </w:r>
      <w:r w:rsidR="00D54849">
        <w:t xml:space="preserve">229 dolarjev za pametno ključavnico z Applovo Home Kit podporo </w:t>
      </w:r>
      <w:r>
        <w:fldChar w:fldCharType="begin" w:fldLock="1"/>
      </w:r>
      <w:r w:rsidR="00CA2933">
        <w:instrText>ADDIN CSL_CITATION { "citationItems" : [ { "id" : "ITEM-1", "itemData" : { "URL" : "http://august.com/products/august-smart-lock/", "id" : "ITEM-1", "issued" : { "date-parts" : [ [ "0" ] ] }, "title" : "August Smart Lock | August", "type" : "webpage" }, "uris" : [ "http://www.mendeley.com/documents/?uuid=782df587-a04b-3ecb-9164-588e6fcb9a57" ] } ], "mendeley" : { "formattedCitation" : "[13]", "plainTextFormattedCitation" : "[13]", "previouslyFormattedCitation" : "[13]" }, "properties" : { "noteIndex" : 0 }, "schema" : "https://github.com/citation-style-language/schema/raw/master/csl-citation.json" }</w:instrText>
      </w:r>
      <w:r>
        <w:fldChar w:fldCharType="separate"/>
      </w:r>
      <w:r w:rsidR="00CA2933" w:rsidRPr="00CA2933">
        <w:rPr>
          <w:noProof/>
        </w:rPr>
        <w:t>[13]</w:t>
      </w:r>
      <w:r>
        <w:fldChar w:fldCharType="end"/>
      </w:r>
      <w:r>
        <w:t xml:space="preserve">. </w:t>
      </w:r>
    </w:p>
    <w:p w14:paraId="3D42780E" w14:textId="77777777" w:rsidR="005F3B54" w:rsidRDefault="005F3B54" w:rsidP="005F3B54">
      <w:pPr>
        <w:keepNext/>
        <w:ind w:firstLine="397"/>
        <w:jc w:val="center"/>
      </w:pPr>
      <w:r>
        <w:rPr>
          <w:noProof/>
          <w:lang w:val="en-US"/>
        </w:rPr>
        <w:drawing>
          <wp:inline distT="0" distB="0" distL="0" distR="0" wp14:anchorId="77700B43" wp14:editId="1EFB3E14">
            <wp:extent cx="3359310" cy="2364058"/>
            <wp:effectExtent l="0" t="0" r="0" b="0"/>
            <wp:docPr id="20" name="Picture 20" descr="../../Downloads/August-Smart-Lock-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August-Smart-Lock-slide5.jpg"/>
                    <pic:cNvPicPr>
                      <a:picLocks noChangeAspect="1" noChangeArrowheads="1"/>
                    </pic:cNvPicPr>
                  </pic:nvPicPr>
                  <pic:blipFill rotWithShape="1">
                    <a:blip r:embed="rId20">
                      <a:extLst>
                        <a:ext uri="{28A0092B-C50C-407E-A947-70E740481C1C}">
                          <a14:useLocalDpi xmlns:a14="http://schemas.microsoft.com/office/drawing/2010/main" val="0"/>
                        </a:ext>
                      </a:extLst>
                    </a:blip>
                    <a:srcRect l="21373" r="18249" b="4638"/>
                    <a:stretch/>
                  </pic:blipFill>
                  <pic:spPr bwMode="auto">
                    <a:xfrm>
                      <a:off x="0" y="0"/>
                      <a:ext cx="3360170" cy="2364664"/>
                    </a:xfrm>
                    <a:prstGeom prst="rect">
                      <a:avLst/>
                    </a:prstGeom>
                    <a:noFill/>
                    <a:ln>
                      <a:noFill/>
                    </a:ln>
                    <a:extLst>
                      <a:ext uri="{53640926-AAD7-44D8-BBD7-CCE9431645EC}">
                        <a14:shadowObscured xmlns:a14="http://schemas.microsoft.com/office/drawing/2010/main"/>
                      </a:ext>
                    </a:extLst>
                  </pic:spPr>
                </pic:pic>
              </a:graphicData>
            </a:graphic>
          </wp:inline>
        </w:drawing>
      </w:r>
    </w:p>
    <w:p w14:paraId="7AB97BAE" w14:textId="2D24905F" w:rsidR="008362DD" w:rsidRDefault="005F3B54" w:rsidP="005F3B54">
      <w:pPr>
        <w:pStyle w:val="Caption"/>
      </w:pPr>
      <w:bookmarkStart w:id="44" w:name="_Toc458964012"/>
      <w:r>
        <w:t xml:space="preserve">Slika </w:t>
      </w:r>
      <w:r>
        <w:fldChar w:fldCharType="begin"/>
      </w:r>
      <w:r>
        <w:instrText xml:space="preserve"> SEQ Slika \* ARABIC </w:instrText>
      </w:r>
      <w:r>
        <w:fldChar w:fldCharType="separate"/>
      </w:r>
      <w:r w:rsidR="00A71E88">
        <w:rPr>
          <w:noProof/>
        </w:rPr>
        <w:t>6</w:t>
      </w:r>
      <w:r>
        <w:fldChar w:fldCharType="end"/>
      </w:r>
      <w:r>
        <w:t>: Pametna ključavnica August</w:t>
      </w:r>
      <w:bookmarkEnd w:id="44"/>
    </w:p>
    <w:p w14:paraId="0D92C311" w14:textId="77777777" w:rsidR="00504A85" w:rsidRDefault="00504A85" w:rsidP="00F87977"/>
    <w:p w14:paraId="41485E59" w14:textId="7F9886E3" w:rsidR="0087108A" w:rsidRDefault="00F87977" w:rsidP="00CE669E">
      <w:r>
        <w:t xml:space="preserve">Podjetje Samsung je naslovilo problem medsebojne nekompatibilnosti z napravo </w:t>
      </w:r>
      <w:r w:rsidRPr="00F87977">
        <w:t>Samsung SmartThings Hub</w:t>
      </w:r>
      <w:r>
        <w:t xml:space="preserve">. Naprava podpira komunicijske protokole </w:t>
      </w:r>
      <w:r w:rsidRPr="00F87977">
        <w:t xml:space="preserve">Bluetooth, Wi-Fi, ZigBee </w:t>
      </w:r>
      <w:r w:rsidR="002F3F8F">
        <w:t>in</w:t>
      </w:r>
      <w:r w:rsidRPr="00F87977">
        <w:t xml:space="preserve"> Z-Wave</w:t>
      </w:r>
      <w:r>
        <w:t>. Na omenjeno napravo lahko torej povežemo različne pametne naprave različnih proizvaj</w:t>
      </w:r>
      <w:r w:rsidR="002F3F8F">
        <w:t>a</w:t>
      </w:r>
      <w:r w:rsidR="009B4253">
        <w:t xml:space="preserve">lcev. </w:t>
      </w:r>
      <w:r w:rsidR="00105358">
        <w:t xml:space="preserve">Samsung </w:t>
      </w:r>
      <w:r w:rsidR="009B4253">
        <w:t xml:space="preserve">pa </w:t>
      </w:r>
      <w:r w:rsidR="00105358">
        <w:t>ponuja</w:t>
      </w:r>
      <w:r w:rsidR="009B4253">
        <w:t xml:space="preserve"> tudi</w:t>
      </w:r>
      <w:r w:rsidR="00105358">
        <w:t xml:space="preserve"> serijo senzorskih in aktuatorskih naprav za pametne domove.</w:t>
      </w:r>
      <w:r>
        <w:t xml:space="preserve"> Naprave lahko upravljamo z uporabo mobilne aplikacije</w:t>
      </w:r>
      <w:r w:rsidR="002F3F8F">
        <w:t xml:space="preserve"> SmartThings Mobile</w:t>
      </w:r>
      <w:r w:rsidR="00105358">
        <w:t xml:space="preserve"> </w:t>
      </w:r>
      <w:r w:rsidR="00105358">
        <w:fldChar w:fldCharType="begin" w:fldLock="1"/>
      </w:r>
      <w:r w:rsidR="00CA2933">
        <w:instrText>ADDIN CSL_CITATION { "citationItems" : [ { "id" : "ITEM-1", "itemData" : { "URL" : "https://www.smartthings.com/", "id" : "ITEM-1", "issued" : { "date-parts" : [ [ "0" ] ] }, "title" : "Smart Home. Intelligent Living. | SmartThings", "type" : "webpage" }, "uris" : [ "http://www.mendeley.com/documents/?uuid=dd7af554-70f7-394f-b7c9-a5dfc6e66d20" ] } ], "mendeley" : { "formattedCitation" : "[14]", "plainTextFormattedCitation" : "[14]", "previouslyFormattedCitation" : "[14]" }, "properties" : { "noteIndex" : 0 }, "schema" : "https://github.com/citation-style-language/schema/raw/master/csl-citation.json" }</w:instrText>
      </w:r>
      <w:r w:rsidR="00105358">
        <w:fldChar w:fldCharType="separate"/>
      </w:r>
      <w:r w:rsidR="00CA2933" w:rsidRPr="00CA2933">
        <w:rPr>
          <w:noProof/>
        </w:rPr>
        <w:t>[14]</w:t>
      </w:r>
      <w:r w:rsidR="00105358">
        <w:fldChar w:fldCharType="end"/>
      </w:r>
      <w:r>
        <w:t>.</w:t>
      </w:r>
      <w:r w:rsidR="00105358">
        <w:t xml:space="preserve"> Cena naprave </w:t>
      </w:r>
      <w:r w:rsidR="009B4253" w:rsidRPr="00F87977">
        <w:t>SmartThings Hub</w:t>
      </w:r>
      <w:r w:rsidR="009B4253">
        <w:t xml:space="preserve"> </w:t>
      </w:r>
      <w:r w:rsidR="00105358">
        <w:t xml:space="preserve">je 99 ameriških dolarjev </w:t>
      </w:r>
      <w:r w:rsidR="00105358">
        <w:fldChar w:fldCharType="begin" w:fldLock="1"/>
      </w:r>
      <w:r w:rsidR="00CA2933">
        <w:instrText>ADDIN CSL_CITATION { "citationItems" : [ { "id" : "ITEM-1", "itemData" : { "URL" : "https://www.amazon.com/dp/B010NZV0GE/?tag=thewire06-20&amp;linkCode=xm2&amp;ascsubtag=WC82592", "id" : "ITEM-1", "issued" : { "date-parts" : [ [ "0" ] ] }, "title" : "Samsung SmartThings Hub, 2nd Generation - - Amazon.com", "type" : "webpage" }, "uris" : [ "http://www.mendeley.com/documents/?uuid=20fd97e8-b33e-3cdc-b65b-6e2fcc6ee116" ] } ], "mendeley" : { "formattedCitation" : "[15]", "plainTextFormattedCitation" : "[15]", "previouslyFormattedCitation" : "[15]" }, "properties" : { "noteIndex" : 0 }, "schema" : "https://github.com/citation-style-language/schema/raw/master/csl-citation.json" }</w:instrText>
      </w:r>
      <w:r w:rsidR="00105358">
        <w:fldChar w:fldCharType="separate"/>
      </w:r>
      <w:r w:rsidR="00CA2933" w:rsidRPr="00CA2933">
        <w:rPr>
          <w:noProof/>
        </w:rPr>
        <w:t>[15]</w:t>
      </w:r>
      <w:r w:rsidR="00105358">
        <w:fldChar w:fldCharType="end"/>
      </w:r>
      <w:r w:rsidR="00105358">
        <w:t>.</w:t>
      </w:r>
    </w:p>
    <w:p w14:paraId="1484F817" w14:textId="77777777" w:rsidR="00504A85" w:rsidRDefault="0087108A" w:rsidP="00504A85">
      <w:pPr>
        <w:keepNext/>
        <w:jc w:val="center"/>
      </w:pPr>
      <w:r>
        <w:rPr>
          <w:noProof/>
          <w:lang w:val="en-US"/>
        </w:rPr>
        <w:drawing>
          <wp:inline distT="0" distB="0" distL="0" distR="0" wp14:anchorId="2D925212" wp14:editId="45EF7965">
            <wp:extent cx="3352935" cy="2313357"/>
            <wp:effectExtent l="0" t="0" r="0" b="0"/>
            <wp:docPr id="21" name="Picture 21" descr="../../Downloads/how-hub-hub.5f17d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how-hub-hub.5f17d78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62910" cy="2320240"/>
                    </a:xfrm>
                    <a:prstGeom prst="rect">
                      <a:avLst/>
                    </a:prstGeom>
                    <a:noFill/>
                    <a:ln>
                      <a:noFill/>
                    </a:ln>
                  </pic:spPr>
                </pic:pic>
              </a:graphicData>
            </a:graphic>
          </wp:inline>
        </w:drawing>
      </w:r>
    </w:p>
    <w:p w14:paraId="1058428B" w14:textId="0760CF7E" w:rsidR="0087108A" w:rsidRDefault="00504A85" w:rsidP="00504A85">
      <w:pPr>
        <w:pStyle w:val="Caption"/>
      </w:pPr>
      <w:bookmarkStart w:id="45" w:name="_Toc458964013"/>
      <w:r>
        <w:t xml:space="preserve">Slika </w:t>
      </w:r>
      <w:r>
        <w:fldChar w:fldCharType="begin"/>
      </w:r>
      <w:r>
        <w:instrText xml:space="preserve"> SEQ Slika \* ARABIC </w:instrText>
      </w:r>
      <w:r>
        <w:fldChar w:fldCharType="separate"/>
      </w:r>
      <w:r w:rsidR="00A71E88">
        <w:rPr>
          <w:noProof/>
        </w:rPr>
        <w:t>7</w:t>
      </w:r>
      <w:r>
        <w:fldChar w:fldCharType="end"/>
      </w:r>
      <w:r>
        <w:t>: Samsung SmartThings Hub</w:t>
      </w:r>
      <w:bookmarkEnd w:id="45"/>
    </w:p>
    <w:p w14:paraId="194D2987" w14:textId="015EE654" w:rsidR="00F90C83" w:rsidRDefault="00A91824" w:rsidP="00F90C83">
      <w:r>
        <w:lastRenderedPageBreak/>
        <w:t>Podjetje Apple</w:t>
      </w:r>
      <w:r w:rsidR="00626660">
        <w:t xml:space="preserve"> sicer</w:t>
      </w:r>
      <w:r>
        <w:t xml:space="preserve"> ne p</w:t>
      </w:r>
      <w:r w:rsidR="00626660">
        <w:t>roizvaja lastne strojne opreme, nudi pa ogrodje za razvoj pametnih naprav</w:t>
      </w:r>
      <w:r w:rsidR="004E6312">
        <w:t xml:space="preserve"> in aplikacij</w:t>
      </w:r>
      <w:r w:rsidR="00626660">
        <w:t xml:space="preserve"> imenovano HomeKit. Od iOS 10 bo na mobilne naprave privzeto nameščena tudi aplikacija Home namenjena upravljanju pametnih naprav, ki delujejo z HomeKit.</w:t>
      </w:r>
    </w:p>
    <w:p w14:paraId="467A629E" w14:textId="77777777" w:rsidR="00CE669E" w:rsidRDefault="00CE669E" w:rsidP="00CE669E"/>
    <w:p w14:paraId="0E06660C" w14:textId="3494D1FD" w:rsidR="00E22CF5" w:rsidRDefault="00626660" w:rsidP="00CE669E">
      <w:r>
        <w:t xml:space="preserve">Na spletu lahko najdemo tudi veliko odprtokodnih projektov za pametne hiše. </w:t>
      </w:r>
      <w:r w:rsidR="0082108E">
        <w:t>Večinoma jih lahko namestimo na mikroračunalnik Raspberry Pi. Nabor podprtih operacijskih sistemov</w:t>
      </w:r>
      <w:r w:rsidR="00E22CF5">
        <w:t xml:space="preserve"> je širok.</w:t>
      </w:r>
    </w:p>
    <w:p w14:paraId="19F530BA" w14:textId="77777777" w:rsidR="004E6312" w:rsidRDefault="004E6312" w:rsidP="00CE669E"/>
    <w:p w14:paraId="60262B47" w14:textId="47476B89" w:rsidR="00CE669E" w:rsidRPr="004E6312" w:rsidRDefault="004E6312" w:rsidP="00CE669E">
      <w:pPr>
        <w:rPr>
          <w:b/>
        </w:rPr>
      </w:pPr>
      <w:r w:rsidRPr="004E6312">
        <w:rPr>
          <w:b/>
        </w:rPr>
        <w:t>OpenHAB</w:t>
      </w:r>
    </w:p>
    <w:p w14:paraId="6FFD759D" w14:textId="6FD60BB6" w:rsidR="00E22CF5" w:rsidRDefault="004E6312" w:rsidP="00CE669E">
      <w:r>
        <w:t>P</w:t>
      </w:r>
      <w:r w:rsidR="00E22CF5">
        <w:t>rojekt</w:t>
      </w:r>
      <w:r w:rsidRPr="004E6312">
        <w:t xml:space="preserve"> </w:t>
      </w:r>
      <w:r>
        <w:t>OpenHAB</w:t>
      </w:r>
      <w:r w:rsidR="00E22CF5">
        <w:t xml:space="preserve"> se deli na dve dela in sicer </w:t>
      </w:r>
      <w:r w:rsidR="00E22CF5" w:rsidRPr="00E22CF5">
        <w:t>openhab-runtime</w:t>
      </w:r>
      <w:r w:rsidR="00E22CF5">
        <w:t xml:space="preserve"> (izvaja se na strežniku) in </w:t>
      </w:r>
      <w:r w:rsidR="00E22CF5" w:rsidRPr="00E22CF5">
        <w:t>openhab-designer</w:t>
      </w:r>
      <w:r w:rsidR="00E22CF5">
        <w:t xml:space="preserve"> (uporabniku prijazno konfiguracijsko orodje). Projekt je napisan v Javi in temelji ne OSGi. Odjemalski aplikaciji sta na voljo za iOS in Android ali pa kot spletna stran. Za razvoj in integracijo z lastnimi rešitvami </w:t>
      </w:r>
      <w:r>
        <w:t>je na razpolago</w:t>
      </w:r>
      <w:r w:rsidR="00E22CF5">
        <w:t xml:space="preserve"> tudi REST API</w:t>
      </w:r>
      <w:r w:rsidR="00B769CC">
        <w:t xml:space="preserve"> </w:t>
      </w:r>
      <w:r w:rsidR="00B769CC">
        <w:fldChar w:fldCharType="begin" w:fldLock="1"/>
      </w:r>
      <w:r w:rsidR="00CA2933">
        <w:instrText>ADDIN CSL_CITATION { "citationItems" : [ { "id" : "ITEM-1", "itemData" : { "URL" : "https://github.com/openhab/openhab", "accessed" : { "date-parts" : [ [ "2016", "8", "13" ] ] }, "id" : "ITEM-1", "issued" : { "date-parts" : [ [ "0" ] ] }, "title" : "Source code of the open Home Automation Bus (openHAB)", "type" : "webpage" }, "uris" : [ "http://www.mendeley.com/documents/?uuid=badadec2-37af-4ff2-86fc-3ac90180fe0a" ] } ], "mendeley" : { "formattedCitation" : "[16]", "plainTextFormattedCitation" : "[16]", "previouslyFormattedCitation" : "[16]" }, "properties" : { "noteIndex" : 0 }, "schema" : "https://github.com/citation-style-language/schema/raw/master/csl-citation.json" }</w:instrText>
      </w:r>
      <w:r w:rsidR="00B769CC">
        <w:fldChar w:fldCharType="separate"/>
      </w:r>
      <w:r w:rsidR="00CA2933" w:rsidRPr="00CA2933">
        <w:rPr>
          <w:noProof/>
        </w:rPr>
        <w:t>[16]</w:t>
      </w:r>
      <w:r w:rsidR="00B769CC">
        <w:fldChar w:fldCharType="end"/>
      </w:r>
      <w:r w:rsidR="00E22CF5">
        <w:t>.</w:t>
      </w:r>
    </w:p>
    <w:p w14:paraId="436C9280" w14:textId="77777777" w:rsidR="004E6312" w:rsidRDefault="004E6312" w:rsidP="00E22CF5"/>
    <w:p w14:paraId="30466C38" w14:textId="2E2B284D" w:rsidR="00E22CF5" w:rsidRDefault="00B769CC" w:rsidP="00E22CF5">
      <w:r>
        <w:t xml:space="preserve">TODO </w:t>
      </w:r>
      <w:r w:rsidR="0021747A">
        <w:t xml:space="preserve">kratek </w:t>
      </w:r>
      <w:r>
        <w:t>opis ostalih odprtokodnih ogrodij:</w:t>
      </w:r>
    </w:p>
    <w:p w14:paraId="18B261E9" w14:textId="50A066CE" w:rsidR="00E22CF5" w:rsidRDefault="00E22CF5" w:rsidP="004E6312">
      <w:r w:rsidRPr="00E22CF5">
        <w:t>Domoticz</w:t>
      </w:r>
    </w:p>
    <w:p w14:paraId="6E49504F" w14:textId="0D9AE0E9" w:rsidR="00B769CC" w:rsidRDefault="00B769CC" w:rsidP="004E6312">
      <w:r w:rsidRPr="005C26AA">
        <w:t>Calaos</w:t>
      </w:r>
    </w:p>
    <w:p w14:paraId="296A8FC8" w14:textId="781AC4F8" w:rsidR="00B769CC" w:rsidRDefault="00B769CC" w:rsidP="004E6312">
      <w:r w:rsidRPr="005C26AA">
        <w:t>Home Assistant</w:t>
      </w:r>
    </w:p>
    <w:p w14:paraId="3D97FD88" w14:textId="0AE62AB1" w:rsidR="00B769CC" w:rsidRDefault="00B769CC" w:rsidP="004E6312">
      <w:r w:rsidRPr="005C26AA">
        <w:t>OpenMotics</w:t>
      </w:r>
    </w:p>
    <w:p w14:paraId="39EA0EB6" w14:textId="31C4AF09" w:rsidR="00D724AC" w:rsidRPr="00F90C83" w:rsidRDefault="00B769CC" w:rsidP="004E6312">
      <w:r>
        <w:t>LinuxMCE</w:t>
      </w:r>
    </w:p>
    <w:p w14:paraId="7801255D" w14:textId="78B8A3F8" w:rsidR="001E39E0" w:rsidRDefault="001E39E0" w:rsidP="00E11965">
      <w:pPr>
        <w:pStyle w:val="Heading2"/>
      </w:pPr>
      <w:bookmarkStart w:id="46" w:name="_Toc458964036"/>
      <w:r>
        <w:t>Pametna mesta</w:t>
      </w:r>
      <w:bookmarkEnd w:id="46"/>
    </w:p>
    <w:p w14:paraId="27D0CE55" w14:textId="1369E21D" w:rsidR="002B74AA" w:rsidRDefault="002B74AA" w:rsidP="002B74AA">
      <w:r w:rsidRPr="002B74AA">
        <w:t>Kar 70 % prebivalstva naj bi do leta 2050 živelo v mestih. Da bi človeštvo ob takih napovedih lahko živelo kakovostno, so nujno potrebne spremembe v pristopu upravljanja z mesti. Trend sprememb se je začel s t. i. konceptom pametnih mest (Smart City), ki postaja del našega vsakdana</w:t>
      </w:r>
      <w:r>
        <w:t>. Pametno upravljanje mest vključuje tri bistvene sestavine:</w:t>
      </w:r>
    </w:p>
    <w:p w14:paraId="10885318" w14:textId="0F7E511D" w:rsidR="002B74AA" w:rsidRDefault="00C90D66" w:rsidP="002B74AA">
      <w:pPr>
        <w:pStyle w:val="ListParagraph"/>
        <w:numPr>
          <w:ilvl w:val="0"/>
          <w:numId w:val="35"/>
        </w:numPr>
      </w:pPr>
      <w:r>
        <w:t>Internet stvari (IoT),</w:t>
      </w:r>
    </w:p>
    <w:p w14:paraId="58E88CBE" w14:textId="12A54BFB" w:rsidR="002B74AA" w:rsidRDefault="00C90D66" w:rsidP="002B74AA">
      <w:pPr>
        <w:pStyle w:val="ListParagraph"/>
        <w:numPr>
          <w:ilvl w:val="0"/>
          <w:numId w:val="35"/>
        </w:numPr>
      </w:pPr>
      <w:r>
        <w:t>o</w:t>
      </w:r>
      <w:r w:rsidR="002B74AA">
        <w:t>bdel</w:t>
      </w:r>
      <w:r>
        <w:t>ava množice podatkov (Big data),</w:t>
      </w:r>
    </w:p>
    <w:p w14:paraId="2E910C47" w14:textId="15125C77" w:rsidR="002B74AA" w:rsidRDefault="00C90D66" w:rsidP="002B74AA">
      <w:pPr>
        <w:pStyle w:val="ListParagraph"/>
        <w:numPr>
          <w:ilvl w:val="0"/>
          <w:numId w:val="35"/>
        </w:numPr>
      </w:pPr>
      <w:r>
        <w:t>u</w:t>
      </w:r>
      <w:r w:rsidR="002B74AA">
        <w:t>pravljanje procesov (BPM).</w:t>
      </w:r>
    </w:p>
    <w:p w14:paraId="1414C2AE" w14:textId="77777777" w:rsidR="00EB7448" w:rsidRDefault="00EB7448" w:rsidP="00EB7448"/>
    <w:p w14:paraId="21B5BFB7" w14:textId="548882F5" w:rsidR="00EB7448" w:rsidRPr="00EB7448" w:rsidRDefault="00B00605" w:rsidP="00EB7448">
      <w:pPr>
        <w:rPr>
          <w:b/>
        </w:rPr>
      </w:pPr>
      <w:bookmarkStart w:id="47" w:name="_Toc458964037"/>
      <w:r w:rsidRPr="00EB7448">
        <w:rPr>
          <w:b/>
        </w:rPr>
        <w:t>Upravljanje prometa</w:t>
      </w:r>
      <w:bookmarkEnd w:id="47"/>
    </w:p>
    <w:p w14:paraId="1E8E98C0" w14:textId="6FEC315B" w:rsidR="00B00605" w:rsidRDefault="00B00605" w:rsidP="00B00605">
      <w:r w:rsidRPr="00B00605">
        <w:t>Vse gostejši promet v urbanih centrih negativno vpliva na kvaliteto življenja prebivalcev in dnevnih migrantov, kot tudi na samo ekonomsko učinkovitost podjetij, ki znotraj njega delujejo. Onesnaženost zraka, zvočna in svetlobna onesnaženost ter pretočnost prometa so glavni dejavniki tveganj, ki jih naslavljamo s pametnimi rešitvami za upravljanje prometa.</w:t>
      </w:r>
    </w:p>
    <w:p w14:paraId="7CF0172B" w14:textId="77777777" w:rsidR="00EB7448" w:rsidRDefault="00EB7448" w:rsidP="00B00605"/>
    <w:p w14:paraId="26AFEB4A" w14:textId="1AE0C38F" w:rsidR="00B00605" w:rsidRPr="00EB7448" w:rsidRDefault="00B00605" w:rsidP="00EB7448">
      <w:pPr>
        <w:rPr>
          <w:b/>
        </w:rPr>
      </w:pPr>
      <w:bookmarkStart w:id="48" w:name="_Toc458964038"/>
      <w:r w:rsidRPr="00EB7448">
        <w:rPr>
          <w:b/>
        </w:rPr>
        <w:t>Upravljanje energetske učinkovitosti stavb in pametnih energetskih omrežij</w:t>
      </w:r>
      <w:bookmarkEnd w:id="48"/>
    </w:p>
    <w:p w14:paraId="710C36EE" w14:textId="3266F262" w:rsidR="00F73272" w:rsidRDefault="00B00605" w:rsidP="00F73272">
      <w:r>
        <w:t>Energetsko upravljanje stavb in pametno upravljanje omrežij, sta ključna za zagotavljanje energetsko učinkovite rabe energije ter uvajanje novih storitev, tako za gospodinjstva kot za podjetja. Daljinsko odčitavanje porabe energentov, upravljanje energetskih porabnikov in večja zanesljivost oskrbe, so le nekatere prednost</w:t>
      </w:r>
      <w:r w:rsidR="00F73272">
        <w:t>i pametnih energetskih omrežij.</w:t>
      </w:r>
    </w:p>
    <w:p w14:paraId="4050F5BC" w14:textId="77777777" w:rsidR="00EB7448" w:rsidRDefault="00EB7448" w:rsidP="00F73272"/>
    <w:p w14:paraId="1C6A9760" w14:textId="5D50DAEC" w:rsidR="00B00605" w:rsidRPr="00EB7448" w:rsidRDefault="00B00605" w:rsidP="00EB7448">
      <w:pPr>
        <w:rPr>
          <w:b/>
        </w:rPr>
      </w:pPr>
      <w:bookmarkStart w:id="49" w:name="_Toc458964039"/>
      <w:r w:rsidRPr="00EB7448">
        <w:rPr>
          <w:b/>
        </w:rPr>
        <w:t>Upravljanje razsvetljave</w:t>
      </w:r>
      <w:bookmarkEnd w:id="49"/>
    </w:p>
    <w:p w14:paraId="0D017C83" w14:textId="4E93E4AD" w:rsidR="00F73272" w:rsidRDefault="00B00605" w:rsidP="00F73272">
      <w:r>
        <w:t xml:space="preserve">Pametno upravljanje javne razsvetljave je </w:t>
      </w:r>
      <w:r w:rsidR="00F73272">
        <w:t>nujno</w:t>
      </w:r>
      <w:r>
        <w:t xml:space="preserve"> za večjo energetsko učinkovitost in zmanjševanje svetlobne onesnaženosti mest. Mesto si lahko brez posega v obstoječo infrastrukturo zagotovi oddaljeno upravljanje z vsemi elementi javne razsvetljave, hkrati pa z vzpostavitvijo omrežja za upravljanje omogoči uvedbo drugih naprednih rešitev </w:t>
      </w:r>
      <w:r w:rsidR="007356E5">
        <w:t>pametnega mesta</w:t>
      </w:r>
      <w:r w:rsidR="006C5B0F">
        <w:t xml:space="preserve"> </w:t>
      </w:r>
      <w:r w:rsidR="00781BE1">
        <w:fldChar w:fldCharType="begin" w:fldLock="1"/>
      </w:r>
      <w:r w:rsidR="00CA2933">
        <w:instrText>ADDIN CSL_CITATION { "citationItems" : [ { "id" : "ITEM-1", "itemData" : { "URL" : "http://fmc.si/resitve/pametna_mesta/", "id" : "ITEM-1", "issued" : { "date-parts" : [ [ "0" ] ] }, "title" : "Pametna mesta | FMC - Sistemski integrator", "type" : "webpage" }, "uris" : [ "http://www.mendeley.com/documents/?uuid=0476ec08-c79d-3641-81ef-12f1be36fbf8" ] } ], "mendeley" : { "formattedCitation" : "[17]", "plainTextFormattedCitation" : "[17]", "previouslyFormattedCitation" : "[17]" }, "properties" : { "noteIndex" : 0 }, "schema" : "https://github.com/citation-style-language/schema/raw/master/csl-citation.json" }</w:instrText>
      </w:r>
      <w:r w:rsidR="00781BE1">
        <w:fldChar w:fldCharType="separate"/>
      </w:r>
      <w:r w:rsidR="00CA2933" w:rsidRPr="00CA2933">
        <w:rPr>
          <w:noProof/>
        </w:rPr>
        <w:t>[17]</w:t>
      </w:r>
      <w:r w:rsidR="00781BE1">
        <w:fldChar w:fldCharType="end"/>
      </w:r>
      <w:r>
        <w:t>.</w:t>
      </w:r>
    </w:p>
    <w:p w14:paraId="08FB0CDC" w14:textId="795410E8" w:rsidR="003762D6" w:rsidRDefault="00E11965" w:rsidP="001E39E0">
      <w:pPr>
        <w:pStyle w:val="Heading1"/>
      </w:pPr>
      <w:bookmarkStart w:id="50" w:name="_Toc458964040"/>
      <w:r>
        <w:t>Odprta koda</w:t>
      </w:r>
      <w:bookmarkEnd w:id="50"/>
    </w:p>
    <w:p w14:paraId="6F92B438" w14:textId="1DFEF855" w:rsidR="000147C5" w:rsidRDefault="000147C5" w:rsidP="000147C5">
      <w:r w:rsidRPr="000147C5">
        <w:t xml:space="preserve">Za odprto kodo oziroma prosto programje štejemo različna licencirana računalniška avtorska dela, za katera je značilno, da je koda v prosti uporabi, torej na voljo, pod enakimi pogoji, vsakomur. </w:t>
      </w:r>
      <w:r>
        <w:t>Odprto kodo zato imenujemo tudi prosto programje (free software). A pozor, to kar je dostopno pri odprti kodi, ni zgolj računalniški program v izvršljivi obliki, pač pa vedno tudi izvorna koda programa – zato izraz odprta koda (</w:t>
      </w:r>
      <w:r w:rsidR="00612A88">
        <w:t>ang. O</w:t>
      </w:r>
      <w:r>
        <w:t>pen source).</w:t>
      </w:r>
      <w:r w:rsidR="00A2334E">
        <w:t xml:space="preserve"> Uporablja se več različic odpr</w:t>
      </w:r>
      <w:r w:rsidR="002054F0">
        <w:t>tokodnih licenc. V tabeli 1 so primerjane popularnejše odprtokodne licence.</w:t>
      </w:r>
    </w:p>
    <w:p w14:paraId="33572181" w14:textId="77777777" w:rsidR="00CE669E" w:rsidRDefault="00CE669E" w:rsidP="00CE669E"/>
    <w:p w14:paraId="2E329726" w14:textId="41D7385B" w:rsidR="00612A88" w:rsidRDefault="000147C5" w:rsidP="00CE669E">
      <w:r>
        <w:t>Značilnost odprte kode je ta, da jo smemo predelovati, torej je izvorno kodo vsakomur dovoljeno spreminjati. Prav tako je značilno, da lahko kodo (nespremenjeno ali predelano) v primeru nadaljnjega razširjanja razširjamo le pod enakimi pogoji, pod katerimi smo jo pridobili. Vendar pa takšno redistribuiranje odprte kode ni obvezno – zmeraj lahko odprtokodne programe brez predelav ali pa z lastnimi spremembami uporabljamo tudi zgolj za lastne namene.</w:t>
      </w:r>
    </w:p>
    <w:p w14:paraId="30AD1C1E" w14:textId="77777777" w:rsidR="00CE669E" w:rsidRDefault="00CE669E" w:rsidP="00CE669E"/>
    <w:p w14:paraId="5A34744E" w14:textId="3A90C161" w:rsidR="000147C5" w:rsidRPr="000147C5" w:rsidRDefault="00612A88" w:rsidP="00CE669E">
      <w:r w:rsidRPr="00612A88">
        <w:t xml:space="preserve">Ena od pogostih zmot v zvezi z odprto kodo je, da mora biti ta brezplačna oziroma je zanjo mogoče računati zgolj stroške distribucije. Imetnik licence lahko odprto kodo v resnici največkrat distribuira po kateri koli ceni, ki jo določi sam. Za to obstaja dober ekonomski razlog. Če gre za distribucijo kode v nespremenjeni obliki, potem zanjo verjetno tako in tako ne bo mogel zaračunati veliko, ker bo ta prosto dostopna iz drugih virov. Če pa gre za </w:t>
      </w:r>
      <w:r w:rsidRPr="00612A88">
        <w:lastRenderedPageBreak/>
        <w:t>distribucijo predelane kode, mora cena odražati vrednost spremembe oziroma predelave. Če ta ni previsoka, se odjemalcem izplača plačati za dodatno funkcionalnost. Če pa je previsoka, je vsakdo še vedno pred izbiro, da vzame prosto dostopni izvirnik in ga sam predela oziroma doda novo funkcionalnost (ter morebiti to sam prodaja drugim)</w:t>
      </w:r>
      <w:r>
        <w:t xml:space="preserve"> </w:t>
      </w:r>
      <w:r>
        <w:fldChar w:fldCharType="begin" w:fldLock="1"/>
      </w:r>
      <w:r w:rsidR="00CA2933">
        <w:instrText>ADDIN CSL_CITATION { "citationItems" : [ { "id" : "ITEM-1", "itemData" : { "URL" : "http://www.monitorpro.si/41846/praksa/kako-odprta-je-odprta-koda/", "author" : [ { "dropping-particle" : "", "family" : "Ber\u010di\u010d Bo\u0161tjan", "given" : "", "non-dropping-particle" : "", "parse-names" : false, "suffix" : "" } ], "container-title" : "Monitor PRO", "id" : "ITEM-1", "issued" : { "date-parts" : [ [ "2011" ] ] }, "title" : "Kako odprta je \u00bbodprta koda\u00ab | MonitorPro", "type" : "webpage" }, "uris" : [ "http://www.mendeley.com/documents/?uuid=4d0b78f3-32d6-3c37-a7bc-90e53f5d54b7" ] } ], "mendeley" : { "formattedCitation" : "[18]", "plainTextFormattedCitation" : "[18]", "previouslyFormattedCitation" : "[18]" }, "properties" : { "noteIndex" : 0 }, "schema" : "https://github.com/citation-style-language/schema/raw/master/csl-citation.json" }</w:instrText>
      </w:r>
      <w:r>
        <w:fldChar w:fldCharType="separate"/>
      </w:r>
      <w:r w:rsidR="00CA2933" w:rsidRPr="00CA2933">
        <w:rPr>
          <w:noProof/>
        </w:rPr>
        <w:t>[18]</w:t>
      </w:r>
      <w:r>
        <w:fldChar w:fldCharType="end"/>
      </w:r>
      <w:r w:rsidRPr="00612A88">
        <w:t>.</w:t>
      </w:r>
    </w:p>
    <w:p w14:paraId="3BCB4D4A" w14:textId="487817EF" w:rsidR="00F16855" w:rsidRDefault="00F16855" w:rsidP="00916043">
      <w:pPr>
        <w:pStyle w:val="Caption"/>
        <w:framePr w:w="8687" w:hSpace="180" w:wrap="around" w:vAnchor="text" w:hAnchor="page" w:x="1813" w:yAlign="top"/>
      </w:pPr>
      <w:r>
        <w:t xml:space="preserve">Tabela </w:t>
      </w:r>
      <w:r>
        <w:fldChar w:fldCharType="begin"/>
      </w:r>
      <w:r>
        <w:instrText xml:space="preserve"> SEQ Tabela \* ARABIC </w:instrText>
      </w:r>
      <w:r>
        <w:fldChar w:fldCharType="separate"/>
      </w:r>
      <w:r>
        <w:rPr>
          <w:noProof/>
        </w:rPr>
        <w:t>1</w:t>
      </w:r>
      <w:r>
        <w:fldChar w:fldCharType="end"/>
      </w:r>
      <w:r>
        <w:t>: Primerjava odprtokodnih licenc</w:t>
      </w:r>
      <w:r w:rsidR="00A2334E">
        <w:t xml:space="preserve"> </w:t>
      </w:r>
      <w:r w:rsidR="00A2334E">
        <w:fldChar w:fldCharType="begin" w:fldLock="1"/>
      </w:r>
      <w:r w:rsidR="00CA2933">
        <w:instrText>ADDIN CSL_CITATION { "citationItems" : [ { "id" : "ITEM-1", "itemData" : { "URL" : "https://blogs.oracle.com/davidleetodd/entry/free_and_open_source_license", "id" : "ITEM-1", "issued" : { "date-parts" : [ [ "2007" ] ] }, "title" : "Free and Open Source License Comparison (David Lee Todd, Unknown Product Manager)", "type" : "webpage" }, "uris" : [ "http://www.mendeley.com/documents/?uuid=bf8f3c3a-7f40-335d-bc1a-120f107d3fc0" ] } ], "mendeley" : { "formattedCitation" : "[19]", "plainTextFormattedCitation" : "[19]", "previouslyFormattedCitation" : "[19]" }, "properties" : { "noteIndex" : 0 }, "schema" : "https://github.com/citation-style-language/schema/raw/master/csl-citation.json" }</w:instrText>
      </w:r>
      <w:r w:rsidR="00A2334E">
        <w:fldChar w:fldCharType="separate"/>
      </w:r>
      <w:r w:rsidR="00CA2933" w:rsidRPr="00CA2933">
        <w:rPr>
          <w:noProof/>
        </w:rPr>
        <w:t>[19]</w:t>
      </w:r>
      <w:r w:rsidR="00A2334E">
        <w:fldChar w:fldCharType="end"/>
      </w:r>
    </w:p>
    <w:tbl>
      <w:tblPr>
        <w:tblStyle w:val="TableGridLight"/>
        <w:tblpPr w:leftFromText="180" w:rightFromText="180" w:vertAnchor="text" w:horzAnchor="page" w:tblpX="1810" w:tblpY="599"/>
        <w:tblW w:w="8686" w:type="dxa"/>
        <w:tblLayout w:type="fixed"/>
        <w:tblLook w:val="0000" w:firstRow="0" w:lastRow="0" w:firstColumn="0" w:lastColumn="0" w:noHBand="0" w:noVBand="0"/>
      </w:tblPr>
      <w:tblGrid>
        <w:gridCol w:w="3252"/>
        <w:gridCol w:w="666"/>
        <w:gridCol w:w="982"/>
        <w:gridCol w:w="981"/>
        <w:gridCol w:w="982"/>
        <w:gridCol w:w="1122"/>
        <w:gridCol w:w="701"/>
      </w:tblGrid>
      <w:tr w:rsidR="002F0992" w:rsidRPr="004C16A9" w14:paraId="6107FC9D" w14:textId="77777777" w:rsidTr="002F0992">
        <w:trPr>
          <w:trHeight w:val="566"/>
        </w:trPr>
        <w:tc>
          <w:tcPr>
            <w:tcW w:w="3252" w:type="dxa"/>
          </w:tcPr>
          <w:p w14:paraId="350FEB82" w14:textId="77777777" w:rsidR="00916043" w:rsidRPr="004C16A9" w:rsidRDefault="00916043" w:rsidP="00916043">
            <w:pPr>
              <w:widowControl w:val="0"/>
              <w:autoSpaceDE w:val="0"/>
              <w:autoSpaceDN w:val="0"/>
              <w:adjustRightInd w:val="0"/>
              <w:spacing w:line="240" w:lineRule="auto"/>
              <w:jc w:val="left"/>
              <w:rPr>
                <w:b/>
                <w:bCs/>
                <w:color w:val="434343"/>
                <w:sz w:val="21"/>
                <w:szCs w:val="24"/>
              </w:rPr>
            </w:pPr>
          </w:p>
        </w:tc>
        <w:tc>
          <w:tcPr>
            <w:tcW w:w="1648" w:type="dxa"/>
            <w:gridSpan w:val="2"/>
          </w:tcPr>
          <w:p w14:paraId="3ECAA408" w14:textId="38A8877B" w:rsidR="00916043" w:rsidRPr="004C16A9" w:rsidRDefault="004C16A9" w:rsidP="00916043">
            <w:pPr>
              <w:widowControl w:val="0"/>
              <w:autoSpaceDE w:val="0"/>
              <w:autoSpaceDN w:val="0"/>
              <w:adjustRightInd w:val="0"/>
              <w:spacing w:line="240" w:lineRule="auto"/>
              <w:jc w:val="center"/>
              <w:rPr>
                <w:color w:val="434343"/>
                <w:sz w:val="21"/>
                <w:szCs w:val="24"/>
              </w:rPr>
            </w:pPr>
            <w:r>
              <w:rPr>
                <w:b/>
                <w:bCs/>
                <w:color w:val="434343"/>
                <w:sz w:val="21"/>
                <w:szCs w:val="24"/>
              </w:rPr>
              <w:t>Projektne</w:t>
            </w:r>
          </w:p>
        </w:tc>
        <w:tc>
          <w:tcPr>
            <w:tcW w:w="1963" w:type="dxa"/>
            <w:gridSpan w:val="2"/>
          </w:tcPr>
          <w:p w14:paraId="7F039D85" w14:textId="3CC8FABB" w:rsidR="00916043" w:rsidRPr="004C16A9" w:rsidRDefault="004C16A9" w:rsidP="00916043">
            <w:pPr>
              <w:widowControl w:val="0"/>
              <w:autoSpaceDE w:val="0"/>
              <w:autoSpaceDN w:val="0"/>
              <w:adjustRightInd w:val="0"/>
              <w:spacing w:line="240" w:lineRule="auto"/>
              <w:jc w:val="center"/>
              <w:rPr>
                <w:color w:val="434343"/>
                <w:sz w:val="21"/>
                <w:szCs w:val="24"/>
              </w:rPr>
            </w:pPr>
            <w:r>
              <w:rPr>
                <w:b/>
                <w:bCs/>
                <w:color w:val="434343"/>
                <w:sz w:val="21"/>
                <w:szCs w:val="24"/>
              </w:rPr>
              <w:t>Datotečne</w:t>
            </w:r>
          </w:p>
        </w:tc>
        <w:tc>
          <w:tcPr>
            <w:tcW w:w="1823" w:type="dxa"/>
            <w:gridSpan w:val="2"/>
          </w:tcPr>
          <w:p w14:paraId="48BEF69F" w14:textId="14E57F02" w:rsidR="00916043" w:rsidRPr="004C16A9" w:rsidRDefault="002F0992" w:rsidP="00916043">
            <w:pPr>
              <w:widowControl w:val="0"/>
              <w:autoSpaceDE w:val="0"/>
              <w:autoSpaceDN w:val="0"/>
              <w:adjustRightInd w:val="0"/>
              <w:spacing w:line="240" w:lineRule="auto"/>
              <w:jc w:val="center"/>
              <w:rPr>
                <w:color w:val="434343"/>
                <w:sz w:val="21"/>
                <w:szCs w:val="24"/>
              </w:rPr>
            </w:pPr>
            <w:r>
              <w:rPr>
                <w:b/>
                <w:bCs/>
                <w:color w:val="434343"/>
                <w:sz w:val="21"/>
                <w:szCs w:val="24"/>
              </w:rPr>
              <w:t>Permisivne</w:t>
            </w:r>
          </w:p>
        </w:tc>
      </w:tr>
      <w:tr w:rsidR="00916043" w:rsidRPr="004C16A9" w14:paraId="63DA78B5" w14:textId="77777777" w:rsidTr="002F0992">
        <w:trPr>
          <w:trHeight w:val="415"/>
        </w:trPr>
        <w:tc>
          <w:tcPr>
            <w:tcW w:w="3252" w:type="dxa"/>
          </w:tcPr>
          <w:p w14:paraId="0A72FE7C" w14:textId="3194C7F4" w:rsidR="00916043" w:rsidRPr="004C16A9" w:rsidRDefault="004C16A9" w:rsidP="00916043">
            <w:pPr>
              <w:widowControl w:val="0"/>
              <w:autoSpaceDE w:val="0"/>
              <w:autoSpaceDN w:val="0"/>
              <w:adjustRightInd w:val="0"/>
              <w:spacing w:line="240" w:lineRule="auto"/>
              <w:jc w:val="left"/>
              <w:rPr>
                <w:b/>
                <w:bCs/>
                <w:color w:val="434343"/>
                <w:sz w:val="18"/>
                <w:szCs w:val="18"/>
              </w:rPr>
            </w:pPr>
            <w:r w:rsidRPr="004C16A9">
              <w:rPr>
                <w:b/>
                <w:bCs/>
                <w:color w:val="434343"/>
                <w:sz w:val="18"/>
                <w:szCs w:val="18"/>
              </w:rPr>
              <w:t>Licenca</w:t>
            </w:r>
          </w:p>
        </w:tc>
        <w:tc>
          <w:tcPr>
            <w:tcW w:w="666" w:type="dxa"/>
          </w:tcPr>
          <w:p w14:paraId="7899A0A7"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GPL 2</w:t>
            </w:r>
          </w:p>
        </w:tc>
        <w:tc>
          <w:tcPr>
            <w:tcW w:w="982" w:type="dxa"/>
          </w:tcPr>
          <w:p w14:paraId="38B51D0E"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LGPL 2.1</w:t>
            </w:r>
          </w:p>
        </w:tc>
        <w:tc>
          <w:tcPr>
            <w:tcW w:w="981" w:type="dxa"/>
          </w:tcPr>
          <w:p w14:paraId="17287BA1"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ECLIPSE 1.0</w:t>
            </w:r>
          </w:p>
        </w:tc>
        <w:tc>
          <w:tcPr>
            <w:tcW w:w="982" w:type="dxa"/>
          </w:tcPr>
          <w:p w14:paraId="071B854A"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APACHE 2.0</w:t>
            </w:r>
          </w:p>
        </w:tc>
        <w:tc>
          <w:tcPr>
            <w:tcW w:w="1122" w:type="dxa"/>
          </w:tcPr>
          <w:p w14:paraId="45D52B65"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NEW BSD</w:t>
            </w:r>
          </w:p>
        </w:tc>
        <w:tc>
          <w:tcPr>
            <w:tcW w:w="701" w:type="dxa"/>
          </w:tcPr>
          <w:p w14:paraId="1DEE8E6C"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MIT</w:t>
            </w:r>
          </w:p>
        </w:tc>
      </w:tr>
      <w:tr w:rsidR="002F0992" w:rsidRPr="004C16A9" w14:paraId="14DC9A98" w14:textId="77777777" w:rsidTr="002F0992">
        <w:trPr>
          <w:trHeight w:val="234"/>
        </w:trPr>
        <w:tc>
          <w:tcPr>
            <w:tcW w:w="3252" w:type="dxa"/>
          </w:tcPr>
          <w:p w14:paraId="4F55AFCA" w14:textId="753CEE00" w:rsidR="00916043" w:rsidRPr="004C16A9" w:rsidRDefault="002F0992" w:rsidP="00916043">
            <w:pPr>
              <w:widowControl w:val="0"/>
              <w:autoSpaceDE w:val="0"/>
              <w:autoSpaceDN w:val="0"/>
              <w:adjustRightInd w:val="0"/>
              <w:spacing w:line="240" w:lineRule="auto"/>
              <w:jc w:val="left"/>
              <w:rPr>
                <w:color w:val="434343"/>
                <w:sz w:val="21"/>
                <w:szCs w:val="24"/>
              </w:rPr>
            </w:pPr>
            <w:r>
              <w:rPr>
                <w:b/>
                <w:bCs/>
                <w:color w:val="434343"/>
                <w:sz w:val="21"/>
                <w:szCs w:val="24"/>
              </w:rPr>
              <w:t>Kodo lahko:</w:t>
            </w:r>
          </w:p>
        </w:tc>
        <w:tc>
          <w:tcPr>
            <w:tcW w:w="666" w:type="dxa"/>
          </w:tcPr>
          <w:p w14:paraId="2545B1C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7DC1C727"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1" w:type="dxa"/>
          </w:tcPr>
          <w:p w14:paraId="0E02154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00F75D93"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2CCD91E4"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6562A83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050F9994" w14:textId="77777777" w:rsidTr="002F0992">
        <w:trPr>
          <w:trHeight w:val="244"/>
        </w:trPr>
        <w:tc>
          <w:tcPr>
            <w:tcW w:w="3252" w:type="dxa"/>
          </w:tcPr>
          <w:p w14:paraId="6E236905" w14:textId="73BA0455"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Uporabiš</w:t>
            </w:r>
          </w:p>
        </w:tc>
        <w:tc>
          <w:tcPr>
            <w:tcW w:w="666" w:type="dxa"/>
          </w:tcPr>
          <w:p w14:paraId="5F80E0A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6E380A1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76E6F10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14B8DAD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12AFCFA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7DBE354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2F0992" w:rsidRPr="004C16A9" w14:paraId="50E1F27C" w14:textId="77777777" w:rsidTr="002F0992">
        <w:trPr>
          <w:trHeight w:val="244"/>
        </w:trPr>
        <w:tc>
          <w:tcPr>
            <w:tcW w:w="3252" w:type="dxa"/>
          </w:tcPr>
          <w:p w14:paraId="428364B5" w14:textId="71A9F945"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Spremeniš</w:t>
            </w:r>
          </w:p>
        </w:tc>
        <w:tc>
          <w:tcPr>
            <w:tcW w:w="666" w:type="dxa"/>
          </w:tcPr>
          <w:p w14:paraId="45BB587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3F3D5F24"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3077AB5D"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79F5ECF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6A90CC4B"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4FFA502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916043" w:rsidRPr="004C16A9" w14:paraId="4572E611" w14:textId="77777777" w:rsidTr="002F0992">
        <w:trPr>
          <w:trHeight w:val="234"/>
        </w:trPr>
        <w:tc>
          <w:tcPr>
            <w:tcW w:w="3252" w:type="dxa"/>
          </w:tcPr>
          <w:p w14:paraId="072064BA" w14:textId="515A774B"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Distribuiraš</w:t>
            </w:r>
          </w:p>
        </w:tc>
        <w:tc>
          <w:tcPr>
            <w:tcW w:w="666" w:type="dxa"/>
          </w:tcPr>
          <w:p w14:paraId="00C4F9B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1FAC48D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2F72D013"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62A52CD3"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75B57A8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4E2A3CF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2F0992" w:rsidRPr="004C16A9" w14:paraId="202B4346" w14:textId="77777777" w:rsidTr="002F0992">
        <w:trPr>
          <w:trHeight w:val="970"/>
        </w:trPr>
        <w:tc>
          <w:tcPr>
            <w:tcW w:w="3252" w:type="dxa"/>
          </w:tcPr>
          <w:p w14:paraId="63F0F570" w14:textId="77777777" w:rsidR="00916043" w:rsidRPr="004C16A9" w:rsidRDefault="00916043" w:rsidP="00916043">
            <w:pPr>
              <w:widowControl w:val="0"/>
              <w:autoSpaceDE w:val="0"/>
              <w:autoSpaceDN w:val="0"/>
              <w:adjustRightInd w:val="0"/>
              <w:spacing w:line="240" w:lineRule="auto"/>
              <w:jc w:val="left"/>
              <w:rPr>
                <w:color w:val="434343"/>
                <w:sz w:val="21"/>
                <w:szCs w:val="24"/>
              </w:rPr>
            </w:pPr>
            <w:r w:rsidRPr="004C16A9">
              <w:rPr>
                <w:color w:val="434343"/>
                <w:sz w:val="21"/>
                <w:szCs w:val="24"/>
              </w:rPr>
              <w:t>Link to other programs under at least some circumstances without creating a derived work</w:t>
            </w:r>
          </w:p>
        </w:tc>
        <w:tc>
          <w:tcPr>
            <w:tcW w:w="666" w:type="dxa"/>
          </w:tcPr>
          <w:p w14:paraId="2E04ACAB"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0460F3F1"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167B138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0AA91DF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14EFC3E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4D3C5F9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916043" w:rsidRPr="004C16A9" w14:paraId="1E5BDC07" w14:textId="77777777" w:rsidTr="002F0992">
        <w:trPr>
          <w:trHeight w:val="244"/>
        </w:trPr>
        <w:tc>
          <w:tcPr>
            <w:tcW w:w="3252" w:type="dxa"/>
          </w:tcPr>
          <w:p w14:paraId="36C0A919" w14:textId="42CDCE46" w:rsidR="00916043" w:rsidRPr="004C16A9" w:rsidRDefault="002F0992" w:rsidP="00916043">
            <w:pPr>
              <w:widowControl w:val="0"/>
              <w:autoSpaceDE w:val="0"/>
              <w:autoSpaceDN w:val="0"/>
              <w:adjustRightInd w:val="0"/>
              <w:spacing w:line="240" w:lineRule="auto"/>
              <w:jc w:val="left"/>
              <w:rPr>
                <w:color w:val="434343"/>
                <w:sz w:val="21"/>
                <w:szCs w:val="24"/>
              </w:rPr>
            </w:pPr>
            <w:r>
              <w:rPr>
                <w:b/>
                <w:bCs/>
                <w:color w:val="434343"/>
                <w:sz w:val="21"/>
                <w:szCs w:val="24"/>
              </w:rPr>
              <w:t>Če distribuiraš moraš</w:t>
            </w:r>
            <w:r w:rsidR="00916043" w:rsidRPr="004C16A9">
              <w:rPr>
                <w:b/>
                <w:bCs/>
                <w:color w:val="434343"/>
                <w:sz w:val="21"/>
                <w:szCs w:val="24"/>
              </w:rPr>
              <w:t>:</w:t>
            </w:r>
          </w:p>
        </w:tc>
        <w:tc>
          <w:tcPr>
            <w:tcW w:w="666" w:type="dxa"/>
          </w:tcPr>
          <w:p w14:paraId="182407A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3946C798"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1" w:type="dxa"/>
          </w:tcPr>
          <w:p w14:paraId="6B63ECF4"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73864B91"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020DEE7E"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6B831224"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59625AFA" w14:textId="77777777" w:rsidTr="002F0992">
        <w:trPr>
          <w:trHeight w:val="244"/>
        </w:trPr>
        <w:tc>
          <w:tcPr>
            <w:tcW w:w="3252" w:type="dxa"/>
          </w:tcPr>
          <w:p w14:paraId="4514C725" w14:textId="7EF20FB4"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Naredit izvorno kodo dosegljivo</w:t>
            </w:r>
          </w:p>
        </w:tc>
        <w:tc>
          <w:tcPr>
            <w:tcW w:w="666" w:type="dxa"/>
          </w:tcPr>
          <w:p w14:paraId="49289EA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365C0A3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0400E91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31FB4D5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10D37DC5"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1C8C9CA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01801A3A" w14:textId="77777777" w:rsidTr="002F0992">
        <w:trPr>
          <w:trHeight w:val="234"/>
        </w:trPr>
        <w:tc>
          <w:tcPr>
            <w:tcW w:w="3252" w:type="dxa"/>
          </w:tcPr>
          <w:p w14:paraId="2D491E62" w14:textId="36A4D361" w:rsidR="00916043" w:rsidRPr="004C16A9" w:rsidRDefault="002F0992" w:rsidP="002F0992">
            <w:pPr>
              <w:widowControl w:val="0"/>
              <w:autoSpaceDE w:val="0"/>
              <w:autoSpaceDN w:val="0"/>
              <w:adjustRightInd w:val="0"/>
              <w:spacing w:line="240" w:lineRule="auto"/>
              <w:jc w:val="left"/>
              <w:rPr>
                <w:color w:val="434343"/>
                <w:sz w:val="21"/>
                <w:szCs w:val="24"/>
              </w:rPr>
            </w:pPr>
            <w:r>
              <w:rPr>
                <w:color w:val="434343"/>
                <w:sz w:val="21"/>
                <w:szCs w:val="24"/>
              </w:rPr>
              <w:t>Prikazati obvestilo o avtorskih pravicah</w:t>
            </w:r>
          </w:p>
        </w:tc>
        <w:tc>
          <w:tcPr>
            <w:tcW w:w="666" w:type="dxa"/>
          </w:tcPr>
          <w:p w14:paraId="691F6F37"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75FA741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24453BED"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0F18C05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4397FA96"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387527AE"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2F0992" w:rsidRPr="004C16A9" w14:paraId="12916E90" w14:textId="77777777" w:rsidTr="002F0992">
        <w:trPr>
          <w:trHeight w:val="244"/>
        </w:trPr>
        <w:tc>
          <w:tcPr>
            <w:tcW w:w="3252" w:type="dxa"/>
          </w:tcPr>
          <w:p w14:paraId="2A7AD8A5" w14:textId="05141EEA"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Vključiti kopijo licence</w:t>
            </w:r>
          </w:p>
        </w:tc>
        <w:tc>
          <w:tcPr>
            <w:tcW w:w="666" w:type="dxa"/>
          </w:tcPr>
          <w:p w14:paraId="45D606E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3ED3FD3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65A6CE3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4B41477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22600211"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583C0B7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916043" w:rsidRPr="004C16A9" w14:paraId="5B7A6C12" w14:textId="77777777" w:rsidTr="002F0992">
        <w:trPr>
          <w:trHeight w:val="234"/>
        </w:trPr>
        <w:tc>
          <w:tcPr>
            <w:tcW w:w="3252" w:type="dxa"/>
          </w:tcPr>
          <w:p w14:paraId="704B4DF8" w14:textId="669667FB"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Označiti spremembe</w:t>
            </w:r>
          </w:p>
        </w:tc>
        <w:tc>
          <w:tcPr>
            <w:tcW w:w="666" w:type="dxa"/>
          </w:tcPr>
          <w:p w14:paraId="13FB242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24A58B03"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7DD2AC1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1620921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7A919548"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3E18E0F2"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190E0849" w14:textId="77777777" w:rsidTr="002F0992">
        <w:trPr>
          <w:trHeight w:val="244"/>
        </w:trPr>
        <w:tc>
          <w:tcPr>
            <w:tcW w:w="3252" w:type="dxa"/>
          </w:tcPr>
          <w:p w14:paraId="0290C54F" w14:textId="6AA1C911"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Zavrniti garancijo</w:t>
            </w:r>
          </w:p>
        </w:tc>
        <w:tc>
          <w:tcPr>
            <w:tcW w:w="666" w:type="dxa"/>
          </w:tcPr>
          <w:p w14:paraId="06EE2837"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79898884"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2C472C2D"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41768B3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7BC6D6A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1624B3A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916043" w:rsidRPr="004C16A9" w14:paraId="120FFED9" w14:textId="77777777" w:rsidTr="002F0992">
        <w:trPr>
          <w:trHeight w:val="244"/>
        </w:trPr>
        <w:tc>
          <w:tcPr>
            <w:tcW w:w="3252" w:type="dxa"/>
          </w:tcPr>
          <w:p w14:paraId="4A60857A" w14:textId="472FC76D"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Zavrniti odgovornost</w:t>
            </w:r>
          </w:p>
        </w:tc>
        <w:tc>
          <w:tcPr>
            <w:tcW w:w="666" w:type="dxa"/>
          </w:tcPr>
          <w:p w14:paraId="73ED728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7750BE9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6FACEE16"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5836C19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47ADCAF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714F80E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2F0992" w:rsidRPr="004C16A9" w14:paraId="61C5F5F7" w14:textId="77777777" w:rsidTr="002F0992">
        <w:trPr>
          <w:trHeight w:val="714"/>
        </w:trPr>
        <w:tc>
          <w:tcPr>
            <w:tcW w:w="3252" w:type="dxa"/>
          </w:tcPr>
          <w:p w14:paraId="0AB08CD9" w14:textId="2624F3B1" w:rsidR="00916043" w:rsidRPr="004C16A9" w:rsidRDefault="002F0992" w:rsidP="002F0992">
            <w:pPr>
              <w:widowControl w:val="0"/>
              <w:autoSpaceDE w:val="0"/>
              <w:autoSpaceDN w:val="0"/>
              <w:adjustRightInd w:val="0"/>
              <w:spacing w:line="240" w:lineRule="auto"/>
              <w:jc w:val="left"/>
              <w:rPr>
                <w:color w:val="434343"/>
                <w:sz w:val="21"/>
                <w:szCs w:val="24"/>
              </w:rPr>
            </w:pPr>
            <w:r>
              <w:rPr>
                <w:color w:val="434343"/>
                <w:sz w:val="21"/>
                <w:szCs w:val="24"/>
              </w:rPr>
              <w:t xml:space="preserve">Licencirati spremenjene datoteke pod enakimi pogoji </w:t>
            </w:r>
            <w:r w:rsidR="00916043" w:rsidRPr="004C16A9">
              <w:rPr>
                <w:color w:val="434343"/>
                <w:sz w:val="21"/>
                <w:szCs w:val="24"/>
              </w:rPr>
              <w:t xml:space="preserve"> (“weak copyleft”)</w:t>
            </w:r>
          </w:p>
        </w:tc>
        <w:tc>
          <w:tcPr>
            <w:tcW w:w="666" w:type="dxa"/>
          </w:tcPr>
          <w:p w14:paraId="3218154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60F54AB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3D3F327B"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3C806BC8" w14:textId="77777777" w:rsidR="00916043" w:rsidRPr="004C16A9" w:rsidRDefault="00916043" w:rsidP="00916043">
            <w:pPr>
              <w:widowControl w:val="0"/>
              <w:autoSpaceDE w:val="0"/>
              <w:autoSpaceDN w:val="0"/>
              <w:adjustRightInd w:val="0"/>
              <w:spacing w:line="240" w:lineRule="auto"/>
              <w:jc w:val="center"/>
              <w:rPr>
                <w:b/>
                <w:bCs/>
                <w:color w:val="434343"/>
                <w:sz w:val="21"/>
                <w:szCs w:val="24"/>
              </w:rPr>
            </w:pPr>
          </w:p>
        </w:tc>
        <w:tc>
          <w:tcPr>
            <w:tcW w:w="1122" w:type="dxa"/>
          </w:tcPr>
          <w:p w14:paraId="25B39BFE"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76742BE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27AB7C4B" w14:textId="77777777" w:rsidTr="002F0992">
        <w:trPr>
          <w:trHeight w:val="724"/>
        </w:trPr>
        <w:tc>
          <w:tcPr>
            <w:tcW w:w="3252" w:type="dxa"/>
          </w:tcPr>
          <w:p w14:paraId="027A010A" w14:textId="67AC3A94" w:rsidR="00916043" w:rsidRPr="004C16A9" w:rsidRDefault="002F0992" w:rsidP="002F0992">
            <w:pPr>
              <w:widowControl w:val="0"/>
              <w:autoSpaceDE w:val="0"/>
              <w:autoSpaceDN w:val="0"/>
              <w:adjustRightInd w:val="0"/>
              <w:spacing w:line="240" w:lineRule="auto"/>
              <w:jc w:val="left"/>
              <w:rPr>
                <w:color w:val="434343"/>
                <w:sz w:val="21"/>
                <w:szCs w:val="24"/>
              </w:rPr>
            </w:pPr>
            <w:r>
              <w:rPr>
                <w:color w:val="434343"/>
                <w:sz w:val="21"/>
                <w:szCs w:val="24"/>
              </w:rPr>
              <w:t>Licencirati večja izpeljana dela pod enakimi pogoji</w:t>
            </w:r>
            <w:r w:rsidR="00916043" w:rsidRPr="004C16A9">
              <w:rPr>
                <w:color w:val="434343"/>
                <w:sz w:val="21"/>
                <w:szCs w:val="24"/>
              </w:rPr>
              <w:t xml:space="preserve"> (“strong copyleft”)</w:t>
            </w:r>
          </w:p>
        </w:tc>
        <w:tc>
          <w:tcPr>
            <w:tcW w:w="666" w:type="dxa"/>
          </w:tcPr>
          <w:p w14:paraId="1D869D3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504A5D37"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4FE6D8B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661537ED"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570F6F90"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0637D9CF"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545D5FAB" w14:textId="77777777" w:rsidTr="002F0992">
        <w:trPr>
          <w:trHeight w:val="479"/>
        </w:trPr>
        <w:tc>
          <w:tcPr>
            <w:tcW w:w="3252" w:type="dxa"/>
          </w:tcPr>
          <w:p w14:paraId="4213AC02" w14:textId="2483BDA3" w:rsidR="00916043" w:rsidRPr="004C16A9" w:rsidRDefault="00345D36" w:rsidP="00345D36">
            <w:pPr>
              <w:widowControl w:val="0"/>
              <w:autoSpaceDE w:val="0"/>
              <w:autoSpaceDN w:val="0"/>
              <w:adjustRightInd w:val="0"/>
              <w:spacing w:line="240" w:lineRule="auto"/>
              <w:jc w:val="left"/>
              <w:rPr>
                <w:color w:val="434343"/>
                <w:sz w:val="21"/>
                <w:szCs w:val="24"/>
              </w:rPr>
            </w:pPr>
            <w:r>
              <w:rPr>
                <w:color w:val="434343"/>
                <w:sz w:val="21"/>
                <w:szCs w:val="24"/>
              </w:rPr>
              <w:t>Dodeli dovoljenje za uporabo relavantnih patentov, ki jih lastiš</w:t>
            </w:r>
          </w:p>
        </w:tc>
        <w:tc>
          <w:tcPr>
            <w:tcW w:w="666" w:type="dxa"/>
          </w:tcPr>
          <w:p w14:paraId="07BAA14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1DCA888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1" w:type="dxa"/>
          </w:tcPr>
          <w:p w14:paraId="7DE53594"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5D455CF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490D10E1"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154D5FB5"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5ABBE20E" w14:textId="77777777" w:rsidTr="002F0992">
        <w:trPr>
          <w:trHeight w:val="490"/>
        </w:trPr>
        <w:tc>
          <w:tcPr>
            <w:tcW w:w="3252" w:type="dxa"/>
          </w:tcPr>
          <w:p w14:paraId="1D2C16D0" w14:textId="6AB86B36" w:rsidR="00916043" w:rsidRPr="004C16A9" w:rsidRDefault="00345D36" w:rsidP="00916043">
            <w:pPr>
              <w:widowControl w:val="0"/>
              <w:autoSpaceDE w:val="0"/>
              <w:autoSpaceDN w:val="0"/>
              <w:adjustRightInd w:val="0"/>
              <w:spacing w:line="240" w:lineRule="auto"/>
              <w:jc w:val="left"/>
              <w:rPr>
                <w:color w:val="434343"/>
                <w:sz w:val="21"/>
                <w:szCs w:val="24"/>
              </w:rPr>
            </w:pPr>
            <w:r>
              <w:rPr>
                <w:b/>
                <w:bCs/>
                <w:color w:val="434343"/>
                <w:sz w:val="21"/>
                <w:szCs w:val="24"/>
              </w:rPr>
              <w:t>Če distribuiraš ne smeš:</w:t>
            </w:r>
          </w:p>
        </w:tc>
        <w:tc>
          <w:tcPr>
            <w:tcW w:w="666" w:type="dxa"/>
          </w:tcPr>
          <w:p w14:paraId="3F73EE6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5D8E7C4D"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1" w:type="dxa"/>
          </w:tcPr>
          <w:p w14:paraId="3E43725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3C870BD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23DDF779"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156B918F"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294AA152" w14:textId="77777777" w:rsidTr="002F0992">
        <w:trPr>
          <w:trHeight w:val="479"/>
        </w:trPr>
        <w:tc>
          <w:tcPr>
            <w:tcW w:w="3252" w:type="dxa"/>
          </w:tcPr>
          <w:p w14:paraId="74DC1B62" w14:textId="5685A9A9" w:rsidR="00916043" w:rsidRPr="004C16A9" w:rsidRDefault="00345D36" w:rsidP="00916043">
            <w:pPr>
              <w:widowControl w:val="0"/>
              <w:autoSpaceDE w:val="0"/>
              <w:autoSpaceDN w:val="0"/>
              <w:adjustRightInd w:val="0"/>
              <w:spacing w:line="240" w:lineRule="auto"/>
              <w:jc w:val="left"/>
              <w:rPr>
                <w:color w:val="434343"/>
                <w:sz w:val="21"/>
                <w:szCs w:val="24"/>
              </w:rPr>
            </w:pPr>
            <w:r>
              <w:rPr>
                <w:color w:val="434343"/>
                <w:sz w:val="21"/>
                <w:szCs w:val="24"/>
              </w:rPr>
              <w:t>Uveljavljati patentnih prijav za uporabljeno kodo</w:t>
            </w:r>
          </w:p>
        </w:tc>
        <w:tc>
          <w:tcPr>
            <w:tcW w:w="666" w:type="dxa"/>
          </w:tcPr>
          <w:p w14:paraId="3B1378C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750E80ED"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4874FB3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4AD6FF71"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3512794E"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20C4645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11E23375" w14:textId="77777777" w:rsidTr="002F0992">
        <w:trPr>
          <w:trHeight w:val="724"/>
        </w:trPr>
        <w:tc>
          <w:tcPr>
            <w:tcW w:w="3252" w:type="dxa"/>
          </w:tcPr>
          <w:p w14:paraId="2F1B8B5A" w14:textId="5280E3F3" w:rsidR="00916043" w:rsidRPr="004C16A9" w:rsidRDefault="00345D36" w:rsidP="00345D36">
            <w:pPr>
              <w:widowControl w:val="0"/>
              <w:autoSpaceDE w:val="0"/>
              <w:autoSpaceDN w:val="0"/>
              <w:adjustRightInd w:val="0"/>
              <w:spacing w:line="240" w:lineRule="auto"/>
              <w:jc w:val="left"/>
              <w:rPr>
                <w:color w:val="434343"/>
                <w:sz w:val="21"/>
                <w:szCs w:val="24"/>
              </w:rPr>
            </w:pPr>
            <w:r>
              <w:rPr>
                <w:color w:val="434343"/>
                <w:sz w:val="21"/>
                <w:szCs w:val="24"/>
              </w:rPr>
              <w:t>Brez dovoljenja uporabljati imen originalnih avtorjev pri oglaševanje</w:t>
            </w:r>
          </w:p>
        </w:tc>
        <w:tc>
          <w:tcPr>
            <w:tcW w:w="666" w:type="dxa"/>
          </w:tcPr>
          <w:p w14:paraId="4EBDB6E3"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5F1E0F5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1" w:type="dxa"/>
          </w:tcPr>
          <w:p w14:paraId="1F3F2D29"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55B44C5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00E1ACA1"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6CA85C1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5A70DD58" w14:textId="77777777" w:rsidTr="002F0992">
        <w:trPr>
          <w:trHeight w:val="479"/>
        </w:trPr>
        <w:tc>
          <w:tcPr>
            <w:tcW w:w="3252" w:type="dxa"/>
          </w:tcPr>
          <w:p w14:paraId="2DDCBEA3" w14:textId="39CC2AF2" w:rsidR="00916043" w:rsidRPr="004C16A9" w:rsidRDefault="00345D36" w:rsidP="00345D36">
            <w:pPr>
              <w:widowControl w:val="0"/>
              <w:autoSpaceDE w:val="0"/>
              <w:autoSpaceDN w:val="0"/>
              <w:adjustRightInd w:val="0"/>
              <w:spacing w:line="240" w:lineRule="auto"/>
              <w:jc w:val="left"/>
              <w:rPr>
                <w:color w:val="434343"/>
                <w:sz w:val="21"/>
                <w:szCs w:val="24"/>
              </w:rPr>
            </w:pPr>
            <w:r>
              <w:rPr>
                <w:color w:val="434343"/>
                <w:sz w:val="21"/>
                <w:szCs w:val="24"/>
              </w:rPr>
              <w:t>Distribuirati</w:t>
            </w:r>
            <w:r w:rsidRPr="00345D36">
              <w:rPr>
                <w:color w:val="434343"/>
                <w:sz w:val="21"/>
                <w:szCs w:val="24"/>
              </w:rPr>
              <w:t xml:space="preserve">, če bi </w:t>
            </w:r>
            <w:r>
              <w:rPr>
                <w:color w:val="434343"/>
                <w:sz w:val="21"/>
                <w:szCs w:val="24"/>
              </w:rPr>
              <w:t>delo</w:t>
            </w:r>
            <w:r w:rsidRPr="00345D36">
              <w:rPr>
                <w:color w:val="434343"/>
                <w:sz w:val="21"/>
                <w:szCs w:val="24"/>
              </w:rPr>
              <w:t xml:space="preserve"> bilo pod licenco tretje osebe</w:t>
            </w:r>
          </w:p>
        </w:tc>
        <w:tc>
          <w:tcPr>
            <w:tcW w:w="666" w:type="dxa"/>
          </w:tcPr>
          <w:p w14:paraId="088A305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386DF54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6D67F6BD"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4871AF37"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4C5BA2E0"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728459AB"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4BDE833E" w14:textId="77777777" w:rsidTr="002F0992">
        <w:trPr>
          <w:trHeight w:val="479"/>
        </w:trPr>
        <w:tc>
          <w:tcPr>
            <w:tcW w:w="3252" w:type="dxa"/>
          </w:tcPr>
          <w:p w14:paraId="36E86C49" w14:textId="2AE2B1B1" w:rsidR="00916043" w:rsidRPr="004C16A9" w:rsidRDefault="00345D36" w:rsidP="00916043">
            <w:pPr>
              <w:widowControl w:val="0"/>
              <w:autoSpaceDE w:val="0"/>
              <w:autoSpaceDN w:val="0"/>
              <w:adjustRightInd w:val="0"/>
              <w:spacing w:line="240" w:lineRule="auto"/>
              <w:jc w:val="left"/>
              <w:rPr>
                <w:color w:val="434343"/>
                <w:sz w:val="21"/>
                <w:szCs w:val="24"/>
              </w:rPr>
            </w:pPr>
            <w:r>
              <w:rPr>
                <w:color w:val="434343"/>
                <w:sz w:val="21"/>
                <w:szCs w:val="24"/>
              </w:rPr>
              <w:t>Distribuirati</w:t>
            </w:r>
            <w:r w:rsidRPr="00345D36">
              <w:rPr>
                <w:color w:val="434343"/>
                <w:sz w:val="21"/>
                <w:szCs w:val="24"/>
              </w:rPr>
              <w:t xml:space="preserve">, če bi to </w:t>
            </w:r>
            <w:r>
              <w:rPr>
                <w:color w:val="434343"/>
                <w:sz w:val="21"/>
                <w:szCs w:val="24"/>
              </w:rPr>
              <w:t xml:space="preserve">bilo </w:t>
            </w:r>
            <w:r w:rsidRPr="00345D36">
              <w:rPr>
                <w:color w:val="434343"/>
                <w:sz w:val="21"/>
                <w:szCs w:val="24"/>
              </w:rPr>
              <w:t>v nasprotju z zakonom ali drugim predpisom</w:t>
            </w:r>
          </w:p>
        </w:tc>
        <w:tc>
          <w:tcPr>
            <w:tcW w:w="666" w:type="dxa"/>
          </w:tcPr>
          <w:p w14:paraId="0D8EF4E7"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4056073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3F60169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644F3C27"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4EC37ED5"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3CE582FA" w14:textId="77777777" w:rsidR="00916043" w:rsidRPr="004C16A9" w:rsidRDefault="00916043" w:rsidP="00916043">
            <w:pPr>
              <w:keepNext/>
              <w:widowControl w:val="0"/>
              <w:autoSpaceDE w:val="0"/>
              <w:autoSpaceDN w:val="0"/>
              <w:adjustRightInd w:val="0"/>
              <w:spacing w:line="240" w:lineRule="auto"/>
              <w:jc w:val="center"/>
              <w:rPr>
                <w:color w:val="434343"/>
                <w:sz w:val="21"/>
                <w:szCs w:val="24"/>
              </w:rPr>
            </w:pPr>
          </w:p>
        </w:tc>
      </w:tr>
    </w:tbl>
    <w:p w14:paraId="7C1C84F5" w14:textId="77777777" w:rsidR="00CE669E" w:rsidRDefault="00CE669E" w:rsidP="00CE669E"/>
    <w:p w14:paraId="4B429B48" w14:textId="22D81CEB" w:rsidR="003762D6" w:rsidRDefault="00AD0B3A" w:rsidP="00CE669E">
      <w:r w:rsidRPr="00AD0B3A">
        <w:t xml:space="preserve">Odprtokodne rešitve </w:t>
      </w:r>
      <w:r>
        <w:t xml:space="preserve">se pogosto označujejo </w:t>
      </w:r>
      <w:r w:rsidR="000147C5">
        <w:t>tudi s</w:t>
      </w:r>
      <w:r w:rsidRPr="00AD0B3A">
        <w:t xml:space="preserve"> kratico FOSS (Free and O</w:t>
      </w:r>
      <w:r>
        <w:t>pen Source Software)</w:t>
      </w:r>
      <w:r w:rsidRPr="00AD0B3A">
        <w:t xml:space="preserve">. Z uporabo programskih rešitev FOSS pridobijo uporabniki nadzor nad </w:t>
      </w:r>
      <w:r w:rsidRPr="00AD0B3A">
        <w:lastRenderedPageBreak/>
        <w:t>programsko opremo</w:t>
      </w:r>
      <w:r>
        <w:t>,</w:t>
      </w:r>
      <w:r w:rsidRPr="00AD0B3A">
        <w:t xml:space="preserve"> predvsem pa si zagotovijo trajnost programskih rešitev in se zavarujejo pred „prisilnimi“ nadgradnjami in podobnimi spremembami, v katere jih pogosto silijo ponudniki komercialnih zaprtokodnih programskih rešitev (npr. zamenjave proizvodov MS Office in celo datotečnih formatov verzij 2000, 2003 do 2007). Odprtokodni model v tem pogledu varuje uporabnike tudi pred </w:t>
      </w:r>
      <w:r>
        <w:t>morebitnimi skritimi funkcijami</w:t>
      </w:r>
      <w:r w:rsidRPr="00AD0B3A">
        <w:t>. Bistvo ideje odprte programske kode je torej v dostopnosti in razpoložljivosti, s čimer pridobijo predvsem uporabniki</w:t>
      </w:r>
      <w:r w:rsidR="00036EEB">
        <w:t xml:space="preserve"> </w:t>
      </w:r>
      <w:r w:rsidR="007E59A1">
        <w:fldChar w:fldCharType="begin" w:fldLock="1"/>
      </w:r>
      <w:r w:rsidR="00CA2933">
        <w:instrText>ADDIN CSL_CITATION { "citationItems" : [ { "id" : "ITEM-1", "itemData" : { "DOI" : "10.3359/oz1001016", "ISSN" : "1580-979X", "author" : [ { "dropping-particle" : "", "family" : "Lah", "given" : "Sergej", "non-dropping-particle" : "", "parse-names" : false, "suffix" : "" } ], "container-title" : "Organizacija znanja", "id" : "ITEM-1", "issue" : "1-2", "issued" : { "date-parts" : [ [ "2010" ] ] }, "page" : "16-24", "title" : "Odprta koda - ne v ceni, v uporabni vrednosti je bistvo!", "type" : "article-journal", "volume" : "15" }, "uris" : [ "http://www.mendeley.com/documents/?uuid=034ab3e4-9075-3043-84d8-0d2002266eff" ] } ], "mendeley" : { "formattedCitation" : "[20]", "plainTextFormattedCitation" : "[20]", "previouslyFormattedCitation" : "[20]" }, "properties" : { "noteIndex" : 0 }, "schema" : "https://github.com/citation-style-language/schema/raw/master/csl-citation.json" }</w:instrText>
      </w:r>
      <w:r w:rsidR="007E59A1">
        <w:fldChar w:fldCharType="separate"/>
      </w:r>
      <w:r w:rsidR="00CA2933" w:rsidRPr="00CA2933">
        <w:rPr>
          <w:noProof/>
        </w:rPr>
        <w:t>[20]</w:t>
      </w:r>
      <w:r w:rsidR="007E59A1">
        <w:fldChar w:fldCharType="end"/>
      </w:r>
      <w:r w:rsidR="006B04D8">
        <w:t>. TODO: Zgodovina</w:t>
      </w:r>
      <w:bookmarkEnd w:id="19"/>
      <w:bookmarkEnd w:id="20"/>
      <w:bookmarkEnd w:id="21"/>
      <w:bookmarkEnd w:id="22"/>
      <w:bookmarkEnd w:id="23"/>
      <w:bookmarkEnd w:id="24"/>
      <w:bookmarkEnd w:id="25"/>
      <w:bookmarkEnd w:id="26"/>
      <w:bookmarkEnd w:id="27"/>
      <w:r w:rsidR="0021747A">
        <w:t xml:space="preserve"> odprte kode</w:t>
      </w:r>
    </w:p>
    <w:p w14:paraId="15E49A55" w14:textId="349EA1B8" w:rsidR="00441166" w:rsidRDefault="00441166" w:rsidP="00441166">
      <w:pPr>
        <w:pStyle w:val="Heading1"/>
        <w:rPr>
          <w:lang w:val="sl-SI"/>
        </w:rPr>
      </w:pPr>
      <w:bookmarkStart w:id="51" w:name="_Toc458964041"/>
      <w:r>
        <w:t>Razvoj lastne re</w:t>
      </w:r>
      <w:r>
        <w:rPr>
          <w:lang w:val="sl-SI"/>
        </w:rPr>
        <w:t>šitve</w:t>
      </w:r>
      <w:bookmarkEnd w:id="51"/>
    </w:p>
    <w:p w14:paraId="06DF33D5" w14:textId="77777777" w:rsidR="0021747A" w:rsidRDefault="00FB764A" w:rsidP="00FB764A">
      <w:r>
        <w:t xml:space="preserve">Shema lastno razvite rešitve je na sliki </w:t>
      </w:r>
      <w:r w:rsidR="00E133AB">
        <w:t>4</w:t>
      </w:r>
      <w:r>
        <w:t>.</w:t>
      </w:r>
      <w:r w:rsidR="00CE79E6">
        <w:t xml:space="preserve"> </w:t>
      </w:r>
    </w:p>
    <w:p w14:paraId="5165C8CA" w14:textId="3BD42614" w:rsidR="00FB764A" w:rsidRDefault="00CE79E6" w:rsidP="00FB764A">
      <w:r>
        <w:t>TODO kratek opis.</w:t>
      </w:r>
    </w:p>
    <w:p w14:paraId="50E41848" w14:textId="77777777" w:rsidR="005A2FB9" w:rsidRDefault="00352DE3" w:rsidP="005A2FB9">
      <w:pPr>
        <w:keepNext/>
        <w:jc w:val="center"/>
      </w:pPr>
      <w:r>
        <w:rPr>
          <w:noProof/>
          <w:lang w:val="en-US"/>
        </w:rPr>
        <w:drawing>
          <wp:inline distT="0" distB="0" distL="0" distR="0" wp14:anchorId="25F846AC" wp14:editId="26DC4758">
            <wp:extent cx="5572125" cy="2674620"/>
            <wp:effectExtent l="0" t="0" r="0" b="0"/>
            <wp:docPr id="14" name="Picture 14" descr="../../Downloads/diagra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diagram.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2125" cy="2674620"/>
                    </a:xfrm>
                    <a:prstGeom prst="rect">
                      <a:avLst/>
                    </a:prstGeom>
                    <a:noFill/>
                    <a:ln>
                      <a:noFill/>
                    </a:ln>
                  </pic:spPr>
                </pic:pic>
              </a:graphicData>
            </a:graphic>
          </wp:inline>
        </w:drawing>
      </w:r>
    </w:p>
    <w:p w14:paraId="5EC54903" w14:textId="2C8CF70D" w:rsidR="00FB764A" w:rsidRPr="00FB764A" w:rsidRDefault="005A2FB9" w:rsidP="00504A85">
      <w:pPr>
        <w:pStyle w:val="Caption"/>
      </w:pPr>
      <w:bookmarkStart w:id="52" w:name="_Toc458964014"/>
      <w:r>
        <w:t xml:space="preserve">Slika </w:t>
      </w:r>
      <w:r>
        <w:fldChar w:fldCharType="begin"/>
      </w:r>
      <w:r>
        <w:instrText xml:space="preserve"> SEQ Slika \* ARABIC </w:instrText>
      </w:r>
      <w:r>
        <w:fldChar w:fldCharType="separate"/>
      </w:r>
      <w:r w:rsidR="00A71E88">
        <w:rPr>
          <w:noProof/>
        </w:rPr>
        <w:t>8</w:t>
      </w:r>
      <w:r>
        <w:fldChar w:fldCharType="end"/>
      </w:r>
      <w:r>
        <w:t>: Shema sistema pametne hiše</w:t>
      </w:r>
      <w:bookmarkEnd w:id="52"/>
    </w:p>
    <w:p w14:paraId="273FEB1D" w14:textId="218C4614" w:rsidR="007C688D" w:rsidRPr="007C688D" w:rsidRDefault="00441166" w:rsidP="007C688D">
      <w:pPr>
        <w:pStyle w:val="Heading2"/>
      </w:pPr>
      <w:bookmarkStart w:id="53" w:name="_Toc458964042"/>
      <w:r>
        <w:t>Strojna oprema</w:t>
      </w:r>
      <w:bookmarkEnd w:id="53"/>
    </w:p>
    <w:p w14:paraId="3173F20A" w14:textId="3CE4BA4C" w:rsidR="00441166" w:rsidRDefault="00441166" w:rsidP="00441166">
      <w:pPr>
        <w:pStyle w:val="Heading3"/>
      </w:pPr>
      <w:bookmarkStart w:id="54" w:name="_Toc458964043"/>
      <w:r>
        <w:t xml:space="preserve">Raspberry </w:t>
      </w:r>
      <w:r w:rsidR="00C15BD9">
        <w:t>P</w:t>
      </w:r>
      <w:r>
        <w:t>i</w:t>
      </w:r>
      <w:bookmarkEnd w:id="54"/>
    </w:p>
    <w:p w14:paraId="1D6921F1" w14:textId="332531E1" w:rsidR="007C688D" w:rsidRDefault="007C688D" w:rsidP="007C688D">
      <w:r>
        <w:t xml:space="preserve">Raspberry pi je mikroračunalnik razvit s strani neprofitne organizacije iz Velike Britanije. Je dobro orodje </w:t>
      </w:r>
      <w:r w:rsidR="00C15BD9">
        <w:t xml:space="preserve">za učenje programiranja, saj je nanj možno preprosto priključiti senzorje in aktuatorje, kar naredi programiranje zanimivejše. Tudi njegova cena, ki se začne pri 25$ za model B je ugodna. Na voljo so tudi močnejše različice, ki so zmožne poganjati tudi Microsoft </w:t>
      </w:r>
      <w:r w:rsidR="00DD54F6">
        <w:t>W</w:t>
      </w:r>
      <w:r w:rsidR="00C15BD9">
        <w:t>indows 10 IoT.</w:t>
      </w:r>
    </w:p>
    <w:p w14:paraId="4B76F113" w14:textId="77777777" w:rsidR="00111805" w:rsidRDefault="00111805" w:rsidP="00111805">
      <w:pPr>
        <w:keepNext/>
      </w:pPr>
      <w:r>
        <w:rPr>
          <w:noProof/>
          <w:lang w:val="en-US"/>
        </w:rPr>
        <w:lastRenderedPageBreak/>
        <w:drawing>
          <wp:inline distT="0" distB="0" distL="0" distR="0" wp14:anchorId="167DDC6C" wp14:editId="16FC40E2">
            <wp:extent cx="5576570" cy="3052445"/>
            <wp:effectExtent l="0" t="0" r="1143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7-27 at 14.16.4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76570" cy="3052445"/>
                    </a:xfrm>
                    <a:prstGeom prst="rect">
                      <a:avLst/>
                    </a:prstGeom>
                  </pic:spPr>
                </pic:pic>
              </a:graphicData>
            </a:graphic>
          </wp:inline>
        </w:drawing>
      </w:r>
    </w:p>
    <w:p w14:paraId="673752DD" w14:textId="7C720806" w:rsidR="009D1B53" w:rsidRDefault="00111805" w:rsidP="00111805">
      <w:pPr>
        <w:pStyle w:val="Caption"/>
      </w:pPr>
      <w:bookmarkStart w:id="55" w:name="_Toc458964015"/>
      <w:r>
        <w:t xml:space="preserve">Slika </w:t>
      </w:r>
      <w:r>
        <w:fldChar w:fldCharType="begin"/>
      </w:r>
      <w:r>
        <w:instrText xml:space="preserve"> SEQ Slika \* ARABIC </w:instrText>
      </w:r>
      <w:r>
        <w:fldChar w:fldCharType="separate"/>
      </w:r>
      <w:r w:rsidR="00A71E88">
        <w:rPr>
          <w:noProof/>
        </w:rPr>
        <w:t>9</w:t>
      </w:r>
      <w:r>
        <w:fldChar w:fldCharType="end"/>
      </w:r>
      <w:r>
        <w:t>: Mikroračunalnik Raspberry Pi model B</w:t>
      </w:r>
      <w:bookmarkEnd w:id="55"/>
    </w:p>
    <w:p w14:paraId="0C23BC16" w14:textId="77777777" w:rsidR="00111805" w:rsidRPr="00111805" w:rsidRDefault="00111805" w:rsidP="00111805"/>
    <w:p w14:paraId="717891B8" w14:textId="01BA561D" w:rsidR="00C15BD9" w:rsidRPr="00C15BD9" w:rsidRDefault="00C15BD9" w:rsidP="007C688D">
      <w:r>
        <w:t>Za potrebe naloge smo uporabili Raspberry Pi model B saj z</w:t>
      </w:r>
      <w:r w:rsidR="00090E1D">
        <w:t xml:space="preserve">aradi nizkih strojnih zahtev </w:t>
      </w:r>
      <w:r>
        <w:t>aplikacij</w:t>
      </w:r>
      <w:r w:rsidR="00090E1D">
        <w:t>e</w:t>
      </w:r>
      <w:r>
        <w:t xml:space="preserve"> boljše strojne opreme nismo potrebovali. </w:t>
      </w:r>
      <w:r w:rsidR="00FF0B6E">
        <w:t xml:space="preserve">Izbran mikroračunalnik ima ARM procesor proizvajalca Broadcom BCM2835, ki deluje s taktom 700 mHz in 512 MB delovnega pomnilnika. Od priključkov lahko zraven etherneta, USB 2.0, HDMI, RCA ter izhoda za slušalke, ki so standardni priključki osebnih računalnikov, najdemo tudi GPIO (ang. General  Purpose Input Output) priključke. Nanj lahko priključimo veliko različnih senzorjev, kot so temperaturni senzor, senzor vlage, PIR senzor gibanja, senzor svetlosti, </w:t>
      </w:r>
      <w:r w:rsidR="00E1027C">
        <w:t xml:space="preserve">senzor dima ter aktuatorje, kot so LED dioda, PWM gonilnik za elektro motorje, rele kartico ipd. </w:t>
      </w:r>
    </w:p>
    <w:p w14:paraId="48192DBE" w14:textId="07AA3A2A" w:rsidR="00441166" w:rsidRDefault="00441166" w:rsidP="00441166">
      <w:pPr>
        <w:pStyle w:val="Heading3"/>
      </w:pPr>
      <w:bookmarkStart w:id="56" w:name="_Toc458964044"/>
      <w:r>
        <w:t>Senzorji</w:t>
      </w:r>
      <w:bookmarkEnd w:id="56"/>
    </w:p>
    <w:p w14:paraId="6BBE904F" w14:textId="34F7621A" w:rsidR="008A7449" w:rsidRDefault="008A7449" w:rsidP="00F7576C">
      <w:r>
        <w:t xml:space="preserve">Na GPIO priključke je mogoče priključiti velik nabor senzorjev, katerih podatke </w:t>
      </w:r>
      <w:r w:rsidR="006F3D54">
        <w:t xml:space="preserve">lahko </w:t>
      </w:r>
      <w:r w:rsidR="00DD54F6">
        <w:t xml:space="preserve">v pametni hiši </w:t>
      </w:r>
      <w:r w:rsidR="006F3D54">
        <w:t xml:space="preserve">koristno uporabimo. Kot primer smo uporabili temperaturni senzor </w:t>
      </w:r>
      <w:r w:rsidR="00D96DA2" w:rsidRPr="00D96DA2">
        <w:t>DS18</w:t>
      </w:r>
      <w:r w:rsidR="00D96DA2">
        <w:t>B</w:t>
      </w:r>
      <w:r w:rsidR="00D96DA2" w:rsidRPr="00D96DA2">
        <w:t>20</w:t>
      </w:r>
      <w:r w:rsidR="00D96DA2">
        <w:t xml:space="preserve">. </w:t>
      </w:r>
    </w:p>
    <w:p w14:paraId="6ED52A2C" w14:textId="77777777" w:rsidR="00D96DA2" w:rsidRDefault="00D96DA2" w:rsidP="00D96DA2">
      <w:pPr>
        <w:keepNext/>
        <w:jc w:val="center"/>
      </w:pPr>
      <w:r>
        <w:rPr>
          <w:noProof/>
          <w:lang w:val="en-US"/>
        </w:rPr>
        <w:lastRenderedPageBreak/>
        <w:drawing>
          <wp:inline distT="0" distB="0" distL="0" distR="0" wp14:anchorId="6ABC277D" wp14:editId="7F52F241">
            <wp:extent cx="2836296" cy="1655060"/>
            <wp:effectExtent l="0" t="0" r="8890" b="0"/>
            <wp:docPr id="7" name="Picture 7" descr="../../Downloads/s-l16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s-l1600-3.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3767" b="17880"/>
                    <a:stretch/>
                  </pic:blipFill>
                  <pic:spPr bwMode="auto">
                    <a:xfrm>
                      <a:off x="0" y="0"/>
                      <a:ext cx="2836296" cy="1655060"/>
                    </a:xfrm>
                    <a:prstGeom prst="rect">
                      <a:avLst/>
                    </a:prstGeom>
                    <a:noFill/>
                    <a:ln>
                      <a:noFill/>
                    </a:ln>
                    <a:extLst>
                      <a:ext uri="{53640926-AAD7-44D8-BBD7-CCE9431645EC}">
                        <a14:shadowObscured xmlns:a14="http://schemas.microsoft.com/office/drawing/2010/main"/>
                      </a:ext>
                    </a:extLst>
                  </pic:spPr>
                </pic:pic>
              </a:graphicData>
            </a:graphic>
          </wp:inline>
        </w:drawing>
      </w:r>
    </w:p>
    <w:p w14:paraId="062DA2F6" w14:textId="1EE2A468" w:rsidR="00D96DA2" w:rsidRDefault="00D96DA2" w:rsidP="00D96DA2">
      <w:pPr>
        <w:pStyle w:val="Caption"/>
      </w:pPr>
      <w:bookmarkStart w:id="57" w:name="_Toc458964016"/>
      <w:r>
        <w:t xml:space="preserve">Slika </w:t>
      </w:r>
      <w:r>
        <w:fldChar w:fldCharType="begin"/>
      </w:r>
      <w:r>
        <w:instrText xml:space="preserve"> SEQ Slika \* ARABIC </w:instrText>
      </w:r>
      <w:r>
        <w:fldChar w:fldCharType="separate"/>
      </w:r>
      <w:r w:rsidR="00A71E88">
        <w:rPr>
          <w:noProof/>
        </w:rPr>
        <w:t>10</w:t>
      </w:r>
      <w:r>
        <w:fldChar w:fldCharType="end"/>
      </w:r>
      <w:r>
        <w:t xml:space="preserve">: Temperaturni senzor </w:t>
      </w:r>
      <w:r w:rsidRPr="002416DE">
        <w:t>DS18</w:t>
      </w:r>
      <w:r>
        <w:t>B</w:t>
      </w:r>
      <w:r w:rsidRPr="002416DE">
        <w:t>20</w:t>
      </w:r>
      <w:bookmarkEnd w:id="57"/>
    </w:p>
    <w:p w14:paraId="5781FD50" w14:textId="6FCF5EB4" w:rsidR="00DD67E1" w:rsidRDefault="00FD2873" w:rsidP="003331D8">
      <w:r>
        <w:t xml:space="preserve">Testirali smo pa tudi senzor svetlosti </w:t>
      </w:r>
      <w:r w:rsidR="0028081F">
        <w:t>in PIR senzor gibanja. TODO sliki</w:t>
      </w:r>
    </w:p>
    <w:p w14:paraId="4F6686CF" w14:textId="36B4E451" w:rsidR="00666D82" w:rsidRDefault="00441166" w:rsidP="00666D82">
      <w:pPr>
        <w:pStyle w:val="Heading3"/>
      </w:pPr>
      <w:bookmarkStart w:id="58" w:name="_Toc458964045"/>
      <w:r>
        <w:t>Aktuatorji</w:t>
      </w:r>
      <w:bookmarkEnd w:id="58"/>
    </w:p>
    <w:p w14:paraId="0FC0269C" w14:textId="2BE93729" w:rsidR="00BD520E" w:rsidRDefault="00B23907" w:rsidP="00B23907">
      <w:r>
        <w:t xml:space="preserve">Na GPIO priključke mikro računalnika je moč priključiti različe tipe </w:t>
      </w:r>
      <w:r w:rsidR="00BD520E">
        <w:t xml:space="preserve">aktuatorjev. Za potrebe naloge smo izbrali kartico s štirimi releji. Ti omogočajo vklop in izklop naprav, kot so luč, črpalka, ventilator ipd. Sistem smo testirali z LED trakovi </w:t>
      </w:r>
      <w:r w:rsidR="00AB1045">
        <w:t xml:space="preserve">bele barve, ki delujejo </w:t>
      </w:r>
      <w:r w:rsidR="00BD520E">
        <w:t xml:space="preserve">na napetosti 12v. Samolepilne trakove smo namestili na različne dele sobe in vsakega povezali na en izhod na rele kartici. Tako smo lahko do neke mere uravnavali tudi intenziteto svetlosti. </w:t>
      </w:r>
      <w:r w:rsidR="00AB1045">
        <w:t xml:space="preserve">Če bi želeli </w:t>
      </w:r>
      <w:r w:rsidR="00AD49F0">
        <w:t>nastavljati različne odtenke barv na</w:t>
      </w:r>
      <w:r w:rsidR="00AB1045">
        <w:t xml:space="preserve"> </w:t>
      </w:r>
      <w:r w:rsidR="00AD49F0">
        <w:t>RGB LED trakovih</w:t>
      </w:r>
      <w:r w:rsidR="00AB1045">
        <w:t xml:space="preserve"> ali svetila zatemnjevati bi lahko uporabili PWM kontroler.</w:t>
      </w:r>
    </w:p>
    <w:p w14:paraId="6D25B7F1" w14:textId="77777777" w:rsidR="00CE669E" w:rsidRDefault="00CE669E" w:rsidP="00CE669E"/>
    <w:p w14:paraId="239F66D5" w14:textId="44F2626E" w:rsidR="00B23907" w:rsidRPr="00B23907" w:rsidRDefault="00BD520E" w:rsidP="00CE669E">
      <w:r>
        <w:t>Kartica ima priključke, ki smo jih neposredno povezali na</w:t>
      </w:r>
      <w:r w:rsidR="00AB1045">
        <w:t xml:space="preserve"> GPIO priključke mikroračunalnika</w:t>
      </w:r>
      <w:r>
        <w:t xml:space="preserve">. </w:t>
      </w:r>
    </w:p>
    <w:p w14:paraId="6058C572" w14:textId="77777777" w:rsidR="001C22DE" w:rsidRDefault="001C22DE" w:rsidP="001C22DE">
      <w:pPr>
        <w:keepNext/>
        <w:jc w:val="center"/>
      </w:pPr>
      <w:r>
        <w:rPr>
          <w:noProof/>
          <w:lang w:val="en-US"/>
        </w:rPr>
        <w:drawing>
          <wp:inline distT="0" distB="0" distL="0" distR="0" wp14:anchorId="52A76F67" wp14:editId="3E7470C7">
            <wp:extent cx="2795815" cy="2302190"/>
            <wp:effectExtent l="76200" t="50800" r="252730" b="314325"/>
            <wp:docPr id="9" name="Picture 9" descr="slike/re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like/relay.jpg"/>
                    <pic:cNvPicPr>
                      <a:picLocks noChangeAspect="1" noChangeArrowheads="1"/>
                    </pic:cNvPicPr>
                  </pic:nvPicPr>
                  <pic:blipFill rotWithShape="1">
                    <a:blip r:embed="rId25">
                      <a:extLst>
                        <a:ext uri="{BEBA8EAE-BF5A-486C-A8C5-ECC9F3942E4B}">
                          <a14:imgProps xmlns:a14="http://schemas.microsoft.com/office/drawing/2010/main">
                            <a14:imgLayer r:embed="rId26">
                              <a14:imgEffect>
                                <a14:backgroundRemoval t="3250" b="59875" l="14125" r="86125"/>
                              </a14:imgEffect>
                            </a14:imgLayer>
                          </a14:imgProps>
                        </a:ext>
                        <a:ext uri="{28A0092B-C50C-407E-A947-70E740481C1C}">
                          <a14:useLocalDpi xmlns:a14="http://schemas.microsoft.com/office/drawing/2010/main" val="0"/>
                        </a:ext>
                      </a:extLst>
                    </a:blip>
                    <a:srcRect l="12326" r="13019" b="38526"/>
                    <a:stretch/>
                  </pic:blipFill>
                  <pic:spPr bwMode="auto">
                    <a:xfrm>
                      <a:off x="0" y="0"/>
                      <a:ext cx="2816721" cy="23194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6E13EAE" w14:textId="4A78F3D3" w:rsidR="001C22DE" w:rsidRPr="00AF7CE5" w:rsidRDefault="001C22DE" w:rsidP="003D408A">
      <w:pPr>
        <w:pStyle w:val="Caption"/>
      </w:pPr>
      <w:bookmarkStart w:id="59" w:name="_Toc458964017"/>
      <w:r>
        <w:t xml:space="preserve">Slika </w:t>
      </w:r>
      <w:r>
        <w:fldChar w:fldCharType="begin"/>
      </w:r>
      <w:r>
        <w:instrText xml:space="preserve"> SEQ Slika \* ARABIC </w:instrText>
      </w:r>
      <w:r>
        <w:fldChar w:fldCharType="separate"/>
      </w:r>
      <w:r w:rsidR="00A71E88">
        <w:rPr>
          <w:noProof/>
        </w:rPr>
        <w:t>11</w:t>
      </w:r>
      <w:r>
        <w:fldChar w:fldCharType="end"/>
      </w:r>
      <w:r>
        <w:t>: Rele kartica</w:t>
      </w:r>
      <w:bookmarkEnd w:id="59"/>
    </w:p>
    <w:p w14:paraId="54A7BAA3" w14:textId="41AFD66E" w:rsidR="00666D82" w:rsidRDefault="00666D82" w:rsidP="00666D82">
      <w:pPr>
        <w:pStyle w:val="Heading3"/>
      </w:pPr>
      <w:bookmarkStart w:id="60" w:name="_Toc458964046"/>
      <w:r>
        <w:lastRenderedPageBreak/>
        <w:t>Sestavljanje</w:t>
      </w:r>
      <w:bookmarkEnd w:id="60"/>
    </w:p>
    <w:p w14:paraId="3365B2CF" w14:textId="77777777" w:rsidR="003D408A" w:rsidRDefault="00E46218" w:rsidP="005A4860">
      <w:r>
        <w:t>Sistem za pametno hišo smo vgradili v univerzalno plastično ohišje. V o</w:t>
      </w:r>
      <w:r w:rsidR="005A4860">
        <w:t>hišje smo vgradili tudi 4 priključke za LED trak, enega za 12v napajalnik za LED trak in 3 priključke za različne senzorje.</w:t>
      </w:r>
    </w:p>
    <w:p w14:paraId="58DB99B4" w14:textId="5F896D50" w:rsidR="00B820CB" w:rsidRDefault="00B820CB" w:rsidP="00812B9F">
      <w:pPr>
        <w:jc w:val="center"/>
      </w:pPr>
      <w:r>
        <w:rPr>
          <w:noProof/>
          <w:lang w:val="en-US"/>
        </w:rPr>
        <w:drawing>
          <wp:inline distT="0" distB="0" distL="0" distR="0" wp14:anchorId="32C26CBB" wp14:editId="6CA6A34C">
            <wp:extent cx="3883990" cy="3515152"/>
            <wp:effectExtent l="203200" t="0" r="332740" b="396875"/>
            <wp:docPr id="16" name="Picture 16" descr="../../../../var/folders/pl/z1w7hg356wv37lg5nz8ndq440000gn/T/com.apple.iChat/Messages/Transfer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pl/z1w7hg356wv37lg5nz8ndq440000gn/T/com.apple.iChat/Messages/Transfers/I"/>
                    <pic:cNvPicPr>
                      <a:picLocks noChangeAspect="1" noChangeArrowheads="1"/>
                    </pic:cNvPicPr>
                  </pic:nvPicPr>
                  <pic:blipFill rotWithShape="1">
                    <a:blip r:embed="rId27" cstate="print">
                      <a:extLst>
                        <a:ext uri="{BEBA8EAE-BF5A-486C-A8C5-ECC9F3942E4B}">
                          <a14:imgProps xmlns:a14="http://schemas.microsoft.com/office/drawing/2010/main">
                            <a14:imgLayer r:embed="rId28">
                              <a14:imgEffect>
                                <a14:backgroundRemoval t="9987" b="89980" l="1587" r="89980">
                                  <a14:foregroundMark x1="65079" y1="64517" x2="69940" y2="63062"/>
                                  <a14:foregroundMark x1="8755" y1="44742" x2="1587" y2="48313"/>
                                  <a14:foregroundMark x1="7068" y1="89153" x2="7068" y2="89153"/>
                                  <a14:backgroundMark x1="65079" y1="11839" x2="70561" y2="21726"/>
                                  <a14:backgroundMark x1="3522" y1="62897" x2="9251" y2="63062"/>
                                  <a14:backgroundMark x1="3646" y1="51554" x2="9970" y2="50430"/>
                                  <a14:backgroundMark x1="6076" y1="80886" x2="10094" y2="77811"/>
                                </a14:backgroundRemoval>
                              </a14:imgEffect>
                            </a14:imgLayer>
                          </a14:imgProps>
                        </a:ext>
                        <a:ext uri="{28A0092B-C50C-407E-A947-70E740481C1C}">
                          <a14:useLocalDpi xmlns:a14="http://schemas.microsoft.com/office/drawing/2010/main" val="0"/>
                        </a:ext>
                      </a:extLst>
                    </a:blip>
                    <a:srcRect l="1736" t="7928" r="28954" b="8497"/>
                    <a:stretch/>
                  </pic:blipFill>
                  <pic:spPr bwMode="auto">
                    <a:xfrm>
                      <a:off x="0" y="0"/>
                      <a:ext cx="3894406" cy="352457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278966F" w14:textId="4FD39E08" w:rsidR="00771C15" w:rsidRDefault="00B820CB" w:rsidP="00812B9F">
      <w:pPr>
        <w:pStyle w:val="Caption"/>
      </w:pPr>
      <w:bookmarkStart w:id="61" w:name="_Toc458964018"/>
      <w:r>
        <w:t xml:space="preserve">Slika </w:t>
      </w:r>
      <w:r>
        <w:fldChar w:fldCharType="begin"/>
      </w:r>
      <w:r>
        <w:instrText xml:space="preserve"> SEQ Slika \* ARABIC </w:instrText>
      </w:r>
      <w:r>
        <w:fldChar w:fldCharType="separate"/>
      </w:r>
      <w:r w:rsidR="00A71E88">
        <w:rPr>
          <w:noProof/>
        </w:rPr>
        <w:t>12</w:t>
      </w:r>
      <w:r>
        <w:fldChar w:fldCharType="end"/>
      </w:r>
      <w:r>
        <w:t>: Sistem pametne hiše</w:t>
      </w:r>
      <w:r>
        <w:rPr>
          <w:noProof/>
        </w:rPr>
        <w:t xml:space="preserve"> v ohišju</w:t>
      </w:r>
      <w:bookmarkEnd w:id="61"/>
      <w:r w:rsidR="00771C15">
        <w:br w:type="page"/>
      </w:r>
    </w:p>
    <w:p w14:paraId="14E24229" w14:textId="50DBF77C" w:rsidR="004568FF" w:rsidRDefault="00D55D8D" w:rsidP="004568FF">
      <w:pPr>
        <w:pStyle w:val="Heading2"/>
      </w:pPr>
      <w:bookmarkStart w:id="62" w:name="_Toc458964047"/>
      <w:r>
        <w:lastRenderedPageBreak/>
        <w:t>Programska oprema na strani strežnika</w:t>
      </w:r>
      <w:bookmarkEnd w:id="62"/>
    </w:p>
    <w:p w14:paraId="53DC4801" w14:textId="17A109D2" w:rsidR="00E6250E" w:rsidRDefault="00823009" w:rsidP="00F97EC1">
      <w:r>
        <w:t xml:space="preserve">Na Raspberry </w:t>
      </w:r>
      <w:r w:rsidR="00E303AD">
        <w:t>P</w:t>
      </w:r>
      <w:r>
        <w:t>i smo namestili operacijski sistem R</w:t>
      </w:r>
      <w:r w:rsidRPr="00823009">
        <w:t xml:space="preserve">aspbian </w:t>
      </w:r>
      <w:r>
        <w:t>J</w:t>
      </w:r>
      <w:r w:rsidRPr="00823009">
        <w:t>essie lite</w:t>
      </w:r>
      <w:r>
        <w:t xml:space="preserve"> in programsko knjižnico za GPIO priključke imenovano </w:t>
      </w:r>
      <w:r w:rsidRPr="00823009">
        <w:t>WiringPi</w:t>
      </w:r>
      <w:r w:rsidR="00FD68F9">
        <w:t xml:space="preserve"> </w:t>
      </w:r>
      <w:r w:rsidR="00FD68F9">
        <w:fldChar w:fldCharType="begin" w:fldLock="1"/>
      </w:r>
      <w:r w:rsidR="00CA2933">
        <w:instrText>ADDIN CSL_CITATION { "citationItems" : [ { "id" : "ITEM-1", "itemData" : { "URL" : "https://projects.drogon.net/raspberry-pi/wiringpi/", "author" : [ { "dropping-particle" : "", "family" : "Henderson Gordon", "given" : "", "non-dropping-particle" : "", "parse-names" : false, "suffix" : "" } ], "id" : "ITEM-1", "issued" : { "date-parts" : [ [ "2012" ] ] }, "title" : "Raspberry Pi | Wiring | Gordons Projects", "type" : "webpage" }, "uris" : [ "http://www.mendeley.com/documents/?uuid=ed0ba918-b48b-34e1-86a6-e7cbc47d1f60" ] } ], "mendeley" : { "formattedCitation" : "[21]", "plainTextFormattedCitation" : "[21]", "previouslyFormattedCitation" : "[21]" }, "properties" : { "noteIndex" : 0 }, "schema" : "https://github.com/citation-style-language/schema/raw/master/csl-citation.json" }</w:instrText>
      </w:r>
      <w:r w:rsidR="00FD68F9">
        <w:fldChar w:fldCharType="separate"/>
      </w:r>
      <w:r w:rsidR="00CA2933" w:rsidRPr="00CA2933">
        <w:rPr>
          <w:noProof/>
        </w:rPr>
        <w:t>[21]</w:t>
      </w:r>
      <w:r w:rsidR="00FD68F9">
        <w:fldChar w:fldCharType="end"/>
      </w:r>
      <w:r>
        <w:t xml:space="preserve">. </w:t>
      </w:r>
      <w:r w:rsidR="0045182F">
        <w:t xml:space="preserve">Za oddaljen dostop smo uporabili spletni strežnik Nginx in programski jezik PHP. </w:t>
      </w:r>
      <w:r w:rsidR="00E303AD">
        <w:t>Ker novejše različice operacijskega sistema iOS aplikacije, ki uporabljajo spletne storitve brez SSL certifikata prisilno zapre</w:t>
      </w:r>
      <w:r w:rsidR="0045182F">
        <w:t xml:space="preserve"> smo spletni str</w:t>
      </w:r>
      <w:r w:rsidR="00D701B3">
        <w:t xml:space="preserve">ežnik konfigurirali tako, da uporablja </w:t>
      </w:r>
      <w:r w:rsidR="0045182F">
        <w:t>SSL povezavo.</w:t>
      </w:r>
      <w:r w:rsidR="00F97EC1">
        <w:t xml:space="preserve"> </w:t>
      </w:r>
      <w:r w:rsidR="00493D75">
        <w:t>Podpisane c</w:t>
      </w:r>
      <w:r w:rsidR="0045182F">
        <w:t>ertif</w:t>
      </w:r>
      <w:r w:rsidR="00F82A10">
        <w:t xml:space="preserve">ikate smo </w:t>
      </w:r>
      <w:r w:rsidR="00493D75">
        <w:t>brezplačno pridobili s</w:t>
      </w:r>
      <w:r w:rsidR="00F82A10">
        <w:t xml:space="preserve"> pomočjo </w:t>
      </w:r>
      <w:r w:rsidR="00493D75">
        <w:t xml:space="preserve">storitve </w:t>
      </w:r>
      <w:r w:rsidR="00493D75" w:rsidRPr="00493D75">
        <w:t>Let's Encrypt</w:t>
      </w:r>
      <w:r w:rsidR="00FD68F9">
        <w:t xml:space="preserve"> </w:t>
      </w:r>
      <w:r w:rsidR="00FD68F9">
        <w:fldChar w:fldCharType="begin" w:fldLock="1"/>
      </w:r>
      <w:r w:rsidR="00CA2933">
        <w:instrText>ADDIN CSL_CITATION { "citationItems" : [ { "id" : "ITEM-1", "itemData" : { "URL" : "https://www.digitalocean.com/community/tutorials/how-to-secure-nginx-with-let-s-encrypt-on-ubuntu-14-04", "author" : [ { "dropping-particle" : "", "family" : "Anicas Mitchell", "given" : "", "non-dropping-particle" : "", "parse-names" : false, "suffix" : "" } ], "id" : "ITEM-1", "issued" : { "date-parts" : [ [ "2015" ] ] }, "title" : "How To Secure Nginx with Let's Encrypt on Ubuntu 14.04 | DigitalOcean", "type" : "webpage" }, "uris" : [ "http://www.mendeley.com/documents/?uuid=472e4c67-2c4b-34e6-b9bf-84ee4df31a66" ] } ], "mendeley" : { "formattedCitation" : "[22]", "plainTextFormattedCitation" : "[22]", "previouslyFormattedCitation" : "[22]" }, "properties" : { "noteIndex" : 0 }, "schema" : "https://github.com/citation-style-language/schema/raw/master/csl-citation.json" }</w:instrText>
      </w:r>
      <w:r w:rsidR="00FD68F9">
        <w:fldChar w:fldCharType="separate"/>
      </w:r>
      <w:r w:rsidR="00CA2933" w:rsidRPr="00CA2933">
        <w:rPr>
          <w:noProof/>
        </w:rPr>
        <w:t>[22]</w:t>
      </w:r>
      <w:r w:rsidR="00FD68F9">
        <w:fldChar w:fldCharType="end"/>
      </w:r>
      <w:r w:rsidR="00493D75">
        <w:t>.</w:t>
      </w:r>
      <w:r w:rsidR="00EA57D5">
        <w:t xml:space="preserve"> </w:t>
      </w:r>
    </w:p>
    <w:p w14:paraId="5B0E8C04" w14:textId="77777777" w:rsidR="00CE669E" w:rsidRDefault="00CE669E" w:rsidP="00CE669E"/>
    <w:p w14:paraId="0DF5CB3D" w14:textId="340FA5D0" w:rsidR="00EA57D5" w:rsidRDefault="00EA57D5" w:rsidP="00CE669E">
      <w:r>
        <w:t>Ob zagonu mikroračunalnika je potrebno najprej inicializirati izhodne GPIO priključke. To naredimo s sledečo bin/bash skripto. Ker ob zagonu vse sistemske spremenljivke še niso nastavljene, moramo za klic</w:t>
      </w:r>
      <w:r w:rsidR="00433EE3">
        <w:t xml:space="preserve"> ukaza gpio</w:t>
      </w:r>
      <w:r w:rsidR="00AB0F0B">
        <w:t xml:space="preserve"> </w:t>
      </w:r>
      <w:r w:rsidR="00433EE3">
        <w:t>uporabiti tudi celotno pot. Priključke najprej inicializiramo</w:t>
      </w:r>
      <w:r w:rsidR="0052458B">
        <w:t xml:space="preserve"> s pomočjo opcije mode, ki ji sledi številka GPIO priključka. S parametrom</w:t>
      </w:r>
      <w:r w:rsidR="00F83B28">
        <w:t xml:space="preserve"> out nastavimo priključek </w:t>
      </w:r>
      <w:r w:rsidR="0084723D">
        <w:t>kot</w:t>
      </w:r>
      <w:r w:rsidR="00F83B28">
        <w:t xml:space="preserve"> izhod</w:t>
      </w:r>
      <w:r w:rsidR="00433EE3">
        <w:t xml:space="preserve">. Ker se ob inicializaciji </w:t>
      </w:r>
      <w:r w:rsidR="00277CDF">
        <w:t xml:space="preserve">le ti privzeto vključijo jih moramo </w:t>
      </w:r>
      <w:r w:rsidR="00BC4F6F">
        <w:t xml:space="preserve">še </w:t>
      </w:r>
      <w:r w:rsidR="00277CDF">
        <w:t>izključiti</w:t>
      </w:r>
      <w:r w:rsidR="0084723D">
        <w:t>, saj bi se v</w:t>
      </w:r>
      <w:r w:rsidR="00277CDF">
        <w:t xml:space="preserve"> nasprotnem primeru</w:t>
      </w:r>
      <w:r w:rsidR="0084723D">
        <w:t xml:space="preserve"> po</w:t>
      </w:r>
      <w:r w:rsidR="00277CDF">
        <w:t xml:space="preserve"> </w:t>
      </w:r>
      <w:r w:rsidR="00BC4F6F">
        <w:t>elektrikičnem izpadu</w:t>
      </w:r>
      <w:r w:rsidR="00277CDF">
        <w:t xml:space="preserve"> </w:t>
      </w:r>
      <w:r w:rsidR="00BC4F6F">
        <w:t xml:space="preserve">luči </w:t>
      </w:r>
      <w:r w:rsidR="00277CDF">
        <w:t>prižgale.</w:t>
      </w:r>
      <w:r w:rsidR="0052458B">
        <w:t xml:space="preserve"> To storimo z opcijo write, ki ji sledi številka izhoda in željen status izhoda.</w:t>
      </w:r>
      <w:r w:rsidR="00277CDF">
        <w:t xml:space="preserve"> Pri</w:t>
      </w:r>
      <w:r w:rsidR="0052458B" w:rsidRPr="0052458B">
        <w:t xml:space="preserve"> </w:t>
      </w:r>
      <w:r w:rsidR="0052458B">
        <w:t>tem ukazu</w:t>
      </w:r>
      <w:r w:rsidR="00277CDF">
        <w:t xml:space="preserve"> je potrebno opozoriti, da število 1 izhod izključi, 0 pa vključi.  </w:t>
      </w:r>
    </w:p>
    <w:p w14:paraId="462F4843" w14:textId="3F9BD86B" w:rsidR="00EA57D5" w:rsidRPr="00CE669E" w:rsidRDefault="00EA57D5" w:rsidP="00CE669E">
      <w:pPr>
        <w:shd w:val="clear" w:color="auto" w:fill="D9D9D9" w:themeFill="background1" w:themeFillShade="D9"/>
        <w:rPr>
          <w:color w:val="000000" w:themeColor="text1"/>
        </w:rPr>
      </w:pPr>
      <w:r w:rsidRPr="00CE669E">
        <w:rPr>
          <w:color w:val="000000" w:themeColor="text1"/>
        </w:rPr>
        <w:t>#!/bin/bash</w:t>
      </w:r>
    </w:p>
    <w:p w14:paraId="1EF40B95" w14:textId="77777777" w:rsidR="00EA57D5" w:rsidRPr="00CE669E" w:rsidRDefault="00EA57D5" w:rsidP="00CE669E">
      <w:pPr>
        <w:shd w:val="clear" w:color="auto" w:fill="D9D9D9" w:themeFill="background1" w:themeFillShade="D9"/>
        <w:rPr>
          <w:color w:val="000000" w:themeColor="text1"/>
        </w:rPr>
      </w:pPr>
      <w:r w:rsidRPr="00CE669E">
        <w:rPr>
          <w:color w:val="000000" w:themeColor="text1"/>
        </w:rPr>
        <w:t>/usr/local/bin/gpio mode 0 out</w:t>
      </w:r>
    </w:p>
    <w:p w14:paraId="136D136C" w14:textId="77777777" w:rsidR="00EA57D5" w:rsidRPr="00CE669E" w:rsidRDefault="00EA57D5" w:rsidP="00CE669E">
      <w:pPr>
        <w:shd w:val="clear" w:color="auto" w:fill="D9D9D9" w:themeFill="background1" w:themeFillShade="D9"/>
        <w:rPr>
          <w:color w:val="000000" w:themeColor="text1"/>
        </w:rPr>
      </w:pPr>
      <w:r w:rsidRPr="00CE669E">
        <w:rPr>
          <w:color w:val="000000" w:themeColor="text1"/>
        </w:rPr>
        <w:t>/usr/local/bin/gpio mode 1 out</w:t>
      </w:r>
    </w:p>
    <w:p w14:paraId="5A8EC3DD" w14:textId="77777777" w:rsidR="00EA57D5" w:rsidRPr="00CE669E" w:rsidRDefault="00EA57D5" w:rsidP="00CE669E">
      <w:pPr>
        <w:shd w:val="clear" w:color="auto" w:fill="D9D9D9" w:themeFill="background1" w:themeFillShade="D9"/>
        <w:rPr>
          <w:color w:val="000000" w:themeColor="text1"/>
        </w:rPr>
      </w:pPr>
      <w:r w:rsidRPr="00CE669E">
        <w:rPr>
          <w:color w:val="000000" w:themeColor="text1"/>
        </w:rPr>
        <w:t>/usr/local/bin/gpio mode 2 out</w:t>
      </w:r>
    </w:p>
    <w:p w14:paraId="4E32074D" w14:textId="40956CD5" w:rsidR="00EA57D5" w:rsidRPr="00CE669E" w:rsidRDefault="00EA57D5" w:rsidP="00CE669E">
      <w:pPr>
        <w:shd w:val="clear" w:color="auto" w:fill="D9D9D9" w:themeFill="background1" w:themeFillShade="D9"/>
        <w:rPr>
          <w:color w:val="000000" w:themeColor="text1"/>
        </w:rPr>
      </w:pPr>
      <w:r w:rsidRPr="00CE669E">
        <w:rPr>
          <w:color w:val="000000" w:themeColor="text1"/>
        </w:rPr>
        <w:t>/usr/local/bin/gpio mode 3 out</w:t>
      </w:r>
    </w:p>
    <w:p w14:paraId="3F7CECEA" w14:textId="77777777" w:rsidR="00EA57D5" w:rsidRPr="00CE669E" w:rsidRDefault="00EA57D5" w:rsidP="00CE669E">
      <w:pPr>
        <w:shd w:val="clear" w:color="auto" w:fill="D9D9D9" w:themeFill="background1" w:themeFillShade="D9"/>
        <w:rPr>
          <w:color w:val="000000" w:themeColor="text1"/>
        </w:rPr>
      </w:pPr>
    </w:p>
    <w:p w14:paraId="704EEC56" w14:textId="77777777" w:rsidR="00EA57D5" w:rsidRPr="00CE669E" w:rsidRDefault="00EA57D5" w:rsidP="00CE669E">
      <w:pPr>
        <w:shd w:val="clear" w:color="auto" w:fill="D9D9D9" w:themeFill="background1" w:themeFillShade="D9"/>
        <w:rPr>
          <w:color w:val="000000" w:themeColor="text1"/>
        </w:rPr>
      </w:pPr>
      <w:r w:rsidRPr="00CE669E">
        <w:rPr>
          <w:color w:val="000000" w:themeColor="text1"/>
        </w:rPr>
        <w:t>/usr/local/bin/gpio write 0 1</w:t>
      </w:r>
    </w:p>
    <w:p w14:paraId="1ECD9781" w14:textId="77777777" w:rsidR="00EA57D5" w:rsidRPr="00CE669E" w:rsidRDefault="00EA57D5" w:rsidP="00CE669E">
      <w:pPr>
        <w:shd w:val="clear" w:color="auto" w:fill="D9D9D9" w:themeFill="background1" w:themeFillShade="D9"/>
        <w:rPr>
          <w:color w:val="000000" w:themeColor="text1"/>
        </w:rPr>
      </w:pPr>
      <w:r w:rsidRPr="00CE669E">
        <w:rPr>
          <w:color w:val="000000" w:themeColor="text1"/>
        </w:rPr>
        <w:t>/usr/local/bin/gpio write 1 1</w:t>
      </w:r>
    </w:p>
    <w:p w14:paraId="5039F7DE" w14:textId="77777777" w:rsidR="00EA57D5" w:rsidRPr="00CE669E" w:rsidRDefault="00EA57D5" w:rsidP="00CE669E">
      <w:pPr>
        <w:shd w:val="clear" w:color="auto" w:fill="D9D9D9" w:themeFill="background1" w:themeFillShade="D9"/>
        <w:rPr>
          <w:color w:val="000000" w:themeColor="text1"/>
        </w:rPr>
      </w:pPr>
      <w:r w:rsidRPr="00CE669E">
        <w:rPr>
          <w:color w:val="000000" w:themeColor="text1"/>
        </w:rPr>
        <w:t>/usr/local/bin/gpio write 2 1</w:t>
      </w:r>
    </w:p>
    <w:p w14:paraId="33E44A6C" w14:textId="5AE6EED7" w:rsidR="00EA57D5" w:rsidRPr="00CE669E" w:rsidRDefault="00EA57D5" w:rsidP="00CE669E">
      <w:pPr>
        <w:shd w:val="clear" w:color="auto" w:fill="D9D9D9" w:themeFill="background1" w:themeFillShade="D9"/>
        <w:rPr>
          <w:color w:val="000000" w:themeColor="text1"/>
        </w:rPr>
      </w:pPr>
      <w:r w:rsidRPr="00CE669E">
        <w:rPr>
          <w:color w:val="000000" w:themeColor="text1"/>
        </w:rPr>
        <w:t>/usr/local/bin/gpio write 3 1</w:t>
      </w:r>
    </w:p>
    <w:p w14:paraId="36999610" w14:textId="77777777" w:rsidR="00EA57D5" w:rsidRDefault="00EA57D5" w:rsidP="00EA57D5"/>
    <w:p w14:paraId="3F2613DD" w14:textId="5E1EA649" w:rsidR="00EA57D5" w:rsidRDefault="00EA57D5" w:rsidP="00EA57D5">
      <w:r>
        <w:t xml:space="preserve">To skripto poganja skripta </w:t>
      </w:r>
      <w:r w:rsidRPr="00CE669E">
        <w:rPr>
          <w:color w:val="000000" w:themeColor="text1"/>
          <w:shd w:val="clear" w:color="auto" w:fill="D9D9D9" w:themeFill="background1" w:themeFillShade="D9"/>
        </w:rPr>
        <w:t>/etc/rc.local</w:t>
      </w:r>
      <w:r w:rsidRPr="00EA57D5">
        <w:t>, ki se  privzeto zažene ob zagonu operacijskega sistema.</w:t>
      </w:r>
    </w:p>
    <w:p w14:paraId="581E4BD8" w14:textId="77777777" w:rsidR="00CE669E" w:rsidRDefault="00CE669E" w:rsidP="00CE669E">
      <w:pPr>
        <w:shd w:val="clear" w:color="auto" w:fill="FFFFFF" w:themeFill="background1"/>
      </w:pPr>
    </w:p>
    <w:p w14:paraId="5B10EA7F" w14:textId="7B7172E6" w:rsidR="00265DAC" w:rsidRDefault="00A54D0C" w:rsidP="00CE669E">
      <w:pPr>
        <w:shd w:val="clear" w:color="auto" w:fill="FFFFFF" w:themeFill="background1"/>
      </w:pPr>
      <w:r>
        <w:t xml:space="preserve">Vklop in izklop luči </w:t>
      </w:r>
      <w:r w:rsidR="00590D16">
        <w:t xml:space="preserve">na strani mikroračunalnika </w:t>
      </w:r>
      <w:r>
        <w:t xml:space="preserve">implementira naslednji izsek </w:t>
      </w:r>
      <w:r w:rsidR="00590D16">
        <w:t xml:space="preserve">PHP </w:t>
      </w:r>
      <w:r>
        <w:t xml:space="preserve">kode. </w:t>
      </w:r>
    </w:p>
    <w:p w14:paraId="7E25F612" w14:textId="77777777" w:rsidR="00265DAC" w:rsidRPr="00CE669E" w:rsidRDefault="00265DAC" w:rsidP="00CE669E">
      <w:pPr>
        <w:shd w:val="clear" w:color="auto" w:fill="D9D9D9" w:themeFill="background1" w:themeFillShade="D9"/>
        <w:rPr>
          <w:color w:val="000000" w:themeColor="text1"/>
        </w:rPr>
      </w:pPr>
      <w:r w:rsidRPr="00CE669E">
        <w:rPr>
          <w:color w:val="000000" w:themeColor="text1"/>
        </w:rPr>
        <w:t>&lt;?php</w:t>
      </w:r>
    </w:p>
    <w:p w14:paraId="115E1C22" w14:textId="77777777" w:rsidR="00265DAC" w:rsidRPr="00CE669E" w:rsidRDefault="00265DAC" w:rsidP="00CE669E">
      <w:pPr>
        <w:shd w:val="clear" w:color="auto" w:fill="D9D9D9" w:themeFill="background1" w:themeFillShade="D9"/>
        <w:rPr>
          <w:color w:val="000000" w:themeColor="text1"/>
        </w:rPr>
      </w:pPr>
      <w:r w:rsidRPr="00CE669E">
        <w:rPr>
          <w:color w:val="000000" w:themeColor="text1"/>
        </w:rPr>
        <w:t>if($_POST['geslo'] == "xxxxxxxxxxxxxxxxx"){</w:t>
      </w:r>
    </w:p>
    <w:p w14:paraId="626A071C" w14:textId="77777777" w:rsidR="00265DAC" w:rsidRPr="00CE669E" w:rsidRDefault="00265DAC" w:rsidP="00CE669E">
      <w:pPr>
        <w:shd w:val="clear" w:color="auto" w:fill="D9D9D9" w:themeFill="background1" w:themeFillShade="D9"/>
        <w:rPr>
          <w:color w:val="000000" w:themeColor="text1"/>
        </w:rPr>
      </w:pPr>
      <w:r w:rsidRPr="00CE669E">
        <w:rPr>
          <w:color w:val="000000" w:themeColor="text1"/>
        </w:rPr>
        <w:t xml:space="preserve">        $pin = explode(',', $_POST['pin']);</w:t>
      </w:r>
    </w:p>
    <w:p w14:paraId="189FB74F" w14:textId="77777777" w:rsidR="00265DAC" w:rsidRPr="00CE669E" w:rsidRDefault="00265DAC" w:rsidP="00CE669E">
      <w:pPr>
        <w:shd w:val="clear" w:color="auto" w:fill="D9D9D9" w:themeFill="background1" w:themeFillShade="D9"/>
        <w:rPr>
          <w:color w:val="000000" w:themeColor="text1"/>
        </w:rPr>
      </w:pPr>
      <w:r w:rsidRPr="00CE669E">
        <w:rPr>
          <w:color w:val="000000" w:themeColor="text1"/>
        </w:rPr>
        <w:t xml:space="preserve">        for($i=0 ; $i&lt;count($pin) ; $i++){</w:t>
      </w:r>
    </w:p>
    <w:p w14:paraId="42480806" w14:textId="77777777" w:rsidR="00265DAC" w:rsidRPr="00CE669E" w:rsidRDefault="00265DAC" w:rsidP="00CE669E">
      <w:pPr>
        <w:shd w:val="clear" w:color="auto" w:fill="D9D9D9" w:themeFill="background1" w:themeFillShade="D9"/>
        <w:rPr>
          <w:color w:val="000000" w:themeColor="text1"/>
        </w:rPr>
      </w:pPr>
      <w:r w:rsidRPr="00CE669E">
        <w:rPr>
          <w:color w:val="000000" w:themeColor="text1"/>
        </w:rPr>
        <w:lastRenderedPageBreak/>
        <w:t xml:space="preserve">                if(is_numeric($pin[$i])){</w:t>
      </w:r>
    </w:p>
    <w:p w14:paraId="60689C1A" w14:textId="77777777" w:rsidR="00265DAC" w:rsidRPr="00CE669E" w:rsidRDefault="00265DAC" w:rsidP="00CE669E">
      <w:pPr>
        <w:shd w:val="clear" w:color="auto" w:fill="D9D9D9" w:themeFill="background1" w:themeFillShade="D9"/>
        <w:rPr>
          <w:color w:val="000000" w:themeColor="text1"/>
        </w:rPr>
      </w:pPr>
      <w:r w:rsidRPr="00CE669E">
        <w:rPr>
          <w:color w:val="000000" w:themeColor="text1"/>
        </w:rPr>
        <w:t xml:space="preserve">                        if($_POST['on'] == '1'){</w:t>
      </w:r>
    </w:p>
    <w:p w14:paraId="28398E0E" w14:textId="77777777" w:rsidR="00265DAC" w:rsidRPr="00CE669E" w:rsidRDefault="00265DAC" w:rsidP="00CE669E">
      <w:pPr>
        <w:shd w:val="clear" w:color="auto" w:fill="D9D9D9" w:themeFill="background1" w:themeFillShade="D9"/>
        <w:rPr>
          <w:color w:val="000000" w:themeColor="text1"/>
        </w:rPr>
      </w:pPr>
      <w:r w:rsidRPr="00CE669E">
        <w:rPr>
          <w:color w:val="000000" w:themeColor="text1"/>
        </w:rPr>
        <w:t xml:space="preserve">                                exec("gpio write ".$pin[$i]." 1");</w:t>
      </w:r>
    </w:p>
    <w:p w14:paraId="27359B76" w14:textId="77777777" w:rsidR="00265DAC" w:rsidRPr="00CE669E" w:rsidRDefault="00265DAC" w:rsidP="00CE669E">
      <w:pPr>
        <w:shd w:val="clear" w:color="auto" w:fill="D9D9D9" w:themeFill="background1" w:themeFillShade="D9"/>
        <w:rPr>
          <w:color w:val="000000" w:themeColor="text1"/>
        </w:rPr>
      </w:pPr>
      <w:r w:rsidRPr="00CE669E">
        <w:rPr>
          <w:color w:val="000000" w:themeColor="text1"/>
        </w:rPr>
        <w:t xml:space="preserve">                        } else if($_POST['on'] == '0'){</w:t>
      </w:r>
    </w:p>
    <w:p w14:paraId="4E99BA1C" w14:textId="77777777" w:rsidR="00265DAC" w:rsidRPr="00CE669E" w:rsidRDefault="00265DAC" w:rsidP="00CE669E">
      <w:pPr>
        <w:shd w:val="clear" w:color="auto" w:fill="D9D9D9" w:themeFill="background1" w:themeFillShade="D9"/>
        <w:rPr>
          <w:color w:val="000000" w:themeColor="text1"/>
        </w:rPr>
      </w:pPr>
      <w:r w:rsidRPr="00CE669E">
        <w:rPr>
          <w:color w:val="000000" w:themeColor="text1"/>
        </w:rPr>
        <w:t xml:space="preserve">                                exec("gpio write ".$pin[$i]." 0");</w:t>
      </w:r>
    </w:p>
    <w:p w14:paraId="7345282C" w14:textId="77777777" w:rsidR="00265DAC" w:rsidRPr="00CE669E" w:rsidRDefault="00265DAC" w:rsidP="00CE669E">
      <w:pPr>
        <w:shd w:val="clear" w:color="auto" w:fill="D9D9D9" w:themeFill="background1" w:themeFillShade="D9"/>
        <w:rPr>
          <w:color w:val="000000" w:themeColor="text1"/>
        </w:rPr>
      </w:pPr>
      <w:r w:rsidRPr="00CE669E">
        <w:rPr>
          <w:color w:val="000000" w:themeColor="text1"/>
        </w:rPr>
        <w:t xml:space="preserve">                        }</w:t>
      </w:r>
    </w:p>
    <w:p w14:paraId="3F231A31" w14:textId="77777777" w:rsidR="00265DAC" w:rsidRPr="00CE669E" w:rsidRDefault="00265DAC" w:rsidP="00CE669E">
      <w:pPr>
        <w:shd w:val="clear" w:color="auto" w:fill="D9D9D9" w:themeFill="background1" w:themeFillShade="D9"/>
        <w:rPr>
          <w:color w:val="000000" w:themeColor="text1"/>
        </w:rPr>
      </w:pPr>
      <w:r w:rsidRPr="00CE669E">
        <w:rPr>
          <w:color w:val="000000" w:themeColor="text1"/>
        </w:rPr>
        <w:t xml:space="preserve">                }</w:t>
      </w:r>
    </w:p>
    <w:p w14:paraId="40B0AD88" w14:textId="77777777" w:rsidR="00265DAC" w:rsidRPr="00CE669E" w:rsidRDefault="00265DAC" w:rsidP="00CE669E">
      <w:pPr>
        <w:shd w:val="clear" w:color="auto" w:fill="D9D9D9" w:themeFill="background1" w:themeFillShade="D9"/>
        <w:rPr>
          <w:color w:val="000000" w:themeColor="text1"/>
        </w:rPr>
      </w:pPr>
      <w:r w:rsidRPr="00CE669E">
        <w:rPr>
          <w:color w:val="000000" w:themeColor="text1"/>
        </w:rPr>
        <w:t xml:space="preserve">        }</w:t>
      </w:r>
    </w:p>
    <w:p w14:paraId="54FE0B2E" w14:textId="77777777" w:rsidR="00265DAC" w:rsidRPr="00CE669E" w:rsidRDefault="00265DAC" w:rsidP="00CE669E">
      <w:pPr>
        <w:shd w:val="clear" w:color="auto" w:fill="D9D9D9" w:themeFill="background1" w:themeFillShade="D9"/>
        <w:rPr>
          <w:color w:val="000000" w:themeColor="text1"/>
        </w:rPr>
      </w:pPr>
      <w:r w:rsidRPr="00CE669E">
        <w:rPr>
          <w:color w:val="000000" w:themeColor="text1"/>
        </w:rPr>
        <w:t>}</w:t>
      </w:r>
    </w:p>
    <w:p w14:paraId="4350C9D7" w14:textId="77777777" w:rsidR="00265DAC" w:rsidRDefault="00265DAC" w:rsidP="00491650">
      <w:pPr>
        <w:shd w:val="clear" w:color="auto" w:fill="FFFFFF" w:themeFill="background1"/>
      </w:pPr>
    </w:p>
    <w:p w14:paraId="20BD75BE" w14:textId="5B9B2B42" w:rsidR="00F82A10" w:rsidRDefault="00F92CDF" w:rsidP="009523D2">
      <w:pPr>
        <w:shd w:val="clear" w:color="auto" w:fill="FFFFFF" w:themeFill="background1"/>
      </w:pPr>
      <w:r>
        <w:t xml:space="preserve">S funkcijo </w:t>
      </w:r>
      <w:r w:rsidRPr="00CE669E">
        <w:rPr>
          <w:color w:val="000000" w:themeColor="text1"/>
          <w:shd w:val="clear" w:color="auto" w:fill="D9D9D9" w:themeFill="background1" w:themeFillShade="D9"/>
        </w:rPr>
        <w:t>exec</w:t>
      </w:r>
      <w:r w:rsidRPr="00CE669E">
        <w:rPr>
          <w:color w:val="000000" w:themeColor="text1"/>
        </w:rPr>
        <w:t xml:space="preserve"> </w:t>
      </w:r>
      <w:r>
        <w:t>se ukaz, ki je podan v obliki teksta izvede podobno kot v ukazni vrstici.</w:t>
      </w:r>
      <w:r w:rsidR="00103B6B">
        <w:t xml:space="preserve"> Na ta način </w:t>
      </w:r>
      <w:r w:rsidR="00B004E5">
        <w:t>izvedemo</w:t>
      </w:r>
      <w:r w:rsidR="00491650">
        <w:t xml:space="preserve"> klic programa </w:t>
      </w:r>
      <w:r w:rsidR="00491650" w:rsidRPr="00CE669E">
        <w:rPr>
          <w:color w:val="000000" w:themeColor="text1"/>
          <w:shd w:val="clear" w:color="auto" w:fill="D9D9D9" w:themeFill="background1" w:themeFillShade="D9"/>
        </w:rPr>
        <w:t>gpio</w:t>
      </w:r>
      <w:r w:rsidR="00983D20" w:rsidRPr="00CE669E">
        <w:rPr>
          <w:color w:val="000000" w:themeColor="text1"/>
          <w:shd w:val="clear" w:color="auto" w:fill="FFFFFF" w:themeFill="background1"/>
        </w:rPr>
        <w:t xml:space="preserve"> </w:t>
      </w:r>
      <w:r w:rsidR="00491650">
        <w:t xml:space="preserve">programske knjižnice </w:t>
      </w:r>
      <w:r w:rsidR="00491650" w:rsidRPr="00491650">
        <w:t>Wiring Pi</w:t>
      </w:r>
      <w:r w:rsidR="00491650">
        <w:t>.</w:t>
      </w:r>
      <w:r>
        <w:t xml:space="preserve"> </w:t>
      </w:r>
      <w:r w:rsidR="00A54D0C">
        <w:t xml:space="preserve">Za potrebe naloge se uporabnik identificira s pomočjo gesla poslanega </w:t>
      </w:r>
      <w:r>
        <w:t>z</w:t>
      </w:r>
      <w:r w:rsidR="00A54D0C">
        <w:t xml:space="preserve"> metod</w:t>
      </w:r>
      <w:r>
        <w:t>o</w:t>
      </w:r>
      <w:r w:rsidR="00A54D0C">
        <w:t xml:space="preserve"> post. Za večuporabniške sisteme bi bil</w:t>
      </w:r>
      <w:r w:rsidR="00B004E5">
        <w:t>o potrebno sistem nadgraditi</w:t>
      </w:r>
      <w:r w:rsidR="006846AB">
        <w:t xml:space="preserve"> tako</w:t>
      </w:r>
      <w:r w:rsidR="00B004E5">
        <w:t>,</w:t>
      </w:r>
      <w:r w:rsidR="006846AB">
        <w:t xml:space="preserve"> da bi administrator lahko upravljal uporabniške račune</w:t>
      </w:r>
      <w:r w:rsidR="00B004E5">
        <w:t xml:space="preserve"> in</w:t>
      </w:r>
      <w:r w:rsidR="006846AB">
        <w:t xml:space="preserve"> pravice dostopa</w:t>
      </w:r>
      <w:r w:rsidR="009523D2">
        <w:t xml:space="preserve"> do posameznih vhodov in izhodov</w:t>
      </w:r>
      <w:r w:rsidR="006846AB">
        <w:t xml:space="preserve">. </w:t>
      </w:r>
    </w:p>
    <w:p w14:paraId="1D5087DF" w14:textId="77777777" w:rsidR="00CE669E" w:rsidRDefault="00CE669E" w:rsidP="00CE669E">
      <w:pPr>
        <w:shd w:val="clear" w:color="auto" w:fill="FFFFFF" w:themeFill="background1"/>
      </w:pPr>
    </w:p>
    <w:p w14:paraId="75456C09" w14:textId="6ED59377" w:rsidR="007468CB" w:rsidRDefault="00B004E5" w:rsidP="00CE669E">
      <w:pPr>
        <w:shd w:val="clear" w:color="auto" w:fill="FFFFFF" w:themeFill="background1"/>
      </w:pPr>
      <w:r>
        <w:t>Temperaturni senzor ima trenutno temperaturo zapisano v tekstovni datoteki. Ta datoteka se za naš senzor nahaja</w:t>
      </w:r>
      <w:r w:rsidR="007468CB">
        <w:t xml:space="preserve"> v </w:t>
      </w:r>
      <w:r>
        <w:t>direktoriju</w:t>
      </w:r>
      <w:r w:rsidR="007468CB">
        <w:t xml:space="preserve"> </w:t>
      </w:r>
      <w:r w:rsidR="007468CB" w:rsidRPr="00CE669E">
        <w:rPr>
          <w:color w:val="000000" w:themeColor="text1"/>
          <w:shd w:val="clear" w:color="auto" w:fill="D9D9D9" w:themeFill="background1" w:themeFillShade="D9"/>
        </w:rPr>
        <w:t>/sys/bus/w1/devices/28-0315040b1cff/w1_slave</w:t>
      </w:r>
      <w:r>
        <w:t xml:space="preserve"> in </w:t>
      </w:r>
      <w:r w:rsidR="004C0C94">
        <w:t>ima naslednjo obliko.</w:t>
      </w:r>
    </w:p>
    <w:p w14:paraId="453875CF" w14:textId="77777777" w:rsidR="004C0C94" w:rsidRPr="00CE669E" w:rsidRDefault="004C0C94" w:rsidP="00CE669E">
      <w:pPr>
        <w:shd w:val="clear" w:color="auto" w:fill="D9D9D9" w:themeFill="background1" w:themeFillShade="D9"/>
        <w:rPr>
          <w:color w:val="000000" w:themeColor="text1"/>
        </w:rPr>
      </w:pPr>
      <w:r w:rsidRPr="00CE669E">
        <w:rPr>
          <w:color w:val="000000" w:themeColor="text1"/>
        </w:rPr>
        <w:t>aa 01 55 00 7f ff 0c 10 5e : crc=5e YES</w:t>
      </w:r>
    </w:p>
    <w:p w14:paraId="2D9D4E6E" w14:textId="220C5F11" w:rsidR="004C0C94" w:rsidRPr="00CE669E" w:rsidRDefault="004C0C94" w:rsidP="00CE669E">
      <w:pPr>
        <w:shd w:val="clear" w:color="auto" w:fill="D9D9D9" w:themeFill="background1" w:themeFillShade="D9"/>
        <w:rPr>
          <w:color w:val="000000" w:themeColor="text1"/>
        </w:rPr>
      </w:pPr>
      <w:r w:rsidRPr="00CE669E">
        <w:rPr>
          <w:color w:val="000000" w:themeColor="text1"/>
        </w:rPr>
        <w:t>aa 01 55 00 7f ff 0c 10 5e t=26625</w:t>
      </w:r>
    </w:p>
    <w:p w14:paraId="21406BBF" w14:textId="77777777" w:rsidR="00CE669E" w:rsidRDefault="00CE669E" w:rsidP="004C0C94"/>
    <w:p w14:paraId="03D1F6BE" w14:textId="406C9BBB" w:rsidR="00CE669E" w:rsidRDefault="004C0C94" w:rsidP="004C0C94">
      <w:r>
        <w:t xml:space="preserve">Trenutna temperatura </w:t>
      </w:r>
      <w:r w:rsidR="001631CC">
        <w:t xml:space="preserve">v stopinjah celzija </w:t>
      </w:r>
      <w:r>
        <w:t>se nahaja v drugi vrstici za enačajem</w:t>
      </w:r>
      <w:r w:rsidR="00ED61A4">
        <w:t>, vendar ji manjka decimalna vejica</w:t>
      </w:r>
      <w:r>
        <w:t>.</w:t>
      </w:r>
      <w:r w:rsidR="001631CC">
        <w:t xml:space="preserve"> Datoteko temperaturnega senzorja preberemo z ukazom cat. S funkcijo explode in number_format pa oblikujemo izpis v ustrezno obliko. V naslednjem izseku je koda, ki mobilni aplikaciji omogoča branje temperature v prostoru.</w:t>
      </w:r>
    </w:p>
    <w:p w14:paraId="78B23B39" w14:textId="6A81D764" w:rsidR="00ED61A4" w:rsidRPr="00CE669E" w:rsidRDefault="00ED61A4" w:rsidP="00CE669E">
      <w:pPr>
        <w:shd w:val="clear" w:color="auto" w:fill="D9D9D9" w:themeFill="background1" w:themeFillShade="D9"/>
        <w:rPr>
          <w:color w:val="000000" w:themeColor="text1"/>
        </w:rPr>
      </w:pPr>
      <w:r w:rsidRPr="00CE669E">
        <w:rPr>
          <w:color w:val="000000" w:themeColor="text1"/>
        </w:rPr>
        <w:t>&lt;?php</w:t>
      </w:r>
    </w:p>
    <w:p w14:paraId="0279F758" w14:textId="0E1C309E" w:rsidR="00ED61A4" w:rsidRPr="00CE669E" w:rsidRDefault="00ED61A4" w:rsidP="00CE669E">
      <w:pPr>
        <w:shd w:val="clear" w:color="auto" w:fill="D9D9D9" w:themeFill="background1" w:themeFillShade="D9"/>
        <w:rPr>
          <w:color w:val="000000" w:themeColor="text1"/>
        </w:rPr>
      </w:pPr>
      <w:r w:rsidRPr="00CE669E">
        <w:rPr>
          <w:color w:val="000000" w:themeColor="text1"/>
        </w:rPr>
        <w:t>$s = exec("cat /sys/bus/w1/devices/28-0315040b1cff/w1_slave");</w:t>
      </w:r>
    </w:p>
    <w:p w14:paraId="11F925B8" w14:textId="78C8783B" w:rsidR="00ED61A4" w:rsidRPr="00CE669E" w:rsidRDefault="00ED61A4" w:rsidP="00CE669E">
      <w:pPr>
        <w:shd w:val="clear" w:color="auto" w:fill="D9D9D9" w:themeFill="background1" w:themeFillShade="D9"/>
        <w:rPr>
          <w:color w:val="000000" w:themeColor="text1"/>
        </w:rPr>
      </w:pPr>
      <w:r w:rsidRPr="00CE669E">
        <w:rPr>
          <w:color w:val="000000" w:themeColor="text1"/>
        </w:rPr>
        <w:t>$polje = explode("t=", $s);</w:t>
      </w:r>
    </w:p>
    <w:p w14:paraId="1E28C928" w14:textId="77777777" w:rsidR="00ED61A4" w:rsidRPr="00CE669E" w:rsidRDefault="00ED61A4" w:rsidP="00CE669E">
      <w:pPr>
        <w:shd w:val="clear" w:color="auto" w:fill="D9D9D9" w:themeFill="background1" w:themeFillShade="D9"/>
        <w:rPr>
          <w:color w:val="000000" w:themeColor="text1"/>
        </w:rPr>
      </w:pPr>
      <w:r w:rsidRPr="00CE669E">
        <w:rPr>
          <w:color w:val="000000" w:themeColor="text1"/>
        </w:rPr>
        <w:t>echo number_format($polje[1]/1000, 3);</w:t>
      </w:r>
    </w:p>
    <w:p w14:paraId="357926CA" w14:textId="77777777" w:rsidR="00CE669E" w:rsidRDefault="00CE669E" w:rsidP="004C0C94"/>
    <w:p w14:paraId="0CE4B50B" w14:textId="10611796" w:rsidR="00DD54F6" w:rsidRDefault="00DF47E0" w:rsidP="00DD54F6">
      <w:pPr>
        <w:pStyle w:val="Heading2"/>
      </w:pPr>
      <w:bookmarkStart w:id="63" w:name="_Toc458964048"/>
      <w:r>
        <w:t xml:space="preserve">Razvoj </w:t>
      </w:r>
      <w:r w:rsidR="00CC766B">
        <w:t>mobilne</w:t>
      </w:r>
      <w:r w:rsidR="00DD54F6">
        <w:t xml:space="preserve"> aplikacij</w:t>
      </w:r>
      <w:r>
        <w:t>e</w:t>
      </w:r>
      <w:bookmarkEnd w:id="63"/>
    </w:p>
    <w:p w14:paraId="52B2B9B8" w14:textId="78DAF496" w:rsidR="004608CF" w:rsidRDefault="00DD54F6" w:rsidP="00DD54F6">
      <w:r>
        <w:t xml:space="preserve">Aplikacijo smo razvili za Applovo mobilno platformo iOS. </w:t>
      </w:r>
      <w:r w:rsidR="00185ECF">
        <w:t xml:space="preserve">Namestimo jo lahko na mobilni telefon iPhone, tablične računalnik iPad in na iPod touch. Razvoj je potekal v </w:t>
      </w:r>
      <w:r w:rsidR="002546A8">
        <w:t>razvojne okolju</w:t>
      </w:r>
      <w:r w:rsidR="00A352CD">
        <w:t xml:space="preserve"> </w:t>
      </w:r>
      <w:r w:rsidR="00185ECF">
        <w:t>Xcode</w:t>
      </w:r>
      <w:r w:rsidR="00A352CD">
        <w:t xml:space="preserve">. </w:t>
      </w:r>
      <w:r w:rsidR="00185ECF">
        <w:t xml:space="preserve">Razvijali smo v </w:t>
      </w:r>
      <w:r w:rsidR="0056175A">
        <w:t>odprtokodnem</w:t>
      </w:r>
      <w:r w:rsidR="00185ECF">
        <w:t xml:space="preserve"> programskem jeziku Swift.</w:t>
      </w:r>
      <w:r w:rsidR="00A352CD">
        <w:t xml:space="preserve"> Za lažje delo s spletnimi </w:t>
      </w:r>
      <w:r w:rsidR="00A352CD">
        <w:lastRenderedPageBreak/>
        <w:t>storitvami s</w:t>
      </w:r>
      <w:r w:rsidR="0056175A">
        <w:t xml:space="preserve">mo s pomočjo CocoaPods vključili knjižnico Alamofire. Za hiter dostop </w:t>
      </w:r>
      <w:r w:rsidR="00A352CD">
        <w:t xml:space="preserve">do osnovnih akcij </w:t>
      </w:r>
      <w:r w:rsidR="0056175A">
        <w:t xml:space="preserve">smo razvili tudi Today extension, ki omogoča </w:t>
      </w:r>
      <w:r w:rsidR="00CA4562">
        <w:t xml:space="preserve">hiter </w:t>
      </w:r>
      <w:r w:rsidR="0056175A">
        <w:t>dostop do nekaterih funkcionalnosti brez, da mobilno napravo</w:t>
      </w:r>
      <w:r w:rsidR="004608CF">
        <w:t xml:space="preserve"> odklenemo. Aplikacija se s pomočjo iBeacon tehnologije zaveda lokacije in lahko proži akcije, kot je vklop in izklop luči. Za nadzor verzij smo uporabili GIT in ponudnika github. </w:t>
      </w:r>
    </w:p>
    <w:p w14:paraId="767DE39C" w14:textId="77777777" w:rsidR="00F7520C" w:rsidRDefault="00F7520C" w:rsidP="00F7520C">
      <w:pPr>
        <w:pStyle w:val="Heading3"/>
      </w:pPr>
      <w:bookmarkStart w:id="64" w:name="_Toc458964051"/>
      <w:r>
        <w:t xml:space="preserve">Nadzor </w:t>
      </w:r>
      <w:r w:rsidRPr="003C7466">
        <w:t>različic</w:t>
      </w:r>
      <w:bookmarkEnd w:id="64"/>
    </w:p>
    <w:p w14:paraId="5691C5D1" w14:textId="77777777" w:rsidR="00F7520C" w:rsidRDefault="00F7520C" w:rsidP="00F7520C">
      <w:r w:rsidRPr="003C7466">
        <w:t xml:space="preserve">Nadzor različic je sistem, ki zapisuje spremembe v datoteko ali skupek datotek tekom časa, da lahko kasneje prikličete določeno različico. </w:t>
      </w:r>
      <w:r>
        <w:t xml:space="preserve">Uporabimo ga lahko za poljubne tipe datotek, še posebej pa je primeren za nadzor verzij programske kode. Ločimo dve kategoriji sistemov za nadzor različic in sicer centralizirane, kot je </w:t>
      </w:r>
      <w:r w:rsidRPr="009F65B0">
        <w:t>Subversion</w:t>
      </w:r>
      <w:r>
        <w:t xml:space="preserve"> in CSV in distribuirane, kot GIT </w:t>
      </w:r>
      <w:r>
        <w:fldChar w:fldCharType="begin" w:fldLock="1"/>
      </w:r>
      <w:r>
        <w:instrText>ADDIN CSL_CITATION { "citationItems" : [ { "id" : "ITEM-1", "itemData" : { "URL" : "https://git-scm.com/book/sl/v2/Pri%C4%8Detek-O-nadzoru-razli%C4%8Dic", "id" : "ITEM-1", "issued" : { "date-parts" : [ [ "0" ] ] }, "title" : "Git - O nadzoru razli\u010dic", "type" : "webpage" }, "uris" : [ "http://www.mendeley.com/documents/?uuid=8632b9f2-a00b-34fb-b163-dbbd08c16287" ] } ], "mendeley" : { "formattedCitation" : "[25]", "plainTextFormattedCitation" : "[25]", "previouslyFormattedCitation" : "[25]" }, "properties" : { "noteIndex" : 0 }, "schema" : "https://github.com/citation-style-language/schema/raw/master/csl-citation.json" }</w:instrText>
      </w:r>
      <w:r>
        <w:fldChar w:fldCharType="separate"/>
      </w:r>
      <w:r w:rsidRPr="00CA2933">
        <w:rPr>
          <w:noProof/>
        </w:rPr>
        <w:t>[25]</w:t>
      </w:r>
      <w:r>
        <w:fldChar w:fldCharType="end"/>
      </w:r>
      <w:r w:rsidRPr="003C7466">
        <w:t>.</w:t>
      </w:r>
    </w:p>
    <w:p w14:paraId="315EBD5E" w14:textId="77777777" w:rsidR="00F7520C" w:rsidRDefault="00F7520C" w:rsidP="00F7520C"/>
    <w:p w14:paraId="1A937BD8" w14:textId="77777777" w:rsidR="00F7520C" w:rsidRPr="000E03AB" w:rsidRDefault="00F7520C" w:rsidP="00F7520C">
      <w:pPr>
        <w:rPr>
          <w:b/>
        </w:rPr>
      </w:pPr>
      <w:r w:rsidRPr="000E03AB">
        <w:rPr>
          <w:b/>
        </w:rPr>
        <w:t>GIT</w:t>
      </w:r>
    </w:p>
    <w:p w14:paraId="12B52DE9" w14:textId="61C84762" w:rsidR="00F7520C" w:rsidRDefault="00F7520C" w:rsidP="00DD54F6">
      <w:r>
        <w:t xml:space="preserve">GIT je nastal kot odgovor na spremembe pri licenciranju orodja za nadzor verzij </w:t>
      </w:r>
      <w:r w:rsidRPr="009F65B0">
        <w:t>BitKeeper</w:t>
      </w:r>
      <w:r>
        <w:t xml:space="preserve"> (postal je plačljiv). Razvoj je začela razvijalska skupnost Linux, največ k razvoju ideje pa je pripomogel ustvarjalec Linux-a Linus</w:t>
      </w:r>
      <w:r w:rsidRPr="003C6832">
        <w:t xml:space="preserve"> Torvalds</w:t>
      </w:r>
      <w:r>
        <w:t xml:space="preserve"> </w:t>
      </w:r>
      <w:r>
        <w:fldChar w:fldCharType="begin" w:fldLock="1"/>
      </w:r>
      <w:r>
        <w:instrText>ADDIN CSL_CITATION { "citationItems" : [ { "id" : "ITEM-1", "itemData" : { "URL" : "https://git-scm.com/book/sl/v2/Pri%C4%8Detek-Kratka-zgodovina-Git-a", "id" : "ITEM-1", "issued" : { "date-parts" : [ [ "0" ] ] }, "title" : "Git - Kratka zgodovina Git-a", "type" : "webpage" }, "uris" : [ "http://www.mendeley.com/documents/?uuid=246ec3eb-3b5b-3568-91ac-492479a11444" ] } ], "mendeley" : { "formattedCitation" : "[26]", "plainTextFormattedCitation" : "[26]", "previouslyFormattedCitation" : "[26]" }, "properties" : { "noteIndex" : 0 }, "schema" : "https://github.com/citation-style-language/schema/raw/master/csl-citation.json" }</w:instrText>
      </w:r>
      <w:r>
        <w:fldChar w:fldCharType="separate"/>
      </w:r>
      <w:r w:rsidRPr="00CA2933">
        <w:rPr>
          <w:noProof/>
        </w:rPr>
        <w:t>[26]</w:t>
      </w:r>
      <w:r>
        <w:fldChar w:fldCharType="end"/>
      </w:r>
      <w:r>
        <w:t xml:space="preserve">. Od njegovega izzida leta 2005 njegova popularnost raste in je trenutno najpopularnejše orodje za nadzor različic </w:t>
      </w:r>
      <w:r>
        <w:fldChar w:fldCharType="begin" w:fldLock="1"/>
      </w:r>
      <w:r>
        <w:instrText>ADDIN CSL_CITATION { "citationItems" : [ { "id" : "ITEM-1", "itemData" : { "id" : "ITEM-1", "issued" : { "date-parts" : [ [ "2014" ] ] }, "publisher" : "Ianskerrett.wordpress.com", "title" : "Eclipse Community Survey 2014 results | Ian Skerrett", "type" : "book" }, "uris" : [ "http://www.mendeley.com/documents/?uuid=a273d544-d538-3384-80c4-b1db6721e885" ] } ], "mendeley" : { "formattedCitation" : "[27]", "plainTextFormattedCitation" : "[27]", "previouslyFormattedCitation" : "[27]" }, "properties" : { "noteIndex" : 0 }, "schema" : "https://github.com/citation-style-language/schema/raw/master/csl-citation.json" }</w:instrText>
      </w:r>
      <w:r>
        <w:fldChar w:fldCharType="separate"/>
      </w:r>
      <w:r w:rsidRPr="00CA2933">
        <w:rPr>
          <w:noProof/>
        </w:rPr>
        <w:t>[27]</w:t>
      </w:r>
      <w:r>
        <w:fldChar w:fldCharType="end"/>
      </w:r>
      <w:r>
        <w:t>. Podpirajo ga različna razvijalska okolja, kot so Eclipse, Netbeans in Xcode. Obstajajo pa tudi programi namenjeni izključno za nadzor nad različicami, kot je ukaz git v konzoli ali pa grafični SourceTree.</w:t>
      </w:r>
    </w:p>
    <w:p w14:paraId="5C12FDF5" w14:textId="411C3390" w:rsidR="0056175A" w:rsidRDefault="0056175A" w:rsidP="0056175A">
      <w:pPr>
        <w:pStyle w:val="Heading3"/>
      </w:pPr>
      <w:bookmarkStart w:id="65" w:name="_Toc458964049"/>
      <w:r>
        <w:t>Xcode</w:t>
      </w:r>
      <w:bookmarkEnd w:id="65"/>
      <w:r w:rsidR="00185ECF">
        <w:t xml:space="preserve"> </w:t>
      </w:r>
    </w:p>
    <w:p w14:paraId="4306E0E7" w14:textId="57ED6502" w:rsidR="004E6AA9" w:rsidRDefault="00681B14" w:rsidP="00681B14">
      <w:r>
        <w:t xml:space="preserve">Xcode </w:t>
      </w:r>
      <w:r w:rsidR="004E6AA9">
        <w:t xml:space="preserve">(slika </w:t>
      </w:r>
      <w:r w:rsidR="00A15003">
        <w:t>13</w:t>
      </w:r>
      <w:r w:rsidR="004E6AA9">
        <w:t xml:space="preserve">) </w:t>
      </w:r>
      <w:r>
        <w:t>je IDE</w:t>
      </w:r>
      <w:r w:rsidR="00A15003">
        <w:t xml:space="preserve"> (ang. </w:t>
      </w:r>
      <w:r w:rsidR="00A15003" w:rsidRPr="00A15003">
        <w:t xml:space="preserve">Integrated </w:t>
      </w:r>
      <w:r w:rsidR="00590397">
        <w:t>D</w:t>
      </w:r>
      <w:r w:rsidR="00A15003" w:rsidRPr="00A15003">
        <w:t xml:space="preserve">evelopment </w:t>
      </w:r>
      <w:r w:rsidR="00590397">
        <w:t>E</w:t>
      </w:r>
      <w:r w:rsidR="00A15003" w:rsidRPr="00A15003">
        <w:t>nvironment</w:t>
      </w:r>
      <w:r w:rsidR="00A15003">
        <w:t>)</w:t>
      </w:r>
      <w:r>
        <w:t xml:space="preserve"> razvit s strani Appla. </w:t>
      </w:r>
      <w:r w:rsidR="00563EF4">
        <w:t xml:space="preserve">Okolje lahko uporabljamo samo na računalnikih, ki jih poganja operacijski sistem OS X. Na voljo je brezplačno v trgovini aplikacij App Store. </w:t>
      </w:r>
      <w:r>
        <w:t>Prva verzija je izšla leta 2003</w:t>
      </w:r>
      <w:r w:rsidR="00563EF4">
        <w:t>, aktualna različica pa je 7.3.1</w:t>
      </w:r>
      <w:r>
        <w:t xml:space="preserve">. Podpira velik nabor programskih jezikov, kot so </w:t>
      </w:r>
      <w:r w:rsidRPr="00681B14">
        <w:t xml:space="preserve"> C, C++, Objective-C, Objective-C++, Java, AppleScript, Python, Ruby, ResEdit (Rez), </w:t>
      </w:r>
      <w:r>
        <w:t>in</w:t>
      </w:r>
      <w:r w:rsidR="00563EF4">
        <w:t xml:space="preserve"> nenazadnje tudi</w:t>
      </w:r>
      <w:r>
        <w:t xml:space="preserve"> Swift.</w:t>
      </w:r>
      <w:r w:rsidR="00563EF4">
        <w:t xml:space="preserve"> Vgrajen ima tudi orodje za ustvarjanje grafičnih vmesnikov</w:t>
      </w:r>
      <w:r w:rsidR="004E6AA9">
        <w:t>.</w:t>
      </w:r>
    </w:p>
    <w:p w14:paraId="0470D4AB" w14:textId="77777777" w:rsidR="004E6AA9" w:rsidRDefault="004E6AA9" w:rsidP="004E6AA9">
      <w:pPr>
        <w:keepNext/>
      </w:pPr>
      <w:r>
        <w:rPr>
          <w:noProof/>
          <w:lang w:val="en-US"/>
        </w:rPr>
        <w:lastRenderedPageBreak/>
        <w:drawing>
          <wp:inline distT="0" distB="0" distL="0" distR="0" wp14:anchorId="0383D84B" wp14:editId="740D7322">
            <wp:extent cx="5569585" cy="3402330"/>
            <wp:effectExtent l="0" t="0" r="0" b="1270"/>
            <wp:docPr id="8" name="Picture 8" descr="../Screen%20Shot%202016-08-08%20at%2009.4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8-08%20at%2009.41.2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69585" cy="3402330"/>
                    </a:xfrm>
                    <a:prstGeom prst="rect">
                      <a:avLst/>
                    </a:prstGeom>
                    <a:noFill/>
                    <a:ln>
                      <a:noFill/>
                    </a:ln>
                  </pic:spPr>
                </pic:pic>
              </a:graphicData>
            </a:graphic>
          </wp:inline>
        </w:drawing>
      </w:r>
    </w:p>
    <w:p w14:paraId="0691468B" w14:textId="03688128" w:rsidR="00563EF4" w:rsidRPr="00681B14" w:rsidRDefault="004E6AA9" w:rsidP="004E6AA9">
      <w:pPr>
        <w:pStyle w:val="Caption"/>
      </w:pPr>
      <w:bookmarkStart w:id="66" w:name="_Toc458964019"/>
      <w:r>
        <w:t xml:space="preserve">Slika </w:t>
      </w:r>
      <w:r>
        <w:fldChar w:fldCharType="begin"/>
      </w:r>
      <w:r>
        <w:instrText xml:space="preserve"> SEQ Slika \* ARABIC </w:instrText>
      </w:r>
      <w:r>
        <w:fldChar w:fldCharType="separate"/>
      </w:r>
      <w:r w:rsidR="00A71E88">
        <w:rPr>
          <w:noProof/>
        </w:rPr>
        <w:t>13</w:t>
      </w:r>
      <w:r>
        <w:fldChar w:fldCharType="end"/>
      </w:r>
      <w:r>
        <w:t>: Zaslonska slika razvojnega okolja Xcode</w:t>
      </w:r>
      <w:bookmarkEnd w:id="66"/>
    </w:p>
    <w:p w14:paraId="7B576E79" w14:textId="6435FF95" w:rsidR="00185ECF" w:rsidRDefault="00185ECF" w:rsidP="00185ECF">
      <w:pPr>
        <w:pStyle w:val="Heading3"/>
      </w:pPr>
      <w:bookmarkStart w:id="67" w:name="_Toc458964050"/>
      <w:r>
        <w:t>Swift</w:t>
      </w:r>
      <w:bookmarkEnd w:id="67"/>
    </w:p>
    <w:p w14:paraId="61CF0F5B" w14:textId="406B18D1" w:rsidR="00185ECF" w:rsidRDefault="00185ECF" w:rsidP="00185ECF">
      <w:r>
        <w:t>Swift je</w:t>
      </w:r>
      <w:r w:rsidR="00CD244F">
        <w:t xml:space="preserve"> programski jezik, ki je</w:t>
      </w:r>
      <w:r>
        <w:t xml:space="preserve"> bil predstavljen na Applovi razvijalski konferenci leta </w:t>
      </w:r>
      <w:r w:rsidR="00D24C2E">
        <w:t>2014</w:t>
      </w:r>
      <w:r w:rsidR="003C7466">
        <w:t xml:space="preserve"> </w:t>
      </w:r>
      <w:r w:rsidR="003C7466">
        <w:fldChar w:fldCharType="begin" w:fldLock="1"/>
      </w:r>
      <w:r w:rsidR="00CA2933">
        <w:instrText>ADDIN CSL_CITATION { "citationItems" : [ { "id" : "ITEM-1", "itemData" : { "id" : "ITEM-1", "issued" : { "date-parts" : [ [ "2014" ] ] }, "publisher" : "Apple", "title" : "Swift Has Reached 1.0", "type" : "book" }, "uris" : [ "http://www.mendeley.com/documents/?uuid=7f688e2c-2541-3985-b83d-bbe11aa03323" ] } ], "mendeley" : { "formattedCitation" : "[23]", "plainTextFormattedCitation" : "[23]", "previouslyFormattedCitation" : "[23]" }, "properties" : { "noteIndex" : 0 }, "schema" : "https://github.com/citation-style-language/schema/raw/master/csl-citation.json" }</w:instrText>
      </w:r>
      <w:r w:rsidR="003C7466">
        <w:fldChar w:fldCharType="separate"/>
      </w:r>
      <w:r w:rsidR="00CA2933" w:rsidRPr="00CA2933">
        <w:rPr>
          <w:noProof/>
        </w:rPr>
        <w:t>[23]</w:t>
      </w:r>
      <w:r w:rsidR="003C7466">
        <w:fldChar w:fldCharType="end"/>
      </w:r>
      <w:r>
        <w:t xml:space="preserve">. </w:t>
      </w:r>
      <w:r w:rsidR="00055113">
        <w:t>Trenutn</w:t>
      </w:r>
      <w:r w:rsidR="003C7466">
        <w:t>o je zadnja stabilna različica</w:t>
      </w:r>
      <w:r w:rsidR="00055113">
        <w:t xml:space="preserve"> 2.2.1, na voljo pa je tudi </w:t>
      </w:r>
      <w:r w:rsidR="003C7466">
        <w:t>predogled za javnost različice 3.0.</w:t>
      </w:r>
      <w:r w:rsidR="00055113">
        <w:t xml:space="preserve"> </w:t>
      </w:r>
      <w:r>
        <w:t xml:space="preserve">Od </w:t>
      </w:r>
      <w:r w:rsidR="00CD244F">
        <w:t>decembra 2015</w:t>
      </w:r>
      <w:r>
        <w:t xml:space="preserve"> je jezik </w:t>
      </w:r>
      <w:r w:rsidR="00A15003">
        <w:t xml:space="preserve">pod </w:t>
      </w:r>
      <w:r w:rsidR="00A15003" w:rsidRPr="00A15003">
        <w:t>Apache 2.0</w:t>
      </w:r>
      <w:r w:rsidR="00A15003">
        <w:t xml:space="preserve"> licenco</w:t>
      </w:r>
      <w:r>
        <w:t xml:space="preserve"> in je na voljo na Githubu.</w:t>
      </w:r>
      <w:r w:rsidR="003C7466">
        <w:t xml:space="preserve"> Namenjen</w:t>
      </w:r>
      <w:r w:rsidR="00CD244F">
        <w:t xml:space="preserve"> je razvoju aplikacij za Applove operacijske sisteme iOS, OS X watchOS in tvOS, poganjamo ga pa lahko tudi na </w:t>
      </w:r>
      <w:r w:rsidR="00A15003">
        <w:t>operacijskem sistemu Linux</w:t>
      </w:r>
      <w:r w:rsidR="003C7466">
        <w:t xml:space="preserve"> </w:t>
      </w:r>
      <w:r w:rsidR="00DD49D6">
        <w:fldChar w:fldCharType="begin" w:fldLock="1"/>
      </w:r>
      <w:r w:rsidR="00CA2933">
        <w:instrText>ADDIN CSL_CITATION { "citationItems" : [ { "id" : "ITEM-1", "itemData" : { "URL" : "https://swift.org/about/#swiftorg-and-open-source", "id" : "ITEM-1", "issued" : { "date-parts" : [ [ "0" ] ] }, "title" : "Swift.org - About Swift", "type" : "webpage" }, "uris" : [ "http://www.mendeley.com/documents/?uuid=e0b1cf40-5fb3-3e39-a8e4-5aed530833e1" ] } ], "mendeley" : { "formattedCitation" : "[24]", "plainTextFormattedCitation" : "[24]", "previouslyFormattedCitation" : "[24]" }, "properties" : { "noteIndex" : 0 }, "schema" : "https://github.com/citation-style-language/schema/raw/master/csl-citation.json" }</w:instrText>
      </w:r>
      <w:r w:rsidR="00DD49D6">
        <w:fldChar w:fldCharType="separate"/>
      </w:r>
      <w:r w:rsidR="00CA2933" w:rsidRPr="00CA2933">
        <w:rPr>
          <w:noProof/>
        </w:rPr>
        <w:t>[24]</w:t>
      </w:r>
      <w:r w:rsidR="00DD49D6">
        <w:fldChar w:fldCharType="end"/>
      </w:r>
      <w:r w:rsidR="00CD244F">
        <w:t>.</w:t>
      </w:r>
      <w:r w:rsidR="00055113">
        <w:t xml:space="preserve"> </w:t>
      </w:r>
    </w:p>
    <w:p w14:paraId="1561C0FD" w14:textId="41ABFC3C" w:rsidR="00732E15" w:rsidRDefault="0029059B" w:rsidP="0029059B">
      <w:pPr>
        <w:pStyle w:val="Heading3"/>
      </w:pPr>
      <w:bookmarkStart w:id="68" w:name="_Toc458964052"/>
      <w:r>
        <w:t>Cocoa pods</w:t>
      </w:r>
      <w:bookmarkEnd w:id="68"/>
    </w:p>
    <w:p w14:paraId="3ED8B9B9" w14:textId="74BB507F" w:rsidR="0029059B" w:rsidRDefault="0029059B" w:rsidP="00DC38A9">
      <w:r>
        <w:t xml:space="preserve">Cocoa pods je program za CI (ang. Continious Integration) </w:t>
      </w:r>
      <w:r w:rsidR="00DC38A9">
        <w:t xml:space="preserve">in integracijo v </w:t>
      </w:r>
      <w:r>
        <w:t>Xcode</w:t>
      </w:r>
      <w:r w:rsidR="00DC38A9">
        <w:t xml:space="preserve"> projekte</w:t>
      </w:r>
      <w:r>
        <w:t xml:space="preserve">. </w:t>
      </w:r>
      <w:r w:rsidR="00DC38A9">
        <w:t xml:space="preserve">Podpira več načinov pridobivanja izvorne kode kot so git, svn, bzr, http in hg. </w:t>
      </w:r>
      <w:r>
        <w:t>Program se namesti s pomocjo</w:t>
      </w:r>
      <w:r w:rsidR="00DB60B3">
        <w:t xml:space="preserve"> ukaza:</w:t>
      </w:r>
    </w:p>
    <w:p w14:paraId="3919918E" w14:textId="77777777" w:rsidR="00DB60B3" w:rsidRPr="0021747A" w:rsidRDefault="00DB60B3" w:rsidP="0021747A">
      <w:pPr>
        <w:shd w:val="clear" w:color="auto" w:fill="D9D9D9" w:themeFill="background1" w:themeFillShade="D9"/>
        <w:spacing w:before="240" w:after="240"/>
        <w:ind w:left="340" w:right="340"/>
        <w:contextualSpacing/>
        <w:rPr>
          <w:color w:val="000000" w:themeColor="text1"/>
        </w:rPr>
      </w:pPr>
      <w:r w:rsidRPr="0021747A">
        <w:rPr>
          <w:color w:val="000000" w:themeColor="text1"/>
        </w:rPr>
        <w:t xml:space="preserve">sudo gem install cocoapods </w:t>
      </w:r>
    </w:p>
    <w:p w14:paraId="1CB74607" w14:textId="77777777" w:rsidR="00DC38A9" w:rsidRPr="00DC38A9" w:rsidRDefault="00DC38A9" w:rsidP="0007705C">
      <w:pPr>
        <w:rPr>
          <w:sz w:val="10"/>
          <w:szCs w:val="10"/>
        </w:rPr>
      </w:pPr>
    </w:p>
    <w:p w14:paraId="5CA7F604" w14:textId="1E9E5364" w:rsidR="00DB60B3" w:rsidRPr="00DB60B3" w:rsidRDefault="0029059B" w:rsidP="0007705C">
      <w:r>
        <w:t xml:space="preserve">S pomocjo ukaza </w:t>
      </w:r>
      <w:r w:rsidR="00DD54F6" w:rsidRPr="0021747A">
        <w:rPr>
          <w:color w:val="000000" w:themeColor="text1"/>
          <w:shd w:val="clear" w:color="auto" w:fill="D9D9D9" w:themeFill="background1" w:themeFillShade="D9"/>
        </w:rPr>
        <w:t xml:space="preserve"> </w:t>
      </w:r>
      <w:r w:rsidRPr="0021747A">
        <w:rPr>
          <w:color w:val="000000" w:themeColor="text1"/>
          <w:shd w:val="clear" w:color="auto" w:fill="D9D9D9" w:themeFill="background1" w:themeFillShade="D9"/>
        </w:rPr>
        <w:t>pod init</w:t>
      </w:r>
      <w:r w:rsidR="00DD54F6" w:rsidRPr="0021747A">
        <w:rPr>
          <w:color w:val="000000" w:themeColor="text1"/>
          <w:shd w:val="clear" w:color="auto" w:fill="D9D9D9" w:themeFill="background1" w:themeFillShade="D9"/>
        </w:rPr>
        <w:t xml:space="preserve"> </w:t>
      </w:r>
      <w:r>
        <w:t xml:space="preserve"> v direktoriju projekta</w:t>
      </w:r>
      <w:r w:rsidR="00307B7A">
        <w:t xml:space="preserve"> </w:t>
      </w:r>
      <w:r w:rsidR="00391B75">
        <w:t>ga inicializiramo. U</w:t>
      </w:r>
      <w:r w:rsidR="00307B7A">
        <w:t>stvari</w:t>
      </w:r>
      <w:r w:rsidR="00391B75">
        <w:t xml:space="preserve"> se </w:t>
      </w:r>
      <w:r w:rsidR="00307B7A">
        <w:t>datoteka</w:t>
      </w:r>
      <w:r w:rsidR="00391B75">
        <w:t xml:space="preserve"> z imenom</w:t>
      </w:r>
      <w:r>
        <w:t xml:space="preserve"> Podfile. V to</w:t>
      </w:r>
      <w:r w:rsidR="00307B7A">
        <w:t xml:space="preserve"> tekstovno</w:t>
      </w:r>
      <w:r>
        <w:t xml:space="preserve"> datoteko vpišemo </w:t>
      </w:r>
      <w:r w:rsidR="00307B7A">
        <w:t xml:space="preserve">URL do izvorne kode, imena knjižnic ter verzije, ki jo </w:t>
      </w:r>
      <w:r>
        <w:t>potrebu</w:t>
      </w:r>
      <w:r w:rsidR="0007705C">
        <w:t>jemo.</w:t>
      </w:r>
      <w:r w:rsidR="00307B7A">
        <w:t xml:space="preserve"> </w:t>
      </w:r>
      <w:r w:rsidR="00391B75">
        <w:t>Sledi primer datoteke pod za naš projekt.</w:t>
      </w:r>
    </w:p>
    <w:p w14:paraId="264BCFCD" w14:textId="59A59D33" w:rsidR="0007705C" w:rsidRPr="0021747A" w:rsidRDefault="0007705C" w:rsidP="0021747A">
      <w:pPr>
        <w:shd w:val="clear" w:color="auto" w:fill="D9D9D9" w:themeFill="background1" w:themeFillShade="D9"/>
        <w:spacing w:before="240" w:after="240"/>
        <w:ind w:left="340" w:right="340"/>
        <w:contextualSpacing/>
        <w:rPr>
          <w:color w:val="000000" w:themeColor="text1"/>
        </w:rPr>
      </w:pPr>
      <w:r w:rsidRPr="0021747A">
        <w:rPr>
          <w:color w:val="000000" w:themeColor="text1"/>
        </w:rPr>
        <w:t>target 'Lights' do</w:t>
      </w:r>
    </w:p>
    <w:p w14:paraId="66F7F906" w14:textId="0FA9F3F2" w:rsidR="0007705C" w:rsidRPr="0021747A" w:rsidRDefault="0007705C" w:rsidP="0021747A">
      <w:pPr>
        <w:shd w:val="clear" w:color="auto" w:fill="D9D9D9" w:themeFill="background1" w:themeFillShade="D9"/>
        <w:spacing w:before="240" w:after="240"/>
        <w:ind w:left="340" w:right="340"/>
        <w:contextualSpacing/>
        <w:rPr>
          <w:color w:val="000000" w:themeColor="text1"/>
        </w:rPr>
      </w:pPr>
      <w:r w:rsidRPr="0021747A">
        <w:rPr>
          <w:color w:val="000000" w:themeColor="text1"/>
        </w:rPr>
        <w:t>end</w:t>
      </w:r>
    </w:p>
    <w:p w14:paraId="2F63CC57" w14:textId="0600492F" w:rsidR="0007705C" w:rsidRPr="0021747A" w:rsidRDefault="0007705C" w:rsidP="0021747A">
      <w:pPr>
        <w:shd w:val="clear" w:color="auto" w:fill="D9D9D9" w:themeFill="background1" w:themeFillShade="D9"/>
        <w:spacing w:before="240" w:after="240"/>
        <w:ind w:left="340" w:right="340"/>
        <w:contextualSpacing/>
        <w:rPr>
          <w:color w:val="000000" w:themeColor="text1"/>
        </w:rPr>
      </w:pPr>
      <w:r w:rsidRPr="0021747A">
        <w:rPr>
          <w:color w:val="000000" w:themeColor="text1"/>
        </w:rPr>
        <w:t>target 'LightsTests' do</w:t>
      </w:r>
    </w:p>
    <w:p w14:paraId="5E269883" w14:textId="54044160" w:rsidR="0007705C" w:rsidRPr="0021747A" w:rsidRDefault="0007705C" w:rsidP="0021747A">
      <w:pPr>
        <w:shd w:val="clear" w:color="auto" w:fill="D9D9D9" w:themeFill="background1" w:themeFillShade="D9"/>
        <w:spacing w:before="240" w:after="240"/>
        <w:ind w:left="340" w:right="340"/>
        <w:contextualSpacing/>
        <w:rPr>
          <w:color w:val="000000" w:themeColor="text1"/>
        </w:rPr>
      </w:pPr>
      <w:r w:rsidRPr="0021747A">
        <w:rPr>
          <w:color w:val="000000" w:themeColor="text1"/>
        </w:rPr>
        <w:t>end</w:t>
      </w:r>
    </w:p>
    <w:p w14:paraId="1DDED009" w14:textId="424CEDA5" w:rsidR="0007705C" w:rsidRPr="0021747A" w:rsidRDefault="0007705C" w:rsidP="0021747A">
      <w:pPr>
        <w:shd w:val="clear" w:color="auto" w:fill="D9D9D9" w:themeFill="background1" w:themeFillShade="D9"/>
        <w:spacing w:before="240" w:after="240"/>
        <w:ind w:left="340" w:right="340"/>
        <w:contextualSpacing/>
        <w:rPr>
          <w:color w:val="000000" w:themeColor="text1"/>
        </w:rPr>
      </w:pPr>
      <w:r w:rsidRPr="0021747A">
        <w:rPr>
          <w:color w:val="000000" w:themeColor="text1"/>
        </w:rPr>
        <w:lastRenderedPageBreak/>
        <w:t>target 'LightsUITests' do</w:t>
      </w:r>
    </w:p>
    <w:p w14:paraId="2BEE5622" w14:textId="1C45B0C1" w:rsidR="0007705C" w:rsidRPr="0021747A" w:rsidRDefault="0007705C" w:rsidP="0021747A">
      <w:pPr>
        <w:shd w:val="clear" w:color="auto" w:fill="D9D9D9" w:themeFill="background1" w:themeFillShade="D9"/>
        <w:spacing w:before="240" w:after="240"/>
        <w:ind w:left="340" w:right="340"/>
        <w:contextualSpacing/>
        <w:rPr>
          <w:color w:val="000000" w:themeColor="text1"/>
        </w:rPr>
      </w:pPr>
      <w:r w:rsidRPr="0021747A">
        <w:rPr>
          <w:color w:val="000000" w:themeColor="text1"/>
        </w:rPr>
        <w:t>end</w:t>
      </w:r>
    </w:p>
    <w:p w14:paraId="716B22ED" w14:textId="77777777" w:rsidR="0007705C" w:rsidRPr="0021747A" w:rsidRDefault="0007705C" w:rsidP="0021747A">
      <w:pPr>
        <w:shd w:val="clear" w:color="auto" w:fill="D9D9D9" w:themeFill="background1" w:themeFillShade="D9"/>
        <w:spacing w:before="240" w:after="240"/>
        <w:ind w:left="340" w:right="340"/>
        <w:contextualSpacing/>
        <w:rPr>
          <w:color w:val="000000" w:themeColor="text1"/>
        </w:rPr>
      </w:pPr>
      <w:r w:rsidRPr="0021747A">
        <w:rPr>
          <w:color w:val="000000" w:themeColor="text1"/>
        </w:rPr>
        <w:t>source 'https://github.com/CocoaPods/Specs.git'</w:t>
      </w:r>
    </w:p>
    <w:p w14:paraId="3627D05D" w14:textId="77777777" w:rsidR="0007705C" w:rsidRPr="0021747A" w:rsidRDefault="0007705C" w:rsidP="0021747A">
      <w:pPr>
        <w:shd w:val="clear" w:color="auto" w:fill="D9D9D9" w:themeFill="background1" w:themeFillShade="D9"/>
        <w:spacing w:before="240" w:after="240"/>
        <w:ind w:left="340" w:right="340"/>
        <w:contextualSpacing/>
        <w:rPr>
          <w:color w:val="000000" w:themeColor="text1"/>
        </w:rPr>
      </w:pPr>
      <w:r w:rsidRPr="0021747A">
        <w:rPr>
          <w:color w:val="000000" w:themeColor="text1"/>
        </w:rPr>
        <w:t>platform :ios, '8.0'</w:t>
      </w:r>
    </w:p>
    <w:p w14:paraId="078DE08B" w14:textId="389A9F79" w:rsidR="0007705C" w:rsidRPr="0021747A" w:rsidRDefault="0007705C" w:rsidP="0021747A">
      <w:pPr>
        <w:shd w:val="clear" w:color="auto" w:fill="D9D9D9" w:themeFill="background1" w:themeFillShade="D9"/>
        <w:spacing w:before="240" w:after="240"/>
        <w:ind w:left="340" w:right="340"/>
        <w:contextualSpacing/>
        <w:rPr>
          <w:color w:val="000000" w:themeColor="text1"/>
        </w:rPr>
      </w:pPr>
      <w:r w:rsidRPr="0021747A">
        <w:rPr>
          <w:color w:val="000000" w:themeColor="text1"/>
        </w:rPr>
        <w:t>use_frameworks!</w:t>
      </w:r>
    </w:p>
    <w:p w14:paraId="7F10A145" w14:textId="4DAA0EFE" w:rsidR="00DB60B3" w:rsidRPr="0021747A" w:rsidRDefault="0007705C" w:rsidP="0021747A">
      <w:pPr>
        <w:shd w:val="clear" w:color="auto" w:fill="D9D9D9" w:themeFill="background1" w:themeFillShade="D9"/>
        <w:spacing w:before="240" w:after="240"/>
        <w:ind w:left="340" w:right="340"/>
        <w:contextualSpacing/>
        <w:rPr>
          <w:color w:val="000000" w:themeColor="text1"/>
        </w:rPr>
      </w:pPr>
      <w:r w:rsidRPr="0021747A">
        <w:rPr>
          <w:color w:val="000000" w:themeColor="text1"/>
        </w:rPr>
        <w:t>pod 'Alamofire', '~&gt; 3.0'</w:t>
      </w:r>
    </w:p>
    <w:p w14:paraId="10A3A3AC" w14:textId="77777777" w:rsidR="00DB60B3" w:rsidRPr="00DB60B3" w:rsidRDefault="00DB60B3" w:rsidP="0029059B">
      <w:pPr>
        <w:rPr>
          <w:sz w:val="10"/>
          <w:szCs w:val="10"/>
        </w:rPr>
      </w:pPr>
    </w:p>
    <w:p w14:paraId="35C9F05D" w14:textId="3B10D87A" w:rsidR="00AF7CE5" w:rsidRDefault="00E234E8" w:rsidP="00DD54F6">
      <w:r>
        <w:t>Nato z ukazom</w:t>
      </w:r>
      <w:r w:rsidR="00DD54F6">
        <w:t xml:space="preserve"> </w:t>
      </w:r>
      <w:r w:rsidR="00DD54F6" w:rsidRPr="0021747A">
        <w:rPr>
          <w:color w:val="000000" w:themeColor="text1"/>
          <w:shd w:val="clear" w:color="auto" w:fill="D9D9D9" w:themeFill="background1" w:themeFillShade="D9"/>
        </w:rPr>
        <w:t xml:space="preserve"> </w:t>
      </w:r>
      <w:r w:rsidRPr="0021747A">
        <w:rPr>
          <w:color w:val="000000" w:themeColor="text1"/>
          <w:shd w:val="clear" w:color="auto" w:fill="D9D9D9" w:themeFill="background1" w:themeFillShade="D9"/>
        </w:rPr>
        <w:t>pod install</w:t>
      </w:r>
      <w:r w:rsidR="00DD54F6" w:rsidRPr="0021747A">
        <w:rPr>
          <w:color w:val="000000" w:themeColor="text1"/>
          <w:shd w:val="clear" w:color="auto" w:fill="D9D9D9" w:themeFill="background1" w:themeFillShade="D9"/>
        </w:rPr>
        <w:t xml:space="preserve"> </w:t>
      </w:r>
      <w:r w:rsidR="00DD54F6" w:rsidRPr="00826F33">
        <w:rPr>
          <w:color w:val="000000" w:themeColor="text1"/>
        </w:rPr>
        <w:t xml:space="preserve"> </w:t>
      </w:r>
      <w:r w:rsidR="00D067B4">
        <w:t xml:space="preserve">namestimo vse knjiznice </w:t>
      </w:r>
      <w:r w:rsidR="00391B75">
        <w:t xml:space="preserve">vključene v datoteki PodFile </w:t>
      </w:r>
      <w:r w:rsidR="00D067B4">
        <w:t xml:space="preserve">v projekt. Zgenerira se nam nova projektna datoteka s končnico xcworkspace, ki ima vkljucene </w:t>
      </w:r>
      <w:r w:rsidR="00391B75">
        <w:t>željene</w:t>
      </w:r>
      <w:r w:rsidR="00D067B4">
        <w:t xml:space="preserve"> knjižnice. Za odpiranje projekta moramo od tega koraka naprej uporabljati novo projektno datoteko. Preostane še samo vključitev v razrede, kjer bomo knjižnico potrebovali z ukazom import.</w:t>
      </w:r>
    </w:p>
    <w:p w14:paraId="0B77A088" w14:textId="41AEDDD1" w:rsidR="00D37D8D" w:rsidRDefault="00081C79" w:rsidP="00081C79">
      <w:pPr>
        <w:pStyle w:val="Heading3"/>
      </w:pPr>
      <w:bookmarkStart w:id="69" w:name="_Toc458964053"/>
      <w:r>
        <w:t>Programska knjižnica Alamofire</w:t>
      </w:r>
      <w:bookmarkEnd w:id="69"/>
    </w:p>
    <w:p w14:paraId="15880BC3" w14:textId="78884338" w:rsidR="00081C79" w:rsidRDefault="00D37D8D" w:rsidP="00DD54F6">
      <w:r>
        <w:t>Kot je razvidno iz primerov</w:t>
      </w:r>
      <w:r w:rsidR="00081C79">
        <w:t xml:space="preserve"> poglavja </w:t>
      </w:r>
      <w:r w:rsidR="00391B75">
        <w:t>4</w:t>
      </w:r>
      <w:r w:rsidR="00081C79">
        <w:t>.3.4</w:t>
      </w:r>
      <w:r>
        <w:t xml:space="preserve"> smo pri razvoju aplikacije p</w:t>
      </w:r>
      <w:r w:rsidR="00081C79">
        <w:t>a</w:t>
      </w:r>
      <w:r>
        <w:t xml:space="preserve">metne hiše uporabili programsko knjižnico Alamofire. </w:t>
      </w:r>
      <w:r w:rsidR="007E4FC5">
        <w:t>Popularna programska k</w:t>
      </w:r>
      <w:r>
        <w:t xml:space="preserve">njižnica omogoča lažje </w:t>
      </w:r>
      <w:r w:rsidR="007E4FC5">
        <w:t xml:space="preserve">in učinkovitejše </w:t>
      </w:r>
      <w:r>
        <w:t xml:space="preserve">delo s spletnimi storitvami. S pomočjo le te smo se povezovali na spletni strežnik na mikroračunalniku. Uporabo knjižnice </w:t>
      </w:r>
      <w:r w:rsidR="00391B75">
        <w:t xml:space="preserve">v naslednjem izseku kode </w:t>
      </w:r>
      <w:r>
        <w:t>bomo prikazali na primeru metode za pridobitev vre</w:t>
      </w:r>
      <w:r w:rsidR="00922954">
        <w:t>dnosti temperaturnega senzorja.</w:t>
      </w:r>
    </w:p>
    <w:p w14:paraId="4715F3BE" w14:textId="77777777" w:rsidR="00D37D8D" w:rsidRPr="00922954" w:rsidRDefault="00D37D8D" w:rsidP="00F648CF">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0000FF"/>
          <w:sz w:val="18"/>
          <w:lang w:val="en-US"/>
        </w:rPr>
        <w:t>@</w:t>
      </w:r>
      <w:proofErr w:type="spellStart"/>
      <w:r w:rsidRPr="00922954">
        <w:rPr>
          <w:rFonts w:ascii="Menlo" w:hAnsi="Menlo" w:cs="Menlo"/>
          <w:color w:val="0000FF"/>
          <w:sz w:val="18"/>
          <w:lang w:val="en-US"/>
        </w:rPr>
        <w:t>IBAction</w:t>
      </w:r>
      <w:proofErr w:type="spellEnd"/>
      <w:r w:rsidRPr="00922954">
        <w:rPr>
          <w:rFonts w:ascii="Menlo" w:hAnsi="Menlo" w:cs="Menlo"/>
          <w:color w:val="000000"/>
          <w:sz w:val="18"/>
          <w:lang w:val="en-US"/>
        </w:rPr>
        <w:t xml:space="preserve"> </w:t>
      </w:r>
      <w:proofErr w:type="spellStart"/>
      <w:r w:rsidRPr="00922954">
        <w:rPr>
          <w:rFonts w:ascii="Menlo" w:hAnsi="Menlo" w:cs="Menlo"/>
          <w:color w:val="0000FF"/>
          <w:sz w:val="18"/>
          <w:lang w:val="en-US"/>
        </w:rPr>
        <w:t>func</w:t>
      </w:r>
      <w:proofErr w:type="spellEnd"/>
      <w:r w:rsidRPr="00922954">
        <w:rPr>
          <w:rFonts w:ascii="Menlo" w:hAnsi="Menlo" w:cs="Menlo"/>
          <w:color w:val="000000"/>
          <w:sz w:val="18"/>
          <w:lang w:val="en-US"/>
        </w:rPr>
        <w:t xml:space="preserve"> </w:t>
      </w:r>
      <w:proofErr w:type="spellStart"/>
      <w:proofErr w:type="gramStart"/>
      <w:r w:rsidRPr="00922954">
        <w:rPr>
          <w:rFonts w:ascii="Menlo" w:hAnsi="Menlo" w:cs="Menlo"/>
          <w:color w:val="000000"/>
          <w:sz w:val="18"/>
          <w:lang w:val="en-US"/>
        </w:rPr>
        <w:t>refreshTemp</w:t>
      </w:r>
      <w:proofErr w:type="spellEnd"/>
      <w:r w:rsidRPr="00922954">
        <w:rPr>
          <w:rFonts w:ascii="Menlo" w:hAnsi="Menlo" w:cs="Menlo"/>
          <w:color w:val="000000"/>
          <w:sz w:val="18"/>
          <w:lang w:val="en-US"/>
        </w:rPr>
        <w:t>(</w:t>
      </w:r>
      <w:proofErr w:type="gramEnd"/>
      <w:r w:rsidRPr="00922954">
        <w:rPr>
          <w:rFonts w:ascii="Menlo" w:hAnsi="Menlo" w:cs="Menlo"/>
          <w:color w:val="000000"/>
          <w:sz w:val="18"/>
          <w:lang w:val="en-US"/>
        </w:rPr>
        <w:t xml:space="preserve">sender: </w:t>
      </w:r>
      <w:proofErr w:type="spellStart"/>
      <w:r w:rsidRPr="00922954">
        <w:rPr>
          <w:rFonts w:ascii="Menlo" w:hAnsi="Menlo" w:cs="Menlo"/>
          <w:color w:val="2B839F"/>
          <w:sz w:val="18"/>
          <w:lang w:val="en-US"/>
        </w:rPr>
        <w:t>AnyObject</w:t>
      </w:r>
      <w:proofErr w:type="spellEnd"/>
      <w:r w:rsidRPr="00922954">
        <w:rPr>
          <w:rFonts w:ascii="Menlo" w:hAnsi="Menlo" w:cs="Menlo"/>
          <w:color w:val="000000"/>
          <w:sz w:val="18"/>
          <w:lang w:val="en-US"/>
        </w:rPr>
        <w:t>) {</w:t>
      </w:r>
    </w:p>
    <w:p w14:paraId="3034961E" w14:textId="77777777" w:rsidR="00D37D8D" w:rsidRPr="00922954" w:rsidRDefault="00D37D8D" w:rsidP="00F648CF">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roofErr w:type="spellStart"/>
      <w:r w:rsidRPr="00922954">
        <w:rPr>
          <w:rFonts w:ascii="Menlo" w:hAnsi="Menlo" w:cs="Menlo"/>
          <w:color w:val="000000"/>
          <w:sz w:val="18"/>
          <w:lang w:val="en-US"/>
        </w:rPr>
        <w:t>Alamofire.</w:t>
      </w:r>
      <w:r w:rsidRPr="00922954">
        <w:rPr>
          <w:rFonts w:ascii="Menlo" w:hAnsi="Menlo" w:cs="Menlo"/>
          <w:color w:val="2B839F"/>
          <w:sz w:val="18"/>
          <w:lang w:val="en-US"/>
        </w:rPr>
        <w:t>request</w:t>
      </w:r>
      <w:proofErr w:type="spellEnd"/>
      <w:proofErr w:type="gramStart"/>
      <w:r w:rsidRPr="00922954">
        <w:rPr>
          <w:rFonts w:ascii="Menlo" w:hAnsi="Menlo" w:cs="Menlo"/>
          <w:color w:val="000000"/>
          <w:sz w:val="18"/>
          <w:lang w:val="en-US"/>
        </w:rPr>
        <w:t>(.</w:t>
      </w:r>
      <w:r w:rsidRPr="00922954">
        <w:rPr>
          <w:rFonts w:ascii="Menlo" w:hAnsi="Menlo" w:cs="Menlo"/>
          <w:color w:val="2B839F"/>
          <w:sz w:val="18"/>
          <w:lang w:val="en-US"/>
        </w:rPr>
        <w:t>GET</w:t>
      </w:r>
      <w:proofErr w:type="gramEnd"/>
      <w:r w:rsidRPr="00922954">
        <w:rPr>
          <w:rFonts w:ascii="Menlo" w:hAnsi="Menlo" w:cs="Menlo"/>
          <w:color w:val="000000"/>
          <w:sz w:val="18"/>
          <w:lang w:val="en-US"/>
        </w:rPr>
        <w:t xml:space="preserve">, </w:t>
      </w:r>
      <w:r w:rsidRPr="00922954">
        <w:rPr>
          <w:rFonts w:ascii="Menlo" w:hAnsi="Menlo" w:cs="Menlo"/>
          <w:color w:val="A31515"/>
          <w:sz w:val="18"/>
          <w:lang w:val="en-US"/>
        </w:rPr>
        <w:t>"</w:t>
      </w:r>
      <w:r w:rsidRPr="00922954">
        <w:rPr>
          <w:rFonts w:ascii="Menlo" w:hAnsi="Menlo" w:cs="Menlo"/>
          <w:color w:val="000000"/>
          <w:sz w:val="18"/>
          <w:lang w:val="en-US"/>
        </w:rPr>
        <w:t>\</w:t>
      </w:r>
      <w:r w:rsidRPr="00922954">
        <w:rPr>
          <w:rFonts w:ascii="Menlo" w:hAnsi="Menlo" w:cs="Menlo"/>
          <w:color w:val="A31515"/>
          <w:sz w:val="18"/>
          <w:lang w:val="en-US"/>
        </w:rPr>
        <w:t>(</w:t>
      </w:r>
      <w:r w:rsidRPr="00922954">
        <w:rPr>
          <w:rFonts w:ascii="Menlo" w:hAnsi="Menlo" w:cs="Menlo"/>
          <w:color w:val="2B839F"/>
          <w:sz w:val="18"/>
          <w:lang w:val="en-US"/>
        </w:rPr>
        <w:t>host</w:t>
      </w:r>
      <w:r w:rsidRPr="00922954">
        <w:rPr>
          <w:rFonts w:ascii="Menlo" w:hAnsi="Menlo" w:cs="Menlo"/>
          <w:color w:val="A31515"/>
          <w:sz w:val="18"/>
          <w:lang w:val="en-US"/>
        </w:rPr>
        <w:t>)/</w:t>
      </w:r>
      <w:proofErr w:type="spellStart"/>
      <w:r w:rsidRPr="00922954">
        <w:rPr>
          <w:rFonts w:ascii="Menlo" w:hAnsi="Menlo" w:cs="Menlo"/>
          <w:color w:val="A31515"/>
          <w:sz w:val="18"/>
          <w:lang w:val="en-US"/>
        </w:rPr>
        <w:t>temp.php</w:t>
      </w:r>
      <w:proofErr w:type="spellEnd"/>
      <w:r w:rsidRPr="00922954">
        <w:rPr>
          <w:rFonts w:ascii="Menlo" w:hAnsi="Menlo" w:cs="Menlo"/>
          <w:color w:val="A31515"/>
          <w:sz w:val="18"/>
          <w:lang w:val="en-US"/>
        </w:rPr>
        <w:t>"</w:t>
      </w:r>
      <w:r w:rsidRPr="00922954">
        <w:rPr>
          <w:rFonts w:ascii="Menlo" w:hAnsi="Menlo" w:cs="Menlo"/>
          <w:color w:val="000000"/>
          <w:sz w:val="18"/>
          <w:lang w:val="en-US"/>
        </w:rPr>
        <w:t>).</w:t>
      </w:r>
      <w:proofErr w:type="spellStart"/>
      <w:r w:rsidRPr="00922954">
        <w:rPr>
          <w:rFonts w:ascii="Menlo" w:hAnsi="Menlo" w:cs="Menlo"/>
          <w:color w:val="2B839F"/>
          <w:sz w:val="18"/>
          <w:lang w:val="en-US"/>
        </w:rPr>
        <w:t>responseString</w:t>
      </w:r>
      <w:proofErr w:type="spellEnd"/>
      <w:r w:rsidRPr="00922954">
        <w:rPr>
          <w:rFonts w:ascii="Menlo" w:hAnsi="Menlo" w:cs="Menlo"/>
          <w:color w:val="000000"/>
          <w:sz w:val="18"/>
          <w:lang w:val="en-US"/>
        </w:rPr>
        <w:t xml:space="preserve"> { response </w:t>
      </w:r>
      <w:r w:rsidRPr="00922954">
        <w:rPr>
          <w:rFonts w:ascii="Menlo" w:hAnsi="Menlo" w:cs="Menlo"/>
          <w:color w:val="0000FF"/>
          <w:sz w:val="18"/>
          <w:lang w:val="en-US"/>
        </w:rPr>
        <w:t>in</w:t>
      </w:r>
    </w:p>
    <w:p w14:paraId="6C6FCB6C" w14:textId="77777777" w:rsidR="00D37D8D" w:rsidRPr="00922954" w:rsidRDefault="00D37D8D" w:rsidP="00F648CF">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0000FF"/>
          <w:sz w:val="18"/>
          <w:lang w:val="en-US"/>
        </w:rPr>
        <w:t>if</w:t>
      </w:r>
      <w:r w:rsidRPr="00922954">
        <w:rPr>
          <w:rFonts w:ascii="Menlo" w:hAnsi="Menlo" w:cs="Menlo"/>
          <w:color w:val="000000"/>
          <w:sz w:val="18"/>
          <w:lang w:val="en-US"/>
        </w:rPr>
        <w:t xml:space="preserve"> </w:t>
      </w:r>
      <w:r w:rsidRPr="00922954">
        <w:rPr>
          <w:rFonts w:ascii="Menlo" w:hAnsi="Menlo" w:cs="Menlo"/>
          <w:color w:val="0000FF"/>
          <w:sz w:val="18"/>
          <w:lang w:val="en-US"/>
        </w:rPr>
        <w:t>let</w:t>
      </w:r>
      <w:r w:rsidRPr="00922954">
        <w:rPr>
          <w:rFonts w:ascii="Menlo" w:hAnsi="Menlo" w:cs="Menlo"/>
          <w:color w:val="000000"/>
          <w:sz w:val="18"/>
          <w:lang w:val="en-US"/>
        </w:rPr>
        <w:t xml:space="preserve"> value = </w:t>
      </w:r>
      <w:proofErr w:type="spellStart"/>
      <w:proofErr w:type="gramStart"/>
      <w:r w:rsidRPr="00922954">
        <w:rPr>
          <w:rFonts w:ascii="Menlo" w:hAnsi="Menlo" w:cs="Menlo"/>
          <w:color w:val="000000"/>
          <w:sz w:val="18"/>
          <w:lang w:val="en-US"/>
        </w:rPr>
        <w:t>response.</w:t>
      </w:r>
      <w:r w:rsidRPr="00922954">
        <w:rPr>
          <w:rFonts w:ascii="Menlo" w:hAnsi="Menlo" w:cs="Menlo"/>
          <w:color w:val="2B839F"/>
          <w:sz w:val="18"/>
          <w:lang w:val="en-US"/>
        </w:rPr>
        <w:t>result</w:t>
      </w:r>
      <w:proofErr w:type="gramEnd"/>
      <w:r w:rsidRPr="00922954">
        <w:rPr>
          <w:rFonts w:ascii="Menlo" w:hAnsi="Menlo" w:cs="Menlo"/>
          <w:color w:val="000000"/>
          <w:sz w:val="18"/>
          <w:lang w:val="en-US"/>
        </w:rPr>
        <w:t>.</w:t>
      </w:r>
      <w:r w:rsidRPr="00922954">
        <w:rPr>
          <w:rFonts w:ascii="Menlo" w:hAnsi="Menlo" w:cs="Menlo"/>
          <w:color w:val="2B839F"/>
          <w:sz w:val="18"/>
          <w:lang w:val="en-US"/>
        </w:rPr>
        <w:t>value</w:t>
      </w:r>
      <w:proofErr w:type="spellEnd"/>
      <w:r w:rsidRPr="00922954">
        <w:rPr>
          <w:rFonts w:ascii="Menlo" w:hAnsi="Menlo" w:cs="Menlo"/>
          <w:color w:val="000000"/>
          <w:sz w:val="18"/>
          <w:lang w:val="en-US"/>
        </w:rPr>
        <w:t xml:space="preserve"> {</w:t>
      </w:r>
    </w:p>
    <w:p w14:paraId="17DBD5DD" w14:textId="77777777" w:rsidR="00D37D8D" w:rsidRPr="00922954" w:rsidRDefault="00D37D8D" w:rsidP="00F648CF">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roofErr w:type="spellStart"/>
      <w:proofErr w:type="gramStart"/>
      <w:r w:rsidRPr="00922954">
        <w:rPr>
          <w:rFonts w:ascii="Menlo" w:hAnsi="Menlo" w:cs="Menlo"/>
          <w:color w:val="0000FF"/>
          <w:sz w:val="18"/>
          <w:lang w:val="en-US"/>
        </w:rPr>
        <w:t>self</w:t>
      </w:r>
      <w:r w:rsidRPr="00922954">
        <w:rPr>
          <w:rFonts w:ascii="Menlo" w:hAnsi="Menlo" w:cs="Menlo"/>
          <w:color w:val="000000"/>
          <w:sz w:val="18"/>
          <w:lang w:val="en-US"/>
        </w:rPr>
        <w:t>.</w:t>
      </w:r>
      <w:r w:rsidRPr="00922954">
        <w:rPr>
          <w:rFonts w:ascii="Menlo" w:hAnsi="Menlo" w:cs="Menlo"/>
          <w:color w:val="2B839F"/>
          <w:sz w:val="18"/>
          <w:lang w:val="en-US"/>
        </w:rPr>
        <w:t>temperatureLabel</w:t>
      </w:r>
      <w:r w:rsidRPr="00922954">
        <w:rPr>
          <w:rFonts w:ascii="Menlo" w:hAnsi="Menlo" w:cs="Menlo"/>
          <w:color w:val="000000"/>
          <w:sz w:val="18"/>
          <w:lang w:val="en-US"/>
        </w:rPr>
        <w:t>.</w:t>
      </w:r>
      <w:r w:rsidRPr="00922954">
        <w:rPr>
          <w:rFonts w:ascii="Menlo" w:hAnsi="Menlo" w:cs="Menlo"/>
          <w:color w:val="2B839F"/>
          <w:sz w:val="18"/>
          <w:lang w:val="en-US"/>
        </w:rPr>
        <w:t>text</w:t>
      </w:r>
      <w:proofErr w:type="spellEnd"/>
      <w:proofErr w:type="gramEnd"/>
      <w:r w:rsidRPr="00922954">
        <w:rPr>
          <w:rFonts w:ascii="Menlo" w:hAnsi="Menlo" w:cs="Menlo"/>
          <w:color w:val="000000"/>
          <w:sz w:val="18"/>
          <w:lang w:val="en-US"/>
        </w:rPr>
        <w:t xml:space="preserve"> = </w:t>
      </w:r>
      <w:r w:rsidRPr="00922954">
        <w:rPr>
          <w:rFonts w:ascii="Menlo" w:hAnsi="Menlo" w:cs="Menlo"/>
          <w:color w:val="A31515"/>
          <w:sz w:val="18"/>
          <w:lang w:val="en-US"/>
        </w:rPr>
        <w:t>"</w:t>
      </w:r>
      <w:r w:rsidRPr="00922954">
        <w:rPr>
          <w:rFonts w:ascii="Menlo" w:hAnsi="Menlo" w:cs="Menlo"/>
          <w:color w:val="000000"/>
          <w:sz w:val="18"/>
          <w:lang w:val="en-US"/>
        </w:rPr>
        <w:t>\</w:t>
      </w:r>
      <w:r w:rsidRPr="00922954">
        <w:rPr>
          <w:rFonts w:ascii="Menlo" w:hAnsi="Menlo" w:cs="Menlo"/>
          <w:color w:val="A31515"/>
          <w:sz w:val="18"/>
          <w:lang w:val="en-US"/>
        </w:rPr>
        <w:t>(</w:t>
      </w:r>
      <w:r w:rsidRPr="00922954">
        <w:rPr>
          <w:rFonts w:ascii="Menlo" w:hAnsi="Menlo" w:cs="Menlo"/>
          <w:color w:val="000000"/>
          <w:sz w:val="18"/>
          <w:lang w:val="en-US"/>
        </w:rPr>
        <w:t>value</w:t>
      </w:r>
      <w:r w:rsidRPr="00922954">
        <w:rPr>
          <w:rFonts w:ascii="Menlo" w:hAnsi="Menlo" w:cs="Menlo"/>
          <w:color w:val="A31515"/>
          <w:sz w:val="18"/>
          <w:lang w:val="en-US"/>
        </w:rPr>
        <w:t>)"</w:t>
      </w:r>
    </w:p>
    <w:p w14:paraId="67A83ADA" w14:textId="77777777" w:rsidR="00D37D8D" w:rsidRPr="00922954" w:rsidRDefault="00D37D8D" w:rsidP="00F648CF">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
    <w:p w14:paraId="3BE6A68C" w14:textId="77777777" w:rsidR="00D37D8D" w:rsidRPr="00922954" w:rsidRDefault="00D37D8D" w:rsidP="00F648CF">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2B839F"/>
          <w:sz w:val="18"/>
          <w:lang w:val="en-US"/>
        </w:rPr>
        <w:t>print</w:t>
      </w:r>
      <w:r w:rsidRPr="00922954">
        <w:rPr>
          <w:rFonts w:ascii="Menlo" w:hAnsi="Menlo" w:cs="Menlo"/>
          <w:color w:val="000000"/>
          <w:sz w:val="18"/>
          <w:lang w:val="en-US"/>
        </w:rPr>
        <w:t>(response)</w:t>
      </w:r>
    </w:p>
    <w:p w14:paraId="2309674F" w14:textId="77777777" w:rsidR="00D37D8D" w:rsidRPr="00922954" w:rsidRDefault="00D37D8D" w:rsidP="00F648CF">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
    <w:p w14:paraId="07562839" w14:textId="3ACD10C0" w:rsidR="00D37D8D" w:rsidRPr="00922954" w:rsidRDefault="00D37D8D" w:rsidP="00F648CF">
      <w:pPr>
        <w:shd w:val="clear" w:color="auto" w:fill="F2F2F2" w:themeFill="background1" w:themeFillShade="F2"/>
        <w:rPr>
          <w:sz w:val="18"/>
        </w:rPr>
      </w:pPr>
      <w:r w:rsidRPr="00922954">
        <w:rPr>
          <w:rFonts w:ascii="Menlo" w:hAnsi="Menlo" w:cs="Menlo"/>
          <w:color w:val="000000"/>
          <w:sz w:val="18"/>
          <w:lang w:val="en-US"/>
        </w:rPr>
        <w:t xml:space="preserve">    }</w:t>
      </w:r>
      <w:r w:rsidRPr="00922954">
        <w:rPr>
          <w:sz w:val="18"/>
        </w:rPr>
        <w:t xml:space="preserve"> </w:t>
      </w:r>
    </w:p>
    <w:p w14:paraId="46D3AD8F" w14:textId="77777777" w:rsidR="00225A34" w:rsidRDefault="00225A34" w:rsidP="00DD54F6"/>
    <w:p w14:paraId="636E7BA9" w14:textId="1DDBCE20" w:rsidR="00A328BE" w:rsidRDefault="00922954" w:rsidP="00DD54F6">
      <w:r>
        <w:t>Metodi request smo kot parameter podali HTTP metodo get in URL do želene spletne storitve. Ker nas zanima pre</w:t>
      </w:r>
      <w:r w:rsidR="00EC5479">
        <w:t>dvsem odgovor smo dodali še handler</w:t>
      </w:r>
      <w:r w:rsidR="00F03695">
        <w:t xml:space="preserve"> responseString, ki vrne odgovor v obliki opcijskega besedila. Ker bi bila ob potencialni napaki vrednost</w:t>
      </w:r>
      <w:r w:rsidR="00391B75">
        <w:t xml:space="preserve"> odgovora</w:t>
      </w:r>
      <w:r w:rsidR="00F03695">
        <w:t xml:space="preserve"> nil moramo s pomocjo if let sintakse vrednost odviti (ang. unwrap). Ker so vsi klici na spletne storitve asinhroni moramo za dostop do grafičnih elementov, kot je Label eksplicitno dodati besedico self. Grafični vmesnik torej poganja glavna nit,</w:t>
      </w:r>
      <w:r w:rsidR="00A328BE">
        <w:t xml:space="preserve"> ki ima tudi najvišjo prioriteto.</w:t>
      </w:r>
      <w:r w:rsidR="00F03695">
        <w:t xml:space="preserve"> </w:t>
      </w:r>
      <w:r w:rsidR="00A328BE">
        <w:t>Vse časovno zahtevnejše operacij</w:t>
      </w:r>
      <w:r w:rsidR="00F03695">
        <w:t xml:space="preserve"> pa je potrebno izvajati v novo ustvarjenih nitih. V nasprotnem primeru operacijski sistem ob zamrznitvi grafičnega vmesnika za dalj časa aplikacijo zaustavi</w:t>
      </w:r>
      <w:r w:rsidR="00A328BE">
        <w:t>, kar pa je slabo za uporabniško izkušnjo</w:t>
      </w:r>
      <w:r w:rsidR="00F03695">
        <w:t xml:space="preserve">. </w:t>
      </w:r>
      <w:r w:rsidR="00877658">
        <w:t>Delo z nitmi je vgrajeno v večino API-jev (tako operacijskega sistema kot knjižnih tretjih razvijalcev), zato je uporaba relativno preprosta.</w:t>
      </w:r>
    </w:p>
    <w:p w14:paraId="34AA0AD7" w14:textId="79B291F0" w:rsidR="00A328BE" w:rsidRDefault="00A328BE" w:rsidP="00391B75">
      <w:r>
        <w:lastRenderedPageBreak/>
        <w:t xml:space="preserve">Pri naši aplikaciji je večina klicev v lokalnem omrežju in se </w:t>
      </w:r>
      <w:r w:rsidR="0077290F">
        <w:t>izvedejo</w:t>
      </w:r>
      <w:r>
        <w:t xml:space="preserve"> relativno hitro. Vendar v primeru, ko mikroračunalnik ni dosegljiv mora vsak klic čakati na timeout. To lahko traja tudi nekaj sekund, zato je uporaba asinhronih klicev spletne </w:t>
      </w:r>
      <w:r w:rsidR="00963094">
        <w:t xml:space="preserve">storitve za dobro uporabniško izkušnjo </w:t>
      </w:r>
      <w:r>
        <w:t xml:space="preserve">nujna. </w:t>
      </w:r>
    </w:p>
    <w:p w14:paraId="5295A79C" w14:textId="1CBAD287" w:rsidR="0077290F" w:rsidRDefault="001B7BF1" w:rsidP="0077290F">
      <w:pPr>
        <w:pStyle w:val="Heading3"/>
      </w:pPr>
      <w:bookmarkStart w:id="70" w:name="_Toc458964054"/>
      <w:r>
        <w:t>Nastavitve aplikacije in s</w:t>
      </w:r>
      <w:r w:rsidR="0077290F">
        <w:t xml:space="preserve">hramba </w:t>
      </w:r>
      <w:r w:rsidR="0077290F" w:rsidRPr="0077290F">
        <w:t>NSUserDefaults</w:t>
      </w:r>
      <w:bookmarkEnd w:id="70"/>
    </w:p>
    <w:p w14:paraId="6DEBD0FB" w14:textId="77777777" w:rsidR="001B7BF1" w:rsidRDefault="001B7BF1" w:rsidP="001B7BF1">
      <w:pPr>
        <w:keepNext/>
        <w:jc w:val="center"/>
      </w:pPr>
      <w:r>
        <w:rPr>
          <w:noProof/>
          <w:lang w:val="en-US"/>
        </w:rPr>
        <w:drawing>
          <wp:inline distT="0" distB="0" distL="0" distR="0" wp14:anchorId="497BD061" wp14:editId="4F51D351">
            <wp:extent cx="2099665" cy="3732182"/>
            <wp:effectExtent l="0" t="0" r="8890" b="1905"/>
            <wp:docPr id="10" name="Picture 10" descr="../IMG_7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7008.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32788" cy="3791058"/>
                    </a:xfrm>
                    <a:prstGeom prst="rect">
                      <a:avLst/>
                    </a:prstGeom>
                    <a:noFill/>
                    <a:ln>
                      <a:noFill/>
                    </a:ln>
                  </pic:spPr>
                </pic:pic>
              </a:graphicData>
            </a:graphic>
          </wp:inline>
        </w:drawing>
      </w:r>
    </w:p>
    <w:p w14:paraId="66557BE8" w14:textId="1B809D2F" w:rsidR="001B7BF1" w:rsidRDefault="001B7BF1" w:rsidP="001B7BF1">
      <w:pPr>
        <w:pStyle w:val="Caption"/>
      </w:pPr>
      <w:bookmarkStart w:id="71" w:name="_Toc458964020"/>
      <w:r>
        <w:t xml:space="preserve">Slika </w:t>
      </w:r>
      <w:r>
        <w:fldChar w:fldCharType="begin"/>
      </w:r>
      <w:r>
        <w:instrText xml:space="preserve"> SEQ Slika \* ARABIC </w:instrText>
      </w:r>
      <w:r>
        <w:fldChar w:fldCharType="separate"/>
      </w:r>
      <w:r w:rsidR="00A71E88">
        <w:rPr>
          <w:noProof/>
        </w:rPr>
        <w:t>14</w:t>
      </w:r>
      <w:r>
        <w:fldChar w:fldCharType="end"/>
      </w:r>
      <w:r>
        <w:t>: Zaslonska slika nastavitev aplikacije</w:t>
      </w:r>
      <w:bookmarkEnd w:id="71"/>
    </w:p>
    <w:p w14:paraId="22359173" w14:textId="77777777" w:rsidR="001B7BF1" w:rsidRDefault="001B7BF1" w:rsidP="00DD54F6"/>
    <w:p w14:paraId="29AF4785" w14:textId="53432FBF" w:rsidR="00CA2CCF" w:rsidRDefault="001B7BF1" w:rsidP="00DD54F6">
      <w:r>
        <w:t>Aplikacija ima tudi možnost nastavljanja nekaterih nastavitev (</w:t>
      </w:r>
      <w:r w:rsidR="00391B75">
        <w:t>S</w:t>
      </w:r>
      <w:r>
        <w:t xml:space="preserve">lika </w:t>
      </w:r>
      <w:r w:rsidR="00391B75">
        <w:t>14</w:t>
      </w:r>
      <w:r>
        <w:t xml:space="preserve">). </w:t>
      </w:r>
      <w:r w:rsidR="00963094">
        <w:t>Te nastavitve je potrebno na nek način hraniti na napravi</w:t>
      </w:r>
      <w:r w:rsidR="00A803F2">
        <w:t xml:space="preserve"> tako</w:t>
      </w:r>
      <w:r w:rsidR="00963094">
        <w:t xml:space="preserve">, da tudi ob izhodu iz aplikacije uporabnik </w:t>
      </w:r>
      <w:r w:rsidR="00A803F2">
        <w:t>nastavitev</w:t>
      </w:r>
      <w:r w:rsidR="00A803F2">
        <w:t xml:space="preserve"> </w:t>
      </w:r>
      <w:r w:rsidR="00963094">
        <w:t xml:space="preserve">ne izgubi. V ta namen smo uporabili razred </w:t>
      </w:r>
      <w:r w:rsidR="00963094" w:rsidRPr="00963094">
        <w:t>NSUserDefaults</w:t>
      </w:r>
      <w:r w:rsidR="00963094">
        <w:t xml:space="preserve">. </w:t>
      </w:r>
      <w:r w:rsidR="00A803F2">
        <w:t>Ta o</w:t>
      </w:r>
      <w:r w:rsidR="00CA2CCF">
        <w:t>mogoča hrambo parov ključev in vrednosti za nekatere osnovne podatkovne tipe</w:t>
      </w:r>
      <w:r w:rsidR="001F3497">
        <w:t xml:space="preserve"> </w:t>
      </w:r>
      <w:r w:rsidR="00411B19">
        <w:fldChar w:fldCharType="begin" w:fldLock="1"/>
      </w:r>
      <w:r w:rsidR="00CA2933">
        <w:instrText>ADDIN CSL_CITATION { "citationItems" : [ { "id" : "ITEM-1", "itemData" : { "URL" : "https://developer.apple.com/library/mac/documentation/Cocoa/Reference/Foundation/Classes/NSUserDefaults_Class/", "id" : "ITEM-1", "issued" : { "date-parts" : [ [ "0" ] ] }, "title" : "NSUserDefaults Class Reference", "type" : "webpage" }, "uris" : [ "http://www.mendeley.com/documents/?uuid=5d1923b0-96ee-395f-9e95-c5687be33723" ] } ], "mendeley" : { "formattedCitation" : "[28]", "plainTextFormattedCitation" : "[28]", "previouslyFormattedCitation" : "[28]" }, "properties" : { "noteIndex" : 0 }, "schema" : "https://github.com/citation-style-language/schema/raw/master/csl-citation.json" }</w:instrText>
      </w:r>
      <w:r w:rsidR="00411B19">
        <w:fldChar w:fldCharType="separate"/>
      </w:r>
      <w:r w:rsidR="00CA2933" w:rsidRPr="00CA2933">
        <w:rPr>
          <w:noProof/>
        </w:rPr>
        <w:t>[28]</w:t>
      </w:r>
      <w:r w:rsidR="00411B19">
        <w:fldChar w:fldCharType="end"/>
      </w:r>
      <w:r w:rsidR="00CA2CCF">
        <w:t>. Primer shranjevanja in branja vrednosti iz nastavitev aplikacije:</w:t>
      </w:r>
    </w:p>
    <w:p w14:paraId="6F2189B2" w14:textId="0C7CE39B" w:rsidR="00CA2CCF" w:rsidRPr="00CA2CCF" w:rsidRDefault="00CA2CCF" w:rsidP="00081C79">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0000FF"/>
          <w:sz w:val="18"/>
          <w:lang w:val="en-US"/>
        </w:rPr>
        <w:t>let</w:t>
      </w:r>
      <w:r w:rsidRPr="00CA2CCF">
        <w:rPr>
          <w:rFonts w:ascii="Menlo" w:hAnsi="Menlo" w:cs="Menlo"/>
          <w:color w:val="000000"/>
          <w:sz w:val="18"/>
          <w:lang w:val="en-US"/>
        </w:rPr>
        <w:t xml:space="preserve"> defaults = </w:t>
      </w:r>
      <w:proofErr w:type="spellStart"/>
      <w:r w:rsidRPr="00CA2CCF">
        <w:rPr>
          <w:rFonts w:ascii="Menlo" w:hAnsi="Menlo" w:cs="Menlo"/>
          <w:color w:val="2B839F"/>
          <w:sz w:val="18"/>
          <w:lang w:val="en-US"/>
        </w:rPr>
        <w:t>NSUserDefaults</w:t>
      </w:r>
      <w:proofErr w:type="spellEnd"/>
      <w:r w:rsidRPr="00CA2CCF">
        <w:rPr>
          <w:rFonts w:ascii="Menlo" w:hAnsi="Menlo" w:cs="Menlo"/>
          <w:color w:val="000000"/>
          <w:sz w:val="18"/>
          <w:lang w:val="en-US"/>
        </w:rPr>
        <w:t>(</w:t>
      </w:r>
      <w:proofErr w:type="spellStart"/>
      <w:r w:rsidRPr="00CA2CCF">
        <w:rPr>
          <w:rFonts w:ascii="Menlo" w:hAnsi="Menlo" w:cs="Menlo"/>
          <w:color w:val="000000"/>
          <w:sz w:val="18"/>
          <w:lang w:val="en-US"/>
        </w:rPr>
        <w:t>suiteName</w:t>
      </w:r>
      <w:proofErr w:type="spellEnd"/>
      <w:r w:rsidRPr="00CA2CCF">
        <w:rPr>
          <w:rFonts w:ascii="Menlo" w:hAnsi="Menlo" w:cs="Menlo"/>
          <w:color w:val="000000"/>
          <w:sz w:val="18"/>
          <w:lang w:val="en-US"/>
        </w:rPr>
        <w:t>:</w:t>
      </w:r>
      <w:r w:rsidRPr="00CA2CCF">
        <w:rPr>
          <w:rFonts w:ascii="Menlo" w:hAnsi="Menlo" w:cs="Menlo"/>
          <w:color w:val="A31515"/>
          <w:sz w:val="18"/>
          <w:lang w:val="en-US"/>
        </w:rPr>
        <w:t>"group.lights.vidrih.net"</w:t>
      </w:r>
      <w:r w:rsidRPr="00CA2CCF">
        <w:rPr>
          <w:rFonts w:ascii="Menlo" w:hAnsi="Menlo" w:cs="Menlo"/>
          <w:color w:val="000000"/>
          <w:sz w:val="18"/>
          <w:lang w:val="en-US"/>
        </w:rPr>
        <w:t>)!</w:t>
      </w:r>
    </w:p>
    <w:p w14:paraId="6E631607" w14:textId="6A510FC3" w:rsidR="00CA2CCF" w:rsidRPr="00CA2CCF" w:rsidRDefault="00CA2CCF" w:rsidP="00081C79">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proofErr w:type="spellStart"/>
      <w:proofErr w:type="gramStart"/>
      <w:r w:rsidRPr="00CA2CCF">
        <w:rPr>
          <w:rFonts w:ascii="Menlo" w:hAnsi="Menlo" w:cs="Menlo"/>
          <w:color w:val="2B839F"/>
          <w:sz w:val="18"/>
          <w:lang w:val="en-US"/>
        </w:rPr>
        <w:t>defaults</w:t>
      </w:r>
      <w:r w:rsidRPr="00CA2CCF">
        <w:rPr>
          <w:rFonts w:ascii="Menlo" w:hAnsi="Menlo" w:cs="Menlo"/>
          <w:color w:val="000000"/>
          <w:sz w:val="18"/>
          <w:lang w:val="en-US"/>
        </w:rPr>
        <w:t>.</w:t>
      </w:r>
      <w:r w:rsidRPr="00CA2CCF">
        <w:rPr>
          <w:rFonts w:ascii="Menlo" w:hAnsi="Menlo" w:cs="Menlo"/>
          <w:color w:val="2B839F"/>
          <w:sz w:val="18"/>
          <w:lang w:val="en-US"/>
        </w:rPr>
        <w:t>setObject</w:t>
      </w:r>
      <w:proofErr w:type="spellEnd"/>
      <w:proofErr w:type="gramEnd"/>
      <w:r w:rsidRPr="00CA2CCF">
        <w:rPr>
          <w:rFonts w:ascii="Menlo" w:hAnsi="Menlo" w:cs="Menlo"/>
          <w:color w:val="000000"/>
          <w:sz w:val="18"/>
          <w:lang w:val="en-US"/>
        </w:rPr>
        <w:t>(</w:t>
      </w:r>
      <w:r w:rsidRPr="00CA2CCF">
        <w:rPr>
          <w:rFonts w:ascii="Menlo" w:hAnsi="Menlo" w:cs="Menlo"/>
          <w:color w:val="A31515"/>
          <w:sz w:val="18"/>
          <w:lang w:val="en-US"/>
        </w:rPr>
        <w:t>"</w:t>
      </w:r>
      <w:r w:rsidRPr="00CA2CCF">
        <w:rPr>
          <w:rFonts w:ascii="Menlo" w:hAnsi="Menlo" w:cs="Menlo"/>
          <w:color w:val="000000"/>
          <w:sz w:val="18"/>
          <w:lang w:val="en-US"/>
        </w:rPr>
        <w:t>\</w:t>
      </w:r>
      <w:r w:rsidRPr="00CA2CCF">
        <w:rPr>
          <w:rFonts w:ascii="Menlo" w:hAnsi="Menlo" w:cs="Menlo"/>
          <w:color w:val="A31515"/>
          <w:sz w:val="18"/>
          <w:lang w:val="en-US"/>
        </w:rPr>
        <w:t>(</w:t>
      </w:r>
      <w:r w:rsidRPr="00CA2CCF">
        <w:rPr>
          <w:rFonts w:ascii="Menlo" w:hAnsi="Menlo" w:cs="Menlo"/>
          <w:color w:val="000000"/>
          <w:sz w:val="18"/>
          <w:lang w:val="en-US"/>
        </w:rPr>
        <w:t>value</w:t>
      </w:r>
      <w:r w:rsidRPr="00CA2CCF">
        <w:rPr>
          <w:rFonts w:ascii="Menlo" w:hAnsi="Menlo" w:cs="Menlo"/>
          <w:color w:val="A31515"/>
          <w:sz w:val="18"/>
          <w:lang w:val="en-US"/>
        </w:rPr>
        <w:t>)"</w:t>
      </w:r>
      <w:r w:rsidRPr="00CA2CCF">
        <w:rPr>
          <w:rFonts w:ascii="Menlo" w:hAnsi="Menlo" w:cs="Menlo"/>
          <w:color w:val="000000"/>
          <w:sz w:val="18"/>
          <w:lang w:val="en-US"/>
        </w:rPr>
        <w:t xml:space="preserve">, </w:t>
      </w:r>
      <w:proofErr w:type="spellStart"/>
      <w:r w:rsidRPr="00CA2CCF">
        <w:rPr>
          <w:rFonts w:ascii="Menlo" w:hAnsi="Menlo" w:cs="Menlo"/>
          <w:color w:val="000000"/>
          <w:sz w:val="18"/>
          <w:lang w:val="en-US"/>
        </w:rPr>
        <w:t>forKey</w:t>
      </w:r>
      <w:proofErr w:type="spellEnd"/>
      <w:r w:rsidRPr="00CA2CCF">
        <w:rPr>
          <w:rFonts w:ascii="Menlo" w:hAnsi="Menlo" w:cs="Menlo"/>
          <w:color w:val="000000"/>
          <w:sz w:val="18"/>
          <w:lang w:val="en-US"/>
        </w:rPr>
        <w:t xml:space="preserve">: </w:t>
      </w:r>
      <w:r w:rsidRPr="00CA2CCF">
        <w:rPr>
          <w:rFonts w:ascii="Menlo" w:hAnsi="Menlo" w:cs="Menlo"/>
          <w:color w:val="A31515"/>
          <w:sz w:val="18"/>
          <w:lang w:val="en-US"/>
        </w:rPr>
        <w:t>"labelGpio1"</w:t>
      </w:r>
      <w:r w:rsidRPr="00CA2CCF">
        <w:rPr>
          <w:rFonts w:ascii="Menlo" w:hAnsi="Menlo" w:cs="Menlo"/>
          <w:color w:val="000000"/>
          <w:sz w:val="18"/>
          <w:lang w:val="en-US"/>
        </w:rPr>
        <w:t>)</w:t>
      </w:r>
    </w:p>
    <w:p w14:paraId="431A7AB3" w14:textId="294B2CC1" w:rsidR="00CA2CCF" w:rsidRPr="00CA2CCF" w:rsidRDefault="00CA2CCF" w:rsidP="00081C79">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0000FF"/>
          <w:sz w:val="18"/>
          <w:lang w:val="en-US"/>
        </w:rPr>
        <w:t>if</w:t>
      </w:r>
      <w:r w:rsidRPr="00CA2CCF">
        <w:rPr>
          <w:rFonts w:ascii="Menlo" w:hAnsi="Menlo" w:cs="Menlo"/>
          <w:color w:val="000000"/>
          <w:sz w:val="18"/>
          <w:lang w:val="en-US"/>
        </w:rPr>
        <w:t xml:space="preserve"> </w:t>
      </w:r>
      <w:r w:rsidRPr="00CA2CCF">
        <w:rPr>
          <w:rFonts w:ascii="Menlo" w:hAnsi="Menlo" w:cs="Menlo"/>
          <w:color w:val="0000FF"/>
          <w:sz w:val="18"/>
          <w:lang w:val="en-US"/>
        </w:rPr>
        <w:t>let</w:t>
      </w:r>
      <w:r w:rsidRPr="00CA2CCF">
        <w:rPr>
          <w:rFonts w:ascii="Menlo" w:hAnsi="Menlo" w:cs="Menlo"/>
          <w:color w:val="000000"/>
          <w:sz w:val="18"/>
          <w:lang w:val="en-US"/>
        </w:rPr>
        <w:t xml:space="preserve"> value = </w:t>
      </w:r>
      <w:proofErr w:type="spellStart"/>
      <w:proofErr w:type="gramStart"/>
      <w:r w:rsidRPr="00CA2CCF">
        <w:rPr>
          <w:rFonts w:ascii="Menlo" w:hAnsi="Menlo" w:cs="Menlo"/>
          <w:color w:val="2B839F"/>
          <w:sz w:val="18"/>
          <w:lang w:val="en-US"/>
        </w:rPr>
        <w:t>defaults</w:t>
      </w:r>
      <w:r w:rsidRPr="00CA2CCF">
        <w:rPr>
          <w:rFonts w:ascii="Menlo" w:hAnsi="Menlo" w:cs="Menlo"/>
          <w:color w:val="000000"/>
          <w:sz w:val="18"/>
          <w:lang w:val="en-US"/>
        </w:rPr>
        <w:t>.</w:t>
      </w:r>
      <w:r w:rsidRPr="00CA2CCF">
        <w:rPr>
          <w:rFonts w:ascii="Menlo" w:hAnsi="Menlo" w:cs="Menlo"/>
          <w:color w:val="2B839F"/>
          <w:sz w:val="18"/>
          <w:lang w:val="en-US"/>
        </w:rPr>
        <w:t>stringForKey</w:t>
      </w:r>
      <w:proofErr w:type="spellEnd"/>
      <w:proofErr w:type="gramEnd"/>
      <w:r w:rsidRPr="00CA2CCF">
        <w:rPr>
          <w:rFonts w:ascii="Menlo" w:hAnsi="Menlo" w:cs="Menlo"/>
          <w:color w:val="000000"/>
          <w:sz w:val="18"/>
          <w:lang w:val="en-US"/>
        </w:rPr>
        <w:t>(</w:t>
      </w:r>
      <w:r w:rsidRPr="00CA2CCF">
        <w:rPr>
          <w:rFonts w:ascii="Menlo" w:hAnsi="Menlo" w:cs="Menlo"/>
          <w:color w:val="A31515"/>
          <w:sz w:val="18"/>
          <w:lang w:val="en-US"/>
        </w:rPr>
        <w:t>"labelGpio1"</w:t>
      </w:r>
      <w:r w:rsidRPr="00CA2CCF">
        <w:rPr>
          <w:rFonts w:ascii="Menlo" w:hAnsi="Menlo" w:cs="Menlo"/>
          <w:color w:val="000000"/>
          <w:sz w:val="18"/>
          <w:lang w:val="en-US"/>
        </w:rPr>
        <w:t>) {</w:t>
      </w:r>
    </w:p>
    <w:p w14:paraId="69E1EBC2" w14:textId="42EBC5C0" w:rsidR="00CA2CCF" w:rsidRPr="00CA2CCF" w:rsidRDefault="00CA2CCF" w:rsidP="00081C79">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2B839F"/>
          <w:sz w:val="18"/>
          <w:lang w:val="en-US"/>
        </w:rPr>
        <w:t xml:space="preserve">    label1</w:t>
      </w:r>
      <w:r w:rsidRPr="00CA2CCF">
        <w:rPr>
          <w:rFonts w:ascii="Menlo" w:hAnsi="Menlo" w:cs="Menlo"/>
          <w:color w:val="000000"/>
          <w:sz w:val="18"/>
          <w:lang w:val="en-US"/>
        </w:rPr>
        <w:t>.</w:t>
      </w:r>
      <w:r w:rsidRPr="00CA2CCF">
        <w:rPr>
          <w:rFonts w:ascii="Menlo" w:hAnsi="Menlo" w:cs="Menlo"/>
          <w:color w:val="2B839F"/>
          <w:sz w:val="18"/>
          <w:lang w:val="en-US"/>
        </w:rPr>
        <w:t>text</w:t>
      </w:r>
      <w:r w:rsidRPr="00CA2CCF">
        <w:rPr>
          <w:rFonts w:ascii="Menlo" w:hAnsi="Menlo" w:cs="Menlo"/>
          <w:color w:val="000000"/>
          <w:sz w:val="18"/>
          <w:lang w:val="en-US"/>
        </w:rPr>
        <w:t xml:space="preserve"> = value</w:t>
      </w:r>
    </w:p>
    <w:p w14:paraId="0B9C8B5E" w14:textId="7BFA7582" w:rsidR="00F03695" w:rsidRPr="00FC7BFD" w:rsidRDefault="00CA2CCF" w:rsidP="00FC7BFD">
      <w:pPr>
        <w:shd w:val="clear" w:color="auto" w:fill="F2F2F2" w:themeFill="background1" w:themeFillShade="F2"/>
        <w:rPr>
          <w:sz w:val="18"/>
        </w:rPr>
      </w:pPr>
      <w:r w:rsidRPr="00CA2CCF">
        <w:rPr>
          <w:rFonts w:ascii="Menlo" w:hAnsi="Menlo" w:cs="Menlo"/>
          <w:color w:val="000000"/>
          <w:sz w:val="18"/>
          <w:lang w:val="en-US"/>
        </w:rPr>
        <w:t>}</w:t>
      </w:r>
    </w:p>
    <w:p w14:paraId="18AA53C3" w14:textId="0BF027E8" w:rsidR="00471339" w:rsidRDefault="00CD5572" w:rsidP="00CD5572">
      <w:pPr>
        <w:pStyle w:val="Heading3"/>
      </w:pPr>
      <w:bookmarkStart w:id="72" w:name="_Toc458964055"/>
      <w:r>
        <w:t>CoreLocation</w:t>
      </w:r>
      <w:bookmarkEnd w:id="72"/>
    </w:p>
    <w:p w14:paraId="09C6EC38" w14:textId="2213D11A" w:rsidR="00CD5572" w:rsidRDefault="00CD5572" w:rsidP="00CD5572">
      <w:r>
        <w:t xml:space="preserve">Tehnologija iBeacon spada v operacijskem sistemu iOS v kategorijo lokacijskih storitev. Za potrebe aplikacije smo jo uporabili za avtomatsko upravljanje z lučmi, glede na </w:t>
      </w:r>
      <w:r>
        <w:lastRenderedPageBreak/>
        <w:t>uporabnikovo loka</w:t>
      </w:r>
      <w:r w:rsidR="000250A8">
        <w:t>cijo. Ob prvem zagonu</w:t>
      </w:r>
      <w:r>
        <w:t xml:space="preserve"> mora uporabnik dovoli</w:t>
      </w:r>
      <w:r w:rsidR="000250A8">
        <w:t>ti</w:t>
      </w:r>
      <w:r>
        <w:t xml:space="preserve"> aplikaciji uporabo lokacijskih storitev</w:t>
      </w:r>
      <w:r w:rsidR="00BC7203">
        <w:t xml:space="preserve"> in obvestil</w:t>
      </w:r>
      <w:r w:rsidR="0092150C">
        <w:t>. Zaradi varovanja osebnih podatkov je to obvestilo avtomatsko prikazano s strani operacijskega sistema.</w:t>
      </w:r>
    </w:p>
    <w:p w14:paraId="538B9045" w14:textId="77777777" w:rsidR="00A803F2" w:rsidRDefault="00A803F2" w:rsidP="00CD5572"/>
    <w:p w14:paraId="77354271" w14:textId="0E866DA4" w:rsidR="00BC7203" w:rsidRDefault="00CD5572" w:rsidP="00CD5572">
      <w:r>
        <w:t xml:space="preserve"> V sobo smo namestili prej opisan iBeacon oddajnik. Uporabnik mora pred uporabo v nastavitve aplikacije vnesti unikaten identifikator UUID</w:t>
      </w:r>
      <w:r w:rsidR="00D80A59">
        <w:t xml:space="preserve"> svojega beacona</w:t>
      </w:r>
      <w:r>
        <w:t xml:space="preserve"> </w:t>
      </w:r>
      <w:r w:rsidR="00D80A59">
        <w:t>ter</w:t>
      </w:r>
      <w:r>
        <w:t xml:space="preserve"> izbrati željene luči. </w:t>
      </w:r>
      <w:r w:rsidR="00B127C4">
        <w:t>Naslednji izsek kode prikazuje uporabo iBeacon tehnologije v aplikaciji.</w:t>
      </w:r>
      <w:r>
        <w:t xml:space="preserve"> </w:t>
      </w:r>
      <w:r w:rsidR="005507E6">
        <w:t xml:space="preserve">Razred, ki implementira to funkcionalnosti mora z uporabo vzorca delegiranje </w:t>
      </w:r>
      <w:r w:rsidR="002C6A33">
        <w:t xml:space="preserve">ustrezati protokolu </w:t>
      </w:r>
      <w:proofErr w:type="spellStart"/>
      <w:r w:rsidR="002C6A33" w:rsidRPr="002C6A33">
        <w:rPr>
          <w:rFonts w:ascii="Menlo" w:hAnsi="Menlo" w:cs="Menlo"/>
          <w:color w:val="2B839F"/>
          <w:sz w:val="18"/>
          <w:lang w:val="en-US"/>
        </w:rPr>
        <w:t>CLLocationManagerDelegate</w:t>
      </w:r>
      <w:proofErr w:type="spellEnd"/>
      <w:r w:rsidR="002E6522">
        <w:t>.</w:t>
      </w:r>
    </w:p>
    <w:p w14:paraId="6EE7B93A" w14:textId="7C20E1B5" w:rsidR="002E6522" w:rsidRPr="002E6522" w:rsidRDefault="002E6522" w:rsidP="008118EB">
      <w:pPr>
        <w:shd w:val="clear" w:color="auto" w:fill="F2F2F2" w:themeFill="background1" w:themeFillShade="F2"/>
        <w:spacing w:line="276" w:lineRule="auto"/>
        <w:jc w:val="left"/>
        <w:rPr>
          <w:sz w:val="18"/>
          <w:szCs w:val="18"/>
        </w:rPr>
      </w:pPr>
      <w:r w:rsidRPr="002E6522">
        <w:rPr>
          <w:rFonts w:ascii="Menlo" w:hAnsi="Menlo" w:cs="Menlo"/>
          <w:color w:val="0000FF"/>
          <w:sz w:val="18"/>
          <w:szCs w:val="18"/>
          <w:lang w:val="en-US"/>
        </w:rPr>
        <w:t>override</w:t>
      </w:r>
      <w:r w:rsidRPr="002E6522">
        <w:rPr>
          <w:rFonts w:ascii="Menlo" w:hAnsi="Menlo" w:cs="Menlo"/>
          <w:color w:val="000000"/>
          <w:sz w:val="18"/>
          <w:szCs w:val="18"/>
          <w:lang w:val="en-US"/>
        </w:rPr>
        <w:t xml:space="preserve"> </w:t>
      </w:r>
      <w:proofErr w:type="spellStart"/>
      <w:r w:rsidRPr="002E6522">
        <w:rPr>
          <w:rFonts w:ascii="Menlo" w:hAnsi="Menlo" w:cs="Menlo"/>
          <w:color w:val="0000FF"/>
          <w:sz w:val="18"/>
          <w:szCs w:val="18"/>
          <w:lang w:val="en-US"/>
        </w:rPr>
        <w:t>func</w:t>
      </w:r>
      <w:proofErr w:type="spellEnd"/>
      <w:r w:rsidRPr="002E6522">
        <w:rPr>
          <w:rFonts w:ascii="Menlo" w:hAnsi="Menlo" w:cs="Menlo"/>
          <w:color w:val="000000"/>
          <w:sz w:val="18"/>
          <w:szCs w:val="18"/>
          <w:lang w:val="en-US"/>
        </w:rPr>
        <w:t xml:space="preserve"> </w:t>
      </w:r>
      <w:proofErr w:type="spellStart"/>
      <w:proofErr w:type="gramStart"/>
      <w:r w:rsidRPr="002E6522">
        <w:rPr>
          <w:rFonts w:ascii="Menlo" w:hAnsi="Menlo" w:cs="Menlo"/>
          <w:color w:val="000000"/>
          <w:sz w:val="18"/>
          <w:szCs w:val="18"/>
          <w:lang w:val="en-US"/>
        </w:rPr>
        <w:t>viewDidLoad</w:t>
      </w:r>
      <w:proofErr w:type="spellEnd"/>
      <w:r w:rsidRPr="002E6522">
        <w:rPr>
          <w:rFonts w:ascii="Menlo" w:hAnsi="Menlo" w:cs="Menlo"/>
          <w:color w:val="000000"/>
          <w:sz w:val="18"/>
          <w:szCs w:val="18"/>
          <w:lang w:val="en-US"/>
        </w:rPr>
        <w:t>(</w:t>
      </w:r>
      <w:proofErr w:type="gramEnd"/>
      <w:r w:rsidRPr="002E6522">
        <w:rPr>
          <w:rFonts w:ascii="Menlo" w:hAnsi="Menlo" w:cs="Menlo"/>
          <w:color w:val="000000"/>
          <w:sz w:val="18"/>
          <w:szCs w:val="18"/>
          <w:lang w:val="en-US"/>
        </w:rPr>
        <w:t>) {</w:t>
      </w:r>
    </w:p>
    <w:p w14:paraId="0F316CFA" w14:textId="53CA98BF" w:rsidR="005507E6" w:rsidRPr="002E6522" w:rsidRDefault="00FC7BFD" w:rsidP="00FC7BFD">
      <w:pPr>
        <w:widowControl w:val="0"/>
        <w:shd w:val="clear" w:color="auto" w:fill="F2F2F2" w:themeFill="background1" w:themeFillShade="F2"/>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5507E6" w:rsidRPr="002E6522">
        <w:rPr>
          <w:rFonts w:ascii="Menlo" w:hAnsi="Menlo" w:cs="Menlo"/>
          <w:color w:val="0000FF"/>
          <w:sz w:val="18"/>
          <w:szCs w:val="18"/>
          <w:lang w:val="en-US"/>
        </w:rPr>
        <w:t>let</w:t>
      </w:r>
      <w:r w:rsidR="005507E6" w:rsidRPr="002E6522">
        <w:rPr>
          <w:rFonts w:ascii="Menlo" w:hAnsi="Menlo" w:cs="Menlo"/>
          <w:color w:val="000000"/>
          <w:sz w:val="18"/>
          <w:szCs w:val="18"/>
          <w:lang w:val="en-US"/>
        </w:rPr>
        <w:t xml:space="preserve"> </w:t>
      </w:r>
      <w:proofErr w:type="spellStart"/>
      <w:r w:rsidR="005507E6" w:rsidRPr="002E6522">
        <w:rPr>
          <w:rFonts w:ascii="Menlo" w:hAnsi="Menlo" w:cs="Menlo"/>
          <w:color w:val="000000"/>
          <w:sz w:val="18"/>
          <w:szCs w:val="18"/>
          <w:lang w:val="en-US"/>
        </w:rPr>
        <w:t>locationManager</w:t>
      </w:r>
      <w:proofErr w:type="spellEnd"/>
      <w:r w:rsidR="005507E6" w:rsidRPr="002E6522">
        <w:rPr>
          <w:rFonts w:ascii="Menlo" w:hAnsi="Menlo" w:cs="Menlo"/>
          <w:color w:val="000000"/>
          <w:sz w:val="18"/>
          <w:szCs w:val="18"/>
          <w:lang w:val="en-US"/>
        </w:rPr>
        <w:t xml:space="preserve"> = </w:t>
      </w:r>
      <w:proofErr w:type="spellStart"/>
      <w:proofErr w:type="gramStart"/>
      <w:r w:rsidR="005507E6" w:rsidRPr="002E6522">
        <w:rPr>
          <w:rFonts w:ascii="Menlo" w:hAnsi="Menlo" w:cs="Menlo"/>
          <w:color w:val="2B839F"/>
          <w:sz w:val="18"/>
          <w:szCs w:val="18"/>
          <w:lang w:val="en-US"/>
        </w:rPr>
        <w:t>CLLocationManager</w:t>
      </w:r>
      <w:proofErr w:type="spellEnd"/>
      <w:r w:rsidR="005507E6" w:rsidRPr="002E6522">
        <w:rPr>
          <w:rFonts w:ascii="Menlo" w:hAnsi="Menlo" w:cs="Menlo"/>
          <w:color w:val="000000"/>
          <w:sz w:val="18"/>
          <w:szCs w:val="18"/>
          <w:lang w:val="en-US"/>
        </w:rPr>
        <w:t>(</w:t>
      </w:r>
      <w:proofErr w:type="gramEnd"/>
      <w:r w:rsidR="005507E6" w:rsidRPr="002E6522">
        <w:rPr>
          <w:rFonts w:ascii="Menlo" w:hAnsi="Menlo" w:cs="Menlo"/>
          <w:color w:val="000000"/>
          <w:sz w:val="18"/>
          <w:szCs w:val="18"/>
          <w:lang w:val="en-US"/>
        </w:rPr>
        <w:t>)</w:t>
      </w:r>
    </w:p>
    <w:p w14:paraId="757DF67A" w14:textId="1E52BBF1" w:rsidR="005507E6" w:rsidRPr="002E6522" w:rsidRDefault="00FC7BFD" w:rsidP="00FC7BFD">
      <w:pPr>
        <w:widowControl w:val="0"/>
        <w:shd w:val="clear" w:color="auto" w:fill="F2F2F2" w:themeFill="background1" w:themeFillShade="F2"/>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2B839F"/>
          <w:sz w:val="18"/>
          <w:szCs w:val="18"/>
          <w:lang w:val="en-US"/>
        </w:rPr>
        <w:tab/>
      </w:r>
      <w:proofErr w:type="spellStart"/>
      <w:r w:rsidR="005507E6" w:rsidRPr="002E6522">
        <w:rPr>
          <w:rFonts w:ascii="Menlo" w:hAnsi="Menlo" w:cs="Menlo"/>
          <w:color w:val="2B839F"/>
          <w:sz w:val="18"/>
          <w:szCs w:val="18"/>
          <w:lang w:val="en-US"/>
        </w:rPr>
        <w:t>locationManager</w:t>
      </w:r>
      <w:r w:rsidR="005507E6" w:rsidRPr="002E6522">
        <w:rPr>
          <w:rFonts w:ascii="Menlo" w:hAnsi="Menlo" w:cs="Menlo"/>
          <w:color w:val="000000"/>
          <w:sz w:val="18"/>
          <w:szCs w:val="18"/>
          <w:lang w:val="en-US"/>
        </w:rPr>
        <w:t>.</w:t>
      </w:r>
      <w:r w:rsidR="005507E6" w:rsidRPr="002E6522">
        <w:rPr>
          <w:rFonts w:ascii="Menlo" w:hAnsi="Menlo" w:cs="Menlo"/>
          <w:color w:val="2B839F"/>
          <w:sz w:val="18"/>
          <w:szCs w:val="18"/>
          <w:lang w:val="en-US"/>
        </w:rPr>
        <w:t>delegate</w:t>
      </w:r>
      <w:proofErr w:type="spellEnd"/>
      <w:r w:rsidR="005507E6" w:rsidRPr="002E6522">
        <w:rPr>
          <w:rFonts w:ascii="Menlo" w:hAnsi="Menlo" w:cs="Menlo"/>
          <w:color w:val="000000"/>
          <w:sz w:val="18"/>
          <w:szCs w:val="18"/>
          <w:lang w:val="en-US"/>
        </w:rPr>
        <w:t xml:space="preserve"> = </w:t>
      </w:r>
      <w:r w:rsidR="005507E6" w:rsidRPr="002E6522">
        <w:rPr>
          <w:rFonts w:ascii="Menlo" w:hAnsi="Menlo" w:cs="Menlo"/>
          <w:color w:val="0000FF"/>
          <w:sz w:val="18"/>
          <w:szCs w:val="18"/>
          <w:lang w:val="en-US"/>
        </w:rPr>
        <w:t>self</w:t>
      </w:r>
      <w:r w:rsidR="005507E6" w:rsidRPr="002E6522">
        <w:rPr>
          <w:rFonts w:ascii="Menlo" w:hAnsi="Menlo" w:cs="Menlo"/>
          <w:color w:val="000000"/>
          <w:sz w:val="18"/>
          <w:szCs w:val="18"/>
          <w:lang w:val="en-US"/>
        </w:rPr>
        <w:t>;</w:t>
      </w:r>
    </w:p>
    <w:p w14:paraId="6FC7594E" w14:textId="6700DD3F" w:rsidR="00B127C4" w:rsidRPr="002E6522" w:rsidRDefault="00FC7BFD" w:rsidP="00FC7BFD">
      <w:pPr>
        <w:widowControl w:val="0"/>
        <w:shd w:val="clear" w:color="auto" w:fill="F2F2F2" w:themeFill="background1" w:themeFillShade="F2"/>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proofErr w:type="spellStart"/>
      <w:r w:rsidR="00B127C4" w:rsidRPr="002E6522">
        <w:rPr>
          <w:rFonts w:ascii="Menlo" w:hAnsi="Menlo" w:cs="Menlo"/>
          <w:color w:val="0000FF"/>
          <w:sz w:val="18"/>
          <w:szCs w:val="18"/>
          <w:lang w:val="en-US"/>
        </w:rPr>
        <w:t>var</w:t>
      </w:r>
      <w:proofErr w:type="spellEnd"/>
      <w:r w:rsidR="00B127C4" w:rsidRPr="002E6522">
        <w:rPr>
          <w:rFonts w:ascii="Menlo" w:hAnsi="Menlo" w:cs="Menlo"/>
          <w:color w:val="000000"/>
          <w:sz w:val="18"/>
          <w:szCs w:val="18"/>
          <w:lang w:val="en-US"/>
        </w:rPr>
        <w:t xml:space="preserve"> </w:t>
      </w:r>
      <w:proofErr w:type="spellStart"/>
      <w:proofErr w:type="gramStart"/>
      <w:r w:rsidR="00B127C4" w:rsidRPr="002E6522">
        <w:rPr>
          <w:rFonts w:ascii="Menlo" w:hAnsi="Menlo" w:cs="Menlo"/>
          <w:color w:val="000000"/>
          <w:sz w:val="18"/>
          <w:szCs w:val="18"/>
          <w:lang w:val="en-US"/>
        </w:rPr>
        <w:t>proximityUUID:</w:t>
      </w:r>
      <w:r w:rsidR="00B127C4" w:rsidRPr="002E6522">
        <w:rPr>
          <w:rFonts w:ascii="Menlo" w:hAnsi="Menlo" w:cs="Menlo"/>
          <w:color w:val="2B839F"/>
          <w:sz w:val="18"/>
          <w:szCs w:val="18"/>
          <w:lang w:val="en-US"/>
        </w:rPr>
        <w:t>NSUUID</w:t>
      </w:r>
      <w:proofErr w:type="spellEnd"/>
      <w:proofErr w:type="gramEnd"/>
      <w:r w:rsidR="00B127C4" w:rsidRPr="002E6522">
        <w:rPr>
          <w:rFonts w:ascii="Menlo" w:hAnsi="Menlo" w:cs="Menlo"/>
          <w:color w:val="000000"/>
          <w:sz w:val="18"/>
          <w:szCs w:val="18"/>
          <w:lang w:val="en-US"/>
        </w:rPr>
        <w:t xml:space="preserve"> = </w:t>
      </w:r>
      <w:r w:rsidR="00B127C4" w:rsidRPr="002E6522">
        <w:rPr>
          <w:rFonts w:ascii="Menlo" w:hAnsi="Menlo" w:cs="Menlo"/>
          <w:color w:val="2B839F"/>
          <w:sz w:val="18"/>
          <w:szCs w:val="18"/>
          <w:lang w:val="en-US"/>
        </w:rPr>
        <w:t>NSUUID</w:t>
      </w:r>
      <w:r w:rsidR="00B127C4" w:rsidRPr="002E6522">
        <w:rPr>
          <w:rFonts w:ascii="Menlo" w:hAnsi="Menlo" w:cs="Menlo"/>
          <w:color w:val="000000"/>
          <w:sz w:val="18"/>
          <w:szCs w:val="18"/>
          <w:lang w:val="en-US"/>
        </w:rPr>
        <w:t>(</w:t>
      </w:r>
      <w:proofErr w:type="spellStart"/>
      <w:r w:rsidR="00B127C4" w:rsidRPr="002E6522">
        <w:rPr>
          <w:rFonts w:ascii="Menlo" w:hAnsi="Menlo" w:cs="Menlo"/>
          <w:color w:val="000000"/>
          <w:sz w:val="18"/>
          <w:szCs w:val="18"/>
          <w:lang w:val="en-US"/>
        </w:rPr>
        <w:t>UUIDString</w:t>
      </w:r>
      <w:proofErr w:type="spellEnd"/>
      <w:r w:rsidR="00B127C4" w:rsidRPr="002E6522">
        <w:rPr>
          <w:rFonts w:ascii="Menlo" w:hAnsi="Menlo" w:cs="Menlo"/>
          <w:color w:val="000000"/>
          <w:sz w:val="18"/>
          <w:szCs w:val="18"/>
          <w:lang w:val="en-US"/>
        </w:rPr>
        <w:t xml:space="preserve">: </w:t>
      </w:r>
      <w:r w:rsidR="00B127C4" w:rsidRPr="002E6522">
        <w:rPr>
          <w:rFonts w:ascii="Menlo" w:hAnsi="Menlo" w:cs="Menlo"/>
          <w:color w:val="A31515"/>
          <w:sz w:val="18"/>
          <w:szCs w:val="18"/>
          <w:lang w:val="en-US"/>
        </w:rPr>
        <w:t>"74278BDA-B644-4520-8F0C-720EAF059935"</w:t>
      </w:r>
      <w:r w:rsidR="00B127C4" w:rsidRPr="002E6522">
        <w:rPr>
          <w:rFonts w:ascii="Menlo" w:hAnsi="Menlo" w:cs="Menlo"/>
          <w:color w:val="000000"/>
          <w:sz w:val="18"/>
          <w:szCs w:val="18"/>
          <w:lang w:val="en-US"/>
        </w:rPr>
        <w:t>)!</w:t>
      </w:r>
    </w:p>
    <w:p w14:paraId="4DBA08D6" w14:textId="4A9BFF52" w:rsidR="00B127C4" w:rsidRPr="002E6522" w:rsidRDefault="00FC7BFD" w:rsidP="00FC7BFD">
      <w:pPr>
        <w:widowControl w:val="0"/>
        <w:shd w:val="clear" w:color="auto" w:fill="F2F2F2" w:themeFill="background1" w:themeFillShade="F2"/>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B127C4" w:rsidRPr="002E6522">
        <w:rPr>
          <w:rFonts w:ascii="Menlo" w:hAnsi="Menlo" w:cs="Menlo"/>
          <w:color w:val="0000FF"/>
          <w:sz w:val="18"/>
          <w:szCs w:val="18"/>
          <w:lang w:val="en-US"/>
        </w:rPr>
        <w:t>let</w:t>
      </w:r>
      <w:r w:rsidR="00B127C4" w:rsidRPr="002E6522">
        <w:rPr>
          <w:rFonts w:ascii="Menlo" w:hAnsi="Menlo" w:cs="Menlo"/>
          <w:color w:val="000000"/>
          <w:sz w:val="18"/>
          <w:szCs w:val="18"/>
          <w:lang w:val="en-US"/>
        </w:rPr>
        <w:t xml:space="preserve"> region = </w:t>
      </w:r>
      <w:proofErr w:type="spellStart"/>
      <w:proofErr w:type="gramStart"/>
      <w:r w:rsidR="00B127C4" w:rsidRPr="002E6522">
        <w:rPr>
          <w:rFonts w:ascii="Menlo" w:hAnsi="Menlo" w:cs="Menlo"/>
          <w:color w:val="2B839F"/>
          <w:sz w:val="18"/>
          <w:szCs w:val="18"/>
          <w:lang w:val="en-US"/>
        </w:rPr>
        <w:t>CLBeaconRegion</w:t>
      </w:r>
      <w:proofErr w:type="spellEnd"/>
      <w:r w:rsidR="00B127C4" w:rsidRPr="002E6522">
        <w:rPr>
          <w:rFonts w:ascii="Menlo" w:hAnsi="Menlo" w:cs="Menlo"/>
          <w:color w:val="000000"/>
          <w:sz w:val="18"/>
          <w:szCs w:val="18"/>
          <w:lang w:val="en-US"/>
        </w:rPr>
        <w:t>(</w:t>
      </w:r>
      <w:proofErr w:type="spellStart"/>
      <w:proofErr w:type="gramEnd"/>
      <w:r w:rsidR="00B127C4" w:rsidRPr="002E6522">
        <w:rPr>
          <w:rFonts w:ascii="Menlo" w:hAnsi="Menlo" w:cs="Menlo"/>
          <w:color w:val="000000"/>
          <w:sz w:val="18"/>
          <w:szCs w:val="18"/>
          <w:lang w:val="en-US"/>
        </w:rPr>
        <w:t>proximityUUID</w:t>
      </w:r>
      <w:proofErr w:type="spellEnd"/>
      <w:r w:rsidR="00B127C4" w:rsidRPr="002E6522">
        <w:rPr>
          <w:rFonts w:ascii="Menlo" w:hAnsi="Menlo" w:cs="Menlo"/>
          <w:color w:val="000000"/>
          <w:sz w:val="18"/>
          <w:szCs w:val="18"/>
          <w:lang w:val="en-US"/>
        </w:rPr>
        <w:t xml:space="preserve">: </w:t>
      </w:r>
      <w:proofErr w:type="spellStart"/>
      <w:r w:rsidR="00B127C4" w:rsidRPr="002E6522">
        <w:rPr>
          <w:rFonts w:ascii="Menlo" w:hAnsi="Menlo" w:cs="Menlo"/>
          <w:color w:val="000000"/>
          <w:sz w:val="18"/>
          <w:szCs w:val="18"/>
          <w:lang w:val="en-US"/>
        </w:rPr>
        <w:t>proximityUUID</w:t>
      </w:r>
      <w:proofErr w:type="spellEnd"/>
      <w:r w:rsidR="00B127C4" w:rsidRPr="002E6522">
        <w:rPr>
          <w:rFonts w:ascii="Menlo" w:hAnsi="Menlo" w:cs="Menlo"/>
          <w:color w:val="000000"/>
          <w:sz w:val="18"/>
          <w:szCs w:val="18"/>
          <w:lang w:val="en-US"/>
        </w:rPr>
        <w:t xml:space="preserve">, identifier: </w:t>
      </w:r>
      <w:r w:rsidR="00B127C4" w:rsidRPr="002E6522">
        <w:rPr>
          <w:rFonts w:ascii="Menlo" w:hAnsi="Menlo" w:cs="Menlo"/>
          <w:color w:val="A31515"/>
          <w:sz w:val="18"/>
          <w:szCs w:val="18"/>
          <w:lang w:val="en-US"/>
        </w:rPr>
        <w:t>"iBeacon"</w:t>
      </w:r>
      <w:r w:rsidR="00B127C4" w:rsidRPr="002E6522">
        <w:rPr>
          <w:rFonts w:ascii="Menlo" w:hAnsi="Menlo" w:cs="Menlo"/>
          <w:color w:val="000000"/>
          <w:sz w:val="18"/>
          <w:szCs w:val="18"/>
          <w:lang w:val="en-US"/>
        </w:rPr>
        <w:t>)</w:t>
      </w:r>
    </w:p>
    <w:p w14:paraId="7B0CDB48" w14:textId="5D9ECCFF" w:rsidR="00B127C4" w:rsidRPr="002E6522" w:rsidRDefault="00FC7BFD" w:rsidP="00FC7BFD">
      <w:pPr>
        <w:widowControl w:val="0"/>
        <w:shd w:val="clear" w:color="auto" w:fill="F2F2F2" w:themeFill="background1" w:themeFillShade="F2"/>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5507E6" w:rsidRPr="002E6522">
        <w:rPr>
          <w:rFonts w:ascii="Menlo" w:hAnsi="Menlo" w:cs="Menlo"/>
          <w:color w:val="000000"/>
          <w:sz w:val="18"/>
          <w:szCs w:val="18"/>
          <w:lang w:val="en-US"/>
        </w:rPr>
        <w:t xml:space="preserve">// </w:t>
      </w:r>
      <w:proofErr w:type="spellStart"/>
      <w:r w:rsidR="005507E6" w:rsidRPr="002E6522">
        <w:rPr>
          <w:rFonts w:ascii="Menlo" w:hAnsi="Menlo" w:cs="Menlo"/>
          <w:color w:val="000000"/>
          <w:sz w:val="18"/>
          <w:szCs w:val="18"/>
          <w:lang w:val="en-US"/>
        </w:rPr>
        <w:t>preverimo</w:t>
      </w:r>
      <w:proofErr w:type="spellEnd"/>
      <w:r w:rsidR="005507E6" w:rsidRPr="002E6522">
        <w:rPr>
          <w:rFonts w:ascii="Menlo" w:hAnsi="Menlo" w:cs="Menlo"/>
          <w:color w:val="000000"/>
          <w:sz w:val="18"/>
          <w:szCs w:val="18"/>
          <w:lang w:val="en-US"/>
        </w:rPr>
        <w:t xml:space="preserve"> </w:t>
      </w:r>
      <w:proofErr w:type="spellStart"/>
      <w:r w:rsidR="005507E6" w:rsidRPr="002E6522">
        <w:rPr>
          <w:rFonts w:ascii="Menlo" w:hAnsi="Menlo" w:cs="Menlo"/>
          <w:color w:val="000000"/>
          <w:sz w:val="18"/>
          <w:szCs w:val="18"/>
          <w:lang w:val="en-US"/>
        </w:rPr>
        <w:t>ali</w:t>
      </w:r>
      <w:proofErr w:type="spellEnd"/>
      <w:r w:rsidR="005507E6" w:rsidRPr="002E6522">
        <w:rPr>
          <w:rFonts w:ascii="Menlo" w:hAnsi="Menlo" w:cs="Menlo"/>
          <w:color w:val="000000"/>
          <w:sz w:val="18"/>
          <w:szCs w:val="18"/>
          <w:lang w:val="en-US"/>
        </w:rPr>
        <w:t xml:space="preserve"> je </w:t>
      </w:r>
      <w:proofErr w:type="spellStart"/>
      <w:r w:rsidR="005507E6" w:rsidRPr="002E6522">
        <w:rPr>
          <w:rFonts w:ascii="Menlo" w:hAnsi="Menlo" w:cs="Menlo"/>
          <w:color w:val="000000"/>
          <w:sz w:val="18"/>
          <w:szCs w:val="18"/>
          <w:lang w:val="en-US"/>
        </w:rPr>
        <w:t>uporabnik</w:t>
      </w:r>
      <w:proofErr w:type="spellEnd"/>
      <w:r w:rsidR="005507E6" w:rsidRPr="002E6522">
        <w:rPr>
          <w:rFonts w:ascii="Menlo" w:hAnsi="Menlo" w:cs="Menlo"/>
          <w:color w:val="000000"/>
          <w:sz w:val="18"/>
          <w:szCs w:val="18"/>
          <w:lang w:val="en-US"/>
        </w:rPr>
        <w:t xml:space="preserve"> </w:t>
      </w:r>
      <w:proofErr w:type="spellStart"/>
      <w:r w:rsidR="005507E6" w:rsidRPr="002E6522">
        <w:rPr>
          <w:rFonts w:ascii="Menlo" w:hAnsi="Menlo" w:cs="Menlo"/>
          <w:color w:val="000000"/>
          <w:sz w:val="18"/>
          <w:szCs w:val="18"/>
          <w:lang w:val="en-US"/>
        </w:rPr>
        <w:t>odobril</w:t>
      </w:r>
      <w:proofErr w:type="spellEnd"/>
      <w:r w:rsidR="005507E6" w:rsidRPr="002E6522">
        <w:rPr>
          <w:rFonts w:ascii="Menlo" w:hAnsi="Menlo" w:cs="Menlo"/>
          <w:color w:val="000000"/>
          <w:sz w:val="18"/>
          <w:szCs w:val="18"/>
          <w:lang w:val="en-US"/>
        </w:rPr>
        <w:t xml:space="preserve"> </w:t>
      </w:r>
      <w:proofErr w:type="spellStart"/>
      <w:r w:rsidR="005507E6" w:rsidRPr="002E6522">
        <w:rPr>
          <w:rFonts w:ascii="Menlo" w:hAnsi="Menlo" w:cs="Menlo"/>
          <w:color w:val="000000"/>
          <w:sz w:val="18"/>
          <w:szCs w:val="18"/>
          <w:lang w:val="en-US"/>
        </w:rPr>
        <w:t>uporabo</w:t>
      </w:r>
      <w:proofErr w:type="spellEnd"/>
      <w:r w:rsidR="005507E6" w:rsidRPr="002E6522">
        <w:rPr>
          <w:rFonts w:ascii="Menlo" w:hAnsi="Menlo" w:cs="Menlo"/>
          <w:color w:val="000000"/>
          <w:sz w:val="18"/>
          <w:szCs w:val="18"/>
          <w:lang w:val="en-US"/>
        </w:rPr>
        <w:t xml:space="preserve"> </w:t>
      </w:r>
      <w:proofErr w:type="spellStart"/>
      <w:r w:rsidR="005507E6" w:rsidRPr="002E6522">
        <w:rPr>
          <w:rFonts w:ascii="Menlo" w:hAnsi="Menlo" w:cs="Menlo"/>
          <w:color w:val="000000"/>
          <w:sz w:val="18"/>
          <w:szCs w:val="18"/>
          <w:lang w:val="en-US"/>
        </w:rPr>
        <w:t>lokacijskih</w:t>
      </w:r>
      <w:proofErr w:type="spellEnd"/>
      <w:r w:rsidR="005507E6" w:rsidRPr="002E6522">
        <w:rPr>
          <w:rFonts w:ascii="Menlo" w:hAnsi="Menlo" w:cs="Menlo"/>
          <w:color w:val="000000"/>
          <w:sz w:val="18"/>
          <w:szCs w:val="18"/>
          <w:lang w:val="en-US"/>
        </w:rPr>
        <w:t xml:space="preserve"> </w:t>
      </w:r>
      <w:proofErr w:type="spellStart"/>
      <w:r w:rsidR="005507E6" w:rsidRPr="002E6522">
        <w:rPr>
          <w:rFonts w:ascii="Menlo" w:hAnsi="Menlo" w:cs="Menlo"/>
          <w:color w:val="000000"/>
          <w:sz w:val="18"/>
          <w:szCs w:val="18"/>
          <w:lang w:val="en-US"/>
        </w:rPr>
        <w:t>storitev</w:t>
      </w:r>
      <w:proofErr w:type="spellEnd"/>
    </w:p>
    <w:p w14:paraId="37455A42" w14:textId="302B352B" w:rsidR="00B127C4" w:rsidRPr="002E6522" w:rsidRDefault="00FC7BFD" w:rsidP="00FC7BFD">
      <w:pPr>
        <w:widowControl w:val="0"/>
        <w:shd w:val="clear" w:color="auto" w:fill="F2F2F2" w:themeFill="background1" w:themeFillShade="F2"/>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B127C4" w:rsidRPr="002E6522">
        <w:rPr>
          <w:rFonts w:ascii="Menlo" w:hAnsi="Menlo" w:cs="Menlo"/>
          <w:color w:val="0000FF"/>
          <w:sz w:val="18"/>
          <w:szCs w:val="18"/>
          <w:lang w:val="en-US"/>
        </w:rPr>
        <w:t>if</w:t>
      </w:r>
      <w:r w:rsidR="00B127C4" w:rsidRPr="002E6522">
        <w:rPr>
          <w:rFonts w:ascii="Menlo" w:hAnsi="Menlo" w:cs="Menlo"/>
          <w:color w:val="000000"/>
          <w:sz w:val="18"/>
          <w:szCs w:val="18"/>
          <w:lang w:val="en-US"/>
        </w:rPr>
        <w:t xml:space="preserve"> (</w:t>
      </w:r>
      <w:proofErr w:type="spellStart"/>
      <w:r w:rsidR="00B127C4" w:rsidRPr="002E6522">
        <w:rPr>
          <w:rFonts w:ascii="Menlo" w:hAnsi="Menlo" w:cs="Menlo"/>
          <w:color w:val="2B839F"/>
          <w:sz w:val="18"/>
          <w:szCs w:val="18"/>
          <w:lang w:val="en-US"/>
        </w:rPr>
        <w:t>CLLocationManager</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authorizationStatus</w:t>
      </w:r>
      <w:proofErr w:type="spellEnd"/>
      <w:r w:rsidR="00B127C4" w:rsidRPr="002E6522">
        <w:rPr>
          <w:rFonts w:ascii="Menlo" w:hAnsi="Menlo" w:cs="Menlo"/>
          <w:color w:val="000000"/>
          <w:sz w:val="18"/>
          <w:szCs w:val="18"/>
          <w:lang w:val="en-US"/>
        </w:rPr>
        <w:t>(</w:t>
      </w:r>
      <w:proofErr w:type="gramStart"/>
      <w:r w:rsidR="00B127C4" w:rsidRPr="002E6522">
        <w:rPr>
          <w:rFonts w:ascii="Menlo" w:hAnsi="Menlo" w:cs="Menlo"/>
          <w:color w:val="000000"/>
          <w:sz w:val="18"/>
          <w:szCs w:val="18"/>
          <w:lang w:val="en-US"/>
        </w:rPr>
        <w:t>) !</w:t>
      </w:r>
      <w:proofErr w:type="gramEnd"/>
      <w:r w:rsidR="00B127C4" w:rsidRPr="002E6522">
        <w:rPr>
          <w:rFonts w:ascii="Menlo" w:hAnsi="Menlo" w:cs="Menlo"/>
          <w:color w:val="000000"/>
          <w:sz w:val="18"/>
          <w:szCs w:val="18"/>
          <w:lang w:val="en-US"/>
        </w:rPr>
        <w:t xml:space="preserve">= </w:t>
      </w:r>
      <w:proofErr w:type="spellStart"/>
      <w:r w:rsidR="00B127C4" w:rsidRPr="002E6522">
        <w:rPr>
          <w:rFonts w:ascii="Menlo" w:hAnsi="Menlo" w:cs="Menlo"/>
          <w:color w:val="2B839F"/>
          <w:sz w:val="18"/>
          <w:szCs w:val="18"/>
          <w:lang w:val="en-US"/>
        </w:rPr>
        <w:t>CLAuthorizationStatus</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AuthorizedWhenInUse</w:t>
      </w:r>
      <w:proofErr w:type="spellEnd"/>
      <w:r w:rsidR="00B127C4" w:rsidRPr="002E6522">
        <w:rPr>
          <w:rFonts w:ascii="Menlo" w:hAnsi="Menlo" w:cs="Menlo"/>
          <w:color w:val="000000"/>
          <w:sz w:val="18"/>
          <w:szCs w:val="18"/>
          <w:lang w:val="en-US"/>
        </w:rPr>
        <w:t>) {</w:t>
      </w:r>
    </w:p>
    <w:p w14:paraId="7AA46E9D" w14:textId="107E85FC" w:rsidR="00B127C4" w:rsidRPr="002E6522" w:rsidRDefault="00FC7BFD" w:rsidP="00FC7BFD">
      <w:pPr>
        <w:widowControl w:val="0"/>
        <w:shd w:val="clear" w:color="auto" w:fill="F2F2F2" w:themeFill="background1" w:themeFillShade="F2"/>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B127C4" w:rsidRPr="002E6522">
        <w:rPr>
          <w:rFonts w:ascii="Menlo" w:hAnsi="Menlo" w:cs="Menlo"/>
          <w:color w:val="000000"/>
          <w:sz w:val="18"/>
          <w:szCs w:val="18"/>
          <w:lang w:val="en-US"/>
        </w:rPr>
        <w:t xml:space="preserve">    </w:t>
      </w:r>
      <w:proofErr w:type="spellStart"/>
      <w:r w:rsidR="00B127C4" w:rsidRPr="002E6522">
        <w:rPr>
          <w:rFonts w:ascii="Menlo" w:hAnsi="Menlo" w:cs="Menlo"/>
          <w:color w:val="2B839F"/>
          <w:sz w:val="18"/>
          <w:szCs w:val="18"/>
          <w:lang w:val="en-US"/>
        </w:rPr>
        <w:t>locationManager</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requestWhenInUseAuthorization</w:t>
      </w:r>
      <w:proofErr w:type="spellEnd"/>
      <w:r w:rsidR="00B127C4" w:rsidRPr="002E6522">
        <w:rPr>
          <w:rFonts w:ascii="Menlo" w:hAnsi="Menlo" w:cs="Menlo"/>
          <w:color w:val="000000"/>
          <w:sz w:val="18"/>
          <w:szCs w:val="18"/>
          <w:lang w:val="en-US"/>
        </w:rPr>
        <w:t>()</w:t>
      </w:r>
    </w:p>
    <w:p w14:paraId="113478AC" w14:textId="04A386FF" w:rsidR="00B127C4" w:rsidRPr="002E6522" w:rsidRDefault="00FC7BFD" w:rsidP="00FC7BFD">
      <w:pPr>
        <w:widowControl w:val="0"/>
        <w:shd w:val="clear" w:color="auto" w:fill="F2F2F2" w:themeFill="background1" w:themeFillShade="F2"/>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B127C4" w:rsidRPr="002E6522">
        <w:rPr>
          <w:rFonts w:ascii="Menlo" w:hAnsi="Menlo" w:cs="Menlo"/>
          <w:color w:val="000000"/>
          <w:sz w:val="18"/>
          <w:szCs w:val="18"/>
          <w:lang w:val="en-US"/>
        </w:rPr>
        <w:t>}</w:t>
      </w:r>
    </w:p>
    <w:p w14:paraId="6FD14785" w14:textId="77777777" w:rsidR="002E6522" w:rsidRDefault="005507E6" w:rsidP="00FC7BFD">
      <w:pPr>
        <w:shd w:val="clear" w:color="auto" w:fill="F2F2F2" w:themeFill="background1" w:themeFillShade="F2"/>
        <w:spacing w:line="276" w:lineRule="auto"/>
        <w:ind w:firstLine="397"/>
        <w:jc w:val="left"/>
        <w:rPr>
          <w:rFonts w:ascii="Menlo" w:hAnsi="Menlo" w:cs="Menlo"/>
          <w:color w:val="000000"/>
          <w:sz w:val="18"/>
          <w:szCs w:val="18"/>
          <w:lang w:val="en-US"/>
        </w:rPr>
      </w:pPr>
      <w:proofErr w:type="spellStart"/>
      <w:r w:rsidRPr="002E6522">
        <w:rPr>
          <w:rFonts w:ascii="Menlo" w:hAnsi="Menlo" w:cs="Menlo"/>
          <w:color w:val="2B839F"/>
          <w:sz w:val="18"/>
          <w:szCs w:val="18"/>
          <w:lang w:val="en-US"/>
        </w:rPr>
        <w:t>locationManager</w:t>
      </w:r>
      <w:r w:rsidRPr="002E6522">
        <w:rPr>
          <w:rFonts w:ascii="Menlo" w:hAnsi="Menlo" w:cs="Menlo"/>
          <w:color w:val="000000"/>
          <w:sz w:val="18"/>
          <w:szCs w:val="18"/>
          <w:lang w:val="en-US"/>
        </w:rPr>
        <w:t>.</w:t>
      </w:r>
      <w:r w:rsidRPr="002E6522">
        <w:rPr>
          <w:rFonts w:ascii="Menlo" w:hAnsi="Menlo" w:cs="Menlo"/>
          <w:color w:val="2B839F"/>
          <w:sz w:val="18"/>
          <w:szCs w:val="18"/>
          <w:lang w:val="en-US"/>
        </w:rPr>
        <w:t>startRangingBeaconsInRegion</w:t>
      </w:r>
      <w:proofErr w:type="spellEnd"/>
      <w:r w:rsidRPr="002E6522">
        <w:rPr>
          <w:rFonts w:ascii="Menlo" w:hAnsi="Menlo" w:cs="Menlo"/>
          <w:color w:val="000000"/>
          <w:sz w:val="18"/>
          <w:szCs w:val="18"/>
          <w:lang w:val="en-US"/>
        </w:rPr>
        <w:t>(region)</w:t>
      </w:r>
      <w:r w:rsidR="00B127C4" w:rsidRPr="002E6522">
        <w:rPr>
          <w:rFonts w:ascii="Menlo" w:hAnsi="Menlo" w:cs="Menlo"/>
          <w:color w:val="000000"/>
          <w:sz w:val="18"/>
          <w:szCs w:val="18"/>
          <w:lang w:val="en-US"/>
        </w:rPr>
        <w:t xml:space="preserve">   </w:t>
      </w:r>
    </w:p>
    <w:p w14:paraId="542F8F46" w14:textId="4AB19A20" w:rsidR="00B127C4" w:rsidRPr="002E6522" w:rsidRDefault="002E6522" w:rsidP="008118EB">
      <w:pPr>
        <w:shd w:val="clear" w:color="auto" w:fill="F2F2F2" w:themeFill="background1" w:themeFillShade="F2"/>
        <w:spacing w:line="276" w:lineRule="auto"/>
        <w:jc w:val="left"/>
        <w:rPr>
          <w:rFonts w:ascii="Menlo" w:hAnsi="Menlo" w:cs="Menlo"/>
          <w:color w:val="000000"/>
          <w:sz w:val="18"/>
          <w:szCs w:val="18"/>
          <w:lang w:val="en-US"/>
        </w:rPr>
      </w:pPr>
      <w:r w:rsidRPr="002E6522">
        <w:rPr>
          <w:rFonts w:ascii="Menlo" w:hAnsi="Menlo" w:cs="Menlo"/>
          <w:color w:val="000000"/>
          <w:sz w:val="18"/>
          <w:szCs w:val="18"/>
          <w:lang w:val="en-US"/>
        </w:rPr>
        <w:t>}</w:t>
      </w:r>
    </w:p>
    <w:p w14:paraId="5968FCA1" w14:textId="527AF0AA" w:rsidR="002E6522" w:rsidRDefault="002E6522">
      <w:pPr>
        <w:spacing w:line="240" w:lineRule="auto"/>
        <w:jc w:val="left"/>
      </w:pPr>
    </w:p>
    <w:p w14:paraId="0843B824" w14:textId="370F8F1B" w:rsidR="002E6522" w:rsidRPr="002E6522" w:rsidRDefault="002E6522" w:rsidP="008118EB">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proofErr w:type="spellStart"/>
      <w:r w:rsidRPr="002E6522">
        <w:rPr>
          <w:rFonts w:ascii="Menlo" w:hAnsi="Menlo" w:cs="Menlo"/>
          <w:color w:val="0000FF"/>
          <w:sz w:val="18"/>
          <w:lang w:val="en-US"/>
        </w:rPr>
        <w:t>func</w:t>
      </w:r>
      <w:proofErr w:type="spellEnd"/>
      <w:r w:rsidRPr="002E6522">
        <w:rPr>
          <w:rFonts w:ascii="Menlo" w:hAnsi="Menlo" w:cs="Menlo"/>
          <w:color w:val="000000"/>
          <w:sz w:val="18"/>
          <w:lang w:val="en-US"/>
        </w:rPr>
        <w:t xml:space="preserve"> </w:t>
      </w:r>
      <w:proofErr w:type="spellStart"/>
      <w:proofErr w:type="gramStart"/>
      <w:r w:rsidRPr="002E6522">
        <w:rPr>
          <w:rFonts w:ascii="Menlo" w:hAnsi="Menlo" w:cs="Menlo"/>
          <w:color w:val="000000"/>
          <w:sz w:val="18"/>
          <w:lang w:val="en-US"/>
        </w:rPr>
        <w:t>locationManager</w:t>
      </w:r>
      <w:proofErr w:type="spellEnd"/>
      <w:r w:rsidRPr="002E6522">
        <w:rPr>
          <w:rFonts w:ascii="Menlo" w:hAnsi="Menlo" w:cs="Menlo"/>
          <w:color w:val="000000"/>
          <w:sz w:val="18"/>
          <w:lang w:val="en-US"/>
        </w:rPr>
        <w:t>(</w:t>
      </w:r>
      <w:proofErr w:type="gramEnd"/>
      <w:r w:rsidRPr="002E6522">
        <w:rPr>
          <w:rFonts w:ascii="Menlo" w:hAnsi="Menlo" w:cs="Menlo"/>
          <w:color w:val="000000"/>
          <w:sz w:val="18"/>
          <w:lang w:val="en-US"/>
        </w:rPr>
        <w:t xml:space="preserve">manager: </w:t>
      </w:r>
      <w:proofErr w:type="spellStart"/>
      <w:r w:rsidRPr="002E6522">
        <w:rPr>
          <w:rFonts w:ascii="Menlo" w:hAnsi="Menlo" w:cs="Menlo"/>
          <w:color w:val="2B839F"/>
          <w:sz w:val="18"/>
          <w:lang w:val="en-US"/>
        </w:rPr>
        <w:t>CLLocationManager</w:t>
      </w:r>
      <w:proofErr w:type="spellEnd"/>
      <w:r w:rsidRPr="002E6522">
        <w:rPr>
          <w:rFonts w:ascii="Menlo" w:hAnsi="Menlo" w:cs="Menlo"/>
          <w:color w:val="000000"/>
          <w:sz w:val="18"/>
          <w:lang w:val="en-US"/>
        </w:rPr>
        <w:t xml:space="preserve">, </w:t>
      </w:r>
      <w:proofErr w:type="spellStart"/>
      <w:r w:rsidRPr="002E6522">
        <w:rPr>
          <w:rFonts w:ascii="Menlo" w:hAnsi="Menlo" w:cs="Menlo"/>
          <w:color w:val="000000"/>
          <w:sz w:val="18"/>
          <w:lang w:val="en-US"/>
        </w:rPr>
        <w:t>didRangeBeacons</w:t>
      </w:r>
      <w:proofErr w:type="spellEnd"/>
      <w:r w:rsidRPr="002E6522">
        <w:rPr>
          <w:rFonts w:ascii="Menlo" w:hAnsi="Menlo" w:cs="Menlo"/>
          <w:color w:val="000000"/>
          <w:sz w:val="18"/>
          <w:lang w:val="en-US"/>
        </w:rPr>
        <w:t xml:space="preserve"> beacons: [</w:t>
      </w:r>
      <w:proofErr w:type="spellStart"/>
      <w:r w:rsidRPr="002E6522">
        <w:rPr>
          <w:rFonts w:ascii="Menlo" w:hAnsi="Menlo" w:cs="Menlo"/>
          <w:color w:val="2B839F"/>
          <w:sz w:val="18"/>
          <w:lang w:val="en-US"/>
        </w:rPr>
        <w:t>CLBeacon</w:t>
      </w:r>
      <w:proofErr w:type="spellEnd"/>
      <w:r w:rsidRPr="002E6522">
        <w:rPr>
          <w:rFonts w:ascii="Menlo" w:hAnsi="Menlo" w:cs="Menlo"/>
          <w:color w:val="000000"/>
          <w:sz w:val="18"/>
          <w:lang w:val="en-US"/>
        </w:rPr>
        <w:t xml:space="preserve">], </w:t>
      </w:r>
      <w:proofErr w:type="spellStart"/>
      <w:r w:rsidRPr="002E6522">
        <w:rPr>
          <w:rFonts w:ascii="Menlo" w:hAnsi="Menlo" w:cs="Menlo"/>
          <w:color w:val="000000"/>
          <w:sz w:val="18"/>
          <w:lang w:val="en-US"/>
        </w:rPr>
        <w:t>inRegion</w:t>
      </w:r>
      <w:proofErr w:type="spellEnd"/>
      <w:r w:rsidRPr="002E6522">
        <w:rPr>
          <w:rFonts w:ascii="Menlo" w:hAnsi="Menlo" w:cs="Menlo"/>
          <w:color w:val="000000"/>
          <w:sz w:val="18"/>
          <w:lang w:val="en-US"/>
        </w:rPr>
        <w:t xml:space="preserve"> region: </w:t>
      </w:r>
      <w:proofErr w:type="spellStart"/>
      <w:r w:rsidRPr="002E6522">
        <w:rPr>
          <w:rFonts w:ascii="Menlo" w:hAnsi="Menlo" w:cs="Menlo"/>
          <w:color w:val="2B839F"/>
          <w:sz w:val="18"/>
          <w:lang w:val="en-US"/>
        </w:rPr>
        <w:t>CLBeaconRegion</w:t>
      </w:r>
      <w:proofErr w:type="spellEnd"/>
      <w:r w:rsidRPr="002E6522">
        <w:rPr>
          <w:rFonts w:ascii="Menlo" w:hAnsi="Menlo" w:cs="Menlo"/>
          <w:color w:val="000000"/>
          <w:sz w:val="18"/>
          <w:lang w:val="en-US"/>
        </w:rPr>
        <w:t>) {</w:t>
      </w:r>
    </w:p>
    <w:p w14:paraId="7B23CBA6" w14:textId="54609B9D" w:rsidR="002E6522" w:rsidRPr="002E6522" w:rsidRDefault="002E6522" w:rsidP="008118EB">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8000"/>
          <w:sz w:val="13"/>
          <w:lang w:val="en-US"/>
        </w:rPr>
      </w:pPr>
      <w:r w:rsidRPr="002E6522">
        <w:rPr>
          <w:rFonts w:ascii="Menlo" w:hAnsi="Menlo" w:cs="Menlo"/>
          <w:color w:val="008000"/>
          <w:sz w:val="13"/>
          <w:lang w:val="en-US"/>
        </w:rPr>
        <w:t xml:space="preserve">    </w:t>
      </w:r>
      <w:r w:rsidRPr="002E6522">
        <w:rPr>
          <w:rFonts w:ascii="Menlo" w:hAnsi="Menlo" w:cs="Menlo"/>
          <w:color w:val="2B839F"/>
          <w:sz w:val="18"/>
          <w:lang w:val="en-US"/>
        </w:rPr>
        <w:t>print</w:t>
      </w:r>
      <w:r w:rsidRPr="002E6522">
        <w:rPr>
          <w:rFonts w:ascii="Menlo" w:hAnsi="Menlo" w:cs="Menlo"/>
          <w:color w:val="000000"/>
          <w:sz w:val="18"/>
          <w:lang w:val="en-US"/>
        </w:rPr>
        <w:t>(beacons)</w:t>
      </w:r>
    </w:p>
    <w:p w14:paraId="3D6F8DED" w14:textId="436DAAFA" w:rsidR="002E6522" w:rsidRPr="002E6522" w:rsidRDefault="002E6522" w:rsidP="008118EB">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2E6522">
        <w:rPr>
          <w:rFonts w:ascii="Menlo" w:hAnsi="Menlo" w:cs="Menlo"/>
          <w:color w:val="000000"/>
          <w:sz w:val="18"/>
          <w:lang w:val="en-US"/>
        </w:rPr>
        <w:t>}</w:t>
      </w:r>
    </w:p>
    <w:p w14:paraId="1A728B2E" w14:textId="77777777" w:rsidR="002E6522" w:rsidRDefault="002E6522" w:rsidP="00CD5572"/>
    <w:p w14:paraId="7DF7AEEB" w14:textId="74DA8E1F" w:rsidR="00262F1F" w:rsidRDefault="00E26117" w:rsidP="00CD5572">
      <w:r>
        <w:t xml:space="preserve">Metoda </w:t>
      </w:r>
      <w:r w:rsidRPr="00E26117">
        <w:t>locationManager</w:t>
      </w:r>
      <w:r>
        <w:t xml:space="preserve"> se kliče približno vsako sekundo, ne glede na to ali je </w:t>
      </w:r>
      <w:r w:rsidR="00A803F2">
        <w:t xml:space="preserve">oddajnik v dosegu. Če je ta </w:t>
      </w:r>
      <w:r w:rsidR="00A64B0E">
        <w:t xml:space="preserve">v dosegu lahko preprosto preverimo z </w:t>
      </w:r>
      <w:proofErr w:type="spellStart"/>
      <w:r w:rsidR="00A64B0E">
        <w:rPr>
          <w:rFonts w:ascii="Menlo" w:hAnsi="Menlo" w:cs="Menlo"/>
          <w:color w:val="000000"/>
          <w:lang w:val="en-US"/>
        </w:rPr>
        <w:t>beacons.</w:t>
      </w:r>
      <w:r w:rsidR="00A64B0E">
        <w:rPr>
          <w:rFonts w:ascii="Menlo" w:hAnsi="Menlo" w:cs="Menlo"/>
          <w:color w:val="2B839F"/>
          <w:lang w:val="en-US"/>
        </w:rPr>
        <w:t>count</w:t>
      </w:r>
      <w:proofErr w:type="spellEnd"/>
      <w:r w:rsidR="00A64B0E">
        <w:t xml:space="preserve">. S pomočjo atributov primerka razreda CLBeacon pa lahko ugotovimo tudi oddaljenost od oddajnika, natančnost oddaljenosti, moč signala, major ter minor vrednosti in UUID. </w:t>
      </w:r>
    </w:p>
    <w:p w14:paraId="21FE6A6E" w14:textId="2C8F14B6" w:rsidR="00262F1F" w:rsidRDefault="00262F1F" w:rsidP="00262F1F">
      <w:pPr>
        <w:pStyle w:val="Heading3"/>
      </w:pPr>
      <w:bookmarkStart w:id="73" w:name="_Toc458964056"/>
      <w:r>
        <w:t>Izdelava uporabniškega vmesnika</w:t>
      </w:r>
      <w:bookmarkEnd w:id="73"/>
    </w:p>
    <w:p w14:paraId="643C22D5" w14:textId="078CAE15" w:rsidR="007370A0" w:rsidRDefault="00262F1F" w:rsidP="007370A0">
      <w:r>
        <w:t xml:space="preserve">Xcode za implementacijo grafičnega vmesnika uporablja Storyboard. </w:t>
      </w:r>
      <w:r w:rsidR="00F45B2E">
        <w:t>Predloge zaslonskih slik</w:t>
      </w:r>
      <w:r w:rsidR="00986C9D">
        <w:t xml:space="preserve"> </w:t>
      </w:r>
      <w:r w:rsidR="00112BC5">
        <w:t xml:space="preserve">razporedimo po platnu in jih med seboj povezujemo z različnimi tipi prehodov. Na Predloge zaslonskih slik nato razporedimo elemente, ki jih posamezen zaslon potrebuje. Primeri teh </w:t>
      </w:r>
      <w:r w:rsidR="007370A0">
        <w:t xml:space="preserve">grafičnih </w:t>
      </w:r>
      <w:r w:rsidR="00112BC5">
        <w:t>elementov so label, button, text field, slider, switch, image view.</w:t>
      </w:r>
      <w:r w:rsidR="007370A0">
        <w:t xml:space="preserve"> To orodje je primerno tudi za prototipiranje in takojšnje testiranje na dejanski napravi. Gradnjo uporabniškega vmesnika za naš projekt lahko vidimo na sliki </w:t>
      </w:r>
      <w:r w:rsidR="00AE61BA">
        <w:t>1</w:t>
      </w:r>
      <w:r w:rsidR="00A803F2">
        <w:t>5</w:t>
      </w:r>
      <w:r w:rsidR="007370A0">
        <w:t>.</w:t>
      </w:r>
    </w:p>
    <w:p w14:paraId="3A1761DA" w14:textId="77777777" w:rsidR="007370A0" w:rsidRDefault="007370A0" w:rsidP="007370A0">
      <w:pPr>
        <w:keepNext/>
      </w:pPr>
      <w:r>
        <w:rPr>
          <w:noProof/>
          <w:lang w:val="en-US"/>
        </w:rPr>
        <w:lastRenderedPageBreak/>
        <w:drawing>
          <wp:inline distT="0" distB="0" distL="0" distR="0" wp14:anchorId="4A214C95" wp14:editId="716E20F2">
            <wp:extent cx="5558155" cy="3360145"/>
            <wp:effectExtent l="203200" t="203200" r="410845" b="399415"/>
            <wp:docPr id="11" name="Picture 11" descr="../Screen%20Shot%202016-08-09%20at%2012.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08-09%20at%2012.25.51.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814"/>
                    <a:stretch/>
                  </pic:blipFill>
                  <pic:spPr bwMode="auto">
                    <a:xfrm>
                      <a:off x="0" y="0"/>
                      <a:ext cx="5558155" cy="33601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7FFB458" w14:textId="3DAA6929" w:rsidR="007370A0" w:rsidRDefault="007370A0" w:rsidP="007370A0">
      <w:pPr>
        <w:pStyle w:val="Caption"/>
      </w:pPr>
      <w:bookmarkStart w:id="74" w:name="_Toc458964021"/>
      <w:r>
        <w:t xml:space="preserve">Slika </w:t>
      </w:r>
      <w:r>
        <w:fldChar w:fldCharType="begin"/>
      </w:r>
      <w:r>
        <w:instrText xml:space="preserve"> SEQ Slika \* ARABIC </w:instrText>
      </w:r>
      <w:r>
        <w:fldChar w:fldCharType="separate"/>
      </w:r>
      <w:r w:rsidR="00A71E88">
        <w:rPr>
          <w:noProof/>
        </w:rPr>
        <w:t>15</w:t>
      </w:r>
      <w:r>
        <w:fldChar w:fldCharType="end"/>
      </w:r>
      <w:r>
        <w:t>: Gradnja grafičnega upora</w:t>
      </w:r>
      <w:r w:rsidR="002872A0">
        <w:t>b</w:t>
      </w:r>
      <w:r>
        <w:t>niškega vmesnika</w:t>
      </w:r>
      <w:r w:rsidR="002872A0">
        <w:t xml:space="preserve"> v okolju Xcode</w:t>
      </w:r>
      <w:bookmarkEnd w:id="74"/>
    </w:p>
    <w:p w14:paraId="01F99064" w14:textId="77777777" w:rsidR="007370A0" w:rsidRPr="007370A0" w:rsidRDefault="007370A0" w:rsidP="007370A0"/>
    <w:p w14:paraId="51429AD4" w14:textId="2413C4B0" w:rsidR="00112BC5" w:rsidRDefault="007370A0" w:rsidP="00262F1F">
      <w:r>
        <w:t>Z</w:t>
      </w:r>
      <w:r w:rsidR="00112BC5">
        <w:t xml:space="preserve">a naš projekt smo se odločili, da </w:t>
      </w:r>
      <w:r>
        <w:t>b</w:t>
      </w:r>
      <w:r w:rsidR="00112BC5">
        <w:t xml:space="preserve">omo razvili </w:t>
      </w:r>
      <w:bookmarkStart w:id="75" w:name="_GoBack"/>
      <w:r w:rsidR="00112BC5">
        <w:t xml:space="preserve">univerzalno iOS aplikacijo. To pomeni, da jo lahko poganjamo na tabličnih računalnikih iPad, telefonih iPhone in medijskih napravah iPod. Te naprave so različnih velikosti, različno pa je tudi njihovo razmerje zaslonov. Da je uporabniški vmesnik pravilno prikazan </w:t>
      </w:r>
      <w:r>
        <w:t xml:space="preserve">na različnih zaslonih </w:t>
      </w:r>
      <w:bookmarkEnd w:id="75"/>
      <w:r>
        <w:t xml:space="preserve">moramo grafičnim elementom dodati še omejitve (ang. </w:t>
      </w:r>
      <w:r w:rsidRPr="007370A0">
        <w:t>Constraints</w:t>
      </w:r>
      <w:r>
        <w:t>).</w:t>
      </w:r>
      <w:r w:rsidR="00684F0D">
        <w:t xml:space="preserve"> Ko ima uporabniški vmesnik željen izgled, ga moramo povezati s kodo. To storimo s poteg</w:t>
      </w:r>
      <w:r w:rsidR="00F122FA">
        <w:t>om</w:t>
      </w:r>
      <w:r w:rsidR="00684F0D">
        <w:t xml:space="preserve"> miške</w:t>
      </w:r>
      <w:r w:rsidR="00F122FA">
        <w:t xml:space="preserve"> iz grafičnega elementa, do željene vrstice v kodi,</w:t>
      </w:r>
      <w:r w:rsidR="00684F0D">
        <w:t xml:space="preserve"> med tem ko na tipkovnici držimo tipko ctrl. </w:t>
      </w:r>
      <w:r w:rsidR="00F122FA">
        <w:t xml:space="preserve">Da lahko to storimo moramo odpreti asistant editor, ki razdeli glavno okno na polovico. Na enem izberemo Storyboard, na drugema pa željen razred. Ko poteg zaključimo se nam odpre okno, kjer moramo izbrati tip povezave, ki ga želimo. Povezave lahko izvedejo klice funkcij ali pa jih imamo v kodi kot spremenljivke in lahko dostopamo do njihovih lastnosti. Primer kjer želimo, da </w:t>
      </w:r>
      <w:r w:rsidR="00CB2FEC">
        <w:t xml:space="preserve">dogodek proži klic funkcije je klik na gumb, natančneje ko uporabnik izpusti gumb v notranjosti elementa (ang. </w:t>
      </w:r>
      <w:r w:rsidR="00CB2FEC" w:rsidRPr="00CB2FEC">
        <w:t>touch up inside</w:t>
      </w:r>
      <w:r w:rsidR="00CB2FEC">
        <w:t xml:space="preserve">). Primer, ko želimo dostopati le do lastnosti elementa je element </w:t>
      </w:r>
      <w:r w:rsidR="006611E2">
        <w:t>z besedilom (ang. Label). Temu elementu lahko nastavimo besedilo preko lastnosti text, nastavljamo pa lahko tudi barvo, velikost ipd.</w:t>
      </w:r>
      <w:r w:rsidR="006F3D0C">
        <w:t xml:space="preserve"> </w:t>
      </w:r>
    </w:p>
    <w:p w14:paraId="0E3FEB93" w14:textId="3E7C21D0" w:rsidR="00911223" w:rsidRDefault="008C637E" w:rsidP="008C637E">
      <w:pPr>
        <w:pStyle w:val="Heading3"/>
      </w:pPr>
      <w:bookmarkStart w:id="76" w:name="_Toc458964057"/>
      <w:r>
        <w:lastRenderedPageBreak/>
        <w:t>Today extension</w:t>
      </w:r>
      <w:bookmarkEnd w:id="76"/>
    </w:p>
    <w:p w14:paraId="1D722181" w14:textId="73C6D674" w:rsidR="008C637E" w:rsidRPr="008C637E" w:rsidRDefault="0096008C" w:rsidP="008C637E">
      <w:r>
        <w:t>V operacijske sistemu iOS ima uporabnik vedno mo</w:t>
      </w:r>
      <w:r w:rsidR="00A40D3B">
        <w:t xml:space="preserve">žnost s potegom navzdo iz vrha zaslona odpreti zaslon z obvestili in hitrimi dostopi do aplikacij imenovanimi Today. Za potrebe naloge smo razvili preprosto razširitev, za hiter dostop do stikala za luči ter do temperaturnega senzorja. Gradnja grafičnega uporabniškega vmesnika poteka podobno, kot pri aplikaciji. </w:t>
      </w:r>
      <w:r w:rsidR="006F3D0C">
        <w:t xml:space="preserve">Predloga kontrolerja se razlikuje v metodi </w:t>
      </w:r>
      <w:r w:rsidR="006F3D0C" w:rsidRPr="006F3D0C">
        <w:t>widgetPerformUpdateWithCompletionHandler</w:t>
      </w:r>
      <w:r w:rsidR="006F3D0C">
        <w:t xml:space="preserve">, ki jo operacijski sistem kliče, ko želi vsebino posodobiti. Za naš primer smo v tem metodi posodobili vrednost temperaturnega senzorja. </w:t>
      </w:r>
    </w:p>
    <w:p w14:paraId="4FA57D46" w14:textId="77777777" w:rsidR="002525B9" w:rsidRDefault="00E71B4F" w:rsidP="002525B9">
      <w:pPr>
        <w:keepNext/>
        <w:jc w:val="center"/>
      </w:pPr>
      <w:r>
        <w:rPr>
          <w:noProof/>
          <w:lang w:val="en-US"/>
        </w:rPr>
        <w:drawing>
          <wp:inline distT="0" distB="0" distL="0" distR="0" wp14:anchorId="5D8B159B" wp14:editId="04DD30F3">
            <wp:extent cx="2657364" cy="4728810"/>
            <wp:effectExtent l="203200" t="203200" r="416560" b="402590"/>
            <wp:docPr id="12" name="Picture 12" descr="../IMG_7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7009.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87134" cy="4781786"/>
                    </a:xfrm>
                    <a:prstGeom prst="rect">
                      <a:avLst/>
                    </a:prstGeom>
                    <a:ln>
                      <a:noFill/>
                    </a:ln>
                    <a:effectLst>
                      <a:outerShdw blurRad="292100" dist="139700" dir="2700000" algn="tl" rotWithShape="0">
                        <a:srgbClr val="333333">
                          <a:alpha val="65000"/>
                        </a:srgbClr>
                      </a:outerShdw>
                    </a:effectLst>
                  </pic:spPr>
                </pic:pic>
              </a:graphicData>
            </a:graphic>
          </wp:inline>
        </w:drawing>
      </w:r>
    </w:p>
    <w:p w14:paraId="0650D2CC" w14:textId="403E12E2" w:rsidR="00D37D8D" w:rsidRPr="00AF7CE5" w:rsidRDefault="002525B9" w:rsidP="002525B9">
      <w:pPr>
        <w:pStyle w:val="Caption"/>
      </w:pPr>
      <w:bookmarkStart w:id="77" w:name="_Toc458964022"/>
      <w:r>
        <w:t xml:space="preserve">Slika </w:t>
      </w:r>
      <w:r>
        <w:fldChar w:fldCharType="begin"/>
      </w:r>
      <w:r>
        <w:instrText xml:space="preserve"> SEQ Slika \* ARABIC </w:instrText>
      </w:r>
      <w:r>
        <w:fldChar w:fldCharType="separate"/>
      </w:r>
      <w:r w:rsidR="00A71E88">
        <w:rPr>
          <w:noProof/>
        </w:rPr>
        <w:t>16</w:t>
      </w:r>
      <w:r>
        <w:fldChar w:fldCharType="end"/>
      </w:r>
      <w:r>
        <w:t>: Zaslonska slika hitrega dostopa Today extension</w:t>
      </w:r>
      <w:bookmarkEnd w:id="77"/>
    </w:p>
    <w:p w14:paraId="20DCBD7C" w14:textId="089B7067" w:rsidR="00441166" w:rsidRDefault="00441166" w:rsidP="007C5FEC">
      <w:pPr>
        <w:pStyle w:val="Heading2"/>
      </w:pPr>
      <w:bookmarkStart w:id="78" w:name="_Toc458964058"/>
      <w:r>
        <w:t>Konfiguracija</w:t>
      </w:r>
      <w:r w:rsidR="00AF7CE5">
        <w:t xml:space="preserve"> in namestitev</w:t>
      </w:r>
      <w:bookmarkEnd w:id="78"/>
    </w:p>
    <w:p w14:paraId="0D00CC62" w14:textId="51358C2A" w:rsidR="0070031D" w:rsidRDefault="00F513D7" w:rsidP="00F513D7">
      <w:r>
        <w:t>Sistem pametne hiše smo povezali v domače omrežje z LAN povezavo z usmerjevalnikom</w:t>
      </w:r>
      <w:r w:rsidR="0070031D">
        <w:t xml:space="preserve"> </w:t>
      </w:r>
      <w:r w:rsidR="003F3C6F">
        <w:t xml:space="preserve">(ang. Router) </w:t>
      </w:r>
      <w:r w:rsidR="0070031D" w:rsidRPr="0070031D">
        <w:t>hAP ac</w:t>
      </w:r>
      <w:r w:rsidR="0070031D">
        <w:t xml:space="preserve"> proizvajalca Mikrotik</w:t>
      </w:r>
      <w:r w:rsidR="002525B9">
        <w:t xml:space="preserve"> (Slika x</w:t>
      </w:r>
      <w:r w:rsidR="005A0905">
        <w:t xml:space="preserve"> </w:t>
      </w:r>
      <w:r w:rsidR="005A0905">
        <w:fldChar w:fldCharType="begin" w:fldLock="1"/>
      </w:r>
      <w:r w:rsidR="00CA2933">
        <w:instrText>ADDIN CSL_CITATION { "citationItems" : [ { "id" : "ITEM-1", "itemData" : { "URL" : "http://routerboard.com/RB962UiGS-5HacT2HnT", "id" : "ITEM-1", "issued" : { "date-parts" : [ [ "2016" ] ] }, "title" : "RouterBoard.com : hAP ac", "type" : "webpage" }, "uris" : [ "http://www.mendeley.com/documents/?uuid=b3582eac-6f2d-3904-9b79-61dad7274590" ] } ], "mendeley" : { "formattedCitation" : "[29]", "plainTextFormattedCitation" : "[29]", "previouslyFormattedCitation" : "[29]" }, "properties" : { "noteIndex" : 0 }, "schema" : "https://github.com/citation-style-language/schema/raw/master/csl-citation.json" }</w:instrText>
      </w:r>
      <w:r w:rsidR="005A0905">
        <w:fldChar w:fldCharType="separate"/>
      </w:r>
      <w:r w:rsidR="00CA2933" w:rsidRPr="00CA2933">
        <w:rPr>
          <w:noProof/>
        </w:rPr>
        <w:t>[29]</w:t>
      </w:r>
      <w:r w:rsidR="005A0905">
        <w:fldChar w:fldCharType="end"/>
      </w:r>
      <w:r w:rsidR="002525B9">
        <w:t>)</w:t>
      </w:r>
      <w:r>
        <w:t>.</w:t>
      </w:r>
      <w:r w:rsidR="0070031D">
        <w:t xml:space="preserve"> </w:t>
      </w:r>
      <w:r w:rsidR="004809A3">
        <w:t xml:space="preserve">Podobno bi lahko naredili z USB </w:t>
      </w:r>
      <w:r w:rsidR="004809A3">
        <w:lastRenderedPageBreak/>
        <w:t xml:space="preserve">WIFI kartico, ki bi jo povezali v domače brezžično omrežje. </w:t>
      </w:r>
      <w:r w:rsidR="002525B9">
        <w:t>Konfigurirali smo ga tako, da lahko dostopamo do njega lokalno ali preko spleta. V ta namen smo pripravili tudi poddomeno, ki kaže na naš zunanji IP naslov.</w:t>
      </w:r>
      <w:r w:rsidR="007E7A80">
        <w:t xml:space="preserve"> Na mikroračunalniku smo pustili privzeto konfiguracijo dinamičnega pridobivanja IP naslova, na </w:t>
      </w:r>
      <w:r w:rsidR="003F3C6F">
        <w:t>usmerjevalniku</w:t>
      </w:r>
      <w:r w:rsidR="007E7A80">
        <w:t xml:space="preserve"> pa smo rezervirali IP 192.168.88.254 za MAC naslov vmesnika</w:t>
      </w:r>
      <w:r w:rsidR="003F3C6F">
        <w:t xml:space="preserve"> mikroračunalnika</w:t>
      </w:r>
      <w:r w:rsidR="007E7A80">
        <w:t xml:space="preserve">. </w:t>
      </w:r>
      <w:r w:rsidR="003F3C6F">
        <w:t xml:space="preserve">Nastaviti smo morali tudi </w:t>
      </w:r>
      <w:r w:rsidR="00502FBC">
        <w:t xml:space="preserve">mapiranje vrat </w:t>
      </w:r>
      <w:r w:rsidR="000472E9">
        <w:t>443</w:t>
      </w:r>
      <w:r w:rsidR="00502FBC">
        <w:t>, za zunanji dostop do HTTP</w:t>
      </w:r>
      <w:r w:rsidR="000472E9">
        <w:t>S</w:t>
      </w:r>
      <w:r w:rsidR="00502FBC">
        <w:t xml:space="preserve"> strežnika. To smo naredili z naslednjim ukazom vnesen</w:t>
      </w:r>
      <w:r w:rsidR="00614B51">
        <w:t>em</w:t>
      </w:r>
      <w:r w:rsidR="00502FBC">
        <w:t xml:space="preserve"> preko ukazne vrstice usmerjevalnika</w:t>
      </w:r>
      <w:r w:rsidR="002B0BD5">
        <w:t xml:space="preserve"> </w:t>
      </w:r>
      <w:r w:rsidR="00614B51">
        <w:fldChar w:fldCharType="begin" w:fldLock="1"/>
      </w:r>
      <w:r w:rsidR="00CA2933">
        <w:instrText>ADDIN CSL_CITATION { "citationItems" : [ { "id" : "ITEM-1", "itemData" : { "URL" : "http://www.icafemenu.com/how-to-port-forward-in-mikrotik-router.htm", "id" : "ITEM-1", "issued" : { "date-parts" : [ [ "0" ] ] }, "title" : "How to Port Forward in Mikrotik Router", "type" : "webpage" }, "uris" : [ "http://www.mendeley.com/documents/?uuid=7c8da13a-8ee0-33ce-9219-c39447fdb927" ] } ], "mendeley" : { "formattedCitation" : "[30]", "plainTextFormattedCitation" : "[30]", "previouslyFormattedCitation" : "[30]" }, "properties" : { "noteIndex" : 0 }, "schema" : "https://github.com/citation-style-language/schema/raw/master/csl-citation.json" }</w:instrText>
      </w:r>
      <w:r w:rsidR="00614B51">
        <w:fldChar w:fldCharType="separate"/>
      </w:r>
      <w:r w:rsidR="00CA2933" w:rsidRPr="00CA2933">
        <w:rPr>
          <w:noProof/>
        </w:rPr>
        <w:t>[30]</w:t>
      </w:r>
      <w:r w:rsidR="00614B51">
        <w:fldChar w:fldCharType="end"/>
      </w:r>
      <w:r w:rsidR="00502FBC">
        <w:t xml:space="preserve">. </w:t>
      </w:r>
    </w:p>
    <w:p w14:paraId="1E45BA6C" w14:textId="41C4892F" w:rsidR="00502FBC" w:rsidRPr="00CD125E" w:rsidRDefault="00502FBC" w:rsidP="000250A8">
      <w:pPr>
        <w:shd w:val="clear" w:color="auto" w:fill="D9D9D9" w:themeFill="background1" w:themeFillShade="D9"/>
        <w:rPr>
          <w:color w:val="000000" w:themeColor="text1"/>
          <w:szCs w:val="26"/>
          <w:lang w:val="en-US"/>
        </w:rPr>
      </w:pPr>
      <w:r w:rsidRPr="00CD125E">
        <w:rPr>
          <w:color w:val="000000" w:themeColor="text1"/>
          <w:szCs w:val="26"/>
          <w:lang w:val="en-US"/>
        </w:rPr>
        <w:t>/</w:t>
      </w:r>
      <w:proofErr w:type="spellStart"/>
      <w:r w:rsidRPr="00CD125E">
        <w:rPr>
          <w:color w:val="000000" w:themeColor="text1"/>
          <w:szCs w:val="26"/>
          <w:lang w:val="en-US"/>
        </w:rPr>
        <w:t>ip</w:t>
      </w:r>
      <w:proofErr w:type="spellEnd"/>
      <w:r w:rsidRPr="00CD125E">
        <w:rPr>
          <w:color w:val="000000" w:themeColor="text1"/>
          <w:szCs w:val="26"/>
          <w:lang w:val="en-US"/>
        </w:rPr>
        <w:t xml:space="preserve"> firewall </w:t>
      </w:r>
      <w:proofErr w:type="spellStart"/>
      <w:r w:rsidRPr="00CD125E">
        <w:rPr>
          <w:color w:val="000000" w:themeColor="text1"/>
          <w:szCs w:val="26"/>
          <w:lang w:val="en-US"/>
        </w:rPr>
        <w:t>nat</w:t>
      </w:r>
      <w:proofErr w:type="spellEnd"/>
    </w:p>
    <w:p w14:paraId="460B1A77" w14:textId="0F7836D7" w:rsidR="00502FBC" w:rsidRPr="00CD125E" w:rsidRDefault="00502FBC" w:rsidP="000250A8">
      <w:pPr>
        <w:shd w:val="clear" w:color="auto" w:fill="D9D9D9" w:themeFill="background1" w:themeFillShade="D9"/>
        <w:jc w:val="left"/>
        <w:rPr>
          <w:color w:val="000000" w:themeColor="text1"/>
          <w:sz w:val="20"/>
        </w:rPr>
      </w:pPr>
      <w:r w:rsidRPr="00CD125E">
        <w:rPr>
          <w:color w:val="000000" w:themeColor="text1"/>
          <w:szCs w:val="26"/>
          <w:lang w:val="en-US"/>
        </w:rPr>
        <w:t>add action=</w:t>
      </w:r>
      <w:proofErr w:type="spellStart"/>
      <w:r w:rsidRPr="00CD125E">
        <w:rPr>
          <w:color w:val="000000" w:themeColor="text1"/>
          <w:szCs w:val="26"/>
          <w:lang w:val="en-US"/>
        </w:rPr>
        <w:t>dst-nat</w:t>
      </w:r>
      <w:proofErr w:type="spellEnd"/>
      <w:r w:rsidRPr="00CD125E">
        <w:rPr>
          <w:color w:val="000000" w:themeColor="text1"/>
          <w:szCs w:val="26"/>
          <w:lang w:val="en-US"/>
        </w:rPr>
        <w:t xml:space="preserve"> chain=</w:t>
      </w:r>
      <w:proofErr w:type="spellStart"/>
      <w:r w:rsidRPr="00CD125E">
        <w:rPr>
          <w:color w:val="000000" w:themeColor="text1"/>
          <w:szCs w:val="26"/>
          <w:lang w:val="en-US"/>
        </w:rPr>
        <w:t>dstnat</w:t>
      </w:r>
      <w:proofErr w:type="spellEnd"/>
      <w:r w:rsidRPr="00CD125E">
        <w:rPr>
          <w:color w:val="000000" w:themeColor="text1"/>
          <w:szCs w:val="26"/>
          <w:lang w:val="en-US"/>
        </w:rPr>
        <w:t xml:space="preserve"> disabled=no </w:t>
      </w:r>
      <w:proofErr w:type="spellStart"/>
      <w:r w:rsidRPr="00CD125E">
        <w:rPr>
          <w:color w:val="000000" w:themeColor="text1"/>
          <w:szCs w:val="26"/>
          <w:lang w:val="en-US"/>
        </w:rPr>
        <w:t>dst</w:t>
      </w:r>
      <w:proofErr w:type="spellEnd"/>
      <w:r w:rsidRPr="00CD125E">
        <w:rPr>
          <w:color w:val="000000" w:themeColor="text1"/>
          <w:szCs w:val="26"/>
          <w:lang w:val="en-US"/>
        </w:rPr>
        <w:t>-port=</w:t>
      </w:r>
      <w:r w:rsidR="000472E9" w:rsidRPr="00CD125E">
        <w:rPr>
          <w:color w:val="000000" w:themeColor="text1"/>
          <w:szCs w:val="26"/>
          <w:lang w:val="en-US"/>
        </w:rPr>
        <w:t>443</w:t>
      </w:r>
      <w:r w:rsidRPr="00CD125E">
        <w:rPr>
          <w:color w:val="000000" w:themeColor="text1"/>
          <w:szCs w:val="26"/>
          <w:lang w:val="en-US"/>
        </w:rPr>
        <w:t xml:space="preserve"> </w:t>
      </w:r>
      <w:r w:rsidR="00833172" w:rsidRPr="00CD125E">
        <w:rPr>
          <w:color w:val="000000" w:themeColor="text1"/>
          <w:szCs w:val="26"/>
          <w:lang w:val="en-US"/>
        </w:rPr>
        <w:t>in-</w:t>
      </w:r>
      <w:r w:rsidRPr="00CD125E">
        <w:rPr>
          <w:color w:val="000000" w:themeColor="text1"/>
          <w:szCs w:val="26"/>
          <w:lang w:val="en-US"/>
        </w:rPr>
        <w:t>interface=ether1-gateway protocol=</w:t>
      </w:r>
      <w:proofErr w:type="spellStart"/>
      <w:r w:rsidRPr="00CD125E">
        <w:rPr>
          <w:color w:val="000000" w:themeColor="text1"/>
          <w:szCs w:val="26"/>
          <w:lang w:val="en-US"/>
        </w:rPr>
        <w:t>tcp</w:t>
      </w:r>
      <w:proofErr w:type="spellEnd"/>
      <w:r w:rsidRPr="00CD125E">
        <w:rPr>
          <w:color w:val="000000" w:themeColor="text1"/>
          <w:szCs w:val="26"/>
          <w:lang w:val="en-US"/>
        </w:rPr>
        <w:t xml:space="preserve"> to-addresses=192.168.88.254 to-ports=</w:t>
      </w:r>
      <w:r w:rsidR="000472E9" w:rsidRPr="00CD125E">
        <w:rPr>
          <w:color w:val="000000" w:themeColor="text1"/>
          <w:szCs w:val="26"/>
          <w:lang w:val="en-US"/>
        </w:rPr>
        <w:t>443</w:t>
      </w:r>
    </w:p>
    <w:p w14:paraId="47D6223F" w14:textId="77777777" w:rsidR="00D9320A" w:rsidRDefault="00D9320A" w:rsidP="00F513D7"/>
    <w:p w14:paraId="7CEC9570" w14:textId="0401999D" w:rsidR="00D9320A" w:rsidRDefault="00D9320A" w:rsidP="00F513D7">
      <w:r>
        <w:t xml:space="preserve">Za lokalen dostop smo dodali statičen DNS vnos za enako poddomeno, kot smo jo ustvarili prej in jo nastavili na IP naslov mikroračunalnika. Na ta način tudi ob izpadu povezave s spletom sistem deluje, zaradi manj vmesnih prehodov pa je povezava tudi odzivnejša. </w:t>
      </w:r>
    </w:p>
    <w:p w14:paraId="6019C201" w14:textId="77777777" w:rsidR="003366EA" w:rsidRDefault="002525B9" w:rsidP="003366EA">
      <w:pPr>
        <w:keepNext/>
        <w:jc w:val="center"/>
      </w:pPr>
      <w:r>
        <w:rPr>
          <w:noProof/>
          <w:lang w:val="en-US"/>
        </w:rPr>
        <w:drawing>
          <wp:inline distT="0" distB="0" distL="0" distR="0" wp14:anchorId="2A25B344" wp14:editId="2A44480F">
            <wp:extent cx="3076403" cy="3076403"/>
            <wp:effectExtent l="127000" t="0" r="353060" b="0"/>
            <wp:docPr id="13" name="Picture 13" descr="../../Downloads/1169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1169_l.jpg"/>
                    <pic:cNvPicPr>
                      <a:picLocks noChangeAspect="1" noChangeArrowheads="1"/>
                    </pic:cNvPicPr>
                  </pic:nvPicPr>
                  <pic:blipFill>
                    <a:blip r:embed="rId33" cstate="print">
                      <a:extLst>
                        <a:ext uri="{BEBA8EAE-BF5A-486C-A8C5-ECC9F3942E4B}">
                          <a14:imgProps xmlns:a14="http://schemas.microsoft.com/office/drawing/2010/main">
                            <a14:imgLayer r:embed="rId34">
                              <a14:imgEffect>
                                <a14:backgroundRemoval t="7750" b="90000" l="250" r="98250">
                                  <a14:foregroundMark x1="47625" y1="25250" x2="46625" y2="2412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086967" cy="3086967"/>
                    </a:xfrm>
                    <a:prstGeom prst="rect">
                      <a:avLst/>
                    </a:prstGeom>
                    <a:ln>
                      <a:noFill/>
                    </a:ln>
                    <a:effectLst>
                      <a:outerShdw blurRad="292100" dist="139700" dir="2700000" algn="tl" rotWithShape="0">
                        <a:srgbClr val="333333">
                          <a:alpha val="65000"/>
                        </a:srgbClr>
                      </a:outerShdw>
                    </a:effectLst>
                  </pic:spPr>
                </pic:pic>
              </a:graphicData>
            </a:graphic>
          </wp:inline>
        </w:drawing>
      </w:r>
    </w:p>
    <w:p w14:paraId="46D035A9" w14:textId="4AA14B18" w:rsidR="00D75A96" w:rsidRPr="00D75A96" w:rsidRDefault="003366EA" w:rsidP="003366EA">
      <w:pPr>
        <w:pStyle w:val="Caption"/>
      </w:pPr>
      <w:bookmarkStart w:id="79" w:name="_Toc458964023"/>
      <w:r>
        <w:t xml:space="preserve">Slika </w:t>
      </w:r>
      <w:r>
        <w:fldChar w:fldCharType="begin"/>
      </w:r>
      <w:r>
        <w:instrText xml:space="preserve"> SEQ Slika \* ARABIC </w:instrText>
      </w:r>
      <w:r>
        <w:fldChar w:fldCharType="separate"/>
      </w:r>
      <w:r w:rsidR="00A71E88">
        <w:rPr>
          <w:noProof/>
        </w:rPr>
        <w:t>17</w:t>
      </w:r>
      <w:r>
        <w:fldChar w:fldCharType="end"/>
      </w:r>
      <w:r>
        <w:t>: Usmerjevalnik Mikrotik hAP ac</w:t>
      </w:r>
      <w:bookmarkEnd w:id="79"/>
    </w:p>
    <w:p w14:paraId="18A64258" w14:textId="2FE6AAF2" w:rsidR="007C5FEC" w:rsidRDefault="00697896" w:rsidP="00FA514D">
      <w:pPr>
        <w:pStyle w:val="Heading1"/>
      </w:pPr>
      <w:bookmarkStart w:id="80" w:name="_Toc458964059"/>
      <w:r>
        <w:t>Sklep</w:t>
      </w:r>
      <w:bookmarkEnd w:id="80"/>
    </w:p>
    <w:p w14:paraId="3D4BE340" w14:textId="77777777" w:rsidR="007C5FEC" w:rsidRDefault="007C5FEC" w:rsidP="007C5FEC">
      <w:r>
        <w:t>Problemi zakamufliraj, TODO</w:t>
      </w:r>
    </w:p>
    <w:p w14:paraId="39CF66EB" w14:textId="2359F611" w:rsidR="007C5FEC" w:rsidRDefault="007C5FEC" w:rsidP="007C5FEC">
      <w:r>
        <w:t xml:space="preserve">IoT se še vedno srečuje z nekaterimi problemi. Največji je, da se ljudje ne zavedajo vseh dobrih lastnosti in primerov uporabe. Ljudje se zaradi filmov celo bojijo besed, kot so umetna inteligenca. Ves strah pa seveda ni zaman, saj je problem varnosti in zasebnosti </w:t>
      </w:r>
      <w:r>
        <w:lastRenderedPageBreak/>
        <w:t xml:space="preserve">pri IoT ključnega pomena. Širok nabor naprav vključuje tudi naprave, kot so ključavnice, alarmne naprave in medicinske naprave, kot so merilci srčnega tlaka. Ti podatki so lahko relativno preprosto zlorabljeni, zato je zanesljiva kontrola dostopa nujna. Podatkov si tipično ne lastimo sami, vendar so v t.i. oblaku, kjer ne moremo nikoli zagotovo vedeti kdo jih vse lahko dostopa. </w:t>
      </w:r>
    </w:p>
    <w:p w14:paraId="5B07A2BB" w14:textId="77777777" w:rsidR="007A71D9" w:rsidRDefault="007A71D9" w:rsidP="007A71D9"/>
    <w:p w14:paraId="64AC28F3" w14:textId="04A1D8A4" w:rsidR="007C5FEC" w:rsidRDefault="007C5FEC" w:rsidP="007A71D9">
      <w:r>
        <w:t xml:space="preserve">Drugi </w:t>
      </w:r>
      <w:r w:rsidR="00FD0958">
        <w:t>večji</w:t>
      </w:r>
      <w:r>
        <w:t xml:space="preserve"> problem je nepoznavanje tehnologije s strani monterjev (električarjev). Le ti tipično ne znajo pravilno priključiti in konfigurirati sistema za pametno hišo. Za to je potreben razmeroma drag specialist.</w:t>
      </w:r>
    </w:p>
    <w:p w14:paraId="4EFAB547" w14:textId="77777777" w:rsidR="007A71D9" w:rsidRDefault="007A71D9" w:rsidP="007A71D9"/>
    <w:p w14:paraId="514EB4E9" w14:textId="6A38769A" w:rsidR="002872A0" w:rsidRDefault="00CF247B" w:rsidP="007A71D9">
      <w:r>
        <w:t>Pri nalogi smo</w:t>
      </w:r>
      <w:r w:rsidR="007C5FEC">
        <w:t xml:space="preserve"> n</w:t>
      </w:r>
      <w:r w:rsidR="007C279C">
        <w:t xml:space="preserve">a podlagi raziskav in testiranj opravljenih za potrebe naloge smo prišli </w:t>
      </w:r>
      <w:r w:rsidR="002872A0">
        <w:t xml:space="preserve">tudi </w:t>
      </w:r>
      <w:r w:rsidR="007C279C">
        <w:t xml:space="preserve">do ideje za cenovno ugoden in preprost sistem za pametno hišo. Prednost je tudi, da za predlagan sisitem ne potrebujemo specializirane inštalacije. Mikroračunalnik bi bil vgrajen v </w:t>
      </w:r>
      <w:r w:rsidR="001B2322">
        <w:t xml:space="preserve">obstoječo </w:t>
      </w:r>
      <w:r w:rsidR="007C279C">
        <w:t>hišno elektro</w:t>
      </w:r>
      <w:r w:rsidR="001B2322">
        <w:t xml:space="preserve"> omarico</w:t>
      </w:r>
      <w:r w:rsidR="00084EBA">
        <w:t xml:space="preserve">. Povezan bi bil </w:t>
      </w:r>
      <w:r w:rsidR="007C279C">
        <w:t xml:space="preserve">na električno omrežje, preko katerega bi tudi potekala komunikacija. </w:t>
      </w:r>
      <w:r w:rsidR="00084EBA">
        <w:t xml:space="preserve">Razvili bi pametna stikala in pametne vtičnice, ki bi se avtomatsko povezale z mikroračunalnikom. Mikroračunalnik bi bil priključen v internet preko žične ali brezžične povezave. Za konfiguracijo bi potrebovali telefon ali tablični računalnik z nameščeno aplikacijo pametne hiše. Le ta bi ob prvi uporabi samodejno zaznala vse priključene pametne naprave in zahtevala kreiranje uporabniških računov. Administrator bi dodeljeval pravice posameznim uporabnikom za dostop do naprav. </w:t>
      </w:r>
    </w:p>
    <w:p w14:paraId="03093A5D" w14:textId="77777777" w:rsidR="007A71D9" w:rsidRDefault="007A71D9" w:rsidP="007A71D9"/>
    <w:p w14:paraId="3A918DAD" w14:textId="6983530A" w:rsidR="00697896" w:rsidRDefault="00084EBA" w:rsidP="007A71D9">
      <w:r>
        <w:t>Možnosti uporabe te tehnologije se pa ne končajo pri stikalih in vtičnicah, vendar bi se lahko tretji razvijalci elektronskih naprav integrirali na ta sistem. Napravo bi enostavno priključili v omrežje, kot do sedaj, vendar bi imeli do</w:t>
      </w:r>
      <w:r w:rsidR="00141D21">
        <w:t xml:space="preserve">stop do njenih funkcionalnosti. Tako bi naprave, kot so elektronska senčila, pametni hladilnik, klimatska naprava in centralna kurjava še vedno imele popolnoma enak postopek namestitve vendar veliko dodatnih funkcionalnosti. Naprave bi lahko namestila oseba, ki ne pozna omenjenega sistema. </w:t>
      </w:r>
      <w:r w:rsidR="00D74EE2">
        <w:t>Sistem bi bil odporen na motilce signalov oziroma na motnje drugih brezžičnih sistemov v gosto naseljenih področjih.</w:t>
      </w:r>
      <w:r w:rsidR="002872A0">
        <w:t xml:space="preserve"> </w:t>
      </w:r>
    </w:p>
    <w:p w14:paraId="5000C785" w14:textId="48F31F25" w:rsidR="00FD0958" w:rsidRPr="000B0326" w:rsidRDefault="00FD0958" w:rsidP="00FD0958">
      <w:r>
        <w:t>TODO: idejna shema</w:t>
      </w:r>
    </w:p>
    <w:p w14:paraId="4F5DEF80" w14:textId="77777777" w:rsidR="00441166" w:rsidRPr="00441166" w:rsidRDefault="00441166" w:rsidP="00441166"/>
    <w:p w14:paraId="2E560774" w14:textId="77777777" w:rsidR="00441166" w:rsidRPr="00441166" w:rsidRDefault="00441166" w:rsidP="00441166"/>
    <w:p w14:paraId="415EB9CB" w14:textId="77777777" w:rsidR="00441166" w:rsidRPr="00441166" w:rsidRDefault="00441166" w:rsidP="00441166">
      <w:pPr>
        <w:pStyle w:val="Heading1"/>
        <w:numPr>
          <w:ilvl w:val="0"/>
          <w:numId w:val="0"/>
        </w:numPr>
        <w:ind w:left="431" w:hanging="431"/>
      </w:pPr>
    </w:p>
    <w:p w14:paraId="14105C4C" w14:textId="78B94AA9" w:rsidR="003E2601" w:rsidRDefault="003E2601">
      <w:pPr>
        <w:spacing w:line="240" w:lineRule="auto"/>
        <w:jc w:val="left"/>
      </w:pPr>
      <w:r>
        <w:br w:type="page"/>
      </w:r>
    </w:p>
    <w:p w14:paraId="74D7678D" w14:textId="3E6671E1" w:rsidR="00030698" w:rsidRDefault="003E2601" w:rsidP="006B04D8">
      <w:pPr>
        <w:rPr>
          <w:b/>
          <w:sz w:val="28"/>
        </w:rPr>
      </w:pPr>
      <w:r w:rsidRPr="003E2601">
        <w:rPr>
          <w:b/>
          <w:sz w:val="28"/>
        </w:rPr>
        <w:lastRenderedPageBreak/>
        <w:t>Viri</w:t>
      </w:r>
    </w:p>
    <w:p w14:paraId="4F1D06E1" w14:textId="1F1F8526" w:rsidR="00CA2933" w:rsidRPr="00CA2933" w:rsidRDefault="003E2601" w:rsidP="00CA2933">
      <w:pPr>
        <w:widowControl w:val="0"/>
        <w:autoSpaceDE w:val="0"/>
        <w:autoSpaceDN w:val="0"/>
        <w:adjustRightInd w:val="0"/>
        <w:ind w:left="640" w:hanging="640"/>
        <w:rPr>
          <w:noProof/>
        </w:rPr>
      </w:pPr>
      <w:r w:rsidRPr="003E2601">
        <w:rPr>
          <w:b/>
        </w:rPr>
        <w:fldChar w:fldCharType="begin" w:fldLock="1"/>
      </w:r>
      <w:r w:rsidRPr="003E2601">
        <w:rPr>
          <w:b/>
        </w:rPr>
        <w:instrText xml:space="preserve">ADDIN Mendeley Bibliography CSL_BIBLIOGRAPHY </w:instrText>
      </w:r>
      <w:r w:rsidRPr="003E2601">
        <w:rPr>
          <w:b/>
        </w:rPr>
        <w:fldChar w:fldCharType="separate"/>
      </w:r>
      <w:r w:rsidR="00CA2933" w:rsidRPr="00CA2933">
        <w:rPr>
          <w:noProof/>
        </w:rPr>
        <w:t>[1]</w:t>
      </w:r>
      <w:r w:rsidR="00CA2933" w:rsidRPr="00CA2933">
        <w:rPr>
          <w:noProof/>
        </w:rPr>
        <w:tab/>
        <w:t>“Kaj je pametna hiša ali inteligentna hiša?” [Online]. Available: http://www.ps-promis.si/en/.</w:t>
      </w:r>
    </w:p>
    <w:p w14:paraId="279DB850" w14:textId="77777777" w:rsidR="00CA2933" w:rsidRPr="00CA2933" w:rsidRDefault="00CA2933" w:rsidP="00CA2933">
      <w:pPr>
        <w:widowControl w:val="0"/>
        <w:autoSpaceDE w:val="0"/>
        <w:autoSpaceDN w:val="0"/>
        <w:adjustRightInd w:val="0"/>
        <w:ind w:left="640" w:hanging="640"/>
        <w:rPr>
          <w:noProof/>
        </w:rPr>
      </w:pPr>
      <w:r w:rsidRPr="00CA2933">
        <w:rPr>
          <w:noProof/>
        </w:rPr>
        <w:t>[2]</w:t>
      </w:r>
      <w:r w:rsidRPr="00CA2933">
        <w:rPr>
          <w:noProof/>
        </w:rPr>
        <w:tab/>
        <w:t xml:space="preserve">V. Tomaž, “Internet stvari,” </w:t>
      </w:r>
      <w:r w:rsidRPr="00CA2933">
        <w:rPr>
          <w:i/>
          <w:iCs/>
          <w:noProof/>
        </w:rPr>
        <w:t>Finance</w:t>
      </w:r>
      <w:r w:rsidRPr="00CA2933">
        <w:rPr>
          <w:noProof/>
        </w:rPr>
        <w:t>, vol. 5, 2015.</w:t>
      </w:r>
    </w:p>
    <w:p w14:paraId="68B48EFB" w14:textId="77777777" w:rsidR="00CA2933" w:rsidRPr="00CA2933" w:rsidRDefault="00CA2933" w:rsidP="00CA2933">
      <w:pPr>
        <w:widowControl w:val="0"/>
        <w:autoSpaceDE w:val="0"/>
        <w:autoSpaceDN w:val="0"/>
        <w:adjustRightInd w:val="0"/>
        <w:ind w:left="640" w:hanging="640"/>
        <w:rPr>
          <w:noProof/>
        </w:rPr>
      </w:pPr>
      <w:r w:rsidRPr="00CA2933">
        <w:rPr>
          <w:noProof/>
        </w:rPr>
        <w:t>[3]</w:t>
      </w:r>
      <w:r w:rsidRPr="00CA2933">
        <w:rPr>
          <w:noProof/>
        </w:rPr>
        <w:tab/>
        <w:t>“OpComm - Zakaj postaja Internet stvari največja globalna panoga?,” 2013. [Online]. Available: http://www.opcomm.eu/sl/medijsko-sredisce/blog/139-zakaj-postaja-internet-stvari-najveja-globalna-panoga.</w:t>
      </w:r>
    </w:p>
    <w:p w14:paraId="71DE1CAE" w14:textId="77777777" w:rsidR="00CA2933" w:rsidRPr="00CA2933" w:rsidRDefault="00CA2933" w:rsidP="00CA2933">
      <w:pPr>
        <w:widowControl w:val="0"/>
        <w:autoSpaceDE w:val="0"/>
        <w:autoSpaceDN w:val="0"/>
        <w:adjustRightInd w:val="0"/>
        <w:ind w:left="640" w:hanging="640"/>
        <w:rPr>
          <w:noProof/>
        </w:rPr>
      </w:pPr>
      <w:r w:rsidRPr="00CA2933">
        <w:rPr>
          <w:noProof/>
        </w:rPr>
        <w:t>[4]</w:t>
      </w:r>
      <w:r w:rsidRPr="00CA2933">
        <w:rPr>
          <w:noProof/>
        </w:rPr>
        <w:tab/>
        <w:t>Babnik Matjaž, “Mi lahko nekdo že pove kaj je internet stvari (The Internet of Things – IoT)! – Konica Minolta Slovenija,” 2016. [Online]. Available: http://www.konicaminolta.si/sl/poslovne-resitve/blog-sl/2016/06/29/mi-lahko-nekdo-ze-pove-kaj-je-internet-stvari-the-internet-of-things-iot/.</w:t>
      </w:r>
    </w:p>
    <w:p w14:paraId="70FF35D2" w14:textId="77777777" w:rsidR="00CA2933" w:rsidRPr="00CA2933" w:rsidRDefault="00CA2933" w:rsidP="00CA2933">
      <w:pPr>
        <w:widowControl w:val="0"/>
        <w:autoSpaceDE w:val="0"/>
        <w:autoSpaceDN w:val="0"/>
        <w:adjustRightInd w:val="0"/>
        <w:ind w:left="640" w:hanging="640"/>
        <w:rPr>
          <w:noProof/>
        </w:rPr>
      </w:pPr>
      <w:r w:rsidRPr="00CA2933">
        <w:rPr>
          <w:noProof/>
        </w:rPr>
        <w:t>[5]</w:t>
      </w:r>
      <w:r w:rsidRPr="00CA2933">
        <w:rPr>
          <w:noProof/>
        </w:rPr>
        <w:tab/>
        <w:t>M. Mohorčič, “Internet stvari – izzivi in priložnosti.”</w:t>
      </w:r>
    </w:p>
    <w:p w14:paraId="09C0A7D0" w14:textId="77777777" w:rsidR="00CA2933" w:rsidRPr="00CA2933" w:rsidRDefault="00CA2933" w:rsidP="00CA2933">
      <w:pPr>
        <w:widowControl w:val="0"/>
        <w:autoSpaceDE w:val="0"/>
        <w:autoSpaceDN w:val="0"/>
        <w:adjustRightInd w:val="0"/>
        <w:ind w:left="640" w:hanging="640"/>
        <w:rPr>
          <w:noProof/>
        </w:rPr>
      </w:pPr>
      <w:r w:rsidRPr="00CA2933">
        <w:rPr>
          <w:noProof/>
        </w:rPr>
        <w:t>[6]</w:t>
      </w:r>
      <w:r w:rsidRPr="00CA2933">
        <w:rPr>
          <w:noProof/>
        </w:rPr>
        <w:tab/>
        <w:t>S. A. Bauer Martin, Boussard Mathieu, Bui Nicola, Carrez Francois, Jardak Christine, Jourik De Loof, Magerkurth Carsten, Meissner Stefan, Nettsträter Andreas, Olivereau Alexis, Thoma Matthias, Walewski Joachim, Stefa Julinda, “Internet of Things – Architecture IoT-A,” 2013.</w:t>
      </w:r>
    </w:p>
    <w:p w14:paraId="3EF2870B" w14:textId="77777777" w:rsidR="00CA2933" w:rsidRPr="00CA2933" w:rsidRDefault="00CA2933" w:rsidP="00CA2933">
      <w:pPr>
        <w:widowControl w:val="0"/>
        <w:autoSpaceDE w:val="0"/>
        <w:autoSpaceDN w:val="0"/>
        <w:adjustRightInd w:val="0"/>
        <w:ind w:left="640" w:hanging="640"/>
        <w:rPr>
          <w:noProof/>
        </w:rPr>
      </w:pPr>
      <w:r w:rsidRPr="00CA2933">
        <w:rPr>
          <w:noProof/>
        </w:rPr>
        <w:t>[7]</w:t>
      </w:r>
      <w:r w:rsidRPr="00CA2933">
        <w:rPr>
          <w:noProof/>
        </w:rPr>
        <w:tab/>
        <w:t>Poulin Chris, “The Importance of IPv6 and the Internet of Things,” 2014. [Online]. Available: https://securityintelligence.com/the-importance-of-ipv6-and-the-internet-of-things/.</w:t>
      </w:r>
    </w:p>
    <w:p w14:paraId="79337879" w14:textId="77777777" w:rsidR="00CA2933" w:rsidRPr="00CA2933" w:rsidRDefault="00CA2933" w:rsidP="00CA2933">
      <w:pPr>
        <w:widowControl w:val="0"/>
        <w:autoSpaceDE w:val="0"/>
        <w:autoSpaceDN w:val="0"/>
        <w:adjustRightInd w:val="0"/>
        <w:ind w:left="640" w:hanging="640"/>
        <w:rPr>
          <w:noProof/>
        </w:rPr>
      </w:pPr>
      <w:r w:rsidRPr="00CA2933">
        <w:rPr>
          <w:noProof/>
        </w:rPr>
        <w:t>[8]</w:t>
      </w:r>
      <w:r w:rsidRPr="00CA2933">
        <w:rPr>
          <w:noProof/>
        </w:rPr>
        <w:tab/>
        <w:t>“IPv6 - Wikipedija, prosta enciklopedija.” [Online]. Available: https://sl.wikipedia.org/wiki/IPv6.</w:t>
      </w:r>
    </w:p>
    <w:p w14:paraId="46A1C519" w14:textId="77777777" w:rsidR="00CA2933" w:rsidRPr="00CA2933" w:rsidRDefault="00CA2933" w:rsidP="00CA2933">
      <w:pPr>
        <w:widowControl w:val="0"/>
        <w:autoSpaceDE w:val="0"/>
        <w:autoSpaceDN w:val="0"/>
        <w:adjustRightInd w:val="0"/>
        <w:ind w:left="640" w:hanging="640"/>
        <w:rPr>
          <w:noProof/>
        </w:rPr>
      </w:pPr>
      <w:r w:rsidRPr="00CA2933">
        <w:rPr>
          <w:noProof/>
        </w:rPr>
        <w:t>[9]</w:t>
      </w:r>
      <w:r w:rsidRPr="00CA2933">
        <w:rPr>
          <w:noProof/>
        </w:rPr>
        <w:tab/>
        <w:t>“Bluetooth - Wikipedija, prosta enciklopedija.” [Online]. Available: https://sl.wikipedia.org/wiki/Bluetooth.</w:t>
      </w:r>
    </w:p>
    <w:p w14:paraId="471335C2" w14:textId="77777777" w:rsidR="00CA2933" w:rsidRPr="00CA2933" w:rsidRDefault="00CA2933" w:rsidP="00CA2933">
      <w:pPr>
        <w:widowControl w:val="0"/>
        <w:autoSpaceDE w:val="0"/>
        <w:autoSpaceDN w:val="0"/>
        <w:adjustRightInd w:val="0"/>
        <w:ind w:left="640" w:hanging="640"/>
        <w:rPr>
          <w:noProof/>
        </w:rPr>
      </w:pPr>
      <w:r w:rsidRPr="00CA2933">
        <w:rPr>
          <w:noProof/>
        </w:rPr>
        <w:t>[10]</w:t>
      </w:r>
      <w:r w:rsidRPr="00CA2933">
        <w:rPr>
          <w:noProof/>
        </w:rPr>
        <w:tab/>
        <w:t>“iBeacon.” [Online]. Available: https://en.wikipedia.org/wiki/IBeacon. [Accessed: 17-Aug-2016].</w:t>
      </w:r>
    </w:p>
    <w:p w14:paraId="47023FF9" w14:textId="77777777" w:rsidR="00CA2933" w:rsidRPr="00CA2933" w:rsidRDefault="00CA2933" w:rsidP="00CA2933">
      <w:pPr>
        <w:widowControl w:val="0"/>
        <w:autoSpaceDE w:val="0"/>
        <w:autoSpaceDN w:val="0"/>
        <w:adjustRightInd w:val="0"/>
        <w:ind w:left="640" w:hanging="640"/>
        <w:rPr>
          <w:noProof/>
        </w:rPr>
      </w:pPr>
      <w:r w:rsidRPr="00CA2933">
        <w:rPr>
          <w:noProof/>
        </w:rPr>
        <w:t>[11]</w:t>
      </w:r>
      <w:r w:rsidRPr="00CA2933">
        <w:rPr>
          <w:noProof/>
        </w:rPr>
        <w:tab/>
        <w:t>“Home | Nest.” [Online]. Available: https://nest.com/.</w:t>
      </w:r>
    </w:p>
    <w:p w14:paraId="3C5D0DE5" w14:textId="77777777" w:rsidR="00CA2933" w:rsidRPr="00CA2933" w:rsidRDefault="00CA2933" w:rsidP="00CA2933">
      <w:pPr>
        <w:widowControl w:val="0"/>
        <w:autoSpaceDE w:val="0"/>
        <w:autoSpaceDN w:val="0"/>
        <w:adjustRightInd w:val="0"/>
        <w:ind w:left="640" w:hanging="640"/>
        <w:rPr>
          <w:noProof/>
        </w:rPr>
      </w:pPr>
      <w:r w:rsidRPr="00CA2933">
        <w:rPr>
          <w:noProof/>
        </w:rPr>
        <w:t>[12]</w:t>
      </w:r>
      <w:r w:rsidRPr="00CA2933">
        <w:rPr>
          <w:noProof/>
        </w:rPr>
        <w:tab/>
        <w:t>“Meet hue | en-XX.” [Online]. Available: http://www2.meethue.com/en-xx/.</w:t>
      </w:r>
    </w:p>
    <w:p w14:paraId="58EAED3F" w14:textId="77777777" w:rsidR="00CA2933" w:rsidRPr="00CA2933" w:rsidRDefault="00CA2933" w:rsidP="00CA2933">
      <w:pPr>
        <w:widowControl w:val="0"/>
        <w:autoSpaceDE w:val="0"/>
        <w:autoSpaceDN w:val="0"/>
        <w:adjustRightInd w:val="0"/>
        <w:ind w:left="640" w:hanging="640"/>
        <w:rPr>
          <w:noProof/>
        </w:rPr>
      </w:pPr>
      <w:r w:rsidRPr="00CA2933">
        <w:rPr>
          <w:noProof/>
        </w:rPr>
        <w:t>[13]</w:t>
      </w:r>
      <w:r w:rsidRPr="00CA2933">
        <w:rPr>
          <w:noProof/>
        </w:rPr>
        <w:tab/>
        <w:t>“August Smart Lock | August.” [Online]. Available: http://august.com/products/august-smart-lock/.</w:t>
      </w:r>
    </w:p>
    <w:p w14:paraId="479C68AC" w14:textId="77777777" w:rsidR="00CA2933" w:rsidRPr="00CA2933" w:rsidRDefault="00CA2933" w:rsidP="00CA2933">
      <w:pPr>
        <w:widowControl w:val="0"/>
        <w:autoSpaceDE w:val="0"/>
        <w:autoSpaceDN w:val="0"/>
        <w:adjustRightInd w:val="0"/>
        <w:ind w:left="640" w:hanging="640"/>
        <w:rPr>
          <w:noProof/>
        </w:rPr>
      </w:pPr>
      <w:r w:rsidRPr="00CA2933">
        <w:rPr>
          <w:noProof/>
        </w:rPr>
        <w:t>[14]</w:t>
      </w:r>
      <w:r w:rsidRPr="00CA2933">
        <w:rPr>
          <w:noProof/>
        </w:rPr>
        <w:tab/>
        <w:t>“Smart Home. Intelligent Living. | SmartThings.” [Online]. Available: https://www.smartthings.com/.</w:t>
      </w:r>
    </w:p>
    <w:p w14:paraId="56685FB5" w14:textId="77777777" w:rsidR="00CA2933" w:rsidRPr="00CA2933" w:rsidRDefault="00CA2933" w:rsidP="00CA2933">
      <w:pPr>
        <w:widowControl w:val="0"/>
        <w:autoSpaceDE w:val="0"/>
        <w:autoSpaceDN w:val="0"/>
        <w:adjustRightInd w:val="0"/>
        <w:ind w:left="640" w:hanging="640"/>
        <w:rPr>
          <w:noProof/>
        </w:rPr>
      </w:pPr>
      <w:r w:rsidRPr="00CA2933">
        <w:rPr>
          <w:noProof/>
        </w:rPr>
        <w:t>[15]</w:t>
      </w:r>
      <w:r w:rsidRPr="00CA2933">
        <w:rPr>
          <w:noProof/>
        </w:rPr>
        <w:tab/>
        <w:t>“Samsung SmartThings Hub, 2nd Generation - - Amazon.com.” [Online]. Available: https://www.amazon.com/dp/B010NZV0GE/?tag=thewire06-20&amp;linkCode=xm2&amp;ascsubtag=WC82592.</w:t>
      </w:r>
    </w:p>
    <w:p w14:paraId="7D2C78B1" w14:textId="77777777" w:rsidR="00CA2933" w:rsidRPr="00CA2933" w:rsidRDefault="00CA2933" w:rsidP="00CA2933">
      <w:pPr>
        <w:widowControl w:val="0"/>
        <w:autoSpaceDE w:val="0"/>
        <w:autoSpaceDN w:val="0"/>
        <w:adjustRightInd w:val="0"/>
        <w:ind w:left="640" w:hanging="640"/>
        <w:rPr>
          <w:noProof/>
        </w:rPr>
      </w:pPr>
      <w:r w:rsidRPr="00CA2933">
        <w:rPr>
          <w:noProof/>
        </w:rPr>
        <w:t>[16]</w:t>
      </w:r>
      <w:r w:rsidRPr="00CA2933">
        <w:rPr>
          <w:noProof/>
        </w:rPr>
        <w:tab/>
        <w:t xml:space="preserve">“Source code of the open Home Automation Bus (openHAB).” [Online]. Available: </w:t>
      </w:r>
      <w:r w:rsidRPr="00CA2933">
        <w:rPr>
          <w:noProof/>
        </w:rPr>
        <w:lastRenderedPageBreak/>
        <w:t>https://github.com/openhab/openhab. [Accessed: 13-Aug-2016].</w:t>
      </w:r>
    </w:p>
    <w:p w14:paraId="2E1F2B9E" w14:textId="77777777" w:rsidR="00CA2933" w:rsidRPr="00CA2933" w:rsidRDefault="00CA2933" w:rsidP="00CA2933">
      <w:pPr>
        <w:widowControl w:val="0"/>
        <w:autoSpaceDE w:val="0"/>
        <w:autoSpaceDN w:val="0"/>
        <w:adjustRightInd w:val="0"/>
        <w:ind w:left="640" w:hanging="640"/>
        <w:rPr>
          <w:noProof/>
        </w:rPr>
      </w:pPr>
      <w:r w:rsidRPr="00CA2933">
        <w:rPr>
          <w:noProof/>
        </w:rPr>
        <w:t>[17]</w:t>
      </w:r>
      <w:r w:rsidRPr="00CA2933">
        <w:rPr>
          <w:noProof/>
        </w:rPr>
        <w:tab/>
        <w:t>“Pametna mesta | FMC - Sistemski integrator.” [Online]. Available: http://fmc.si/resitve/pametna_mesta/.</w:t>
      </w:r>
    </w:p>
    <w:p w14:paraId="7CD9160D" w14:textId="77777777" w:rsidR="00CA2933" w:rsidRPr="00CA2933" w:rsidRDefault="00CA2933" w:rsidP="00CA2933">
      <w:pPr>
        <w:widowControl w:val="0"/>
        <w:autoSpaceDE w:val="0"/>
        <w:autoSpaceDN w:val="0"/>
        <w:adjustRightInd w:val="0"/>
        <w:ind w:left="640" w:hanging="640"/>
        <w:rPr>
          <w:noProof/>
        </w:rPr>
      </w:pPr>
      <w:r w:rsidRPr="00CA2933">
        <w:rPr>
          <w:noProof/>
        </w:rPr>
        <w:t>[18]</w:t>
      </w:r>
      <w:r w:rsidRPr="00CA2933">
        <w:rPr>
          <w:noProof/>
        </w:rPr>
        <w:tab/>
        <w:t xml:space="preserve">Berčič Boštjan, “Kako odprta je »odprta koda« | MonitorPro,” </w:t>
      </w:r>
      <w:r w:rsidRPr="00CA2933">
        <w:rPr>
          <w:i/>
          <w:iCs/>
          <w:noProof/>
        </w:rPr>
        <w:t>Monitor PRO</w:t>
      </w:r>
      <w:r w:rsidRPr="00CA2933">
        <w:rPr>
          <w:noProof/>
        </w:rPr>
        <w:t>, 2011. [Online]. Available: http://www.monitorpro.si/41846/praksa/kako-odprta-je-odprta-koda/.</w:t>
      </w:r>
    </w:p>
    <w:p w14:paraId="2F2FDFC5" w14:textId="77777777" w:rsidR="00CA2933" w:rsidRPr="00CA2933" w:rsidRDefault="00CA2933" w:rsidP="00CA2933">
      <w:pPr>
        <w:widowControl w:val="0"/>
        <w:autoSpaceDE w:val="0"/>
        <w:autoSpaceDN w:val="0"/>
        <w:adjustRightInd w:val="0"/>
        <w:ind w:left="640" w:hanging="640"/>
        <w:rPr>
          <w:noProof/>
        </w:rPr>
      </w:pPr>
      <w:r w:rsidRPr="00CA2933">
        <w:rPr>
          <w:noProof/>
        </w:rPr>
        <w:t>[19]</w:t>
      </w:r>
      <w:r w:rsidRPr="00CA2933">
        <w:rPr>
          <w:noProof/>
        </w:rPr>
        <w:tab/>
        <w:t>“Free and Open Source License Comparison (David Lee Todd, Unknown Product Manager),” 2007. [Online]. Available: https://blogs.oracle.com/davidleetodd/entry/free_and_open_source_license.</w:t>
      </w:r>
    </w:p>
    <w:p w14:paraId="5AA84389" w14:textId="77777777" w:rsidR="00CA2933" w:rsidRPr="00CA2933" w:rsidRDefault="00CA2933" w:rsidP="00CA2933">
      <w:pPr>
        <w:widowControl w:val="0"/>
        <w:autoSpaceDE w:val="0"/>
        <w:autoSpaceDN w:val="0"/>
        <w:adjustRightInd w:val="0"/>
        <w:ind w:left="640" w:hanging="640"/>
        <w:rPr>
          <w:noProof/>
        </w:rPr>
      </w:pPr>
      <w:r w:rsidRPr="00CA2933">
        <w:rPr>
          <w:noProof/>
        </w:rPr>
        <w:t>[20]</w:t>
      </w:r>
      <w:r w:rsidRPr="00CA2933">
        <w:rPr>
          <w:noProof/>
        </w:rPr>
        <w:tab/>
        <w:t xml:space="preserve">S. Lah, “Odprta koda - ne v ceni, v uporabni vrednosti je bistvo!,” </w:t>
      </w:r>
      <w:r w:rsidRPr="00CA2933">
        <w:rPr>
          <w:i/>
          <w:iCs/>
          <w:noProof/>
        </w:rPr>
        <w:t>Organ. znanja</w:t>
      </w:r>
      <w:r w:rsidRPr="00CA2933">
        <w:rPr>
          <w:noProof/>
        </w:rPr>
        <w:t>, vol. 15, no. 1–2, pp. 16–24, 2010.</w:t>
      </w:r>
    </w:p>
    <w:p w14:paraId="0433B6BD" w14:textId="77777777" w:rsidR="00CA2933" w:rsidRPr="00CA2933" w:rsidRDefault="00CA2933" w:rsidP="00CA2933">
      <w:pPr>
        <w:widowControl w:val="0"/>
        <w:autoSpaceDE w:val="0"/>
        <w:autoSpaceDN w:val="0"/>
        <w:adjustRightInd w:val="0"/>
        <w:ind w:left="640" w:hanging="640"/>
        <w:rPr>
          <w:noProof/>
        </w:rPr>
      </w:pPr>
      <w:r w:rsidRPr="00CA2933">
        <w:rPr>
          <w:noProof/>
        </w:rPr>
        <w:t>[21]</w:t>
      </w:r>
      <w:r w:rsidRPr="00CA2933">
        <w:rPr>
          <w:noProof/>
        </w:rPr>
        <w:tab/>
        <w:t>Henderson Gordon, “Raspberry Pi | Wiring | Gordons Projects,” 2012. [Online]. Available: https://projects.drogon.net/raspberry-pi/wiringpi/.</w:t>
      </w:r>
    </w:p>
    <w:p w14:paraId="4EF62D94" w14:textId="77777777" w:rsidR="00CA2933" w:rsidRPr="00CA2933" w:rsidRDefault="00CA2933" w:rsidP="00CA2933">
      <w:pPr>
        <w:widowControl w:val="0"/>
        <w:autoSpaceDE w:val="0"/>
        <w:autoSpaceDN w:val="0"/>
        <w:adjustRightInd w:val="0"/>
        <w:ind w:left="640" w:hanging="640"/>
        <w:rPr>
          <w:noProof/>
        </w:rPr>
      </w:pPr>
      <w:r w:rsidRPr="00CA2933">
        <w:rPr>
          <w:noProof/>
        </w:rPr>
        <w:t>[22]</w:t>
      </w:r>
      <w:r w:rsidRPr="00CA2933">
        <w:rPr>
          <w:noProof/>
        </w:rPr>
        <w:tab/>
        <w:t>Anicas Mitchell, “How To Secure Nginx with Let’s Encrypt on Ubuntu 14.04 | DigitalOcean,” 2015. [Online]. Available: https://www.digitalocean.com/community/tutorials/how-to-secure-nginx-with-let-s-encrypt-on-ubuntu-14-04.</w:t>
      </w:r>
    </w:p>
    <w:p w14:paraId="553F5417" w14:textId="77777777" w:rsidR="00CA2933" w:rsidRPr="00CA2933" w:rsidRDefault="00CA2933" w:rsidP="00CA2933">
      <w:pPr>
        <w:widowControl w:val="0"/>
        <w:autoSpaceDE w:val="0"/>
        <w:autoSpaceDN w:val="0"/>
        <w:adjustRightInd w:val="0"/>
        <w:ind w:left="640" w:hanging="640"/>
        <w:rPr>
          <w:noProof/>
        </w:rPr>
      </w:pPr>
      <w:r w:rsidRPr="00CA2933">
        <w:rPr>
          <w:noProof/>
        </w:rPr>
        <w:t>[23]</w:t>
      </w:r>
      <w:r w:rsidRPr="00CA2933">
        <w:rPr>
          <w:noProof/>
        </w:rPr>
        <w:tab/>
      </w:r>
      <w:r w:rsidRPr="00CA2933">
        <w:rPr>
          <w:i/>
          <w:iCs/>
          <w:noProof/>
        </w:rPr>
        <w:t>Swift Has Reached 1.0</w:t>
      </w:r>
      <w:r w:rsidRPr="00CA2933">
        <w:rPr>
          <w:noProof/>
        </w:rPr>
        <w:t>. Apple, 2014.</w:t>
      </w:r>
    </w:p>
    <w:p w14:paraId="7989E193" w14:textId="77777777" w:rsidR="00CA2933" w:rsidRPr="00CA2933" w:rsidRDefault="00CA2933" w:rsidP="00CA2933">
      <w:pPr>
        <w:widowControl w:val="0"/>
        <w:autoSpaceDE w:val="0"/>
        <w:autoSpaceDN w:val="0"/>
        <w:adjustRightInd w:val="0"/>
        <w:ind w:left="640" w:hanging="640"/>
        <w:rPr>
          <w:noProof/>
        </w:rPr>
      </w:pPr>
      <w:r w:rsidRPr="00CA2933">
        <w:rPr>
          <w:noProof/>
        </w:rPr>
        <w:t>[24]</w:t>
      </w:r>
      <w:r w:rsidRPr="00CA2933">
        <w:rPr>
          <w:noProof/>
        </w:rPr>
        <w:tab/>
        <w:t>“Swift.org - About Swift.” [Online]. Available: https://swift.org/about/#swiftorg-and-open-source.</w:t>
      </w:r>
    </w:p>
    <w:p w14:paraId="399FC1D5" w14:textId="77777777" w:rsidR="00CA2933" w:rsidRPr="00CA2933" w:rsidRDefault="00CA2933" w:rsidP="00CA2933">
      <w:pPr>
        <w:widowControl w:val="0"/>
        <w:autoSpaceDE w:val="0"/>
        <w:autoSpaceDN w:val="0"/>
        <w:adjustRightInd w:val="0"/>
        <w:ind w:left="640" w:hanging="640"/>
        <w:rPr>
          <w:noProof/>
        </w:rPr>
      </w:pPr>
      <w:r w:rsidRPr="00CA2933">
        <w:rPr>
          <w:noProof/>
        </w:rPr>
        <w:t>[25]</w:t>
      </w:r>
      <w:r w:rsidRPr="00CA2933">
        <w:rPr>
          <w:noProof/>
        </w:rPr>
        <w:tab/>
        <w:t>“Git - O nadzoru različic.” [Online]. Available: https://git-scm.com/book/sl/v2/Pri%C4%8Detek-O-nadzoru-razli%C4%8Dic.</w:t>
      </w:r>
    </w:p>
    <w:p w14:paraId="40DBE4EA" w14:textId="77777777" w:rsidR="00CA2933" w:rsidRPr="00CA2933" w:rsidRDefault="00CA2933" w:rsidP="00CA2933">
      <w:pPr>
        <w:widowControl w:val="0"/>
        <w:autoSpaceDE w:val="0"/>
        <w:autoSpaceDN w:val="0"/>
        <w:adjustRightInd w:val="0"/>
        <w:ind w:left="640" w:hanging="640"/>
        <w:rPr>
          <w:noProof/>
        </w:rPr>
      </w:pPr>
      <w:r w:rsidRPr="00CA2933">
        <w:rPr>
          <w:noProof/>
        </w:rPr>
        <w:t>[26]</w:t>
      </w:r>
      <w:r w:rsidRPr="00CA2933">
        <w:rPr>
          <w:noProof/>
        </w:rPr>
        <w:tab/>
        <w:t>“Git - Kratka zgodovina Git-a.” [Online]. Available: https://git-scm.com/book/sl/v2/Pri%C4%8Detek-Kratka-zgodovina-Git-a.</w:t>
      </w:r>
    </w:p>
    <w:p w14:paraId="4EE9CB5C" w14:textId="77777777" w:rsidR="00CA2933" w:rsidRPr="00CA2933" w:rsidRDefault="00CA2933" w:rsidP="00CA2933">
      <w:pPr>
        <w:widowControl w:val="0"/>
        <w:autoSpaceDE w:val="0"/>
        <w:autoSpaceDN w:val="0"/>
        <w:adjustRightInd w:val="0"/>
        <w:ind w:left="640" w:hanging="640"/>
        <w:rPr>
          <w:noProof/>
        </w:rPr>
      </w:pPr>
      <w:r w:rsidRPr="00CA2933">
        <w:rPr>
          <w:noProof/>
        </w:rPr>
        <w:t>[27]</w:t>
      </w:r>
      <w:r w:rsidRPr="00CA2933">
        <w:rPr>
          <w:noProof/>
        </w:rPr>
        <w:tab/>
      </w:r>
      <w:r w:rsidRPr="00CA2933">
        <w:rPr>
          <w:i/>
          <w:iCs/>
          <w:noProof/>
        </w:rPr>
        <w:t>Eclipse Community Survey 2014 results | Ian Skerrett</w:t>
      </w:r>
      <w:r w:rsidRPr="00CA2933">
        <w:rPr>
          <w:noProof/>
        </w:rPr>
        <w:t>. Ianskerrett.wordpress.com, 2014.</w:t>
      </w:r>
    </w:p>
    <w:p w14:paraId="7A2B66E7" w14:textId="77777777" w:rsidR="00CA2933" w:rsidRPr="00CA2933" w:rsidRDefault="00CA2933" w:rsidP="00CA2933">
      <w:pPr>
        <w:widowControl w:val="0"/>
        <w:autoSpaceDE w:val="0"/>
        <w:autoSpaceDN w:val="0"/>
        <w:adjustRightInd w:val="0"/>
        <w:ind w:left="640" w:hanging="640"/>
        <w:rPr>
          <w:noProof/>
        </w:rPr>
      </w:pPr>
      <w:r w:rsidRPr="00CA2933">
        <w:rPr>
          <w:noProof/>
        </w:rPr>
        <w:t>[28]</w:t>
      </w:r>
      <w:r w:rsidRPr="00CA2933">
        <w:rPr>
          <w:noProof/>
        </w:rPr>
        <w:tab/>
        <w:t>“NSUserDefaults Class Reference.” [Online]. Available: https://developer.apple.com/library/mac/documentation/Cocoa/Reference/Foundation/Classes/NSUserDefaults_Class/.</w:t>
      </w:r>
    </w:p>
    <w:p w14:paraId="6E17ADFE" w14:textId="77777777" w:rsidR="00CA2933" w:rsidRPr="00CA2933" w:rsidRDefault="00CA2933" w:rsidP="00CA2933">
      <w:pPr>
        <w:widowControl w:val="0"/>
        <w:autoSpaceDE w:val="0"/>
        <w:autoSpaceDN w:val="0"/>
        <w:adjustRightInd w:val="0"/>
        <w:ind w:left="640" w:hanging="640"/>
        <w:rPr>
          <w:noProof/>
        </w:rPr>
      </w:pPr>
      <w:r w:rsidRPr="00CA2933">
        <w:rPr>
          <w:noProof/>
        </w:rPr>
        <w:t>[29]</w:t>
      </w:r>
      <w:r w:rsidRPr="00CA2933">
        <w:rPr>
          <w:noProof/>
        </w:rPr>
        <w:tab/>
        <w:t>“RouterBoard.com : hAP ac,” 2016. [Online]. Available: http://routerboard.com/RB962UiGS-5HacT2HnT.</w:t>
      </w:r>
    </w:p>
    <w:p w14:paraId="1D7ACFB4" w14:textId="77777777" w:rsidR="00CA2933" w:rsidRPr="00CA2933" w:rsidRDefault="00CA2933" w:rsidP="00CA2933">
      <w:pPr>
        <w:widowControl w:val="0"/>
        <w:autoSpaceDE w:val="0"/>
        <w:autoSpaceDN w:val="0"/>
        <w:adjustRightInd w:val="0"/>
        <w:ind w:left="640" w:hanging="640"/>
        <w:rPr>
          <w:noProof/>
        </w:rPr>
      </w:pPr>
      <w:r w:rsidRPr="00CA2933">
        <w:rPr>
          <w:noProof/>
        </w:rPr>
        <w:t>[30]</w:t>
      </w:r>
      <w:r w:rsidRPr="00CA2933">
        <w:rPr>
          <w:noProof/>
        </w:rPr>
        <w:tab/>
        <w:t>“How to Port Forward in Mikrotik Router.” [Online]. Available: http://www.icafemenu.com/how-to-port-forward-in-mikrotik-router.htm.</w:t>
      </w:r>
    </w:p>
    <w:p w14:paraId="0B7EEB8F" w14:textId="77777777" w:rsidR="00CA2933" w:rsidRPr="00CA2933" w:rsidRDefault="00CA2933" w:rsidP="00CA2933">
      <w:pPr>
        <w:widowControl w:val="0"/>
        <w:autoSpaceDE w:val="0"/>
        <w:autoSpaceDN w:val="0"/>
        <w:adjustRightInd w:val="0"/>
        <w:ind w:left="640" w:hanging="640"/>
        <w:rPr>
          <w:noProof/>
        </w:rPr>
      </w:pPr>
      <w:r w:rsidRPr="00CA2933">
        <w:rPr>
          <w:noProof/>
        </w:rPr>
        <w:t>[31]</w:t>
      </w:r>
      <w:r w:rsidRPr="00CA2933">
        <w:rPr>
          <w:noProof/>
        </w:rPr>
        <w:tab/>
        <w:t xml:space="preserve">“Diymall Ibeacon Bluetooth Module 4 0 Ble Positioning Sensor Wireless | eBay.” [Online]. Available: </w:t>
      </w:r>
      <w:r w:rsidRPr="00CA2933">
        <w:rPr>
          <w:noProof/>
        </w:rPr>
        <w:lastRenderedPageBreak/>
        <w:t>http://www.ebay.com/itm/181605556854?_trksid=p2057872.m2749.l2648&amp;ssPageName=STRK%3AMEBIDX%3AIT.</w:t>
      </w:r>
    </w:p>
    <w:p w14:paraId="6EE64927" w14:textId="0E4F182E" w:rsidR="003E2601" w:rsidRPr="003E2601" w:rsidRDefault="003E2601" w:rsidP="00CA2933">
      <w:pPr>
        <w:widowControl w:val="0"/>
        <w:autoSpaceDE w:val="0"/>
        <w:autoSpaceDN w:val="0"/>
        <w:adjustRightInd w:val="0"/>
        <w:ind w:left="640" w:hanging="640"/>
        <w:rPr>
          <w:b/>
          <w:sz w:val="28"/>
        </w:rPr>
      </w:pPr>
      <w:r w:rsidRPr="003E2601">
        <w:rPr>
          <w:b/>
        </w:rPr>
        <w:fldChar w:fldCharType="end"/>
      </w:r>
    </w:p>
    <w:sectPr w:rsidR="003E2601" w:rsidRPr="003E2601" w:rsidSect="003762D6">
      <w:headerReference w:type="default" r:id="rId35"/>
      <w:footerReference w:type="default" r:id="rId36"/>
      <w:type w:val="continuous"/>
      <w:pgSz w:w="11901" w:h="16834" w:code="9"/>
      <w:pgMar w:top="1701" w:right="1418" w:bottom="1701" w:left="1701" w:header="851" w:footer="709" w:gutter="0"/>
      <w:pgNumType w:start="1"/>
      <w:cols w:space="708"/>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56B229" w14:textId="77777777" w:rsidR="000E5305" w:rsidRDefault="000E5305" w:rsidP="00BE546D">
      <w:r>
        <w:separator/>
      </w:r>
    </w:p>
  </w:endnote>
  <w:endnote w:type="continuationSeparator" w:id="0">
    <w:p w14:paraId="3F56B2F9" w14:textId="77777777" w:rsidR="000E5305" w:rsidRDefault="000E5305" w:rsidP="00BE54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00"/>
    <w:family w:val="auto"/>
    <w:pitch w:val="variable"/>
    <w:sig w:usb0="E1002EFF" w:usb1="C000605B" w:usb2="00000029" w:usb3="00000000" w:csb0="000101FF" w:csb1="00000000"/>
  </w:font>
  <w:font w:name="Batang">
    <w:panose1 w:val="02030600000101010101"/>
    <w:charset w:val="81"/>
    <w:family w:val="auto"/>
    <w:pitch w:val="variable"/>
    <w:sig w:usb0="B00002AF" w:usb1="69D77CFB" w:usb2="00000030" w:usb3="00000000" w:csb0="0008009F" w:csb1="00000000"/>
  </w:font>
  <w:font w:name="Calibri Light">
    <w:panose1 w:val="020F0302020204030204"/>
    <w:charset w:val="00"/>
    <w:family w:val="auto"/>
    <w:pitch w:val="variable"/>
    <w:sig w:usb0="A00002EF" w:usb1="4000207B" w:usb2="00000000" w:usb3="00000000" w:csb0="0000019F" w:csb1="00000000"/>
  </w:font>
  <w:font w:name="Arial Narrow">
    <w:panose1 w:val="020B0606020202030204"/>
    <w:charset w:val="00"/>
    <w:family w:val="auto"/>
    <w:pitch w:val="variable"/>
    <w:sig w:usb0="00000287" w:usb1="00000800" w:usb2="00000000" w:usb3="00000000" w:csb0="0000009F" w:csb1="00000000"/>
  </w:font>
  <w:font w:name="Times">
    <w:panose1 w:val="02000500000000000000"/>
    <w:charset w:val="00"/>
    <w:family w:val="auto"/>
    <w:pitch w:val="variable"/>
    <w:sig w:usb0="00000003" w:usb1="00000000" w:usb2="00000000" w:usb3="00000000" w:csb0="00000001" w:csb1="00000000"/>
  </w:font>
  <w:font w:name="Menlo">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1D3F2E" w14:textId="77777777" w:rsidR="00391B75" w:rsidRDefault="00391B75"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0830FA4" w14:textId="77777777" w:rsidR="00391B75" w:rsidRDefault="00391B75" w:rsidP="00437D0A">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6DE0922E" w14:textId="77777777" w:rsidR="00391B75" w:rsidRDefault="00391B75" w:rsidP="003762D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EAA768" w14:textId="77777777" w:rsidR="00391B75" w:rsidRDefault="00391B75"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803F2">
      <w:rPr>
        <w:rStyle w:val="PageNumber"/>
        <w:noProof/>
      </w:rPr>
      <w:t>iv</w:t>
    </w:r>
    <w:r>
      <w:rPr>
        <w:rStyle w:val="PageNumber"/>
      </w:rPr>
      <w:fldChar w:fldCharType="end"/>
    </w:r>
  </w:p>
  <w:p w14:paraId="4814F867" w14:textId="77777777" w:rsidR="00391B75" w:rsidRDefault="00391B75" w:rsidP="00437D0A">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669117" w14:textId="77777777" w:rsidR="00391B75" w:rsidRDefault="00391B75"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803F2">
      <w:rPr>
        <w:rStyle w:val="PageNumber"/>
        <w:noProof/>
      </w:rPr>
      <w:t>1</w:t>
    </w:r>
    <w:r>
      <w:rPr>
        <w:rStyle w:val="PageNumber"/>
      </w:rPr>
      <w:fldChar w:fldCharType="end"/>
    </w:r>
  </w:p>
  <w:p w14:paraId="19AC99C2" w14:textId="6AE36F63" w:rsidR="00391B75" w:rsidRPr="000867F4" w:rsidRDefault="00391B75" w:rsidP="00CD772B">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FBB615" w14:textId="77777777" w:rsidR="00391B75" w:rsidRDefault="00391B75"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803F2">
      <w:rPr>
        <w:rStyle w:val="PageNumber"/>
        <w:noProof/>
      </w:rPr>
      <w:t>23</w:t>
    </w:r>
    <w:r>
      <w:rPr>
        <w:rStyle w:val="PageNumber"/>
      </w:rPr>
      <w:fldChar w:fldCharType="end"/>
    </w:r>
  </w:p>
  <w:p w14:paraId="7972DA6B" w14:textId="77777777" w:rsidR="00391B75" w:rsidRDefault="00391B75" w:rsidP="003762D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7CD13D" w14:textId="77777777" w:rsidR="000E5305" w:rsidRDefault="000E5305" w:rsidP="00BE546D">
      <w:r>
        <w:separator/>
      </w:r>
    </w:p>
  </w:footnote>
  <w:footnote w:type="continuationSeparator" w:id="0">
    <w:p w14:paraId="143F455E" w14:textId="77777777" w:rsidR="000E5305" w:rsidRDefault="000E5305" w:rsidP="00BE546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FB1ABC" w14:textId="77777777" w:rsidR="00391B75" w:rsidRPr="00DA3934" w:rsidRDefault="00391B75" w:rsidP="00DA393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F4FCE"/>
    <w:multiLevelType w:val="hybridMultilevel"/>
    <w:tmpl w:val="AB4C2932"/>
    <w:lvl w:ilvl="0" w:tplc="04240001">
      <w:start w:val="1"/>
      <w:numFmt w:val="bullet"/>
      <w:lvlText w:val=""/>
      <w:lvlJc w:val="left"/>
      <w:pPr>
        <w:ind w:left="1146" w:hanging="360"/>
      </w:pPr>
      <w:rPr>
        <w:rFonts w:ascii="Symbol" w:hAnsi="Symbol" w:hint="default"/>
      </w:rPr>
    </w:lvl>
    <w:lvl w:ilvl="1" w:tplc="04240003" w:tentative="1">
      <w:start w:val="1"/>
      <w:numFmt w:val="bullet"/>
      <w:lvlText w:val="o"/>
      <w:lvlJc w:val="left"/>
      <w:pPr>
        <w:ind w:left="1866" w:hanging="360"/>
      </w:pPr>
      <w:rPr>
        <w:rFonts w:ascii="Courier New" w:hAnsi="Courier New" w:hint="default"/>
      </w:rPr>
    </w:lvl>
    <w:lvl w:ilvl="2" w:tplc="04240005" w:tentative="1">
      <w:start w:val="1"/>
      <w:numFmt w:val="bullet"/>
      <w:lvlText w:val=""/>
      <w:lvlJc w:val="left"/>
      <w:pPr>
        <w:ind w:left="2586" w:hanging="360"/>
      </w:pPr>
      <w:rPr>
        <w:rFonts w:ascii="Wingdings" w:hAnsi="Wingdings" w:hint="default"/>
      </w:rPr>
    </w:lvl>
    <w:lvl w:ilvl="3" w:tplc="04240001" w:tentative="1">
      <w:start w:val="1"/>
      <w:numFmt w:val="bullet"/>
      <w:lvlText w:val=""/>
      <w:lvlJc w:val="left"/>
      <w:pPr>
        <w:ind w:left="3306" w:hanging="360"/>
      </w:pPr>
      <w:rPr>
        <w:rFonts w:ascii="Symbol" w:hAnsi="Symbol" w:hint="default"/>
      </w:rPr>
    </w:lvl>
    <w:lvl w:ilvl="4" w:tplc="04240003" w:tentative="1">
      <w:start w:val="1"/>
      <w:numFmt w:val="bullet"/>
      <w:lvlText w:val="o"/>
      <w:lvlJc w:val="left"/>
      <w:pPr>
        <w:ind w:left="4026" w:hanging="360"/>
      </w:pPr>
      <w:rPr>
        <w:rFonts w:ascii="Courier New" w:hAnsi="Courier New" w:hint="default"/>
      </w:rPr>
    </w:lvl>
    <w:lvl w:ilvl="5" w:tplc="04240005" w:tentative="1">
      <w:start w:val="1"/>
      <w:numFmt w:val="bullet"/>
      <w:lvlText w:val=""/>
      <w:lvlJc w:val="left"/>
      <w:pPr>
        <w:ind w:left="4746" w:hanging="360"/>
      </w:pPr>
      <w:rPr>
        <w:rFonts w:ascii="Wingdings" w:hAnsi="Wingdings" w:hint="default"/>
      </w:rPr>
    </w:lvl>
    <w:lvl w:ilvl="6" w:tplc="04240001" w:tentative="1">
      <w:start w:val="1"/>
      <w:numFmt w:val="bullet"/>
      <w:lvlText w:val=""/>
      <w:lvlJc w:val="left"/>
      <w:pPr>
        <w:ind w:left="5466" w:hanging="360"/>
      </w:pPr>
      <w:rPr>
        <w:rFonts w:ascii="Symbol" w:hAnsi="Symbol" w:hint="default"/>
      </w:rPr>
    </w:lvl>
    <w:lvl w:ilvl="7" w:tplc="04240003" w:tentative="1">
      <w:start w:val="1"/>
      <w:numFmt w:val="bullet"/>
      <w:lvlText w:val="o"/>
      <w:lvlJc w:val="left"/>
      <w:pPr>
        <w:ind w:left="6186" w:hanging="360"/>
      </w:pPr>
      <w:rPr>
        <w:rFonts w:ascii="Courier New" w:hAnsi="Courier New" w:hint="default"/>
      </w:rPr>
    </w:lvl>
    <w:lvl w:ilvl="8" w:tplc="04240005" w:tentative="1">
      <w:start w:val="1"/>
      <w:numFmt w:val="bullet"/>
      <w:lvlText w:val=""/>
      <w:lvlJc w:val="left"/>
      <w:pPr>
        <w:ind w:left="6906" w:hanging="360"/>
      </w:pPr>
      <w:rPr>
        <w:rFonts w:ascii="Wingdings" w:hAnsi="Wingdings" w:hint="default"/>
      </w:rPr>
    </w:lvl>
  </w:abstractNum>
  <w:abstractNum w:abstractNumId="1">
    <w:nsid w:val="06CF75D7"/>
    <w:multiLevelType w:val="hybridMultilevel"/>
    <w:tmpl w:val="113A63F8"/>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2">
    <w:nsid w:val="08E2024D"/>
    <w:multiLevelType w:val="hybridMultilevel"/>
    <w:tmpl w:val="1772D1F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3">
    <w:nsid w:val="100E0EA2"/>
    <w:multiLevelType w:val="hybridMultilevel"/>
    <w:tmpl w:val="022E141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E64213"/>
    <w:multiLevelType w:val="hybridMultilevel"/>
    <w:tmpl w:val="373412B0"/>
    <w:lvl w:ilvl="0" w:tplc="04240001">
      <w:start w:val="1"/>
      <w:numFmt w:val="bullet"/>
      <w:lvlText w:val=""/>
      <w:lvlJc w:val="left"/>
      <w:pPr>
        <w:tabs>
          <w:tab w:val="num" w:pos="720"/>
        </w:tabs>
        <w:ind w:left="720" w:hanging="360"/>
      </w:pPr>
      <w:rPr>
        <w:rFonts w:ascii="Symbol" w:hAnsi="Symbol" w:hint="default"/>
      </w:rPr>
    </w:lvl>
    <w:lvl w:ilvl="1" w:tplc="04240003" w:tentative="1">
      <w:start w:val="1"/>
      <w:numFmt w:val="bullet"/>
      <w:lvlText w:val="o"/>
      <w:lvlJc w:val="left"/>
      <w:pPr>
        <w:tabs>
          <w:tab w:val="num" w:pos="1440"/>
        </w:tabs>
        <w:ind w:left="1440" w:hanging="360"/>
      </w:pPr>
      <w:rPr>
        <w:rFonts w:ascii="Courier New" w:hAnsi="Courier New" w:hint="default"/>
      </w:rPr>
    </w:lvl>
    <w:lvl w:ilvl="2" w:tplc="04240005" w:tentative="1">
      <w:start w:val="1"/>
      <w:numFmt w:val="bullet"/>
      <w:lvlText w:val=""/>
      <w:lvlJc w:val="left"/>
      <w:pPr>
        <w:tabs>
          <w:tab w:val="num" w:pos="2160"/>
        </w:tabs>
        <w:ind w:left="2160" w:hanging="360"/>
      </w:pPr>
      <w:rPr>
        <w:rFonts w:ascii="Wingdings" w:hAnsi="Wingdings" w:hint="default"/>
      </w:rPr>
    </w:lvl>
    <w:lvl w:ilvl="3" w:tplc="04240001" w:tentative="1">
      <w:start w:val="1"/>
      <w:numFmt w:val="bullet"/>
      <w:lvlText w:val=""/>
      <w:lvlJc w:val="left"/>
      <w:pPr>
        <w:tabs>
          <w:tab w:val="num" w:pos="2880"/>
        </w:tabs>
        <w:ind w:left="2880" w:hanging="360"/>
      </w:pPr>
      <w:rPr>
        <w:rFonts w:ascii="Symbol" w:hAnsi="Symbol" w:hint="default"/>
      </w:rPr>
    </w:lvl>
    <w:lvl w:ilvl="4" w:tplc="04240003" w:tentative="1">
      <w:start w:val="1"/>
      <w:numFmt w:val="bullet"/>
      <w:lvlText w:val="o"/>
      <w:lvlJc w:val="left"/>
      <w:pPr>
        <w:tabs>
          <w:tab w:val="num" w:pos="3600"/>
        </w:tabs>
        <w:ind w:left="3600" w:hanging="360"/>
      </w:pPr>
      <w:rPr>
        <w:rFonts w:ascii="Courier New" w:hAnsi="Courier New" w:hint="default"/>
      </w:rPr>
    </w:lvl>
    <w:lvl w:ilvl="5" w:tplc="04240005" w:tentative="1">
      <w:start w:val="1"/>
      <w:numFmt w:val="bullet"/>
      <w:lvlText w:val=""/>
      <w:lvlJc w:val="left"/>
      <w:pPr>
        <w:tabs>
          <w:tab w:val="num" w:pos="4320"/>
        </w:tabs>
        <w:ind w:left="4320" w:hanging="360"/>
      </w:pPr>
      <w:rPr>
        <w:rFonts w:ascii="Wingdings" w:hAnsi="Wingdings" w:hint="default"/>
      </w:rPr>
    </w:lvl>
    <w:lvl w:ilvl="6" w:tplc="04240001" w:tentative="1">
      <w:start w:val="1"/>
      <w:numFmt w:val="bullet"/>
      <w:lvlText w:val=""/>
      <w:lvlJc w:val="left"/>
      <w:pPr>
        <w:tabs>
          <w:tab w:val="num" w:pos="5040"/>
        </w:tabs>
        <w:ind w:left="5040" w:hanging="360"/>
      </w:pPr>
      <w:rPr>
        <w:rFonts w:ascii="Symbol" w:hAnsi="Symbol" w:hint="default"/>
      </w:rPr>
    </w:lvl>
    <w:lvl w:ilvl="7" w:tplc="04240003" w:tentative="1">
      <w:start w:val="1"/>
      <w:numFmt w:val="bullet"/>
      <w:lvlText w:val="o"/>
      <w:lvlJc w:val="left"/>
      <w:pPr>
        <w:tabs>
          <w:tab w:val="num" w:pos="5760"/>
        </w:tabs>
        <w:ind w:left="5760" w:hanging="360"/>
      </w:pPr>
      <w:rPr>
        <w:rFonts w:ascii="Courier New" w:hAnsi="Courier New" w:hint="default"/>
      </w:rPr>
    </w:lvl>
    <w:lvl w:ilvl="8" w:tplc="04240005" w:tentative="1">
      <w:start w:val="1"/>
      <w:numFmt w:val="bullet"/>
      <w:lvlText w:val=""/>
      <w:lvlJc w:val="left"/>
      <w:pPr>
        <w:tabs>
          <w:tab w:val="num" w:pos="6480"/>
        </w:tabs>
        <w:ind w:left="6480" w:hanging="360"/>
      </w:pPr>
      <w:rPr>
        <w:rFonts w:ascii="Wingdings" w:hAnsi="Wingdings" w:hint="default"/>
      </w:rPr>
    </w:lvl>
  </w:abstractNum>
  <w:abstractNum w:abstractNumId="5">
    <w:nsid w:val="15F62775"/>
    <w:multiLevelType w:val="hybridMultilevel"/>
    <w:tmpl w:val="45808BD4"/>
    <w:lvl w:ilvl="0" w:tplc="04240001">
      <w:start w:val="1"/>
      <w:numFmt w:val="bullet"/>
      <w:lvlText w:val=""/>
      <w:lvlJc w:val="left"/>
      <w:pPr>
        <w:ind w:left="144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6">
    <w:nsid w:val="1D3240EF"/>
    <w:multiLevelType w:val="hybridMultilevel"/>
    <w:tmpl w:val="C45EC7D6"/>
    <w:lvl w:ilvl="0" w:tplc="0424000F">
      <w:start w:val="1"/>
      <w:numFmt w:val="decimal"/>
      <w:lvlText w:val="%1."/>
      <w:lvlJc w:val="left"/>
      <w:pPr>
        <w:ind w:left="720" w:hanging="360"/>
      </w:pPr>
      <w:rPr>
        <w:rFonts w:cs="Times New Roman"/>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7">
    <w:nsid w:val="22F53889"/>
    <w:multiLevelType w:val="hybridMultilevel"/>
    <w:tmpl w:val="4250803E"/>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0F33CC"/>
    <w:multiLevelType w:val="hybridMultilevel"/>
    <w:tmpl w:val="B338FCA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24132489"/>
    <w:multiLevelType w:val="hybridMultilevel"/>
    <w:tmpl w:val="074AEF9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0">
    <w:nsid w:val="2EAC455E"/>
    <w:multiLevelType w:val="hybridMultilevel"/>
    <w:tmpl w:val="FF921DC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BE4792"/>
    <w:multiLevelType w:val="hybridMultilevel"/>
    <w:tmpl w:val="0368EF6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367C600F"/>
    <w:multiLevelType w:val="multilevel"/>
    <w:tmpl w:val="FB768ADA"/>
    <w:lvl w:ilvl="0">
      <w:start w:val="1"/>
      <w:numFmt w:val="decimal"/>
      <w:pStyle w:val="Heading1"/>
      <w:lvlText w:val="%1"/>
      <w:lvlJc w:val="left"/>
      <w:pPr>
        <w:tabs>
          <w:tab w:val="num" w:pos="432"/>
        </w:tabs>
        <w:ind w:left="432" w:hanging="432"/>
      </w:pPr>
      <w:rPr>
        <w:rFonts w:cs="Times New Roman"/>
        <w:sz w:val="32"/>
        <w:szCs w:val="32"/>
      </w:rPr>
    </w:lvl>
    <w:lvl w:ilvl="1">
      <w:start w:val="1"/>
      <w:numFmt w:val="decimal"/>
      <w:pStyle w:val="Heading2"/>
      <w:lvlText w:val="%1.%2"/>
      <w:lvlJc w:val="left"/>
      <w:pPr>
        <w:tabs>
          <w:tab w:val="num" w:pos="860"/>
        </w:tabs>
        <w:ind w:left="860" w:hanging="576"/>
      </w:pPr>
      <w:rPr>
        <w:rFonts w:cs="Times New Roman"/>
      </w:rPr>
    </w:lvl>
    <w:lvl w:ilvl="2">
      <w:start w:val="1"/>
      <w:numFmt w:val="decimal"/>
      <w:pStyle w:val="Heading3"/>
      <w:lvlText w:val="%1.%2.%3"/>
      <w:lvlJc w:val="left"/>
      <w:pPr>
        <w:tabs>
          <w:tab w:val="num" w:pos="720"/>
        </w:tabs>
        <w:ind w:left="720" w:hanging="720"/>
      </w:pPr>
      <w:rPr>
        <w:rFonts w:cs="Times New Roman"/>
      </w:rPr>
    </w:lvl>
    <w:lvl w:ilvl="3">
      <w:start w:val="1"/>
      <w:numFmt w:val="decimal"/>
      <w:pStyle w:val="Heading4"/>
      <w:lvlText w:val="%1.%2.%3.%4"/>
      <w:lvlJc w:val="left"/>
      <w:pPr>
        <w:tabs>
          <w:tab w:val="num" w:pos="864"/>
        </w:tabs>
        <w:ind w:left="864" w:hanging="864"/>
      </w:pPr>
      <w:rPr>
        <w:rFonts w:cs="Times New Roman"/>
      </w:rPr>
    </w:lvl>
    <w:lvl w:ilvl="4">
      <w:start w:val="1"/>
      <w:numFmt w:val="decimal"/>
      <w:pStyle w:val="Heading5"/>
      <w:lvlText w:val="%1.%2.%3.%4.%5"/>
      <w:lvlJc w:val="left"/>
      <w:pPr>
        <w:tabs>
          <w:tab w:val="num" w:pos="1008"/>
        </w:tabs>
        <w:ind w:left="1008" w:hanging="1008"/>
      </w:pPr>
      <w:rPr>
        <w:rFonts w:cs="Times New Roman"/>
      </w:rPr>
    </w:lvl>
    <w:lvl w:ilvl="5">
      <w:start w:val="1"/>
      <w:numFmt w:val="decimal"/>
      <w:pStyle w:val="Heading6"/>
      <w:lvlText w:val="%1.%2.%3.%4.%5.%6"/>
      <w:lvlJc w:val="left"/>
      <w:pPr>
        <w:tabs>
          <w:tab w:val="num" w:pos="1152"/>
        </w:tabs>
        <w:ind w:left="1152" w:hanging="1152"/>
      </w:pPr>
      <w:rPr>
        <w:rFonts w:cs="Times New Roman"/>
      </w:rPr>
    </w:lvl>
    <w:lvl w:ilvl="6">
      <w:start w:val="1"/>
      <w:numFmt w:val="decimal"/>
      <w:pStyle w:val="Heading7"/>
      <w:lvlText w:val="%1.%2.%3.%4.%5.%6.%7"/>
      <w:lvlJc w:val="left"/>
      <w:pPr>
        <w:tabs>
          <w:tab w:val="num" w:pos="1296"/>
        </w:tabs>
        <w:ind w:left="1296" w:hanging="1296"/>
      </w:pPr>
      <w:rPr>
        <w:rFonts w:cs="Times New Roman"/>
      </w:rPr>
    </w:lvl>
    <w:lvl w:ilvl="7">
      <w:start w:val="1"/>
      <w:numFmt w:val="decimal"/>
      <w:pStyle w:val="Heading8"/>
      <w:lvlText w:val="%1.%2.%3.%4.%5.%6.%7.%8"/>
      <w:lvlJc w:val="left"/>
      <w:pPr>
        <w:tabs>
          <w:tab w:val="num" w:pos="1440"/>
        </w:tabs>
        <w:ind w:left="1440" w:hanging="1440"/>
      </w:pPr>
      <w:rPr>
        <w:rFonts w:cs="Times New Roman"/>
      </w:rPr>
    </w:lvl>
    <w:lvl w:ilvl="8">
      <w:start w:val="1"/>
      <w:numFmt w:val="decimal"/>
      <w:pStyle w:val="Heading9"/>
      <w:lvlText w:val="%1.%2.%3.%4.%5.%6.%7.%8.%9"/>
      <w:lvlJc w:val="left"/>
      <w:pPr>
        <w:tabs>
          <w:tab w:val="num" w:pos="1584"/>
        </w:tabs>
        <w:ind w:left="1584" w:hanging="1584"/>
      </w:pPr>
      <w:rPr>
        <w:rFonts w:cs="Times New Roman"/>
      </w:rPr>
    </w:lvl>
  </w:abstractNum>
  <w:abstractNum w:abstractNumId="13">
    <w:nsid w:val="40117AB4"/>
    <w:multiLevelType w:val="singleLevel"/>
    <w:tmpl w:val="0424000F"/>
    <w:lvl w:ilvl="0">
      <w:start w:val="1"/>
      <w:numFmt w:val="decimal"/>
      <w:lvlText w:val="%1."/>
      <w:lvlJc w:val="left"/>
      <w:pPr>
        <w:tabs>
          <w:tab w:val="num" w:pos="360"/>
        </w:tabs>
        <w:ind w:left="360" w:hanging="360"/>
      </w:pPr>
      <w:rPr>
        <w:rFonts w:hint="default"/>
      </w:rPr>
    </w:lvl>
  </w:abstractNum>
  <w:abstractNum w:abstractNumId="14">
    <w:nsid w:val="42520A06"/>
    <w:multiLevelType w:val="hybridMultilevel"/>
    <w:tmpl w:val="80CA689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6210033"/>
    <w:multiLevelType w:val="hybridMultilevel"/>
    <w:tmpl w:val="B834133E"/>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6">
    <w:nsid w:val="566D6DDD"/>
    <w:multiLevelType w:val="hybridMultilevel"/>
    <w:tmpl w:val="F7B6B102"/>
    <w:lvl w:ilvl="0" w:tplc="04240001">
      <w:start w:val="1"/>
      <w:numFmt w:val="bullet"/>
      <w:lvlText w:val=""/>
      <w:lvlJc w:val="left"/>
      <w:pPr>
        <w:tabs>
          <w:tab w:val="num" w:pos="720"/>
        </w:tabs>
        <w:ind w:left="720" w:hanging="360"/>
      </w:pPr>
      <w:rPr>
        <w:rFonts w:ascii="Symbol" w:hAnsi="Symbol" w:hint="default"/>
      </w:rPr>
    </w:lvl>
    <w:lvl w:ilvl="1" w:tplc="04240003">
      <w:start w:val="1"/>
      <w:numFmt w:val="decimal"/>
      <w:lvlText w:val="%2."/>
      <w:lvlJc w:val="left"/>
      <w:pPr>
        <w:tabs>
          <w:tab w:val="num" w:pos="1440"/>
        </w:tabs>
        <w:ind w:left="1440" w:hanging="360"/>
      </w:pPr>
      <w:rPr>
        <w:rFonts w:cs="Times New Roman"/>
      </w:rPr>
    </w:lvl>
    <w:lvl w:ilvl="2" w:tplc="04240005">
      <w:start w:val="1"/>
      <w:numFmt w:val="decimal"/>
      <w:lvlText w:val="%3."/>
      <w:lvlJc w:val="left"/>
      <w:pPr>
        <w:tabs>
          <w:tab w:val="num" w:pos="2160"/>
        </w:tabs>
        <w:ind w:left="2160" w:hanging="360"/>
      </w:pPr>
      <w:rPr>
        <w:rFonts w:cs="Times New Roman"/>
      </w:rPr>
    </w:lvl>
    <w:lvl w:ilvl="3" w:tplc="04240001">
      <w:start w:val="1"/>
      <w:numFmt w:val="decimal"/>
      <w:lvlText w:val="%4."/>
      <w:lvlJc w:val="left"/>
      <w:pPr>
        <w:tabs>
          <w:tab w:val="num" w:pos="2880"/>
        </w:tabs>
        <w:ind w:left="2880" w:hanging="360"/>
      </w:pPr>
      <w:rPr>
        <w:rFonts w:cs="Times New Roman"/>
      </w:rPr>
    </w:lvl>
    <w:lvl w:ilvl="4" w:tplc="04240003">
      <w:start w:val="1"/>
      <w:numFmt w:val="decimal"/>
      <w:lvlText w:val="%5."/>
      <w:lvlJc w:val="left"/>
      <w:pPr>
        <w:tabs>
          <w:tab w:val="num" w:pos="3600"/>
        </w:tabs>
        <w:ind w:left="3600" w:hanging="360"/>
      </w:pPr>
      <w:rPr>
        <w:rFonts w:cs="Times New Roman"/>
      </w:rPr>
    </w:lvl>
    <w:lvl w:ilvl="5" w:tplc="04240005">
      <w:start w:val="1"/>
      <w:numFmt w:val="decimal"/>
      <w:lvlText w:val="%6."/>
      <w:lvlJc w:val="left"/>
      <w:pPr>
        <w:tabs>
          <w:tab w:val="num" w:pos="4320"/>
        </w:tabs>
        <w:ind w:left="4320" w:hanging="360"/>
      </w:pPr>
      <w:rPr>
        <w:rFonts w:cs="Times New Roman"/>
      </w:rPr>
    </w:lvl>
    <w:lvl w:ilvl="6" w:tplc="04240001">
      <w:start w:val="1"/>
      <w:numFmt w:val="decimal"/>
      <w:lvlText w:val="%7."/>
      <w:lvlJc w:val="left"/>
      <w:pPr>
        <w:tabs>
          <w:tab w:val="num" w:pos="5040"/>
        </w:tabs>
        <w:ind w:left="5040" w:hanging="360"/>
      </w:pPr>
      <w:rPr>
        <w:rFonts w:cs="Times New Roman"/>
      </w:rPr>
    </w:lvl>
    <w:lvl w:ilvl="7" w:tplc="04240003">
      <w:start w:val="1"/>
      <w:numFmt w:val="decimal"/>
      <w:lvlText w:val="%8."/>
      <w:lvlJc w:val="left"/>
      <w:pPr>
        <w:tabs>
          <w:tab w:val="num" w:pos="5760"/>
        </w:tabs>
        <w:ind w:left="5760" w:hanging="360"/>
      </w:pPr>
      <w:rPr>
        <w:rFonts w:cs="Times New Roman"/>
      </w:rPr>
    </w:lvl>
    <w:lvl w:ilvl="8" w:tplc="04240005">
      <w:start w:val="1"/>
      <w:numFmt w:val="decimal"/>
      <w:lvlText w:val="%9."/>
      <w:lvlJc w:val="left"/>
      <w:pPr>
        <w:tabs>
          <w:tab w:val="num" w:pos="6480"/>
        </w:tabs>
        <w:ind w:left="6480" w:hanging="360"/>
      </w:pPr>
      <w:rPr>
        <w:rFonts w:cs="Times New Roman"/>
      </w:rPr>
    </w:lvl>
  </w:abstractNum>
  <w:abstractNum w:abstractNumId="17">
    <w:nsid w:val="5E1C298F"/>
    <w:multiLevelType w:val="hybridMultilevel"/>
    <w:tmpl w:val="7642668E"/>
    <w:lvl w:ilvl="0" w:tplc="3A8C7B82">
      <w:start w:val="1"/>
      <w:numFmt w:val="decimal"/>
      <w:lvlText w:val="%1."/>
      <w:lvlJc w:val="left"/>
      <w:pPr>
        <w:ind w:left="720" w:hanging="360"/>
      </w:pPr>
      <w:rPr>
        <w:rFonts w:cs="Times New Roman" w:hint="default"/>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18">
    <w:nsid w:val="613216BC"/>
    <w:multiLevelType w:val="hybridMultilevel"/>
    <w:tmpl w:val="DCD43D7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9">
    <w:nsid w:val="62CA2A8F"/>
    <w:multiLevelType w:val="hybridMultilevel"/>
    <w:tmpl w:val="9E62B7C8"/>
    <w:lvl w:ilvl="0" w:tplc="AC60574E">
      <w:start w:val="1"/>
      <w:numFmt w:val="decimal"/>
      <w:lvlText w:val="%1."/>
      <w:lvlJc w:val="left"/>
      <w:pPr>
        <w:ind w:left="720" w:hanging="360"/>
      </w:pPr>
      <w:rPr>
        <w:rFonts w:cs="Times New Roman" w:hint="default"/>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20">
    <w:nsid w:val="642B0707"/>
    <w:multiLevelType w:val="hybridMultilevel"/>
    <w:tmpl w:val="6F824434"/>
    <w:lvl w:ilvl="0" w:tplc="04240001">
      <w:start w:val="1"/>
      <w:numFmt w:val="bullet"/>
      <w:lvlText w:val=""/>
      <w:lvlJc w:val="left"/>
      <w:pPr>
        <w:ind w:left="144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1">
    <w:nsid w:val="6F112B8F"/>
    <w:multiLevelType w:val="hybridMultilevel"/>
    <w:tmpl w:val="DD18939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2">
    <w:nsid w:val="70624018"/>
    <w:multiLevelType w:val="hybridMultilevel"/>
    <w:tmpl w:val="225C64B6"/>
    <w:lvl w:ilvl="0" w:tplc="04240001">
      <w:start w:val="1"/>
      <w:numFmt w:val="bullet"/>
      <w:lvlText w:val=""/>
      <w:lvlJc w:val="left"/>
      <w:pPr>
        <w:tabs>
          <w:tab w:val="num" w:pos="720"/>
        </w:tabs>
        <w:ind w:left="720" w:hanging="360"/>
      </w:pPr>
      <w:rPr>
        <w:rFonts w:ascii="Symbol" w:hAnsi="Symbol" w:hint="default"/>
      </w:rPr>
    </w:lvl>
    <w:lvl w:ilvl="1" w:tplc="04240003" w:tentative="1">
      <w:start w:val="1"/>
      <w:numFmt w:val="bullet"/>
      <w:lvlText w:val="o"/>
      <w:lvlJc w:val="left"/>
      <w:pPr>
        <w:tabs>
          <w:tab w:val="num" w:pos="1440"/>
        </w:tabs>
        <w:ind w:left="1440" w:hanging="360"/>
      </w:pPr>
      <w:rPr>
        <w:rFonts w:ascii="Courier New" w:hAnsi="Courier New" w:hint="default"/>
      </w:rPr>
    </w:lvl>
    <w:lvl w:ilvl="2" w:tplc="04240005" w:tentative="1">
      <w:start w:val="1"/>
      <w:numFmt w:val="bullet"/>
      <w:lvlText w:val=""/>
      <w:lvlJc w:val="left"/>
      <w:pPr>
        <w:tabs>
          <w:tab w:val="num" w:pos="2160"/>
        </w:tabs>
        <w:ind w:left="2160" w:hanging="360"/>
      </w:pPr>
      <w:rPr>
        <w:rFonts w:ascii="Wingdings" w:hAnsi="Wingdings" w:hint="default"/>
      </w:rPr>
    </w:lvl>
    <w:lvl w:ilvl="3" w:tplc="04240001" w:tentative="1">
      <w:start w:val="1"/>
      <w:numFmt w:val="bullet"/>
      <w:lvlText w:val=""/>
      <w:lvlJc w:val="left"/>
      <w:pPr>
        <w:tabs>
          <w:tab w:val="num" w:pos="2880"/>
        </w:tabs>
        <w:ind w:left="2880" w:hanging="360"/>
      </w:pPr>
      <w:rPr>
        <w:rFonts w:ascii="Symbol" w:hAnsi="Symbol" w:hint="default"/>
      </w:rPr>
    </w:lvl>
    <w:lvl w:ilvl="4" w:tplc="04240003" w:tentative="1">
      <w:start w:val="1"/>
      <w:numFmt w:val="bullet"/>
      <w:lvlText w:val="o"/>
      <w:lvlJc w:val="left"/>
      <w:pPr>
        <w:tabs>
          <w:tab w:val="num" w:pos="3600"/>
        </w:tabs>
        <w:ind w:left="3600" w:hanging="360"/>
      </w:pPr>
      <w:rPr>
        <w:rFonts w:ascii="Courier New" w:hAnsi="Courier New" w:hint="default"/>
      </w:rPr>
    </w:lvl>
    <w:lvl w:ilvl="5" w:tplc="04240005" w:tentative="1">
      <w:start w:val="1"/>
      <w:numFmt w:val="bullet"/>
      <w:lvlText w:val=""/>
      <w:lvlJc w:val="left"/>
      <w:pPr>
        <w:tabs>
          <w:tab w:val="num" w:pos="4320"/>
        </w:tabs>
        <w:ind w:left="4320" w:hanging="360"/>
      </w:pPr>
      <w:rPr>
        <w:rFonts w:ascii="Wingdings" w:hAnsi="Wingdings" w:hint="default"/>
      </w:rPr>
    </w:lvl>
    <w:lvl w:ilvl="6" w:tplc="04240001" w:tentative="1">
      <w:start w:val="1"/>
      <w:numFmt w:val="bullet"/>
      <w:lvlText w:val=""/>
      <w:lvlJc w:val="left"/>
      <w:pPr>
        <w:tabs>
          <w:tab w:val="num" w:pos="5040"/>
        </w:tabs>
        <w:ind w:left="5040" w:hanging="360"/>
      </w:pPr>
      <w:rPr>
        <w:rFonts w:ascii="Symbol" w:hAnsi="Symbol" w:hint="default"/>
      </w:rPr>
    </w:lvl>
    <w:lvl w:ilvl="7" w:tplc="04240003" w:tentative="1">
      <w:start w:val="1"/>
      <w:numFmt w:val="bullet"/>
      <w:lvlText w:val="o"/>
      <w:lvlJc w:val="left"/>
      <w:pPr>
        <w:tabs>
          <w:tab w:val="num" w:pos="5760"/>
        </w:tabs>
        <w:ind w:left="5760" w:hanging="360"/>
      </w:pPr>
      <w:rPr>
        <w:rFonts w:ascii="Courier New" w:hAnsi="Courier New" w:hint="default"/>
      </w:rPr>
    </w:lvl>
    <w:lvl w:ilvl="8" w:tplc="04240005" w:tentative="1">
      <w:start w:val="1"/>
      <w:numFmt w:val="bullet"/>
      <w:lvlText w:val=""/>
      <w:lvlJc w:val="left"/>
      <w:pPr>
        <w:tabs>
          <w:tab w:val="num" w:pos="6480"/>
        </w:tabs>
        <w:ind w:left="6480" w:hanging="360"/>
      </w:pPr>
      <w:rPr>
        <w:rFonts w:ascii="Wingdings" w:hAnsi="Wingdings" w:hint="default"/>
      </w:rPr>
    </w:lvl>
  </w:abstractNum>
  <w:abstractNum w:abstractNumId="23">
    <w:nsid w:val="74967D99"/>
    <w:multiLevelType w:val="multilevel"/>
    <w:tmpl w:val="6F1612AC"/>
    <w:lvl w:ilvl="0">
      <w:start w:val="1"/>
      <w:numFmt w:val="decimal"/>
      <w:lvlText w:val="%1."/>
      <w:lvlJc w:val="left"/>
      <w:pPr>
        <w:tabs>
          <w:tab w:val="num" w:pos="720"/>
        </w:tabs>
        <w:ind w:left="720" w:hanging="720"/>
      </w:pPr>
      <w:rPr>
        <w:rFonts w:cs="Times New Roman"/>
      </w:rPr>
    </w:lvl>
    <w:lvl w:ilvl="1">
      <w:start w:val="1"/>
      <w:numFmt w:val="decimal"/>
      <w:lvlText w:val="%2."/>
      <w:lvlJc w:val="left"/>
      <w:pPr>
        <w:tabs>
          <w:tab w:val="num" w:pos="1440"/>
        </w:tabs>
        <w:ind w:left="1440" w:hanging="720"/>
      </w:pPr>
      <w:rPr>
        <w:rFonts w:cs="Times New Roman"/>
      </w:rPr>
    </w:lvl>
    <w:lvl w:ilvl="2">
      <w:start w:val="1"/>
      <w:numFmt w:val="decimal"/>
      <w:lvlText w:val="%3."/>
      <w:lvlJc w:val="left"/>
      <w:pPr>
        <w:tabs>
          <w:tab w:val="num" w:pos="2160"/>
        </w:tabs>
        <w:ind w:left="2160" w:hanging="720"/>
      </w:pPr>
      <w:rPr>
        <w:rFonts w:cs="Times New Roman"/>
      </w:rPr>
    </w:lvl>
    <w:lvl w:ilvl="3">
      <w:start w:val="1"/>
      <w:numFmt w:val="decimal"/>
      <w:lvlText w:val="%4."/>
      <w:lvlJc w:val="left"/>
      <w:pPr>
        <w:tabs>
          <w:tab w:val="num" w:pos="2880"/>
        </w:tabs>
        <w:ind w:left="2880" w:hanging="720"/>
      </w:pPr>
      <w:rPr>
        <w:rFonts w:cs="Times New Roman"/>
      </w:rPr>
    </w:lvl>
    <w:lvl w:ilvl="4">
      <w:start w:val="1"/>
      <w:numFmt w:val="decimal"/>
      <w:lvlText w:val="%5."/>
      <w:lvlJc w:val="left"/>
      <w:pPr>
        <w:tabs>
          <w:tab w:val="num" w:pos="3600"/>
        </w:tabs>
        <w:ind w:left="3600" w:hanging="720"/>
      </w:pPr>
      <w:rPr>
        <w:rFonts w:cs="Times New Roman"/>
      </w:rPr>
    </w:lvl>
    <w:lvl w:ilvl="5">
      <w:start w:val="1"/>
      <w:numFmt w:val="decimal"/>
      <w:lvlText w:val="%6."/>
      <w:lvlJc w:val="left"/>
      <w:pPr>
        <w:tabs>
          <w:tab w:val="num" w:pos="4320"/>
        </w:tabs>
        <w:ind w:left="4320" w:hanging="720"/>
      </w:pPr>
      <w:rPr>
        <w:rFonts w:cs="Times New Roman"/>
      </w:rPr>
    </w:lvl>
    <w:lvl w:ilvl="6">
      <w:start w:val="1"/>
      <w:numFmt w:val="decimal"/>
      <w:lvlText w:val="%7."/>
      <w:lvlJc w:val="left"/>
      <w:pPr>
        <w:tabs>
          <w:tab w:val="num" w:pos="5040"/>
        </w:tabs>
        <w:ind w:left="5040" w:hanging="720"/>
      </w:pPr>
      <w:rPr>
        <w:rFonts w:cs="Times New Roman"/>
      </w:rPr>
    </w:lvl>
    <w:lvl w:ilvl="7">
      <w:start w:val="1"/>
      <w:numFmt w:val="decimal"/>
      <w:lvlText w:val="%8."/>
      <w:lvlJc w:val="left"/>
      <w:pPr>
        <w:tabs>
          <w:tab w:val="num" w:pos="5760"/>
        </w:tabs>
        <w:ind w:left="5760" w:hanging="720"/>
      </w:pPr>
      <w:rPr>
        <w:rFonts w:cs="Times New Roman"/>
      </w:rPr>
    </w:lvl>
    <w:lvl w:ilvl="8">
      <w:start w:val="1"/>
      <w:numFmt w:val="decimal"/>
      <w:lvlText w:val="%9."/>
      <w:lvlJc w:val="left"/>
      <w:pPr>
        <w:tabs>
          <w:tab w:val="num" w:pos="6480"/>
        </w:tabs>
        <w:ind w:left="6480" w:hanging="720"/>
      </w:pPr>
      <w:rPr>
        <w:rFonts w:cs="Times New Roman"/>
      </w:rPr>
    </w:lvl>
  </w:abstractNum>
  <w:num w:numId="1">
    <w:abstractNumId w:val="12"/>
  </w:num>
  <w:num w:numId="2">
    <w:abstractNumId w:val="8"/>
  </w:num>
  <w:num w:numId="3">
    <w:abstractNumId w:val="11"/>
  </w:num>
  <w:num w:numId="4">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22"/>
  </w:num>
  <w:num w:numId="7">
    <w:abstractNumId w:val="21"/>
  </w:num>
  <w:num w:numId="8">
    <w:abstractNumId w:val="9"/>
  </w:num>
  <w:num w:numId="9">
    <w:abstractNumId w:val="2"/>
  </w:num>
  <w:num w:numId="10">
    <w:abstractNumId w:val="15"/>
  </w:num>
  <w:num w:numId="11">
    <w:abstractNumId w:val="6"/>
  </w:num>
  <w:num w:numId="12">
    <w:abstractNumId w:val="17"/>
  </w:num>
  <w:num w:numId="13">
    <w:abstractNumId w:val="19"/>
  </w:num>
  <w:num w:numId="14">
    <w:abstractNumId w:val="5"/>
  </w:num>
  <w:num w:numId="15">
    <w:abstractNumId w:val="20"/>
  </w:num>
  <w:num w:numId="16">
    <w:abstractNumId w:val="23"/>
  </w:num>
  <w:num w:numId="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num>
  <w:num w:numId="29">
    <w:abstractNumId w:val="18"/>
  </w:num>
  <w:num w:numId="30">
    <w:abstractNumId w:val="1"/>
  </w:num>
  <w:num w:numId="31">
    <w:abstractNumId w:val="15"/>
  </w:num>
  <w:num w:numId="32">
    <w:abstractNumId w:val="13"/>
  </w:num>
  <w:num w:numId="33">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6"/>
  </w:num>
  <w:num w:numId="35">
    <w:abstractNumId w:val="10"/>
  </w:num>
  <w:num w:numId="36">
    <w:abstractNumId w:val="3"/>
  </w:num>
  <w:num w:numId="37">
    <w:abstractNumId w:val="14"/>
  </w:num>
  <w:num w:numId="38">
    <w:abstractNumId w:val="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5"/>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97"/>
  <w:hyphenationZone w:val="425"/>
  <w:drawingGridHorizontalSpacing w:val="110"/>
  <w:drawingGridVerticalSpacing w:val="299"/>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597F"/>
    <w:rsid w:val="00000127"/>
    <w:rsid w:val="00001658"/>
    <w:rsid w:val="00002313"/>
    <w:rsid w:val="000041F8"/>
    <w:rsid w:val="00004214"/>
    <w:rsid w:val="00007B39"/>
    <w:rsid w:val="00011158"/>
    <w:rsid w:val="00012CEA"/>
    <w:rsid w:val="00014347"/>
    <w:rsid w:val="000147C5"/>
    <w:rsid w:val="00015FE8"/>
    <w:rsid w:val="00016339"/>
    <w:rsid w:val="0001686A"/>
    <w:rsid w:val="00017F03"/>
    <w:rsid w:val="0002255A"/>
    <w:rsid w:val="00022D6D"/>
    <w:rsid w:val="000250A8"/>
    <w:rsid w:val="00027B35"/>
    <w:rsid w:val="00030017"/>
    <w:rsid w:val="00030698"/>
    <w:rsid w:val="0003217D"/>
    <w:rsid w:val="00033801"/>
    <w:rsid w:val="00034E1C"/>
    <w:rsid w:val="00036EEB"/>
    <w:rsid w:val="000405DC"/>
    <w:rsid w:val="00042C74"/>
    <w:rsid w:val="000459FC"/>
    <w:rsid w:val="000472E9"/>
    <w:rsid w:val="0004754B"/>
    <w:rsid w:val="00055113"/>
    <w:rsid w:val="00056C51"/>
    <w:rsid w:val="0005713A"/>
    <w:rsid w:val="00057E4C"/>
    <w:rsid w:val="000763CE"/>
    <w:rsid w:val="0007705C"/>
    <w:rsid w:val="00081C79"/>
    <w:rsid w:val="00084EBA"/>
    <w:rsid w:val="000867F4"/>
    <w:rsid w:val="00090E1D"/>
    <w:rsid w:val="000927FB"/>
    <w:rsid w:val="00095AF4"/>
    <w:rsid w:val="000962B2"/>
    <w:rsid w:val="000A5497"/>
    <w:rsid w:val="000B0326"/>
    <w:rsid w:val="000B33F4"/>
    <w:rsid w:val="000C5C68"/>
    <w:rsid w:val="000C7827"/>
    <w:rsid w:val="000D0881"/>
    <w:rsid w:val="000D5ACD"/>
    <w:rsid w:val="000E03AB"/>
    <w:rsid w:val="000E049C"/>
    <w:rsid w:val="000E5305"/>
    <w:rsid w:val="000F5A5C"/>
    <w:rsid w:val="000F7139"/>
    <w:rsid w:val="0010226F"/>
    <w:rsid w:val="0010286D"/>
    <w:rsid w:val="00102B69"/>
    <w:rsid w:val="001033F2"/>
    <w:rsid w:val="00103B6B"/>
    <w:rsid w:val="00105358"/>
    <w:rsid w:val="00110CE1"/>
    <w:rsid w:val="00111805"/>
    <w:rsid w:val="00111DEB"/>
    <w:rsid w:val="00112BC5"/>
    <w:rsid w:val="00112EC2"/>
    <w:rsid w:val="00113B94"/>
    <w:rsid w:val="001170A6"/>
    <w:rsid w:val="001178C3"/>
    <w:rsid w:val="00120F47"/>
    <w:rsid w:val="00121F09"/>
    <w:rsid w:val="00122ECF"/>
    <w:rsid w:val="001233BC"/>
    <w:rsid w:val="00125F1B"/>
    <w:rsid w:val="00127AA2"/>
    <w:rsid w:val="0014061E"/>
    <w:rsid w:val="00141D21"/>
    <w:rsid w:val="001437C5"/>
    <w:rsid w:val="00144AB1"/>
    <w:rsid w:val="00145F60"/>
    <w:rsid w:val="00146D43"/>
    <w:rsid w:val="001506DE"/>
    <w:rsid w:val="00152AEB"/>
    <w:rsid w:val="001535DC"/>
    <w:rsid w:val="00154D37"/>
    <w:rsid w:val="001631CC"/>
    <w:rsid w:val="00167925"/>
    <w:rsid w:val="001848AD"/>
    <w:rsid w:val="00185ECF"/>
    <w:rsid w:val="001866C6"/>
    <w:rsid w:val="00193B67"/>
    <w:rsid w:val="001A3959"/>
    <w:rsid w:val="001A4AE2"/>
    <w:rsid w:val="001A4B84"/>
    <w:rsid w:val="001B2322"/>
    <w:rsid w:val="001B26EC"/>
    <w:rsid w:val="001B7BF1"/>
    <w:rsid w:val="001C22DE"/>
    <w:rsid w:val="001D133D"/>
    <w:rsid w:val="001D3DEC"/>
    <w:rsid w:val="001D5871"/>
    <w:rsid w:val="001E0522"/>
    <w:rsid w:val="001E39E0"/>
    <w:rsid w:val="001E5AD2"/>
    <w:rsid w:val="001F0295"/>
    <w:rsid w:val="001F2AA9"/>
    <w:rsid w:val="001F30A3"/>
    <w:rsid w:val="001F3497"/>
    <w:rsid w:val="001F37E7"/>
    <w:rsid w:val="001F5FCD"/>
    <w:rsid w:val="0020427D"/>
    <w:rsid w:val="00204942"/>
    <w:rsid w:val="002051DA"/>
    <w:rsid w:val="002054F0"/>
    <w:rsid w:val="002108F4"/>
    <w:rsid w:val="00211126"/>
    <w:rsid w:val="0021519A"/>
    <w:rsid w:val="00216ED9"/>
    <w:rsid w:val="0021747A"/>
    <w:rsid w:val="00225A34"/>
    <w:rsid w:val="00227D50"/>
    <w:rsid w:val="00231590"/>
    <w:rsid w:val="002337B7"/>
    <w:rsid w:val="002347DE"/>
    <w:rsid w:val="002368AC"/>
    <w:rsid w:val="00243987"/>
    <w:rsid w:val="00247791"/>
    <w:rsid w:val="00247F0D"/>
    <w:rsid w:val="0025067F"/>
    <w:rsid w:val="00250A00"/>
    <w:rsid w:val="00251DA6"/>
    <w:rsid w:val="002525B9"/>
    <w:rsid w:val="0025262E"/>
    <w:rsid w:val="002546A8"/>
    <w:rsid w:val="00254728"/>
    <w:rsid w:val="002573EE"/>
    <w:rsid w:val="002608FC"/>
    <w:rsid w:val="00260AD7"/>
    <w:rsid w:val="00262F1F"/>
    <w:rsid w:val="00265DAC"/>
    <w:rsid w:val="0027293A"/>
    <w:rsid w:val="00272E3F"/>
    <w:rsid w:val="00277CDF"/>
    <w:rsid w:val="0028081F"/>
    <w:rsid w:val="00280AAA"/>
    <w:rsid w:val="002847F9"/>
    <w:rsid w:val="00286720"/>
    <w:rsid w:val="002872A0"/>
    <w:rsid w:val="0029059B"/>
    <w:rsid w:val="002A11E2"/>
    <w:rsid w:val="002A2115"/>
    <w:rsid w:val="002A4B11"/>
    <w:rsid w:val="002A67C8"/>
    <w:rsid w:val="002B0BD5"/>
    <w:rsid w:val="002B21A2"/>
    <w:rsid w:val="002B38D9"/>
    <w:rsid w:val="002B61E8"/>
    <w:rsid w:val="002B74AA"/>
    <w:rsid w:val="002B75AC"/>
    <w:rsid w:val="002C64CE"/>
    <w:rsid w:val="002C68F4"/>
    <w:rsid w:val="002C6A33"/>
    <w:rsid w:val="002C7155"/>
    <w:rsid w:val="002E34FE"/>
    <w:rsid w:val="002E6522"/>
    <w:rsid w:val="002F0209"/>
    <w:rsid w:val="002F0529"/>
    <w:rsid w:val="002F0992"/>
    <w:rsid w:val="002F1BDC"/>
    <w:rsid w:val="002F2419"/>
    <w:rsid w:val="002F2CC9"/>
    <w:rsid w:val="002F3F8F"/>
    <w:rsid w:val="002F5459"/>
    <w:rsid w:val="00302278"/>
    <w:rsid w:val="0030335A"/>
    <w:rsid w:val="003062B5"/>
    <w:rsid w:val="00307B7A"/>
    <w:rsid w:val="00310D58"/>
    <w:rsid w:val="00316790"/>
    <w:rsid w:val="00317DA9"/>
    <w:rsid w:val="00317E63"/>
    <w:rsid w:val="003245B6"/>
    <w:rsid w:val="00325EE9"/>
    <w:rsid w:val="0033166D"/>
    <w:rsid w:val="003331D8"/>
    <w:rsid w:val="0033481B"/>
    <w:rsid w:val="00335F41"/>
    <w:rsid w:val="003366EA"/>
    <w:rsid w:val="0033674A"/>
    <w:rsid w:val="003373AA"/>
    <w:rsid w:val="00340A64"/>
    <w:rsid w:val="003412E4"/>
    <w:rsid w:val="00341966"/>
    <w:rsid w:val="00344508"/>
    <w:rsid w:val="00344972"/>
    <w:rsid w:val="00345D36"/>
    <w:rsid w:val="0035016C"/>
    <w:rsid w:val="00350D4A"/>
    <w:rsid w:val="00352DE3"/>
    <w:rsid w:val="00355FC9"/>
    <w:rsid w:val="003604A1"/>
    <w:rsid w:val="00360BF9"/>
    <w:rsid w:val="00363CB0"/>
    <w:rsid w:val="00366322"/>
    <w:rsid w:val="003711A6"/>
    <w:rsid w:val="003738AA"/>
    <w:rsid w:val="003762D6"/>
    <w:rsid w:val="003809AD"/>
    <w:rsid w:val="00383892"/>
    <w:rsid w:val="003841C1"/>
    <w:rsid w:val="003847B9"/>
    <w:rsid w:val="00387D12"/>
    <w:rsid w:val="00391B75"/>
    <w:rsid w:val="003A2B5C"/>
    <w:rsid w:val="003B09A1"/>
    <w:rsid w:val="003B0BF3"/>
    <w:rsid w:val="003C3A12"/>
    <w:rsid w:val="003C6832"/>
    <w:rsid w:val="003C7466"/>
    <w:rsid w:val="003D1068"/>
    <w:rsid w:val="003D1EDE"/>
    <w:rsid w:val="003D1FE8"/>
    <w:rsid w:val="003D408A"/>
    <w:rsid w:val="003E0CC2"/>
    <w:rsid w:val="003E2074"/>
    <w:rsid w:val="003E2601"/>
    <w:rsid w:val="003E5F32"/>
    <w:rsid w:val="003E638B"/>
    <w:rsid w:val="003F2E02"/>
    <w:rsid w:val="003F3C6F"/>
    <w:rsid w:val="003F42AF"/>
    <w:rsid w:val="003F4D08"/>
    <w:rsid w:val="004010EC"/>
    <w:rsid w:val="004024ED"/>
    <w:rsid w:val="00402B9E"/>
    <w:rsid w:val="00403451"/>
    <w:rsid w:val="004052B4"/>
    <w:rsid w:val="00405A9B"/>
    <w:rsid w:val="00411B19"/>
    <w:rsid w:val="00413630"/>
    <w:rsid w:val="00420DAA"/>
    <w:rsid w:val="004237F6"/>
    <w:rsid w:val="00424481"/>
    <w:rsid w:val="004265B7"/>
    <w:rsid w:val="00430330"/>
    <w:rsid w:val="00433EE3"/>
    <w:rsid w:val="00437D0A"/>
    <w:rsid w:val="00441166"/>
    <w:rsid w:val="00442211"/>
    <w:rsid w:val="00447A42"/>
    <w:rsid w:val="0045182F"/>
    <w:rsid w:val="00451B0A"/>
    <w:rsid w:val="004543B8"/>
    <w:rsid w:val="00455F5D"/>
    <w:rsid w:val="004568FF"/>
    <w:rsid w:val="00456E92"/>
    <w:rsid w:val="004608CF"/>
    <w:rsid w:val="00461A61"/>
    <w:rsid w:val="00462EB2"/>
    <w:rsid w:val="0047093B"/>
    <w:rsid w:val="00471339"/>
    <w:rsid w:val="00474441"/>
    <w:rsid w:val="004744B5"/>
    <w:rsid w:val="0047726A"/>
    <w:rsid w:val="004809A3"/>
    <w:rsid w:val="004815A2"/>
    <w:rsid w:val="00484EB2"/>
    <w:rsid w:val="004861E0"/>
    <w:rsid w:val="004873E7"/>
    <w:rsid w:val="0049010B"/>
    <w:rsid w:val="00491650"/>
    <w:rsid w:val="0049305B"/>
    <w:rsid w:val="00493D75"/>
    <w:rsid w:val="004944F9"/>
    <w:rsid w:val="00497C62"/>
    <w:rsid w:val="004A120A"/>
    <w:rsid w:val="004A1A7B"/>
    <w:rsid w:val="004A2B66"/>
    <w:rsid w:val="004A3E88"/>
    <w:rsid w:val="004A618D"/>
    <w:rsid w:val="004B034A"/>
    <w:rsid w:val="004B4398"/>
    <w:rsid w:val="004C0C94"/>
    <w:rsid w:val="004C16A9"/>
    <w:rsid w:val="004C348A"/>
    <w:rsid w:val="004D08DC"/>
    <w:rsid w:val="004E2036"/>
    <w:rsid w:val="004E2F64"/>
    <w:rsid w:val="004E2F74"/>
    <w:rsid w:val="004E523F"/>
    <w:rsid w:val="004E6312"/>
    <w:rsid w:val="004E6AA9"/>
    <w:rsid w:val="004E6DE5"/>
    <w:rsid w:val="00501B4D"/>
    <w:rsid w:val="00502FBC"/>
    <w:rsid w:val="00504A85"/>
    <w:rsid w:val="005050D9"/>
    <w:rsid w:val="0050610A"/>
    <w:rsid w:val="0050790D"/>
    <w:rsid w:val="0051102A"/>
    <w:rsid w:val="00511889"/>
    <w:rsid w:val="005122BC"/>
    <w:rsid w:val="005127CD"/>
    <w:rsid w:val="00513D3D"/>
    <w:rsid w:val="0051616E"/>
    <w:rsid w:val="005169DD"/>
    <w:rsid w:val="0052016A"/>
    <w:rsid w:val="0052103E"/>
    <w:rsid w:val="0052458B"/>
    <w:rsid w:val="00524FD9"/>
    <w:rsid w:val="00547429"/>
    <w:rsid w:val="005507E6"/>
    <w:rsid w:val="00550AAC"/>
    <w:rsid w:val="00550C19"/>
    <w:rsid w:val="005513EA"/>
    <w:rsid w:val="005539FB"/>
    <w:rsid w:val="00556609"/>
    <w:rsid w:val="0056118B"/>
    <w:rsid w:val="0056175A"/>
    <w:rsid w:val="00562064"/>
    <w:rsid w:val="00563EF4"/>
    <w:rsid w:val="00564F29"/>
    <w:rsid w:val="005749E1"/>
    <w:rsid w:val="005758FA"/>
    <w:rsid w:val="00586808"/>
    <w:rsid w:val="00586D4B"/>
    <w:rsid w:val="00590397"/>
    <w:rsid w:val="00590D16"/>
    <w:rsid w:val="00592B4C"/>
    <w:rsid w:val="00596B3B"/>
    <w:rsid w:val="005976DA"/>
    <w:rsid w:val="00597C0C"/>
    <w:rsid w:val="005A0905"/>
    <w:rsid w:val="005A23EF"/>
    <w:rsid w:val="005A2FB9"/>
    <w:rsid w:val="005A4860"/>
    <w:rsid w:val="005A4B24"/>
    <w:rsid w:val="005B3754"/>
    <w:rsid w:val="005B683A"/>
    <w:rsid w:val="005B789E"/>
    <w:rsid w:val="005C26AA"/>
    <w:rsid w:val="005C322B"/>
    <w:rsid w:val="005C5CAE"/>
    <w:rsid w:val="005D073A"/>
    <w:rsid w:val="005D1E66"/>
    <w:rsid w:val="005D40FF"/>
    <w:rsid w:val="005D5282"/>
    <w:rsid w:val="005D7E02"/>
    <w:rsid w:val="005E2D9A"/>
    <w:rsid w:val="005E306A"/>
    <w:rsid w:val="005E4EF3"/>
    <w:rsid w:val="005E6918"/>
    <w:rsid w:val="005F2D83"/>
    <w:rsid w:val="005F3B54"/>
    <w:rsid w:val="00600AA1"/>
    <w:rsid w:val="00600E96"/>
    <w:rsid w:val="006116AC"/>
    <w:rsid w:val="0061184F"/>
    <w:rsid w:val="00612A88"/>
    <w:rsid w:val="00614B51"/>
    <w:rsid w:val="00616837"/>
    <w:rsid w:val="00626660"/>
    <w:rsid w:val="006274F7"/>
    <w:rsid w:val="00631D34"/>
    <w:rsid w:val="00641188"/>
    <w:rsid w:val="006435AA"/>
    <w:rsid w:val="00643CA8"/>
    <w:rsid w:val="006611E2"/>
    <w:rsid w:val="00661BBB"/>
    <w:rsid w:val="00666D82"/>
    <w:rsid w:val="00667774"/>
    <w:rsid w:val="00670850"/>
    <w:rsid w:val="006733A6"/>
    <w:rsid w:val="00675E07"/>
    <w:rsid w:val="00681B14"/>
    <w:rsid w:val="006838DA"/>
    <w:rsid w:val="006846AB"/>
    <w:rsid w:val="00684F0D"/>
    <w:rsid w:val="00696F9A"/>
    <w:rsid w:val="00697017"/>
    <w:rsid w:val="00697896"/>
    <w:rsid w:val="006A1287"/>
    <w:rsid w:val="006A15AD"/>
    <w:rsid w:val="006A4E2D"/>
    <w:rsid w:val="006B04AD"/>
    <w:rsid w:val="006B04D8"/>
    <w:rsid w:val="006B2E29"/>
    <w:rsid w:val="006C40FE"/>
    <w:rsid w:val="006C5B0F"/>
    <w:rsid w:val="006D2FFF"/>
    <w:rsid w:val="006E00D1"/>
    <w:rsid w:val="006E4C77"/>
    <w:rsid w:val="006E5230"/>
    <w:rsid w:val="006F1F34"/>
    <w:rsid w:val="006F3D0C"/>
    <w:rsid w:val="006F3D54"/>
    <w:rsid w:val="006F5735"/>
    <w:rsid w:val="0070031D"/>
    <w:rsid w:val="00703D60"/>
    <w:rsid w:val="007067E5"/>
    <w:rsid w:val="00711B71"/>
    <w:rsid w:val="00712AEF"/>
    <w:rsid w:val="00713C60"/>
    <w:rsid w:val="00716518"/>
    <w:rsid w:val="00721E84"/>
    <w:rsid w:val="00731C1F"/>
    <w:rsid w:val="00731F6A"/>
    <w:rsid w:val="00732E15"/>
    <w:rsid w:val="00735197"/>
    <w:rsid w:val="007356E5"/>
    <w:rsid w:val="007370A0"/>
    <w:rsid w:val="0074455A"/>
    <w:rsid w:val="00745AE1"/>
    <w:rsid w:val="007468CB"/>
    <w:rsid w:val="00746FA6"/>
    <w:rsid w:val="007509F4"/>
    <w:rsid w:val="007513F0"/>
    <w:rsid w:val="0076356E"/>
    <w:rsid w:val="00766402"/>
    <w:rsid w:val="007712BB"/>
    <w:rsid w:val="00771C15"/>
    <w:rsid w:val="0077290F"/>
    <w:rsid w:val="00781BE1"/>
    <w:rsid w:val="0078329B"/>
    <w:rsid w:val="00783B73"/>
    <w:rsid w:val="00786341"/>
    <w:rsid w:val="007867E3"/>
    <w:rsid w:val="00792F80"/>
    <w:rsid w:val="007940C9"/>
    <w:rsid w:val="00796E8C"/>
    <w:rsid w:val="007A71D9"/>
    <w:rsid w:val="007A7978"/>
    <w:rsid w:val="007B3058"/>
    <w:rsid w:val="007B7254"/>
    <w:rsid w:val="007C021C"/>
    <w:rsid w:val="007C279C"/>
    <w:rsid w:val="007C5A88"/>
    <w:rsid w:val="007C5FEC"/>
    <w:rsid w:val="007C688D"/>
    <w:rsid w:val="007C773C"/>
    <w:rsid w:val="007D2BB1"/>
    <w:rsid w:val="007D33CC"/>
    <w:rsid w:val="007D69F5"/>
    <w:rsid w:val="007D6DA9"/>
    <w:rsid w:val="007D777B"/>
    <w:rsid w:val="007E2AEF"/>
    <w:rsid w:val="007E4FC5"/>
    <w:rsid w:val="007E59A1"/>
    <w:rsid w:val="007E748A"/>
    <w:rsid w:val="007E7A80"/>
    <w:rsid w:val="007F0D5D"/>
    <w:rsid w:val="00804814"/>
    <w:rsid w:val="008052BF"/>
    <w:rsid w:val="0080645D"/>
    <w:rsid w:val="008108AE"/>
    <w:rsid w:val="008118EB"/>
    <w:rsid w:val="00812B9F"/>
    <w:rsid w:val="00814860"/>
    <w:rsid w:val="00817B4D"/>
    <w:rsid w:val="0082108E"/>
    <w:rsid w:val="00823009"/>
    <w:rsid w:val="008232B0"/>
    <w:rsid w:val="00823AD3"/>
    <w:rsid w:val="00826F33"/>
    <w:rsid w:val="008305EB"/>
    <w:rsid w:val="00833172"/>
    <w:rsid w:val="008362DD"/>
    <w:rsid w:val="008404B2"/>
    <w:rsid w:val="00842D2E"/>
    <w:rsid w:val="00843252"/>
    <w:rsid w:val="0084723D"/>
    <w:rsid w:val="00847B35"/>
    <w:rsid w:val="00850A05"/>
    <w:rsid w:val="008534EF"/>
    <w:rsid w:val="0085456F"/>
    <w:rsid w:val="008627F7"/>
    <w:rsid w:val="0086340F"/>
    <w:rsid w:val="00863ED8"/>
    <w:rsid w:val="0087108A"/>
    <w:rsid w:val="00872401"/>
    <w:rsid w:val="00874D3B"/>
    <w:rsid w:val="00877658"/>
    <w:rsid w:val="00881DC0"/>
    <w:rsid w:val="0088243C"/>
    <w:rsid w:val="00884F72"/>
    <w:rsid w:val="00892C2B"/>
    <w:rsid w:val="008974D5"/>
    <w:rsid w:val="008A7449"/>
    <w:rsid w:val="008A79BB"/>
    <w:rsid w:val="008B0544"/>
    <w:rsid w:val="008B7143"/>
    <w:rsid w:val="008C475C"/>
    <w:rsid w:val="008C637E"/>
    <w:rsid w:val="008D096F"/>
    <w:rsid w:val="008D430F"/>
    <w:rsid w:val="008E7A1E"/>
    <w:rsid w:val="008F337A"/>
    <w:rsid w:val="00904D09"/>
    <w:rsid w:val="00911223"/>
    <w:rsid w:val="009117FA"/>
    <w:rsid w:val="009129D3"/>
    <w:rsid w:val="00916043"/>
    <w:rsid w:val="00917C99"/>
    <w:rsid w:val="0092150C"/>
    <w:rsid w:val="00922954"/>
    <w:rsid w:val="00930812"/>
    <w:rsid w:val="00930FFB"/>
    <w:rsid w:val="0093725B"/>
    <w:rsid w:val="0094130C"/>
    <w:rsid w:val="009424BC"/>
    <w:rsid w:val="00946048"/>
    <w:rsid w:val="00946D58"/>
    <w:rsid w:val="00947118"/>
    <w:rsid w:val="009523D2"/>
    <w:rsid w:val="0096008C"/>
    <w:rsid w:val="00960DE5"/>
    <w:rsid w:val="00962066"/>
    <w:rsid w:val="00963094"/>
    <w:rsid w:val="00966624"/>
    <w:rsid w:val="00980FCE"/>
    <w:rsid w:val="00982691"/>
    <w:rsid w:val="009826FE"/>
    <w:rsid w:val="0098337D"/>
    <w:rsid w:val="00983D20"/>
    <w:rsid w:val="00986838"/>
    <w:rsid w:val="00986C9D"/>
    <w:rsid w:val="00995EA9"/>
    <w:rsid w:val="009975AC"/>
    <w:rsid w:val="009A53B9"/>
    <w:rsid w:val="009A5639"/>
    <w:rsid w:val="009A7D42"/>
    <w:rsid w:val="009B2118"/>
    <w:rsid w:val="009B4253"/>
    <w:rsid w:val="009B54D2"/>
    <w:rsid w:val="009B5586"/>
    <w:rsid w:val="009B700A"/>
    <w:rsid w:val="009B7FB0"/>
    <w:rsid w:val="009C60A8"/>
    <w:rsid w:val="009D1B53"/>
    <w:rsid w:val="009D6AC9"/>
    <w:rsid w:val="009D7E55"/>
    <w:rsid w:val="009E27DD"/>
    <w:rsid w:val="009E4356"/>
    <w:rsid w:val="009E59FB"/>
    <w:rsid w:val="009F25C8"/>
    <w:rsid w:val="009F2E6B"/>
    <w:rsid w:val="009F58FD"/>
    <w:rsid w:val="009F65B0"/>
    <w:rsid w:val="00A01BCE"/>
    <w:rsid w:val="00A04B3F"/>
    <w:rsid w:val="00A077D7"/>
    <w:rsid w:val="00A10916"/>
    <w:rsid w:val="00A13971"/>
    <w:rsid w:val="00A13AA9"/>
    <w:rsid w:val="00A15003"/>
    <w:rsid w:val="00A2334E"/>
    <w:rsid w:val="00A328BE"/>
    <w:rsid w:val="00A33444"/>
    <w:rsid w:val="00A352CD"/>
    <w:rsid w:val="00A35C20"/>
    <w:rsid w:val="00A40D3B"/>
    <w:rsid w:val="00A52451"/>
    <w:rsid w:val="00A53F0A"/>
    <w:rsid w:val="00A54D0C"/>
    <w:rsid w:val="00A633DC"/>
    <w:rsid w:val="00A64B0E"/>
    <w:rsid w:val="00A66595"/>
    <w:rsid w:val="00A71E88"/>
    <w:rsid w:val="00A74E2E"/>
    <w:rsid w:val="00A75A72"/>
    <w:rsid w:val="00A803F2"/>
    <w:rsid w:val="00A83236"/>
    <w:rsid w:val="00A91824"/>
    <w:rsid w:val="00A92C7E"/>
    <w:rsid w:val="00A94E6C"/>
    <w:rsid w:val="00AA008C"/>
    <w:rsid w:val="00AA3E31"/>
    <w:rsid w:val="00AA4021"/>
    <w:rsid w:val="00AA553A"/>
    <w:rsid w:val="00AB0F0B"/>
    <w:rsid w:val="00AB1045"/>
    <w:rsid w:val="00AB48B6"/>
    <w:rsid w:val="00AB4C20"/>
    <w:rsid w:val="00AC0FB1"/>
    <w:rsid w:val="00AC2B64"/>
    <w:rsid w:val="00AC4C64"/>
    <w:rsid w:val="00AC5FCF"/>
    <w:rsid w:val="00AD0B3A"/>
    <w:rsid w:val="00AD49F0"/>
    <w:rsid w:val="00AE02C6"/>
    <w:rsid w:val="00AE3509"/>
    <w:rsid w:val="00AE61BA"/>
    <w:rsid w:val="00AE7DD8"/>
    <w:rsid w:val="00AF2CF4"/>
    <w:rsid w:val="00AF2D09"/>
    <w:rsid w:val="00AF4B4C"/>
    <w:rsid w:val="00AF53A8"/>
    <w:rsid w:val="00AF71D6"/>
    <w:rsid w:val="00AF7CE5"/>
    <w:rsid w:val="00B004E5"/>
    <w:rsid w:val="00B00605"/>
    <w:rsid w:val="00B0062B"/>
    <w:rsid w:val="00B02843"/>
    <w:rsid w:val="00B06683"/>
    <w:rsid w:val="00B07AAA"/>
    <w:rsid w:val="00B11B6E"/>
    <w:rsid w:val="00B127C4"/>
    <w:rsid w:val="00B170A1"/>
    <w:rsid w:val="00B21C57"/>
    <w:rsid w:val="00B22FBF"/>
    <w:rsid w:val="00B236FD"/>
    <w:rsid w:val="00B23907"/>
    <w:rsid w:val="00B25417"/>
    <w:rsid w:val="00B27BFA"/>
    <w:rsid w:val="00B40882"/>
    <w:rsid w:val="00B6063C"/>
    <w:rsid w:val="00B60A52"/>
    <w:rsid w:val="00B60C50"/>
    <w:rsid w:val="00B61171"/>
    <w:rsid w:val="00B63FBF"/>
    <w:rsid w:val="00B64193"/>
    <w:rsid w:val="00B66DC1"/>
    <w:rsid w:val="00B74CFB"/>
    <w:rsid w:val="00B769CC"/>
    <w:rsid w:val="00B820CB"/>
    <w:rsid w:val="00B91004"/>
    <w:rsid w:val="00B9205D"/>
    <w:rsid w:val="00B963AB"/>
    <w:rsid w:val="00B97E65"/>
    <w:rsid w:val="00BA057B"/>
    <w:rsid w:val="00BA14CA"/>
    <w:rsid w:val="00BA6682"/>
    <w:rsid w:val="00BB2355"/>
    <w:rsid w:val="00BB4F24"/>
    <w:rsid w:val="00BC0866"/>
    <w:rsid w:val="00BC4C1C"/>
    <w:rsid w:val="00BC4F6F"/>
    <w:rsid w:val="00BC7203"/>
    <w:rsid w:val="00BD0A6E"/>
    <w:rsid w:val="00BD1A82"/>
    <w:rsid w:val="00BD520E"/>
    <w:rsid w:val="00BE1560"/>
    <w:rsid w:val="00BE23A1"/>
    <w:rsid w:val="00BE42B5"/>
    <w:rsid w:val="00BE546D"/>
    <w:rsid w:val="00BF5A7C"/>
    <w:rsid w:val="00BF6DF2"/>
    <w:rsid w:val="00C113D1"/>
    <w:rsid w:val="00C1441E"/>
    <w:rsid w:val="00C15BD9"/>
    <w:rsid w:val="00C20941"/>
    <w:rsid w:val="00C2353D"/>
    <w:rsid w:val="00C25758"/>
    <w:rsid w:val="00C322E3"/>
    <w:rsid w:val="00C464A6"/>
    <w:rsid w:val="00C50D58"/>
    <w:rsid w:val="00C60AB3"/>
    <w:rsid w:val="00C6100A"/>
    <w:rsid w:val="00C61C22"/>
    <w:rsid w:val="00C678E4"/>
    <w:rsid w:val="00C751A4"/>
    <w:rsid w:val="00C75B28"/>
    <w:rsid w:val="00C77DEF"/>
    <w:rsid w:val="00C80580"/>
    <w:rsid w:val="00C82A0C"/>
    <w:rsid w:val="00C82E3B"/>
    <w:rsid w:val="00C90D66"/>
    <w:rsid w:val="00C92B35"/>
    <w:rsid w:val="00C9641C"/>
    <w:rsid w:val="00C97C13"/>
    <w:rsid w:val="00CA22B2"/>
    <w:rsid w:val="00CA2933"/>
    <w:rsid w:val="00CA2CCF"/>
    <w:rsid w:val="00CA4562"/>
    <w:rsid w:val="00CA47F7"/>
    <w:rsid w:val="00CB224D"/>
    <w:rsid w:val="00CB2FEC"/>
    <w:rsid w:val="00CB372E"/>
    <w:rsid w:val="00CB597F"/>
    <w:rsid w:val="00CC40C1"/>
    <w:rsid w:val="00CC748A"/>
    <w:rsid w:val="00CC766B"/>
    <w:rsid w:val="00CD125E"/>
    <w:rsid w:val="00CD1E2A"/>
    <w:rsid w:val="00CD244F"/>
    <w:rsid w:val="00CD5572"/>
    <w:rsid w:val="00CD772B"/>
    <w:rsid w:val="00CE1F5D"/>
    <w:rsid w:val="00CE490C"/>
    <w:rsid w:val="00CE5D66"/>
    <w:rsid w:val="00CE669E"/>
    <w:rsid w:val="00CE79E6"/>
    <w:rsid w:val="00CF0715"/>
    <w:rsid w:val="00CF0E81"/>
    <w:rsid w:val="00CF247B"/>
    <w:rsid w:val="00CF429D"/>
    <w:rsid w:val="00CF457E"/>
    <w:rsid w:val="00CF4695"/>
    <w:rsid w:val="00CF67A3"/>
    <w:rsid w:val="00D03F7D"/>
    <w:rsid w:val="00D067B4"/>
    <w:rsid w:val="00D07ABF"/>
    <w:rsid w:val="00D10690"/>
    <w:rsid w:val="00D14A70"/>
    <w:rsid w:val="00D16DE5"/>
    <w:rsid w:val="00D247D2"/>
    <w:rsid w:val="00D24C2E"/>
    <w:rsid w:val="00D3162D"/>
    <w:rsid w:val="00D37D8D"/>
    <w:rsid w:val="00D42CEA"/>
    <w:rsid w:val="00D4775E"/>
    <w:rsid w:val="00D50A6B"/>
    <w:rsid w:val="00D52A20"/>
    <w:rsid w:val="00D54849"/>
    <w:rsid w:val="00D55D8D"/>
    <w:rsid w:val="00D56CEB"/>
    <w:rsid w:val="00D65621"/>
    <w:rsid w:val="00D701B3"/>
    <w:rsid w:val="00D724AC"/>
    <w:rsid w:val="00D74214"/>
    <w:rsid w:val="00D74EE2"/>
    <w:rsid w:val="00D74F3B"/>
    <w:rsid w:val="00D75A96"/>
    <w:rsid w:val="00D80A59"/>
    <w:rsid w:val="00D80E91"/>
    <w:rsid w:val="00D83A36"/>
    <w:rsid w:val="00D9320A"/>
    <w:rsid w:val="00D951E2"/>
    <w:rsid w:val="00D95BC4"/>
    <w:rsid w:val="00D96DA2"/>
    <w:rsid w:val="00DA3934"/>
    <w:rsid w:val="00DB57CF"/>
    <w:rsid w:val="00DB60B3"/>
    <w:rsid w:val="00DC0AE0"/>
    <w:rsid w:val="00DC109A"/>
    <w:rsid w:val="00DC1F3F"/>
    <w:rsid w:val="00DC3066"/>
    <w:rsid w:val="00DC38A9"/>
    <w:rsid w:val="00DC6C03"/>
    <w:rsid w:val="00DC7CBE"/>
    <w:rsid w:val="00DD0007"/>
    <w:rsid w:val="00DD49D6"/>
    <w:rsid w:val="00DD54F6"/>
    <w:rsid w:val="00DD67E1"/>
    <w:rsid w:val="00DE4F8E"/>
    <w:rsid w:val="00DF28A7"/>
    <w:rsid w:val="00DF419E"/>
    <w:rsid w:val="00DF47E0"/>
    <w:rsid w:val="00DF4EBD"/>
    <w:rsid w:val="00DF5ADC"/>
    <w:rsid w:val="00E00435"/>
    <w:rsid w:val="00E008E4"/>
    <w:rsid w:val="00E01CBC"/>
    <w:rsid w:val="00E05FB2"/>
    <w:rsid w:val="00E06493"/>
    <w:rsid w:val="00E06601"/>
    <w:rsid w:val="00E066C0"/>
    <w:rsid w:val="00E1027C"/>
    <w:rsid w:val="00E11965"/>
    <w:rsid w:val="00E1258F"/>
    <w:rsid w:val="00E133AB"/>
    <w:rsid w:val="00E21330"/>
    <w:rsid w:val="00E224A5"/>
    <w:rsid w:val="00E22CF5"/>
    <w:rsid w:val="00E234E8"/>
    <w:rsid w:val="00E26117"/>
    <w:rsid w:val="00E27126"/>
    <w:rsid w:val="00E3018A"/>
    <w:rsid w:val="00E301C0"/>
    <w:rsid w:val="00E303AD"/>
    <w:rsid w:val="00E30E7B"/>
    <w:rsid w:val="00E32E29"/>
    <w:rsid w:val="00E36716"/>
    <w:rsid w:val="00E429FF"/>
    <w:rsid w:val="00E459A7"/>
    <w:rsid w:val="00E46218"/>
    <w:rsid w:val="00E5154C"/>
    <w:rsid w:val="00E545EA"/>
    <w:rsid w:val="00E5696E"/>
    <w:rsid w:val="00E6250E"/>
    <w:rsid w:val="00E6518F"/>
    <w:rsid w:val="00E665D8"/>
    <w:rsid w:val="00E66EFC"/>
    <w:rsid w:val="00E67F02"/>
    <w:rsid w:val="00E70FFB"/>
    <w:rsid w:val="00E71B4F"/>
    <w:rsid w:val="00E72365"/>
    <w:rsid w:val="00E723DF"/>
    <w:rsid w:val="00E72E20"/>
    <w:rsid w:val="00E83A44"/>
    <w:rsid w:val="00E8577A"/>
    <w:rsid w:val="00E90C91"/>
    <w:rsid w:val="00E927EC"/>
    <w:rsid w:val="00E9598D"/>
    <w:rsid w:val="00EA41F9"/>
    <w:rsid w:val="00EA5050"/>
    <w:rsid w:val="00EA57D5"/>
    <w:rsid w:val="00EB7448"/>
    <w:rsid w:val="00EC0C2E"/>
    <w:rsid w:val="00EC1D5D"/>
    <w:rsid w:val="00EC2814"/>
    <w:rsid w:val="00EC5479"/>
    <w:rsid w:val="00EC56E5"/>
    <w:rsid w:val="00EC7726"/>
    <w:rsid w:val="00ED0DD6"/>
    <w:rsid w:val="00ED171D"/>
    <w:rsid w:val="00ED1FA0"/>
    <w:rsid w:val="00ED247F"/>
    <w:rsid w:val="00ED3FCA"/>
    <w:rsid w:val="00ED61A4"/>
    <w:rsid w:val="00ED62C9"/>
    <w:rsid w:val="00ED64DA"/>
    <w:rsid w:val="00ED7D95"/>
    <w:rsid w:val="00EE0937"/>
    <w:rsid w:val="00EE16BF"/>
    <w:rsid w:val="00EE2842"/>
    <w:rsid w:val="00EE3040"/>
    <w:rsid w:val="00EF324F"/>
    <w:rsid w:val="00EF3887"/>
    <w:rsid w:val="00F00263"/>
    <w:rsid w:val="00F0301E"/>
    <w:rsid w:val="00F03695"/>
    <w:rsid w:val="00F071A3"/>
    <w:rsid w:val="00F10FC4"/>
    <w:rsid w:val="00F11DCA"/>
    <w:rsid w:val="00F122FA"/>
    <w:rsid w:val="00F1232A"/>
    <w:rsid w:val="00F1436E"/>
    <w:rsid w:val="00F151FB"/>
    <w:rsid w:val="00F162D0"/>
    <w:rsid w:val="00F16855"/>
    <w:rsid w:val="00F17719"/>
    <w:rsid w:val="00F20557"/>
    <w:rsid w:val="00F21823"/>
    <w:rsid w:val="00F409E9"/>
    <w:rsid w:val="00F45B2E"/>
    <w:rsid w:val="00F47202"/>
    <w:rsid w:val="00F47AA5"/>
    <w:rsid w:val="00F513D7"/>
    <w:rsid w:val="00F5221C"/>
    <w:rsid w:val="00F53D45"/>
    <w:rsid w:val="00F604C9"/>
    <w:rsid w:val="00F648CF"/>
    <w:rsid w:val="00F73272"/>
    <w:rsid w:val="00F7520C"/>
    <w:rsid w:val="00F7576C"/>
    <w:rsid w:val="00F7767C"/>
    <w:rsid w:val="00F82A10"/>
    <w:rsid w:val="00F83B28"/>
    <w:rsid w:val="00F84B17"/>
    <w:rsid w:val="00F87977"/>
    <w:rsid w:val="00F87F78"/>
    <w:rsid w:val="00F90C83"/>
    <w:rsid w:val="00F92CDF"/>
    <w:rsid w:val="00F92E68"/>
    <w:rsid w:val="00F9389A"/>
    <w:rsid w:val="00F94576"/>
    <w:rsid w:val="00F94C90"/>
    <w:rsid w:val="00F94D0D"/>
    <w:rsid w:val="00F97EC1"/>
    <w:rsid w:val="00FA514D"/>
    <w:rsid w:val="00FA7BF7"/>
    <w:rsid w:val="00FB1723"/>
    <w:rsid w:val="00FB2F52"/>
    <w:rsid w:val="00FB4514"/>
    <w:rsid w:val="00FB764A"/>
    <w:rsid w:val="00FC1D6B"/>
    <w:rsid w:val="00FC4709"/>
    <w:rsid w:val="00FC5165"/>
    <w:rsid w:val="00FC7AF2"/>
    <w:rsid w:val="00FC7BFD"/>
    <w:rsid w:val="00FD0958"/>
    <w:rsid w:val="00FD0A90"/>
    <w:rsid w:val="00FD2873"/>
    <w:rsid w:val="00FD2EE0"/>
    <w:rsid w:val="00FD547B"/>
    <w:rsid w:val="00FD68F9"/>
    <w:rsid w:val="00FD7A3C"/>
    <w:rsid w:val="00FE2DE1"/>
    <w:rsid w:val="00FE35B7"/>
    <w:rsid w:val="00FE74EA"/>
    <w:rsid w:val="00FF08E8"/>
    <w:rsid w:val="00FF0B6E"/>
    <w:rsid w:val="00FF554E"/>
    <w:rsid w:val="00FF6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B5E7B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0">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2CCF"/>
    <w:pPr>
      <w:spacing w:line="360" w:lineRule="auto"/>
      <w:jc w:val="both"/>
    </w:pPr>
    <w:rPr>
      <w:rFonts w:ascii="Arial" w:hAnsi="Arial" w:cs="Arial"/>
      <w:sz w:val="22"/>
      <w:szCs w:val="22"/>
      <w:lang w:val="sl-SI"/>
    </w:rPr>
  </w:style>
  <w:style w:type="paragraph" w:styleId="Heading1">
    <w:name w:val="heading 1"/>
    <w:basedOn w:val="Normal"/>
    <w:next w:val="Normal"/>
    <w:link w:val="Heading1Char"/>
    <w:uiPriority w:val="99"/>
    <w:qFormat/>
    <w:rsid w:val="00BE546D"/>
    <w:pPr>
      <w:widowControl w:val="0"/>
      <w:numPr>
        <w:numId w:val="1"/>
      </w:numPr>
      <w:spacing w:before="360" w:after="240" w:line="240" w:lineRule="auto"/>
      <w:ind w:left="431" w:hanging="431"/>
      <w:jc w:val="left"/>
      <w:outlineLvl w:val="0"/>
    </w:pPr>
    <w:rPr>
      <w:rFonts w:cs="Times New Roman"/>
      <w:bCs/>
      <w:caps/>
      <w:kern w:val="32"/>
      <w:sz w:val="32"/>
      <w:szCs w:val="32"/>
      <w:lang w:val="en-US"/>
    </w:rPr>
  </w:style>
  <w:style w:type="paragraph" w:styleId="Heading2">
    <w:name w:val="heading 2"/>
    <w:basedOn w:val="Normal"/>
    <w:next w:val="Normal"/>
    <w:link w:val="Heading2Char"/>
    <w:uiPriority w:val="99"/>
    <w:qFormat/>
    <w:rsid w:val="00746FA6"/>
    <w:pPr>
      <w:keepNext/>
      <w:numPr>
        <w:ilvl w:val="1"/>
        <w:numId w:val="1"/>
      </w:numPr>
      <w:tabs>
        <w:tab w:val="left" w:pos="0"/>
        <w:tab w:val="left" w:pos="284"/>
      </w:tabs>
      <w:spacing w:before="120"/>
      <w:ind w:left="578" w:hanging="578"/>
      <w:jc w:val="left"/>
      <w:outlineLvl w:val="1"/>
    </w:pPr>
    <w:rPr>
      <w:bCs/>
      <w:iCs/>
      <w:sz w:val="28"/>
      <w:szCs w:val="28"/>
    </w:rPr>
  </w:style>
  <w:style w:type="paragraph" w:styleId="Heading3">
    <w:name w:val="heading 3"/>
    <w:basedOn w:val="Normal"/>
    <w:next w:val="Normal"/>
    <w:link w:val="Heading3Char"/>
    <w:uiPriority w:val="99"/>
    <w:qFormat/>
    <w:rsid w:val="00AF2D09"/>
    <w:pPr>
      <w:keepNext/>
      <w:numPr>
        <w:ilvl w:val="2"/>
        <w:numId w:val="1"/>
      </w:numPr>
      <w:spacing w:before="240" w:after="60"/>
      <w:jc w:val="left"/>
      <w:outlineLvl w:val="2"/>
    </w:pPr>
    <w:rPr>
      <w:bCs/>
      <w:szCs w:val="26"/>
    </w:rPr>
  </w:style>
  <w:style w:type="paragraph" w:styleId="Heading4">
    <w:name w:val="heading 4"/>
    <w:basedOn w:val="Normal"/>
    <w:next w:val="Normal"/>
    <w:link w:val="Heading4Char"/>
    <w:uiPriority w:val="99"/>
    <w:qFormat/>
    <w:rsid w:val="00AF2D09"/>
    <w:pPr>
      <w:keepNext/>
      <w:numPr>
        <w:ilvl w:val="3"/>
        <w:numId w:val="1"/>
      </w:numPr>
      <w:tabs>
        <w:tab w:val="left" w:pos="567"/>
      </w:tabs>
      <w:spacing w:before="120"/>
      <w:jc w:val="left"/>
      <w:outlineLvl w:val="3"/>
    </w:pPr>
    <w:rPr>
      <w:rFonts w:ascii="Times New Roman" w:hAnsi="Times New Roman"/>
      <w:bCs/>
      <w:szCs w:val="28"/>
    </w:rPr>
  </w:style>
  <w:style w:type="paragraph" w:styleId="Heading5">
    <w:name w:val="heading 5"/>
    <w:basedOn w:val="Normal"/>
    <w:next w:val="Normal"/>
    <w:link w:val="Heading5Char"/>
    <w:uiPriority w:val="99"/>
    <w:qFormat/>
    <w:rsid w:val="00AF2D09"/>
    <w:pPr>
      <w:numPr>
        <w:ilvl w:val="4"/>
        <w:numId w:val="1"/>
      </w:numPr>
      <w:outlineLvl w:val="4"/>
    </w:pPr>
    <w:rPr>
      <w:rFonts w:ascii="Times New Roman" w:hAnsi="Times New Roman"/>
      <w:bCs/>
      <w:iCs/>
      <w:szCs w:val="26"/>
    </w:rPr>
  </w:style>
  <w:style w:type="paragraph" w:styleId="Heading6">
    <w:name w:val="heading 6"/>
    <w:basedOn w:val="Normal"/>
    <w:next w:val="Normal"/>
    <w:link w:val="Heading6Char"/>
    <w:uiPriority w:val="99"/>
    <w:qFormat/>
    <w:rsid w:val="00AF2D09"/>
    <w:pPr>
      <w:numPr>
        <w:ilvl w:val="5"/>
        <w:numId w:val="1"/>
      </w:numPr>
      <w:spacing w:before="240" w:after="60"/>
      <w:outlineLvl w:val="5"/>
    </w:pPr>
    <w:rPr>
      <w:rFonts w:ascii="Times New Roman" w:hAnsi="Times New Roman"/>
      <w:b/>
      <w:bCs/>
    </w:rPr>
  </w:style>
  <w:style w:type="paragraph" w:styleId="Heading7">
    <w:name w:val="heading 7"/>
    <w:basedOn w:val="Normal"/>
    <w:next w:val="Normal"/>
    <w:link w:val="Heading7Char"/>
    <w:uiPriority w:val="99"/>
    <w:qFormat/>
    <w:rsid w:val="00AF2D09"/>
    <w:pPr>
      <w:numPr>
        <w:ilvl w:val="6"/>
        <w:numId w:val="1"/>
      </w:numPr>
      <w:spacing w:before="240" w:after="60"/>
      <w:outlineLvl w:val="6"/>
    </w:pPr>
    <w:rPr>
      <w:rFonts w:ascii="Times New Roman" w:hAnsi="Times New Roman"/>
    </w:rPr>
  </w:style>
  <w:style w:type="paragraph" w:styleId="Heading8">
    <w:name w:val="heading 8"/>
    <w:basedOn w:val="Normal"/>
    <w:next w:val="Normal"/>
    <w:link w:val="Heading8Char"/>
    <w:uiPriority w:val="99"/>
    <w:qFormat/>
    <w:rsid w:val="00AF2D09"/>
    <w:pPr>
      <w:numPr>
        <w:ilvl w:val="7"/>
        <w:numId w:val="1"/>
      </w:numPr>
      <w:spacing w:before="240" w:after="60"/>
      <w:outlineLvl w:val="7"/>
    </w:pPr>
    <w:rPr>
      <w:rFonts w:ascii="Times New Roman" w:hAnsi="Times New Roman"/>
      <w:i/>
      <w:iCs/>
    </w:rPr>
  </w:style>
  <w:style w:type="paragraph" w:styleId="Heading9">
    <w:name w:val="heading 9"/>
    <w:basedOn w:val="Normal"/>
    <w:next w:val="Normal"/>
    <w:link w:val="Heading9Char"/>
    <w:uiPriority w:val="99"/>
    <w:qFormat/>
    <w:rsid w:val="00AF2D09"/>
    <w:pPr>
      <w:numPr>
        <w:ilvl w:val="8"/>
        <w:numId w:val="1"/>
      </w:numPr>
      <w:spacing w:before="240" w:after="60"/>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BE546D"/>
    <w:rPr>
      <w:rFonts w:ascii="Arial" w:hAnsi="Arial" w:cs="Times New Roman"/>
      <w:bCs/>
      <w:caps/>
      <w:kern w:val="32"/>
      <w:sz w:val="32"/>
      <w:szCs w:val="32"/>
      <w:lang w:val="en-US" w:eastAsia="en-US"/>
    </w:rPr>
  </w:style>
  <w:style w:type="character" w:customStyle="1" w:styleId="Heading2Char">
    <w:name w:val="Heading 2 Char"/>
    <w:link w:val="Heading2"/>
    <w:uiPriority w:val="99"/>
    <w:locked/>
    <w:rsid w:val="00317DA9"/>
    <w:rPr>
      <w:rFonts w:ascii="Arial" w:hAnsi="Arial" w:cs="Arial"/>
      <w:bCs/>
      <w:iCs/>
      <w:sz w:val="28"/>
      <w:szCs w:val="28"/>
      <w:lang w:val="x-none" w:eastAsia="en-US"/>
    </w:rPr>
  </w:style>
  <w:style w:type="character" w:customStyle="1" w:styleId="Heading3Char">
    <w:name w:val="Heading 3 Char"/>
    <w:link w:val="Heading3"/>
    <w:uiPriority w:val="99"/>
    <w:locked/>
    <w:rsid w:val="00317DA9"/>
    <w:rPr>
      <w:rFonts w:ascii="Arial" w:hAnsi="Arial" w:cs="Arial"/>
      <w:bCs/>
      <w:sz w:val="26"/>
      <w:szCs w:val="26"/>
      <w:lang w:val="x-none" w:eastAsia="en-US"/>
    </w:rPr>
  </w:style>
  <w:style w:type="character" w:customStyle="1" w:styleId="Heading4Char">
    <w:name w:val="Heading 4 Char"/>
    <w:link w:val="Heading4"/>
    <w:uiPriority w:val="99"/>
    <w:locked/>
    <w:rsid w:val="00317DA9"/>
    <w:rPr>
      <w:rFonts w:cs="Arial"/>
      <w:bCs/>
      <w:sz w:val="28"/>
      <w:szCs w:val="28"/>
      <w:lang w:val="x-none" w:eastAsia="en-US"/>
    </w:rPr>
  </w:style>
  <w:style w:type="character" w:customStyle="1" w:styleId="Heading5Char">
    <w:name w:val="Heading 5 Char"/>
    <w:link w:val="Heading5"/>
    <w:uiPriority w:val="99"/>
    <w:locked/>
    <w:rsid w:val="00317DA9"/>
    <w:rPr>
      <w:rFonts w:cs="Arial"/>
      <w:bCs/>
      <w:iCs/>
      <w:sz w:val="26"/>
      <w:szCs w:val="26"/>
      <w:lang w:val="x-none" w:eastAsia="en-US"/>
    </w:rPr>
  </w:style>
  <w:style w:type="character" w:customStyle="1" w:styleId="Heading6Char">
    <w:name w:val="Heading 6 Char"/>
    <w:link w:val="Heading6"/>
    <w:uiPriority w:val="99"/>
    <w:locked/>
    <w:rsid w:val="00317DA9"/>
    <w:rPr>
      <w:rFonts w:cs="Arial"/>
      <w:b/>
      <w:bCs/>
      <w:sz w:val="22"/>
      <w:szCs w:val="22"/>
      <w:lang w:val="x-none" w:eastAsia="en-US"/>
    </w:rPr>
  </w:style>
  <w:style w:type="character" w:customStyle="1" w:styleId="Heading7Char">
    <w:name w:val="Heading 7 Char"/>
    <w:link w:val="Heading7"/>
    <w:uiPriority w:val="99"/>
    <w:locked/>
    <w:rsid w:val="00317DA9"/>
    <w:rPr>
      <w:rFonts w:cs="Arial"/>
      <w:sz w:val="22"/>
      <w:szCs w:val="22"/>
      <w:lang w:val="x-none" w:eastAsia="en-US"/>
    </w:rPr>
  </w:style>
  <w:style w:type="character" w:customStyle="1" w:styleId="Heading8Char">
    <w:name w:val="Heading 8 Char"/>
    <w:link w:val="Heading8"/>
    <w:uiPriority w:val="99"/>
    <w:locked/>
    <w:rsid w:val="00317DA9"/>
    <w:rPr>
      <w:rFonts w:cs="Arial"/>
      <w:i/>
      <w:iCs/>
      <w:sz w:val="22"/>
      <w:szCs w:val="22"/>
      <w:lang w:val="x-none" w:eastAsia="en-US"/>
    </w:rPr>
  </w:style>
  <w:style w:type="character" w:customStyle="1" w:styleId="Heading9Char">
    <w:name w:val="Heading 9 Char"/>
    <w:link w:val="Heading9"/>
    <w:uiPriority w:val="99"/>
    <w:locked/>
    <w:rsid w:val="00317DA9"/>
    <w:rPr>
      <w:rFonts w:ascii="Arial" w:hAnsi="Arial" w:cs="Arial"/>
      <w:sz w:val="22"/>
      <w:szCs w:val="22"/>
      <w:lang w:val="x-none" w:eastAsia="en-US"/>
    </w:rPr>
  </w:style>
  <w:style w:type="paragraph" w:styleId="Caption">
    <w:name w:val="caption"/>
    <w:basedOn w:val="Normal"/>
    <w:next w:val="Normal"/>
    <w:uiPriority w:val="99"/>
    <w:qFormat/>
    <w:rsid w:val="005E2D9A"/>
    <w:pPr>
      <w:spacing w:before="120"/>
      <w:jc w:val="center"/>
    </w:pPr>
    <w:rPr>
      <w:bCs/>
      <w:sz w:val="20"/>
      <w:szCs w:val="20"/>
    </w:rPr>
  </w:style>
  <w:style w:type="character" w:styleId="Hyperlink">
    <w:name w:val="Hyperlink"/>
    <w:uiPriority w:val="99"/>
    <w:rsid w:val="00AF2D09"/>
    <w:rPr>
      <w:rFonts w:cs="Times New Roman"/>
      <w:color w:val="0000FF"/>
      <w:u w:val="single"/>
    </w:rPr>
  </w:style>
  <w:style w:type="paragraph" w:styleId="BodyText">
    <w:name w:val="Body Text"/>
    <w:basedOn w:val="Normal"/>
    <w:link w:val="BodyTextChar"/>
    <w:uiPriority w:val="99"/>
    <w:rsid w:val="00AF2D09"/>
    <w:pPr>
      <w:jc w:val="left"/>
    </w:pPr>
  </w:style>
  <w:style w:type="character" w:customStyle="1" w:styleId="BodyTextChar">
    <w:name w:val="Body Text Char"/>
    <w:link w:val="BodyText"/>
    <w:uiPriority w:val="99"/>
    <w:semiHidden/>
    <w:locked/>
    <w:rsid w:val="00317DA9"/>
    <w:rPr>
      <w:rFonts w:ascii="Arial" w:hAnsi="Arial" w:cs="Arial"/>
      <w:lang w:val="sl-SI" w:eastAsia="x-none"/>
    </w:rPr>
  </w:style>
  <w:style w:type="paragraph" w:styleId="TOC1">
    <w:name w:val="toc 1"/>
    <w:basedOn w:val="Normal"/>
    <w:next w:val="Normal"/>
    <w:autoRedefine/>
    <w:uiPriority w:val="39"/>
    <w:rsid w:val="00AF2D09"/>
    <w:pPr>
      <w:spacing w:before="360"/>
      <w:jc w:val="left"/>
    </w:pPr>
    <w:rPr>
      <w:rFonts w:ascii="Cambria" w:hAnsi="Cambria"/>
      <w:b/>
      <w:bCs/>
      <w:caps/>
      <w:sz w:val="24"/>
      <w:szCs w:val="24"/>
    </w:rPr>
  </w:style>
  <w:style w:type="paragraph" w:styleId="TOC2">
    <w:name w:val="toc 2"/>
    <w:basedOn w:val="Normal"/>
    <w:next w:val="Normal"/>
    <w:autoRedefine/>
    <w:uiPriority w:val="39"/>
    <w:rsid w:val="00AF2D09"/>
    <w:pPr>
      <w:spacing w:before="240"/>
      <w:jc w:val="left"/>
    </w:pPr>
    <w:rPr>
      <w:rFonts w:ascii="Calibri" w:hAnsi="Calibri"/>
      <w:b/>
      <w:bCs/>
      <w:sz w:val="20"/>
      <w:szCs w:val="20"/>
    </w:rPr>
  </w:style>
  <w:style w:type="paragraph" w:styleId="TOC3">
    <w:name w:val="toc 3"/>
    <w:basedOn w:val="Normal"/>
    <w:next w:val="Normal"/>
    <w:autoRedefine/>
    <w:uiPriority w:val="39"/>
    <w:rsid w:val="00AF2D09"/>
    <w:pPr>
      <w:ind w:left="220"/>
      <w:jc w:val="left"/>
    </w:pPr>
    <w:rPr>
      <w:rFonts w:ascii="Calibri" w:hAnsi="Calibri"/>
      <w:sz w:val="20"/>
      <w:szCs w:val="20"/>
    </w:rPr>
  </w:style>
  <w:style w:type="paragraph" w:styleId="TOC4">
    <w:name w:val="toc 4"/>
    <w:basedOn w:val="Normal"/>
    <w:next w:val="Normal"/>
    <w:autoRedefine/>
    <w:uiPriority w:val="99"/>
    <w:semiHidden/>
    <w:rsid w:val="00AF2D09"/>
    <w:pPr>
      <w:ind w:left="440"/>
      <w:jc w:val="left"/>
    </w:pPr>
    <w:rPr>
      <w:rFonts w:ascii="Calibri" w:hAnsi="Calibri"/>
      <w:sz w:val="20"/>
      <w:szCs w:val="20"/>
    </w:rPr>
  </w:style>
  <w:style w:type="paragraph" w:styleId="TOC5">
    <w:name w:val="toc 5"/>
    <w:basedOn w:val="Normal"/>
    <w:next w:val="Normal"/>
    <w:autoRedefine/>
    <w:uiPriority w:val="99"/>
    <w:semiHidden/>
    <w:rsid w:val="00AF2D09"/>
    <w:pPr>
      <w:ind w:left="660"/>
      <w:jc w:val="left"/>
    </w:pPr>
    <w:rPr>
      <w:rFonts w:ascii="Calibri" w:hAnsi="Calibri"/>
      <w:sz w:val="20"/>
      <w:szCs w:val="20"/>
    </w:rPr>
  </w:style>
  <w:style w:type="paragraph" w:styleId="TOC6">
    <w:name w:val="toc 6"/>
    <w:basedOn w:val="Normal"/>
    <w:next w:val="Normal"/>
    <w:autoRedefine/>
    <w:uiPriority w:val="99"/>
    <w:semiHidden/>
    <w:rsid w:val="00AF2D09"/>
    <w:pPr>
      <w:ind w:left="880"/>
      <w:jc w:val="left"/>
    </w:pPr>
    <w:rPr>
      <w:rFonts w:ascii="Calibri" w:hAnsi="Calibri"/>
      <w:sz w:val="20"/>
      <w:szCs w:val="20"/>
    </w:rPr>
  </w:style>
  <w:style w:type="paragraph" w:styleId="TOC7">
    <w:name w:val="toc 7"/>
    <w:basedOn w:val="Normal"/>
    <w:next w:val="Normal"/>
    <w:autoRedefine/>
    <w:uiPriority w:val="99"/>
    <w:semiHidden/>
    <w:rsid w:val="00AF2D09"/>
    <w:pPr>
      <w:ind w:left="1100"/>
      <w:jc w:val="left"/>
    </w:pPr>
    <w:rPr>
      <w:rFonts w:ascii="Calibri" w:hAnsi="Calibri"/>
      <w:sz w:val="20"/>
      <w:szCs w:val="20"/>
    </w:rPr>
  </w:style>
  <w:style w:type="paragraph" w:styleId="TOC8">
    <w:name w:val="toc 8"/>
    <w:basedOn w:val="Normal"/>
    <w:next w:val="Normal"/>
    <w:autoRedefine/>
    <w:uiPriority w:val="99"/>
    <w:semiHidden/>
    <w:rsid w:val="00AF2D09"/>
    <w:pPr>
      <w:ind w:left="1320"/>
      <w:jc w:val="left"/>
    </w:pPr>
    <w:rPr>
      <w:rFonts w:ascii="Calibri" w:hAnsi="Calibri"/>
      <w:sz w:val="20"/>
      <w:szCs w:val="20"/>
    </w:rPr>
  </w:style>
  <w:style w:type="paragraph" w:styleId="TOC9">
    <w:name w:val="toc 9"/>
    <w:basedOn w:val="Normal"/>
    <w:next w:val="Normal"/>
    <w:autoRedefine/>
    <w:uiPriority w:val="99"/>
    <w:semiHidden/>
    <w:rsid w:val="00AF2D09"/>
    <w:pPr>
      <w:ind w:left="1540"/>
      <w:jc w:val="left"/>
    </w:pPr>
    <w:rPr>
      <w:rFonts w:ascii="Calibri" w:hAnsi="Calibri"/>
      <w:sz w:val="20"/>
      <w:szCs w:val="20"/>
    </w:rPr>
  </w:style>
  <w:style w:type="character" w:styleId="PageNumber">
    <w:name w:val="page number"/>
    <w:uiPriority w:val="99"/>
    <w:rsid w:val="00AF2D09"/>
    <w:rPr>
      <w:rFonts w:cs="Times New Roman"/>
      <w:sz w:val="20"/>
    </w:rPr>
  </w:style>
  <w:style w:type="paragraph" w:styleId="Footer">
    <w:name w:val="footer"/>
    <w:basedOn w:val="Normal"/>
    <w:link w:val="FooterChar"/>
    <w:uiPriority w:val="99"/>
    <w:rsid w:val="00AF2D09"/>
    <w:pPr>
      <w:tabs>
        <w:tab w:val="center" w:pos="4536"/>
        <w:tab w:val="right" w:pos="9072"/>
      </w:tabs>
    </w:pPr>
    <w:rPr>
      <w:rFonts w:cs="Times New Roman"/>
      <w:lang w:val="en-US"/>
    </w:rPr>
  </w:style>
  <w:style w:type="character" w:customStyle="1" w:styleId="FooterChar">
    <w:name w:val="Footer Char"/>
    <w:link w:val="Footer"/>
    <w:uiPriority w:val="99"/>
    <w:locked/>
    <w:rsid w:val="000867F4"/>
    <w:rPr>
      <w:rFonts w:ascii="Arial" w:hAnsi="Arial" w:cs="Times New Roman"/>
      <w:sz w:val="22"/>
      <w:lang w:val="x-none" w:eastAsia="en-US"/>
    </w:rPr>
  </w:style>
  <w:style w:type="paragraph" w:styleId="FootnoteText">
    <w:name w:val="footnote text"/>
    <w:basedOn w:val="Normal"/>
    <w:link w:val="FootnoteTextChar"/>
    <w:autoRedefine/>
    <w:uiPriority w:val="99"/>
    <w:semiHidden/>
    <w:rsid w:val="00842D2E"/>
    <w:pPr>
      <w:tabs>
        <w:tab w:val="left" w:pos="284"/>
      </w:tabs>
      <w:spacing w:line="240" w:lineRule="auto"/>
    </w:pPr>
    <w:rPr>
      <w:sz w:val="20"/>
      <w:szCs w:val="20"/>
    </w:rPr>
  </w:style>
  <w:style w:type="character" w:customStyle="1" w:styleId="FootnoteTextChar">
    <w:name w:val="Footnote Text Char"/>
    <w:link w:val="FootnoteText"/>
    <w:uiPriority w:val="99"/>
    <w:semiHidden/>
    <w:locked/>
    <w:rsid w:val="00842D2E"/>
    <w:rPr>
      <w:rFonts w:ascii="Arial" w:hAnsi="Arial" w:cs="Arial"/>
      <w:lang w:eastAsia="en-US"/>
    </w:rPr>
  </w:style>
  <w:style w:type="character" w:styleId="FootnoteReference">
    <w:name w:val="footnote reference"/>
    <w:uiPriority w:val="99"/>
    <w:semiHidden/>
    <w:rsid w:val="00AF2D09"/>
    <w:rPr>
      <w:rFonts w:cs="Times New Roman"/>
      <w:vertAlign w:val="superscript"/>
    </w:rPr>
  </w:style>
  <w:style w:type="paragraph" w:styleId="Title">
    <w:name w:val="Title"/>
    <w:basedOn w:val="Normal"/>
    <w:link w:val="TitleChar"/>
    <w:uiPriority w:val="99"/>
    <w:qFormat/>
    <w:rsid w:val="00AF2D09"/>
    <w:pPr>
      <w:spacing w:line="240" w:lineRule="auto"/>
      <w:jc w:val="center"/>
    </w:pPr>
    <w:rPr>
      <w:b/>
      <w:sz w:val="40"/>
    </w:rPr>
  </w:style>
  <w:style w:type="character" w:customStyle="1" w:styleId="TitleChar">
    <w:name w:val="Title Char"/>
    <w:link w:val="Title"/>
    <w:uiPriority w:val="99"/>
    <w:locked/>
    <w:rsid w:val="00317DA9"/>
    <w:rPr>
      <w:rFonts w:ascii="Cambria" w:hAnsi="Cambria" w:cs="Times New Roman"/>
      <w:b/>
      <w:bCs/>
      <w:kern w:val="28"/>
      <w:sz w:val="32"/>
      <w:szCs w:val="32"/>
      <w:lang w:val="sl-SI" w:eastAsia="x-none"/>
    </w:rPr>
  </w:style>
  <w:style w:type="paragraph" w:styleId="Subtitle">
    <w:name w:val="Subtitle"/>
    <w:basedOn w:val="Normal"/>
    <w:link w:val="SubtitleChar"/>
    <w:uiPriority w:val="99"/>
    <w:qFormat/>
    <w:rsid w:val="00AF2D09"/>
    <w:pPr>
      <w:spacing w:line="240" w:lineRule="auto"/>
      <w:jc w:val="center"/>
    </w:pPr>
    <w:rPr>
      <w:sz w:val="32"/>
    </w:rPr>
  </w:style>
  <w:style w:type="character" w:customStyle="1" w:styleId="SubtitleChar">
    <w:name w:val="Subtitle Char"/>
    <w:link w:val="Subtitle"/>
    <w:uiPriority w:val="99"/>
    <w:locked/>
    <w:rsid w:val="00317DA9"/>
    <w:rPr>
      <w:rFonts w:ascii="Cambria" w:hAnsi="Cambria" w:cs="Times New Roman"/>
      <w:sz w:val="24"/>
      <w:szCs w:val="24"/>
      <w:lang w:val="sl-SI" w:eastAsia="x-none"/>
    </w:rPr>
  </w:style>
  <w:style w:type="paragraph" w:styleId="TableofFigures">
    <w:name w:val="table of figures"/>
    <w:basedOn w:val="Normal"/>
    <w:next w:val="Normal"/>
    <w:uiPriority w:val="99"/>
    <w:rsid w:val="00AF2D09"/>
    <w:pPr>
      <w:ind w:left="440" w:hanging="440"/>
      <w:jc w:val="left"/>
    </w:pPr>
    <w:rPr>
      <w:rFonts w:ascii="Calibri" w:hAnsi="Calibri" w:cs="Calibri"/>
      <w:smallCaps/>
      <w:sz w:val="20"/>
      <w:szCs w:val="20"/>
    </w:rPr>
  </w:style>
  <w:style w:type="paragraph" w:customStyle="1" w:styleId="formula">
    <w:name w:val="formula"/>
    <w:basedOn w:val="Normal"/>
    <w:uiPriority w:val="99"/>
    <w:rsid w:val="005E2D9A"/>
    <w:pPr>
      <w:tabs>
        <w:tab w:val="right" w:pos="7938"/>
        <w:tab w:val="right" w:pos="9072"/>
      </w:tabs>
      <w:spacing w:before="240" w:after="240" w:line="240" w:lineRule="auto"/>
      <w:ind w:left="1134"/>
      <w:jc w:val="left"/>
    </w:pPr>
    <w:rPr>
      <w:sz w:val="20"/>
      <w:szCs w:val="20"/>
    </w:rPr>
  </w:style>
  <w:style w:type="character" w:styleId="CommentReference">
    <w:name w:val="annotation reference"/>
    <w:uiPriority w:val="99"/>
    <w:semiHidden/>
    <w:rsid w:val="00AF2D09"/>
    <w:rPr>
      <w:rFonts w:cs="Times New Roman"/>
      <w:sz w:val="16"/>
    </w:rPr>
  </w:style>
  <w:style w:type="paragraph" w:styleId="Header">
    <w:name w:val="header"/>
    <w:basedOn w:val="Normal"/>
    <w:link w:val="HeaderChar"/>
    <w:uiPriority w:val="99"/>
    <w:rsid w:val="00363CB0"/>
    <w:pPr>
      <w:tabs>
        <w:tab w:val="center" w:pos="4703"/>
        <w:tab w:val="right" w:pos="9406"/>
      </w:tabs>
      <w:spacing w:line="240" w:lineRule="auto"/>
    </w:pPr>
    <w:rPr>
      <w:rFonts w:cs="Times New Roman"/>
      <w:color w:val="595959"/>
      <w:sz w:val="18"/>
      <w:lang w:val="en-US"/>
    </w:rPr>
  </w:style>
  <w:style w:type="character" w:customStyle="1" w:styleId="HeaderChar">
    <w:name w:val="Header Char"/>
    <w:link w:val="Header"/>
    <w:uiPriority w:val="99"/>
    <w:locked/>
    <w:rsid w:val="00363CB0"/>
    <w:rPr>
      <w:rFonts w:ascii="Arial" w:hAnsi="Arial" w:cs="Times New Roman"/>
      <w:color w:val="595959"/>
      <w:sz w:val="22"/>
      <w:lang w:val="x-none" w:eastAsia="en-US"/>
    </w:rPr>
  </w:style>
  <w:style w:type="character" w:styleId="FollowedHyperlink">
    <w:name w:val="FollowedHyperlink"/>
    <w:uiPriority w:val="99"/>
    <w:rsid w:val="00AF2D09"/>
    <w:rPr>
      <w:rFonts w:cs="Times New Roman"/>
      <w:color w:val="800080"/>
      <w:u w:val="single"/>
    </w:rPr>
  </w:style>
  <w:style w:type="paragraph" w:customStyle="1" w:styleId="Default">
    <w:name w:val="Default"/>
    <w:uiPriority w:val="99"/>
    <w:rsid w:val="00FE74EA"/>
    <w:pPr>
      <w:autoSpaceDE w:val="0"/>
      <w:autoSpaceDN w:val="0"/>
      <w:adjustRightInd w:val="0"/>
    </w:pPr>
    <w:rPr>
      <w:color w:val="000000"/>
      <w:sz w:val="24"/>
      <w:szCs w:val="24"/>
      <w:lang w:val="sl-SI" w:eastAsia="sl-SI"/>
    </w:rPr>
  </w:style>
  <w:style w:type="table" w:styleId="TableGrid">
    <w:name w:val="Table Grid"/>
    <w:basedOn w:val="TableNormal"/>
    <w:uiPriority w:val="99"/>
    <w:rsid w:val="000F5A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99"/>
    <w:qFormat/>
    <w:rsid w:val="00193B67"/>
    <w:pPr>
      <w:spacing w:line="288" w:lineRule="auto"/>
      <w:ind w:left="720"/>
      <w:contextualSpacing/>
      <w:jc w:val="left"/>
    </w:pPr>
    <w:rPr>
      <w:rFonts w:cs="Times New Roman"/>
    </w:rPr>
  </w:style>
  <w:style w:type="paragraph" w:customStyle="1" w:styleId="purple">
    <w:name w:val="purple"/>
    <w:basedOn w:val="Normal"/>
    <w:uiPriority w:val="99"/>
    <w:rsid w:val="00193B67"/>
    <w:pPr>
      <w:spacing w:after="175" w:line="240" w:lineRule="auto"/>
      <w:jc w:val="left"/>
    </w:pPr>
    <w:rPr>
      <w:color w:val="6B7E9D"/>
      <w:sz w:val="15"/>
      <w:szCs w:val="15"/>
      <w:lang w:val="en-US"/>
    </w:rPr>
  </w:style>
  <w:style w:type="paragraph" w:styleId="BalloonText">
    <w:name w:val="Balloon Text"/>
    <w:basedOn w:val="Normal"/>
    <w:link w:val="BalloonTextChar"/>
    <w:uiPriority w:val="99"/>
    <w:semiHidden/>
    <w:rsid w:val="000E049C"/>
    <w:rPr>
      <w:rFonts w:ascii="Tahoma" w:hAnsi="Tahoma" w:cs="Tahoma"/>
      <w:sz w:val="16"/>
      <w:szCs w:val="16"/>
    </w:rPr>
  </w:style>
  <w:style w:type="character" w:customStyle="1" w:styleId="BalloonTextChar">
    <w:name w:val="Balloon Text Char"/>
    <w:link w:val="BalloonText"/>
    <w:uiPriority w:val="99"/>
    <w:semiHidden/>
    <w:locked/>
    <w:rsid w:val="00317DA9"/>
    <w:rPr>
      <w:rFonts w:cs="Arial"/>
      <w:sz w:val="2"/>
      <w:lang w:val="sl-SI" w:eastAsia="x-none"/>
    </w:rPr>
  </w:style>
  <w:style w:type="paragraph" w:styleId="CommentText">
    <w:name w:val="annotation text"/>
    <w:basedOn w:val="Normal"/>
    <w:link w:val="CommentTextChar"/>
    <w:uiPriority w:val="99"/>
    <w:rsid w:val="00402B9E"/>
    <w:rPr>
      <w:sz w:val="20"/>
      <w:szCs w:val="20"/>
    </w:rPr>
  </w:style>
  <w:style w:type="character" w:customStyle="1" w:styleId="CommentTextChar">
    <w:name w:val="Comment Text Char"/>
    <w:link w:val="CommentText"/>
    <w:uiPriority w:val="99"/>
    <w:locked/>
    <w:rsid w:val="00402B9E"/>
    <w:rPr>
      <w:rFonts w:ascii="Arial" w:hAnsi="Arial" w:cs="Arial"/>
      <w:lang w:val="x-none" w:eastAsia="en-US"/>
    </w:rPr>
  </w:style>
  <w:style w:type="paragraph" w:styleId="CommentSubject">
    <w:name w:val="annotation subject"/>
    <w:basedOn w:val="CommentText"/>
    <w:next w:val="CommentText"/>
    <w:link w:val="CommentSubjectChar"/>
    <w:uiPriority w:val="99"/>
    <w:rsid w:val="00402B9E"/>
    <w:rPr>
      <w:b/>
      <w:bCs/>
    </w:rPr>
  </w:style>
  <w:style w:type="character" w:customStyle="1" w:styleId="CommentSubjectChar">
    <w:name w:val="Comment Subject Char"/>
    <w:link w:val="CommentSubject"/>
    <w:uiPriority w:val="99"/>
    <w:locked/>
    <w:rsid w:val="00402B9E"/>
    <w:rPr>
      <w:rFonts w:ascii="Arial" w:hAnsi="Arial" w:cs="Arial"/>
      <w:b/>
      <w:bCs/>
      <w:lang w:val="x-none" w:eastAsia="en-US"/>
    </w:rPr>
  </w:style>
  <w:style w:type="character" w:customStyle="1" w:styleId="Besediloograde">
    <w:name w:val="Besedilo ograde"/>
    <w:uiPriority w:val="99"/>
    <w:semiHidden/>
    <w:rsid w:val="00B21C57"/>
    <w:rPr>
      <w:rFonts w:cs="Times New Roman"/>
      <w:color w:val="808080"/>
    </w:rPr>
  </w:style>
  <w:style w:type="character" w:styleId="Strong">
    <w:name w:val="Strong"/>
    <w:uiPriority w:val="99"/>
    <w:qFormat/>
    <w:rsid w:val="00E224A5"/>
    <w:rPr>
      <w:rFonts w:cs="Times New Roman"/>
      <w:b/>
      <w:bCs/>
    </w:rPr>
  </w:style>
  <w:style w:type="paragraph" w:customStyle="1" w:styleId="text">
    <w:name w:val="text"/>
    <w:basedOn w:val="Normal"/>
    <w:rsid w:val="00D16DE5"/>
    <w:pPr>
      <w:ind w:firstLine="340"/>
    </w:pPr>
    <w:rPr>
      <w:rFonts w:ascii="Times New Roman" w:eastAsia="Batang" w:hAnsi="Times New Roman" w:cs="Times New Roman"/>
      <w:sz w:val="24"/>
      <w:szCs w:val="24"/>
      <w:lang w:val="en-US" w:eastAsia="ko-KR"/>
    </w:rPr>
  </w:style>
  <w:style w:type="paragraph" w:customStyle="1" w:styleId="naspovz">
    <w:name w:val="nas_povz"/>
    <w:basedOn w:val="Normal"/>
    <w:next w:val="Normal"/>
    <w:rsid w:val="00D16DE5"/>
    <w:pPr>
      <w:spacing w:before="360" w:after="240" w:line="240" w:lineRule="auto"/>
      <w:jc w:val="left"/>
    </w:pPr>
    <w:rPr>
      <w:rFonts w:eastAsia="Batang" w:cs="Times New Roman"/>
      <w:b/>
      <w:sz w:val="24"/>
      <w:szCs w:val="24"/>
      <w:lang w:val="en-US" w:eastAsia="ko-KR"/>
    </w:rPr>
  </w:style>
  <w:style w:type="paragraph" w:styleId="NoSpacing">
    <w:name w:val="No Spacing"/>
    <w:uiPriority w:val="1"/>
    <w:qFormat/>
    <w:rsid w:val="00030017"/>
    <w:pPr>
      <w:jc w:val="both"/>
    </w:pPr>
    <w:rPr>
      <w:rFonts w:ascii="Arial" w:hAnsi="Arial" w:cs="Arial"/>
      <w:sz w:val="22"/>
      <w:szCs w:val="22"/>
      <w:lang w:val="sl-SI"/>
    </w:rPr>
  </w:style>
  <w:style w:type="table" w:styleId="TableGridLight">
    <w:name w:val="Grid Table Light"/>
    <w:basedOn w:val="TableNormal"/>
    <w:uiPriority w:val="40"/>
    <w:rsid w:val="0047093B"/>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F16855"/>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16855"/>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F16855"/>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F16855"/>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F16855"/>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F16855"/>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16855"/>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F16855"/>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F16855"/>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F16855"/>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F16855"/>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F16855"/>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2">
    <w:name w:val="Grid Table 2 Accent 2"/>
    <w:basedOn w:val="TableNormal"/>
    <w:uiPriority w:val="47"/>
    <w:rsid w:val="00F16855"/>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Accent3">
    <w:name w:val="Grid Table 2 Accent 3"/>
    <w:basedOn w:val="TableNormal"/>
    <w:uiPriority w:val="47"/>
    <w:rsid w:val="00F16855"/>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rsid w:val="00F16855"/>
    <w:tblPr>
      <w:tblStyleRowBandSize w:val="1"/>
      <w:tblStyleColBandSize w:val="1"/>
      <w:tblInd w:w="0" w:type="dxa"/>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CellMar>
        <w:top w:w="0" w:type="dxa"/>
        <w:left w:w="108" w:type="dxa"/>
        <w:bottom w:w="0" w:type="dxa"/>
        <w:right w:w="108" w:type="dxa"/>
      </w:tblCellMar>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F16855"/>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
    <w:name w:val="Grid Table 4"/>
    <w:basedOn w:val="TableNormal"/>
    <w:uiPriority w:val="49"/>
    <w:rsid w:val="00F16855"/>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15001">
      <w:bodyDiv w:val="1"/>
      <w:marLeft w:val="0"/>
      <w:marRight w:val="0"/>
      <w:marTop w:val="0"/>
      <w:marBottom w:val="0"/>
      <w:divBdr>
        <w:top w:val="none" w:sz="0" w:space="0" w:color="auto"/>
        <w:left w:val="none" w:sz="0" w:space="0" w:color="auto"/>
        <w:bottom w:val="none" w:sz="0" w:space="0" w:color="auto"/>
        <w:right w:val="none" w:sz="0" w:space="0" w:color="auto"/>
      </w:divBdr>
    </w:div>
    <w:div w:id="101732562">
      <w:bodyDiv w:val="1"/>
      <w:marLeft w:val="0"/>
      <w:marRight w:val="0"/>
      <w:marTop w:val="0"/>
      <w:marBottom w:val="0"/>
      <w:divBdr>
        <w:top w:val="none" w:sz="0" w:space="0" w:color="auto"/>
        <w:left w:val="none" w:sz="0" w:space="0" w:color="auto"/>
        <w:bottom w:val="none" w:sz="0" w:space="0" w:color="auto"/>
        <w:right w:val="none" w:sz="0" w:space="0" w:color="auto"/>
      </w:divBdr>
    </w:div>
    <w:div w:id="221135357">
      <w:bodyDiv w:val="1"/>
      <w:marLeft w:val="0"/>
      <w:marRight w:val="0"/>
      <w:marTop w:val="0"/>
      <w:marBottom w:val="0"/>
      <w:divBdr>
        <w:top w:val="none" w:sz="0" w:space="0" w:color="auto"/>
        <w:left w:val="none" w:sz="0" w:space="0" w:color="auto"/>
        <w:bottom w:val="none" w:sz="0" w:space="0" w:color="auto"/>
        <w:right w:val="none" w:sz="0" w:space="0" w:color="auto"/>
      </w:divBdr>
    </w:div>
    <w:div w:id="365836021">
      <w:marLeft w:val="0"/>
      <w:marRight w:val="0"/>
      <w:marTop w:val="0"/>
      <w:marBottom w:val="0"/>
      <w:divBdr>
        <w:top w:val="none" w:sz="0" w:space="0" w:color="auto"/>
        <w:left w:val="none" w:sz="0" w:space="0" w:color="auto"/>
        <w:bottom w:val="none" w:sz="0" w:space="0" w:color="auto"/>
        <w:right w:val="none" w:sz="0" w:space="0" w:color="auto"/>
      </w:divBdr>
      <w:divsChild>
        <w:div w:id="365836030">
          <w:marLeft w:val="0"/>
          <w:marRight w:val="0"/>
          <w:marTop w:val="0"/>
          <w:marBottom w:val="0"/>
          <w:divBdr>
            <w:top w:val="none" w:sz="0" w:space="0" w:color="auto"/>
            <w:left w:val="none" w:sz="0" w:space="0" w:color="auto"/>
            <w:bottom w:val="none" w:sz="0" w:space="0" w:color="auto"/>
            <w:right w:val="none" w:sz="0" w:space="0" w:color="auto"/>
          </w:divBdr>
          <w:divsChild>
            <w:div w:id="365836023">
              <w:marLeft w:val="0"/>
              <w:marRight w:val="0"/>
              <w:marTop w:val="0"/>
              <w:marBottom w:val="0"/>
              <w:divBdr>
                <w:top w:val="none" w:sz="0" w:space="0" w:color="auto"/>
                <w:left w:val="single" w:sz="48" w:space="0" w:color="EBC79E"/>
                <w:bottom w:val="none" w:sz="0" w:space="0" w:color="auto"/>
                <w:right w:val="single" w:sz="48" w:space="0" w:color="EBC79E"/>
              </w:divBdr>
              <w:divsChild>
                <w:div w:id="365836019">
                  <w:marLeft w:val="0"/>
                  <w:marRight w:val="0"/>
                  <w:marTop w:val="0"/>
                  <w:marBottom w:val="0"/>
                  <w:divBdr>
                    <w:top w:val="none" w:sz="0" w:space="0" w:color="auto"/>
                    <w:left w:val="none" w:sz="0" w:space="0" w:color="auto"/>
                    <w:bottom w:val="none" w:sz="0" w:space="0" w:color="auto"/>
                    <w:right w:val="none" w:sz="0" w:space="0" w:color="auto"/>
                  </w:divBdr>
                  <w:divsChild>
                    <w:div w:id="36583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6">
      <w:marLeft w:val="0"/>
      <w:marRight w:val="0"/>
      <w:marTop w:val="0"/>
      <w:marBottom w:val="0"/>
      <w:divBdr>
        <w:top w:val="none" w:sz="0" w:space="0" w:color="auto"/>
        <w:left w:val="none" w:sz="0" w:space="0" w:color="auto"/>
        <w:bottom w:val="none" w:sz="0" w:space="0" w:color="auto"/>
        <w:right w:val="none" w:sz="0" w:space="0" w:color="auto"/>
      </w:divBdr>
      <w:divsChild>
        <w:div w:id="365836031">
          <w:marLeft w:val="0"/>
          <w:marRight w:val="0"/>
          <w:marTop w:val="0"/>
          <w:marBottom w:val="0"/>
          <w:divBdr>
            <w:top w:val="none" w:sz="0" w:space="0" w:color="auto"/>
            <w:left w:val="none" w:sz="0" w:space="0" w:color="auto"/>
            <w:bottom w:val="none" w:sz="0" w:space="0" w:color="auto"/>
            <w:right w:val="none" w:sz="0" w:space="0" w:color="auto"/>
          </w:divBdr>
          <w:divsChild>
            <w:div w:id="365836025">
              <w:marLeft w:val="0"/>
              <w:marRight w:val="0"/>
              <w:marTop w:val="0"/>
              <w:marBottom w:val="0"/>
              <w:divBdr>
                <w:top w:val="none" w:sz="0" w:space="0" w:color="auto"/>
                <w:left w:val="single" w:sz="48" w:space="0" w:color="EBC79E"/>
                <w:bottom w:val="none" w:sz="0" w:space="0" w:color="auto"/>
                <w:right w:val="single" w:sz="48" w:space="0" w:color="EBC79E"/>
              </w:divBdr>
              <w:divsChild>
                <w:div w:id="365836017">
                  <w:marLeft w:val="0"/>
                  <w:marRight w:val="0"/>
                  <w:marTop w:val="0"/>
                  <w:marBottom w:val="0"/>
                  <w:divBdr>
                    <w:top w:val="none" w:sz="0" w:space="0" w:color="auto"/>
                    <w:left w:val="none" w:sz="0" w:space="0" w:color="auto"/>
                    <w:bottom w:val="none" w:sz="0" w:space="0" w:color="auto"/>
                    <w:right w:val="none" w:sz="0" w:space="0" w:color="auto"/>
                  </w:divBdr>
                  <w:divsChild>
                    <w:div w:id="36583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7">
      <w:marLeft w:val="0"/>
      <w:marRight w:val="0"/>
      <w:marTop w:val="0"/>
      <w:marBottom w:val="0"/>
      <w:divBdr>
        <w:top w:val="none" w:sz="0" w:space="0" w:color="auto"/>
        <w:left w:val="none" w:sz="0" w:space="0" w:color="auto"/>
        <w:bottom w:val="none" w:sz="0" w:space="0" w:color="auto"/>
        <w:right w:val="none" w:sz="0" w:space="0" w:color="auto"/>
      </w:divBdr>
      <w:divsChild>
        <w:div w:id="365836029">
          <w:marLeft w:val="0"/>
          <w:marRight w:val="0"/>
          <w:marTop w:val="0"/>
          <w:marBottom w:val="0"/>
          <w:divBdr>
            <w:top w:val="none" w:sz="0" w:space="0" w:color="auto"/>
            <w:left w:val="none" w:sz="0" w:space="0" w:color="auto"/>
            <w:bottom w:val="none" w:sz="0" w:space="0" w:color="auto"/>
            <w:right w:val="none" w:sz="0" w:space="0" w:color="auto"/>
          </w:divBdr>
          <w:divsChild>
            <w:div w:id="365836020">
              <w:marLeft w:val="0"/>
              <w:marRight w:val="0"/>
              <w:marTop w:val="0"/>
              <w:marBottom w:val="0"/>
              <w:divBdr>
                <w:top w:val="none" w:sz="0" w:space="0" w:color="auto"/>
                <w:left w:val="single" w:sz="48" w:space="0" w:color="EBC79E"/>
                <w:bottom w:val="none" w:sz="0" w:space="0" w:color="auto"/>
                <w:right w:val="single" w:sz="48" w:space="0" w:color="EBC79E"/>
              </w:divBdr>
              <w:divsChild>
                <w:div w:id="365836018">
                  <w:marLeft w:val="0"/>
                  <w:marRight w:val="0"/>
                  <w:marTop w:val="0"/>
                  <w:marBottom w:val="0"/>
                  <w:divBdr>
                    <w:top w:val="none" w:sz="0" w:space="0" w:color="auto"/>
                    <w:left w:val="none" w:sz="0" w:space="0" w:color="auto"/>
                    <w:bottom w:val="none" w:sz="0" w:space="0" w:color="auto"/>
                    <w:right w:val="none" w:sz="0" w:space="0" w:color="auto"/>
                  </w:divBdr>
                  <w:divsChild>
                    <w:div w:id="36583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32">
      <w:marLeft w:val="0"/>
      <w:marRight w:val="0"/>
      <w:marTop w:val="0"/>
      <w:marBottom w:val="0"/>
      <w:divBdr>
        <w:top w:val="none" w:sz="0" w:space="0" w:color="auto"/>
        <w:left w:val="none" w:sz="0" w:space="0" w:color="auto"/>
        <w:bottom w:val="none" w:sz="0" w:space="0" w:color="auto"/>
        <w:right w:val="none" w:sz="0" w:space="0" w:color="auto"/>
      </w:divBdr>
    </w:div>
    <w:div w:id="561020448">
      <w:bodyDiv w:val="1"/>
      <w:marLeft w:val="0"/>
      <w:marRight w:val="0"/>
      <w:marTop w:val="0"/>
      <w:marBottom w:val="0"/>
      <w:divBdr>
        <w:top w:val="none" w:sz="0" w:space="0" w:color="auto"/>
        <w:left w:val="none" w:sz="0" w:space="0" w:color="auto"/>
        <w:bottom w:val="none" w:sz="0" w:space="0" w:color="auto"/>
        <w:right w:val="none" w:sz="0" w:space="0" w:color="auto"/>
      </w:divBdr>
      <w:divsChild>
        <w:div w:id="1712920001">
          <w:marLeft w:val="0"/>
          <w:marRight w:val="0"/>
          <w:marTop w:val="0"/>
          <w:marBottom w:val="0"/>
          <w:divBdr>
            <w:top w:val="none" w:sz="0" w:space="0" w:color="auto"/>
            <w:left w:val="none" w:sz="0" w:space="0" w:color="auto"/>
            <w:bottom w:val="none" w:sz="0" w:space="0" w:color="auto"/>
            <w:right w:val="none" w:sz="0" w:space="0" w:color="auto"/>
          </w:divBdr>
          <w:divsChild>
            <w:div w:id="463229760">
              <w:marLeft w:val="0"/>
              <w:marRight w:val="0"/>
              <w:marTop w:val="0"/>
              <w:marBottom w:val="0"/>
              <w:divBdr>
                <w:top w:val="none" w:sz="0" w:space="0" w:color="auto"/>
                <w:left w:val="none" w:sz="0" w:space="0" w:color="auto"/>
                <w:bottom w:val="none" w:sz="0" w:space="0" w:color="auto"/>
                <w:right w:val="none" w:sz="0" w:space="0" w:color="auto"/>
              </w:divBdr>
              <w:divsChild>
                <w:div w:id="83388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072217">
      <w:bodyDiv w:val="1"/>
      <w:marLeft w:val="0"/>
      <w:marRight w:val="0"/>
      <w:marTop w:val="0"/>
      <w:marBottom w:val="0"/>
      <w:divBdr>
        <w:top w:val="none" w:sz="0" w:space="0" w:color="auto"/>
        <w:left w:val="none" w:sz="0" w:space="0" w:color="auto"/>
        <w:bottom w:val="none" w:sz="0" w:space="0" w:color="auto"/>
        <w:right w:val="none" w:sz="0" w:space="0" w:color="auto"/>
      </w:divBdr>
    </w:div>
    <w:div w:id="204212722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0"/>
  <w:relyOnVML/>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8.jpeg"/><Relationship Id="rId21" Type="http://schemas.openxmlformats.org/officeDocument/2006/relationships/image" Target="media/image9.png"/><Relationship Id="rId22" Type="http://schemas.openxmlformats.org/officeDocument/2006/relationships/image" Target="media/image10.emf"/><Relationship Id="rId23" Type="http://schemas.openxmlformats.org/officeDocument/2006/relationships/image" Target="media/image11.png"/><Relationship Id="rId24" Type="http://schemas.openxmlformats.org/officeDocument/2006/relationships/image" Target="media/image12.jpeg"/><Relationship Id="rId25" Type="http://schemas.openxmlformats.org/officeDocument/2006/relationships/image" Target="media/image13.png"/><Relationship Id="rId26" Type="http://schemas.microsoft.com/office/2007/relationships/hdphoto" Target="media/hdphoto2.wdp"/><Relationship Id="rId27" Type="http://schemas.openxmlformats.org/officeDocument/2006/relationships/image" Target="media/image14.png"/><Relationship Id="rId28" Type="http://schemas.microsoft.com/office/2007/relationships/hdphoto" Target="media/hdphoto3.wdp"/><Relationship Id="rId29" Type="http://schemas.openxmlformats.org/officeDocument/2006/relationships/image" Target="media/image1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19.png"/><Relationship Id="rId34" Type="http://schemas.microsoft.com/office/2007/relationships/hdphoto" Target="media/hdphoto4.wdp"/><Relationship Id="rId35" Type="http://schemas.openxmlformats.org/officeDocument/2006/relationships/header" Target="header1.xml"/><Relationship Id="rId36" Type="http://schemas.openxmlformats.org/officeDocument/2006/relationships/footer" Target="footer4.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hyperlink" Target="file://localhost/Users/nvidrih/Desktop/Diploma/Diploma.docx" TargetMode="External"/><Relationship Id="rId14" Type="http://schemas.openxmlformats.org/officeDocument/2006/relationships/image" Target="media/image3.emf"/><Relationship Id="rId15" Type="http://schemas.openxmlformats.org/officeDocument/2006/relationships/image" Target="media/image4.jpeg"/><Relationship Id="rId16" Type="http://schemas.openxmlformats.org/officeDocument/2006/relationships/image" Target="media/image5.png"/><Relationship Id="rId17" Type="http://schemas.microsoft.com/office/2007/relationships/hdphoto" Target="media/hdphoto1.wdp"/><Relationship Id="rId18" Type="http://schemas.openxmlformats.org/officeDocument/2006/relationships/image" Target="media/image6.png"/><Relationship Id="rId19" Type="http://schemas.openxmlformats.org/officeDocument/2006/relationships/image" Target="media/image7.jpeg"/><Relationship Id="rId37" Type="http://schemas.openxmlformats.org/officeDocument/2006/relationships/fontTable" Target="fontTable.xml"/><Relationship Id="rId38"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TEMP\Navodila%20za%20izdelavo%20diplomske%20naloge%20FG.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6"/>
</file>

<file path=customXml/itemProps1.xml><?xml version="1.0" encoding="utf-8"?>
<ds:datastoreItem xmlns:ds="http://schemas.openxmlformats.org/officeDocument/2006/customXml" ds:itemID="{56DF822B-A5FD-5C4C-9A72-66B8638964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C:\windows\TEMP\Navodila za izdelavo diplomske naloge FG.dot</Template>
  <TotalTime>340</TotalTime>
  <Pages>35</Pages>
  <Words>10868</Words>
  <Characters>61954</Characters>
  <Application>Microsoft Macintosh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Navodila za pisanje diplomskih nalog UM FERI</vt:lpstr>
    </vt:vector>
  </TitlesOfParts>
  <Company>UM FERI</Company>
  <LinksUpToDate>false</LinksUpToDate>
  <CharactersWithSpaces>72677</CharactersWithSpaces>
  <SharedDoc>false</SharedDoc>
  <HLinks>
    <vt:vector size="60" baseType="variant">
      <vt:variant>
        <vt:i4>262216</vt:i4>
      </vt:variant>
      <vt:variant>
        <vt:i4>136</vt:i4>
      </vt:variant>
      <vt:variant>
        <vt:i4>0</vt:i4>
      </vt:variant>
      <vt:variant>
        <vt:i4>5</vt:i4>
      </vt:variant>
      <vt:variant>
        <vt:lpwstr>http://feri.um.si/studij/zakljucna-dela/</vt:lpwstr>
      </vt:variant>
      <vt:variant>
        <vt:lpwstr/>
      </vt:variant>
      <vt:variant>
        <vt:i4>3801132</vt:i4>
      </vt:variant>
      <vt:variant>
        <vt:i4>133</vt:i4>
      </vt:variant>
      <vt:variant>
        <vt:i4>0</vt:i4>
      </vt:variant>
      <vt:variant>
        <vt:i4>5</vt:i4>
      </vt:variant>
      <vt:variant>
        <vt:lpwstr>http://dkum.uni-mb.si/Dokument.php?id=15598</vt:lpwstr>
      </vt:variant>
      <vt:variant>
        <vt:lpwstr/>
      </vt:variant>
      <vt:variant>
        <vt:i4>7077941</vt:i4>
      </vt:variant>
      <vt:variant>
        <vt:i4>123</vt:i4>
      </vt:variant>
      <vt:variant>
        <vt:i4>0</vt:i4>
      </vt:variant>
      <vt:variant>
        <vt:i4>5</vt:i4>
      </vt:variant>
      <vt:variant>
        <vt:lpwstr>http://en.wikipedia.org/wiki/SI</vt:lpwstr>
      </vt:variant>
      <vt:variant>
        <vt:lpwstr/>
      </vt:variant>
      <vt:variant>
        <vt:i4>3538969</vt:i4>
      </vt:variant>
      <vt:variant>
        <vt:i4>120</vt:i4>
      </vt:variant>
      <vt:variant>
        <vt:i4>0</vt:i4>
      </vt:variant>
      <vt:variant>
        <vt:i4>5</vt:i4>
      </vt:variant>
      <vt:variant>
        <vt:lpwstr>http://en.wikipedia.org/wiki/ISO_31-11</vt:lpwstr>
      </vt:variant>
      <vt:variant>
        <vt:lpwstr/>
      </vt:variant>
      <vt:variant>
        <vt:i4>2097207</vt:i4>
      </vt:variant>
      <vt:variant>
        <vt:i4>93</vt:i4>
      </vt:variant>
      <vt:variant>
        <vt:i4>0</vt:i4>
      </vt:variant>
      <vt:variant>
        <vt:i4>5</vt:i4>
      </vt:variant>
      <vt:variant>
        <vt:lpwstr>http://feri.um.si/</vt:lpwstr>
      </vt:variant>
      <vt:variant>
        <vt:lpwstr/>
      </vt:variant>
      <vt:variant>
        <vt:i4>7340060</vt:i4>
      </vt:variant>
      <vt:variant>
        <vt:i4>90</vt:i4>
      </vt:variant>
      <vt:variant>
        <vt:i4>0</vt:i4>
      </vt:variant>
      <vt:variant>
        <vt:i4>5</vt:i4>
      </vt:variant>
      <vt:variant>
        <vt:lpwstr>mailto:lidija.kokol@um.si</vt:lpwstr>
      </vt:variant>
      <vt:variant>
        <vt:lpwstr/>
      </vt:variant>
      <vt:variant>
        <vt:i4>5963869</vt:i4>
      </vt:variant>
      <vt:variant>
        <vt:i4>87</vt:i4>
      </vt:variant>
      <vt:variant>
        <vt:i4>0</vt:i4>
      </vt:variant>
      <vt:variant>
        <vt:i4>5</vt:i4>
      </vt:variant>
      <vt:variant>
        <vt:lpwstr>http://feri.um.si/studij/pravilniki-in-navodila/</vt:lpwstr>
      </vt:variant>
      <vt:variant>
        <vt:lpwstr/>
      </vt:variant>
      <vt:variant>
        <vt:i4>1376309</vt:i4>
      </vt:variant>
      <vt:variant>
        <vt:i4>80</vt:i4>
      </vt:variant>
      <vt:variant>
        <vt:i4>0</vt:i4>
      </vt:variant>
      <vt:variant>
        <vt:i4>5</vt:i4>
      </vt:variant>
      <vt:variant>
        <vt:lpwstr/>
      </vt:variant>
      <vt:variant>
        <vt:lpwstr>_Toc313736625</vt:lpwstr>
      </vt:variant>
      <vt:variant>
        <vt:i4>1966134</vt:i4>
      </vt:variant>
      <vt:variant>
        <vt:i4>74</vt:i4>
      </vt:variant>
      <vt:variant>
        <vt:i4>0</vt:i4>
      </vt:variant>
      <vt:variant>
        <vt:i4>5</vt:i4>
      </vt:variant>
      <vt:variant>
        <vt:lpwstr/>
      </vt:variant>
      <vt:variant>
        <vt:lpwstr>_Toc313736599</vt:lpwstr>
      </vt:variant>
      <vt:variant>
        <vt:i4>5832787</vt:i4>
      </vt:variant>
      <vt:variant>
        <vt:i4>0</vt:i4>
      </vt:variant>
      <vt:variant>
        <vt:i4>0</vt:i4>
      </vt:variant>
      <vt:variant>
        <vt:i4>5</vt:i4>
      </vt:variant>
      <vt:variant>
        <vt:lpwstr>http://ktfmb.um.si/storitve/dodeljevanje-udk/</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Navodila za pisanje diplomskih nalog UM FERI</dc:title>
  <dc:subject/>
  <dc:creator>V. K. Ledinek</dc:creator>
  <cp:keywords/>
  <dc:description/>
  <cp:lastModifiedBy>Nejc Vidrih</cp:lastModifiedBy>
  <cp:revision>32</cp:revision>
  <cp:lastPrinted>2016-04-15T06:22:00Z</cp:lastPrinted>
  <dcterms:created xsi:type="dcterms:W3CDTF">2016-08-14T18:15:00Z</dcterms:created>
  <dcterms:modified xsi:type="dcterms:W3CDTF">2016-08-17T18:24:00Z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ies>
</file>
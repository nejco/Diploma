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1DC46" w14:textId="77777777" w:rsidR="00111DEB" w:rsidRPr="00AE3509" w:rsidRDefault="00111DEB" w:rsidP="00111DEB">
      <w:pPr>
        <w:jc w:val="center"/>
        <w:rPr>
          <w:rFonts w:ascii="Arial Narrow" w:hAnsi="Arial Narrow"/>
          <w:lang w:eastAsia="sl-SI"/>
        </w:rPr>
      </w:pPr>
      <w:r w:rsidRPr="00AE3509">
        <w:rPr>
          <w:noProof/>
        </w:rPr>
        <w:drawing>
          <wp:anchor distT="0" distB="0" distL="114300" distR="114300" simplePos="0" relativeHeight="251661824" behindDoc="1" locked="0" layoutInCell="1" allowOverlap="1" wp14:anchorId="212C48E4" wp14:editId="6EEBC075">
            <wp:simplePos x="0" y="0"/>
            <wp:positionH relativeFrom="margin">
              <wp:align>right</wp:align>
            </wp:positionH>
            <wp:positionV relativeFrom="margin">
              <wp:align>top</wp:align>
            </wp:positionV>
            <wp:extent cx="1012190" cy="523875"/>
            <wp:effectExtent l="0" t="0" r="3810" b="9525"/>
            <wp:wrapSquare wrapText="bothSides"/>
            <wp:docPr id="22"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rPr>
        <w:drawing>
          <wp:anchor distT="0" distB="0" distL="114300" distR="114300" simplePos="0" relativeHeight="251662848" behindDoc="0" locked="0" layoutInCell="1" allowOverlap="1" wp14:anchorId="187C6EEF" wp14:editId="3F8915D0">
            <wp:simplePos x="0" y="0"/>
            <wp:positionH relativeFrom="margin">
              <wp:align>center</wp:align>
            </wp:positionH>
            <wp:positionV relativeFrom="margin">
              <wp:align>top</wp:align>
            </wp:positionV>
            <wp:extent cx="2006600" cy="1092200"/>
            <wp:effectExtent l="0" t="0" r="0" b="0"/>
            <wp:wrapSquare wrapText="bothSides"/>
            <wp:docPr id="23"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anchor>
        </w:drawing>
      </w:r>
    </w:p>
    <w:p w14:paraId="6E6FAE63" w14:textId="310952FF" w:rsidR="00111DEB" w:rsidRPr="00AE3509" w:rsidRDefault="00111DEB" w:rsidP="00111DEB">
      <w:pPr>
        <w:pStyle w:val="Header"/>
        <w:spacing w:line="360" w:lineRule="auto"/>
        <w:jc w:val="center"/>
        <w:rPr>
          <w:rFonts w:ascii="Calibri" w:hAnsi="Calibri"/>
          <w:color w:val="006A8E"/>
          <w:sz w:val="22"/>
          <w:lang w:val="sl-SI"/>
        </w:rPr>
      </w:pPr>
      <w:r w:rsidRPr="00AE3509">
        <w:rPr>
          <w:rFonts w:ascii="Calibri" w:hAnsi="Calibri"/>
          <w:color w:val="006A8E"/>
          <w:sz w:val="22"/>
          <w:lang w:val="sl-SI"/>
        </w:rPr>
        <w:br/>
      </w:r>
    </w:p>
    <w:p w14:paraId="4D81F3E4" w14:textId="77777777" w:rsidR="00111DEB" w:rsidRPr="00AE3509" w:rsidRDefault="00111DEB" w:rsidP="00111DEB"/>
    <w:p w14:paraId="0D764946" w14:textId="77777777" w:rsidR="00111DEB" w:rsidRPr="00AE3509" w:rsidRDefault="00111DEB" w:rsidP="00111DEB">
      <w:pPr>
        <w:rPr>
          <w:sz w:val="28"/>
          <w:u w:val="single"/>
        </w:rPr>
      </w:pPr>
    </w:p>
    <w:p w14:paraId="3ACEF3EF" w14:textId="77777777" w:rsidR="00111DEB" w:rsidRPr="00AE3509" w:rsidRDefault="00111DEB" w:rsidP="00111DEB">
      <w:pPr>
        <w:pStyle w:val="Subtitle"/>
      </w:pPr>
    </w:p>
    <w:p w14:paraId="3070F962" w14:textId="77777777" w:rsidR="00111DEB" w:rsidRPr="00AE3509" w:rsidRDefault="00111DEB" w:rsidP="00111DEB">
      <w:pPr>
        <w:pStyle w:val="Subtitle"/>
      </w:pPr>
    </w:p>
    <w:p w14:paraId="791BEB1B" w14:textId="77777777" w:rsidR="00111DEB" w:rsidRPr="00AE3509" w:rsidRDefault="00111DEB" w:rsidP="00111DEB">
      <w:pPr>
        <w:pStyle w:val="Subtitle"/>
      </w:pPr>
    </w:p>
    <w:p w14:paraId="65433D17" w14:textId="77777777" w:rsidR="00C50D58" w:rsidRPr="00AE3509" w:rsidRDefault="00C50D58" w:rsidP="00111DEB">
      <w:pPr>
        <w:pStyle w:val="Subtitle"/>
      </w:pPr>
    </w:p>
    <w:p w14:paraId="5F8B8D78" w14:textId="77777777" w:rsidR="00C50D58" w:rsidRPr="00AE3509" w:rsidRDefault="00C50D58" w:rsidP="00111DEB">
      <w:pPr>
        <w:pStyle w:val="Subtitle"/>
      </w:pPr>
    </w:p>
    <w:p w14:paraId="07BF26F0" w14:textId="77777777" w:rsidR="00C50D58" w:rsidRPr="00AE3509" w:rsidRDefault="00C50D58" w:rsidP="00111DEB">
      <w:pPr>
        <w:pStyle w:val="Subtitle"/>
      </w:pPr>
    </w:p>
    <w:p w14:paraId="4B457FB5" w14:textId="77777777" w:rsidR="00C50D58" w:rsidRPr="00AE3509" w:rsidRDefault="00C50D58" w:rsidP="00111DEB">
      <w:pPr>
        <w:pStyle w:val="Subtitle"/>
      </w:pPr>
    </w:p>
    <w:p w14:paraId="1026AE13" w14:textId="77777777" w:rsidR="00C50D58" w:rsidRPr="00AE3509" w:rsidRDefault="00C50D58" w:rsidP="00111DEB">
      <w:pPr>
        <w:pStyle w:val="Subtitle"/>
      </w:pPr>
    </w:p>
    <w:p w14:paraId="3F176817" w14:textId="089881DF" w:rsidR="00111DEB" w:rsidRPr="00AE3509" w:rsidRDefault="00111DEB" w:rsidP="00111DEB">
      <w:pPr>
        <w:pStyle w:val="Subtitle"/>
      </w:pPr>
      <w:r w:rsidRPr="00AE3509">
        <w:t>Nejc Vidrih</w:t>
      </w:r>
    </w:p>
    <w:p w14:paraId="000108CF" w14:textId="77777777" w:rsidR="00111DEB" w:rsidRPr="00AE3509" w:rsidRDefault="00111DEB" w:rsidP="00111DEB"/>
    <w:p w14:paraId="42BBA77E" w14:textId="42494C1E" w:rsidR="00111DEB" w:rsidRPr="00AE3509" w:rsidRDefault="00111DEB" w:rsidP="00111DEB">
      <w:pPr>
        <w:pStyle w:val="Title"/>
      </w:pPr>
      <w:r w:rsidRPr="00AE3509">
        <w:t>ODPRTOKODNE REŠITVE ZA UPRAVLJANJE PAMETNIH HIŠ</w:t>
      </w:r>
    </w:p>
    <w:p w14:paraId="341572C1" w14:textId="77777777" w:rsidR="00111DEB" w:rsidRPr="00AE3509" w:rsidRDefault="00111DEB" w:rsidP="00111DEB"/>
    <w:p w14:paraId="35E01F9E" w14:textId="77777777" w:rsidR="00111DEB" w:rsidRPr="00AE3509" w:rsidRDefault="00111DEB" w:rsidP="00111DEB">
      <w:pPr>
        <w:pStyle w:val="Subtitle"/>
      </w:pPr>
      <w:r w:rsidRPr="00AE3509">
        <w:t>Diplomsko delo</w:t>
      </w:r>
    </w:p>
    <w:p w14:paraId="7229D181" w14:textId="77777777" w:rsidR="00111DEB" w:rsidRPr="00AE3509" w:rsidRDefault="00111DEB" w:rsidP="00111DEB"/>
    <w:p w14:paraId="49572B4A" w14:textId="77777777" w:rsidR="00111DEB" w:rsidRPr="00AE3509" w:rsidRDefault="00111DEB" w:rsidP="00111DEB"/>
    <w:p w14:paraId="30247F3D" w14:textId="77777777" w:rsidR="00111DEB" w:rsidRPr="00AE3509" w:rsidRDefault="00111DEB" w:rsidP="00111DEB"/>
    <w:p w14:paraId="03321A56" w14:textId="77777777" w:rsidR="00111DEB" w:rsidRPr="00AE3509" w:rsidRDefault="00111DEB" w:rsidP="00111DEB"/>
    <w:p w14:paraId="3428FA2F" w14:textId="77777777" w:rsidR="00111DEB" w:rsidRPr="00AE3509" w:rsidRDefault="00111DEB" w:rsidP="00111DEB"/>
    <w:p w14:paraId="2312A59C" w14:textId="77777777" w:rsidR="00111DEB" w:rsidRPr="00AE3509" w:rsidRDefault="00111DEB" w:rsidP="00111DEB"/>
    <w:p w14:paraId="1D68158F" w14:textId="77777777" w:rsidR="00111DEB" w:rsidRPr="00AE3509" w:rsidRDefault="00111DEB" w:rsidP="00111DEB"/>
    <w:p w14:paraId="3D0FD828" w14:textId="77777777" w:rsidR="00111DEB" w:rsidRPr="00AE3509" w:rsidRDefault="00111DEB" w:rsidP="00111DEB">
      <w:pPr>
        <w:pStyle w:val="Subtitle"/>
      </w:pPr>
    </w:p>
    <w:p w14:paraId="10F9F0C5" w14:textId="77777777" w:rsidR="00111DEB" w:rsidRPr="00AE3509" w:rsidRDefault="00111DEB" w:rsidP="00111DEB">
      <w:pPr>
        <w:pStyle w:val="Subtitle"/>
      </w:pPr>
    </w:p>
    <w:p w14:paraId="5F966F2F" w14:textId="77777777" w:rsidR="00111DEB" w:rsidRPr="00AE3509" w:rsidRDefault="00111DEB" w:rsidP="00111DEB">
      <w:pPr>
        <w:pStyle w:val="Subtitle"/>
      </w:pPr>
    </w:p>
    <w:p w14:paraId="29345211" w14:textId="77777777" w:rsidR="00111DEB" w:rsidRPr="00AE3509" w:rsidRDefault="00111DEB" w:rsidP="00111DEB">
      <w:pPr>
        <w:pStyle w:val="Subtitle"/>
      </w:pPr>
    </w:p>
    <w:p w14:paraId="573D108B" w14:textId="77777777" w:rsidR="00111DEB" w:rsidRPr="00AE3509" w:rsidRDefault="00111DEB" w:rsidP="00111DEB">
      <w:pPr>
        <w:pStyle w:val="Subtitle"/>
      </w:pPr>
    </w:p>
    <w:p w14:paraId="5CB09171" w14:textId="77777777" w:rsidR="00111DEB" w:rsidRPr="00AE3509" w:rsidRDefault="00111DEB" w:rsidP="00111DEB">
      <w:pPr>
        <w:pStyle w:val="Subtitle"/>
      </w:pPr>
    </w:p>
    <w:p w14:paraId="7CC879EF" w14:textId="77777777" w:rsidR="00111DEB" w:rsidRPr="00AE3509" w:rsidRDefault="00111DEB" w:rsidP="00111DEB">
      <w:pPr>
        <w:pStyle w:val="Subtitle"/>
      </w:pPr>
    </w:p>
    <w:p w14:paraId="31FAB684" w14:textId="77777777" w:rsidR="00111DEB" w:rsidRPr="00AE3509" w:rsidRDefault="00111DEB" w:rsidP="00111DEB">
      <w:pPr>
        <w:pStyle w:val="Subtitle"/>
      </w:pPr>
    </w:p>
    <w:p w14:paraId="6F369400" w14:textId="77777777" w:rsidR="00111DEB" w:rsidRPr="00AE3509" w:rsidRDefault="00111DEB" w:rsidP="00111DEB">
      <w:pPr>
        <w:pStyle w:val="Subtitle"/>
      </w:pPr>
    </w:p>
    <w:p w14:paraId="05D5A1C1" w14:textId="6AA05B35" w:rsidR="007D33CC" w:rsidRPr="00AE3509" w:rsidRDefault="00111DEB" w:rsidP="00111DEB">
      <w:pPr>
        <w:pStyle w:val="Subtitle"/>
      </w:pPr>
      <w:r w:rsidRPr="00AE3509">
        <w:t>Maribor, september 2016</w:t>
      </w:r>
    </w:p>
    <w:p w14:paraId="24D7F9B7" w14:textId="3DBF76B4" w:rsidR="007D33CC" w:rsidRPr="00AE3509" w:rsidRDefault="007D33CC">
      <w:pPr>
        <w:spacing w:line="240" w:lineRule="auto"/>
        <w:jc w:val="left"/>
        <w:rPr>
          <w:sz w:val="32"/>
        </w:rPr>
      </w:pPr>
    </w:p>
    <w:p w14:paraId="0C93A5D2" w14:textId="77777777" w:rsidR="007D33CC" w:rsidRPr="00AE3509" w:rsidRDefault="007D33CC" w:rsidP="007D33CC"/>
    <w:p w14:paraId="174D0F95" w14:textId="77777777" w:rsidR="007D33CC" w:rsidRPr="00AE3509" w:rsidRDefault="007D33CC" w:rsidP="007D33CC"/>
    <w:p w14:paraId="025B73A4" w14:textId="77777777" w:rsidR="007D33CC" w:rsidRPr="00AE3509" w:rsidRDefault="007D33CC" w:rsidP="007D33CC"/>
    <w:p w14:paraId="09700A03" w14:textId="77777777" w:rsidR="007D33CC" w:rsidRPr="00AE3509" w:rsidRDefault="007D33CC" w:rsidP="007D33CC"/>
    <w:p w14:paraId="2A3CC7BF" w14:textId="77777777" w:rsidR="007D33CC" w:rsidRPr="00AE3509" w:rsidRDefault="007D33CC" w:rsidP="007D33CC"/>
    <w:p w14:paraId="78C7ACC3" w14:textId="77777777" w:rsidR="007D33CC" w:rsidRPr="00AE3509" w:rsidRDefault="007D33CC" w:rsidP="007D33CC"/>
    <w:p w14:paraId="32AECCEC" w14:textId="77777777" w:rsidR="00120F47" w:rsidRPr="00AE3509" w:rsidRDefault="00120F47" w:rsidP="007D33CC"/>
    <w:p w14:paraId="76F84017" w14:textId="77777777" w:rsidR="00120F47" w:rsidRPr="00AE3509" w:rsidRDefault="00120F47" w:rsidP="007D33CC"/>
    <w:p w14:paraId="2CBFA1B3" w14:textId="77777777" w:rsidR="00120F47" w:rsidRPr="00AE3509" w:rsidRDefault="00120F47" w:rsidP="007D33CC"/>
    <w:p w14:paraId="16FF007F" w14:textId="77777777" w:rsidR="00120F47" w:rsidRPr="00AE3509" w:rsidRDefault="00120F47" w:rsidP="007D33CC"/>
    <w:p w14:paraId="1F3BA340" w14:textId="77777777" w:rsidR="007D33CC" w:rsidRPr="00AE3509" w:rsidRDefault="007D33CC" w:rsidP="007D33CC"/>
    <w:p w14:paraId="4DF2876B" w14:textId="77777777" w:rsidR="007D33CC" w:rsidRPr="00AE3509" w:rsidRDefault="007D33CC" w:rsidP="007D33CC">
      <w:pPr>
        <w:jc w:val="center"/>
        <w:rPr>
          <w:sz w:val="28"/>
          <w:szCs w:val="28"/>
        </w:rPr>
      </w:pPr>
    </w:p>
    <w:p w14:paraId="6A96502C" w14:textId="77777777" w:rsidR="00120F47" w:rsidRPr="00AE3509" w:rsidRDefault="00120F47" w:rsidP="00120F47">
      <w:pPr>
        <w:pStyle w:val="Title"/>
      </w:pPr>
      <w:r w:rsidRPr="00AE3509">
        <w:t>ODPRTOKODNE REŠITVE ZA UPRAVLJANJE PAMETNIH HIŠ</w:t>
      </w:r>
    </w:p>
    <w:p w14:paraId="238EA724" w14:textId="77777777" w:rsidR="00120F47" w:rsidRPr="00AE3509" w:rsidRDefault="00120F47" w:rsidP="007D33CC">
      <w:pPr>
        <w:jc w:val="center"/>
        <w:rPr>
          <w:b/>
          <w:sz w:val="28"/>
          <w:szCs w:val="28"/>
        </w:rPr>
      </w:pPr>
    </w:p>
    <w:p w14:paraId="3BB0299B" w14:textId="77777777" w:rsidR="007D33CC" w:rsidRPr="00AE3509" w:rsidRDefault="007D33CC" w:rsidP="007D33CC">
      <w:pPr>
        <w:jc w:val="center"/>
        <w:rPr>
          <w:b/>
          <w:sz w:val="28"/>
          <w:szCs w:val="28"/>
        </w:rPr>
      </w:pPr>
      <w:r w:rsidRPr="00AE3509">
        <w:rPr>
          <w:b/>
          <w:sz w:val="28"/>
          <w:szCs w:val="28"/>
        </w:rPr>
        <w:t>Diplomsko delo</w:t>
      </w:r>
    </w:p>
    <w:p w14:paraId="7038E3B7" w14:textId="77777777" w:rsidR="007D33CC" w:rsidRPr="00AE3509" w:rsidRDefault="007D33CC" w:rsidP="007D33CC"/>
    <w:p w14:paraId="5184DD77" w14:textId="77777777" w:rsidR="007D33CC" w:rsidRPr="00AE3509" w:rsidRDefault="007D33CC" w:rsidP="007D33CC"/>
    <w:p w14:paraId="7130ECFA" w14:textId="77777777" w:rsidR="007D33CC" w:rsidRPr="00AE3509" w:rsidRDefault="007D33CC" w:rsidP="007D33CC"/>
    <w:p w14:paraId="7D002F59" w14:textId="77777777" w:rsidR="007D33CC" w:rsidRPr="00AE3509" w:rsidRDefault="007D33CC" w:rsidP="007D33CC"/>
    <w:p w14:paraId="0B256558" w14:textId="77777777" w:rsidR="007D33CC" w:rsidRPr="00AE3509" w:rsidRDefault="007D33CC" w:rsidP="007D33CC"/>
    <w:p w14:paraId="34AD85C2" w14:textId="77777777" w:rsidR="007D33CC" w:rsidRPr="00AE3509" w:rsidRDefault="007D33CC" w:rsidP="007D33CC"/>
    <w:p w14:paraId="7FF1446E" w14:textId="77777777" w:rsidR="007D33CC" w:rsidRPr="00AE3509" w:rsidRDefault="007D33CC" w:rsidP="007D33CC"/>
    <w:p w14:paraId="65DB31CF" w14:textId="77777777" w:rsidR="007D33CC" w:rsidRPr="00AE3509" w:rsidRDefault="007D33CC" w:rsidP="007D33CC"/>
    <w:tbl>
      <w:tblPr>
        <w:tblW w:w="0" w:type="auto"/>
        <w:tblLook w:val="0000" w:firstRow="0" w:lastRow="0" w:firstColumn="0" w:lastColumn="0" w:noHBand="0" w:noVBand="0"/>
      </w:tblPr>
      <w:tblGrid>
        <w:gridCol w:w="2400"/>
        <w:gridCol w:w="6315"/>
      </w:tblGrid>
      <w:tr w:rsidR="007D33CC" w:rsidRPr="00AE3509" w14:paraId="72894AC5" w14:textId="77777777" w:rsidTr="00AE3509">
        <w:tc>
          <w:tcPr>
            <w:tcW w:w="2400" w:type="dxa"/>
          </w:tcPr>
          <w:p w14:paraId="2512CA29" w14:textId="77777777" w:rsidR="007D33CC" w:rsidRPr="00AE3509" w:rsidRDefault="007D33CC" w:rsidP="00AE3509">
            <w:r w:rsidRPr="00AE3509">
              <w:t xml:space="preserve">Študent(ka): </w:t>
            </w:r>
          </w:p>
        </w:tc>
        <w:tc>
          <w:tcPr>
            <w:tcW w:w="6315" w:type="dxa"/>
          </w:tcPr>
          <w:p w14:paraId="5CE25950" w14:textId="376AD9E2" w:rsidR="007D33CC" w:rsidRPr="00AE3509" w:rsidRDefault="00120F47" w:rsidP="00AE3509">
            <w:r w:rsidRPr="00AE3509">
              <w:t>Nejc Vidrih</w:t>
            </w:r>
            <w:r w:rsidR="007D33CC" w:rsidRPr="00AE3509">
              <w:t xml:space="preserve"> </w:t>
            </w:r>
          </w:p>
        </w:tc>
      </w:tr>
      <w:tr w:rsidR="007D33CC" w:rsidRPr="00AE3509" w14:paraId="72C28718" w14:textId="77777777" w:rsidTr="00AE3509">
        <w:tc>
          <w:tcPr>
            <w:tcW w:w="2400" w:type="dxa"/>
          </w:tcPr>
          <w:p w14:paraId="1806594F" w14:textId="77777777" w:rsidR="007D33CC" w:rsidRPr="00AE3509" w:rsidRDefault="007D33CC" w:rsidP="00AE3509">
            <w:r w:rsidRPr="00AE3509">
              <w:t xml:space="preserve">Študijski program: </w:t>
            </w:r>
          </w:p>
        </w:tc>
        <w:tc>
          <w:tcPr>
            <w:tcW w:w="6315" w:type="dxa"/>
          </w:tcPr>
          <w:p w14:paraId="469CFB59" w14:textId="4C980DD5" w:rsidR="007D33CC" w:rsidRPr="00AE3509" w:rsidRDefault="00120F47" w:rsidP="00AE3509">
            <w:r w:rsidRPr="00AE3509">
              <w:t>univerzitetni študijski program</w:t>
            </w:r>
          </w:p>
          <w:p w14:paraId="0F636265" w14:textId="1DBEF331" w:rsidR="007D33CC" w:rsidRPr="00AE3509" w:rsidRDefault="00120F47" w:rsidP="00120F47">
            <w:r w:rsidRPr="00AE3509">
              <w:t>Informatika in tehnologije komuniciranja</w:t>
            </w:r>
          </w:p>
        </w:tc>
      </w:tr>
      <w:tr w:rsidR="007D33CC" w:rsidRPr="00AE3509" w14:paraId="6443E27C" w14:textId="77777777" w:rsidTr="00AE3509">
        <w:tc>
          <w:tcPr>
            <w:tcW w:w="2400" w:type="dxa"/>
          </w:tcPr>
          <w:p w14:paraId="2BC58BB9" w14:textId="77777777" w:rsidR="007D33CC" w:rsidRPr="00AE3509" w:rsidRDefault="007D33CC" w:rsidP="00AE3509">
            <w:pPr>
              <w:jc w:val="left"/>
            </w:pPr>
            <w:r w:rsidRPr="00AE3509">
              <w:t xml:space="preserve">Smer:  </w:t>
            </w:r>
          </w:p>
        </w:tc>
        <w:tc>
          <w:tcPr>
            <w:tcW w:w="6315" w:type="dxa"/>
          </w:tcPr>
          <w:p w14:paraId="548DF02D" w14:textId="10ADAD6B" w:rsidR="007D33CC" w:rsidRPr="00AE3509" w:rsidRDefault="00120F47" w:rsidP="00120F47">
            <w:r w:rsidRPr="00AE3509">
              <w:t>Informacijski sistemi</w:t>
            </w:r>
          </w:p>
        </w:tc>
      </w:tr>
      <w:tr w:rsidR="007D33CC" w:rsidRPr="00AE3509" w14:paraId="05179BB6" w14:textId="77777777" w:rsidTr="00AE3509">
        <w:tc>
          <w:tcPr>
            <w:tcW w:w="2400" w:type="dxa"/>
          </w:tcPr>
          <w:p w14:paraId="1B549DB8" w14:textId="71E2A54E" w:rsidR="007D33CC" w:rsidRPr="00AE3509" w:rsidRDefault="007D33CC" w:rsidP="00AE3509">
            <w:r w:rsidRPr="00AE3509">
              <w:t xml:space="preserve">Mentor: </w:t>
            </w:r>
          </w:p>
        </w:tc>
        <w:tc>
          <w:tcPr>
            <w:tcW w:w="6315" w:type="dxa"/>
          </w:tcPr>
          <w:p w14:paraId="18335A30" w14:textId="0110D1F7" w:rsidR="007D33CC" w:rsidRPr="00AE3509" w:rsidRDefault="00120F47" w:rsidP="00120F47">
            <w:r w:rsidRPr="00AE3509">
              <w:t>doc. dr. Domen Verber</w:t>
            </w:r>
          </w:p>
        </w:tc>
      </w:tr>
      <w:tr w:rsidR="007D33CC" w:rsidRPr="00AE3509" w14:paraId="6C13A913" w14:textId="77777777" w:rsidTr="00AE3509">
        <w:tc>
          <w:tcPr>
            <w:tcW w:w="2400" w:type="dxa"/>
          </w:tcPr>
          <w:p w14:paraId="30C7614D" w14:textId="77777777" w:rsidR="007D33CC" w:rsidRPr="00AE3509" w:rsidRDefault="007D33CC" w:rsidP="00AE3509">
            <w:r w:rsidRPr="00AE3509">
              <w:t>Lektor(ica):</w:t>
            </w:r>
          </w:p>
        </w:tc>
        <w:tc>
          <w:tcPr>
            <w:tcW w:w="6315" w:type="dxa"/>
          </w:tcPr>
          <w:p w14:paraId="6BEC8769" w14:textId="77777777" w:rsidR="007D33CC" w:rsidRPr="00AE3509" w:rsidRDefault="007D33CC" w:rsidP="00AE3509">
            <w:r w:rsidRPr="00AE3509">
              <w:t>ime in priimek, naziv</w:t>
            </w:r>
          </w:p>
        </w:tc>
      </w:tr>
      <w:tr w:rsidR="007D33CC" w:rsidRPr="00AE3509" w14:paraId="3D0DB661" w14:textId="77777777" w:rsidTr="00AE3509">
        <w:tc>
          <w:tcPr>
            <w:tcW w:w="2400" w:type="dxa"/>
          </w:tcPr>
          <w:p w14:paraId="494A2754" w14:textId="77777777" w:rsidR="007D33CC" w:rsidRPr="00AE3509" w:rsidRDefault="007D33CC" w:rsidP="00AE3509"/>
          <w:p w14:paraId="3CD38ADF" w14:textId="77777777" w:rsidR="007D33CC" w:rsidRPr="00AE3509" w:rsidRDefault="007D33CC" w:rsidP="00AE3509"/>
        </w:tc>
        <w:tc>
          <w:tcPr>
            <w:tcW w:w="6315" w:type="dxa"/>
          </w:tcPr>
          <w:p w14:paraId="1A83602F" w14:textId="77777777" w:rsidR="007D33CC" w:rsidRPr="00AE3509" w:rsidRDefault="007D33CC" w:rsidP="00AE3509"/>
        </w:tc>
      </w:tr>
    </w:tbl>
    <w:p w14:paraId="5B3EABCF" w14:textId="77777777" w:rsidR="007D33CC" w:rsidRPr="00AE3509" w:rsidRDefault="007D33CC" w:rsidP="007D33CC">
      <w:pPr>
        <w:sectPr w:rsidR="007D33CC" w:rsidRPr="00AE3509" w:rsidSect="007D33CC">
          <w:pgSz w:w="11901" w:h="16834" w:code="9"/>
          <w:pgMar w:top="1701" w:right="1418" w:bottom="1701" w:left="1701" w:header="708" w:footer="708" w:gutter="0"/>
          <w:pgNumType w:fmt="upperRoman" w:start="1"/>
          <w:cols w:space="708"/>
        </w:sectPr>
      </w:pPr>
    </w:p>
    <w:p w14:paraId="1C75B4A8" w14:textId="77777777" w:rsidR="00111DEB" w:rsidRPr="00AE3509" w:rsidRDefault="00111DEB" w:rsidP="00111DEB">
      <w:pPr>
        <w:pStyle w:val="Subtitle"/>
        <w:sectPr w:rsidR="00111DEB" w:rsidRPr="00AE3509" w:rsidSect="00111DEB">
          <w:pgSz w:w="11901" w:h="16834" w:code="9"/>
          <w:pgMar w:top="1701" w:right="1418" w:bottom="1701" w:left="1701" w:header="708" w:footer="708" w:gutter="0"/>
          <w:pgNumType w:fmt="upperRoman" w:start="1"/>
          <w:cols w:space="708"/>
        </w:sectPr>
      </w:pPr>
    </w:p>
    <w:p w14:paraId="5EAD2EF5" w14:textId="088F71CC" w:rsidR="002B38D9" w:rsidRPr="00AE3509" w:rsidRDefault="002B38D9" w:rsidP="0047726A">
      <w:pPr>
        <w:rPr>
          <w:b/>
          <w:sz w:val="32"/>
          <w:szCs w:val="32"/>
        </w:rPr>
      </w:pPr>
      <w:r w:rsidRPr="00AE3509">
        <w:rPr>
          <w:b/>
          <w:sz w:val="32"/>
          <w:szCs w:val="32"/>
        </w:rPr>
        <w:lastRenderedPageBreak/>
        <w:t>KAZALO</w:t>
      </w:r>
    </w:p>
    <w:p w14:paraId="34EF5F6C"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Style w:val="Strong"/>
          <w:rFonts w:ascii="Arial" w:hAnsi="Arial" w:cs="Arial"/>
        </w:rPr>
        <w:fldChar w:fldCharType="begin"/>
      </w:r>
      <w:r w:rsidRPr="00AE3509">
        <w:rPr>
          <w:rStyle w:val="Strong"/>
          <w:rFonts w:ascii="Arial" w:hAnsi="Arial" w:cs="Arial"/>
        </w:rPr>
        <w:instrText xml:space="preserve"> TOC \o "1-4" \u </w:instrText>
      </w:r>
      <w:r w:rsidRPr="00AE3509">
        <w:rPr>
          <w:rStyle w:val="Strong"/>
          <w:rFonts w:ascii="Arial" w:hAnsi="Arial" w:cs="Arial"/>
        </w:rPr>
        <w:fldChar w:fldCharType="separate"/>
      </w:r>
      <w:r w:rsidRPr="00AE3509">
        <w:rPr>
          <w:rFonts w:ascii="Arial" w:hAnsi="Arial"/>
        </w:rPr>
        <w:t>1</w:t>
      </w:r>
      <w:r w:rsidRPr="00AE3509">
        <w:rPr>
          <w:rFonts w:ascii="Arial" w:hAnsi="Arial"/>
          <w:b w:val="0"/>
          <w:bCs w:val="0"/>
          <w:caps w:val="0"/>
          <w:sz w:val="22"/>
          <w:szCs w:val="22"/>
          <w:lang w:eastAsia="sl-SI"/>
        </w:rPr>
        <w:tab/>
      </w:r>
      <w:r w:rsidRPr="00AE3509">
        <w:rPr>
          <w:rFonts w:ascii="Arial" w:hAnsi="Arial"/>
        </w:rPr>
        <w:t>UVOD</w:t>
      </w:r>
      <w:r w:rsidRPr="00AE3509">
        <w:rPr>
          <w:rFonts w:ascii="Arial" w:hAnsi="Arial"/>
        </w:rPr>
        <w:tab/>
      </w:r>
      <w:r w:rsidRPr="00AE3509">
        <w:rPr>
          <w:rFonts w:ascii="Arial" w:hAnsi="Arial"/>
        </w:rPr>
        <w:fldChar w:fldCharType="begin"/>
      </w:r>
      <w:r w:rsidRPr="00AE3509">
        <w:rPr>
          <w:rFonts w:ascii="Arial" w:hAnsi="Arial"/>
        </w:rPr>
        <w:instrText xml:space="preserve"> PAGEREF _Toc318439007 \h </w:instrText>
      </w:r>
      <w:r w:rsidRPr="00AE3509">
        <w:rPr>
          <w:rFonts w:ascii="Arial" w:hAnsi="Arial"/>
        </w:rPr>
      </w:r>
      <w:r w:rsidRPr="00AE3509">
        <w:rPr>
          <w:rFonts w:ascii="Arial" w:hAnsi="Arial"/>
        </w:rPr>
        <w:fldChar w:fldCharType="separate"/>
      </w:r>
      <w:r w:rsidR="002847F9" w:rsidRPr="00AE3509">
        <w:rPr>
          <w:rFonts w:ascii="Arial" w:hAnsi="Arial"/>
        </w:rPr>
        <w:t>1</w:t>
      </w:r>
      <w:r w:rsidRPr="00AE3509">
        <w:rPr>
          <w:rFonts w:ascii="Arial" w:hAnsi="Arial"/>
        </w:rPr>
        <w:fldChar w:fldCharType="end"/>
      </w:r>
    </w:p>
    <w:p w14:paraId="5E2C73B8"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2</w:t>
      </w:r>
      <w:r w:rsidRPr="00AE3509">
        <w:rPr>
          <w:rFonts w:ascii="Arial" w:hAnsi="Arial"/>
          <w:b w:val="0"/>
          <w:bCs w:val="0"/>
          <w:caps w:val="0"/>
          <w:sz w:val="22"/>
          <w:szCs w:val="22"/>
          <w:lang w:eastAsia="sl-SI"/>
        </w:rPr>
        <w:tab/>
      </w:r>
      <w:r w:rsidRPr="00AE3509">
        <w:rPr>
          <w:rFonts w:ascii="Arial" w:hAnsi="Arial"/>
        </w:rPr>
        <w:t>POVZETEK IN VSEBINA DIPLOMSKEGA DELA</w:t>
      </w:r>
      <w:r w:rsidRPr="00AE3509">
        <w:rPr>
          <w:rFonts w:ascii="Arial" w:hAnsi="Arial"/>
        </w:rPr>
        <w:tab/>
      </w:r>
      <w:r w:rsidRPr="00AE3509">
        <w:rPr>
          <w:rFonts w:ascii="Arial" w:hAnsi="Arial"/>
        </w:rPr>
        <w:fldChar w:fldCharType="begin"/>
      </w:r>
      <w:r w:rsidRPr="00AE3509">
        <w:rPr>
          <w:rFonts w:ascii="Arial" w:hAnsi="Arial"/>
        </w:rPr>
        <w:instrText xml:space="preserve"> PAGEREF _Toc318439008 \h </w:instrText>
      </w:r>
      <w:r w:rsidRPr="00AE3509">
        <w:rPr>
          <w:rFonts w:ascii="Arial" w:hAnsi="Arial"/>
        </w:rPr>
      </w:r>
      <w:r w:rsidRPr="00AE3509">
        <w:rPr>
          <w:rFonts w:ascii="Arial" w:hAnsi="Arial"/>
        </w:rPr>
        <w:fldChar w:fldCharType="separate"/>
      </w:r>
      <w:r w:rsidR="002847F9" w:rsidRPr="00AE3509">
        <w:rPr>
          <w:rFonts w:ascii="Arial" w:hAnsi="Arial"/>
        </w:rPr>
        <w:t>3</w:t>
      </w:r>
      <w:r w:rsidRPr="00AE3509">
        <w:rPr>
          <w:rFonts w:ascii="Arial" w:hAnsi="Arial"/>
        </w:rPr>
        <w:fldChar w:fldCharType="end"/>
      </w:r>
    </w:p>
    <w:p w14:paraId="6A60509A"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3</w:t>
      </w:r>
      <w:r w:rsidRPr="00AE3509">
        <w:rPr>
          <w:rFonts w:ascii="Arial" w:hAnsi="Arial"/>
          <w:b w:val="0"/>
          <w:bCs w:val="0"/>
          <w:caps w:val="0"/>
          <w:sz w:val="22"/>
          <w:szCs w:val="22"/>
          <w:lang w:eastAsia="sl-SI"/>
        </w:rPr>
        <w:tab/>
      </w:r>
      <w:r w:rsidRPr="00AE3509">
        <w:rPr>
          <w:rFonts w:ascii="Arial" w:hAnsi="Arial"/>
        </w:rPr>
        <w:t>JEZIK DIPLOMSKEGA DELA</w:t>
      </w:r>
      <w:r w:rsidRPr="00AE3509">
        <w:rPr>
          <w:rFonts w:ascii="Arial" w:hAnsi="Arial"/>
        </w:rPr>
        <w:tab/>
      </w:r>
      <w:r w:rsidRPr="00AE3509">
        <w:rPr>
          <w:rFonts w:ascii="Arial" w:hAnsi="Arial"/>
        </w:rPr>
        <w:fldChar w:fldCharType="begin"/>
      </w:r>
      <w:r w:rsidRPr="00AE3509">
        <w:rPr>
          <w:rFonts w:ascii="Arial" w:hAnsi="Arial"/>
        </w:rPr>
        <w:instrText xml:space="preserve"> PAGEREF _Toc318439009 \h </w:instrText>
      </w:r>
      <w:r w:rsidRPr="00AE3509">
        <w:rPr>
          <w:rFonts w:ascii="Arial" w:hAnsi="Arial"/>
        </w:rPr>
      </w:r>
      <w:r w:rsidRPr="00AE3509">
        <w:rPr>
          <w:rFonts w:ascii="Arial" w:hAnsi="Arial"/>
        </w:rPr>
        <w:fldChar w:fldCharType="separate"/>
      </w:r>
      <w:r w:rsidR="002847F9" w:rsidRPr="00AE3509">
        <w:rPr>
          <w:rFonts w:ascii="Arial" w:hAnsi="Arial"/>
        </w:rPr>
        <w:t>5</w:t>
      </w:r>
      <w:r w:rsidRPr="00AE3509">
        <w:rPr>
          <w:rFonts w:ascii="Arial" w:hAnsi="Arial"/>
        </w:rPr>
        <w:fldChar w:fldCharType="end"/>
      </w:r>
    </w:p>
    <w:p w14:paraId="0C012054"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4</w:t>
      </w:r>
      <w:r w:rsidRPr="00AE3509">
        <w:rPr>
          <w:rFonts w:ascii="Arial" w:hAnsi="Arial"/>
          <w:b w:val="0"/>
          <w:bCs w:val="0"/>
          <w:caps w:val="0"/>
          <w:sz w:val="22"/>
          <w:szCs w:val="22"/>
          <w:lang w:eastAsia="sl-SI"/>
        </w:rPr>
        <w:tab/>
      </w:r>
      <w:r w:rsidRPr="00AE3509">
        <w:rPr>
          <w:rFonts w:ascii="Arial" w:hAnsi="Arial"/>
        </w:rPr>
        <w:t>ŠTEVILO STRANI</w:t>
      </w:r>
      <w:r w:rsidRPr="00AE3509">
        <w:rPr>
          <w:rFonts w:ascii="Arial" w:hAnsi="Arial"/>
        </w:rPr>
        <w:tab/>
      </w:r>
      <w:r w:rsidRPr="00AE3509">
        <w:rPr>
          <w:rFonts w:ascii="Arial" w:hAnsi="Arial"/>
        </w:rPr>
        <w:fldChar w:fldCharType="begin"/>
      </w:r>
      <w:r w:rsidRPr="00AE3509">
        <w:rPr>
          <w:rFonts w:ascii="Arial" w:hAnsi="Arial"/>
        </w:rPr>
        <w:instrText xml:space="preserve"> PAGEREF _Toc318439010 \h </w:instrText>
      </w:r>
      <w:r w:rsidRPr="00AE3509">
        <w:rPr>
          <w:rFonts w:ascii="Arial" w:hAnsi="Arial"/>
        </w:rPr>
      </w:r>
      <w:r w:rsidRPr="00AE3509">
        <w:rPr>
          <w:rFonts w:ascii="Arial" w:hAnsi="Arial"/>
        </w:rPr>
        <w:fldChar w:fldCharType="separate"/>
      </w:r>
      <w:r w:rsidR="002847F9" w:rsidRPr="00AE3509">
        <w:rPr>
          <w:rFonts w:ascii="Arial" w:hAnsi="Arial"/>
        </w:rPr>
        <w:t>6</w:t>
      </w:r>
      <w:r w:rsidRPr="00AE3509">
        <w:rPr>
          <w:rFonts w:ascii="Arial" w:hAnsi="Arial"/>
        </w:rPr>
        <w:fldChar w:fldCharType="end"/>
      </w:r>
    </w:p>
    <w:p w14:paraId="2241FE13"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4.1</w:t>
      </w:r>
      <w:r w:rsidRPr="00AE3509">
        <w:rPr>
          <w:rFonts w:ascii="Arial" w:hAnsi="Arial"/>
          <w:b w:val="0"/>
          <w:bCs w:val="0"/>
          <w:sz w:val="22"/>
          <w:szCs w:val="22"/>
          <w:lang w:eastAsia="sl-SI"/>
        </w:rPr>
        <w:tab/>
      </w:r>
      <w:r w:rsidRPr="00AE3509">
        <w:rPr>
          <w:rFonts w:ascii="Arial" w:hAnsi="Arial"/>
        </w:rPr>
        <w:t>Diplomska dela na prvostopenjskih študijskih programih</w:t>
      </w:r>
      <w:r w:rsidRPr="00AE3509">
        <w:rPr>
          <w:rFonts w:ascii="Arial" w:hAnsi="Arial"/>
        </w:rPr>
        <w:tab/>
      </w:r>
      <w:r w:rsidRPr="00AE3509">
        <w:rPr>
          <w:rFonts w:ascii="Arial" w:hAnsi="Arial"/>
        </w:rPr>
        <w:fldChar w:fldCharType="begin"/>
      </w:r>
      <w:r w:rsidRPr="00AE3509">
        <w:rPr>
          <w:rFonts w:ascii="Arial" w:hAnsi="Arial"/>
        </w:rPr>
        <w:instrText xml:space="preserve"> PAGEREF _Toc318439011 \h </w:instrText>
      </w:r>
      <w:r w:rsidRPr="00AE3509">
        <w:rPr>
          <w:rFonts w:ascii="Arial" w:hAnsi="Arial"/>
        </w:rPr>
      </w:r>
      <w:r w:rsidRPr="00AE3509">
        <w:rPr>
          <w:rFonts w:ascii="Arial" w:hAnsi="Arial"/>
        </w:rPr>
        <w:fldChar w:fldCharType="separate"/>
      </w:r>
      <w:r w:rsidR="002847F9" w:rsidRPr="00AE3509">
        <w:rPr>
          <w:rFonts w:ascii="Arial" w:hAnsi="Arial"/>
        </w:rPr>
        <w:t>6</w:t>
      </w:r>
      <w:r w:rsidRPr="00AE3509">
        <w:rPr>
          <w:rFonts w:ascii="Arial" w:hAnsi="Arial"/>
        </w:rPr>
        <w:fldChar w:fldCharType="end"/>
      </w:r>
    </w:p>
    <w:p w14:paraId="58BCE449"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4.2</w:t>
      </w:r>
      <w:r w:rsidRPr="00AE3509">
        <w:rPr>
          <w:rFonts w:ascii="Arial" w:hAnsi="Arial"/>
          <w:b w:val="0"/>
          <w:bCs w:val="0"/>
          <w:sz w:val="22"/>
          <w:szCs w:val="22"/>
          <w:lang w:eastAsia="sl-SI"/>
        </w:rPr>
        <w:tab/>
      </w:r>
      <w:r w:rsidRPr="00AE3509">
        <w:rPr>
          <w:rFonts w:ascii="Arial" w:hAnsi="Arial"/>
        </w:rPr>
        <w:t>Diplomska dela na študijskih programih, sprejetih pred 11. 6.  2004</w:t>
      </w:r>
      <w:r w:rsidRPr="00AE3509">
        <w:rPr>
          <w:rFonts w:ascii="Arial" w:hAnsi="Arial"/>
        </w:rPr>
        <w:tab/>
      </w:r>
      <w:r w:rsidRPr="00AE3509">
        <w:rPr>
          <w:rFonts w:ascii="Arial" w:hAnsi="Arial"/>
        </w:rPr>
        <w:fldChar w:fldCharType="begin"/>
      </w:r>
      <w:r w:rsidRPr="00AE3509">
        <w:rPr>
          <w:rFonts w:ascii="Arial" w:hAnsi="Arial"/>
        </w:rPr>
        <w:instrText xml:space="preserve"> PAGEREF _Toc318439012 \h </w:instrText>
      </w:r>
      <w:r w:rsidRPr="00AE3509">
        <w:rPr>
          <w:rFonts w:ascii="Arial" w:hAnsi="Arial"/>
        </w:rPr>
      </w:r>
      <w:r w:rsidRPr="00AE3509">
        <w:rPr>
          <w:rFonts w:ascii="Arial" w:hAnsi="Arial"/>
        </w:rPr>
        <w:fldChar w:fldCharType="separate"/>
      </w:r>
      <w:r w:rsidR="002847F9" w:rsidRPr="00AE3509">
        <w:rPr>
          <w:rFonts w:ascii="Arial" w:hAnsi="Arial"/>
        </w:rPr>
        <w:t>6</w:t>
      </w:r>
      <w:r w:rsidRPr="00AE3509">
        <w:rPr>
          <w:rFonts w:ascii="Arial" w:hAnsi="Arial"/>
        </w:rPr>
        <w:fldChar w:fldCharType="end"/>
      </w:r>
    </w:p>
    <w:p w14:paraId="618EA600"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5</w:t>
      </w:r>
      <w:r w:rsidRPr="00AE3509">
        <w:rPr>
          <w:rFonts w:ascii="Arial" w:hAnsi="Arial"/>
          <w:b w:val="0"/>
          <w:bCs w:val="0"/>
          <w:caps w:val="0"/>
          <w:sz w:val="22"/>
          <w:szCs w:val="22"/>
          <w:lang w:eastAsia="sl-SI"/>
        </w:rPr>
        <w:tab/>
      </w:r>
      <w:r w:rsidRPr="00AE3509">
        <w:rPr>
          <w:rFonts w:ascii="Arial" w:hAnsi="Arial"/>
        </w:rPr>
        <w:t>OBLIKA DIPLOMSKEGA DELA</w:t>
      </w:r>
      <w:r w:rsidRPr="00AE3509">
        <w:rPr>
          <w:rFonts w:ascii="Arial" w:hAnsi="Arial"/>
        </w:rPr>
        <w:tab/>
      </w:r>
      <w:r w:rsidRPr="00AE3509">
        <w:rPr>
          <w:rFonts w:ascii="Arial" w:hAnsi="Arial"/>
        </w:rPr>
        <w:fldChar w:fldCharType="begin"/>
      </w:r>
      <w:r w:rsidRPr="00AE3509">
        <w:rPr>
          <w:rFonts w:ascii="Arial" w:hAnsi="Arial"/>
        </w:rPr>
        <w:instrText xml:space="preserve"> PAGEREF _Toc318439013 \h </w:instrText>
      </w:r>
      <w:r w:rsidRPr="00AE3509">
        <w:rPr>
          <w:rFonts w:ascii="Arial" w:hAnsi="Arial"/>
        </w:rPr>
      </w:r>
      <w:r w:rsidRPr="00AE3509">
        <w:rPr>
          <w:rFonts w:ascii="Arial" w:hAnsi="Arial"/>
        </w:rPr>
        <w:fldChar w:fldCharType="separate"/>
      </w:r>
      <w:r w:rsidR="002847F9" w:rsidRPr="00AE3509">
        <w:rPr>
          <w:rFonts w:ascii="Arial" w:hAnsi="Arial"/>
        </w:rPr>
        <w:t>7</w:t>
      </w:r>
      <w:r w:rsidRPr="00AE3509">
        <w:rPr>
          <w:rFonts w:ascii="Arial" w:hAnsi="Arial"/>
        </w:rPr>
        <w:fldChar w:fldCharType="end"/>
      </w:r>
    </w:p>
    <w:p w14:paraId="388333E7"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5.1</w:t>
      </w:r>
      <w:r w:rsidRPr="00AE3509">
        <w:rPr>
          <w:rFonts w:ascii="Arial" w:hAnsi="Arial"/>
          <w:b w:val="0"/>
          <w:bCs w:val="0"/>
          <w:sz w:val="22"/>
          <w:szCs w:val="22"/>
          <w:lang w:eastAsia="sl-SI"/>
        </w:rPr>
        <w:tab/>
      </w:r>
      <w:r w:rsidRPr="00AE3509">
        <w:rPr>
          <w:rFonts w:ascii="Arial" w:hAnsi="Arial"/>
        </w:rPr>
        <w:t>Oblika in velikost pisave</w:t>
      </w:r>
      <w:r w:rsidRPr="00AE3509">
        <w:rPr>
          <w:rFonts w:ascii="Arial" w:hAnsi="Arial"/>
        </w:rPr>
        <w:tab/>
      </w:r>
      <w:r w:rsidRPr="00AE3509">
        <w:rPr>
          <w:rFonts w:ascii="Arial" w:hAnsi="Arial"/>
        </w:rPr>
        <w:fldChar w:fldCharType="begin"/>
      </w:r>
      <w:r w:rsidRPr="00AE3509">
        <w:rPr>
          <w:rFonts w:ascii="Arial" w:hAnsi="Arial"/>
        </w:rPr>
        <w:instrText xml:space="preserve"> PAGEREF _Toc318439014 \h </w:instrText>
      </w:r>
      <w:r w:rsidRPr="00AE3509">
        <w:rPr>
          <w:rFonts w:ascii="Arial" w:hAnsi="Arial"/>
        </w:rPr>
      </w:r>
      <w:r w:rsidRPr="00AE3509">
        <w:rPr>
          <w:rFonts w:ascii="Arial" w:hAnsi="Arial"/>
        </w:rPr>
        <w:fldChar w:fldCharType="separate"/>
      </w:r>
      <w:r w:rsidR="002847F9" w:rsidRPr="00AE3509">
        <w:rPr>
          <w:rFonts w:ascii="Arial" w:hAnsi="Arial"/>
        </w:rPr>
        <w:t>7</w:t>
      </w:r>
      <w:r w:rsidRPr="00AE3509">
        <w:rPr>
          <w:rFonts w:ascii="Arial" w:hAnsi="Arial"/>
        </w:rPr>
        <w:fldChar w:fldCharType="end"/>
      </w:r>
    </w:p>
    <w:p w14:paraId="1C6AFFF5"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5.2</w:t>
      </w:r>
      <w:r w:rsidRPr="00AE3509">
        <w:rPr>
          <w:rFonts w:ascii="Arial" w:hAnsi="Arial"/>
          <w:b w:val="0"/>
          <w:bCs w:val="0"/>
          <w:sz w:val="22"/>
          <w:szCs w:val="22"/>
          <w:lang w:eastAsia="sl-SI"/>
        </w:rPr>
        <w:tab/>
      </w:r>
      <w:r w:rsidRPr="00AE3509">
        <w:rPr>
          <w:rFonts w:ascii="Arial" w:hAnsi="Arial"/>
        </w:rPr>
        <w:t>Oblika strani</w:t>
      </w:r>
      <w:r w:rsidRPr="00AE3509">
        <w:rPr>
          <w:rFonts w:ascii="Arial" w:hAnsi="Arial"/>
        </w:rPr>
        <w:tab/>
      </w:r>
      <w:r w:rsidRPr="00AE3509">
        <w:rPr>
          <w:rFonts w:ascii="Arial" w:hAnsi="Arial"/>
        </w:rPr>
        <w:fldChar w:fldCharType="begin"/>
      </w:r>
      <w:r w:rsidRPr="00AE3509">
        <w:rPr>
          <w:rFonts w:ascii="Arial" w:hAnsi="Arial"/>
        </w:rPr>
        <w:instrText xml:space="preserve"> PAGEREF _Toc318439017 \h </w:instrText>
      </w:r>
      <w:r w:rsidRPr="00AE3509">
        <w:rPr>
          <w:rFonts w:ascii="Arial" w:hAnsi="Arial"/>
        </w:rPr>
      </w:r>
      <w:r w:rsidRPr="00AE3509">
        <w:rPr>
          <w:rFonts w:ascii="Arial" w:hAnsi="Arial"/>
        </w:rPr>
        <w:fldChar w:fldCharType="separate"/>
      </w:r>
      <w:r w:rsidR="002847F9" w:rsidRPr="00AE3509">
        <w:rPr>
          <w:rFonts w:ascii="Arial" w:hAnsi="Arial"/>
        </w:rPr>
        <w:t>8</w:t>
      </w:r>
      <w:r w:rsidRPr="00AE3509">
        <w:rPr>
          <w:rFonts w:ascii="Arial" w:hAnsi="Arial"/>
        </w:rPr>
        <w:fldChar w:fldCharType="end"/>
      </w:r>
    </w:p>
    <w:p w14:paraId="4FEA2814"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5.3</w:t>
      </w:r>
      <w:r w:rsidRPr="00AE3509">
        <w:rPr>
          <w:rFonts w:ascii="Arial" w:hAnsi="Arial"/>
          <w:b w:val="0"/>
          <w:bCs w:val="0"/>
          <w:sz w:val="22"/>
          <w:szCs w:val="22"/>
          <w:lang w:eastAsia="sl-SI"/>
        </w:rPr>
        <w:tab/>
      </w:r>
      <w:r w:rsidRPr="00AE3509">
        <w:rPr>
          <w:rFonts w:ascii="Arial" w:hAnsi="Arial"/>
        </w:rPr>
        <w:t>Oblika slik in tabel</w:t>
      </w:r>
      <w:r w:rsidRPr="00AE3509">
        <w:rPr>
          <w:rFonts w:ascii="Arial" w:hAnsi="Arial"/>
        </w:rPr>
        <w:tab/>
      </w:r>
      <w:r w:rsidRPr="00AE3509">
        <w:rPr>
          <w:rFonts w:ascii="Arial" w:hAnsi="Arial"/>
        </w:rPr>
        <w:fldChar w:fldCharType="begin"/>
      </w:r>
      <w:r w:rsidRPr="00AE3509">
        <w:rPr>
          <w:rFonts w:ascii="Arial" w:hAnsi="Arial"/>
        </w:rPr>
        <w:instrText xml:space="preserve"> PAGEREF _Toc318439018 \h </w:instrText>
      </w:r>
      <w:r w:rsidRPr="00AE3509">
        <w:rPr>
          <w:rFonts w:ascii="Arial" w:hAnsi="Arial"/>
        </w:rPr>
      </w:r>
      <w:r w:rsidRPr="00AE3509">
        <w:rPr>
          <w:rFonts w:ascii="Arial" w:hAnsi="Arial"/>
        </w:rPr>
        <w:fldChar w:fldCharType="separate"/>
      </w:r>
      <w:r w:rsidR="002847F9" w:rsidRPr="00AE3509">
        <w:rPr>
          <w:rFonts w:ascii="Arial" w:hAnsi="Arial"/>
        </w:rPr>
        <w:t>8</w:t>
      </w:r>
      <w:r w:rsidRPr="00AE3509">
        <w:rPr>
          <w:rFonts w:ascii="Arial" w:hAnsi="Arial"/>
        </w:rPr>
        <w:fldChar w:fldCharType="end"/>
      </w:r>
    </w:p>
    <w:p w14:paraId="65106B71"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5.4</w:t>
      </w:r>
      <w:r w:rsidRPr="00AE3509">
        <w:rPr>
          <w:rFonts w:ascii="Arial" w:hAnsi="Arial"/>
          <w:b w:val="0"/>
          <w:bCs w:val="0"/>
          <w:sz w:val="22"/>
          <w:szCs w:val="22"/>
          <w:lang w:eastAsia="sl-SI"/>
        </w:rPr>
        <w:tab/>
      </w:r>
      <w:r w:rsidRPr="00AE3509">
        <w:rPr>
          <w:rFonts w:ascii="Arial" w:hAnsi="Arial"/>
        </w:rPr>
        <w:t>Pisanje okrajšav in kratic</w:t>
      </w:r>
      <w:r w:rsidRPr="00AE3509">
        <w:rPr>
          <w:rFonts w:ascii="Arial" w:hAnsi="Arial"/>
        </w:rPr>
        <w:tab/>
      </w:r>
      <w:r w:rsidRPr="00AE3509">
        <w:rPr>
          <w:rFonts w:ascii="Arial" w:hAnsi="Arial"/>
        </w:rPr>
        <w:fldChar w:fldCharType="begin"/>
      </w:r>
      <w:r w:rsidRPr="00AE3509">
        <w:rPr>
          <w:rFonts w:ascii="Arial" w:hAnsi="Arial"/>
        </w:rPr>
        <w:instrText xml:space="preserve"> PAGEREF _Toc318439019 \h </w:instrText>
      </w:r>
      <w:r w:rsidRPr="00AE3509">
        <w:rPr>
          <w:rFonts w:ascii="Arial" w:hAnsi="Arial"/>
        </w:rPr>
      </w:r>
      <w:r w:rsidRPr="00AE3509">
        <w:rPr>
          <w:rFonts w:ascii="Arial" w:hAnsi="Arial"/>
        </w:rPr>
        <w:fldChar w:fldCharType="separate"/>
      </w:r>
      <w:r w:rsidR="002847F9" w:rsidRPr="00AE3509">
        <w:rPr>
          <w:rFonts w:ascii="Arial" w:hAnsi="Arial"/>
        </w:rPr>
        <w:t>9</w:t>
      </w:r>
      <w:r w:rsidRPr="00AE3509">
        <w:rPr>
          <w:rFonts w:ascii="Arial" w:hAnsi="Arial"/>
        </w:rPr>
        <w:fldChar w:fldCharType="end"/>
      </w:r>
    </w:p>
    <w:p w14:paraId="41F6C8A2"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5.5</w:t>
      </w:r>
      <w:r w:rsidRPr="00AE3509">
        <w:rPr>
          <w:rFonts w:ascii="Arial" w:hAnsi="Arial"/>
          <w:b w:val="0"/>
          <w:bCs w:val="0"/>
          <w:sz w:val="22"/>
          <w:szCs w:val="22"/>
          <w:lang w:eastAsia="sl-SI"/>
        </w:rPr>
        <w:tab/>
      </w:r>
      <w:r w:rsidRPr="00AE3509">
        <w:rPr>
          <w:rFonts w:ascii="Arial" w:hAnsi="Arial"/>
        </w:rPr>
        <w:t>Oblika enačb</w:t>
      </w:r>
      <w:r w:rsidRPr="00AE3509">
        <w:rPr>
          <w:rFonts w:ascii="Arial" w:hAnsi="Arial"/>
        </w:rPr>
        <w:tab/>
      </w:r>
      <w:r w:rsidRPr="00AE3509">
        <w:rPr>
          <w:rFonts w:ascii="Arial" w:hAnsi="Arial"/>
        </w:rPr>
        <w:fldChar w:fldCharType="begin"/>
      </w:r>
      <w:r w:rsidRPr="00AE3509">
        <w:rPr>
          <w:rFonts w:ascii="Arial" w:hAnsi="Arial"/>
        </w:rPr>
        <w:instrText xml:space="preserve"> PAGEREF _Toc318439020 \h </w:instrText>
      </w:r>
      <w:r w:rsidRPr="00AE3509">
        <w:rPr>
          <w:rFonts w:ascii="Arial" w:hAnsi="Arial"/>
        </w:rPr>
      </w:r>
      <w:r w:rsidRPr="00AE3509">
        <w:rPr>
          <w:rFonts w:ascii="Arial" w:hAnsi="Arial"/>
        </w:rPr>
        <w:fldChar w:fldCharType="separate"/>
      </w:r>
      <w:r w:rsidR="002847F9" w:rsidRPr="00AE3509">
        <w:rPr>
          <w:rFonts w:ascii="Arial" w:hAnsi="Arial"/>
        </w:rPr>
        <w:t>9</w:t>
      </w:r>
      <w:r w:rsidRPr="00AE3509">
        <w:rPr>
          <w:rFonts w:ascii="Arial" w:hAnsi="Arial"/>
        </w:rPr>
        <w:fldChar w:fldCharType="end"/>
      </w:r>
    </w:p>
    <w:p w14:paraId="337BCEFC"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5.6</w:t>
      </w:r>
      <w:r w:rsidRPr="00AE3509">
        <w:rPr>
          <w:rFonts w:ascii="Arial" w:hAnsi="Arial"/>
          <w:b w:val="0"/>
          <w:bCs w:val="0"/>
          <w:sz w:val="22"/>
          <w:szCs w:val="22"/>
          <w:lang w:eastAsia="sl-SI"/>
        </w:rPr>
        <w:tab/>
      </w:r>
      <w:r w:rsidRPr="00AE3509">
        <w:rPr>
          <w:rFonts w:ascii="Arial" w:hAnsi="Arial"/>
        </w:rPr>
        <w:t>Številčenje strani</w:t>
      </w:r>
      <w:r w:rsidRPr="00AE3509">
        <w:rPr>
          <w:rFonts w:ascii="Arial" w:hAnsi="Arial"/>
        </w:rPr>
        <w:tab/>
      </w:r>
      <w:r w:rsidRPr="00AE3509">
        <w:rPr>
          <w:rFonts w:ascii="Arial" w:hAnsi="Arial"/>
        </w:rPr>
        <w:fldChar w:fldCharType="begin"/>
      </w:r>
      <w:r w:rsidRPr="00AE3509">
        <w:rPr>
          <w:rFonts w:ascii="Arial" w:hAnsi="Arial"/>
        </w:rPr>
        <w:instrText xml:space="preserve"> PAGEREF _Toc318439021 \h </w:instrText>
      </w:r>
      <w:r w:rsidRPr="00AE3509">
        <w:rPr>
          <w:rFonts w:ascii="Arial" w:hAnsi="Arial"/>
        </w:rPr>
      </w:r>
      <w:r w:rsidRPr="00AE3509">
        <w:rPr>
          <w:rFonts w:ascii="Arial" w:hAnsi="Arial"/>
        </w:rPr>
        <w:fldChar w:fldCharType="separate"/>
      </w:r>
      <w:r w:rsidR="002847F9" w:rsidRPr="00AE3509">
        <w:rPr>
          <w:rFonts w:ascii="Arial" w:hAnsi="Arial"/>
        </w:rPr>
        <w:t>10</w:t>
      </w:r>
      <w:r w:rsidRPr="00AE3509">
        <w:rPr>
          <w:rFonts w:ascii="Arial" w:hAnsi="Arial"/>
        </w:rPr>
        <w:fldChar w:fldCharType="end"/>
      </w:r>
    </w:p>
    <w:p w14:paraId="2FC0751C"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5.7</w:t>
      </w:r>
      <w:r w:rsidRPr="00AE3509">
        <w:rPr>
          <w:rFonts w:ascii="Arial" w:hAnsi="Arial"/>
          <w:b w:val="0"/>
          <w:bCs w:val="0"/>
          <w:sz w:val="22"/>
          <w:szCs w:val="22"/>
          <w:lang w:eastAsia="sl-SI"/>
        </w:rPr>
        <w:tab/>
      </w:r>
      <w:r w:rsidRPr="00AE3509">
        <w:rPr>
          <w:rFonts w:ascii="Arial" w:hAnsi="Arial"/>
        </w:rPr>
        <w:t>Številčenje poglavij</w:t>
      </w:r>
      <w:r w:rsidRPr="00AE3509">
        <w:rPr>
          <w:rFonts w:ascii="Arial" w:hAnsi="Arial"/>
        </w:rPr>
        <w:tab/>
      </w:r>
      <w:r w:rsidRPr="00AE3509">
        <w:rPr>
          <w:rFonts w:ascii="Arial" w:hAnsi="Arial"/>
        </w:rPr>
        <w:fldChar w:fldCharType="begin"/>
      </w:r>
      <w:r w:rsidRPr="00AE3509">
        <w:rPr>
          <w:rFonts w:ascii="Arial" w:hAnsi="Arial"/>
        </w:rPr>
        <w:instrText xml:space="preserve"> PAGEREF _Toc318439022 \h </w:instrText>
      </w:r>
      <w:r w:rsidRPr="00AE3509">
        <w:rPr>
          <w:rFonts w:ascii="Arial" w:hAnsi="Arial"/>
        </w:rPr>
      </w:r>
      <w:r w:rsidRPr="00AE3509">
        <w:rPr>
          <w:rFonts w:ascii="Arial" w:hAnsi="Arial"/>
        </w:rPr>
        <w:fldChar w:fldCharType="separate"/>
      </w:r>
      <w:r w:rsidR="002847F9" w:rsidRPr="00AE3509">
        <w:rPr>
          <w:rFonts w:ascii="Arial" w:hAnsi="Arial"/>
        </w:rPr>
        <w:t>10</w:t>
      </w:r>
      <w:r w:rsidRPr="00AE3509">
        <w:rPr>
          <w:rFonts w:ascii="Arial" w:hAnsi="Arial"/>
        </w:rPr>
        <w:fldChar w:fldCharType="end"/>
      </w:r>
    </w:p>
    <w:p w14:paraId="05598BAB"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5.8</w:t>
      </w:r>
      <w:r w:rsidRPr="00AE3509">
        <w:rPr>
          <w:rFonts w:ascii="Arial" w:hAnsi="Arial"/>
          <w:b w:val="0"/>
          <w:bCs w:val="0"/>
          <w:sz w:val="22"/>
          <w:szCs w:val="22"/>
          <w:lang w:eastAsia="sl-SI"/>
        </w:rPr>
        <w:tab/>
      </w:r>
      <w:r w:rsidRPr="00AE3509">
        <w:rPr>
          <w:rFonts w:ascii="Arial" w:hAnsi="Arial"/>
        </w:rPr>
        <w:t>Številčenje slik, tabel in enačb</w:t>
      </w:r>
      <w:r w:rsidRPr="00AE3509">
        <w:rPr>
          <w:rFonts w:ascii="Arial" w:hAnsi="Arial"/>
        </w:rPr>
        <w:tab/>
      </w:r>
      <w:r w:rsidRPr="00AE3509">
        <w:rPr>
          <w:rFonts w:ascii="Arial" w:hAnsi="Arial"/>
        </w:rPr>
        <w:fldChar w:fldCharType="begin"/>
      </w:r>
      <w:r w:rsidRPr="00AE3509">
        <w:rPr>
          <w:rFonts w:ascii="Arial" w:hAnsi="Arial"/>
        </w:rPr>
        <w:instrText xml:space="preserve"> PAGEREF _Toc318439023 \h </w:instrText>
      </w:r>
      <w:r w:rsidRPr="00AE3509">
        <w:rPr>
          <w:rFonts w:ascii="Arial" w:hAnsi="Arial"/>
        </w:rPr>
      </w:r>
      <w:r w:rsidRPr="00AE3509">
        <w:rPr>
          <w:rFonts w:ascii="Arial" w:hAnsi="Arial"/>
        </w:rPr>
        <w:fldChar w:fldCharType="separate"/>
      </w:r>
      <w:r w:rsidR="002847F9" w:rsidRPr="00AE3509">
        <w:rPr>
          <w:rFonts w:ascii="Arial" w:hAnsi="Arial"/>
        </w:rPr>
        <w:t>10</w:t>
      </w:r>
      <w:r w:rsidRPr="00AE3509">
        <w:rPr>
          <w:rFonts w:ascii="Arial" w:hAnsi="Arial"/>
        </w:rPr>
        <w:fldChar w:fldCharType="end"/>
      </w:r>
    </w:p>
    <w:p w14:paraId="574FC017"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5.9</w:t>
      </w:r>
      <w:r w:rsidRPr="00AE3509">
        <w:rPr>
          <w:rFonts w:ascii="Arial" w:hAnsi="Arial"/>
          <w:b w:val="0"/>
          <w:bCs w:val="0"/>
          <w:sz w:val="22"/>
          <w:szCs w:val="22"/>
          <w:lang w:eastAsia="sl-SI"/>
        </w:rPr>
        <w:tab/>
      </w:r>
      <w:r w:rsidRPr="00AE3509">
        <w:rPr>
          <w:rFonts w:ascii="Arial" w:hAnsi="Arial"/>
        </w:rPr>
        <w:t>Številčenje opomb in virov</w:t>
      </w:r>
      <w:r w:rsidRPr="00AE3509">
        <w:rPr>
          <w:rFonts w:ascii="Arial" w:hAnsi="Arial"/>
        </w:rPr>
        <w:tab/>
      </w:r>
      <w:r w:rsidRPr="00AE3509">
        <w:rPr>
          <w:rFonts w:ascii="Arial" w:hAnsi="Arial"/>
        </w:rPr>
        <w:fldChar w:fldCharType="begin"/>
      </w:r>
      <w:r w:rsidRPr="00AE3509">
        <w:rPr>
          <w:rFonts w:ascii="Arial" w:hAnsi="Arial"/>
        </w:rPr>
        <w:instrText xml:space="preserve"> PAGEREF _Toc318439024 \h </w:instrText>
      </w:r>
      <w:r w:rsidRPr="00AE3509">
        <w:rPr>
          <w:rFonts w:ascii="Arial" w:hAnsi="Arial"/>
        </w:rPr>
      </w:r>
      <w:r w:rsidRPr="00AE3509">
        <w:rPr>
          <w:rFonts w:ascii="Arial" w:hAnsi="Arial"/>
        </w:rPr>
        <w:fldChar w:fldCharType="separate"/>
      </w:r>
      <w:r w:rsidR="002847F9" w:rsidRPr="00AE3509">
        <w:rPr>
          <w:rFonts w:ascii="Arial" w:hAnsi="Arial"/>
        </w:rPr>
        <w:t>11</w:t>
      </w:r>
      <w:r w:rsidRPr="00AE3509">
        <w:rPr>
          <w:rFonts w:ascii="Arial" w:hAnsi="Arial"/>
        </w:rPr>
        <w:fldChar w:fldCharType="end"/>
      </w:r>
    </w:p>
    <w:p w14:paraId="29890933"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5.10</w:t>
      </w:r>
      <w:r w:rsidRPr="00AE3509">
        <w:rPr>
          <w:rFonts w:ascii="Arial" w:hAnsi="Arial"/>
          <w:b w:val="0"/>
          <w:bCs w:val="0"/>
          <w:sz w:val="22"/>
          <w:szCs w:val="22"/>
          <w:lang w:eastAsia="sl-SI"/>
        </w:rPr>
        <w:tab/>
      </w:r>
      <w:r w:rsidRPr="00AE3509">
        <w:rPr>
          <w:rFonts w:ascii="Arial" w:hAnsi="Arial"/>
        </w:rPr>
        <w:t>Citiranje</w:t>
      </w:r>
      <w:r w:rsidRPr="00AE3509">
        <w:rPr>
          <w:rFonts w:ascii="Arial" w:hAnsi="Arial"/>
        </w:rPr>
        <w:tab/>
      </w:r>
      <w:r w:rsidRPr="00AE3509">
        <w:rPr>
          <w:rFonts w:ascii="Arial" w:hAnsi="Arial"/>
        </w:rPr>
        <w:fldChar w:fldCharType="begin"/>
      </w:r>
      <w:r w:rsidRPr="00AE3509">
        <w:rPr>
          <w:rFonts w:ascii="Arial" w:hAnsi="Arial"/>
        </w:rPr>
        <w:instrText xml:space="preserve"> PAGEREF _Toc318439025 \h </w:instrText>
      </w:r>
      <w:r w:rsidRPr="00AE3509">
        <w:rPr>
          <w:rFonts w:ascii="Arial" w:hAnsi="Arial"/>
        </w:rPr>
      </w:r>
      <w:r w:rsidRPr="00AE3509">
        <w:rPr>
          <w:rFonts w:ascii="Arial" w:hAnsi="Arial"/>
        </w:rPr>
        <w:fldChar w:fldCharType="separate"/>
      </w:r>
      <w:r w:rsidR="002847F9" w:rsidRPr="00AE3509">
        <w:rPr>
          <w:rFonts w:ascii="Arial" w:hAnsi="Arial"/>
        </w:rPr>
        <w:t>11</w:t>
      </w:r>
      <w:r w:rsidRPr="00AE3509">
        <w:rPr>
          <w:rFonts w:ascii="Arial" w:hAnsi="Arial"/>
        </w:rPr>
        <w:fldChar w:fldCharType="end"/>
      </w:r>
    </w:p>
    <w:p w14:paraId="0932B103"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6</w:t>
      </w:r>
      <w:r w:rsidRPr="00AE3509">
        <w:rPr>
          <w:rFonts w:ascii="Arial" w:hAnsi="Arial"/>
          <w:b w:val="0"/>
          <w:bCs w:val="0"/>
          <w:caps w:val="0"/>
          <w:sz w:val="22"/>
          <w:szCs w:val="22"/>
          <w:lang w:eastAsia="sl-SI"/>
        </w:rPr>
        <w:tab/>
      </w:r>
      <w:r w:rsidRPr="00AE3509">
        <w:rPr>
          <w:rFonts w:ascii="Arial" w:hAnsi="Arial"/>
        </w:rPr>
        <w:t>NAVAJANJE VIROV</w:t>
      </w:r>
      <w:r w:rsidRPr="00AE3509">
        <w:rPr>
          <w:rFonts w:ascii="Arial" w:hAnsi="Arial"/>
        </w:rPr>
        <w:tab/>
      </w:r>
      <w:r w:rsidRPr="00AE3509">
        <w:rPr>
          <w:rFonts w:ascii="Arial" w:hAnsi="Arial"/>
        </w:rPr>
        <w:fldChar w:fldCharType="begin"/>
      </w:r>
      <w:r w:rsidRPr="00AE3509">
        <w:rPr>
          <w:rFonts w:ascii="Arial" w:hAnsi="Arial"/>
        </w:rPr>
        <w:instrText xml:space="preserve"> PAGEREF _Toc318439026 \h </w:instrText>
      </w:r>
      <w:r w:rsidRPr="00AE3509">
        <w:rPr>
          <w:rFonts w:ascii="Arial" w:hAnsi="Arial"/>
        </w:rPr>
      </w:r>
      <w:r w:rsidRPr="00AE3509">
        <w:rPr>
          <w:rFonts w:ascii="Arial" w:hAnsi="Arial"/>
        </w:rPr>
        <w:fldChar w:fldCharType="separate"/>
      </w:r>
      <w:r w:rsidR="002847F9" w:rsidRPr="00AE3509">
        <w:rPr>
          <w:rFonts w:ascii="Arial" w:hAnsi="Arial"/>
        </w:rPr>
        <w:t>12</w:t>
      </w:r>
      <w:r w:rsidRPr="00AE3509">
        <w:rPr>
          <w:rFonts w:ascii="Arial" w:hAnsi="Arial"/>
        </w:rPr>
        <w:fldChar w:fldCharType="end"/>
      </w:r>
    </w:p>
    <w:p w14:paraId="78BD7E81"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6.1</w:t>
      </w:r>
      <w:r w:rsidRPr="00AE3509">
        <w:rPr>
          <w:rFonts w:ascii="Arial" w:hAnsi="Arial"/>
          <w:b w:val="0"/>
          <w:bCs w:val="0"/>
          <w:sz w:val="22"/>
          <w:szCs w:val="22"/>
          <w:lang w:eastAsia="sl-SI"/>
        </w:rPr>
        <w:tab/>
      </w:r>
      <w:r w:rsidRPr="00AE3509">
        <w:rPr>
          <w:rFonts w:ascii="Arial" w:hAnsi="Arial"/>
        </w:rPr>
        <w:t>Knjige</w:t>
      </w:r>
      <w:r w:rsidRPr="00AE3509">
        <w:rPr>
          <w:rFonts w:ascii="Arial" w:hAnsi="Arial"/>
        </w:rPr>
        <w:tab/>
      </w:r>
      <w:r w:rsidRPr="00AE3509">
        <w:rPr>
          <w:rFonts w:ascii="Arial" w:hAnsi="Arial"/>
        </w:rPr>
        <w:fldChar w:fldCharType="begin"/>
      </w:r>
      <w:r w:rsidRPr="00AE3509">
        <w:rPr>
          <w:rFonts w:ascii="Arial" w:hAnsi="Arial"/>
        </w:rPr>
        <w:instrText xml:space="preserve"> PAGEREF _Toc318439027 \h </w:instrText>
      </w:r>
      <w:r w:rsidRPr="00AE3509">
        <w:rPr>
          <w:rFonts w:ascii="Arial" w:hAnsi="Arial"/>
        </w:rPr>
      </w:r>
      <w:r w:rsidRPr="00AE3509">
        <w:rPr>
          <w:rFonts w:ascii="Arial" w:hAnsi="Arial"/>
        </w:rPr>
        <w:fldChar w:fldCharType="separate"/>
      </w:r>
      <w:r w:rsidR="002847F9" w:rsidRPr="00AE3509">
        <w:rPr>
          <w:rFonts w:ascii="Arial" w:hAnsi="Arial"/>
        </w:rPr>
        <w:t>12</w:t>
      </w:r>
      <w:r w:rsidRPr="00AE3509">
        <w:rPr>
          <w:rFonts w:ascii="Arial" w:hAnsi="Arial"/>
        </w:rPr>
        <w:fldChar w:fldCharType="end"/>
      </w:r>
    </w:p>
    <w:p w14:paraId="18AB0078"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lastRenderedPageBreak/>
        <w:t>6.2</w:t>
      </w:r>
      <w:r w:rsidRPr="00AE3509">
        <w:rPr>
          <w:rFonts w:ascii="Arial" w:hAnsi="Arial"/>
          <w:b w:val="0"/>
          <w:bCs w:val="0"/>
          <w:sz w:val="22"/>
          <w:szCs w:val="22"/>
          <w:lang w:eastAsia="sl-SI"/>
        </w:rPr>
        <w:tab/>
      </w:r>
      <w:r w:rsidRPr="00AE3509">
        <w:rPr>
          <w:rFonts w:ascii="Arial" w:hAnsi="Arial"/>
        </w:rPr>
        <w:t>Članki in prispevki</w:t>
      </w:r>
      <w:r w:rsidRPr="00AE3509">
        <w:rPr>
          <w:rFonts w:ascii="Arial" w:hAnsi="Arial"/>
        </w:rPr>
        <w:tab/>
      </w:r>
      <w:r w:rsidRPr="00AE3509">
        <w:rPr>
          <w:rFonts w:ascii="Arial" w:hAnsi="Arial"/>
        </w:rPr>
        <w:fldChar w:fldCharType="begin"/>
      </w:r>
      <w:r w:rsidRPr="00AE3509">
        <w:rPr>
          <w:rFonts w:ascii="Arial" w:hAnsi="Arial"/>
        </w:rPr>
        <w:instrText xml:space="preserve"> PAGEREF _Toc318439028 \h </w:instrText>
      </w:r>
      <w:r w:rsidRPr="00AE3509">
        <w:rPr>
          <w:rFonts w:ascii="Arial" w:hAnsi="Arial"/>
        </w:rPr>
      </w:r>
      <w:r w:rsidRPr="00AE3509">
        <w:rPr>
          <w:rFonts w:ascii="Arial" w:hAnsi="Arial"/>
        </w:rPr>
        <w:fldChar w:fldCharType="separate"/>
      </w:r>
      <w:r w:rsidR="002847F9" w:rsidRPr="00AE3509">
        <w:rPr>
          <w:rFonts w:ascii="Arial" w:hAnsi="Arial"/>
        </w:rPr>
        <w:t>13</w:t>
      </w:r>
      <w:r w:rsidRPr="00AE3509">
        <w:rPr>
          <w:rFonts w:ascii="Arial" w:hAnsi="Arial"/>
        </w:rPr>
        <w:fldChar w:fldCharType="end"/>
      </w:r>
    </w:p>
    <w:p w14:paraId="733DBAC1"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6.3</w:t>
      </w:r>
      <w:r w:rsidRPr="00AE3509">
        <w:rPr>
          <w:rFonts w:ascii="Arial" w:hAnsi="Arial"/>
          <w:b w:val="0"/>
          <w:bCs w:val="0"/>
          <w:sz w:val="22"/>
          <w:szCs w:val="22"/>
          <w:lang w:eastAsia="sl-SI"/>
        </w:rPr>
        <w:tab/>
      </w:r>
      <w:r w:rsidRPr="00AE3509">
        <w:rPr>
          <w:rFonts w:ascii="Arial" w:hAnsi="Arial"/>
        </w:rPr>
        <w:t>Drugo</w:t>
      </w:r>
      <w:r w:rsidRPr="00AE3509">
        <w:rPr>
          <w:rFonts w:ascii="Arial" w:hAnsi="Arial"/>
        </w:rPr>
        <w:tab/>
      </w:r>
      <w:r w:rsidRPr="00AE3509">
        <w:rPr>
          <w:rFonts w:ascii="Arial" w:hAnsi="Arial"/>
        </w:rPr>
        <w:fldChar w:fldCharType="begin"/>
      </w:r>
      <w:r w:rsidRPr="00AE3509">
        <w:rPr>
          <w:rFonts w:ascii="Arial" w:hAnsi="Arial"/>
        </w:rPr>
        <w:instrText xml:space="preserve"> PAGEREF _Toc318439029 \h </w:instrText>
      </w:r>
      <w:r w:rsidRPr="00AE3509">
        <w:rPr>
          <w:rFonts w:ascii="Arial" w:hAnsi="Arial"/>
        </w:rPr>
      </w:r>
      <w:r w:rsidRPr="00AE3509">
        <w:rPr>
          <w:rFonts w:ascii="Arial" w:hAnsi="Arial"/>
        </w:rPr>
        <w:fldChar w:fldCharType="separate"/>
      </w:r>
      <w:r w:rsidR="002847F9" w:rsidRPr="00AE3509">
        <w:rPr>
          <w:rFonts w:ascii="Arial" w:hAnsi="Arial"/>
        </w:rPr>
        <w:t>14</w:t>
      </w:r>
      <w:r w:rsidRPr="00AE3509">
        <w:rPr>
          <w:rFonts w:ascii="Arial" w:hAnsi="Arial"/>
        </w:rPr>
        <w:fldChar w:fldCharType="end"/>
      </w:r>
    </w:p>
    <w:p w14:paraId="2232830A" w14:textId="77777777" w:rsidR="002B38D9" w:rsidRPr="00AE3509" w:rsidRDefault="002B38D9">
      <w:pPr>
        <w:pStyle w:val="TOC2"/>
        <w:tabs>
          <w:tab w:val="left" w:pos="660"/>
          <w:tab w:val="right" w:leader="dot" w:pos="8772"/>
        </w:tabs>
        <w:rPr>
          <w:rFonts w:ascii="Arial" w:hAnsi="Arial"/>
          <w:b w:val="0"/>
          <w:bCs w:val="0"/>
          <w:sz w:val="22"/>
          <w:szCs w:val="22"/>
          <w:lang w:eastAsia="sl-SI"/>
        </w:rPr>
      </w:pPr>
      <w:r w:rsidRPr="00AE3509">
        <w:rPr>
          <w:rFonts w:ascii="Arial" w:hAnsi="Arial"/>
        </w:rPr>
        <w:t>6.4</w:t>
      </w:r>
      <w:r w:rsidRPr="00AE3509">
        <w:rPr>
          <w:rFonts w:ascii="Arial" w:hAnsi="Arial"/>
          <w:b w:val="0"/>
          <w:bCs w:val="0"/>
          <w:sz w:val="22"/>
          <w:szCs w:val="22"/>
          <w:lang w:eastAsia="sl-SI"/>
        </w:rPr>
        <w:tab/>
      </w:r>
      <w:r w:rsidRPr="00AE3509">
        <w:rPr>
          <w:rFonts w:ascii="Arial" w:hAnsi="Arial"/>
        </w:rPr>
        <w:t>Internetni (spletni) viri</w:t>
      </w:r>
      <w:r w:rsidRPr="00AE3509">
        <w:rPr>
          <w:rFonts w:ascii="Arial" w:hAnsi="Arial"/>
        </w:rPr>
        <w:tab/>
      </w:r>
      <w:r w:rsidRPr="00AE3509">
        <w:rPr>
          <w:rFonts w:ascii="Arial" w:hAnsi="Arial"/>
        </w:rPr>
        <w:fldChar w:fldCharType="begin"/>
      </w:r>
      <w:r w:rsidRPr="00AE3509">
        <w:rPr>
          <w:rFonts w:ascii="Arial" w:hAnsi="Arial"/>
        </w:rPr>
        <w:instrText xml:space="preserve"> PAGEREF _Toc318439030 \h </w:instrText>
      </w:r>
      <w:r w:rsidRPr="00AE3509">
        <w:rPr>
          <w:rFonts w:ascii="Arial" w:hAnsi="Arial"/>
        </w:rPr>
      </w:r>
      <w:r w:rsidRPr="00AE3509">
        <w:rPr>
          <w:rFonts w:ascii="Arial" w:hAnsi="Arial"/>
        </w:rPr>
        <w:fldChar w:fldCharType="separate"/>
      </w:r>
      <w:r w:rsidR="002847F9" w:rsidRPr="00AE3509">
        <w:rPr>
          <w:rFonts w:ascii="Arial" w:hAnsi="Arial"/>
        </w:rPr>
        <w:t>16</w:t>
      </w:r>
      <w:r w:rsidRPr="00AE3509">
        <w:rPr>
          <w:rFonts w:ascii="Arial" w:hAnsi="Arial"/>
        </w:rPr>
        <w:fldChar w:fldCharType="end"/>
      </w:r>
    </w:p>
    <w:p w14:paraId="06D9D31B" w14:textId="77777777" w:rsidR="002B38D9" w:rsidRPr="00AE3509" w:rsidRDefault="002B38D9">
      <w:pPr>
        <w:pStyle w:val="TOC1"/>
        <w:tabs>
          <w:tab w:val="left" w:pos="440"/>
          <w:tab w:val="right" w:leader="dot" w:pos="8772"/>
        </w:tabs>
        <w:rPr>
          <w:rFonts w:ascii="Arial" w:hAnsi="Arial"/>
          <w:b w:val="0"/>
          <w:bCs w:val="0"/>
          <w:caps w:val="0"/>
          <w:sz w:val="22"/>
          <w:szCs w:val="22"/>
          <w:lang w:eastAsia="sl-SI"/>
        </w:rPr>
      </w:pPr>
      <w:r w:rsidRPr="00AE3509">
        <w:rPr>
          <w:rFonts w:ascii="Arial" w:hAnsi="Arial"/>
        </w:rPr>
        <w:t>7</w:t>
      </w:r>
      <w:r w:rsidRPr="00AE3509">
        <w:rPr>
          <w:rFonts w:ascii="Arial" w:hAnsi="Arial"/>
          <w:b w:val="0"/>
          <w:bCs w:val="0"/>
          <w:caps w:val="0"/>
          <w:sz w:val="22"/>
          <w:szCs w:val="22"/>
          <w:lang w:eastAsia="sl-SI"/>
        </w:rPr>
        <w:tab/>
      </w:r>
      <w:r w:rsidRPr="00AE3509">
        <w:rPr>
          <w:rFonts w:ascii="Arial" w:hAnsi="Arial"/>
        </w:rPr>
        <w:t>PRILOGE, tisk in oddaja diplomskega dela</w:t>
      </w:r>
      <w:r w:rsidRPr="00AE3509">
        <w:rPr>
          <w:rFonts w:ascii="Arial" w:hAnsi="Arial"/>
        </w:rPr>
        <w:tab/>
      </w:r>
      <w:r w:rsidRPr="00AE3509">
        <w:rPr>
          <w:rFonts w:ascii="Arial" w:hAnsi="Arial"/>
        </w:rPr>
        <w:fldChar w:fldCharType="begin"/>
      </w:r>
      <w:r w:rsidRPr="00AE3509">
        <w:rPr>
          <w:rFonts w:ascii="Arial" w:hAnsi="Arial"/>
        </w:rPr>
        <w:instrText xml:space="preserve"> PAGEREF _Toc318439031 \h </w:instrText>
      </w:r>
      <w:r w:rsidRPr="00AE3509">
        <w:rPr>
          <w:rFonts w:ascii="Arial" w:hAnsi="Arial"/>
        </w:rPr>
      </w:r>
      <w:r w:rsidRPr="00AE3509">
        <w:rPr>
          <w:rFonts w:ascii="Arial" w:hAnsi="Arial"/>
        </w:rPr>
        <w:fldChar w:fldCharType="separate"/>
      </w:r>
      <w:r w:rsidR="002847F9" w:rsidRPr="00AE3509">
        <w:rPr>
          <w:rFonts w:ascii="Arial" w:hAnsi="Arial"/>
        </w:rPr>
        <w:t>17</w:t>
      </w:r>
      <w:r w:rsidRPr="00AE3509">
        <w:rPr>
          <w:rFonts w:ascii="Arial" w:hAnsi="Arial"/>
        </w:rPr>
        <w:fldChar w:fldCharType="end"/>
      </w:r>
    </w:p>
    <w:p w14:paraId="6D845652" w14:textId="77777777" w:rsidR="002B38D9" w:rsidRPr="00AE3509" w:rsidRDefault="002B38D9" w:rsidP="0047726A">
      <w:pPr>
        <w:rPr>
          <w:rStyle w:val="Strong"/>
          <w:rFonts w:cs="Arial"/>
        </w:rPr>
      </w:pPr>
      <w:r w:rsidRPr="00AE3509">
        <w:rPr>
          <w:rStyle w:val="Strong"/>
          <w:rFonts w:cs="Arial"/>
        </w:rPr>
        <w:fldChar w:fldCharType="end"/>
      </w:r>
    </w:p>
    <w:p w14:paraId="08F08BBE" w14:textId="77777777" w:rsidR="002B38D9" w:rsidRPr="00AE3509" w:rsidRDefault="002B38D9" w:rsidP="0047726A">
      <w:pPr>
        <w:rPr>
          <w:rStyle w:val="Strong"/>
          <w:rFonts w:cs="Arial"/>
        </w:rPr>
      </w:pPr>
    </w:p>
    <w:p w14:paraId="0F2DA68F" w14:textId="77777777" w:rsidR="002B38D9" w:rsidRPr="00AE3509" w:rsidRDefault="002B38D9" w:rsidP="0047726A"/>
    <w:p w14:paraId="655B67B5" w14:textId="77777777" w:rsidR="002B38D9" w:rsidRPr="00AE3509" w:rsidRDefault="002B38D9" w:rsidP="0047726A"/>
    <w:p w14:paraId="7EA66796" w14:textId="77777777" w:rsidR="002B38D9" w:rsidRPr="00AE3509" w:rsidRDefault="002B38D9" w:rsidP="0047726A"/>
    <w:p w14:paraId="50E0E7B8" w14:textId="77777777" w:rsidR="002B38D9" w:rsidRPr="00AE3509" w:rsidRDefault="002B38D9" w:rsidP="00110CE1">
      <w:r w:rsidRPr="00AE3509">
        <w:br w:type="page"/>
      </w:r>
      <w:r w:rsidRPr="00AE3509" w:rsidDel="004052B4">
        <w:rPr>
          <w:b/>
          <w:sz w:val="32"/>
          <w:szCs w:val="32"/>
        </w:rPr>
        <w:lastRenderedPageBreak/>
        <w:t xml:space="preserve"> </w:t>
      </w:r>
    </w:p>
    <w:p w14:paraId="5F264BFE" w14:textId="77777777" w:rsidR="002B38D9" w:rsidRPr="00AE3509" w:rsidRDefault="002B38D9" w:rsidP="00110CE1">
      <w:pPr>
        <w:rPr>
          <w:b/>
          <w:sz w:val="32"/>
          <w:szCs w:val="32"/>
        </w:rPr>
      </w:pPr>
      <w:r w:rsidRPr="00AE3509">
        <w:rPr>
          <w:b/>
          <w:sz w:val="32"/>
          <w:szCs w:val="32"/>
        </w:rPr>
        <w:t>KAZALO SLIK</w:t>
      </w:r>
    </w:p>
    <w:p w14:paraId="5B3E3A6B" w14:textId="77777777" w:rsidR="002B38D9" w:rsidRPr="00AE3509" w:rsidRDefault="002B38D9" w:rsidP="0047726A"/>
    <w:p w14:paraId="7D541154" w14:textId="77777777" w:rsidR="002B38D9" w:rsidRPr="00AE3509" w:rsidRDefault="002B38D9">
      <w:pPr>
        <w:pStyle w:val="TableofFigures"/>
        <w:tabs>
          <w:tab w:val="right" w:leader="dot" w:pos="8772"/>
        </w:tabs>
        <w:rPr>
          <w:rFonts w:ascii="Arial" w:hAnsi="Arial" w:cs="Arial"/>
          <w:smallCaps w:val="0"/>
          <w:sz w:val="24"/>
          <w:szCs w:val="24"/>
          <w:lang w:eastAsia="sl-SI"/>
        </w:rPr>
      </w:pPr>
      <w:r w:rsidRPr="00AE3509">
        <w:rPr>
          <w:rFonts w:ascii="Arial" w:hAnsi="Arial" w:cs="Arial"/>
          <w:sz w:val="24"/>
          <w:szCs w:val="24"/>
        </w:rPr>
        <w:fldChar w:fldCharType="begin"/>
      </w:r>
      <w:r w:rsidRPr="00AE3509">
        <w:rPr>
          <w:rFonts w:ascii="Arial" w:hAnsi="Arial" w:cs="Arial"/>
          <w:sz w:val="24"/>
          <w:szCs w:val="24"/>
        </w:rPr>
        <w:instrText xml:space="preserve"> TOC \h \z \c "Slika" </w:instrText>
      </w:r>
      <w:r w:rsidRPr="00AE3509">
        <w:rPr>
          <w:rFonts w:ascii="Arial" w:hAnsi="Arial" w:cs="Arial"/>
          <w:sz w:val="24"/>
          <w:szCs w:val="24"/>
        </w:rPr>
        <w:fldChar w:fldCharType="separate"/>
      </w:r>
      <w:hyperlink w:anchor="_Toc313736599" w:history="1">
        <w:r w:rsidRPr="00AE3509">
          <w:rPr>
            <w:rStyle w:val="Hyperlink"/>
            <w:rFonts w:ascii="Arial" w:hAnsi="Arial" w:cs="Arial"/>
            <w:sz w:val="24"/>
            <w:szCs w:val="24"/>
          </w:rPr>
          <w:t>Slika 5.1: Oblikovanje tipične strani.</w:t>
        </w:r>
        <w:r w:rsidRPr="00AE3509">
          <w:rPr>
            <w:rFonts w:ascii="Arial" w:hAnsi="Arial" w:cs="Arial"/>
            <w:webHidden/>
            <w:sz w:val="24"/>
            <w:szCs w:val="24"/>
          </w:rPr>
          <w:tab/>
          <w:t>8</w:t>
        </w:r>
      </w:hyperlink>
    </w:p>
    <w:p w14:paraId="1D29CA64" w14:textId="77777777" w:rsidR="002B38D9" w:rsidRPr="00AE3509" w:rsidRDefault="002B38D9" w:rsidP="0047726A">
      <w:pPr>
        <w:rPr>
          <w:sz w:val="24"/>
          <w:szCs w:val="24"/>
        </w:rPr>
      </w:pPr>
      <w:r w:rsidRPr="00AE3509">
        <w:rPr>
          <w:sz w:val="24"/>
          <w:szCs w:val="24"/>
        </w:rPr>
        <w:fldChar w:fldCharType="end"/>
      </w:r>
    </w:p>
    <w:p w14:paraId="67461001" w14:textId="77777777" w:rsidR="002B38D9" w:rsidRPr="00AE3509" w:rsidRDefault="002B38D9" w:rsidP="0047726A">
      <w:pPr>
        <w:rPr>
          <w:sz w:val="24"/>
          <w:szCs w:val="24"/>
        </w:rPr>
      </w:pPr>
    </w:p>
    <w:p w14:paraId="05E0E09E" w14:textId="77777777" w:rsidR="002B38D9" w:rsidRPr="00AE3509" w:rsidRDefault="002B38D9" w:rsidP="004052B4">
      <w:pPr>
        <w:rPr>
          <w:b/>
          <w:sz w:val="32"/>
          <w:szCs w:val="32"/>
        </w:rPr>
      </w:pPr>
      <w:r w:rsidRPr="00AE3509">
        <w:rPr>
          <w:b/>
          <w:sz w:val="32"/>
          <w:szCs w:val="32"/>
        </w:rPr>
        <w:t>KAZALO TABEL</w:t>
      </w:r>
    </w:p>
    <w:p w14:paraId="1F15B03E" w14:textId="77777777" w:rsidR="002B38D9" w:rsidRPr="00AE3509" w:rsidRDefault="002B38D9" w:rsidP="004052B4"/>
    <w:p w14:paraId="1E16FFC2" w14:textId="77777777" w:rsidR="002B38D9" w:rsidRPr="00AE3509" w:rsidRDefault="002B38D9" w:rsidP="004052B4">
      <w:pPr>
        <w:pStyle w:val="TableofFigures"/>
        <w:tabs>
          <w:tab w:val="right" w:leader="dot" w:pos="8772"/>
        </w:tabs>
        <w:rPr>
          <w:rFonts w:ascii="Arial" w:hAnsi="Arial" w:cs="Arial"/>
          <w:smallCaps w:val="0"/>
          <w:sz w:val="24"/>
          <w:szCs w:val="24"/>
          <w:lang w:eastAsia="sl-SI"/>
        </w:rPr>
      </w:pPr>
      <w:r w:rsidRPr="00AE3509">
        <w:rPr>
          <w:rFonts w:ascii="Arial" w:hAnsi="Arial" w:cs="Arial"/>
          <w:sz w:val="24"/>
          <w:szCs w:val="24"/>
        </w:rPr>
        <w:fldChar w:fldCharType="begin"/>
      </w:r>
      <w:r w:rsidRPr="00AE3509">
        <w:rPr>
          <w:rFonts w:ascii="Arial" w:hAnsi="Arial" w:cs="Arial"/>
          <w:sz w:val="24"/>
          <w:szCs w:val="24"/>
        </w:rPr>
        <w:instrText xml:space="preserve"> TOC \h \z \c "Tabela" </w:instrText>
      </w:r>
      <w:r w:rsidRPr="00AE3509">
        <w:rPr>
          <w:rFonts w:ascii="Arial" w:hAnsi="Arial" w:cs="Arial"/>
          <w:sz w:val="24"/>
          <w:szCs w:val="24"/>
        </w:rPr>
        <w:fldChar w:fldCharType="separate"/>
      </w:r>
      <w:hyperlink w:anchor="_Toc313736625" w:history="1">
        <w:r w:rsidRPr="00AE3509">
          <w:rPr>
            <w:rStyle w:val="Hyperlink"/>
            <w:rFonts w:ascii="Arial" w:hAnsi="Arial" w:cs="Arial"/>
            <w:sz w:val="24"/>
            <w:szCs w:val="24"/>
          </w:rPr>
          <w:t>Tabela 5.1: Primeri uporabe velikosti pisav.</w:t>
        </w:r>
        <w:r w:rsidRPr="00AE3509">
          <w:rPr>
            <w:rFonts w:ascii="Arial" w:hAnsi="Arial" w:cs="Arial"/>
            <w:webHidden/>
            <w:sz w:val="24"/>
            <w:szCs w:val="24"/>
          </w:rPr>
          <w:tab/>
        </w:r>
        <w:r w:rsidRPr="00AE3509">
          <w:rPr>
            <w:rFonts w:ascii="Arial" w:hAnsi="Arial" w:cs="Arial"/>
            <w:webHidden/>
            <w:sz w:val="24"/>
            <w:szCs w:val="24"/>
          </w:rPr>
          <w:fldChar w:fldCharType="begin"/>
        </w:r>
        <w:r w:rsidRPr="00AE3509">
          <w:rPr>
            <w:rFonts w:ascii="Arial" w:hAnsi="Arial" w:cs="Arial"/>
            <w:webHidden/>
            <w:sz w:val="24"/>
            <w:szCs w:val="24"/>
          </w:rPr>
          <w:instrText xml:space="preserve"> PAGEREF _Toc313736625 \h </w:instrText>
        </w:r>
        <w:r w:rsidRPr="00AE3509">
          <w:rPr>
            <w:rFonts w:ascii="Arial" w:hAnsi="Arial" w:cs="Arial"/>
            <w:webHidden/>
            <w:sz w:val="24"/>
            <w:szCs w:val="24"/>
          </w:rPr>
        </w:r>
        <w:r w:rsidRPr="00AE3509">
          <w:rPr>
            <w:rFonts w:ascii="Arial" w:hAnsi="Arial" w:cs="Arial"/>
            <w:webHidden/>
            <w:sz w:val="24"/>
            <w:szCs w:val="24"/>
          </w:rPr>
          <w:fldChar w:fldCharType="separate"/>
        </w:r>
        <w:r w:rsidR="002847F9" w:rsidRPr="00AE3509">
          <w:rPr>
            <w:rFonts w:ascii="Arial" w:hAnsi="Arial" w:cs="Arial"/>
            <w:webHidden/>
            <w:sz w:val="24"/>
            <w:szCs w:val="24"/>
          </w:rPr>
          <w:t>7</w:t>
        </w:r>
        <w:r w:rsidRPr="00AE3509">
          <w:rPr>
            <w:rFonts w:ascii="Arial" w:hAnsi="Arial" w:cs="Arial"/>
            <w:webHidden/>
            <w:sz w:val="24"/>
            <w:szCs w:val="24"/>
          </w:rPr>
          <w:fldChar w:fldCharType="end"/>
        </w:r>
      </w:hyperlink>
    </w:p>
    <w:p w14:paraId="735E8905" w14:textId="77777777" w:rsidR="002B38D9" w:rsidRPr="00AE3509" w:rsidRDefault="002B38D9" w:rsidP="004052B4">
      <w:r w:rsidRPr="00AE3509">
        <w:rPr>
          <w:sz w:val="24"/>
          <w:szCs w:val="24"/>
        </w:rPr>
        <w:fldChar w:fldCharType="end"/>
      </w:r>
    </w:p>
    <w:p w14:paraId="0CBB72F7" w14:textId="77777777" w:rsidR="002B38D9" w:rsidRPr="00AE3509" w:rsidRDefault="002B38D9" w:rsidP="0047726A">
      <w:pPr>
        <w:rPr>
          <w:sz w:val="24"/>
          <w:szCs w:val="24"/>
        </w:rPr>
        <w:sectPr w:rsidR="002B38D9" w:rsidRPr="00AE3509" w:rsidSect="005976DA">
          <w:headerReference w:type="first" r:id="rId10"/>
          <w:footerReference w:type="first" r:id="rId11"/>
          <w:pgSz w:w="11901" w:h="16834" w:code="9"/>
          <w:pgMar w:top="1701" w:right="1418" w:bottom="1701" w:left="1701" w:header="851" w:footer="709" w:gutter="0"/>
          <w:pgNumType w:fmt="lowerRoman" w:start="1"/>
          <w:cols w:space="708"/>
          <w:titlePg/>
          <w:docGrid w:linePitch="299"/>
        </w:sectPr>
      </w:pPr>
    </w:p>
    <w:p w14:paraId="2625B920" w14:textId="1A0B541F" w:rsidR="00AE3509" w:rsidRPr="00AE3509" w:rsidRDefault="002B38D9" w:rsidP="00AE3509">
      <w:pPr>
        <w:pStyle w:val="Heading1"/>
        <w:rPr>
          <w:b/>
          <w:lang w:val="sl-SI"/>
        </w:rPr>
      </w:pPr>
      <w:bookmarkStart w:id="0" w:name="_Toc309712165"/>
      <w:bookmarkStart w:id="1" w:name="_Toc310788730"/>
      <w:bookmarkStart w:id="2" w:name="_Toc310788963"/>
      <w:bookmarkStart w:id="3" w:name="_Toc311024870"/>
      <w:bookmarkStart w:id="4" w:name="_Toc313614922"/>
      <w:bookmarkStart w:id="5" w:name="_Toc313865292"/>
      <w:bookmarkStart w:id="6" w:name="_Toc313865419"/>
      <w:bookmarkStart w:id="7" w:name="_Toc313871429"/>
      <w:bookmarkStart w:id="8" w:name="_Toc318438937"/>
      <w:bookmarkStart w:id="9" w:name="_Toc318439007"/>
      <w:r w:rsidRPr="00AE3509">
        <w:rPr>
          <w:b/>
          <w:lang w:val="sl-SI"/>
        </w:rPr>
        <w:lastRenderedPageBreak/>
        <w:t>UVOD</w:t>
      </w:r>
      <w:bookmarkEnd w:id="0"/>
      <w:bookmarkEnd w:id="1"/>
      <w:bookmarkEnd w:id="2"/>
      <w:bookmarkEnd w:id="3"/>
      <w:bookmarkEnd w:id="4"/>
      <w:bookmarkEnd w:id="5"/>
      <w:bookmarkEnd w:id="6"/>
      <w:bookmarkEnd w:id="7"/>
      <w:bookmarkEnd w:id="8"/>
      <w:bookmarkEnd w:id="9"/>
    </w:p>
    <w:p w14:paraId="4C94CAFA" w14:textId="5599D166" w:rsidR="00ED7D95" w:rsidRDefault="00ED7D95" w:rsidP="00ED7D95">
      <w:r>
        <w:t>Veliko je govora o pametnih napravah, s katerimi se srečujemo dnevno. Pametni telefon, pametna omrežja, pametne hiše ipd.</w:t>
      </w:r>
      <w:r>
        <w:t xml:space="preserve"> Kategoriji teh naprav rečemo tudi IoT (Internet of Things). </w:t>
      </w:r>
      <w:r>
        <w:t>Pametna hiša, je hiša v kateri na</w:t>
      </w:r>
      <w:r>
        <w:t xml:space="preserve">j bi večino naprav upravljal enoten </w:t>
      </w:r>
      <w:r>
        <w:t>sistem. Bistvo vsega je povezovanje, upravljanje in nadzor nad porabniki, s ciljem zviševanja nivoja</w:t>
      </w:r>
      <w:r>
        <w:t xml:space="preserve"> udobja, varčnosti in varnosti. P</w:t>
      </w:r>
      <w:r>
        <w:t>rimer tega bi bil, da ko zapustimo hišo, s pritiskom na eno tipko izključimo vsa svetila in druge naprave v hiši, vključimo alarm, znižamo nivo ogrevanja ter vključimo simulacijo prisotnosti.</w:t>
      </w:r>
      <w:bookmarkStart w:id="10" w:name="_Toc309712166"/>
      <w:bookmarkStart w:id="11" w:name="_Toc310788731"/>
      <w:bookmarkStart w:id="12" w:name="_Toc310788964"/>
      <w:bookmarkStart w:id="13" w:name="_Toc311024871"/>
      <w:bookmarkStart w:id="14" w:name="_Toc313614923"/>
      <w:bookmarkStart w:id="15" w:name="_Toc313865293"/>
      <w:bookmarkStart w:id="16" w:name="_Toc313865420"/>
      <w:bookmarkStart w:id="17" w:name="_Toc313871430"/>
      <w:bookmarkStart w:id="18" w:name="_Toc318438938"/>
      <w:bookmarkStart w:id="19" w:name="_Toc318439008"/>
    </w:p>
    <w:p w14:paraId="09030A81" w14:textId="25CBF63E" w:rsidR="00ED7D95" w:rsidRPr="00ED7D95" w:rsidRDefault="00ED7D95" w:rsidP="00ED7D95">
      <w:r>
        <w:t xml:space="preserve">Ker se na področju IoT še ni uveljavil noben iz med več medseboj nekompatibilnih standardov </w:t>
      </w:r>
      <w:bookmarkStart w:id="20" w:name="_GoBack"/>
      <w:bookmarkEnd w:id="20"/>
    </w:p>
    <w:p w14:paraId="2403C736" w14:textId="2D7A03AF" w:rsidR="002B38D9" w:rsidRPr="00AE3509" w:rsidRDefault="002B38D9" w:rsidP="00BE546D">
      <w:pPr>
        <w:pStyle w:val="Heading1"/>
        <w:rPr>
          <w:b/>
          <w:lang w:val="sl-SI"/>
        </w:rPr>
      </w:pPr>
      <w:r w:rsidRPr="00AE3509">
        <w:rPr>
          <w:b/>
          <w:lang w:val="sl-SI"/>
        </w:rPr>
        <w:t>POVZETEK IN VSEBINA DIPLOMSKEGA DELA</w:t>
      </w:r>
      <w:bookmarkEnd w:id="10"/>
      <w:bookmarkEnd w:id="11"/>
      <w:bookmarkEnd w:id="12"/>
      <w:bookmarkEnd w:id="13"/>
      <w:bookmarkEnd w:id="14"/>
      <w:bookmarkEnd w:id="15"/>
      <w:bookmarkEnd w:id="16"/>
      <w:bookmarkEnd w:id="17"/>
      <w:bookmarkEnd w:id="18"/>
      <w:bookmarkEnd w:id="19"/>
    </w:p>
    <w:p w14:paraId="3FFE2035" w14:textId="77777777" w:rsidR="002B38D9" w:rsidRPr="00AE3509" w:rsidRDefault="002B38D9" w:rsidP="00BE546D"/>
    <w:p w14:paraId="132676EF" w14:textId="77777777" w:rsidR="002B38D9" w:rsidRPr="00AE3509" w:rsidRDefault="002B38D9" w:rsidP="00BE546D">
      <w:pPr>
        <w:rPr>
          <w:b/>
        </w:rPr>
      </w:pPr>
      <w:r w:rsidRPr="00AE3509">
        <w:rPr>
          <w:b/>
        </w:rPr>
        <w:t>Povzetek</w:t>
      </w:r>
    </w:p>
    <w:p w14:paraId="45AD74F5" w14:textId="3CFDA86C" w:rsidR="002B38D9" w:rsidRPr="00AE3509" w:rsidRDefault="002B38D9" w:rsidP="00BE546D">
      <w:r w:rsidRPr="00AE3509">
        <w:t>Povzetek naj vsebuje kratek opis vsebine diplomskega dela. Zajema naj namen dela, področje, na katero se delo nanaša, uporabljene metode, poglavitne rezultate dela, zaključke in priporočila. Napisan naj bo v slovenskem in angleškem jeziku in naj ne presega 100 besed. Ključne besede naj obsegajo 3 do 5 besed.</w:t>
      </w:r>
      <w:r w:rsidR="00272E3F" w:rsidRPr="00AE3509">
        <w:t xml:space="preserve"> Asdasd adasdasdasdasd </w:t>
      </w:r>
    </w:p>
    <w:p w14:paraId="2A6CB572" w14:textId="77777777" w:rsidR="002B38D9" w:rsidRPr="00AE3509" w:rsidRDefault="002B38D9" w:rsidP="00BE546D"/>
    <w:p w14:paraId="2779931C" w14:textId="77777777" w:rsidR="002B38D9" w:rsidRPr="00AE3509" w:rsidRDefault="002B38D9" w:rsidP="009B700A">
      <w:r w:rsidRPr="00AE3509">
        <w:rPr>
          <w:b/>
        </w:rPr>
        <w:t>Vsebinski del diplomskega dela</w:t>
      </w:r>
      <w:r w:rsidRPr="00AE3509">
        <w:t xml:space="preserve"> naj vsebuje uvod, glavni del in sklep. </w:t>
      </w:r>
    </w:p>
    <w:p w14:paraId="7E0D5197" w14:textId="77777777" w:rsidR="002B38D9" w:rsidRPr="00AE3509" w:rsidRDefault="002B38D9" w:rsidP="00BE546D">
      <w:pPr>
        <w:rPr>
          <w:b/>
        </w:rPr>
      </w:pPr>
    </w:p>
    <w:p w14:paraId="60000570" w14:textId="77777777" w:rsidR="002B38D9" w:rsidRPr="00AE3509" w:rsidRDefault="002B38D9" w:rsidP="00BE546D">
      <w:r w:rsidRPr="00AE3509">
        <w:rPr>
          <w:b/>
        </w:rPr>
        <w:t>Uvod</w:t>
      </w:r>
      <w:r w:rsidRPr="00AE3509">
        <w:t xml:space="preserve"> je prvo poglavje diplomskega dela. Priporočeno je, da je vsebinsko razdeljen na tri dele:</w:t>
      </w:r>
    </w:p>
    <w:p w14:paraId="7BDD95FD" w14:textId="77777777" w:rsidR="002B38D9" w:rsidRPr="00AE3509" w:rsidRDefault="002B38D9">
      <w:pPr>
        <w:numPr>
          <w:ilvl w:val="0"/>
          <w:numId w:val="2"/>
        </w:numPr>
      </w:pPr>
      <w:r w:rsidRPr="00AE3509">
        <w:t>v prvem delu naj bo na splošno opisano področje, obravnavano v diplomskem delu,</w:t>
      </w:r>
    </w:p>
    <w:p w14:paraId="7ED01839" w14:textId="77777777" w:rsidR="002B38D9" w:rsidRPr="00AE3509" w:rsidRDefault="002B38D9">
      <w:pPr>
        <w:numPr>
          <w:ilvl w:val="0"/>
          <w:numId w:val="2"/>
        </w:numPr>
      </w:pPr>
      <w:r w:rsidRPr="00AE3509">
        <w:t xml:space="preserve">sledi naj opis namena, smisla diplomskega dela in </w:t>
      </w:r>
    </w:p>
    <w:p w14:paraId="103E32BA" w14:textId="77777777" w:rsidR="002B38D9" w:rsidRPr="00AE3509" w:rsidRDefault="002B38D9">
      <w:pPr>
        <w:numPr>
          <w:ilvl w:val="0"/>
          <w:numId w:val="2"/>
        </w:numPr>
      </w:pPr>
      <w:r w:rsidRPr="00AE3509">
        <w:t>konča naj se s kratkim opisom sestave celotnega dela (v nekaj stavkih podajte vsebino posameznih poglavij).</w:t>
      </w:r>
    </w:p>
    <w:p w14:paraId="3D2CD254" w14:textId="77777777" w:rsidR="002B38D9" w:rsidRPr="00AE3509" w:rsidRDefault="002B38D9" w:rsidP="00BE546D"/>
    <w:p w14:paraId="7B8DA24D" w14:textId="77777777" w:rsidR="002B38D9" w:rsidRPr="00AE3509" w:rsidRDefault="002B38D9" w:rsidP="00BE546D">
      <w:r w:rsidRPr="00AE3509">
        <w:t>V drugem delu uvoda ali v začetku glavnega dela je priporočljivo podati kratek pregled stanja na obravnavanem področju. Navedejo se že znani dosežki drugih avtorjev, ki pomenijo izhodišče za diplomsko delo.</w:t>
      </w:r>
    </w:p>
    <w:p w14:paraId="03985040" w14:textId="77777777" w:rsidR="002B38D9" w:rsidRPr="00AE3509" w:rsidRDefault="002B38D9" w:rsidP="00BE546D"/>
    <w:p w14:paraId="054B4680" w14:textId="77777777" w:rsidR="002B38D9" w:rsidRPr="00AE3509" w:rsidRDefault="002B38D9" w:rsidP="00BE546D">
      <w:r w:rsidRPr="00AE3509">
        <w:rPr>
          <w:b/>
        </w:rPr>
        <w:lastRenderedPageBreak/>
        <w:t>Glavni del</w:t>
      </w:r>
      <w:r w:rsidRPr="00AE3509">
        <w:t xml:space="preserve"> je sestavljen iz več poglavij s smiselno izbranimi naslovi. V njem storimo naslednje:</w:t>
      </w:r>
    </w:p>
    <w:p w14:paraId="33DC4629" w14:textId="77777777" w:rsidR="002B38D9" w:rsidRPr="00AE3509" w:rsidRDefault="002B38D9">
      <w:pPr>
        <w:numPr>
          <w:ilvl w:val="0"/>
          <w:numId w:val="3"/>
        </w:numPr>
      </w:pPr>
      <w:r w:rsidRPr="00AE3509">
        <w:t>podrobneje opišemo obravnavani problem ter predstavimo, kako se bomo lotili dela (način rešitve problema) in</w:t>
      </w:r>
    </w:p>
    <w:p w14:paraId="247C6C70" w14:textId="77777777" w:rsidR="002B38D9" w:rsidRPr="00AE3509" w:rsidRDefault="002B38D9">
      <w:pPr>
        <w:numPr>
          <w:ilvl w:val="0"/>
          <w:numId w:val="3"/>
        </w:numPr>
      </w:pPr>
      <w:r w:rsidRPr="00AE3509">
        <w:t xml:space="preserve">podrobno opišemo reševanje problema in rezultate (s pomočjo modelov, formul, algoritmov, programov, fizične izvedbe …). </w:t>
      </w:r>
    </w:p>
    <w:p w14:paraId="5458BA7C" w14:textId="77777777" w:rsidR="002B38D9" w:rsidRPr="00AE3509" w:rsidRDefault="002B38D9" w:rsidP="00746FA6"/>
    <w:p w14:paraId="6AF710EB" w14:textId="77777777" w:rsidR="002B38D9" w:rsidRPr="00AE3509" w:rsidRDefault="002B38D9" w:rsidP="00FD2EE0">
      <w:r w:rsidRPr="00AE3509">
        <w:t>Reševanje problema pogostokrat vsebuje eksperimentalni del. V diplomskem delu podamo podrobnosti o uporabljenih sredstvih in metodah, tako da  je eksperimente mogoče ponoviti in dobiti podobne rezultate. Standardnih metod (npr. statističnih) ne opisujemo podrobno. Če so metode opisane v lahko dostopni literaturi, jih citiramo in opišemo samo njihovo načelo. Druge metode in spremembe metod opišemo.</w:t>
      </w:r>
    </w:p>
    <w:p w14:paraId="2350FA77" w14:textId="77777777" w:rsidR="002B38D9" w:rsidRPr="00AE3509" w:rsidRDefault="002B38D9" w:rsidP="00FD2EE0">
      <w:pPr>
        <w:sectPr w:rsidR="002B38D9" w:rsidRPr="00AE3509" w:rsidSect="000867F4">
          <w:headerReference w:type="default" r:id="rId12"/>
          <w:headerReference w:type="first" r:id="rId13"/>
          <w:footerReference w:type="first" r:id="rId14"/>
          <w:pgSz w:w="11901" w:h="16834" w:code="9"/>
          <w:pgMar w:top="1701" w:right="1418" w:bottom="1701" w:left="1701" w:header="851" w:footer="709" w:gutter="0"/>
          <w:cols w:space="708"/>
          <w:titlePg/>
          <w:docGrid w:linePitch="299"/>
        </w:sectPr>
      </w:pPr>
    </w:p>
    <w:p w14:paraId="74A55AB4" w14:textId="77777777" w:rsidR="002B38D9" w:rsidRPr="00AE3509" w:rsidRDefault="002B38D9" w:rsidP="00E90C91">
      <w:pPr>
        <w:pStyle w:val="BodyText"/>
        <w:jc w:val="both"/>
      </w:pPr>
      <w:r w:rsidRPr="00AE3509">
        <w:lastRenderedPageBreak/>
        <w:t>Opis rezultatov je bistveni del diplomskega dela. Prikažemo samo glavne, neizpodbitne rezultate, brez ponavljanja. Pišemo v preteklem času, jasno in natančno, po logičnem zaporedju (ne po zaporedju resničnega dela). Opis rezultatov naj spremlja ali pa mu sledi diskusija. V njej opišemo pomen posameznih rezultatov. Tu ni dobro ponavljati rezultatov drugih avtorjev, kakor tudi ne lastnih vmesnih rezultatov. Pomembno je opozoriti na tiste ugotovitve, ki odpirajo nova, še neraziskana področja.</w:t>
      </w:r>
    </w:p>
    <w:p w14:paraId="0695A36E" w14:textId="77777777" w:rsidR="002B38D9" w:rsidRPr="00AE3509" w:rsidRDefault="002B38D9" w:rsidP="00BE546D"/>
    <w:p w14:paraId="35AB6623" w14:textId="77777777" w:rsidR="002B38D9" w:rsidRPr="00AE3509" w:rsidRDefault="002B38D9" w:rsidP="00BE546D">
      <w:r w:rsidRPr="00AE3509">
        <w:rPr>
          <w:b/>
        </w:rPr>
        <w:t xml:space="preserve">Sklep </w:t>
      </w:r>
      <w:r w:rsidRPr="00AE3509">
        <w:t>je zadnje poglavje diplomskega dela. V njem podamo objektivno oceno rezultatov in jih povežemo s problemom, zastavljenim v uvodu. Če se nam zdi ustrezneje, lahko opis rezultatov in diskusijo podamo v sklepu namesto v glavnem delu. Nakažemo morebitne težave in opažanja, ki so se nam pojavila med delom, ter podamo napotke za nadaljnje delo.</w:t>
      </w:r>
    </w:p>
    <w:p w14:paraId="0B7A28E1" w14:textId="77777777" w:rsidR="002B38D9" w:rsidRPr="00AE3509" w:rsidRDefault="002B38D9" w:rsidP="00BE546D"/>
    <w:p w14:paraId="687F033F" w14:textId="77777777" w:rsidR="002B38D9" w:rsidRPr="00AE3509" w:rsidRDefault="002B38D9" w:rsidP="00BE546D">
      <w:pPr>
        <w:pStyle w:val="Heading1"/>
        <w:rPr>
          <w:lang w:val="sl-SI"/>
        </w:rPr>
        <w:sectPr w:rsidR="002B38D9" w:rsidRPr="00AE3509" w:rsidSect="003F4D08">
          <w:pgSz w:w="11901" w:h="16834" w:code="9"/>
          <w:pgMar w:top="851" w:right="1418" w:bottom="1701" w:left="1701" w:header="851" w:footer="709" w:gutter="0"/>
          <w:cols w:space="708"/>
          <w:titlePg/>
          <w:docGrid w:linePitch="299"/>
        </w:sectPr>
      </w:pPr>
    </w:p>
    <w:p w14:paraId="6BAC7AF9" w14:textId="77777777" w:rsidR="002B38D9" w:rsidRPr="00AE3509" w:rsidRDefault="002B38D9" w:rsidP="00BE546D">
      <w:pPr>
        <w:pStyle w:val="Heading1"/>
        <w:rPr>
          <w:b/>
          <w:lang w:val="sl-SI"/>
        </w:rPr>
      </w:pPr>
      <w:bookmarkStart w:id="21" w:name="_Toc309712167"/>
      <w:bookmarkStart w:id="22" w:name="_Toc310788732"/>
      <w:bookmarkStart w:id="23" w:name="_Toc310788965"/>
      <w:bookmarkStart w:id="24" w:name="_Toc311024872"/>
      <w:bookmarkStart w:id="25" w:name="_Toc313614924"/>
      <w:bookmarkStart w:id="26" w:name="_Toc313865294"/>
      <w:bookmarkStart w:id="27" w:name="_Toc313865421"/>
      <w:bookmarkStart w:id="28" w:name="_Toc313871431"/>
      <w:bookmarkStart w:id="29" w:name="_Toc318438939"/>
      <w:bookmarkStart w:id="30" w:name="_Toc318439009"/>
      <w:r w:rsidRPr="00AE3509">
        <w:rPr>
          <w:b/>
          <w:lang w:val="sl-SI"/>
        </w:rPr>
        <w:lastRenderedPageBreak/>
        <w:t>JEZIK DIPLOMSKEGA DELA</w:t>
      </w:r>
      <w:bookmarkEnd w:id="21"/>
      <w:bookmarkEnd w:id="22"/>
      <w:bookmarkEnd w:id="23"/>
      <w:bookmarkEnd w:id="24"/>
      <w:bookmarkEnd w:id="25"/>
      <w:bookmarkEnd w:id="26"/>
      <w:bookmarkEnd w:id="27"/>
      <w:bookmarkEnd w:id="28"/>
      <w:bookmarkEnd w:id="29"/>
      <w:bookmarkEnd w:id="30"/>
    </w:p>
    <w:p w14:paraId="52F6A2A9" w14:textId="77777777" w:rsidR="002B38D9" w:rsidRPr="00AE3509" w:rsidRDefault="002B38D9" w:rsidP="00BE546D"/>
    <w:p w14:paraId="5ACAFF24" w14:textId="77777777" w:rsidR="002B38D9" w:rsidRPr="00AE3509" w:rsidRDefault="002B38D9" w:rsidP="00BE546D">
      <w:r w:rsidRPr="00AE3509">
        <w:t xml:space="preserve">Diplomsko delo naj bo napisano v slovenskem jeziku, v skladu s pravopisnimi pravili knjižnega jezika. Napisano naj bo v prvi osebi množine in v preteklem času. Povzetek naj bo napisan v pasivni obliki. Priporočamo, da pisni izdelek pred oddajo pregleda lektor. </w:t>
      </w:r>
    </w:p>
    <w:p w14:paraId="38AAE870" w14:textId="77777777" w:rsidR="002B38D9" w:rsidRPr="00AE3509" w:rsidRDefault="002B38D9" w:rsidP="00BE546D"/>
    <w:p w14:paraId="0FA3DACB" w14:textId="77777777" w:rsidR="002B38D9" w:rsidRPr="00AE3509" w:rsidRDefault="002B38D9" w:rsidP="00BE546D">
      <w:r w:rsidRPr="00AE3509">
        <w:t>Mentor ima od kandidata pravico zahtevati, da popravi besedilo, ki ni pravopisno sprejemljivo.</w:t>
      </w:r>
    </w:p>
    <w:p w14:paraId="1C0D69E0" w14:textId="77777777" w:rsidR="002B38D9" w:rsidRPr="00AE3509" w:rsidRDefault="002B38D9" w:rsidP="00BE546D"/>
    <w:p w14:paraId="49A37ED5" w14:textId="77777777" w:rsidR="002B38D9" w:rsidRPr="00AE3509" w:rsidRDefault="002B38D9" w:rsidP="00BE546D">
      <w:r w:rsidRPr="00AE3509">
        <w:t>V tujem jeziku lahko študent napiše diplomsko nalogo v naslednjih primerih:</w:t>
      </w:r>
    </w:p>
    <w:p w14:paraId="20457DA8" w14:textId="77777777" w:rsidR="002B38D9" w:rsidRPr="00AE3509" w:rsidRDefault="002B38D9">
      <w:pPr>
        <w:numPr>
          <w:ilvl w:val="0"/>
          <w:numId w:val="7"/>
        </w:numPr>
      </w:pPr>
      <w:r w:rsidRPr="00AE3509">
        <w:t xml:space="preserve">če je bil v okviru mednarodnih sporazumov UM na študiju v tujini najmanj šest mesecev oz. najmanj en semester, </w:t>
      </w:r>
    </w:p>
    <w:p w14:paraId="24F26C6D" w14:textId="77777777" w:rsidR="002B38D9" w:rsidRPr="00AE3509" w:rsidRDefault="002B38D9">
      <w:pPr>
        <w:numPr>
          <w:ilvl w:val="0"/>
          <w:numId w:val="7"/>
        </w:numPr>
      </w:pPr>
      <w:r w:rsidRPr="00AE3509">
        <w:t xml:space="preserve">če so mentorji ali somentorji pri nalogi profesorji iz tujine, </w:t>
      </w:r>
    </w:p>
    <w:p w14:paraId="033655A3" w14:textId="77777777" w:rsidR="002B38D9" w:rsidRPr="00AE3509" w:rsidRDefault="002B38D9">
      <w:pPr>
        <w:numPr>
          <w:ilvl w:val="0"/>
          <w:numId w:val="7"/>
        </w:numPr>
      </w:pPr>
      <w:r w:rsidRPr="00AE3509">
        <w:t xml:space="preserve">če je tujec in študira na UM in </w:t>
      </w:r>
    </w:p>
    <w:p w14:paraId="567FFEFE" w14:textId="77777777" w:rsidR="002B38D9" w:rsidRPr="00AE3509" w:rsidRDefault="002B38D9">
      <w:pPr>
        <w:numPr>
          <w:ilvl w:val="0"/>
          <w:numId w:val="7"/>
        </w:numPr>
      </w:pPr>
      <w:r w:rsidRPr="00AE3509">
        <w:t>v drugih utemeljenih primerih.</w:t>
      </w:r>
    </w:p>
    <w:p w14:paraId="076639A2" w14:textId="77777777" w:rsidR="002B38D9" w:rsidRPr="00AE3509" w:rsidRDefault="002B38D9" w:rsidP="00BE546D"/>
    <w:p w14:paraId="77BDC0C8" w14:textId="77777777" w:rsidR="002B38D9" w:rsidRPr="00AE3509" w:rsidRDefault="002B38D9" w:rsidP="00BE546D">
      <w:r w:rsidRPr="00AE3509">
        <w:t>O vlogi študenta za izdelavo diplomskega dela v tujem jeziku odloča Komisija za študijske zadeve UM FERI, zato mora študent ob prijavi teme priložiti sklep komisije.</w:t>
      </w:r>
    </w:p>
    <w:p w14:paraId="4599BD0E" w14:textId="77777777" w:rsidR="002B38D9" w:rsidRPr="00AE3509" w:rsidRDefault="002B38D9" w:rsidP="00BE546D"/>
    <w:p w14:paraId="35F69A6D" w14:textId="77777777" w:rsidR="002B38D9" w:rsidRPr="00AE3509" w:rsidRDefault="002B38D9" w:rsidP="00EE0937">
      <w:pPr>
        <w:tabs>
          <w:tab w:val="num" w:pos="720"/>
        </w:tabs>
        <w:adjustRightInd w:val="0"/>
        <w:spacing w:line="240" w:lineRule="auto"/>
        <w:ind w:left="720" w:hanging="720"/>
        <w:rPr>
          <w:lang w:eastAsia="sl-SI"/>
        </w:rPr>
      </w:pPr>
      <w:r w:rsidRPr="00AE3509">
        <w:rPr>
          <w:lang w:eastAsia="sl-SI"/>
        </w:rPr>
        <w:t xml:space="preserve">Delo, izdelano v tujem jeziku, mora vsebovati: </w:t>
      </w:r>
    </w:p>
    <w:p w14:paraId="508F275B" w14:textId="77777777" w:rsidR="002B38D9" w:rsidRPr="00AE3509" w:rsidRDefault="002B38D9" w:rsidP="00EE0937">
      <w:pPr>
        <w:tabs>
          <w:tab w:val="num" w:pos="720"/>
        </w:tabs>
        <w:adjustRightInd w:val="0"/>
        <w:spacing w:line="240" w:lineRule="auto"/>
        <w:ind w:left="720" w:hanging="720"/>
        <w:rPr>
          <w:lang w:eastAsia="sl-SI"/>
        </w:rPr>
      </w:pPr>
    </w:p>
    <w:p w14:paraId="1EE5AD25" w14:textId="77777777" w:rsidR="002B38D9" w:rsidRPr="00AE3509" w:rsidRDefault="002B38D9" w:rsidP="00E90C91">
      <w:pPr>
        <w:numPr>
          <w:ilvl w:val="0"/>
          <w:numId w:val="29"/>
        </w:numPr>
        <w:rPr>
          <w:lang w:eastAsia="sl-SI"/>
        </w:rPr>
      </w:pPr>
      <w:r w:rsidRPr="00AE3509">
        <w:rPr>
          <w:lang w:eastAsia="sl-SI"/>
        </w:rPr>
        <w:t xml:space="preserve">naslov dela v tujem in slovenskem jeziku in </w:t>
      </w:r>
    </w:p>
    <w:p w14:paraId="6C302B2C" w14:textId="77777777" w:rsidR="002B38D9" w:rsidRPr="00AE3509" w:rsidRDefault="002B38D9" w:rsidP="00E90C91">
      <w:pPr>
        <w:numPr>
          <w:ilvl w:val="0"/>
          <w:numId w:val="29"/>
        </w:numPr>
        <w:rPr>
          <w:lang w:eastAsia="sl-SI"/>
        </w:rPr>
      </w:pPr>
      <w:r w:rsidRPr="00AE3509">
        <w:rPr>
          <w:lang w:eastAsia="sl-SI"/>
        </w:rPr>
        <w:t>razširjen povzetek v slovenskem jeziku, ki mora po količini obsegati vsaj 5 % obsega celotnega dela (od prvega do zadnjega poglavja, brez seznama virov ter prilog).</w:t>
      </w:r>
    </w:p>
    <w:p w14:paraId="0EF522CF" w14:textId="77777777" w:rsidR="002B38D9" w:rsidRPr="00AE3509" w:rsidRDefault="002B38D9" w:rsidP="00EE0937">
      <w:pPr>
        <w:tabs>
          <w:tab w:val="num" w:pos="1260"/>
        </w:tabs>
        <w:adjustRightInd w:val="0"/>
        <w:spacing w:line="240" w:lineRule="auto"/>
        <w:rPr>
          <w:rFonts w:ascii="Century Gothic" w:hAnsi="Century Gothic" w:cs="Times New Roman"/>
          <w:sz w:val="20"/>
          <w:szCs w:val="20"/>
          <w:lang w:eastAsia="sl-SI"/>
        </w:rPr>
      </w:pPr>
    </w:p>
    <w:p w14:paraId="6D45215C" w14:textId="77777777" w:rsidR="002B38D9" w:rsidRPr="00AE3509" w:rsidRDefault="002B38D9" w:rsidP="00BE546D"/>
    <w:p w14:paraId="101DAF2D" w14:textId="77777777" w:rsidR="002B38D9" w:rsidRPr="00AE3509" w:rsidRDefault="002B38D9" w:rsidP="00BE546D"/>
    <w:p w14:paraId="5DD6026D" w14:textId="77777777" w:rsidR="002B38D9" w:rsidRPr="00AE3509" w:rsidRDefault="002B38D9" w:rsidP="00BE546D">
      <w:pPr>
        <w:pStyle w:val="Heading1"/>
        <w:rPr>
          <w:lang w:val="sl-SI"/>
        </w:rPr>
        <w:sectPr w:rsidR="002B38D9" w:rsidRPr="00AE3509" w:rsidSect="003F4D08">
          <w:pgSz w:w="11901" w:h="16834" w:code="9"/>
          <w:pgMar w:top="1701" w:right="1418" w:bottom="1701" w:left="1701" w:header="851" w:footer="709" w:gutter="0"/>
          <w:cols w:space="708"/>
          <w:titlePg/>
          <w:docGrid w:linePitch="299"/>
        </w:sectPr>
      </w:pPr>
    </w:p>
    <w:p w14:paraId="7627E876" w14:textId="77777777" w:rsidR="002B38D9" w:rsidRPr="00AE3509" w:rsidRDefault="002B38D9" w:rsidP="00BE546D">
      <w:pPr>
        <w:pStyle w:val="Heading1"/>
        <w:rPr>
          <w:b/>
          <w:lang w:val="sl-SI"/>
        </w:rPr>
      </w:pPr>
      <w:bookmarkStart w:id="31" w:name="_Toc309712168"/>
      <w:bookmarkStart w:id="32" w:name="_Toc310788733"/>
      <w:bookmarkStart w:id="33" w:name="_Toc310788966"/>
      <w:bookmarkStart w:id="34" w:name="_Toc311024873"/>
      <w:bookmarkStart w:id="35" w:name="_Toc313614925"/>
      <w:bookmarkStart w:id="36" w:name="_Toc313865295"/>
      <w:bookmarkStart w:id="37" w:name="_Toc313865422"/>
      <w:bookmarkStart w:id="38" w:name="_Toc313871432"/>
      <w:bookmarkStart w:id="39" w:name="_Toc318438940"/>
      <w:bookmarkStart w:id="40" w:name="_Toc318439010"/>
      <w:r w:rsidRPr="00AE3509">
        <w:rPr>
          <w:b/>
          <w:lang w:val="sl-SI"/>
        </w:rPr>
        <w:lastRenderedPageBreak/>
        <w:t>ŠTEVILO STRANI</w:t>
      </w:r>
      <w:bookmarkEnd w:id="31"/>
      <w:bookmarkEnd w:id="32"/>
      <w:bookmarkEnd w:id="33"/>
      <w:bookmarkEnd w:id="34"/>
      <w:bookmarkEnd w:id="35"/>
      <w:bookmarkEnd w:id="36"/>
      <w:bookmarkEnd w:id="37"/>
      <w:bookmarkEnd w:id="38"/>
      <w:bookmarkEnd w:id="39"/>
      <w:bookmarkEnd w:id="40"/>
    </w:p>
    <w:p w14:paraId="740DE10A" w14:textId="77777777" w:rsidR="002B38D9" w:rsidRPr="00AE3509" w:rsidRDefault="002B38D9" w:rsidP="00BE546D"/>
    <w:p w14:paraId="537F254F" w14:textId="77777777" w:rsidR="002B38D9" w:rsidRPr="00AE3509" w:rsidRDefault="002B38D9">
      <w:pPr>
        <w:pStyle w:val="Heading2"/>
      </w:pPr>
      <w:bookmarkStart w:id="41" w:name="_Toc313865296"/>
      <w:bookmarkStart w:id="42" w:name="_Toc313865423"/>
      <w:bookmarkStart w:id="43" w:name="_Toc313871433"/>
      <w:bookmarkStart w:id="44" w:name="_Toc318438941"/>
      <w:bookmarkStart w:id="45" w:name="_Toc318439011"/>
      <w:r w:rsidRPr="00AE3509">
        <w:t>Diplomska dela na prvostopenjskih študijskih programih</w:t>
      </w:r>
      <w:bookmarkEnd w:id="41"/>
      <w:bookmarkEnd w:id="42"/>
      <w:bookmarkEnd w:id="43"/>
      <w:bookmarkEnd w:id="44"/>
      <w:bookmarkEnd w:id="45"/>
    </w:p>
    <w:p w14:paraId="4FC71819" w14:textId="77777777" w:rsidR="002B38D9" w:rsidRPr="00AE3509" w:rsidRDefault="002B38D9" w:rsidP="00BE546D"/>
    <w:p w14:paraId="23F44D1A" w14:textId="77777777" w:rsidR="002B38D9" w:rsidRPr="00AE3509" w:rsidRDefault="002B38D9" w:rsidP="00BE546D">
      <w:r w:rsidRPr="00AE3509">
        <w:t xml:space="preserve">Diplomsko delo na visokošolskem strokovnem študiju naj obsega približno 40 strani, na univerzitetnem študiju pa približno 25 strani </w:t>
      </w:r>
      <w:r w:rsidRPr="00AE3509">
        <w:rPr>
          <w:lang w:eastAsia="sl-SI"/>
        </w:rPr>
        <w:t>(od prvega do zadnjega poglavja, brez seznama virov ter prilog)</w:t>
      </w:r>
      <w:r w:rsidRPr="00AE3509">
        <w:t>.</w:t>
      </w:r>
    </w:p>
    <w:p w14:paraId="6E3EA600" w14:textId="77777777" w:rsidR="002B38D9" w:rsidRPr="00AE3509" w:rsidRDefault="002B38D9" w:rsidP="00BE546D"/>
    <w:p w14:paraId="747339BE" w14:textId="77777777" w:rsidR="002B38D9" w:rsidRPr="00AE3509" w:rsidRDefault="002B38D9" w:rsidP="00CC748A">
      <w:pPr>
        <w:pStyle w:val="Heading2"/>
      </w:pPr>
      <w:bookmarkStart w:id="46" w:name="_Toc313865297"/>
      <w:bookmarkStart w:id="47" w:name="_Toc313865424"/>
      <w:bookmarkStart w:id="48" w:name="_Toc313871434"/>
      <w:bookmarkStart w:id="49" w:name="_Toc318438942"/>
      <w:bookmarkStart w:id="50" w:name="_Toc318439012"/>
      <w:r w:rsidRPr="00AE3509">
        <w:t xml:space="preserve">Diplomska dela na študijskih programih, sprejetih pred 11. 6. </w:t>
      </w:r>
      <w:r w:rsidRPr="00AE3509">
        <w:tab/>
        <w:t>2004</w:t>
      </w:r>
      <w:bookmarkEnd w:id="46"/>
      <w:bookmarkEnd w:id="47"/>
      <w:bookmarkEnd w:id="48"/>
      <w:bookmarkEnd w:id="49"/>
      <w:bookmarkEnd w:id="50"/>
    </w:p>
    <w:p w14:paraId="037B3606" w14:textId="77777777" w:rsidR="002B38D9" w:rsidRPr="00AE3509" w:rsidRDefault="002B38D9" w:rsidP="00BE546D"/>
    <w:p w14:paraId="28D42B5E" w14:textId="77777777" w:rsidR="002B38D9" w:rsidRPr="00AE3509" w:rsidRDefault="002B38D9" w:rsidP="00BE546D">
      <w:r w:rsidRPr="00AE3509">
        <w:t>Diplomsko delo na starih študijskih programih naj ne presega 60 strani oziroma s prilogami 100 strani.</w:t>
      </w:r>
    </w:p>
    <w:p w14:paraId="6E908EE9" w14:textId="77777777" w:rsidR="002B38D9" w:rsidRPr="00AE3509" w:rsidRDefault="002B38D9" w:rsidP="00BE546D"/>
    <w:p w14:paraId="3AC771B6" w14:textId="77777777" w:rsidR="002B38D9" w:rsidRPr="00AE3509" w:rsidRDefault="002B38D9" w:rsidP="00BE546D"/>
    <w:p w14:paraId="106230B5" w14:textId="77777777" w:rsidR="002B38D9" w:rsidRPr="00AE3509" w:rsidRDefault="002B38D9" w:rsidP="00BE546D">
      <w:pPr>
        <w:pStyle w:val="Heading1"/>
        <w:rPr>
          <w:lang w:val="sl-SI"/>
        </w:rPr>
        <w:sectPr w:rsidR="002B38D9" w:rsidRPr="00AE3509" w:rsidSect="003F4D08">
          <w:pgSz w:w="11901" w:h="16834" w:code="9"/>
          <w:pgMar w:top="1701" w:right="1418" w:bottom="1701" w:left="1701" w:header="851" w:footer="709" w:gutter="0"/>
          <w:cols w:space="708"/>
          <w:titlePg/>
          <w:docGrid w:linePitch="299"/>
        </w:sectPr>
      </w:pPr>
      <w:bookmarkStart w:id="51" w:name="_Toc397680678"/>
      <w:bookmarkStart w:id="52" w:name="_Toc504463073"/>
      <w:bookmarkStart w:id="53" w:name="_Toc505567417"/>
    </w:p>
    <w:p w14:paraId="21F33E36" w14:textId="77777777" w:rsidR="002B38D9" w:rsidRPr="00AE3509" w:rsidRDefault="002B38D9" w:rsidP="005D40FF">
      <w:pPr>
        <w:pStyle w:val="Heading1"/>
        <w:spacing w:before="240"/>
        <w:rPr>
          <w:b/>
          <w:lang w:val="sl-SI"/>
        </w:rPr>
      </w:pPr>
      <w:bookmarkStart w:id="54" w:name="_Toc309712169"/>
      <w:bookmarkStart w:id="55" w:name="_Toc310788734"/>
      <w:bookmarkStart w:id="56" w:name="_Toc310788967"/>
      <w:bookmarkStart w:id="57" w:name="_Toc311024874"/>
      <w:bookmarkStart w:id="58" w:name="_Toc313614926"/>
      <w:bookmarkStart w:id="59" w:name="_Toc313865298"/>
      <w:bookmarkStart w:id="60" w:name="_Toc313865425"/>
      <w:bookmarkStart w:id="61" w:name="_Toc313871435"/>
      <w:bookmarkStart w:id="62" w:name="_Toc318438943"/>
      <w:bookmarkStart w:id="63" w:name="_Toc318439013"/>
      <w:r w:rsidRPr="00AE3509">
        <w:rPr>
          <w:b/>
          <w:lang w:val="sl-SI"/>
        </w:rPr>
        <w:lastRenderedPageBreak/>
        <w:t>OBLIKA DIPLOMSKEGA DELA</w:t>
      </w:r>
      <w:bookmarkEnd w:id="54"/>
      <w:bookmarkEnd w:id="55"/>
      <w:bookmarkEnd w:id="56"/>
      <w:bookmarkEnd w:id="57"/>
      <w:bookmarkEnd w:id="58"/>
      <w:bookmarkEnd w:id="59"/>
      <w:bookmarkEnd w:id="60"/>
      <w:bookmarkEnd w:id="61"/>
      <w:bookmarkEnd w:id="62"/>
      <w:bookmarkEnd w:id="63"/>
    </w:p>
    <w:p w14:paraId="0BA668C6" w14:textId="77777777" w:rsidR="002B38D9" w:rsidRPr="00AE3509" w:rsidRDefault="002B38D9" w:rsidP="008305EB">
      <w:pPr>
        <w:pStyle w:val="Heading2"/>
        <w:tabs>
          <w:tab w:val="clear" w:pos="860"/>
          <w:tab w:val="num" w:pos="567"/>
        </w:tabs>
      </w:pPr>
      <w:bookmarkStart w:id="64" w:name="_Toc309712170"/>
      <w:bookmarkStart w:id="65" w:name="_Toc310788735"/>
      <w:bookmarkStart w:id="66" w:name="_Toc310788968"/>
      <w:bookmarkStart w:id="67" w:name="_Toc311024875"/>
      <w:bookmarkStart w:id="68" w:name="_Toc313614927"/>
      <w:bookmarkStart w:id="69" w:name="_Toc313865299"/>
      <w:bookmarkStart w:id="70" w:name="_Toc313865426"/>
      <w:bookmarkStart w:id="71" w:name="_Toc313871436"/>
      <w:bookmarkStart w:id="72" w:name="_Toc318438944"/>
      <w:bookmarkStart w:id="73" w:name="_Toc318439014"/>
      <w:r w:rsidRPr="00AE3509">
        <w:t>Oblika in velikost pisave</w:t>
      </w:r>
      <w:bookmarkEnd w:id="51"/>
      <w:bookmarkEnd w:id="52"/>
      <w:bookmarkEnd w:id="53"/>
      <w:bookmarkEnd w:id="64"/>
      <w:bookmarkEnd w:id="65"/>
      <w:bookmarkEnd w:id="66"/>
      <w:bookmarkEnd w:id="67"/>
      <w:bookmarkEnd w:id="68"/>
      <w:bookmarkEnd w:id="69"/>
      <w:bookmarkEnd w:id="70"/>
      <w:bookmarkEnd w:id="71"/>
      <w:bookmarkEnd w:id="72"/>
      <w:bookmarkEnd w:id="73"/>
    </w:p>
    <w:p w14:paraId="0A0E2E87" w14:textId="77777777" w:rsidR="002B38D9" w:rsidRPr="00AE3509" w:rsidRDefault="002B38D9" w:rsidP="00BE546D">
      <w:pPr>
        <w:rPr>
          <w:lang w:eastAsia="sl-SI"/>
        </w:rPr>
      </w:pPr>
    </w:p>
    <w:p w14:paraId="5D1BA62A" w14:textId="77777777" w:rsidR="002B38D9" w:rsidRPr="00AE3509" w:rsidRDefault="002B38D9" w:rsidP="00B170A1">
      <w:r w:rsidRPr="00AE3509">
        <w:rPr>
          <w:lang w:eastAsia="sl-SI"/>
        </w:rPr>
        <w:t xml:space="preserve">Besedilo naj bo napisano s proporcionalno obliko pisave Times New Roman ali Arial. </w:t>
      </w:r>
      <w:r w:rsidRPr="00AE3509">
        <w:t>Velikost pisave za besedilo naj bo dvanajst (12) v primeru uporabe pisave Times New Roman oziroma enajst (11) točk v primeru uporabe pisave Arial. Opombe v nogi strani naj bodo napisane s pisavo velikosti deset (10) točk. Najmanjša dovoljena velikost pisave za vsebino tabel in oznake na slikah je deset (10) točk.</w:t>
      </w:r>
    </w:p>
    <w:p w14:paraId="08C29126" w14:textId="77777777" w:rsidR="002B38D9" w:rsidRPr="00AE3509" w:rsidRDefault="002B38D9" w:rsidP="00B170A1"/>
    <w:p w14:paraId="2B4703E5" w14:textId="77777777" w:rsidR="002B38D9" w:rsidRPr="00AE3509" w:rsidRDefault="002B38D9" w:rsidP="00B170A1">
      <w:r w:rsidRPr="00AE3509">
        <w:t xml:space="preserve">Povzetek diplomskega dela pišite z </w:t>
      </w:r>
      <w:r w:rsidRPr="00AE3509">
        <w:rPr>
          <w:i/>
        </w:rPr>
        <w:t>ležečo pisavo</w:t>
      </w:r>
      <w:r w:rsidRPr="00AE3509">
        <w:t xml:space="preserve">. Primere uporabe velikosti pisav podaja </w:t>
      </w:r>
      <w:r w:rsidRPr="00AE3509">
        <w:fldChar w:fldCharType="begin"/>
      </w:r>
      <w:r w:rsidRPr="00AE3509">
        <w:instrText xml:space="preserve"> REF _Ref313817952 \h </w:instrText>
      </w:r>
      <w:r w:rsidRPr="00AE3509">
        <w:fldChar w:fldCharType="separate"/>
      </w:r>
      <w:r w:rsidR="002847F9" w:rsidRPr="00AE3509">
        <w:t>Tabela 5.1</w:t>
      </w:r>
      <w:r w:rsidRPr="00AE3509">
        <w:fldChar w:fldCharType="end"/>
      </w:r>
      <w:r w:rsidRPr="00AE3509">
        <w:t xml:space="preserve"> </w:t>
      </w:r>
      <w:r w:rsidRPr="00AE3509">
        <w:fldChar w:fldCharType="begin"/>
      </w:r>
      <w:r w:rsidRPr="00AE3509">
        <w:instrText xml:space="preserve"> REF  _Ref313817952 \* Lower \h </w:instrText>
      </w:r>
      <w:r w:rsidRPr="00AE3509">
        <w:fldChar w:fldCharType="separate"/>
      </w:r>
      <w:r w:rsidR="002847F9" w:rsidRPr="00AE3509">
        <w:t>tabela 5.1</w:t>
      </w:r>
      <w:r w:rsidRPr="00AE3509">
        <w:fldChar w:fldCharType="end"/>
      </w:r>
      <w:r w:rsidRPr="00AE3509">
        <w:t>.</w:t>
      </w:r>
    </w:p>
    <w:p w14:paraId="5E6D3EA8" w14:textId="77777777" w:rsidR="002B38D9" w:rsidRPr="00AE3509" w:rsidRDefault="002B38D9" w:rsidP="00DC6C03">
      <w:pPr>
        <w:pStyle w:val="Caption"/>
        <w:rPr>
          <w:sz w:val="22"/>
        </w:rPr>
      </w:pPr>
      <w:bookmarkStart w:id="74" w:name="_Ref313817952"/>
      <w:bookmarkStart w:id="75" w:name="_Toc313736625"/>
      <w:r w:rsidRPr="00AE3509">
        <w:rPr>
          <w:sz w:val="22"/>
        </w:rPr>
        <w:t xml:space="preserve">Tabela </w:t>
      </w:r>
      <w:r w:rsidRPr="00AE3509">
        <w:rPr>
          <w:sz w:val="22"/>
        </w:rPr>
        <w:fldChar w:fldCharType="begin"/>
      </w:r>
      <w:r w:rsidRPr="00AE3509">
        <w:rPr>
          <w:sz w:val="22"/>
        </w:rPr>
        <w:instrText xml:space="preserve"> STYLEREF 1 \s </w:instrText>
      </w:r>
      <w:r w:rsidRPr="00AE3509">
        <w:rPr>
          <w:sz w:val="22"/>
        </w:rPr>
        <w:fldChar w:fldCharType="separate"/>
      </w:r>
      <w:r w:rsidR="002847F9" w:rsidRPr="00AE3509">
        <w:rPr>
          <w:sz w:val="22"/>
        </w:rPr>
        <w:t>5</w:t>
      </w:r>
      <w:r w:rsidRPr="00AE3509">
        <w:rPr>
          <w:sz w:val="22"/>
        </w:rPr>
        <w:fldChar w:fldCharType="end"/>
      </w:r>
      <w:r w:rsidRPr="00AE3509">
        <w:rPr>
          <w:sz w:val="22"/>
        </w:rPr>
        <w:t>.</w:t>
      </w:r>
      <w:r w:rsidRPr="00AE3509">
        <w:rPr>
          <w:sz w:val="22"/>
        </w:rPr>
        <w:fldChar w:fldCharType="begin"/>
      </w:r>
      <w:r w:rsidRPr="00AE3509">
        <w:rPr>
          <w:sz w:val="22"/>
        </w:rPr>
        <w:instrText xml:space="preserve"> SEQ Tabela \* ARABIC \s 1 </w:instrText>
      </w:r>
      <w:r w:rsidRPr="00AE3509">
        <w:rPr>
          <w:sz w:val="22"/>
        </w:rPr>
        <w:fldChar w:fldCharType="separate"/>
      </w:r>
      <w:r w:rsidR="002847F9" w:rsidRPr="00AE3509">
        <w:rPr>
          <w:sz w:val="22"/>
        </w:rPr>
        <w:t>1</w:t>
      </w:r>
      <w:r w:rsidRPr="00AE3509">
        <w:rPr>
          <w:sz w:val="22"/>
        </w:rPr>
        <w:fldChar w:fldCharType="end"/>
      </w:r>
      <w:bookmarkEnd w:id="74"/>
      <w:r w:rsidRPr="00AE3509">
        <w:rPr>
          <w:sz w:val="22"/>
        </w:rPr>
        <w:t>: Primeri uporabe velikosti pisav.</w:t>
      </w:r>
      <w:bookmarkEnd w:id="75"/>
    </w:p>
    <w:tbl>
      <w:tblPr>
        <w:tblW w:w="8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843"/>
        <w:gridCol w:w="2835"/>
        <w:gridCol w:w="1785"/>
      </w:tblGrid>
      <w:tr w:rsidR="002B38D9" w:rsidRPr="00AE3509" w14:paraId="3476339F" w14:textId="77777777" w:rsidTr="000C7827">
        <w:tc>
          <w:tcPr>
            <w:tcW w:w="2376" w:type="dxa"/>
          </w:tcPr>
          <w:p w14:paraId="2009A466" w14:textId="77777777" w:rsidR="002B38D9" w:rsidRPr="00AE3509" w:rsidRDefault="002B38D9">
            <w:pPr>
              <w:spacing w:line="240" w:lineRule="auto"/>
              <w:jc w:val="center"/>
            </w:pPr>
            <w:r w:rsidRPr="00AE3509">
              <w:t>Vrsta besedila</w:t>
            </w:r>
          </w:p>
        </w:tc>
        <w:tc>
          <w:tcPr>
            <w:tcW w:w="1843" w:type="dxa"/>
          </w:tcPr>
          <w:p w14:paraId="2CF4B014" w14:textId="77777777" w:rsidR="002B38D9" w:rsidRPr="00AE3509" w:rsidRDefault="002B38D9" w:rsidP="000C7827">
            <w:pPr>
              <w:spacing w:line="240" w:lineRule="auto"/>
              <w:jc w:val="center"/>
            </w:pPr>
            <w:r w:rsidRPr="00AE3509">
              <w:t xml:space="preserve">Velikost pisave </w:t>
            </w:r>
          </w:p>
        </w:tc>
        <w:tc>
          <w:tcPr>
            <w:tcW w:w="2835" w:type="dxa"/>
          </w:tcPr>
          <w:p w14:paraId="4213ACA2" w14:textId="77777777" w:rsidR="002B38D9" w:rsidRPr="00AE3509" w:rsidRDefault="002B38D9" w:rsidP="004815A2">
            <w:pPr>
              <w:spacing w:line="240" w:lineRule="auto"/>
              <w:jc w:val="center"/>
            </w:pPr>
            <w:r w:rsidRPr="00AE3509">
              <w:t>Oblika pisave</w:t>
            </w:r>
          </w:p>
        </w:tc>
        <w:tc>
          <w:tcPr>
            <w:tcW w:w="1785" w:type="dxa"/>
          </w:tcPr>
          <w:p w14:paraId="07D293A1" w14:textId="77777777" w:rsidR="002B38D9" w:rsidRPr="00AE3509" w:rsidRDefault="002B38D9">
            <w:pPr>
              <w:spacing w:line="240" w:lineRule="auto"/>
              <w:jc w:val="center"/>
            </w:pPr>
            <w:r w:rsidRPr="00AE3509">
              <w:t>Videz pisave</w:t>
            </w:r>
          </w:p>
        </w:tc>
      </w:tr>
      <w:tr w:rsidR="002B38D9" w:rsidRPr="00AE3509" w14:paraId="64A725D9" w14:textId="77777777" w:rsidTr="000C7827">
        <w:tc>
          <w:tcPr>
            <w:tcW w:w="2376" w:type="dxa"/>
          </w:tcPr>
          <w:p w14:paraId="35A73414"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Povzetek.</w:t>
            </w:r>
          </w:p>
        </w:tc>
        <w:tc>
          <w:tcPr>
            <w:tcW w:w="1843" w:type="dxa"/>
          </w:tcPr>
          <w:p w14:paraId="6A85AA85"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12</w:t>
            </w:r>
          </w:p>
          <w:p w14:paraId="24EBA68E" w14:textId="77777777" w:rsidR="002B38D9" w:rsidRPr="00AE3509" w:rsidRDefault="002B38D9" w:rsidP="00CC748A">
            <w:pPr>
              <w:pStyle w:val="Default"/>
              <w:jc w:val="center"/>
              <w:rPr>
                <w:rFonts w:ascii="Arial" w:hAnsi="Arial" w:cs="Arial"/>
                <w:color w:val="auto"/>
                <w:sz w:val="20"/>
                <w:szCs w:val="20"/>
              </w:rPr>
            </w:pPr>
          </w:p>
          <w:p w14:paraId="7F61612F"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ali</w:t>
            </w:r>
          </w:p>
          <w:p w14:paraId="55DA52D7" w14:textId="77777777" w:rsidR="002B38D9" w:rsidRPr="00AE3509" w:rsidRDefault="002B38D9" w:rsidP="00CC748A">
            <w:pPr>
              <w:pStyle w:val="Default"/>
              <w:jc w:val="center"/>
              <w:rPr>
                <w:rFonts w:ascii="Arial" w:hAnsi="Arial" w:cs="Arial"/>
                <w:color w:val="auto"/>
                <w:sz w:val="20"/>
                <w:szCs w:val="20"/>
              </w:rPr>
            </w:pPr>
          </w:p>
          <w:p w14:paraId="33A8EB3B"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11</w:t>
            </w:r>
          </w:p>
        </w:tc>
        <w:tc>
          <w:tcPr>
            <w:tcW w:w="2835" w:type="dxa"/>
          </w:tcPr>
          <w:p w14:paraId="72550A33" w14:textId="77777777" w:rsidR="002B38D9" w:rsidRPr="00AE3509" w:rsidRDefault="002B38D9" w:rsidP="004815A2">
            <w:pPr>
              <w:pStyle w:val="Default"/>
              <w:widowControl w:val="0"/>
              <w:jc w:val="right"/>
              <w:outlineLvl w:val="0"/>
              <w:rPr>
                <w:color w:val="auto"/>
                <w:sz w:val="22"/>
                <w:szCs w:val="22"/>
              </w:rPr>
            </w:pPr>
            <w:bookmarkStart w:id="76" w:name="_Toc318438945"/>
            <w:bookmarkStart w:id="77" w:name="_Toc318439015"/>
            <w:r w:rsidRPr="00AE3509">
              <w:rPr>
                <w:color w:val="auto"/>
                <w:sz w:val="22"/>
                <w:szCs w:val="22"/>
              </w:rPr>
              <w:t>Times New Roman</w:t>
            </w:r>
            <w:bookmarkEnd w:id="76"/>
            <w:bookmarkEnd w:id="77"/>
          </w:p>
          <w:p w14:paraId="43754994" w14:textId="77777777" w:rsidR="002B38D9" w:rsidRPr="00AE3509" w:rsidRDefault="002B38D9" w:rsidP="004815A2">
            <w:pPr>
              <w:pStyle w:val="Default"/>
              <w:widowControl w:val="0"/>
              <w:jc w:val="right"/>
              <w:outlineLvl w:val="0"/>
              <w:rPr>
                <w:rFonts w:ascii="Arial" w:hAnsi="Arial" w:cs="Arial"/>
                <w:color w:val="auto"/>
                <w:sz w:val="22"/>
                <w:szCs w:val="22"/>
              </w:rPr>
            </w:pPr>
          </w:p>
          <w:p w14:paraId="059480C5" w14:textId="77777777" w:rsidR="002B38D9" w:rsidRPr="00AE3509" w:rsidRDefault="002B38D9" w:rsidP="004815A2">
            <w:pPr>
              <w:pStyle w:val="Default"/>
              <w:widowControl w:val="0"/>
              <w:jc w:val="right"/>
              <w:outlineLvl w:val="0"/>
              <w:rPr>
                <w:rFonts w:ascii="Arial" w:hAnsi="Arial" w:cs="Arial"/>
                <w:color w:val="auto"/>
                <w:sz w:val="22"/>
                <w:szCs w:val="22"/>
              </w:rPr>
            </w:pPr>
            <w:bookmarkStart w:id="78" w:name="_Toc318438946"/>
            <w:bookmarkStart w:id="79" w:name="_Toc318439016"/>
            <w:r w:rsidRPr="00AE3509">
              <w:rPr>
                <w:rFonts w:ascii="Arial" w:hAnsi="Arial" w:cs="Arial"/>
                <w:color w:val="auto"/>
                <w:sz w:val="22"/>
                <w:szCs w:val="22"/>
              </w:rPr>
              <w:t>ali</w:t>
            </w:r>
            <w:bookmarkEnd w:id="78"/>
            <w:bookmarkEnd w:id="79"/>
          </w:p>
          <w:p w14:paraId="2D1CBC6A" w14:textId="77777777" w:rsidR="002B38D9" w:rsidRPr="00AE3509" w:rsidRDefault="002B38D9" w:rsidP="004815A2">
            <w:pPr>
              <w:pStyle w:val="Default"/>
              <w:jc w:val="right"/>
              <w:rPr>
                <w:rFonts w:ascii="Arial" w:hAnsi="Arial" w:cs="Arial"/>
                <w:color w:val="auto"/>
                <w:sz w:val="22"/>
                <w:szCs w:val="22"/>
              </w:rPr>
            </w:pPr>
          </w:p>
          <w:p w14:paraId="427506D9"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tcPr>
          <w:p w14:paraId="1E949298" w14:textId="77777777" w:rsidR="002B38D9" w:rsidRPr="00AE3509" w:rsidRDefault="002B38D9" w:rsidP="00CC748A">
            <w:pPr>
              <w:pStyle w:val="Default"/>
              <w:rPr>
                <w:i/>
                <w:iCs/>
                <w:color w:val="auto"/>
              </w:rPr>
            </w:pPr>
            <w:r w:rsidRPr="00AE3509">
              <w:rPr>
                <w:i/>
                <w:iCs/>
                <w:color w:val="auto"/>
              </w:rPr>
              <w:t>Ležeče</w:t>
            </w:r>
          </w:p>
          <w:p w14:paraId="44C889F1" w14:textId="77777777" w:rsidR="002B38D9" w:rsidRPr="00AE3509" w:rsidRDefault="002B38D9" w:rsidP="00CC748A">
            <w:pPr>
              <w:pStyle w:val="Default"/>
              <w:rPr>
                <w:i/>
                <w:iCs/>
                <w:color w:val="auto"/>
              </w:rPr>
            </w:pPr>
          </w:p>
          <w:p w14:paraId="5C60A948" w14:textId="77777777" w:rsidR="002B38D9" w:rsidRPr="00AE3509" w:rsidRDefault="002B38D9" w:rsidP="00CC748A">
            <w:pPr>
              <w:pStyle w:val="Default"/>
              <w:jc w:val="both"/>
              <w:rPr>
                <w:rFonts w:ascii="Arial" w:hAnsi="Arial" w:cs="Arial"/>
                <w:i/>
                <w:iCs/>
                <w:color w:val="auto"/>
                <w:sz w:val="22"/>
              </w:rPr>
            </w:pPr>
          </w:p>
          <w:p w14:paraId="034B1AFB" w14:textId="77777777" w:rsidR="002B38D9" w:rsidRPr="00AE3509" w:rsidRDefault="002B38D9" w:rsidP="00CC748A">
            <w:pPr>
              <w:pStyle w:val="Default"/>
              <w:jc w:val="both"/>
              <w:rPr>
                <w:rFonts w:ascii="Arial" w:hAnsi="Arial" w:cs="Arial"/>
                <w:i/>
                <w:iCs/>
                <w:color w:val="auto"/>
                <w:sz w:val="22"/>
              </w:rPr>
            </w:pPr>
          </w:p>
          <w:p w14:paraId="7356D144" w14:textId="77777777" w:rsidR="002B38D9" w:rsidRPr="00AE3509" w:rsidRDefault="002B38D9" w:rsidP="00CC748A">
            <w:pPr>
              <w:pStyle w:val="Default"/>
              <w:jc w:val="both"/>
              <w:rPr>
                <w:rFonts w:ascii="Arial" w:hAnsi="Arial" w:cs="Arial"/>
                <w:color w:val="auto"/>
              </w:rPr>
            </w:pPr>
            <w:r w:rsidRPr="00AE3509">
              <w:rPr>
                <w:rFonts w:ascii="Arial" w:hAnsi="Arial" w:cs="Arial"/>
                <w:i/>
                <w:iCs/>
                <w:color w:val="auto"/>
                <w:sz w:val="22"/>
              </w:rPr>
              <w:t>Ležeče</w:t>
            </w:r>
          </w:p>
        </w:tc>
      </w:tr>
      <w:tr w:rsidR="002B38D9" w:rsidRPr="00AE3509" w14:paraId="296D4869" w14:textId="77777777" w:rsidTr="000C7827">
        <w:tc>
          <w:tcPr>
            <w:tcW w:w="2376" w:type="dxa"/>
          </w:tcPr>
          <w:p w14:paraId="7B63E83F"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Osnovno besedilo,</w:t>
            </w:r>
          </w:p>
          <w:p w14:paraId="42D1A0BD"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vsebina tabel,</w:t>
            </w:r>
          </w:p>
          <w:p w14:paraId="7F104334"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 xml:space="preserve">naslovi slik, </w:t>
            </w:r>
          </w:p>
          <w:p w14:paraId="2DEF2C36"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naslovi tabel,</w:t>
            </w:r>
          </w:p>
          <w:p w14:paraId="4B7FD315"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 xml:space="preserve">oznake na slikah. </w:t>
            </w:r>
          </w:p>
        </w:tc>
        <w:tc>
          <w:tcPr>
            <w:tcW w:w="1843" w:type="dxa"/>
          </w:tcPr>
          <w:p w14:paraId="01D1A0B4"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12</w:t>
            </w:r>
          </w:p>
          <w:p w14:paraId="620EC539" w14:textId="77777777" w:rsidR="002B38D9" w:rsidRPr="00AE3509" w:rsidRDefault="002B38D9" w:rsidP="00CC748A">
            <w:pPr>
              <w:pStyle w:val="Default"/>
              <w:jc w:val="center"/>
              <w:rPr>
                <w:rFonts w:ascii="Arial" w:hAnsi="Arial" w:cs="Arial"/>
                <w:color w:val="auto"/>
                <w:sz w:val="20"/>
                <w:szCs w:val="20"/>
              </w:rPr>
            </w:pPr>
          </w:p>
          <w:p w14:paraId="6BB0FF83"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ali</w:t>
            </w:r>
          </w:p>
          <w:p w14:paraId="00473357" w14:textId="77777777" w:rsidR="002B38D9" w:rsidRPr="00AE3509" w:rsidRDefault="002B38D9" w:rsidP="00CC748A">
            <w:pPr>
              <w:pStyle w:val="Default"/>
              <w:jc w:val="center"/>
              <w:rPr>
                <w:rFonts w:ascii="Arial" w:hAnsi="Arial" w:cs="Arial"/>
                <w:color w:val="auto"/>
                <w:sz w:val="20"/>
                <w:szCs w:val="20"/>
              </w:rPr>
            </w:pPr>
          </w:p>
          <w:p w14:paraId="46892FB3"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11</w:t>
            </w:r>
          </w:p>
        </w:tc>
        <w:tc>
          <w:tcPr>
            <w:tcW w:w="2835" w:type="dxa"/>
          </w:tcPr>
          <w:p w14:paraId="17F7CE7B" w14:textId="77777777" w:rsidR="002B38D9" w:rsidRPr="00AE3509" w:rsidRDefault="002B38D9" w:rsidP="004815A2">
            <w:pPr>
              <w:pStyle w:val="Default"/>
              <w:jc w:val="right"/>
              <w:rPr>
                <w:color w:val="auto"/>
                <w:sz w:val="22"/>
                <w:szCs w:val="22"/>
              </w:rPr>
            </w:pPr>
            <w:r w:rsidRPr="00AE3509">
              <w:rPr>
                <w:color w:val="auto"/>
                <w:sz w:val="22"/>
                <w:szCs w:val="22"/>
              </w:rPr>
              <w:t>Times New Roman</w:t>
            </w:r>
          </w:p>
          <w:p w14:paraId="18B90E7E" w14:textId="77777777" w:rsidR="002B38D9" w:rsidRPr="00AE3509" w:rsidRDefault="002B38D9" w:rsidP="004815A2">
            <w:pPr>
              <w:pStyle w:val="Default"/>
              <w:jc w:val="right"/>
              <w:rPr>
                <w:rFonts w:ascii="Arial" w:hAnsi="Arial" w:cs="Arial"/>
                <w:color w:val="auto"/>
                <w:sz w:val="22"/>
                <w:szCs w:val="22"/>
              </w:rPr>
            </w:pPr>
          </w:p>
          <w:p w14:paraId="0E6DA808"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ali</w:t>
            </w:r>
          </w:p>
          <w:p w14:paraId="1FD3ED7C" w14:textId="77777777" w:rsidR="002B38D9" w:rsidRPr="00AE3509" w:rsidRDefault="002B38D9" w:rsidP="004815A2">
            <w:pPr>
              <w:pStyle w:val="Default"/>
              <w:jc w:val="right"/>
              <w:rPr>
                <w:rFonts w:ascii="Arial" w:hAnsi="Arial" w:cs="Arial"/>
                <w:color w:val="auto"/>
                <w:sz w:val="22"/>
                <w:szCs w:val="22"/>
              </w:rPr>
            </w:pPr>
          </w:p>
          <w:p w14:paraId="204A78D4"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vAlign w:val="bottom"/>
          </w:tcPr>
          <w:p w14:paraId="640A1B21" w14:textId="77777777" w:rsidR="002B38D9" w:rsidRPr="00AE3509" w:rsidRDefault="002B38D9" w:rsidP="00CC748A">
            <w:pPr>
              <w:pStyle w:val="Default"/>
              <w:rPr>
                <w:color w:val="auto"/>
              </w:rPr>
            </w:pPr>
            <w:r w:rsidRPr="00AE3509">
              <w:rPr>
                <w:color w:val="auto"/>
              </w:rPr>
              <w:t xml:space="preserve">Normalno </w:t>
            </w:r>
          </w:p>
          <w:p w14:paraId="72BFB114" w14:textId="77777777" w:rsidR="002B38D9" w:rsidRPr="00AE3509" w:rsidRDefault="002B38D9" w:rsidP="00CC748A">
            <w:pPr>
              <w:pStyle w:val="Default"/>
              <w:rPr>
                <w:rFonts w:ascii="Arial" w:hAnsi="Arial" w:cs="Arial"/>
                <w:iCs/>
                <w:color w:val="auto"/>
                <w:sz w:val="20"/>
                <w:szCs w:val="23"/>
              </w:rPr>
            </w:pPr>
          </w:p>
          <w:p w14:paraId="3EF94247" w14:textId="77777777" w:rsidR="002B38D9" w:rsidRPr="00AE3509" w:rsidRDefault="002B38D9" w:rsidP="00CC748A">
            <w:pPr>
              <w:pStyle w:val="Default"/>
              <w:rPr>
                <w:rFonts w:ascii="Arial" w:hAnsi="Arial" w:cs="Arial"/>
                <w:color w:val="auto"/>
                <w:sz w:val="22"/>
              </w:rPr>
            </w:pPr>
          </w:p>
          <w:p w14:paraId="7B707AED" w14:textId="77777777" w:rsidR="002B38D9" w:rsidRPr="00AE3509" w:rsidRDefault="002B38D9" w:rsidP="00CC748A">
            <w:pPr>
              <w:pStyle w:val="Default"/>
              <w:rPr>
                <w:rFonts w:ascii="Arial" w:hAnsi="Arial" w:cs="Arial"/>
                <w:color w:val="auto"/>
                <w:sz w:val="22"/>
              </w:rPr>
            </w:pPr>
          </w:p>
          <w:p w14:paraId="2528CDD6" w14:textId="77777777" w:rsidR="002B38D9" w:rsidRPr="00AE3509" w:rsidRDefault="002B38D9" w:rsidP="00CC748A">
            <w:pPr>
              <w:pStyle w:val="Default"/>
              <w:rPr>
                <w:rFonts w:ascii="Arial" w:hAnsi="Arial" w:cs="Arial"/>
                <w:color w:val="auto"/>
                <w:sz w:val="22"/>
              </w:rPr>
            </w:pPr>
            <w:r w:rsidRPr="00AE3509">
              <w:rPr>
                <w:rFonts w:ascii="Arial" w:hAnsi="Arial" w:cs="Arial"/>
                <w:color w:val="auto"/>
                <w:sz w:val="22"/>
              </w:rPr>
              <w:t xml:space="preserve">Normalno </w:t>
            </w:r>
          </w:p>
        </w:tc>
      </w:tr>
      <w:tr w:rsidR="002B38D9" w:rsidRPr="00AE3509" w14:paraId="204DF2B6" w14:textId="77777777" w:rsidTr="000C7827">
        <w:trPr>
          <w:trHeight w:val="1253"/>
        </w:trPr>
        <w:tc>
          <w:tcPr>
            <w:tcW w:w="2376" w:type="dxa"/>
          </w:tcPr>
          <w:p w14:paraId="607FAA6D"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Opombe v nogi strani.</w:t>
            </w:r>
          </w:p>
          <w:p w14:paraId="1CB9FFFA" w14:textId="77777777" w:rsidR="002B38D9" w:rsidRPr="00AE3509" w:rsidRDefault="002B38D9" w:rsidP="00CC748A">
            <w:pPr>
              <w:pStyle w:val="Default"/>
              <w:rPr>
                <w:rFonts w:ascii="Arial" w:hAnsi="Arial" w:cs="Arial"/>
                <w:color w:val="auto"/>
                <w:sz w:val="22"/>
                <w:szCs w:val="22"/>
              </w:rPr>
            </w:pPr>
          </w:p>
        </w:tc>
        <w:tc>
          <w:tcPr>
            <w:tcW w:w="1843" w:type="dxa"/>
          </w:tcPr>
          <w:p w14:paraId="269DCE46"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10</w:t>
            </w:r>
          </w:p>
        </w:tc>
        <w:tc>
          <w:tcPr>
            <w:tcW w:w="2835" w:type="dxa"/>
          </w:tcPr>
          <w:p w14:paraId="0EFF0C9A" w14:textId="77777777" w:rsidR="002B38D9" w:rsidRPr="00AE3509" w:rsidRDefault="002B38D9" w:rsidP="004815A2">
            <w:pPr>
              <w:pStyle w:val="Default"/>
              <w:jc w:val="right"/>
              <w:rPr>
                <w:color w:val="auto"/>
                <w:sz w:val="22"/>
                <w:szCs w:val="22"/>
              </w:rPr>
            </w:pPr>
            <w:r w:rsidRPr="00AE3509">
              <w:rPr>
                <w:color w:val="auto"/>
                <w:sz w:val="22"/>
                <w:szCs w:val="22"/>
              </w:rPr>
              <w:t xml:space="preserve">Times New Roman </w:t>
            </w:r>
          </w:p>
          <w:p w14:paraId="69933A1F" w14:textId="77777777" w:rsidR="002B38D9" w:rsidRPr="00AE3509" w:rsidRDefault="002B38D9" w:rsidP="004815A2">
            <w:pPr>
              <w:pStyle w:val="Default"/>
              <w:jc w:val="right"/>
              <w:rPr>
                <w:rFonts w:ascii="Arial" w:hAnsi="Arial" w:cs="Arial"/>
                <w:color w:val="auto"/>
                <w:sz w:val="22"/>
                <w:szCs w:val="22"/>
              </w:rPr>
            </w:pPr>
          </w:p>
          <w:p w14:paraId="5029B0B8"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ali</w:t>
            </w:r>
          </w:p>
          <w:p w14:paraId="6A6D6D8A" w14:textId="77777777" w:rsidR="002B38D9" w:rsidRPr="00AE3509" w:rsidRDefault="002B38D9" w:rsidP="004815A2">
            <w:pPr>
              <w:pStyle w:val="Default"/>
              <w:jc w:val="right"/>
              <w:rPr>
                <w:rFonts w:ascii="Arial" w:hAnsi="Arial" w:cs="Arial"/>
                <w:color w:val="auto"/>
                <w:sz w:val="22"/>
                <w:szCs w:val="22"/>
              </w:rPr>
            </w:pPr>
          </w:p>
          <w:p w14:paraId="03103A27"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tcPr>
          <w:p w14:paraId="209396AD" w14:textId="77777777" w:rsidR="002B38D9" w:rsidRPr="00AE3509" w:rsidRDefault="002B38D9" w:rsidP="00CC748A">
            <w:pPr>
              <w:pStyle w:val="Default"/>
              <w:rPr>
                <w:color w:val="auto"/>
                <w:sz w:val="20"/>
                <w:szCs w:val="20"/>
              </w:rPr>
            </w:pPr>
            <w:r w:rsidRPr="00AE3509">
              <w:rPr>
                <w:color w:val="auto"/>
                <w:sz w:val="20"/>
                <w:szCs w:val="20"/>
              </w:rPr>
              <w:t>Normalno</w:t>
            </w:r>
          </w:p>
          <w:p w14:paraId="590840A4" w14:textId="77777777" w:rsidR="002B38D9" w:rsidRPr="00AE3509" w:rsidRDefault="002B38D9" w:rsidP="00CC748A">
            <w:pPr>
              <w:pStyle w:val="Default"/>
              <w:rPr>
                <w:rFonts w:ascii="Arial" w:hAnsi="Arial" w:cs="Arial"/>
                <w:color w:val="auto"/>
                <w:sz w:val="20"/>
                <w:szCs w:val="20"/>
              </w:rPr>
            </w:pPr>
          </w:p>
          <w:p w14:paraId="2CA4C399" w14:textId="77777777" w:rsidR="002B38D9" w:rsidRPr="00AE3509" w:rsidRDefault="002B38D9" w:rsidP="00CC748A">
            <w:pPr>
              <w:pStyle w:val="Default"/>
              <w:rPr>
                <w:rFonts w:ascii="Arial" w:hAnsi="Arial" w:cs="Arial"/>
                <w:color w:val="auto"/>
                <w:sz w:val="20"/>
                <w:szCs w:val="20"/>
              </w:rPr>
            </w:pPr>
          </w:p>
          <w:p w14:paraId="47F08D43" w14:textId="77777777" w:rsidR="002B38D9" w:rsidRPr="00AE3509" w:rsidRDefault="002B38D9" w:rsidP="00CC748A">
            <w:pPr>
              <w:pStyle w:val="Default"/>
              <w:rPr>
                <w:rFonts w:ascii="Arial" w:hAnsi="Arial" w:cs="Arial"/>
                <w:color w:val="auto"/>
                <w:sz w:val="20"/>
                <w:szCs w:val="20"/>
              </w:rPr>
            </w:pPr>
          </w:p>
          <w:p w14:paraId="72682485" w14:textId="77777777" w:rsidR="002B38D9" w:rsidRPr="00AE3509" w:rsidRDefault="002B38D9" w:rsidP="00CC748A">
            <w:pPr>
              <w:pStyle w:val="Default"/>
              <w:rPr>
                <w:rFonts w:ascii="Arial" w:hAnsi="Arial" w:cs="Arial"/>
                <w:color w:val="auto"/>
                <w:sz w:val="20"/>
                <w:szCs w:val="20"/>
              </w:rPr>
            </w:pPr>
            <w:r w:rsidRPr="00AE3509">
              <w:rPr>
                <w:rFonts w:ascii="Arial" w:hAnsi="Arial" w:cs="Arial"/>
                <w:color w:val="auto"/>
                <w:sz w:val="20"/>
                <w:szCs w:val="20"/>
              </w:rPr>
              <w:t>Normalno</w:t>
            </w:r>
          </w:p>
        </w:tc>
      </w:tr>
      <w:tr w:rsidR="002B38D9" w:rsidRPr="00AE3509" w14:paraId="46E340B0" w14:textId="77777777" w:rsidTr="000C7827">
        <w:trPr>
          <w:trHeight w:val="1361"/>
        </w:trPr>
        <w:tc>
          <w:tcPr>
            <w:tcW w:w="2376" w:type="dxa"/>
          </w:tcPr>
          <w:p w14:paraId="6964F546"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Naslovi podpoglavij.</w:t>
            </w:r>
          </w:p>
        </w:tc>
        <w:tc>
          <w:tcPr>
            <w:tcW w:w="1843" w:type="dxa"/>
          </w:tcPr>
          <w:p w14:paraId="6122715E"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14</w:t>
            </w:r>
          </w:p>
        </w:tc>
        <w:tc>
          <w:tcPr>
            <w:tcW w:w="2835" w:type="dxa"/>
          </w:tcPr>
          <w:p w14:paraId="0164156B" w14:textId="77777777" w:rsidR="002B38D9" w:rsidRPr="00AE3509" w:rsidRDefault="002B38D9" w:rsidP="000C7827">
            <w:pPr>
              <w:pStyle w:val="Default"/>
              <w:jc w:val="right"/>
              <w:rPr>
                <w:color w:val="auto"/>
                <w:sz w:val="22"/>
                <w:szCs w:val="22"/>
              </w:rPr>
            </w:pPr>
            <w:r w:rsidRPr="00AE3509">
              <w:rPr>
                <w:color w:val="auto"/>
                <w:sz w:val="22"/>
                <w:szCs w:val="22"/>
              </w:rPr>
              <w:t>Times New Roman</w:t>
            </w:r>
          </w:p>
          <w:p w14:paraId="77965D6B" w14:textId="77777777" w:rsidR="002B38D9" w:rsidRPr="00AE3509" w:rsidRDefault="002B38D9" w:rsidP="004815A2">
            <w:pPr>
              <w:pStyle w:val="Default"/>
              <w:jc w:val="right"/>
              <w:rPr>
                <w:rFonts w:ascii="Arial" w:hAnsi="Arial" w:cs="Arial"/>
                <w:color w:val="auto"/>
                <w:sz w:val="22"/>
                <w:szCs w:val="22"/>
              </w:rPr>
            </w:pPr>
          </w:p>
          <w:p w14:paraId="5E8AD0E0"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 xml:space="preserve"> ali</w:t>
            </w:r>
          </w:p>
          <w:p w14:paraId="0E7C0243" w14:textId="77777777" w:rsidR="002B38D9" w:rsidRPr="00AE3509" w:rsidRDefault="002B38D9" w:rsidP="004815A2">
            <w:pPr>
              <w:pStyle w:val="Default"/>
              <w:jc w:val="right"/>
              <w:rPr>
                <w:rFonts w:ascii="Arial" w:hAnsi="Arial" w:cs="Arial"/>
                <w:color w:val="auto"/>
                <w:sz w:val="22"/>
                <w:szCs w:val="22"/>
              </w:rPr>
            </w:pPr>
          </w:p>
          <w:p w14:paraId="466F727F"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tcPr>
          <w:p w14:paraId="3C8847C8" w14:textId="77777777" w:rsidR="002B38D9" w:rsidRPr="00AE3509" w:rsidRDefault="002B38D9" w:rsidP="00CC748A">
            <w:pPr>
              <w:pStyle w:val="Default"/>
              <w:rPr>
                <w:bCs/>
                <w:color w:val="auto"/>
                <w:sz w:val="28"/>
                <w:szCs w:val="28"/>
              </w:rPr>
            </w:pPr>
            <w:r w:rsidRPr="00AE3509">
              <w:rPr>
                <w:bCs/>
                <w:color w:val="auto"/>
                <w:sz w:val="28"/>
                <w:szCs w:val="28"/>
              </w:rPr>
              <w:t>Normalno</w:t>
            </w:r>
          </w:p>
          <w:p w14:paraId="53368EBC" w14:textId="77777777" w:rsidR="002B38D9" w:rsidRPr="00AE3509" w:rsidRDefault="002B38D9" w:rsidP="00CC748A">
            <w:pPr>
              <w:pStyle w:val="Default"/>
              <w:rPr>
                <w:rFonts w:ascii="Arial" w:hAnsi="Arial" w:cs="Arial"/>
                <w:bCs/>
                <w:color w:val="auto"/>
                <w:sz w:val="20"/>
                <w:szCs w:val="20"/>
              </w:rPr>
            </w:pPr>
          </w:p>
          <w:p w14:paraId="6F0E9C49" w14:textId="77777777" w:rsidR="002B38D9" w:rsidRPr="00AE3509" w:rsidRDefault="002B38D9" w:rsidP="00CC748A">
            <w:pPr>
              <w:pStyle w:val="Default"/>
              <w:rPr>
                <w:rFonts w:ascii="Arial" w:hAnsi="Arial" w:cs="Arial"/>
                <w:bCs/>
                <w:color w:val="auto"/>
                <w:sz w:val="20"/>
                <w:szCs w:val="20"/>
              </w:rPr>
            </w:pPr>
          </w:p>
          <w:p w14:paraId="1E8E7C21" w14:textId="77777777" w:rsidR="002B38D9" w:rsidRPr="00AE3509" w:rsidRDefault="002B38D9" w:rsidP="00CC748A">
            <w:pPr>
              <w:pStyle w:val="Default"/>
              <w:rPr>
                <w:rFonts w:ascii="Arial" w:hAnsi="Arial" w:cs="Arial"/>
                <w:bCs/>
                <w:color w:val="auto"/>
                <w:sz w:val="20"/>
                <w:szCs w:val="20"/>
              </w:rPr>
            </w:pPr>
          </w:p>
          <w:p w14:paraId="5B3CCF22" w14:textId="77777777" w:rsidR="002B38D9" w:rsidRPr="00AE3509" w:rsidRDefault="002B38D9" w:rsidP="00CC748A">
            <w:pPr>
              <w:pStyle w:val="Default"/>
              <w:rPr>
                <w:rFonts w:ascii="Arial" w:hAnsi="Arial" w:cs="Arial"/>
                <w:color w:val="auto"/>
                <w:sz w:val="28"/>
                <w:szCs w:val="28"/>
              </w:rPr>
            </w:pPr>
            <w:r w:rsidRPr="00AE3509">
              <w:rPr>
                <w:rFonts w:ascii="Arial" w:hAnsi="Arial" w:cs="Arial"/>
                <w:bCs/>
                <w:color w:val="auto"/>
                <w:sz w:val="28"/>
                <w:szCs w:val="28"/>
              </w:rPr>
              <w:t>Normalno</w:t>
            </w:r>
          </w:p>
        </w:tc>
      </w:tr>
      <w:tr w:rsidR="002B38D9" w:rsidRPr="00AE3509" w14:paraId="3DD4EDE1" w14:textId="77777777" w:rsidTr="000C7827">
        <w:trPr>
          <w:trHeight w:val="1447"/>
        </w:trPr>
        <w:tc>
          <w:tcPr>
            <w:tcW w:w="2376" w:type="dxa"/>
          </w:tcPr>
          <w:p w14:paraId="17358B03"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Naslovi poglavij.</w:t>
            </w:r>
          </w:p>
        </w:tc>
        <w:tc>
          <w:tcPr>
            <w:tcW w:w="1843" w:type="dxa"/>
          </w:tcPr>
          <w:p w14:paraId="7C22BB37"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16</w:t>
            </w:r>
          </w:p>
        </w:tc>
        <w:tc>
          <w:tcPr>
            <w:tcW w:w="2835" w:type="dxa"/>
          </w:tcPr>
          <w:p w14:paraId="5B7537F9" w14:textId="77777777" w:rsidR="002B38D9" w:rsidRPr="00AE3509" w:rsidRDefault="002B38D9" w:rsidP="004815A2">
            <w:pPr>
              <w:pStyle w:val="Default"/>
              <w:jc w:val="right"/>
              <w:rPr>
                <w:color w:val="auto"/>
                <w:sz w:val="22"/>
                <w:szCs w:val="22"/>
              </w:rPr>
            </w:pPr>
            <w:r w:rsidRPr="00AE3509">
              <w:rPr>
                <w:color w:val="auto"/>
                <w:sz w:val="22"/>
                <w:szCs w:val="22"/>
              </w:rPr>
              <w:t>Times New Roman</w:t>
            </w:r>
          </w:p>
          <w:p w14:paraId="3AF12333" w14:textId="77777777" w:rsidR="002B38D9" w:rsidRPr="00AE3509" w:rsidRDefault="002B38D9" w:rsidP="004815A2">
            <w:pPr>
              <w:pStyle w:val="Default"/>
              <w:jc w:val="right"/>
              <w:rPr>
                <w:rFonts w:ascii="Arial" w:hAnsi="Arial" w:cs="Arial"/>
                <w:color w:val="auto"/>
                <w:sz w:val="22"/>
                <w:szCs w:val="22"/>
              </w:rPr>
            </w:pPr>
          </w:p>
          <w:p w14:paraId="4FE029E7"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 xml:space="preserve"> ali</w:t>
            </w:r>
          </w:p>
          <w:p w14:paraId="65B45C9B" w14:textId="77777777" w:rsidR="002B38D9" w:rsidRPr="00AE3509" w:rsidRDefault="002B38D9" w:rsidP="004815A2">
            <w:pPr>
              <w:pStyle w:val="Default"/>
              <w:jc w:val="right"/>
              <w:rPr>
                <w:rFonts w:ascii="Arial" w:hAnsi="Arial" w:cs="Arial"/>
                <w:color w:val="auto"/>
                <w:sz w:val="22"/>
                <w:szCs w:val="22"/>
              </w:rPr>
            </w:pPr>
          </w:p>
          <w:p w14:paraId="53519068"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p w14:paraId="7B1DC769" w14:textId="77777777" w:rsidR="002B38D9" w:rsidRPr="00AE3509" w:rsidRDefault="002B38D9" w:rsidP="004815A2">
            <w:pPr>
              <w:pStyle w:val="Default"/>
              <w:ind w:right="352"/>
              <w:rPr>
                <w:rFonts w:ascii="Arial" w:hAnsi="Arial" w:cs="Arial"/>
                <w:color w:val="auto"/>
                <w:sz w:val="22"/>
                <w:szCs w:val="22"/>
              </w:rPr>
            </w:pPr>
            <w:r w:rsidRPr="00AE3509">
              <w:rPr>
                <w:rFonts w:ascii="Arial" w:hAnsi="Arial" w:cs="Arial"/>
                <w:color w:val="auto"/>
                <w:sz w:val="22"/>
                <w:szCs w:val="22"/>
              </w:rPr>
              <w:t xml:space="preserve"> </w:t>
            </w:r>
          </w:p>
        </w:tc>
        <w:tc>
          <w:tcPr>
            <w:tcW w:w="1785" w:type="dxa"/>
          </w:tcPr>
          <w:p w14:paraId="4077FAFC" w14:textId="77777777" w:rsidR="002B38D9" w:rsidRPr="00AE3509" w:rsidRDefault="002B38D9" w:rsidP="00CC748A">
            <w:pPr>
              <w:pStyle w:val="Default"/>
              <w:jc w:val="both"/>
              <w:rPr>
                <w:b/>
                <w:bCs/>
                <w:color w:val="auto"/>
                <w:sz w:val="32"/>
                <w:szCs w:val="32"/>
              </w:rPr>
            </w:pPr>
            <w:r w:rsidRPr="00AE3509">
              <w:rPr>
                <w:b/>
                <w:bCs/>
                <w:color w:val="auto"/>
                <w:sz w:val="32"/>
                <w:szCs w:val="32"/>
              </w:rPr>
              <w:t>Krepko</w:t>
            </w:r>
          </w:p>
          <w:p w14:paraId="55E4687E" w14:textId="77777777" w:rsidR="002B38D9" w:rsidRPr="00AE3509" w:rsidRDefault="002B38D9" w:rsidP="00CC748A">
            <w:pPr>
              <w:pStyle w:val="Default"/>
              <w:rPr>
                <w:rFonts w:ascii="Arial" w:hAnsi="Arial" w:cs="Arial"/>
                <w:b/>
                <w:bCs/>
                <w:color w:val="auto"/>
                <w:sz w:val="32"/>
                <w:szCs w:val="32"/>
              </w:rPr>
            </w:pPr>
          </w:p>
          <w:p w14:paraId="36898689" w14:textId="77777777" w:rsidR="002B38D9" w:rsidRPr="00AE3509" w:rsidRDefault="002B38D9" w:rsidP="00CC748A">
            <w:pPr>
              <w:pStyle w:val="Default"/>
              <w:rPr>
                <w:rFonts w:ascii="Arial" w:hAnsi="Arial" w:cs="Arial"/>
                <w:b/>
                <w:bCs/>
                <w:color w:val="auto"/>
                <w:sz w:val="32"/>
                <w:szCs w:val="32"/>
              </w:rPr>
            </w:pPr>
          </w:p>
          <w:p w14:paraId="54FB0AAA" w14:textId="77777777" w:rsidR="002B38D9" w:rsidRPr="00AE3509" w:rsidRDefault="002B38D9" w:rsidP="00CC748A">
            <w:pPr>
              <w:pStyle w:val="Default"/>
              <w:rPr>
                <w:rFonts w:ascii="Arial" w:hAnsi="Arial" w:cs="Arial"/>
                <w:color w:val="auto"/>
                <w:sz w:val="32"/>
                <w:szCs w:val="32"/>
              </w:rPr>
            </w:pPr>
            <w:r w:rsidRPr="00AE3509">
              <w:rPr>
                <w:rFonts w:ascii="Arial" w:hAnsi="Arial" w:cs="Arial"/>
                <w:b/>
                <w:bCs/>
                <w:color w:val="auto"/>
                <w:sz w:val="32"/>
                <w:szCs w:val="32"/>
              </w:rPr>
              <w:t>Krepko</w:t>
            </w:r>
          </w:p>
        </w:tc>
      </w:tr>
      <w:tr w:rsidR="002B38D9" w:rsidRPr="00AE3509" w14:paraId="166F52C9" w14:textId="77777777" w:rsidTr="000C7827">
        <w:trPr>
          <w:trHeight w:val="370"/>
        </w:trPr>
        <w:tc>
          <w:tcPr>
            <w:tcW w:w="2376" w:type="dxa"/>
          </w:tcPr>
          <w:p w14:paraId="2CB6AD93" w14:textId="77777777" w:rsidR="002B38D9" w:rsidRPr="00AE3509" w:rsidRDefault="002B38D9" w:rsidP="00CC748A">
            <w:pPr>
              <w:pStyle w:val="Default"/>
              <w:rPr>
                <w:rFonts w:ascii="Arial" w:hAnsi="Arial" w:cs="Arial"/>
                <w:color w:val="auto"/>
                <w:sz w:val="22"/>
                <w:szCs w:val="22"/>
              </w:rPr>
            </w:pPr>
            <w:r w:rsidRPr="00AE3509">
              <w:rPr>
                <w:rFonts w:ascii="Arial" w:hAnsi="Arial" w:cs="Arial"/>
                <w:color w:val="auto"/>
                <w:sz w:val="22"/>
                <w:szCs w:val="22"/>
              </w:rPr>
              <w:t>Naslov diplomskega dela.</w:t>
            </w:r>
          </w:p>
        </w:tc>
        <w:tc>
          <w:tcPr>
            <w:tcW w:w="1843" w:type="dxa"/>
          </w:tcPr>
          <w:p w14:paraId="772DBC43" w14:textId="77777777" w:rsidR="002B38D9" w:rsidRPr="00AE3509" w:rsidRDefault="002B38D9" w:rsidP="00CC748A">
            <w:pPr>
              <w:pStyle w:val="Default"/>
              <w:jc w:val="center"/>
              <w:rPr>
                <w:rFonts w:ascii="Arial" w:hAnsi="Arial" w:cs="Arial"/>
                <w:color w:val="auto"/>
                <w:sz w:val="20"/>
                <w:szCs w:val="20"/>
              </w:rPr>
            </w:pPr>
            <w:r w:rsidRPr="00AE3509">
              <w:rPr>
                <w:rFonts w:ascii="Arial" w:hAnsi="Arial" w:cs="Arial"/>
                <w:color w:val="auto"/>
                <w:sz w:val="20"/>
                <w:szCs w:val="20"/>
              </w:rPr>
              <w:t>20</w:t>
            </w:r>
          </w:p>
        </w:tc>
        <w:tc>
          <w:tcPr>
            <w:tcW w:w="2835" w:type="dxa"/>
          </w:tcPr>
          <w:p w14:paraId="309C4AB4" w14:textId="77777777" w:rsidR="002B38D9" w:rsidRPr="00AE3509" w:rsidRDefault="002B38D9" w:rsidP="004815A2">
            <w:pPr>
              <w:pStyle w:val="Default"/>
              <w:jc w:val="right"/>
              <w:rPr>
                <w:color w:val="auto"/>
                <w:sz w:val="22"/>
                <w:szCs w:val="22"/>
              </w:rPr>
            </w:pPr>
            <w:r w:rsidRPr="00AE3509">
              <w:rPr>
                <w:color w:val="auto"/>
                <w:sz w:val="22"/>
                <w:szCs w:val="22"/>
              </w:rPr>
              <w:t>Times New Roman</w:t>
            </w:r>
          </w:p>
          <w:p w14:paraId="76EAB8AC" w14:textId="77777777" w:rsidR="002B38D9" w:rsidRPr="00AE3509" w:rsidRDefault="002B38D9" w:rsidP="004815A2">
            <w:pPr>
              <w:pStyle w:val="Default"/>
              <w:jc w:val="right"/>
              <w:rPr>
                <w:rFonts w:ascii="Arial" w:hAnsi="Arial" w:cs="Arial"/>
                <w:color w:val="auto"/>
                <w:sz w:val="22"/>
                <w:szCs w:val="22"/>
              </w:rPr>
            </w:pPr>
          </w:p>
          <w:p w14:paraId="25BBA429"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 xml:space="preserve"> ali</w:t>
            </w:r>
          </w:p>
          <w:p w14:paraId="2A956E2C" w14:textId="77777777" w:rsidR="002B38D9" w:rsidRPr="00AE3509" w:rsidRDefault="002B38D9" w:rsidP="004815A2">
            <w:pPr>
              <w:pStyle w:val="Default"/>
              <w:jc w:val="right"/>
              <w:rPr>
                <w:rFonts w:ascii="Arial" w:hAnsi="Arial" w:cs="Arial"/>
                <w:color w:val="auto"/>
                <w:sz w:val="22"/>
                <w:szCs w:val="22"/>
              </w:rPr>
            </w:pPr>
          </w:p>
          <w:p w14:paraId="41B04714" w14:textId="77777777" w:rsidR="002B38D9" w:rsidRPr="00AE3509" w:rsidRDefault="002B38D9" w:rsidP="004815A2">
            <w:pPr>
              <w:pStyle w:val="Default"/>
              <w:jc w:val="right"/>
              <w:rPr>
                <w:rFonts w:ascii="Arial" w:hAnsi="Arial" w:cs="Arial"/>
                <w:color w:val="auto"/>
                <w:sz w:val="22"/>
                <w:szCs w:val="22"/>
              </w:rPr>
            </w:pPr>
            <w:r w:rsidRPr="00AE3509">
              <w:rPr>
                <w:rFonts w:ascii="Arial" w:hAnsi="Arial" w:cs="Arial"/>
                <w:color w:val="auto"/>
                <w:sz w:val="22"/>
                <w:szCs w:val="22"/>
              </w:rPr>
              <w:t>Arial</w:t>
            </w:r>
          </w:p>
        </w:tc>
        <w:tc>
          <w:tcPr>
            <w:tcW w:w="1785" w:type="dxa"/>
          </w:tcPr>
          <w:p w14:paraId="22A3B3D7" w14:textId="77777777" w:rsidR="002B38D9" w:rsidRPr="00AE3509" w:rsidRDefault="002B38D9" w:rsidP="00CC748A">
            <w:pPr>
              <w:pStyle w:val="Default"/>
              <w:jc w:val="both"/>
              <w:rPr>
                <w:b/>
                <w:color w:val="auto"/>
                <w:sz w:val="40"/>
                <w:szCs w:val="40"/>
              </w:rPr>
            </w:pPr>
            <w:r w:rsidRPr="00AE3509">
              <w:rPr>
                <w:b/>
                <w:color w:val="auto"/>
                <w:sz w:val="40"/>
                <w:szCs w:val="40"/>
              </w:rPr>
              <w:t>Krepko</w:t>
            </w:r>
          </w:p>
          <w:p w14:paraId="7D371652" w14:textId="77777777" w:rsidR="002B38D9" w:rsidRPr="00AE3509" w:rsidRDefault="002B38D9" w:rsidP="00CC748A">
            <w:pPr>
              <w:pStyle w:val="Default"/>
              <w:rPr>
                <w:rFonts w:ascii="Arial" w:hAnsi="Arial" w:cs="Arial"/>
                <w:b/>
                <w:color w:val="auto"/>
                <w:sz w:val="40"/>
                <w:szCs w:val="40"/>
              </w:rPr>
            </w:pPr>
          </w:p>
          <w:p w14:paraId="4560321D" w14:textId="77777777" w:rsidR="002B38D9" w:rsidRPr="00AE3509" w:rsidRDefault="002B38D9" w:rsidP="00CC748A">
            <w:pPr>
              <w:pStyle w:val="Default"/>
              <w:rPr>
                <w:rFonts w:ascii="Arial" w:hAnsi="Arial" w:cs="Arial"/>
                <w:b/>
                <w:bCs/>
                <w:color w:val="auto"/>
                <w:sz w:val="40"/>
                <w:szCs w:val="40"/>
              </w:rPr>
            </w:pPr>
            <w:r w:rsidRPr="00AE3509">
              <w:rPr>
                <w:rFonts w:ascii="Arial" w:hAnsi="Arial" w:cs="Arial"/>
                <w:b/>
                <w:color w:val="auto"/>
                <w:sz w:val="40"/>
                <w:szCs w:val="40"/>
              </w:rPr>
              <w:t>Krepko</w:t>
            </w:r>
          </w:p>
        </w:tc>
      </w:tr>
    </w:tbl>
    <w:p w14:paraId="47C7B11A" w14:textId="77777777" w:rsidR="002B38D9" w:rsidRPr="00AE3509" w:rsidRDefault="002B38D9" w:rsidP="008305EB">
      <w:pPr>
        <w:pStyle w:val="Heading2"/>
        <w:tabs>
          <w:tab w:val="clear" w:pos="860"/>
          <w:tab w:val="num" w:pos="567"/>
        </w:tabs>
      </w:pPr>
      <w:bookmarkStart w:id="80" w:name="_Toc397680679"/>
      <w:bookmarkStart w:id="81" w:name="_Toc504463074"/>
      <w:bookmarkStart w:id="82" w:name="_Toc505567418"/>
      <w:bookmarkStart w:id="83" w:name="_Toc309712171"/>
      <w:bookmarkStart w:id="84" w:name="_Toc310788736"/>
      <w:bookmarkStart w:id="85" w:name="_Toc310788969"/>
      <w:bookmarkStart w:id="86" w:name="_Toc311024876"/>
      <w:bookmarkStart w:id="87" w:name="_Toc313614928"/>
      <w:bookmarkStart w:id="88" w:name="_Toc313865300"/>
      <w:bookmarkStart w:id="89" w:name="_Toc313865427"/>
      <w:bookmarkStart w:id="90" w:name="_Toc313871437"/>
      <w:bookmarkStart w:id="91" w:name="_Toc318438947"/>
      <w:bookmarkStart w:id="92" w:name="_Toc318439017"/>
      <w:r w:rsidRPr="00AE3509">
        <w:lastRenderedPageBreak/>
        <w:t>Oblika</w:t>
      </w:r>
      <w:bookmarkEnd w:id="80"/>
      <w:r w:rsidRPr="00AE3509">
        <w:t xml:space="preserve"> strani</w:t>
      </w:r>
      <w:bookmarkEnd w:id="81"/>
      <w:bookmarkEnd w:id="82"/>
      <w:bookmarkEnd w:id="83"/>
      <w:bookmarkEnd w:id="84"/>
      <w:bookmarkEnd w:id="85"/>
      <w:bookmarkEnd w:id="86"/>
      <w:bookmarkEnd w:id="87"/>
      <w:bookmarkEnd w:id="88"/>
      <w:bookmarkEnd w:id="89"/>
      <w:bookmarkEnd w:id="90"/>
      <w:bookmarkEnd w:id="91"/>
      <w:bookmarkEnd w:id="92"/>
    </w:p>
    <w:p w14:paraId="52E2023E" w14:textId="77777777" w:rsidR="002B38D9" w:rsidRPr="00AE3509" w:rsidRDefault="002B38D9" w:rsidP="00057E4C"/>
    <w:p w14:paraId="437CEF85" w14:textId="77777777" w:rsidR="002B38D9" w:rsidRPr="00AE3509" w:rsidRDefault="002B38D9" w:rsidP="00057E4C">
      <w:r w:rsidRPr="00AE3509">
        <w:t>Stran naj bo formata A4. Osnovno besedilo naj bo obojestransko poravnano.</w:t>
      </w:r>
    </w:p>
    <w:p w14:paraId="2AFDA9D8" w14:textId="77777777" w:rsidR="002B38D9" w:rsidRPr="00AE3509" w:rsidRDefault="002B38D9" w:rsidP="00057E4C"/>
    <w:p w14:paraId="606985DB" w14:textId="77777777" w:rsidR="002B38D9" w:rsidRPr="00AE3509" w:rsidRDefault="002B38D9" w:rsidP="00057E4C">
      <w:r w:rsidRPr="00AE3509">
        <w:t xml:space="preserve">Robovi besedila naj bodo zgoraj in spodaj oddaljeni 30 mm od roba strani, na levi (notranji) strani 30 mm in na desni (zunanji) strani 25 mm od roba strani, kakor prikazuje </w:t>
      </w:r>
      <w:r w:rsidRPr="00AE3509">
        <w:fldChar w:fldCharType="begin"/>
      </w:r>
      <w:r w:rsidRPr="00AE3509">
        <w:instrText xml:space="preserve"> REF  _Ref313818983 \* Lower \h </w:instrText>
      </w:r>
      <w:r w:rsidRPr="00AE3509">
        <w:fldChar w:fldCharType="separate"/>
      </w:r>
      <w:r w:rsidR="002847F9" w:rsidRPr="00AE3509">
        <w:t>slika 5.1</w:t>
      </w:r>
      <w:r w:rsidRPr="00AE3509">
        <w:fldChar w:fldCharType="end"/>
      </w:r>
      <w:r w:rsidRPr="00AE3509">
        <w:t>.</w:t>
      </w:r>
    </w:p>
    <w:p w14:paraId="4B40F9DA" w14:textId="77777777" w:rsidR="002B38D9" w:rsidRPr="00AE3509" w:rsidRDefault="002B38D9" w:rsidP="00057E4C"/>
    <w:p w14:paraId="16BDEB20" w14:textId="77777777" w:rsidR="002B38D9" w:rsidRPr="00AE3509" w:rsidRDefault="002B38D9" w:rsidP="00057E4C">
      <w:r w:rsidRPr="00AE3509">
        <w:t xml:space="preserve">Razmik med vrsticami naj bo 1,5 vrstice (oziroma višina vrstice 18 točk). Razmik med naslovi podpoglavij, slikami, tabelami ali enačbami in besedilom naj bo ena ali dve prazni vrstici, kar prilagodite dolžini in videzu strani. </w:t>
      </w:r>
    </w:p>
    <w:p w14:paraId="0EF1F6AE" w14:textId="77777777" w:rsidR="002B38D9" w:rsidRPr="00AE3509" w:rsidRDefault="002B38D9" w:rsidP="00057E4C"/>
    <w:p w14:paraId="739132B2" w14:textId="77777777" w:rsidR="002B38D9" w:rsidRPr="00AE3509" w:rsidRDefault="002B38D9" w:rsidP="00057E4C">
      <w:r w:rsidRPr="00AE3509">
        <w:t xml:space="preserve">Naslovi poglavij in podpoglavij naj bodo levo poravnani; poglavja naj se pričnejo na novi strani. Naslovi slik in tabel naj bodo poravnani na sredino. </w:t>
      </w:r>
    </w:p>
    <w:p w14:paraId="2452CD6D" w14:textId="77777777" w:rsidR="002B38D9" w:rsidRPr="00AE3509" w:rsidRDefault="002B38D9" w:rsidP="00057E4C"/>
    <w:p w14:paraId="179FA4B1" w14:textId="77777777" w:rsidR="002B38D9" w:rsidRPr="00AE3509" w:rsidRDefault="002B38D9" w:rsidP="008305EB">
      <w:pPr>
        <w:pStyle w:val="Heading2"/>
        <w:tabs>
          <w:tab w:val="clear" w:pos="860"/>
          <w:tab w:val="num" w:pos="567"/>
        </w:tabs>
      </w:pPr>
      <w:r w:rsidRPr="00AE3509">
        <w:tab/>
      </w:r>
      <w:bookmarkStart w:id="93" w:name="_Toc309712172"/>
      <w:bookmarkStart w:id="94" w:name="_Toc310788737"/>
      <w:bookmarkStart w:id="95" w:name="_Toc310788970"/>
      <w:bookmarkStart w:id="96" w:name="_Toc311024877"/>
      <w:bookmarkStart w:id="97" w:name="_Toc313614929"/>
      <w:bookmarkStart w:id="98" w:name="_Toc313865301"/>
      <w:bookmarkStart w:id="99" w:name="_Toc313865428"/>
      <w:bookmarkStart w:id="100" w:name="_Toc313871438"/>
      <w:bookmarkStart w:id="101" w:name="_Toc318438948"/>
      <w:bookmarkStart w:id="102" w:name="_Toc318439018"/>
      <w:r w:rsidRPr="00AE3509">
        <w:t xml:space="preserve">Oblika slik in </w:t>
      </w:r>
      <w:bookmarkEnd w:id="93"/>
      <w:bookmarkEnd w:id="94"/>
      <w:bookmarkEnd w:id="95"/>
      <w:bookmarkEnd w:id="96"/>
      <w:r w:rsidRPr="00AE3509">
        <w:t>tabel</w:t>
      </w:r>
      <w:bookmarkEnd w:id="97"/>
      <w:bookmarkEnd w:id="98"/>
      <w:bookmarkEnd w:id="99"/>
      <w:bookmarkEnd w:id="100"/>
      <w:bookmarkEnd w:id="101"/>
      <w:bookmarkEnd w:id="102"/>
    </w:p>
    <w:p w14:paraId="627DE8D3" w14:textId="77777777" w:rsidR="002B38D9" w:rsidRPr="00AE3509" w:rsidRDefault="002B38D9" w:rsidP="00057E4C"/>
    <w:p w14:paraId="1359CE48" w14:textId="77777777" w:rsidR="002B38D9" w:rsidRPr="00AE3509" w:rsidRDefault="002B38D9" w:rsidP="00BE546D">
      <w:r w:rsidRPr="00AE3509">
        <w:t>Naslovi oz. opisi slik naj bodo pod sliko. Naslovi tabel naj bodo nad tabelami.</w:t>
      </w:r>
      <w:r w:rsidRPr="00AE3509">
        <w:rPr>
          <w:rStyle w:val="FootnoteReference"/>
          <w:rFonts w:cs="Arial"/>
        </w:rPr>
        <w:footnoteReference w:id="1"/>
      </w:r>
      <w:r w:rsidRPr="00AE3509">
        <w:t xml:space="preserve"> Tabele in slike naj bodo postavljene tako, da se boste nanje najprej sklicevali v besedilu. Na vsako sliko in tabelo se morate sklicevati vsaj enkrat. </w:t>
      </w:r>
    </w:p>
    <w:p w14:paraId="774B5BA5" w14:textId="77777777" w:rsidR="002B38D9" w:rsidRPr="00AE3509" w:rsidRDefault="002B38D9" w:rsidP="00BE546D"/>
    <w:p w14:paraId="2107D1B0" w14:textId="77777777" w:rsidR="002B38D9" w:rsidRPr="00AE3509" w:rsidRDefault="00AE3509" w:rsidP="00057E4C">
      <w:r w:rsidRPr="00AE3509">
        <w:rPr>
          <w:sz w:val="20"/>
        </w:rPr>
        <w:pict w14:anchorId="20358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5pt;height:173.95pt" o:bordertopcolor="this" o:borderleftcolor="this" o:borderbottomcolor="this" o:borderrightcolor="this">
            <v:imagedata r:id="rId15" o:title=""/>
            <w10:bordertop type="single" width="6"/>
            <w10:borderleft type="single" width="6"/>
            <w10:borderbottom type="single" width="6"/>
            <w10:borderright type="single" width="6"/>
          </v:shape>
        </w:pict>
      </w:r>
    </w:p>
    <w:p w14:paraId="44041372" w14:textId="77777777" w:rsidR="002B38D9" w:rsidRPr="00AE3509" w:rsidRDefault="002B38D9" w:rsidP="005E2D9A">
      <w:pPr>
        <w:pStyle w:val="Caption"/>
        <w:rPr>
          <w:sz w:val="22"/>
          <w:szCs w:val="22"/>
        </w:rPr>
      </w:pPr>
      <w:bookmarkStart w:id="103" w:name="_Ref313818983"/>
      <w:bookmarkStart w:id="104" w:name="_Toc309712340"/>
      <w:bookmarkStart w:id="105" w:name="_Toc313736599"/>
      <w:bookmarkStart w:id="106" w:name="_Ref313818976"/>
      <w:r w:rsidRPr="00AE3509">
        <w:rPr>
          <w:sz w:val="22"/>
          <w:szCs w:val="22"/>
        </w:rPr>
        <w:t xml:space="preserve">Slika </w:t>
      </w:r>
      <w:r w:rsidRPr="00AE3509">
        <w:rPr>
          <w:sz w:val="22"/>
          <w:szCs w:val="22"/>
        </w:rPr>
        <w:fldChar w:fldCharType="begin"/>
      </w:r>
      <w:r w:rsidRPr="00AE3509">
        <w:rPr>
          <w:sz w:val="22"/>
          <w:szCs w:val="22"/>
        </w:rPr>
        <w:instrText xml:space="preserve"> STYLEREF 1 \s </w:instrText>
      </w:r>
      <w:r w:rsidRPr="00AE3509">
        <w:rPr>
          <w:sz w:val="22"/>
          <w:szCs w:val="22"/>
        </w:rPr>
        <w:fldChar w:fldCharType="separate"/>
      </w:r>
      <w:r w:rsidR="002847F9" w:rsidRPr="00AE3509">
        <w:rPr>
          <w:sz w:val="22"/>
          <w:szCs w:val="22"/>
        </w:rPr>
        <w:t>5</w:t>
      </w:r>
      <w:r w:rsidRPr="00AE3509">
        <w:rPr>
          <w:sz w:val="22"/>
          <w:szCs w:val="22"/>
        </w:rPr>
        <w:fldChar w:fldCharType="end"/>
      </w:r>
      <w:r w:rsidRPr="00AE3509">
        <w:rPr>
          <w:sz w:val="22"/>
          <w:szCs w:val="22"/>
        </w:rPr>
        <w:t>.</w:t>
      </w:r>
      <w:r w:rsidRPr="00AE3509">
        <w:rPr>
          <w:sz w:val="22"/>
          <w:szCs w:val="22"/>
        </w:rPr>
        <w:fldChar w:fldCharType="begin"/>
      </w:r>
      <w:r w:rsidRPr="00AE3509">
        <w:rPr>
          <w:sz w:val="22"/>
          <w:szCs w:val="22"/>
        </w:rPr>
        <w:instrText xml:space="preserve"> SEQ Slika \* ARABIC \s 1 </w:instrText>
      </w:r>
      <w:r w:rsidRPr="00AE3509">
        <w:rPr>
          <w:sz w:val="22"/>
          <w:szCs w:val="22"/>
        </w:rPr>
        <w:fldChar w:fldCharType="separate"/>
      </w:r>
      <w:r w:rsidR="002847F9" w:rsidRPr="00AE3509">
        <w:rPr>
          <w:sz w:val="22"/>
          <w:szCs w:val="22"/>
        </w:rPr>
        <w:t>1</w:t>
      </w:r>
      <w:r w:rsidRPr="00AE3509">
        <w:rPr>
          <w:sz w:val="22"/>
          <w:szCs w:val="22"/>
        </w:rPr>
        <w:fldChar w:fldCharType="end"/>
      </w:r>
      <w:bookmarkEnd w:id="103"/>
      <w:r w:rsidRPr="00AE3509">
        <w:rPr>
          <w:sz w:val="22"/>
          <w:szCs w:val="22"/>
        </w:rPr>
        <w:t>: Oblikovanje tipične strani.</w:t>
      </w:r>
      <w:bookmarkEnd w:id="104"/>
      <w:bookmarkEnd w:id="105"/>
      <w:bookmarkEnd w:id="106"/>
    </w:p>
    <w:p w14:paraId="6B6AD354" w14:textId="77777777" w:rsidR="002B38D9" w:rsidRPr="00AE3509" w:rsidRDefault="002B38D9" w:rsidP="00BE546D"/>
    <w:p w14:paraId="7C3A3253" w14:textId="77777777" w:rsidR="002B38D9" w:rsidRPr="00AE3509" w:rsidRDefault="002B38D9" w:rsidP="008305EB">
      <w:pPr>
        <w:pStyle w:val="Heading2"/>
        <w:tabs>
          <w:tab w:val="clear" w:pos="860"/>
          <w:tab w:val="num" w:pos="567"/>
        </w:tabs>
      </w:pPr>
      <w:bookmarkStart w:id="107" w:name="_Toc397680683"/>
      <w:bookmarkStart w:id="108" w:name="_Toc504463078"/>
      <w:bookmarkStart w:id="109" w:name="_Toc505567422"/>
      <w:bookmarkStart w:id="110" w:name="_Toc309712173"/>
      <w:bookmarkStart w:id="111" w:name="_Toc310788738"/>
      <w:bookmarkStart w:id="112" w:name="_Toc310788971"/>
      <w:bookmarkStart w:id="113" w:name="_Toc311024878"/>
      <w:bookmarkStart w:id="114" w:name="_Toc313614930"/>
      <w:bookmarkStart w:id="115" w:name="_Toc313865302"/>
      <w:bookmarkStart w:id="116" w:name="_Toc313865429"/>
      <w:bookmarkStart w:id="117" w:name="_Toc313871439"/>
      <w:bookmarkStart w:id="118" w:name="_Toc318438949"/>
      <w:bookmarkStart w:id="119" w:name="_Toc318439019"/>
      <w:r w:rsidRPr="00AE3509">
        <w:lastRenderedPageBreak/>
        <w:t>Pisanje okrajšav in kratic</w:t>
      </w:r>
      <w:bookmarkEnd w:id="107"/>
      <w:bookmarkEnd w:id="108"/>
      <w:bookmarkEnd w:id="109"/>
      <w:bookmarkEnd w:id="110"/>
      <w:bookmarkEnd w:id="111"/>
      <w:bookmarkEnd w:id="112"/>
      <w:bookmarkEnd w:id="113"/>
      <w:bookmarkEnd w:id="114"/>
      <w:bookmarkEnd w:id="115"/>
      <w:bookmarkEnd w:id="116"/>
      <w:bookmarkEnd w:id="117"/>
      <w:bookmarkEnd w:id="118"/>
      <w:bookmarkEnd w:id="119"/>
    </w:p>
    <w:p w14:paraId="5FA9A13F" w14:textId="77777777" w:rsidR="002B38D9" w:rsidRPr="00AE3509" w:rsidRDefault="002B38D9" w:rsidP="005E2D9A"/>
    <w:p w14:paraId="099BDAE9" w14:textId="77777777" w:rsidR="002B38D9" w:rsidRPr="00AE3509" w:rsidRDefault="002B38D9" w:rsidP="00BE546D">
      <w:r w:rsidRPr="00AE3509">
        <w:t>Pri pisanju ključnih besed in povzetka se izogibajte uporabi okrajšav in kratic. Če niso zelo uveljavljene, jih tudi v naslovih ne uporabljajte. Pomen okrajšav in kratic navedite, ko se prvič pojavijo v besedilu (tudi, če ste ga navedli v povzetku). V seznamu kratic navedite dobesedni pomen vsake kratice, ne pa razlage pojma, ki ga kratica predstavlja. Če kratica izvira iz tujega jezika, navedite tudi čim verodostojnejši prevod njenega pomena v slovenskem jeziku, tako v seznamu kratic kot ob prvi navedbi kratice v besedilu.</w:t>
      </w:r>
    </w:p>
    <w:p w14:paraId="3B29DB23" w14:textId="77777777" w:rsidR="002B38D9" w:rsidRPr="00AE3509" w:rsidRDefault="002B38D9" w:rsidP="00BE546D"/>
    <w:p w14:paraId="4FC893EC" w14:textId="77777777" w:rsidR="002B38D9" w:rsidRPr="00AE3509" w:rsidRDefault="002B38D9" w:rsidP="008305EB">
      <w:pPr>
        <w:pStyle w:val="Heading2"/>
        <w:tabs>
          <w:tab w:val="clear" w:pos="860"/>
          <w:tab w:val="num" w:pos="567"/>
        </w:tabs>
      </w:pPr>
      <w:bookmarkStart w:id="120" w:name="_Toc397680684"/>
      <w:bookmarkStart w:id="121" w:name="_Toc504463079"/>
      <w:bookmarkStart w:id="122" w:name="_Toc505567423"/>
      <w:bookmarkStart w:id="123" w:name="_Toc309712174"/>
      <w:bookmarkStart w:id="124" w:name="_Toc310788739"/>
      <w:bookmarkStart w:id="125" w:name="_Toc310788972"/>
      <w:bookmarkStart w:id="126" w:name="_Toc311024879"/>
      <w:bookmarkStart w:id="127" w:name="_Toc313614931"/>
      <w:bookmarkStart w:id="128" w:name="_Toc313865303"/>
      <w:bookmarkStart w:id="129" w:name="_Toc313865430"/>
      <w:bookmarkStart w:id="130" w:name="_Toc313871440"/>
      <w:bookmarkStart w:id="131" w:name="_Toc318438950"/>
      <w:bookmarkStart w:id="132" w:name="_Toc318439020"/>
      <w:r w:rsidRPr="00AE3509">
        <w:t>Oblika enačb</w:t>
      </w:r>
      <w:bookmarkEnd w:id="120"/>
      <w:bookmarkEnd w:id="121"/>
      <w:bookmarkEnd w:id="122"/>
      <w:bookmarkEnd w:id="123"/>
      <w:bookmarkEnd w:id="124"/>
      <w:bookmarkEnd w:id="125"/>
      <w:bookmarkEnd w:id="126"/>
      <w:bookmarkEnd w:id="127"/>
      <w:bookmarkEnd w:id="128"/>
      <w:bookmarkEnd w:id="129"/>
      <w:bookmarkEnd w:id="130"/>
      <w:bookmarkEnd w:id="131"/>
      <w:bookmarkEnd w:id="132"/>
    </w:p>
    <w:p w14:paraId="5CDFA624" w14:textId="77777777" w:rsidR="002B38D9" w:rsidRPr="00AE3509" w:rsidRDefault="002B38D9" w:rsidP="005E2D9A"/>
    <w:p w14:paraId="0AF59204" w14:textId="77777777" w:rsidR="002B38D9" w:rsidRPr="00AE3509" w:rsidRDefault="002B38D9" w:rsidP="00BE546D">
      <w:r w:rsidRPr="00AE3509">
        <w:t>Enačbe številčite v vsakem poglavju zaporedno, z desno poravnanimi številkami v oklepaju, kot je prikazano v (5.1). Fizikalne enačbe in matematične izraze pišite strnjeno in skladno s standardom ISO 80000 (</w:t>
      </w:r>
      <w:hyperlink r:id="rId16" w:history="1">
        <w:r w:rsidRPr="00AE3509">
          <w:rPr>
            <w:rStyle w:val="Hyperlink"/>
            <w:rFonts w:cs="Arial"/>
          </w:rPr>
          <w:t>http://en.wikipedia.org/wiki/ISO_80000</w:t>
        </w:r>
      </w:hyperlink>
      <w:r w:rsidRPr="00AE3509">
        <w:t>), ki definira uporabo znakov in simbolov v naravoslovju, tehniki in matematiki. Fizikalne enačbe oziroma izračuni morajo biti vedno opremljeni z  enotami, skladno s sistemom SI (</w:t>
      </w:r>
      <w:hyperlink r:id="rId17" w:history="1">
        <w:r w:rsidRPr="00AE3509">
          <w:rPr>
            <w:rStyle w:val="Hyperlink"/>
            <w:rFonts w:cs="Arial"/>
          </w:rPr>
          <w:t>http://en.wikipedia.org/wiki/SI</w:t>
        </w:r>
      </w:hyperlink>
      <w:r w:rsidRPr="00AE3509">
        <w:t>)</w:t>
      </w:r>
      <w:r w:rsidRPr="00AE3509">
        <w:rPr>
          <w:color w:val="000000"/>
        </w:rPr>
        <w:t>.</w:t>
      </w:r>
      <w:r w:rsidRPr="00AE3509">
        <w:t xml:space="preserve"> Simbole za fizikalne količine in matematične spremenljivke pišite ležeče (razen grških simbolov) v enaki velikosti kot besedilo. Enačbe nikoli ne pišite v tekstovnem načinu, obvezno uporabite ustrezen matematični urejevalnik. Vsi elementi matematičnih izrazov morajo biti definirani v besedilu neposredno pred izrazom ali takoj za njim. Enot ne pišemo v matematičnem načinu, temveč v tekstovnem. Enačbe zamaknite 2 cm od levega roba strani. Primer: </w:t>
      </w:r>
    </w:p>
    <w:p w14:paraId="09EF5C41" w14:textId="77777777" w:rsidR="002B38D9" w:rsidRPr="00AE3509" w:rsidRDefault="00AE3509">
      <w:pPr>
        <w:pStyle w:val="formula"/>
        <w:keepNext/>
        <w:tabs>
          <w:tab w:val="clear" w:pos="7938"/>
          <w:tab w:val="right" w:pos="8789"/>
        </w:tabs>
      </w:pPr>
      <w:r w:rsidRPr="00AE3509">
        <w:rPr>
          <w:position w:val="-24"/>
          <w:sz w:val="22"/>
          <w:szCs w:val="22"/>
        </w:rPr>
        <w:pict w14:anchorId="40A3B41F">
          <v:shape id="_x0000_i1026" type="#_x0000_t75" style="width:59.85pt;height:32.1pt">
            <v:imagedata r:id="rId18" o:title=""/>
          </v:shape>
        </w:pict>
      </w:r>
      <w:r w:rsidR="002B38D9" w:rsidRPr="00AE3509">
        <w:tab/>
        <w:t>(5.1)</w:t>
      </w:r>
    </w:p>
    <w:p w14:paraId="3EB2D0F3" w14:textId="77777777" w:rsidR="002B38D9" w:rsidRPr="00AE3509" w:rsidRDefault="002B38D9" w:rsidP="00BE546D">
      <w:r w:rsidRPr="00AE3509">
        <w:t xml:space="preserve">Tu je: </w:t>
      </w:r>
      <w:r w:rsidRPr="00AE3509">
        <w:tab/>
      </w:r>
    </w:p>
    <w:p w14:paraId="6D06E1FA" w14:textId="77777777" w:rsidR="002B38D9" w:rsidRPr="00AE3509" w:rsidRDefault="002B38D9" w:rsidP="00BE546D">
      <w:r w:rsidRPr="00AE3509">
        <w:rPr>
          <w:rFonts w:ascii="Times New Roman" w:hAnsi="Times New Roman" w:cs="Times New Roman"/>
          <w:i/>
        </w:rPr>
        <w:t>L</w:t>
      </w:r>
      <w:r w:rsidRPr="00AE3509">
        <w:t xml:space="preserve"> –</w:t>
      </w:r>
      <w:r w:rsidRPr="00AE3509">
        <w:rPr>
          <w:i/>
        </w:rPr>
        <w:t xml:space="preserve"> </w:t>
      </w:r>
      <w:r w:rsidRPr="00AE3509">
        <w:t xml:space="preserve">induktivnost tuljave (H), </w:t>
      </w:r>
    </w:p>
    <w:p w14:paraId="3C181CA5" w14:textId="516F83E3" w:rsidR="002B38D9" w:rsidRPr="00AE3509" w:rsidRDefault="002B38D9" w:rsidP="00216ED9">
      <w:r w:rsidRPr="00AE3509">
        <w:rPr>
          <w:rFonts w:ascii="Times New Roman" w:hAnsi="Times New Roman" w:cs="Times New Roman"/>
          <w:i/>
        </w:rPr>
        <w:t>A</w:t>
      </w:r>
      <w:r w:rsidRPr="00AE3509">
        <w:fldChar w:fldCharType="begin"/>
      </w:r>
      <w:r w:rsidRPr="00AE3509">
        <w:instrText xml:space="preserve"> QUOTE </w:instrText>
      </w:r>
      <m:oMath>
        <m:r>
          <m:rPr>
            <m:sty m:val="p"/>
          </m:rPr>
          <w:rPr>
            <w:rFonts w:ascii="Cambria Math" w:hAnsi="Cambria Math"/>
          </w:rPr>
          <m:t>A</m:t>
        </m:r>
      </m:oMath>
      <w:r w:rsidRPr="00AE3509">
        <w:instrText xml:space="preserve"> </w:instrText>
      </w:r>
      <w:r w:rsidRPr="00AE3509">
        <w:fldChar w:fldCharType="end"/>
      </w:r>
      <w:r w:rsidRPr="00AE3509">
        <w:t xml:space="preserve"> – presek jedra (m</w:t>
      </w:r>
      <w:r w:rsidRPr="00AE3509">
        <w:rPr>
          <w:vertAlign w:val="superscript"/>
        </w:rPr>
        <w:t>2</w:t>
      </w:r>
      <w:r w:rsidRPr="00AE3509">
        <w:t>),</w:t>
      </w:r>
    </w:p>
    <w:p w14:paraId="040FC448" w14:textId="77777777" w:rsidR="002B38D9" w:rsidRPr="00AE3509" w:rsidRDefault="002B38D9" w:rsidP="00216ED9">
      <w:r w:rsidRPr="00AE3509">
        <w:rPr>
          <w:rFonts w:ascii="Times New Roman" w:hAnsi="Times New Roman" w:cs="Times New Roman"/>
          <w:i/>
        </w:rPr>
        <w:t>N</w:t>
      </w:r>
      <w:r w:rsidRPr="00AE3509">
        <w:t xml:space="preserve"> – število ovojev tuljave,</w:t>
      </w:r>
    </w:p>
    <w:p w14:paraId="6BE9A591" w14:textId="6618C8EE" w:rsidR="002B38D9" w:rsidRPr="00AE3509" w:rsidRDefault="002B38D9" w:rsidP="00ED0DD6">
      <w:pPr>
        <w:ind w:left="142" w:hanging="142"/>
      </w:pPr>
      <w:r w:rsidRPr="00AE3509">
        <w:rPr>
          <w:rFonts w:ascii="Times New Roman" w:hAnsi="Times New Roman" w:cs="Times New Roman"/>
          <w:i/>
        </w:rPr>
        <w:t>l</w:t>
      </w:r>
      <w:r w:rsidRPr="00AE3509">
        <w:fldChar w:fldCharType="begin"/>
      </w:r>
      <w:r w:rsidRPr="00AE3509">
        <w:instrText xml:space="preserve"> QUOTE </w:instrText>
      </w:r>
      <m:oMath>
        <m:r>
          <m:rPr>
            <m:sty m:val="p"/>
          </m:rPr>
          <w:rPr>
            <w:rFonts w:ascii="Cambria Math" w:hAnsi="Cambria Math"/>
          </w:rPr>
          <m:t>l</m:t>
        </m:r>
      </m:oMath>
      <w:r w:rsidRPr="00AE3509">
        <w:instrText xml:space="preserve"> </w:instrText>
      </w:r>
      <w:r w:rsidRPr="00AE3509">
        <w:fldChar w:fldCharType="end"/>
      </w:r>
      <w:r w:rsidRPr="00AE3509">
        <w:rPr>
          <w:i/>
        </w:rPr>
        <w:t xml:space="preserve">  </w:t>
      </w:r>
      <w:r w:rsidRPr="00AE3509">
        <w:t>– dolžina tuljave (m) in</w:t>
      </w:r>
    </w:p>
    <w:p w14:paraId="7D819A57" w14:textId="77777777" w:rsidR="002B38D9" w:rsidRPr="00AE3509" w:rsidRDefault="002B38D9" w:rsidP="00216ED9">
      <w:r w:rsidRPr="00AE3509">
        <w:rPr>
          <w:rFonts w:ascii="Symbol" w:hAnsi="Symbol"/>
          <w:i/>
        </w:rPr>
        <w:t></w:t>
      </w:r>
      <w:r w:rsidRPr="00AE3509">
        <w:t xml:space="preserve"> – permeabilnost jedra (H/m).</w:t>
      </w:r>
    </w:p>
    <w:p w14:paraId="700B06BF" w14:textId="77777777" w:rsidR="002B38D9" w:rsidRPr="00AE3509" w:rsidRDefault="002B38D9" w:rsidP="00ED0DD6">
      <w:pPr>
        <w:ind w:left="142" w:hanging="142"/>
      </w:pPr>
    </w:p>
    <w:p w14:paraId="720EB310" w14:textId="77777777" w:rsidR="002B38D9" w:rsidRPr="00AE3509" w:rsidRDefault="002B38D9" w:rsidP="00BE546D">
      <w:r w:rsidRPr="00AE3509">
        <w:t xml:space="preserve">V besedilu se sklicujte na enačbe preprosto, npr. »v (5.1)«, ne pa »v en. (5.1)« ali podobno, razen na začetku stavka. </w:t>
      </w:r>
    </w:p>
    <w:p w14:paraId="38F85962" w14:textId="77777777" w:rsidR="002B38D9" w:rsidRPr="00AE3509" w:rsidRDefault="002B38D9" w:rsidP="00BE546D"/>
    <w:p w14:paraId="2A89E616" w14:textId="77777777" w:rsidR="002B38D9" w:rsidRPr="00AE3509" w:rsidRDefault="002B38D9" w:rsidP="008305EB">
      <w:pPr>
        <w:pStyle w:val="Heading2"/>
        <w:tabs>
          <w:tab w:val="clear" w:pos="860"/>
          <w:tab w:val="num" w:pos="567"/>
        </w:tabs>
      </w:pPr>
      <w:bookmarkStart w:id="133" w:name="_Toc309712175"/>
      <w:bookmarkStart w:id="134" w:name="_Toc310788740"/>
      <w:bookmarkStart w:id="135" w:name="_Toc310788973"/>
      <w:bookmarkStart w:id="136" w:name="_Toc311024880"/>
      <w:bookmarkStart w:id="137" w:name="_Toc313614932"/>
      <w:bookmarkStart w:id="138" w:name="_Toc313865304"/>
      <w:bookmarkStart w:id="139" w:name="_Toc313865431"/>
      <w:bookmarkStart w:id="140" w:name="_Toc313871441"/>
      <w:bookmarkStart w:id="141" w:name="_Toc318438951"/>
      <w:bookmarkStart w:id="142" w:name="_Toc318439021"/>
      <w:r w:rsidRPr="00AE3509">
        <w:lastRenderedPageBreak/>
        <w:t>Številčenje strani</w:t>
      </w:r>
      <w:bookmarkEnd w:id="133"/>
      <w:bookmarkEnd w:id="134"/>
      <w:bookmarkEnd w:id="135"/>
      <w:bookmarkEnd w:id="136"/>
      <w:bookmarkEnd w:id="137"/>
      <w:bookmarkEnd w:id="138"/>
      <w:bookmarkEnd w:id="139"/>
      <w:bookmarkEnd w:id="140"/>
      <w:bookmarkEnd w:id="141"/>
      <w:bookmarkEnd w:id="142"/>
      <w:r w:rsidRPr="00AE3509">
        <w:t xml:space="preserve"> </w:t>
      </w:r>
    </w:p>
    <w:p w14:paraId="074C9989" w14:textId="77777777" w:rsidR="002B38D9" w:rsidRPr="00AE3509" w:rsidRDefault="002B38D9" w:rsidP="00BE546D"/>
    <w:p w14:paraId="20AAD172" w14:textId="77777777" w:rsidR="002B38D9" w:rsidRPr="00AE3509" w:rsidRDefault="002B38D9" w:rsidP="00BE546D">
      <w:r w:rsidRPr="00AE3509">
        <w:t>Začetne strani diplomskega dela (razen naslovne in prve notranje strani, ki naj ne bosta oštevilčeni), vse do izključno prvega poglavja (Uvod), naj bodo oštevilčene spodaj (v nogi), zaporedoma z rimskimi številkami (i, ii, iii, iv …), vse nadaljnje strani pa z zaporednimi arabskimi številkami, začenši z 1.</w:t>
      </w:r>
    </w:p>
    <w:p w14:paraId="5431D07D" w14:textId="77777777" w:rsidR="002B38D9" w:rsidRPr="00AE3509" w:rsidRDefault="002B38D9" w:rsidP="00BE546D"/>
    <w:p w14:paraId="16182F98" w14:textId="77777777" w:rsidR="002B38D9" w:rsidRPr="00AE3509" w:rsidRDefault="002B38D9" w:rsidP="008305EB">
      <w:pPr>
        <w:pStyle w:val="Heading2"/>
        <w:tabs>
          <w:tab w:val="clear" w:pos="860"/>
          <w:tab w:val="num" w:pos="567"/>
        </w:tabs>
      </w:pPr>
      <w:bookmarkStart w:id="143" w:name="_Toc309712176"/>
      <w:bookmarkStart w:id="144" w:name="_Toc310788741"/>
      <w:bookmarkStart w:id="145" w:name="_Toc310788974"/>
      <w:bookmarkStart w:id="146" w:name="_Toc311024881"/>
      <w:bookmarkStart w:id="147" w:name="_Toc313614933"/>
      <w:bookmarkStart w:id="148" w:name="_Toc313865305"/>
      <w:bookmarkStart w:id="149" w:name="_Toc313865432"/>
      <w:bookmarkStart w:id="150" w:name="_Toc313871442"/>
      <w:bookmarkStart w:id="151" w:name="_Toc318438952"/>
      <w:bookmarkStart w:id="152" w:name="_Toc318439022"/>
      <w:r w:rsidRPr="00AE3509">
        <w:t>Številčenje poglavij</w:t>
      </w:r>
      <w:bookmarkEnd w:id="143"/>
      <w:bookmarkEnd w:id="144"/>
      <w:bookmarkEnd w:id="145"/>
      <w:bookmarkEnd w:id="146"/>
      <w:bookmarkEnd w:id="147"/>
      <w:bookmarkEnd w:id="148"/>
      <w:bookmarkEnd w:id="149"/>
      <w:bookmarkEnd w:id="150"/>
      <w:bookmarkEnd w:id="151"/>
      <w:bookmarkEnd w:id="152"/>
    </w:p>
    <w:p w14:paraId="38E68813" w14:textId="77777777" w:rsidR="002B38D9" w:rsidRPr="00AE3509" w:rsidRDefault="002B38D9" w:rsidP="002347DE"/>
    <w:p w14:paraId="7EFF2108" w14:textId="77777777" w:rsidR="002B38D9" w:rsidRPr="00AE3509" w:rsidRDefault="002B38D9" w:rsidP="00BE546D">
      <w:r w:rsidRPr="00AE3509">
        <w:t>Poglavja naj bodo oštevilčena zaporedoma. Prvo poglavje označimo z 1 UVOD, zadnje pa s __ SKLEP, kjer je __ ustrezna zaporedna številka poglavja. Naslove poglavij pišemo levo poravnano, z velikimi črkami. Razmik med naslovom poglavja in besedilom naj bo ena prazna vrstica.</w:t>
      </w:r>
    </w:p>
    <w:p w14:paraId="1CA331D6" w14:textId="77777777" w:rsidR="002B38D9" w:rsidRPr="00AE3509" w:rsidRDefault="002B38D9" w:rsidP="00BE546D"/>
    <w:p w14:paraId="3BBB9105" w14:textId="77777777" w:rsidR="002B38D9" w:rsidRPr="00AE3509" w:rsidRDefault="002B38D9" w:rsidP="00BE546D">
      <w:r w:rsidRPr="00AE3509">
        <w:t xml:space="preserve">Vsako poglavje ima lahko podpoglavja, ki so oštevilčena z dvema arabskima številkama, ločenima s piko. Prva številka je enaka zaporedni številki poglavja, druga pa zaporedni številki podpoglavja v poglavju. Označba 3.2 pomeni, da gre za drugo podpoglavje tretjega poglavja. Naslov podpoglavja pišemo z malimi črkami. Med zadnjim besedilom, naslovom podpoglavja in njegovim besedilom naj bo po ena prazna vrstica. </w:t>
      </w:r>
    </w:p>
    <w:p w14:paraId="25B74216" w14:textId="77777777" w:rsidR="002B38D9" w:rsidRPr="00AE3509" w:rsidRDefault="002B38D9" w:rsidP="00BE546D"/>
    <w:p w14:paraId="026F1499" w14:textId="77777777" w:rsidR="002B38D9" w:rsidRPr="00AE3509" w:rsidRDefault="002B38D9" w:rsidP="00BE546D">
      <w:r w:rsidRPr="00AE3509">
        <w:t xml:space="preserve">Delitve na nadaljnja podpoglavja (npr. 3.2.1) ne priporočamo. Če pa takšno podpoglavje vseeno uvedemo, izpustimo eno vrstico, oštevilčimo in izpišemo naslov podpoglavja. Med naslovom in besedilom podpoglavja je ena prazna vrstica. </w:t>
      </w:r>
    </w:p>
    <w:p w14:paraId="7A75D372" w14:textId="77777777" w:rsidR="002B38D9" w:rsidRPr="00AE3509" w:rsidRDefault="002B38D9" w:rsidP="00BE546D"/>
    <w:p w14:paraId="153DC085" w14:textId="77777777" w:rsidR="002B38D9" w:rsidRPr="00AE3509" w:rsidRDefault="002B38D9" w:rsidP="008305EB">
      <w:pPr>
        <w:pStyle w:val="Heading2"/>
        <w:tabs>
          <w:tab w:val="clear" w:pos="860"/>
          <w:tab w:val="num" w:pos="567"/>
        </w:tabs>
      </w:pPr>
      <w:bookmarkStart w:id="153" w:name="_Toc309712177"/>
      <w:bookmarkStart w:id="154" w:name="_Toc310788742"/>
      <w:bookmarkStart w:id="155" w:name="_Toc310788975"/>
      <w:bookmarkStart w:id="156" w:name="_Toc311024882"/>
      <w:bookmarkStart w:id="157" w:name="_Toc313614934"/>
      <w:bookmarkStart w:id="158" w:name="_Toc313865306"/>
      <w:bookmarkStart w:id="159" w:name="_Toc313865433"/>
      <w:bookmarkStart w:id="160" w:name="_Toc313871443"/>
      <w:bookmarkStart w:id="161" w:name="_Toc318438953"/>
      <w:bookmarkStart w:id="162" w:name="_Toc318439023"/>
      <w:r w:rsidRPr="00AE3509">
        <w:t>Številčenje slik, tabel in enačb</w:t>
      </w:r>
      <w:bookmarkEnd w:id="153"/>
      <w:bookmarkEnd w:id="154"/>
      <w:bookmarkEnd w:id="155"/>
      <w:bookmarkEnd w:id="156"/>
      <w:bookmarkEnd w:id="157"/>
      <w:bookmarkEnd w:id="158"/>
      <w:bookmarkEnd w:id="159"/>
      <w:bookmarkEnd w:id="160"/>
      <w:bookmarkEnd w:id="161"/>
      <w:bookmarkEnd w:id="162"/>
    </w:p>
    <w:p w14:paraId="7D0F5B58" w14:textId="77777777" w:rsidR="002B38D9" w:rsidRPr="00AE3509" w:rsidRDefault="002B38D9" w:rsidP="002347DE"/>
    <w:p w14:paraId="5130458A" w14:textId="77777777" w:rsidR="002B38D9" w:rsidRPr="00AE3509" w:rsidRDefault="002B38D9" w:rsidP="00BE546D">
      <w:r w:rsidRPr="00AE3509">
        <w:t>Slike, tabele in enačbe številčimo z dvema arabskima številkama, ločenima s piko. Prva številka je enaka zaporedni številki poglavja, druga številka pa zaporedni številki slike, tabele ali enačbe v poglavju (npr. slika 2.8 pomeni, da gre za osmo sliko v drugem poglavju). Enačbe številčite z desno poravnanimi številkami v oklepaju, kot je prikazano v enačbi (5.1). V besedilu se sklicujte na ustrezne slike, tabele ali enačbe z navedbo imena in številsko označbo (npr. slika 2.8, tabela 1.4 ali (2.3) v primeru enačbe).</w:t>
      </w:r>
    </w:p>
    <w:p w14:paraId="43E8A1AA" w14:textId="77777777" w:rsidR="002B38D9" w:rsidRPr="00AE3509" w:rsidRDefault="002B38D9" w:rsidP="00BE546D"/>
    <w:p w14:paraId="4E8ECB20" w14:textId="77777777" w:rsidR="002B38D9" w:rsidRPr="00AE3509" w:rsidRDefault="002B38D9" w:rsidP="008305EB">
      <w:pPr>
        <w:pStyle w:val="Heading2"/>
        <w:tabs>
          <w:tab w:val="clear" w:pos="860"/>
          <w:tab w:val="num" w:pos="567"/>
        </w:tabs>
      </w:pPr>
      <w:bookmarkStart w:id="163" w:name="_Toc309712178"/>
      <w:bookmarkStart w:id="164" w:name="_Toc310788743"/>
      <w:bookmarkStart w:id="165" w:name="_Toc310788976"/>
      <w:bookmarkStart w:id="166" w:name="_Toc311024883"/>
      <w:bookmarkStart w:id="167" w:name="_Toc313614935"/>
      <w:bookmarkStart w:id="168" w:name="_Toc313865307"/>
      <w:bookmarkStart w:id="169" w:name="_Toc313865434"/>
      <w:bookmarkStart w:id="170" w:name="_Toc313871444"/>
      <w:bookmarkStart w:id="171" w:name="_Toc318438954"/>
      <w:bookmarkStart w:id="172" w:name="_Toc318439024"/>
      <w:r w:rsidRPr="00AE3509">
        <w:lastRenderedPageBreak/>
        <w:t>Številčenje opomb in virov</w:t>
      </w:r>
      <w:bookmarkEnd w:id="163"/>
      <w:bookmarkEnd w:id="164"/>
      <w:bookmarkEnd w:id="165"/>
      <w:bookmarkEnd w:id="166"/>
      <w:bookmarkEnd w:id="167"/>
      <w:bookmarkEnd w:id="168"/>
      <w:bookmarkEnd w:id="169"/>
      <w:bookmarkEnd w:id="170"/>
      <w:bookmarkEnd w:id="171"/>
      <w:bookmarkEnd w:id="172"/>
    </w:p>
    <w:p w14:paraId="571378B2" w14:textId="77777777" w:rsidR="002B38D9" w:rsidRPr="00AE3509" w:rsidRDefault="002B38D9" w:rsidP="002347DE"/>
    <w:p w14:paraId="210A17FD" w14:textId="77777777" w:rsidR="002B38D9" w:rsidRPr="00AE3509" w:rsidRDefault="002B38D9" w:rsidP="00BE546D">
      <w:r w:rsidRPr="00AE3509">
        <w:t>Opombe naj bodo oštevilčene nadpisano</w:t>
      </w:r>
      <w:r w:rsidRPr="00AE3509">
        <w:rPr>
          <w:rStyle w:val="FootnoteReference"/>
          <w:rFonts w:cs="Arial"/>
        </w:rPr>
        <w:footnoteReference w:id="2"/>
      </w:r>
      <w:r w:rsidRPr="00AE3509">
        <w:t>, besedilo opomb pa naj bo zapisano na dnu strani, na kateri je označena opomba.</w:t>
      </w:r>
    </w:p>
    <w:p w14:paraId="1B46F7CA" w14:textId="77777777" w:rsidR="002B38D9" w:rsidRPr="00AE3509" w:rsidRDefault="002B38D9" w:rsidP="002347DE"/>
    <w:p w14:paraId="0C9CC0AD" w14:textId="77777777" w:rsidR="002B38D9" w:rsidRPr="00AE3509" w:rsidRDefault="002B38D9" w:rsidP="00BE546D">
      <w:r w:rsidRPr="00AE3509">
        <w:t xml:space="preserve">Seznam citiranih virov naj bo urejen po abecednem vrstnem redu priimkov avtorjev in oštevilčen z zaporednimi številkami. V vsebini diplomskega dela uporabljene vire navajajte z njihovo zaporedno številko v oglatih oklepajih (npr. </w:t>
      </w:r>
      <w:r w:rsidRPr="00AE3509">
        <w:sym w:font="Symbol" w:char="F05B"/>
      </w:r>
      <w:r w:rsidRPr="00AE3509">
        <w:t>1</w:t>
      </w:r>
      <w:r w:rsidRPr="00AE3509">
        <w:sym w:font="Symbol" w:char="F05D"/>
      </w:r>
      <w:r w:rsidRPr="00AE3509">
        <w:t>).</w:t>
      </w:r>
    </w:p>
    <w:p w14:paraId="74985A7A" w14:textId="77777777" w:rsidR="002B38D9" w:rsidRPr="00AE3509" w:rsidRDefault="002B38D9" w:rsidP="00BE546D"/>
    <w:p w14:paraId="13D3EBEA" w14:textId="77777777" w:rsidR="002B38D9" w:rsidRPr="00AE3509" w:rsidRDefault="002B38D9" w:rsidP="008305EB">
      <w:pPr>
        <w:pStyle w:val="Heading2"/>
        <w:tabs>
          <w:tab w:val="clear" w:pos="860"/>
          <w:tab w:val="num" w:pos="567"/>
        </w:tabs>
      </w:pPr>
      <w:bookmarkStart w:id="173" w:name="_Toc309712179"/>
      <w:r w:rsidRPr="00AE3509">
        <w:t xml:space="preserve"> </w:t>
      </w:r>
      <w:bookmarkStart w:id="174" w:name="_Toc310788744"/>
      <w:bookmarkStart w:id="175" w:name="_Toc310788977"/>
      <w:bookmarkStart w:id="176" w:name="_Toc311024884"/>
      <w:bookmarkStart w:id="177" w:name="_Toc313614936"/>
      <w:bookmarkStart w:id="178" w:name="_Toc313865308"/>
      <w:bookmarkStart w:id="179" w:name="_Toc313865435"/>
      <w:bookmarkStart w:id="180" w:name="_Toc313871445"/>
      <w:bookmarkStart w:id="181" w:name="_Toc318438955"/>
      <w:bookmarkStart w:id="182" w:name="_Toc318439025"/>
      <w:r w:rsidRPr="00AE3509">
        <w:t>Citiranje</w:t>
      </w:r>
      <w:bookmarkEnd w:id="173"/>
      <w:bookmarkEnd w:id="174"/>
      <w:bookmarkEnd w:id="175"/>
      <w:bookmarkEnd w:id="176"/>
      <w:bookmarkEnd w:id="177"/>
      <w:bookmarkEnd w:id="178"/>
      <w:bookmarkEnd w:id="179"/>
      <w:bookmarkEnd w:id="180"/>
      <w:bookmarkEnd w:id="181"/>
      <w:bookmarkEnd w:id="182"/>
    </w:p>
    <w:p w14:paraId="440E3192" w14:textId="77777777" w:rsidR="002B38D9" w:rsidRPr="00AE3509" w:rsidRDefault="002B38D9" w:rsidP="002347DE"/>
    <w:p w14:paraId="6F908567" w14:textId="77777777" w:rsidR="002B38D9" w:rsidRPr="00AE3509" w:rsidRDefault="002B38D9" w:rsidP="00BE546D">
      <w:r w:rsidRPr="00AE3509">
        <w:t>Citiranje je  navajanje tujega besedila v našem besedilu in je lahko:</w:t>
      </w:r>
    </w:p>
    <w:p w14:paraId="165AB8AE" w14:textId="77777777" w:rsidR="002B38D9" w:rsidRPr="00AE3509" w:rsidRDefault="002B38D9">
      <w:pPr>
        <w:numPr>
          <w:ilvl w:val="0"/>
          <w:numId w:val="8"/>
        </w:numPr>
      </w:pPr>
      <w:r w:rsidRPr="00AE3509">
        <w:t>neposredno – dobesedno navajamo besede avtorja – ali</w:t>
      </w:r>
    </w:p>
    <w:p w14:paraId="316BB338" w14:textId="77777777" w:rsidR="002B38D9" w:rsidRPr="00AE3509" w:rsidRDefault="002B38D9">
      <w:pPr>
        <w:numPr>
          <w:ilvl w:val="0"/>
          <w:numId w:val="8"/>
        </w:numPr>
      </w:pPr>
      <w:r w:rsidRPr="00AE3509">
        <w:t>posredno – navajamo izvirni vir, tako da ideje iz njega povemo s svojimi besedami.</w:t>
      </w:r>
    </w:p>
    <w:p w14:paraId="0BC7342D" w14:textId="77777777" w:rsidR="002B38D9" w:rsidRPr="00AE3509" w:rsidRDefault="002B38D9" w:rsidP="00BE546D"/>
    <w:p w14:paraId="74296B1A" w14:textId="77777777" w:rsidR="002B38D9" w:rsidRPr="00AE3509" w:rsidRDefault="002B38D9" w:rsidP="00BE546D">
      <w:r w:rsidRPr="00AE3509">
        <w:t xml:space="preserve">V besedilu sta začetek in konec neposrednega citata označena z narekovaji. Na koncu citata mora biti natančno naveden vir (npr. </w:t>
      </w:r>
      <w:r w:rsidRPr="00AE3509">
        <w:sym w:font="Symbol" w:char="F05B"/>
      </w:r>
      <w:r w:rsidRPr="00AE3509">
        <w:t>1</w:t>
      </w:r>
      <w:r w:rsidRPr="00AE3509">
        <w:sym w:font="Symbol" w:char="F05D"/>
      </w:r>
      <w:r w:rsidRPr="00AE3509">
        <w:t xml:space="preserve">). Tudi pri povzemanju določene literature (brez dobesednega citiranja) je treba na ustreznem mestu </w:t>
      </w:r>
      <w:r w:rsidRPr="00AE3509">
        <w:rPr>
          <w:u w:val="single"/>
        </w:rPr>
        <w:t>natančno navesti vir.</w:t>
      </w:r>
      <w:r w:rsidRPr="00AE3509">
        <w:t xml:space="preserve"> </w:t>
      </w:r>
    </w:p>
    <w:p w14:paraId="73FEAC98" w14:textId="77777777" w:rsidR="002B38D9" w:rsidRPr="00AE3509" w:rsidRDefault="002B38D9" w:rsidP="00BE546D"/>
    <w:p w14:paraId="0C302FA5" w14:textId="77777777" w:rsidR="002B38D9" w:rsidRPr="00AE3509" w:rsidRDefault="002B38D9" w:rsidP="00BE546D">
      <w:r w:rsidRPr="00AE3509">
        <w:t xml:space="preserve">Seznam citiranih virov naj bo v neoštevilčenem poglavju VIRI takoj za glavnim delom diplomskega dela. </w:t>
      </w:r>
    </w:p>
    <w:p w14:paraId="2FA07A20" w14:textId="77777777" w:rsidR="002B38D9" w:rsidRPr="00AE3509" w:rsidRDefault="002B38D9" w:rsidP="00BE546D">
      <w:pPr>
        <w:sectPr w:rsidR="002B38D9" w:rsidRPr="00AE3509" w:rsidSect="003F4D08">
          <w:pgSz w:w="11901" w:h="16834" w:code="9"/>
          <w:pgMar w:top="851" w:right="1418" w:bottom="1701" w:left="1701" w:header="851" w:footer="709" w:gutter="0"/>
          <w:cols w:space="708"/>
          <w:titlePg/>
          <w:docGrid w:linePitch="299"/>
        </w:sectPr>
      </w:pPr>
    </w:p>
    <w:p w14:paraId="3A79E568" w14:textId="77777777" w:rsidR="002B38D9" w:rsidRPr="00AE3509" w:rsidRDefault="002B38D9" w:rsidP="00E67F02">
      <w:pPr>
        <w:pStyle w:val="Heading1"/>
        <w:rPr>
          <w:b/>
          <w:lang w:val="sl-SI"/>
        </w:rPr>
      </w:pPr>
      <w:bookmarkStart w:id="183" w:name="_Toc397680685"/>
      <w:bookmarkStart w:id="184" w:name="_Toc504463080"/>
      <w:bookmarkStart w:id="185" w:name="_Toc505567424"/>
      <w:bookmarkStart w:id="186" w:name="_Toc309712180"/>
      <w:bookmarkStart w:id="187" w:name="_Toc310788745"/>
      <w:bookmarkStart w:id="188" w:name="_Toc310788978"/>
      <w:bookmarkStart w:id="189" w:name="_Toc311024885"/>
      <w:bookmarkStart w:id="190" w:name="_Toc313614937"/>
      <w:bookmarkStart w:id="191" w:name="_Toc313865309"/>
      <w:bookmarkStart w:id="192" w:name="_Toc313865436"/>
      <w:bookmarkStart w:id="193" w:name="_Toc313871446"/>
      <w:bookmarkStart w:id="194" w:name="_Toc318438956"/>
      <w:bookmarkStart w:id="195" w:name="_Toc318439026"/>
      <w:r w:rsidRPr="00AE3509">
        <w:rPr>
          <w:b/>
          <w:lang w:val="sl-SI"/>
        </w:rPr>
        <w:lastRenderedPageBreak/>
        <w:t>NAVAJANJE VIROV</w:t>
      </w:r>
      <w:bookmarkEnd w:id="183"/>
      <w:bookmarkEnd w:id="184"/>
      <w:bookmarkEnd w:id="185"/>
      <w:bookmarkEnd w:id="186"/>
      <w:bookmarkEnd w:id="187"/>
      <w:bookmarkEnd w:id="188"/>
      <w:bookmarkEnd w:id="189"/>
      <w:bookmarkEnd w:id="190"/>
      <w:bookmarkEnd w:id="191"/>
      <w:bookmarkEnd w:id="192"/>
      <w:bookmarkEnd w:id="193"/>
      <w:bookmarkEnd w:id="194"/>
      <w:bookmarkEnd w:id="195"/>
    </w:p>
    <w:p w14:paraId="7162A111" w14:textId="77777777" w:rsidR="002B38D9" w:rsidRPr="00AE3509" w:rsidRDefault="002B38D9" w:rsidP="001D5871"/>
    <w:p w14:paraId="6FCA04A8" w14:textId="77777777" w:rsidR="002B38D9" w:rsidRPr="00AE3509" w:rsidRDefault="002B38D9" w:rsidP="00BE546D">
      <w:r w:rsidRPr="00AE3509">
        <w:t>Viri so za bralca pomemben del diplomskega dela, zato naj bodo v seznamu navedeni popolno</w:t>
      </w:r>
      <w:r w:rsidRPr="00AE3509">
        <w:rPr>
          <w:i/>
        </w:rPr>
        <w:t xml:space="preserve"> </w:t>
      </w:r>
      <w:r w:rsidRPr="00AE3509">
        <w:t>in</w:t>
      </w:r>
      <w:r w:rsidRPr="00AE3509">
        <w:rPr>
          <w:i/>
        </w:rPr>
        <w:t xml:space="preserve"> </w:t>
      </w:r>
      <w:r w:rsidRPr="00AE3509">
        <w:t xml:space="preserve">točno. Navedenih virov v knjižnicah ne preverjajo, torej bodo objavljeni tako, kot jih bo podal avtor. V seznamu navedite natanko tiste vire, na katere se v besedilu sklicujete. Sklicevati pa se morate na vse vire, ki ste jih pri delu uporabili. Pomanjkljivosti pri navajanju virov zmanjšujejo vrednost diplomskega dela. </w:t>
      </w:r>
    </w:p>
    <w:p w14:paraId="3421880F" w14:textId="77777777" w:rsidR="002B38D9" w:rsidRPr="00AE3509" w:rsidRDefault="002B38D9" w:rsidP="00BE546D"/>
    <w:p w14:paraId="056D7800" w14:textId="77777777" w:rsidR="002B38D9" w:rsidRPr="00AE3509" w:rsidRDefault="002B38D9" w:rsidP="00BE546D">
      <w:r w:rsidRPr="00AE3509">
        <w:t>Seznam citiranih virov naj bo urejen po abecednem redu avtorjev in oštevilčen z zaporednimi številkami, navedenimi v oglatih oklepajih. Če pri viru niso navedeni avtorji, pri urejanju po abecedi upoštevamo naslov vira, če je za vir navedeno samo, na katerem spletnem naslovu se nahaja, pa le-tega.</w:t>
      </w:r>
    </w:p>
    <w:p w14:paraId="53A15597" w14:textId="77777777" w:rsidR="002B38D9" w:rsidRPr="00AE3509" w:rsidRDefault="002B38D9" w:rsidP="00BE546D">
      <w:r w:rsidRPr="00AE3509">
        <w:t xml:space="preserve">V nadaljevanju so predstavljeni podatki, ki jih morate za vire navesti, in s katerimi ločili jih med seboj ločujete. Podani so tudi primeri navajanja virov. </w:t>
      </w:r>
    </w:p>
    <w:p w14:paraId="6F5D6788" w14:textId="77777777" w:rsidR="002B38D9" w:rsidRPr="00AE3509" w:rsidRDefault="002B38D9" w:rsidP="00BE546D"/>
    <w:p w14:paraId="6D59B8E6" w14:textId="77777777" w:rsidR="002B38D9" w:rsidRPr="00AE3509" w:rsidRDefault="002B38D9" w:rsidP="008305EB">
      <w:pPr>
        <w:pStyle w:val="Heading2"/>
        <w:tabs>
          <w:tab w:val="clear" w:pos="860"/>
          <w:tab w:val="num" w:pos="567"/>
        </w:tabs>
      </w:pPr>
      <w:bookmarkStart w:id="196" w:name="_Toc309712181"/>
      <w:bookmarkStart w:id="197" w:name="_Toc310788746"/>
      <w:bookmarkStart w:id="198" w:name="_Toc310788979"/>
      <w:bookmarkStart w:id="199" w:name="_Toc311024886"/>
      <w:bookmarkStart w:id="200" w:name="_Toc313614938"/>
      <w:bookmarkStart w:id="201" w:name="_Toc313865310"/>
      <w:bookmarkStart w:id="202" w:name="_Toc313865437"/>
      <w:bookmarkStart w:id="203" w:name="_Toc313871447"/>
      <w:bookmarkStart w:id="204" w:name="_Toc318438957"/>
      <w:bookmarkStart w:id="205" w:name="_Toc318439027"/>
      <w:r w:rsidRPr="00AE3509">
        <w:t>Knjige</w:t>
      </w:r>
      <w:bookmarkEnd w:id="196"/>
      <w:bookmarkEnd w:id="197"/>
      <w:bookmarkEnd w:id="198"/>
      <w:bookmarkEnd w:id="199"/>
      <w:bookmarkEnd w:id="200"/>
      <w:bookmarkEnd w:id="201"/>
      <w:bookmarkEnd w:id="202"/>
      <w:bookmarkEnd w:id="203"/>
      <w:bookmarkEnd w:id="204"/>
      <w:bookmarkEnd w:id="205"/>
      <w:r w:rsidRPr="00AE3509">
        <w:t xml:space="preserve"> </w:t>
      </w:r>
    </w:p>
    <w:p w14:paraId="2617505C" w14:textId="77777777" w:rsidR="002B38D9" w:rsidRPr="00AE3509" w:rsidRDefault="002B38D9" w:rsidP="00BE546D"/>
    <w:p w14:paraId="67729630" w14:textId="77777777" w:rsidR="002B38D9" w:rsidRPr="00AE3509" w:rsidRDefault="002B38D9">
      <w:pPr>
        <w:numPr>
          <w:ilvl w:val="0"/>
          <w:numId w:val="11"/>
        </w:numPr>
      </w:pPr>
      <w:r w:rsidRPr="00AE3509">
        <w:t>Eden ali več avtorjev</w:t>
      </w:r>
    </w:p>
    <w:p w14:paraId="31F89531" w14:textId="77777777" w:rsidR="002B38D9" w:rsidRPr="00AE3509" w:rsidRDefault="002B38D9" w:rsidP="005D40FF"/>
    <w:p w14:paraId="288045E7" w14:textId="77777777" w:rsidR="002B38D9" w:rsidRPr="00AE3509" w:rsidRDefault="002B38D9" w:rsidP="005D40FF">
      <w:r w:rsidRPr="00AE3509">
        <w:t xml:space="preserve">Priimki in začetnice imen vseh avtorjev. </w:t>
      </w:r>
      <w:r w:rsidRPr="00AE3509">
        <w:rPr>
          <w:i/>
        </w:rPr>
        <w:t xml:space="preserve">Naslov knjige: podnaslov (če obstaja), </w:t>
      </w:r>
      <w:r w:rsidRPr="00AE3509">
        <w:t xml:space="preserve">izdaja (če je navedena). Kraj izdaje: Založba, letnica izdaje. </w:t>
      </w:r>
    </w:p>
    <w:p w14:paraId="5C06853C" w14:textId="77777777" w:rsidR="002B38D9" w:rsidRPr="00AE3509" w:rsidRDefault="002B38D9" w:rsidP="005D40FF">
      <w:pPr>
        <w:rPr>
          <w:i/>
          <w:u w:val="single"/>
        </w:rPr>
      </w:pPr>
      <w:r w:rsidRPr="00AE3509">
        <w:rPr>
          <w:i/>
          <w:u w:val="single"/>
        </w:rPr>
        <w:t>Primer:</w:t>
      </w:r>
    </w:p>
    <w:p w14:paraId="0132323B" w14:textId="77777777" w:rsidR="002B38D9" w:rsidRPr="00AE3509" w:rsidRDefault="002B38D9" w:rsidP="005D40FF">
      <w:r w:rsidRPr="00AE3509">
        <w:t xml:space="preserve">Đonlagič, D., Završnik M. </w:t>
      </w:r>
      <w:r w:rsidRPr="00AE3509">
        <w:rPr>
          <w:i/>
        </w:rPr>
        <w:t>Primera uporabe nevronskih mrež v regulacijski in senzorski tehniki</w:t>
      </w:r>
      <w:r w:rsidRPr="00AE3509">
        <w:t>. Maribor: Fakulteta za elektrotehniko, računalništvo in informatiko, 1995.</w:t>
      </w:r>
    </w:p>
    <w:p w14:paraId="7DBDB654" w14:textId="77777777" w:rsidR="002B38D9" w:rsidRPr="00AE3509" w:rsidRDefault="002B38D9" w:rsidP="005D40FF"/>
    <w:p w14:paraId="7208BDDC" w14:textId="77777777" w:rsidR="002B38D9" w:rsidRPr="00AE3509" w:rsidRDefault="002B38D9" w:rsidP="005D40FF">
      <w:r w:rsidRPr="00AE3509">
        <w:t xml:space="preserve">Pri priimku in imenu avtorja ne navajamo akademskih nazivov. Zaporedne naslove ločimo s točko. </w:t>
      </w:r>
    </w:p>
    <w:p w14:paraId="5468845A" w14:textId="77777777" w:rsidR="002B38D9" w:rsidRPr="00AE3509" w:rsidRDefault="002B38D9" w:rsidP="005D40FF">
      <w:pPr>
        <w:pStyle w:val="Footer"/>
        <w:rPr>
          <w:lang w:val="sl-SI"/>
        </w:rPr>
      </w:pPr>
    </w:p>
    <w:p w14:paraId="48AA4C08" w14:textId="77777777" w:rsidR="002B38D9" w:rsidRPr="00AE3509" w:rsidRDefault="002B38D9" w:rsidP="005D40FF">
      <w:pPr>
        <w:pStyle w:val="Footer"/>
        <w:rPr>
          <w:lang w:val="sl-SI"/>
        </w:rPr>
        <w:sectPr w:rsidR="002B38D9" w:rsidRPr="00AE3509" w:rsidSect="003F4D08">
          <w:pgSz w:w="11901" w:h="16834" w:code="9"/>
          <w:pgMar w:top="1701" w:right="1418" w:bottom="1701" w:left="1701" w:header="851" w:footer="709" w:gutter="0"/>
          <w:cols w:space="708"/>
          <w:titlePg/>
          <w:docGrid w:linePitch="299"/>
        </w:sectPr>
      </w:pPr>
    </w:p>
    <w:p w14:paraId="4833B8DB" w14:textId="77777777" w:rsidR="002B38D9" w:rsidRPr="00AE3509" w:rsidRDefault="002B38D9">
      <w:pPr>
        <w:numPr>
          <w:ilvl w:val="0"/>
          <w:numId w:val="11"/>
        </w:numPr>
      </w:pPr>
      <w:r w:rsidRPr="00AE3509">
        <w:lastRenderedPageBreak/>
        <w:t>Eden ali več urednikov</w:t>
      </w:r>
    </w:p>
    <w:p w14:paraId="03477D42" w14:textId="77777777" w:rsidR="002B38D9" w:rsidRPr="00AE3509" w:rsidRDefault="002B38D9" w:rsidP="005D40FF">
      <w:pPr>
        <w:pStyle w:val="Footer"/>
        <w:rPr>
          <w:lang w:val="sl-SI"/>
        </w:rPr>
      </w:pPr>
    </w:p>
    <w:p w14:paraId="689CFC54" w14:textId="77777777" w:rsidR="002B38D9" w:rsidRPr="00AE3509" w:rsidRDefault="002B38D9" w:rsidP="005D40FF">
      <w:r w:rsidRPr="00AE3509">
        <w:t xml:space="preserve">Priimki in začetnice imen vseh urednikov (okrajšava ur.). </w:t>
      </w:r>
      <w:r w:rsidRPr="00AE3509">
        <w:rPr>
          <w:i/>
        </w:rPr>
        <w:t>Naslov knjige: podnaslov (če obstaja)</w:t>
      </w:r>
      <w:r w:rsidRPr="00AE3509">
        <w:t xml:space="preserve">, izdaja (če je navedena). Kraj izdaje: Založba, letnica izdaje. </w:t>
      </w:r>
    </w:p>
    <w:p w14:paraId="69891AED" w14:textId="77777777" w:rsidR="002B38D9" w:rsidRPr="00AE3509" w:rsidRDefault="002B38D9" w:rsidP="005D40FF">
      <w:pPr>
        <w:rPr>
          <w:i/>
          <w:u w:val="single"/>
        </w:rPr>
      </w:pPr>
      <w:r w:rsidRPr="00AE3509">
        <w:rPr>
          <w:i/>
          <w:u w:val="single"/>
        </w:rPr>
        <w:t>Primer:</w:t>
      </w:r>
    </w:p>
    <w:p w14:paraId="4BDAE2F8" w14:textId="77777777" w:rsidR="002B38D9" w:rsidRPr="00AE3509" w:rsidRDefault="002B38D9" w:rsidP="005D40FF">
      <w:r w:rsidRPr="00AE3509">
        <w:t xml:space="preserve">Kangassalo, H., Jaakkola, H., Welzer-Družovec, T. (ur.). </w:t>
      </w:r>
      <w:r w:rsidRPr="00AE3509">
        <w:rPr>
          <w:i/>
        </w:rPr>
        <w:t xml:space="preserve">Information modelling and knowledge databases XIII. </w:t>
      </w:r>
      <w:r w:rsidRPr="00AE3509">
        <w:t xml:space="preserve">Amsterdam: IOS Press, 2002. </w:t>
      </w:r>
    </w:p>
    <w:p w14:paraId="27421B03" w14:textId="77777777" w:rsidR="002B38D9" w:rsidRPr="00AE3509" w:rsidRDefault="002B38D9" w:rsidP="005D40FF"/>
    <w:p w14:paraId="2E13108B" w14:textId="77777777" w:rsidR="002B38D9" w:rsidRPr="00AE3509" w:rsidRDefault="002B38D9" w:rsidP="005D40FF">
      <w:pPr>
        <w:rPr>
          <w:color w:val="FF0000"/>
        </w:rPr>
      </w:pPr>
    </w:p>
    <w:p w14:paraId="2C6E5ECB" w14:textId="77777777" w:rsidR="002B38D9" w:rsidRPr="00AE3509" w:rsidRDefault="002B38D9">
      <w:pPr>
        <w:numPr>
          <w:ilvl w:val="0"/>
          <w:numId w:val="11"/>
        </w:numPr>
      </w:pPr>
      <w:r w:rsidRPr="00AE3509">
        <w:t>Brez navedbe avtorjev</w:t>
      </w:r>
    </w:p>
    <w:p w14:paraId="2137515D" w14:textId="77777777" w:rsidR="002B38D9" w:rsidRPr="00AE3509" w:rsidRDefault="002B38D9" w:rsidP="005D40FF"/>
    <w:p w14:paraId="6239186D" w14:textId="77777777" w:rsidR="002B38D9" w:rsidRPr="00AE3509" w:rsidRDefault="002B38D9" w:rsidP="005D40FF">
      <w:r w:rsidRPr="00AE3509">
        <w:rPr>
          <w:i/>
        </w:rPr>
        <w:t>Naslov knjige: podnaslov</w:t>
      </w:r>
      <w:r w:rsidRPr="00AE3509">
        <w:t xml:space="preserve">, izdaja. Kraj izdaje: Založba, letnica izdaje. </w:t>
      </w:r>
    </w:p>
    <w:p w14:paraId="436AFDEA" w14:textId="77777777" w:rsidR="002B38D9" w:rsidRPr="00AE3509" w:rsidRDefault="002B38D9" w:rsidP="005D40FF">
      <w:pPr>
        <w:rPr>
          <w:i/>
          <w:u w:val="single"/>
        </w:rPr>
      </w:pPr>
      <w:r w:rsidRPr="00AE3509">
        <w:rPr>
          <w:i/>
          <w:u w:val="single"/>
        </w:rPr>
        <w:t xml:space="preserve">Primer: </w:t>
      </w:r>
    </w:p>
    <w:p w14:paraId="7A9BDE8F" w14:textId="77777777" w:rsidR="002B38D9" w:rsidRPr="00AE3509" w:rsidRDefault="002B38D9" w:rsidP="005D40FF">
      <w:r w:rsidRPr="00AE3509">
        <w:rPr>
          <w:i/>
        </w:rPr>
        <w:t>Slovenski elektrotehniški slovar. Skupina 07. Elektronika</w:t>
      </w:r>
      <w:r w:rsidRPr="00AE3509">
        <w:t>. Ljubljana: Elektrotehniško društvo Slovenije, 1959.</w:t>
      </w:r>
    </w:p>
    <w:p w14:paraId="48B60B03" w14:textId="77777777" w:rsidR="002B38D9" w:rsidRPr="00AE3509" w:rsidRDefault="002B38D9" w:rsidP="005D40FF"/>
    <w:p w14:paraId="0AD13DB2" w14:textId="77777777" w:rsidR="002B38D9" w:rsidRPr="00AE3509" w:rsidRDefault="002B38D9" w:rsidP="005D40FF"/>
    <w:p w14:paraId="183893B5" w14:textId="77777777" w:rsidR="002B38D9" w:rsidRPr="00AE3509" w:rsidRDefault="002B38D9">
      <w:pPr>
        <w:numPr>
          <w:ilvl w:val="0"/>
          <w:numId w:val="11"/>
        </w:numPr>
      </w:pPr>
      <w:r w:rsidRPr="00AE3509">
        <w:t>Poglavje v knjigi</w:t>
      </w:r>
    </w:p>
    <w:p w14:paraId="4D874984" w14:textId="77777777" w:rsidR="002B38D9" w:rsidRPr="00AE3509" w:rsidRDefault="002B38D9" w:rsidP="005D40FF"/>
    <w:p w14:paraId="5A1C20B9" w14:textId="77777777" w:rsidR="002B38D9" w:rsidRPr="00AE3509" w:rsidRDefault="002B38D9" w:rsidP="005D40FF">
      <w:r w:rsidRPr="00AE3509">
        <w:t xml:space="preserve">Priimki in začetnice imen vseh avtorjev. Naslov poglavja. V: Priimki in začetnice imen urednikov knjige, če so navedeni (okrajšava ur.). </w:t>
      </w:r>
      <w:r w:rsidRPr="00AE3509">
        <w:rPr>
          <w:i/>
        </w:rPr>
        <w:t>Naslov: podnaslov (če obstaja).</w:t>
      </w:r>
      <w:r w:rsidRPr="00AE3509">
        <w:t xml:space="preserve"> Kraj izdaje: Založba, letnica izdaje, prva in zadnja stran poglavja. </w:t>
      </w:r>
    </w:p>
    <w:p w14:paraId="042035E6" w14:textId="77777777" w:rsidR="002B38D9" w:rsidRPr="00AE3509" w:rsidRDefault="002B38D9" w:rsidP="005D40FF">
      <w:pPr>
        <w:rPr>
          <w:i/>
          <w:u w:val="single"/>
        </w:rPr>
      </w:pPr>
      <w:r w:rsidRPr="00AE3509">
        <w:rPr>
          <w:i/>
          <w:u w:val="single"/>
        </w:rPr>
        <w:t xml:space="preserve">Primer: </w:t>
      </w:r>
    </w:p>
    <w:p w14:paraId="62C0601D" w14:textId="77777777" w:rsidR="002B38D9" w:rsidRPr="00AE3509" w:rsidRDefault="002B38D9" w:rsidP="005D40FF">
      <w:r w:rsidRPr="00AE3509">
        <w:t xml:space="preserve">Zazula, D., Karlsson, S., Doncarli, C. Advanced signal processing techniques. V: Merletti, R., Parker, P. (ur.). </w:t>
      </w:r>
      <w:r w:rsidRPr="00AE3509">
        <w:rPr>
          <w:i/>
        </w:rPr>
        <w:t xml:space="preserve">Electromyography: physiology, engineering, and noninvasive applications. </w:t>
      </w:r>
      <w:r w:rsidRPr="00AE3509">
        <w:t xml:space="preserve">New Jersey: John Wiley, 2004, str. 259–304. </w:t>
      </w:r>
    </w:p>
    <w:p w14:paraId="09343525" w14:textId="77777777" w:rsidR="002B38D9" w:rsidRPr="00AE3509" w:rsidRDefault="002B38D9" w:rsidP="00BE546D">
      <w:pPr>
        <w:rPr>
          <w:color w:val="FF0000"/>
        </w:rPr>
      </w:pPr>
    </w:p>
    <w:p w14:paraId="32E7828A" w14:textId="77777777" w:rsidR="002B38D9" w:rsidRPr="00AE3509" w:rsidRDefault="002B38D9" w:rsidP="008305EB">
      <w:pPr>
        <w:pStyle w:val="Heading2"/>
        <w:tabs>
          <w:tab w:val="clear" w:pos="860"/>
          <w:tab w:val="num" w:pos="567"/>
        </w:tabs>
      </w:pPr>
      <w:bookmarkStart w:id="206" w:name="_Toc309712182"/>
      <w:bookmarkStart w:id="207" w:name="_Toc310788747"/>
      <w:bookmarkStart w:id="208" w:name="_Toc310788980"/>
      <w:bookmarkStart w:id="209" w:name="_Toc311024887"/>
      <w:bookmarkStart w:id="210" w:name="_Toc313614939"/>
      <w:bookmarkStart w:id="211" w:name="_Toc313865311"/>
      <w:bookmarkStart w:id="212" w:name="_Toc313865438"/>
      <w:bookmarkStart w:id="213" w:name="_Toc313871448"/>
      <w:bookmarkStart w:id="214" w:name="_Toc318438958"/>
      <w:bookmarkStart w:id="215" w:name="_Toc318439028"/>
      <w:r w:rsidRPr="00AE3509">
        <w:t>Članki</w:t>
      </w:r>
      <w:bookmarkEnd w:id="206"/>
      <w:r w:rsidRPr="00AE3509">
        <w:t xml:space="preserve"> in prispevki</w:t>
      </w:r>
      <w:bookmarkEnd w:id="207"/>
      <w:bookmarkEnd w:id="208"/>
      <w:bookmarkEnd w:id="209"/>
      <w:bookmarkEnd w:id="210"/>
      <w:bookmarkEnd w:id="211"/>
      <w:bookmarkEnd w:id="212"/>
      <w:bookmarkEnd w:id="213"/>
      <w:bookmarkEnd w:id="214"/>
      <w:bookmarkEnd w:id="215"/>
    </w:p>
    <w:p w14:paraId="7687C783" w14:textId="77777777" w:rsidR="002B38D9" w:rsidRPr="00AE3509" w:rsidRDefault="002B38D9" w:rsidP="00BE546D"/>
    <w:p w14:paraId="51FDF58F" w14:textId="77777777" w:rsidR="002B38D9" w:rsidRPr="00AE3509" w:rsidRDefault="002B38D9">
      <w:pPr>
        <w:pStyle w:val="ListParagraph"/>
        <w:numPr>
          <w:ilvl w:val="0"/>
          <w:numId w:val="12"/>
        </w:numPr>
        <w:spacing w:line="360" w:lineRule="auto"/>
      </w:pPr>
      <w:r w:rsidRPr="00AE3509">
        <w:t>Članek v reviji</w:t>
      </w:r>
    </w:p>
    <w:p w14:paraId="16C24A4A" w14:textId="77777777" w:rsidR="002B38D9" w:rsidRPr="00AE3509" w:rsidRDefault="002B38D9" w:rsidP="005D40FF"/>
    <w:p w14:paraId="36A8BC78" w14:textId="77777777" w:rsidR="002B38D9" w:rsidRPr="00AE3509" w:rsidRDefault="002B38D9" w:rsidP="005D40FF">
      <w:r w:rsidRPr="00AE3509">
        <w:t xml:space="preserve">Priimki in začetnice imen vseh avtorjev. Naslov članka. </w:t>
      </w:r>
      <w:r w:rsidRPr="00AE3509">
        <w:rPr>
          <w:i/>
        </w:rPr>
        <w:t>Neskrajšano ime revije</w:t>
      </w:r>
      <w:r w:rsidRPr="00AE3509">
        <w:t xml:space="preserve">, številka volumna/letnika, (letnica izdaje revije), številka zvezka, prva in zadnja stran članka. </w:t>
      </w:r>
    </w:p>
    <w:p w14:paraId="02531B4B" w14:textId="77777777" w:rsidR="002B38D9" w:rsidRPr="00AE3509" w:rsidRDefault="002B38D9" w:rsidP="005D40FF">
      <w:pPr>
        <w:rPr>
          <w:i/>
          <w:u w:val="single"/>
        </w:rPr>
      </w:pPr>
    </w:p>
    <w:p w14:paraId="494ABB9A" w14:textId="77777777" w:rsidR="002B38D9" w:rsidRPr="00AE3509" w:rsidRDefault="002B38D9" w:rsidP="005D40FF">
      <w:pPr>
        <w:rPr>
          <w:i/>
          <w:u w:val="single"/>
        </w:rPr>
      </w:pPr>
    </w:p>
    <w:p w14:paraId="530BD4FE" w14:textId="77777777" w:rsidR="002B38D9" w:rsidRPr="00AE3509" w:rsidRDefault="002B38D9" w:rsidP="005D40FF">
      <w:pPr>
        <w:rPr>
          <w:i/>
          <w:u w:val="single"/>
        </w:rPr>
      </w:pPr>
      <w:r w:rsidRPr="00AE3509">
        <w:rPr>
          <w:i/>
          <w:u w:val="single"/>
        </w:rPr>
        <w:t>Primer:</w:t>
      </w:r>
    </w:p>
    <w:p w14:paraId="07F70126" w14:textId="77777777" w:rsidR="002B38D9" w:rsidRPr="00AE3509" w:rsidRDefault="002B38D9" w:rsidP="005D40FF">
      <w:pPr>
        <w:rPr>
          <w:lang w:eastAsia="sl-SI"/>
        </w:rPr>
      </w:pPr>
      <w:r w:rsidRPr="00AE3509">
        <w:lastRenderedPageBreak/>
        <w:t xml:space="preserve">Voršič, Ž., Pihler J., Voršič J. Uporaba polizoliranih vodnikov pri najvišjih napetostih. </w:t>
      </w:r>
      <w:r w:rsidRPr="00AE3509">
        <w:rPr>
          <w:i/>
          <w:lang w:eastAsia="sl-SI"/>
        </w:rPr>
        <w:t xml:space="preserve">Elektrotehniški vestnik, </w:t>
      </w:r>
      <w:r w:rsidRPr="00AE3509">
        <w:rPr>
          <w:lang w:eastAsia="sl-SI"/>
        </w:rPr>
        <w:t>76, (2009), 5, str. 281–286.</w:t>
      </w:r>
    </w:p>
    <w:p w14:paraId="29F3BF5C" w14:textId="77777777" w:rsidR="002B38D9" w:rsidRPr="00AE3509" w:rsidRDefault="002B38D9" w:rsidP="005D40FF"/>
    <w:p w14:paraId="0700FAE0" w14:textId="77777777" w:rsidR="002B38D9" w:rsidRPr="00AE3509" w:rsidRDefault="002B38D9" w:rsidP="005D40FF"/>
    <w:p w14:paraId="4BA51DAB" w14:textId="77777777" w:rsidR="002B38D9" w:rsidRPr="00AE3509" w:rsidRDefault="002B38D9">
      <w:pPr>
        <w:pStyle w:val="ListParagraph"/>
        <w:numPr>
          <w:ilvl w:val="0"/>
          <w:numId w:val="12"/>
        </w:numPr>
        <w:spacing w:line="360" w:lineRule="auto"/>
      </w:pPr>
      <w:r w:rsidRPr="00AE3509">
        <w:t>Prispevek v zborniku konference, posvetovanja ipd.</w:t>
      </w:r>
    </w:p>
    <w:p w14:paraId="18700F1A" w14:textId="77777777" w:rsidR="002B38D9" w:rsidRPr="00AE3509" w:rsidRDefault="002B38D9" w:rsidP="005D40FF"/>
    <w:p w14:paraId="1E001417" w14:textId="77777777" w:rsidR="002B38D9" w:rsidRPr="00AE3509" w:rsidRDefault="002B38D9" w:rsidP="005D40FF">
      <w:r w:rsidRPr="00AE3509">
        <w:t xml:space="preserve">Priimki in začetnice imen vseh avtorjev. Naslov prispevka. V: Priimki in začetnice imen urednikov (okrajšava ur.), </w:t>
      </w:r>
      <w:r w:rsidRPr="00AE3509">
        <w:rPr>
          <w:i/>
        </w:rPr>
        <w:t xml:space="preserve">Naslov zbornika konference: podnaslov. </w:t>
      </w:r>
      <w:r w:rsidRPr="00AE3509">
        <w:t>Ime konference z zaporedno številko (če je konferenca oštevilčena), kraj konference, datum konference. Kraj izdaje: Založba, letnica izdaje, prva in zadnja stran prispevka. Če je zbornik konference v več zvezkih/delih, pred obsegom strani prispevka navedemo še številko oz. oznako zvezka, npr.: zv. B, vol. 1, del 2, knj. 1 ipd.</w:t>
      </w:r>
    </w:p>
    <w:p w14:paraId="040F8050" w14:textId="77777777" w:rsidR="002B38D9" w:rsidRPr="00AE3509" w:rsidRDefault="002B38D9" w:rsidP="005D40FF">
      <w:pPr>
        <w:rPr>
          <w:i/>
          <w:u w:val="single"/>
        </w:rPr>
      </w:pPr>
      <w:r w:rsidRPr="00AE3509">
        <w:rPr>
          <w:i/>
          <w:u w:val="single"/>
        </w:rPr>
        <w:t>Primer:</w:t>
      </w:r>
    </w:p>
    <w:p w14:paraId="61BA3B40" w14:textId="77777777" w:rsidR="002B38D9" w:rsidRPr="00AE3509" w:rsidRDefault="002B38D9" w:rsidP="005D40FF">
      <w:pPr>
        <w:rPr>
          <w:lang w:eastAsia="sl-SI"/>
        </w:rPr>
      </w:pPr>
      <w:r w:rsidRPr="00AE3509">
        <w:rPr>
          <w:lang w:eastAsia="sl-SI"/>
        </w:rPr>
        <w:t xml:space="preserve">Pohorec, S., Zorman, M. Uporaba in deljenje strukturiranih podatkov na spletu. V: Zajc, B., Trost A. (ur.), </w:t>
      </w:r>
      <w:r w:rsidRPr="00AE3509">
        <w:rPr>
          <w:i/>
          <w:lang w:eastAsia="sl-SI"/>
        </w:rPr>
        <w:t xml:space="preserve">Zbornik 19. mednarodne elektrotehniške in računalniške konference ERK 2010. </w:t>
      </w:r>
      <w:r w:rsidRPr="00AE3509">
        <w:rPr>
          <w:lang w:eastAsia="sl-SI"/>
        </w:rPr>
        <w:t xml:space="preserve">19. mednarodna elektrotehniška in računalniška konferenca ERK 2010, Portorož, 20.–22. september 2010. Ljubljana: IEEE Region 8, Slovenska sekcija IEEE, 2010, zv. B, str. 34–37. </w:t>
      </w:r>
    </w:p>
    <w:p w14:paraId="407FFD50" w14:textId="77777777" w:rsidR="002B38D9" w:rsidRPr="00AE3509" w:rsidRDefault="002B38D9" w:rsidP="00BE546D"/>
    <w:p w14:paraId="0925B198" w14:textId="77777777" w:rsidR="002B38D9" w:rsidRPr="00AE3509" w:rsidRDefault="002B38D9" w:rsidP="00BE546D"/>
    <w:p w14:paraId="061ACB4B" w14:textId="77777777" w:rsidR="002B38D9" w:rsidRPr="00AE3509" w:rsidRDefault="002B38D9" w:rsidP="008305EB">
      <w:pPr>
        <w:pStyle w:val="Heading2"/>
        <w:tabs>
          <w:tab w:val="clear" w:pos="860"/>
          <w:tab w:val="num" w:pos="567"/>
        </w:tabs>
      </w:pPr>
      <w:bookmarkStart w:id="216" w:name="_Toc309712183"/>
      <w:bookmarkStart w:id="217" w:name="_Toc310788748"/>
      <w:bookmarkStart w:id="218" w:name="_Toc310788981"/>
      <w:bookmarkStart w:id="219" w:name="_Toc311024888"/>
      <w:bookmarkStart w:id="220" w:name="_Toc313614940"/>
      <w:bookmarkStart w:id="221" w:name="_Toc313865312"/>
      <w:bookmarkStart w:id="222" w:name="_Toc313865439"/>
      <w:bookmarkStart w:id="223" w:name="_Toc313871449"/>
      <w:bookmarkStart w:id="224" w:name="_Toc318438959"/>
      <w:bookmarkStart w:id="225" w:name="_Toc318439029"/>
      <w:r w:rsidRPr="00AE3509">
        <w:t>Drugo</w:t>
      </w:r>
      <w:bookmarkEnd w:id="216"/>
      <w:bookmarkEnd w:id="217"/>
      <w:bookmarkEnd w:id="218"/>
      <w:bookmarkEnd w:id="219"/>
      <w:bookmarkEnd w:id="220"/>
      <w:bookmarkEnd w:id="221"/>
      <w:bookmarkEnd w:id="222"/>
      <w:bookmarkEnd w:id="223"/>
      <w:bookmarkEnd w:id="224"/>
      <w:bookmarkEnd w:id="225"/>
    </w:p>
    <w:p w14:paraId="4CF5C321" w14:textId="77777777" w:rsidR="002B38D9" w:rsidRPr="00AE3509" w:rsidRDefault="002B38D9" w:rsidP="005D40FF"/>
    <w:p w14:paraId="0B4B9C63" w14:textId="77777777" w:rsidR="002B38D9" w:rsidRPr="00AE3509" w:rsidRDefault="002B38D9">
      <w:pPr>
        <w:pStyle w:val="ListParagraph"/>
        <w:numPr>
          <w:ilvl w:val="0"/>
          <w:numId w:val="13"/>
        </w:numPr>
        <w:spacing w:line="360" w:lineRule="auto"/>
      </w:pPr>
      <w:r w:rsidRPr="00AE3509">
        <w:t>Raziskovalne naloge, projekti</w:t>
      </w:r>
    </w:p>
    <w:p w14:paraId="6EBB3BCF" w14:textId="77777777" w:rsidR="002B38D9" w:rsidRPr="00AE3509" w:rsidRDefault="002B38D9" w:rsidP="005D40FF"/>
    <w:p w14:paraId="1FF256BB" w14:textId="77777777" w:rsidR="002B38D9" w:rsidRPr="00AE3509" w:rsidRDefault="002B38D9" w:rsidP="005D40FF">
      <w:r w:rsidRPr="00AE3509">
        <w:t xml:space="preserve">Priimek, začetnica imena nosilca raziskovalne naloge ali projekta. </w:t>
      </w:r>
      <w:r w:rsidRPr="00AE3509">
        <w:rPr>
          <w:i/>
        </w:rPr>
        <w:t xml:space="preserve">Naslov raziskovalne naloge ali projekta: podnaslov, šifra (če je navedena). </w:t>
      </w:r>
      <w:r w:rsidRPr="00AE3509">
        <w:t xml:space="preserve">Kraj izdaje: Založba oz. raziskovalna organizacija oz. podjetje, letnica izdaje. </w:t>
      </w:r>
    </w:p>
    <w:p w14:paraId="2EF61861" w14:textId="77777777" w:rsidR="002B38D9" w:rsidRPr="00AE3509" w:rsidRDefault="002B38D9" w:rsidP="005D40FF">
      <w:pPr>
        <w:rPr>
          <w:i/>
          <w:u w:val="single"/>
        </w:rPr>
      </w:pPr>
      <w:r w:rsidRPr="00AE3509">
        <w:rPr>
          <w:i/>
          <w:u w:val="single"/>
        </w:rPr>
        <w:t>Primer:</w:t>
      </w:r>
    </w:p>
    <w:p w14:paraId="32120FEA" w14:textId="77777777" w:rsidR="002B38D9" w:rsidRPr="00AE3509" w:rsidRDefault="002B38D9" w:rsidP="005D40FF">
      <w:pPr>
        <w:rPr>
          <w:i/>
          <w:u w:val="single"/>
        </w:rPr>
      </w:pPr>
      <w:r w:rsidRPr="00AE3509">
        <w:t xml:space="preserve">Milanovič, M. </w:t>
      </w:r>
      <w:r w:rsidRPr="00AE3509">
        <w:rPr>
          <w:i/>
          <w:lang w:eastAsia="sl-SI"/>
        </w:rPr>
        <w:t>Več-fazni dvosmerni DC - DC pretvorniški sistem za hibridna in električna vozila</w:t>
      </w:r>
      <w:r w:rsidRPr="00AE3509">
        <w:rPr>
          <w:lang w:eastAsia="sl-SI"/>
        </w:rPr>
        <w:t xml:space="preserve">: </w:t>
      </w:r>
      <w:r w:rsidRPr="00AE3509">
        <w:rPr>
          <w:i/>
        </w:rPr>
        <w:t>letno poročilo o rezultatih raziskovalnega projekta v letu 2009</w:t>
      </w:r>
      <w:r w:rsidRPr="00AE3509">
        <w:t>. Maribor: Fakulteta za elektrotehniko, računalništvo in informatiko Univerze v Mariboru, 2010.</w:t>
      </w:r>
    </w:p>
    <w:p w14:paraId="79F95334" w14:textId="77777777" w:rsidR="002B38D9" w:rsidRPr="00AE3509" w:rsidRDefault="002B38D9" w:rsidP="005D40FF"/>
    <w:p w14:paraId="6CF9F1DE" w14:textId="77777777" w:rsidR="002B38D9" w:rsidRPr="00AE3509" w:rsidRDefault="002B38D9" w:rsidP="005D40FF"/>
    <w:p w14:paraId="4BC0B4C7" w14:textId="77777777" w:rsidR="002B38D9" w:rsidRPr="00AE3509" w:rsidRDefault="002B38D9" w:rsidP="005D40FF"/>
    <w:p w14:paraId="3AE41C1F" w14:textId="77777777" w:rsidR="002B38D9" w:rsidRPr="00AE3509" w:rsidRDefault="002B38D9">
      <w:pPr>
        <w:pStyle w:val="ListParagraph"/>
        <w:numPr>
          <w:ilvl w:val="0"/>
          <w:numId w:val="13"/>
        </w:numPr>
        <w:spacing w:line="360" w:lineRule="auto"/>
      </w:pPr>
      <w:r w:rsidRPr="00AE3509">
        <w:t>Zakoni</w:t>
      </w:r>
    </w:p>
    <w:p w14:paraId="5C17A554" w14:textId="77777777" w:rsidR="002B38D9" w:rsidRPr="00AE3509" w:rsidRDefault="002B38D9" w:rsidP="005D40FF"/>
    <w:p w14:paraId="122E8014" w14:textId="77777777" w:rsidR="002B38D9" w:rsidRPr="00AE3509" w:rsidRDefault="002B38D9" w:rsidP="005D40FF">
      <w:r w:rsidRPr="00AE3509">
        <w:rPr>
          <w:i/>
        </w:rPr>
        <w:t xml:space="preserve">Naslov zakona. </w:t>
      </w:r>
      <w:r w:rsidRPr="00AE3509">
        <w:t xml:space="preserve">Uradni list RS (kratice), številka/letnica, stran, kjer se začne besedilo zakona. </w:t>
      </w:r>
    </w:p>
    <w:p w14:paraId="1CF43CB6" w14:textId="77777777" w:rsidR="002B38D9" w:rsidRPr="00AE3509" w:rsidRDefault="002B38D9" w:rsidP="005D40FF">
      <w:pPr>
        <w:rPr>
          <w:i/>
          <w:u w:val="single"/>
        </w:rPr>
      </w:pPr>
      <w:r w:rsidRPr="00AE3509">
        <w:rPr>
          <w:i/>
          <w:u w:val="single"/>
        </w:rPr>
        <w:t xml:space="preserve">Primer: </w:t>
      </w:r>
    </w:p>
    <w:p w14:paraId="60C9C37E" w14:textId="77777777" w:rsidR="002B38D9" w:rsidRPr="00AE3509" w:rsidRDefault="002B38D9" w:rsidP="005D40FF">
      <w:r w:rsidRPr="00AE3509">
        <w:rPr>
          <w:i/>
        </w:rPr>
        <w:t>Zakon o visokem šolstvu</w:t>
      </w:r>
      <w:r w:rsidRPr="00AE3509">
        <w:t>. Ur. l. RS, 119/2006, str. 12497.</w:t>
      </w:r>
    </w:p>
    <w:p w14:paraId="375DAD83" w14:textId="77777777" w:rsidR="002B38D9" w:rsidRPr="00AE3509" w:rsidRDefault="002B38D9" w:rsidP="005D40FF"/>
    <w:p w14:paraId="1FD65448" w14:textId="77777777" w:rsidR="002B38D9" w:rsidRPr="00AE3509" w:rsidRDefault="002B38D9" w:rsidP="005D40FF"/>
    <w:p w14:paraId="7C6C11E3" w14:textId="77777777" w:rsidR="002B38D9" w:rsidRPr="00AE3509" w:rsidRDefault="002B38D9">
      <w:pPr>
        <w:pStyle w:val="ListParagraph"/>
        <w:numPr>
          <w:ilvl w:val="0"/>
          <w:numId w:val="13"/>
        </w:numPr>
        <w:spacing w:line="360" w:lineRule="auto"/>
      </w:pPr>
      <w:r w:rsidRPr="00AE3509">
        <w:t>Izvedeni projekti</w:t>
      </w:r>
    </w:p>
    <w:p w14:paraId="58F73975" w14:textId="77777777" w:rsidR="002B38D9" w:rsidRPr="00AE3509" w:rsidRDefault="002B38D9" w:rsidP="005D40FF"/>
    <w:p w14:paraId="1F64316C" w14:textId="77777777" w:rsidR="002B38D9" w:rsidRPr="00AE3509" w:rsidRDefault="002B38D9" w:rsidP="005D40FF">
      <w:r w:rsidRPr="00AE3509">
        <w:t xml:space="preserve">Navedemo jih na enak način kot raziskovalne naloge, če gre za navajanje projektne dokumentacije. </w:t>
      </w:r>
    </w:p>
    <w:p w14:paraId="61C8AFA2" w14:textId="77777777" w:rsidR="002B38D9" w:rsidRPr="00AE3509" w:rsidRDefault="002B38D9" w:rsidP="005D40FF">
      <w:pPr>
        <w:ind w:left="720"/>
      </w:pPr>
    </w:p>
    <w:p w14:paraId="6B06CAEB" w14:textId="77777777" w:rsidR="002B38D9" w:rsidRPr="00AE3509" w:rsidRDefault="002B38D9" w:rsidP="005D40FF">
      <w:pPr>
        <w:ind w:left="720"/>
      </w:pPr>
    </w:p>
    <w:p w14:paraId="7EA376E1" w14:textId="77777777" w:rsidR="002B38D9" w:rsidRPr="00AE3509" w:rsidRDefault="002B38D9">
      <w:pPr>
        <w:pStyle w:val="ListParagraph"/>
        <w:numPr>
          <w:ilvl w:val="0"/>
          <w:numId w:val="13"/>
        </w:numPr>
        <w:spacing w:line="360" w:lineRule="auto"/>
      </w:pPr>
      <w:r w:rsidRPr="00AE3509">
        <w:t>Standardi</w:t>
      </w:r>
    </w:p>
    <w:p w14:paraId="601489F3" w14:textId="77777777" w:rsidR="002B38D9" w:rsidRPr="00AE3509" w:rsidRDefault="002B38D9" w:rsidP="005D40FF">
      <w:pPr>
        <w:pStyle w:val="ListParagraph"/>
        <w:spacing w:line="360" w:lineRule="auto"/>
      </w:pPr>
    </w:p>
    <w:p w14:paraId="0EFD24FE" w14:textId="77777777" w:rsidR="002B38D9" w:rsidRPr="00AE3509" w:rsidRDefault="002B38D9" w:rsidP="005D40FF">
      <w:pPr>
        <w:pStyle w:val="ListParagraph"/>
        <w:spacing w:line="360" w:lineRule="auto"/>
        <w:ind w:left="0"/>
      </w:pPr>
      <w:r w:rsidRPr="00AE3509">
        <w:t xml:space="preserve">Oznaka standarda. </w:t>
      </w:r>
      <w:r w:rsidRPr="00AE3509">
        <w:rPr>
          <w:i/>
        </w:rPr>
        <w:t>Naslov standarda</w:t>
      </w:r>
      <w:r w:rsidRPr="00AE3509">
        <w:t>. Izdajatelj, kraj izdaje, letnica izdaje.</w:t>
      </w:r>
    </w:p>
    <w:p w14:paraId="2080E577" w14:textId="77777777" w:rsidR="002B38D9" w:rsidRPr="00AE3509" w:rsidRDefault="002B38D9" w:rsidP="005D40FF">
      <w:pPr>
        <w:pStyle w:val="ListParagraph"/>
        <w:spacing w:line="360" w:lineRule="auto"/>
        <w:ind w:left="0"/>
        <w:rPr>
          <w:i/>
          <w:u w:val="single"/>
        </w:rPr>
      </w:pPr>
      <w:r w:rsidRPr="00AE3509">
        <w:rPr>
          <w:i/>
          <w:u w:val="single"/>
        </w:rPr>
        <w:t xml:space="preserve">Primer: </w:t>
      </w:r>
    </w:p>
    <w:p w14:paraId="0BEFBAC2" w14:textId="77777777" w:rsidR="002B38D9" w:rsidRPr="00AE3509" w:rsidRDefault="002B38D9" w:rsidP="005D40FF">
      <w:pPr>
        <w:pStyle w:val="ListParagraph"/>
        <w:spacing w:line="360" w:lineRule="auto"/>
        <w:ind w:left="0"/>
        <w:rPr>
          <w:rFonts w:cs="Arial"/>
        </w:rPr>
      </w:pPr>
      <w:r w:rsidRPr="00AE3509">
        <w:rPr>
          <w:rFonts w:cs="Arial"/>
        </w:rPr>
        <w:t xml:space="preserve">SIST EN ISO 9001: 2008. </w:t>
      </w:r>
      <w:r w:rsidRPr="00AE3509">
        <w:rPr>
          <w:rFonts w:cs="Arial"/>
          <w:i/>
        </w:rPr>
        <w:t xml:space="preserve">Sistemi vodenja kakovosti - Zahteve (ISO 9001:2008). </w:t>
      </w:r>
      <w:r w:rsidRPr="00AE3509">
        <w:rPr>
          <w:rFonts w:cs="Arial"/>
        </w:rPr>
        <w:t>SIST, Ljubljana, 2008.</w:t>
      </w:r>
    </w:p>
    <w:p w14:paraId="06DC649E" w14:textId="77777777" w:rsidR="002B38D9" w:rsidRPr="00AE3509" w:rsidRDefault="002B38D9" w:rsidP="005D40FF">
      <w:pPr>
        <w:pStyle w:val="ListParagraph"/>
        <w:spacing w:line="360" w:lineRule="auto"/>
        <w:ind w:left="0"/>
      </w:pPr>
    </w:p>
    <w:p w14:paraId="500CC775" w14:textId="77777777" w:rsidR="002B38D9" w:rsidRPr="00AE3509" w:rsidRDefault="002B38D9" w:rsidP="005D40FF">
      <w:pPr>
        <w:pStyle w:val="ListParagraph"/>
        <w:spacing w:line="360" w:lineRule="auto"/>
        <w:ind w:left="0"/>
      </w:pPr>
    </w:p>
    <w:p w14:paraId="154CA6FA" w14:textId="77777777" w:rsidR="002B38D9" w:rsidRPr="00AE3509" w:rsidRDefault="002B38D9">
      <w:pPr>
        <w:pStyle w:val="ListParagraph"/>
        <w:numPr>
          <w:ilvl w:val="0"/>
          <w:numId w:val="13"/>
        </w:numPr>
        <w:spacing w:line="360" w:lineRule="auto"/>
      </w:pPr>
      <w:r w:rsidRPr="00AE3509">
        <w:t xml:space="preserve">Patenti </w:t>
      </w:r>
    </w:p>
    <w:p w14:paraId="38AE85A2" w14:textId="77777777" w:rsidR="002B38D9" w:rsidRPr="00AE3509" w:rsidRDefault="002B38D9" w:rsidP="005D40FF"/>
    <w:p w14:paraId="1A497644" w14:textId="77777777" w:rsidR="002B38D9" w:rsidRPr="00AE3509" w:rsidRDefault="002B38D9" w:rsidP="005D40FF">
      <w:r w:rsidRPr="00AE3509">
        <w:t xml:space="preserve">Priimek, začetnica imena avtorja patenta. Datum ali letnica objave/razglasitve patenta. </w:t>
      </w:r>
      <w:r w:rsidRPr="00AE3509">
        <w:rPr>
          <w:i/>
        </w:rPr>
        <w:t>Naslov patenta</w:t>
      </w:r>
      <w:r w:rsidRPr="00AE3509">
        <w:t xml:space="preserve">. Patentni urad, številka patenta. </w:t>
      </w:r>
    </w:p>
    <w:p w14:paraId="0F4ABD16" w14:textId="77777777" w:rsidR="002B38D9" w:rsidRPr="00AE3509" w:rsidRDefault="002B38D9" w:rsidP="005D40FF">
      <w:pPr>
        <w:rPr>
          <w:i/>
          <w:u w:val="single"/>
        </w:rPr>
      </w:pPr>
      <w:r w:rsidRPr="00AE3509">
        <w:rPr>
          <w:i/>
          <w:u w:val="single"/>
        </w:rPr>
        <w:t xml:space="preserve">Primer: </w:t>
      </w:r>
    </w:p>
    <w:p w14:paraId="4144B92D" w14:textId="77777777" w:rsidR="002B38D9" w:rsidRPr="00AE3509" w:rsidRDefault="002B38D9" w:rsidP="005D40FF">
      <w:r w:rsidRPr="00AE3509">
        <w:t xml:space="preserve">Lipuš, B., Žalik B. 10. 7. 2010. </w:t>
      </w:r>
      <w:r w:rsidRPr="00AE3509">
        <w:rPr>
          <w:i/>
        </w:rPr>
        <w:t xml:space="preserve">Postopek rekonstrukcije kontrolirano okvarjene slike z delovnim krogom. </w:t>
      </w:r>
      <w:r w:rsidRPr="00AE3509">
        <w:t>Urad RS za intelektualno lastnino, SI 22942 (A).</w:t>
      </w:r>
    </w:p>
    <w:p w14:paraId="0480D86E" w14:textId="77777777" w:rsidR="002B38D9" w:rsidRPr="00AE3509" w:rsidRDefault="002B38D9" w:rsidP="005D40FF"/>
    <w:p w14:paraId="5DFBA8B5" w14:textId="77777777" w:rsidR="002B38D9" w:rsidRPr="00AE3509" w:rsidRDefault="002B38D9" w:rsidP="005D40FF"/>
    <w:p w14:paraId="1A84232A" w14:textId="77777777" w:rsidR="002B38D9" w:rsidRPr="00AE3509" w:rsidRDefault="002B38D9">
      <w:pPr>
        <w:pStyle w:val="ListParagraph"/>
        <w:numPr>
          <w:ilvl w:val="0"/>
          <w:numId w:val="13"/>
        </w:numPr>
        <w:spacing w:line="360" w:lineRule="auto"/>
      </w:pPr>
      <w:r w:rsidRPr="00AE3509">
        <w:t xml:space="preserve">Publikacije organizacij, institucij, katalogi ipd. </w:t>
      </w:r>
    </w:p>
    <w:p w14:paraId="5A45BBF4" w14:textId="77777777" w:rsidR="002B38D9" w:rsidRPr="00AE3509" w:rsidRDefault="002B38D9" w:rsidP="005D40FF"/>
    <w:p w14:paraId="4048543C" w14:textId="77777777" w:rsidR="002B38D9" w:rsidRPr="00AE3509" w:rsidRDefault="002B38D9" w:rsidP="005D40FF">
      <w:r w:rsidRPr="00AE3509">
        <w:t xml:space="preserve">Naziv organizacije. </w:t>
      </w:r>
      <w:r w:rsidRPr="00AE3509">
        <w:rPr>
          <w:i/>
        </w:rPr>
        <w:t>Naslov publikacije: podnaslov</w:t>
      </w:r>
      <w:r w:rsidRPr="00AE3509">
        <w:t>. Izdaja. Kraj izdaje: Založba oz. organizacija, leto izdaje.</w:t>
      </w:r>
    </w:p>
    <w:p w14:paraId="31D45E69" w14:textId="77777777" w:rsidR="002B38D9" w:rsidRPr="00AE3509" w:rsidRDefault="002B38D9" w:rsidP="005D40FF">
      <w:pPr>
        <w:rPr>
          <w:i/>
          <w:u w:val="single"/>
        </w:rPr>
      </w:pPr>
    </w:p>
    <w:p w14:paraId="3B36A91A" w14:textId="77777777" w:rsidR="002B38D9" w:rsidRPr="00AE3509" w:rsidRDefault="002B38D9" w:rsidP="005D40FF">
      <w:pPr>
        <w:rPr>
          <w:i/>
          <w:u w:val="single"/>
        </w:rPr>
      </w:pPr>
      <w:r w:rsidRPr="00AE3509">
        <w:rPr>
          <w:i/>
          <w:u w:val="single"/>
        </w:rPr>
        <w:t>Primer:</w:t>
      </w:r>
    </w:p>
    <w:p w14:paraId="3B0224CF" w14:textId="77777777" w:rsidR="002B38D9" w:rsidRPr="00AE3509" w:rsidRDefault="002B38D9" w:rsidP="005D40FF">
      <w:r w:rsidRPr="00AE3509">
        <w:lastRenderedPageBreak/>
        <w:t xml:space="preserve">Univerza v Mariboru, Fakulteta za elektrotehniko, računalništvo in informatiko. </w:t>
      </w:r>
      <w:r w:rsidRPr="00AE3509">
        <w:rPr>
          <w:i/>
        </w:rPr>
        <w:t>Zbornik: raziskovalno delo v letu 2006</w:t>
      </w:r>
      <w:r w:rsidRPr="00AE3509">
        <w:t>. Maribor: Fakulteta za elektrotehniko, računalništvo in informatiko, 2007.</w:t>
      </w:r>
    </w:p>
    <w:p w14:paraId="5C4AF549" w14:textId="77777777" w:rsidR="002B38D9" w:rsidRPr="00AE3509" w:rsidRDefault="002B38D9" w:rsidP="00BE546D">
      <w:pPr>
        <w:rPr>
          <w:b/>
        </w:rPr>
      </w:pPr>
    </w:p>
    <w:p w14:paraId="42B0D46D" w14:textId="77777777" w:rsidR="002B38D9" w:rsidRPr="00AE3509" w:rsidRDefault="002B38D9" w:rsidP="008305EB">
      <w:pPr>
        <w:pStyle w:val="Heading2"/>
        <w:tabs>
          <w:tab w:val="clear" w:pos="860"/>
          <w:tab w:val="num" w:pos="567"/>
        </w:tabs>
      </w:pPr>
      <w:bookmarkStart w:id="226" w:name="_Toc310788749"/>
      <w:bookmarkStart w:id="227" w:name="_Toc310788982"/>
      <w:bookmarkStart w:id="228" w:name="_Toc311024889"/>
      <w:bookmarkStart w:id="229" w:name="_Toc313614941"/>
      <w:bookmarkStart w:id="230" w:name="_Toc313865313"/>
      <w:bookmarkStart w:id="231" w:name="_Toc313865440"/>
      <w:bookmarkStart w:id="232" w:name="_Toc313871450"/>
      <w:bookmarkStart w:id="233" w:name="_Toc318438960"/>
      <w:bookmarkStart w:id="234" w:name="_Toc318439030"/>
      <w:r w:rsidRPr="00AE3509">
        <w:t>Internetni (spletni) viri</w:t>
      </w:r>
      <w:bookmarkEnd w:id="226"/>
      <w:bookmarkEnd w:id="227"/>
      <w:bookmarkEnd w:id="228"/>
      <w:bookmarkEnd w:id="229"/>
      <w:bookmarkEnd w:id="230"/>
      <w:bookmarkEnd w:id="231"/>
      <w:bookmarkEnd w:id="232"/>
      <w:bookmarkEnd w:id="233"/>
      <w:bookmarkEnd w:id="234"/>
    </w:p>
    <w:p w14:paraId="14D22A73" w14:textId="77777777" w:rsidR="002B38D9" w:rsidRPr="00AE3509" w:rsidRDefault="002B38D9" w:rsidP="00713C60"/>
    <w:p w14:paraId="5DB330E1" w14:textId="77777777" w:rsidR="002B38D9" w:rsidRPr="00AE3509" w:rsidRDefault="002B38D9" w:rsidP="005D40FF">
      <w:r w:rsidRPr="00AE3509">
        <w:t xml:space="preserve">Pri navedbi knjig, člankov in prispevkov ter drugih virov, ki so namesto v tiskani obliki na voljo na internetu (spletu), veljajo enaka pravila kot pri navajanju tiskanih virov, le da na koncu obvezno dodamo podatek o dostopnosti </w:t>
      </w:r>
      <w:r w:rsidRPr="00AE3509">
        <w:rPr>
          <w:u w:val="single"/>
        </w:rPr>
        <w:t>http://....</w:t>
      </w:r>
      <w:r w:rsidRPr="00AE3509">
        <w:t xml:space="preserve"> in [datum dostopa/uporabe vira]. Za spletne vire, ki jih ne moremo uvrstiti v nobeno od teh kategorij, pa je treba navesti čim popolnejše podatke, kot so avtorji, naslov besedila na spletni strani, najmanj pa podatek o dostopnosti </w:t>
      </w:r>
      <w:r w:rsidRPr="00AE3509">
        <w:rPr>
          <w:u w:val="single"/>
        </w:rPr>
        <w:t>http://....</w:t>
      </w:r>
      <w:r w:rsidRPr="00AE3509">
        <w:t xml:space="preserve"> in [datum dostopa/uporabe vira].</w:t>
      </w:r>
    </w:p>
    <w:p w14:paraId="3E66FCEF" w14:textId="77777777" w:rsidR="002B38D9" w:rsidRPr="00AE3509" w:rsidRDefault="002B38D9" w:rsidP="005D40FF">
      <w:pPr>
        <w:rPr>
          <w:i/>
          <w:u w:val="single"/>
        </w:rPr>
      </w:pPr>
      <w:r w:rsidRPr="00AE3509">
        <w:rPr>
          <w:i/>
          <w:u w:val="single"/>
        </w:rPr>
        <w:t xml:space="preserve">Primer:  </w:t>
      </w:r>
    </w:p>
    <w:p w14:paraId="10022475" w14:textId="77777777" w:rsidR="002B38D9" w:rsidRPr="00AE3509" w:rsidRDefault="002B38D9" w:rsidP="005D40FF">
      <w:pPr>
        <w:rPr>
          <w:lang w:eastAsia="sl-SI"/>
        </w:rPr>
      </w:pPr>
      <w:r w:rsidRPr="00AE3509">
        <w:t xml:space="preserve">Dogša, T. CAE/CAD. Simulacija in modeliranje analognih vezij. Maribor: Fakulteta za elektrotehniko, računalništvo in informatiko, 2010. Dostopno na: </w:t>
      </w:r>
      <w:hyperlink r:id="rId19" w:history="1">
        <w:r w:rsidRPr="00AE3509">
          <w:rPr>
            <w:rStyle w:val="Hyperlink"/>
            <w:rFonts w:cs="Arial"/>
            <w:lang w:eastAsia="sl-SI"/>
          </w:rPr>
          <w:t>http://dkum.uni-mb.si/Dokument.php?id=15598</w:t>
        </w:r>
      </w:hyperlink>
      <w:r w:rsidRPr="00AE3509">
        <w:rPr>
          <w:lang w:eastAsia="sl-SI"/>
        </w:rPr>
        <w:t xml:space="preserve"> [1. 12. 2011].</w:t>
      </w:r>
    </w:p>
    <w:p w14:paraId="3D3D68DB" w14:textId="77777777" w:rsidR="002B38D9" w:rsidRPr="00AE3509" w:rsidRDefault="002B38D9" w:rsidP="005D40FF">
      <w:pPr>
        <w:rPr>
          <w:i/>
          <w:u w:val="single"/>
        </w:rPr>
      </w:pPr>
    </w:p>
    <w:p w14:paraId="77EC76EB" w14:textId="77777777" w:rsidR="002B38D9" w:rsidRPr="00AE3509" w:rsidRDefault="002B38D9" w:rsidP="001233BC"/>
    <w:p w14:paraId="459AFBA6" w14:textId="77777777" w:rsidR="002B38D9" w:rsidRPr="00AE3509" w:rsidRDefault="002B38D9" w:rsidP="001233BC"/>
    <w:p w14:paraId="65B4E6E5" w14:textId="77777777" w:rsidR="002B38D9" w:rsidRPr="00AE3509" w:rsidRDefault="002B38D9" w:rsidP="001233BC">
      <w:pPr>
        <w:sectPr w:rsidR="002B38D9" w:rsidRPr="00AE3509" w:rsidSect="003F4D08">
          <w:pgSz w:w="11901" w:h="16834" w:code="9"/>
          <w:pgMar w:top="851" w:right="1418" w:bottom="1701" w:left="1701" w:header="851" w:footer="709" w:gutter="0"/>
          <w:cols w:space="708"/>
          <w:titlePg/>
          <w:docGrid w:linePitch="299"/>
        </w:sectPr>
      </w:pPr>
    </w:p>
    <w:p w14:paraId="680AC5FE" w14:textId="77777777" w:rsidR="002B38D9" w:rsidRPr="00AE3509" w:rsidRDefault="002B38D9" w:rsidP="00BE546D">
      <w:pPr>
        <w:pStyle w:val="Heading1"/>
        <w:rPr>
          <w:b/>
          <w:lang w:val="sl-SI"/>
        </w:rPr>
      </w:pPr>
      <w:bookmarkStart w:id="235" w:name="_Toc309712184"/>
      <w:bookmarkStart w:id="236" w:name="_Toc310788750"/>
      <w:bookmarkStart w:id="237" w:name="_Toc310788983"/>
      <w:bookmarkStart w:id="238" w:name="_Toc311024890"/>
      <w:bookmarkStart w:id="239" w:name="_Toc313614942"/>
      <w:bookmarkStart w:id="240" w:name="_Toc313865314"/>
      <w:bookmarkStart w:id="241" w:name="_Toc313865441"/>
      <w:bookmarkStart w:id="242" w:name="_Toc313871451"/>
      <w:bookmarkStart w:id="243" w:name="_Toc318438961"/>
      <w:bookmarkStart w:id="244" w:name="_Toc318439031"/>
      <w:r w:rsidRPr="00AE3509">
        <w:rPr>
          <w:b/>
          <w:lang w:val="sl-SI"/>
        </w:rPr>
        <w:lastRenderedPageBreak/>
        <w:t>PRILOGE, tisk in oddaja diplomskega dela</w:t>
      </w:r>
      <w:bookmarkEnd w:id="235"/>
      <w:bookmarkEnd w:id="236"/>
      <w:bookmarkEnd w:id="237"/>
      <w:bookmarkEnd w:id="238"/>
      <w:bookmarkEnd w:id="239"/>
      <w:bookmarkEnd w:id="240"/>
      <w:bookmarkEnd w:id="241"/>
      <w:bookmarkEnd w:id="242"/>
      <w:bookmarkEnd w:id="243"/>
      <w:bookmarkEnd w:id="244"/>
    </w:p>
    <w:p w14:paraId="005A8335" w14:textId="77777777" w:rsidR="002B38D9" w:rsidRPr="00AE3509" w:rsidRDefault="002B38D9" w:rsidP="00BE546D">
      <w:r w:rsidRPr="00AE3509">
        <w:t xml:space="preserve">Priloge niso sestavni del diplomskega dela. </w:t>
      </w:r>
    </w:p>
    <w:p w14:paraId="2B684B3E" w14:textId="77777777" w:rsidR="002B38D9" w:rsidRPr="00AE3509" w:rsidRDefault="002B38D9" w:rsidP="00BE546D"/>
    <w:p w14:paraId="5B1B4BD6" w14:textId="77777777" w:rsidR="002B38D9" w:rsidRPr="00AE3509" w:rsidRDefault="002B38D9" w:rsidP="00BE546D">
      <w:r w:rsidRPr="00AE3509">
        <w:t>V prilogah so zajete informacije, ki so potrebne za celovit prikaz dela, vendar bi z odvračanjem pozornosti od glavne teme motile potek sporočila diplomskega dela. V priloge spadajo daljša matematična izvajanja, načrti, daljši računalniški izpisi, rezultati merilnih metod itd.</w:t>
      </w:r>
    </w:p>
    <w:p w14:paraId="41392F74" w14:textId="77777777" w:rsidR="002B38D9" w:rsidRPr="00AE3509" w:rsidRDefault="002B38D9" w:rsidP="00BE546D"/>
    <w:p w14:paraId="49DE3F65" w14:textId="77777777" w:rsidR="002B38D9" w:rsidRPr="00AE3509" w:rsidRDefault="002B38D9" w:rsidP="00BE546D">
      <w:r w:rsidRPr="00AE3509">
        <w:t>Priloge številčite z velikimi tiskanimi črkami A, B, C, D … Priporočljivo jih je vključiti tudi v kazalo vsebine.</w:t>
      </w:r>
    </w:p>
    <w:p w14:paraId="6E32DFC1" w14:textId="77777777" w:rsidR="002B38D9" w:rsidRPr="00AE3509" w:rsidRDefault="002B38D9" w:rsidP="00BE546D"/>
    <w:p w14:paraId="30BED5B1" w14:textId="77777777" w:rsidR="002B38D9" w:rsidRPr="00AE3509" w:rsidRDefault="002B38D9" w:rsidP="001233BC">
      <w:r w:rsidRPr="00AE3509">
        <w:t>Za pisanje in urejanje diplomskega dela uporabljajte računalnik. Izpis naj bo izveden obojestransko z laserskim ali enakovrednim tiskalnikom. Izpis z matričnim tiskalnikom zaradi neustrezne kakovosti ni dovoljen.</w:t>
      </w:r>
    </w:p>
    <w:p w14:paraId="2418B467" w14:textId="77777777" w:rsidR="002B38D9" w:rsidRPr="00AE3509" w:rsidRDefault="002B38D9" w:rsidP="001233BC"/>
    <w:p w14:paraId="62CDA9BC" w14:textId="77777777" w:rsidR="002B38D9" w:rsidRPr="00AE3509" w:rsidRDefault="002B38D9" w:rsidP="001233BC">
      <w:r w:rsidRPr="00AE3509">
        <w:t>Če so v besedilo diplomskega dela vključene barvne fotografije, slike ali diagrami, je treba izpis teh strani izvesti z barvnim laserskim ali enakovrednim tiskalnikom. Za izpis uporabljajte kakovosten papir.</w:t>
      </w:r>
    </w:p>
    <w:p w14:paraId="06F574BB" w14:textId="77777777" w:rsidR="002B38D9" w:rsidRPr="00AE3509" w:rsidRDefault="002B38D9" w:rsidP="00BE546D"/>
    <w:p w14:paraId="118BDED6" w14:textId="77777777" w:rsidR="002B38D9" w:rsidRPr="00AE3509" w:rsidRDefault="002B38D9" w:rsidP="001233BC">
      <w:r w:rsidRPr="00AE3509">
        <w:t>Kandidat mora najmanj 5 delovnih dni pred zagovorom v Referat za študentske zadeve oddati tri izvode diplomskega dela</w:t>
      </w:r>
      <w:r w:rsidRPr="00AE3509">
        <w:rPr>
          <w:rStyle w:val="FootnoteReference"/>
          <w:rFonts w:cs="Arial"/>
        </w:rPr>
        <w:footnoteReference w:id="3"/>
      </w:r>
      <w:r w:rsidRPr="00AE3509">
        <w:t xml:space="preserve">. </w:t>
      </w:r>
    </w:p>
    <w:p w14:paraId="3DF0745C" w14:textId="77777777" w:rsidR="002B38D9" w:rsidRPr="00AE3509" w:rsidRDefault="002B38D9" w:rsidP="00BE546D"/>
    <w:p w14:paraId="4CACC53D" w14:textId="77777777" w:rsidR="00B22FBF" w:rsidRPr="00AE3509" w:rsidRDefault="00B22FBF" w:rsidP="00BE546D">
      <w:pPr>
        <w:rPr>
          <w:color w:val="000000"/>
        </w:rPr>
      </w:pPr>
      <w:r w:rsidRPr="00AE3509">
        <w:rPr>
          <w:color w:val="000000"/>
        </w:rPr>
        <w:t xml:space="preserve">Študent odda diplomsko delo v sistem DKUM, kjer po vnosu dela v sistem zahteva izdelavo poročila o primerjavi podobnosti njegovega dela z drugimi deli. Študent ob oddaji zahteve vnese svoj in mentorjev ter somentorjev e-naslov, kamor bo poslano poročilo. Študent ustrezno število izvodov diplomskega dela (v obliki, kot ga </w:t>
      </w:r>
      <w:r w:rsidR="00564F29" w:rsidRPr="00AE3509">
        <w:rPr>
          <w:color w:val="000000"/>
        </w:rPr>
        <w:t>opredeljujejo pravila članice),</w:t>
      </w:r>
      <w:r w:rsidRPr="00AE3509">
        <w:rPr>
          <w:color w:val="000000"/>
        </w:rPr>
        <w:t xml:space="preserve"> poročilo o plagiatorstvu</w:t>
      </w:r>
      <w:r w:rsidR="00564F29" w:rsidRPr="00AE3509">
        <w:rPr>
          <w:color w:val="000000"/>
        </w:rPr>
        <w:t xml:space="preserve"> ter potrdilo iz knjižnice Tehniških fakultet</w:t>
      </w:r>
      <w:r w:rsidRPr="00AE3509">
        <w:rPr>
          <w:color w:val="000000"/>
        </w:rPr>
        <w:t xml:space="preserve"> odda v pristojni referat na matični fakulteti, skupaj s podpisano izjavo mentorja in somentorja o ustreznosti zaključnega dela.</w:t>
      </w:r>
    </w:p>
    <w:p w14:paraId="1B178A82" w14:textId="77777777" w:rsidR="00564F29" w:rsidRPr="00AE3509" w:rsidRDefault="00564F29" w:rsidP="00BE546D">
      <w:pPr>
        <w:rPr>
          <w:color w:val="000000"/>
        </w:rPr>
      </w:pPr>
    </w:p>
    <w:p w14:paraId="71294C6E" w14:textId="77777777" w:rsidR="00564F29" w:rsidRPr="00AE3509" w:rsidRDefault="00007B39" w:rsidP="00BE546D">
      <w:r w:rsidRPr="00AE3509">
        <w:rPr>
          <w:color w:val="000000"/>
        </w:rPr>
        <w:lastRenderedPageBreak/>
        <w:t>PowerPoint p</w:t>
      </w:r>
      <w:r w:rsidR="00564F29" w:rsidRPr="00AE3509">
        <w:rPr>
          <w:color w:val="000000"/>
        </w:rPr>
        <w:t xml:space="preserve">redloga za zagovor diplomskega dela je objavljena na spletni strani </w:t>
      </w:r>
      <w:hyperlink r:id="rId20" w:history="1">
        <w:r w:rsidR="00564F29" w:rsidRPr="00AE3509">
          <w:rPr>
            <w:rStyle w:val="Hyperlink"/>
            <w:rFonts w:cs="Arial"/>
          </w:rPr>
          <w:t>http://feri.um.si/studij/zakljucna-dela/</w:t>
        </w:r>
      </w:hyperlink>
      <w:r w:rsidR="00564F29" w:rsidRPr="00AE3509">
        <w:rPr>
          <w:color w:val="000000"/>
        </w:rPr>
        <w:t xml:space="preserve">. </w:t>
      </w:r>
    </w:p>
    <w:p w14:paraId="5866026F" w14:textId="77777777" w:rsidR="002B38D9" w:rsidRPr="00AE3509" w:rsidRDefault="002B38D9" w:rsidP="00BE546D"/>
    <w:p w14:paraId="5C783A82" w14:textId="77777777" w:rsidR="002B38D9" w:rsidRPr="00AE3509" w:rsidRDefault="002B38D9" w:rsidP="00BE546D"/>
    <w:p w14:paraId="0B69736F" w14:textId="77777777" w:rsidR="002B38D9" w:rsidRPr="00AE3509" w:rsidRDefault="002B38D9" w:rsidP="00BE546D"/>
    <w:p w14:paraId="677E1382" w14:textId="77777777" w:rsidR="002B38D9" w:rsidRPr="00AE3509" w:rsidRDefault="002B38D9" w:rsidP="00BE546D">
      <w:pPr>
        <w:pStyle w:val="Heading1"/>
        <w:rPr>
          <w:lang w:val="sl-SI"/>
        </w:rPr>
        <w:sectPr w:rsidR="002B38D9" w:rsidRPr="00AE3509" w:rsidSect="00872401">
          <w:pgSz w:w="11901" w:h="16834" w:code="9"/>
          <w:pgMar w:top="1701" w:right="1418" w:bottom="1701" w:left="1701" w:header="851" w:footer="709" w:gutter="0"/>
          <w:cols w:space="708"/>
          <w:titlePg/>
          <w:docGrid w:linePitch="299"/>
        </w:sectPr>
      </w:pPr>
      <w:bookmarkStart w:id="245" w:name="_Toc397680686"/>
      <w:bookmarkStart w:id="246" w:name="_Toc504463081"/>
      <w:bookmarkStart w:id="247" w:name="_Toc505567425"/>
      <w:bookmarkStart w:id="248" w:name="_Toc504463072"/>
      <w:bookmarkStart w:id="249" w:name="_Toc505567416"/>
    </w:p>
    <w:bookmarkEnd w:id="245"/>
    <w:bookmarkEnd w:id="246"/>
    <w:bookmarkEnd w:id="247"/>
    <w:bookmarkEnd w:id="248"/>
    <w:bookmarkEnd w:id="249"/>
    <w:p w14:paraId="6ABF462E" w14:textId="77777777" w:rsidR="002B38D9" w:rsidRPr="00AE3509" w:rsidRDefault="002B38D9" w:rsidP="00BE546D">
      <w:pPr>
        <w:pBdr>
          <w:bottom w:val="single" w:sz="6" w:space="1" w:color="auto"/>
        </w:pBdr>
        <w:rPr>
          <w:sz w:val="32"/>
          <w:szCs w:val="32"/>
        </w:rPr>
      </w:pPr>
      <w:r w:rsidRPr="00AE3509">
        <w:rPr>
          <w:sz w:val="32"/>
          <w:szCs w:val="32"/>
        </w:rPr>
        <w:lastRenderedPageBreak/>
        <w:t xml:space="preserve">Priloga A </w:t>
      </w:r>
    </w:p>
    <w:p w14:paraId="46F43863" w14:textId="77777777" w:rsidR="002B38D9" w:rsidRPr="00AE3509" w:rsidRDefault="002B38D9" w:rsidP="001233BC">
      <w:pPr>
        <w:jc w:val="right"/>
        <w:rPr>
          <w:sz w:val="32"/>
        </w:rPr>
      </w:pPr>
    </w:p>
    <w:p w14:paraId="22241A77" w14:textId="77777777" w:rsidR="002B38D9" w:rsidRPr="00AE3509" w:rsidRDefault="002B38D9" w:rsidP="001233BC">
      <w:pPr>
        <w:jc w:val="right"/>
        <w:rPr>
          <w:sz w:val="32"/>
        </w:rPr>
      </w:pPr>
      <w:r w:rsidRPr="00AE3509">
        <w:rPr>
          <w:sz w:val="32"/>
        </w:rPr>
        <w:t>Oblika začetnih strani</w:t>
      </w:r>
    </w:p>
    <w:p w14:paraId="5E17FB4E" w14:textId="77777777" w:rsidR="00E72E20" w:rsidRPr="00AE3509" w:rsidRDefault="00E72E20" w:rsidP="001233BC">
      <w:pPr>
        <w:jc w:val="right"/>
        <w:rPr>
          <w:sz w:val="32"/>
        </w:rPr>
        <w:sectPr w:rsidR="00E72E20" w:rsidRPr="00AE3509" w:rsidSect="0025067F">
          <w:headerReference w:type="even" r:id="rId21"/>
          <w:headerReference w:type="default" r:id="rId22"/>
          <w:footerReference w:type="default" r:id="rId23"/>
          <w:pgSz w:w="11901" w:h="16834" w:code="9"/>
          <w:pgMar w:top="1701" w:right="1418" w:bottom="1701" w:left="1701" w:header="708" w:footer="708" w:gutter="0"/>
          <w:pgNumType w:fmt="upperRoman" w:start="1"/>
          <w:cols w:space="708"/>
        </w:sectPr>
      </w:pPr>
    </w:p>
    <w:p w14:paraId="5910C264" w14:textId="77777777" w:rsidR="00E72E20" w:rsidRPr="00AE3509" w:rsidRDefault="00E72E20" w:rsidP="001233BC">
      <w:pPr>
        <w:jc w:val="right"/>
        <w:rPr>
          <w:sz w:val="32"/>
        </w:rPr>
      </w:pPr>
    </w:p>
    <w:p w14:paraId="72FE551C" w14:textId="77777777" w:rsidR="002B38D9" w:rsidRPr="00AE3509" w:rsidRDefault="002B38D9" w:rsidP="00BE546D">
      <w:r w:rsidRPr="00AE3509">
        <w:br w:type="page"/>
      </w:r>
    </w:p>
    <w:p w14:paraId="22140AC2" w14:textId="77777777" w:rsidR="00597C0C" w:rsidRPr="00AE3509" w:rsidRDefault="00597C0C" w:rsidP="0033166D">
      <w:pPr>
        <w:pStyle w:val="Header"/>
        <w:jc w:val="center"/>
        <w:rPr>
          <w:rFonts w:cs="Arial"/>
          <w:color w:val="006A8E"/>
          <w:sz w:val="32"/>
          <w:szCs w:val="32"/>
          <w:lang w:val="sl-SI"/>
        </w:rPr>
      </w:pPr>
    </w:p>
    <w:p w14:paraId="75ED8A6B" w14:textId="77777777" w:rsidR="0033166D" w:rsidRPr="00AE3509" w:rsidRDefault="00597C0C" w:rsidP="00F5221C">
      <w:pPr>
        <w:pStyle w:val="Header"/>
        <w:spacing w:line="360" w:lineRule="auto"/>
        <w:jc w:val="center"/>
        <w:rPr>
          <w:rFonts w:cs="Arial"/>
          <w:color w:val="auto"/>
          <w:sz w:val="32"/>
          <w:szCs w:val="32"/>
          <w:lang w:val="sl-SI"/>
        </w:rPr>
      </w:pPr>
      <w:r w:rsidRPr="00AE3509">
        <w:rPr>
          <w:rFonts w:cs="Arial"/>
          <w:color w:val="auto"/>
          <w:sz w:val="32"/>
          <w:szCs w:val="32"/>
          <w:lang w:val="sl-SI"/>
        </w:rPr>
        <w:t>UNIVERZA V MARIBORU</w:t>
      </w:r>
    </w:p>
    <w:p w14:paraId="34E411D3" w14:textId="77777777" w:rsidR="0033166D" w:rsidRPr="00AE3509" w:rsidRDefault="00597C0C" w:rsidP="00F5221C">
      <w:pPr>
        <w:pStyle w:val="Header"/>
        <w:spacing w:line="360" w:lineRule="auto"/>
        <w:jc w:val="center"/>
        <w:rPr>
          <w:rFonts w:ascii="Calibri" w:hAnsi="Calibri"/>
          <w:color w:val="006A8E"/>
          <w:sz w:val="22"/>
          <w:lang w:val="sl-SI"/>
        </w:rPr>
      </w:pPr>
      <w:r w:rsidRPr="00AE3509">
        <w:rPr>
          <w:rFonts w:cs="Arial"/>
          <w:color w:val="auto"/>
          <w:sz w:val="32"/>
          <w:szCs w:val="32"/>
          <w:lang w:val="sl-SI"/>
        </w:rPr>
        <w:t>FAKULTETA ZA ELEKTROTEHNIKO,</w:t>
      </w:r>
      <w:r w:rsidRPr="00AE3509">
        <w:rPr>
          <w:rFonts w:cs="Arial"/>
          <w:color w:val="auto"/>
          <w:sz w:val="32"/>
          <w:szCs w:val="32"/>
          <w:lang w:val="sl-SI"/>
        </w:rPr>
        <w:br/>
        <w:t>RAČUNALNIŠTVO IN INFORMATIKO</w:t>
      </w:r>
      <w:r w:rsidR="0033166D" w:rsidRPr="00AE3509">
        <w:rPr>
          <w:rFonts w:ascii="Calibri" w:hAnsi="Calibri"/>
          <w:color w:val="006A8E"/>
          <w:sz w:val="22"/>
          <w:lang w:val="sl-SI"/>
        </w:rPr>
        <w:br/>
      </w:r>
    </w:p>
    <w:p w14:paraId="2C8C954F" w14:textId="77777777" w:rsidR="002B38D9" w:rsidRPr="00AE3509" w:rsidRDefault="002B38D9" w:rsidP="00BE546D"/>
    <w:p w14:paraId="2848C062" w14:textId="77777777" w:rsidR="002B38D9" w:rsidRPr="00AE3509" w:rsidRDefault="002B38D9" w:rsidP="00BE546D">
      <w:pPr>
        <w:rPr>
          <w:sz w:val="28"/>
          <w:u w:val="single"/>
        </w:rPr>
      </w:pPr>
    </w:p>
    <w:p w14:paraId="0A092A6D" w14:textId="77777777" w:rsidR="002B38D9" w:rsidRPr="00AE3509" w:rsidRDefault="002B38D9" w:rsidP="00BE546D"/>
    <w:p w14:paraId="1CAD3B44" w14:textId="77777777" w:rsidR="002B38D9" w:rsidRPr="00AE3509" w:rsidRDefault="002B38D9" w:rsidP="00BE546D"/>
    <w:p w14:paraId="3CC764DD" w14:textId="77777777" w:rsidR="002B38D9" w:rsidRPr="00AE3509" w:rsidRDefault="002B38D9" w:rsidP="00BE546D"/>
    <w:p w14:paraId="48753EDD" w14:textId="77777777" w:rsidR="002B38D9" w:rsidRPr="00AE3509" w:rsidRDefault="002B38D9" w:rsidP="00BE546D"/>
    <w:p w14:paraId="54F97030" w14:textId="77777777" w:rsidR="002B38D9" w:rsidRPr="00AE3509" w:rsidRDefault="002B38D9" w:rsidP="00BE546D">
      <w:pPr>
        <w:pStyle w:val="Subtitle"/>
      </w:pPr>
    </w:p>
    <w:p w14:paraId="0051BB5B" w14:textId="77777777" w:rsidR="002B38D9" w:rsidRPr="00AE3509" w:rsidRDefault="002B38D9" w:rsidP="00BE546D">
      <w:pPr>
        <w:pStyle w:val="Subtitle"/>
      </w:pPr>
    </w:p>
    <w:p w14:paraId="5A8D4456" w14:textId="77777777" w:rsidR="002B38D9" w:rsidRPr="00AE3509" w:rsidRDefault="002B38D9" w:rsidP="00BE546D">
      <w:pPr>
        <w:pStyle w:val="Subtitle"/>
      </w:pPr>
    </w:p>
    <w:p w14:paraId="78836C82" w14:textId="77777777" w:rsidR="002B38D9" w:rsidRPr="00AE3509" w:rsidRDefault="002B38D9" w:rsidP="00BE546D">
      <w:pPr>
        <w:pStyle w:val="Subtitle"/>
      </w:pPr>
    </w:p>
    <w:p w14:paraId="64E6BA93" w14:textId="77777777" w:rsidR="00254728" w:rsidRPr="00AE3509" w:rsidRDefault="00254728" w:rsidP="00BE546D">
      <w:pPr>
        <w:pStyle w:val="Subtitle"/>
      </w:pPr>
    </w:p>
    <w:p w14:paraId="02908348" w14:textId="77777777" w:rsidR="002B38D9" w:rsidRPr="00AE3509" w:rsidRDefault="002B38D9" w:rsidP="00BE546D">
      <w:pPr>
        <w:pStyle w:val="Subtitle"/>
      </w:pPr>
      <w:r w:rsidRPr="00AE3509">
        <w:t>Ime in priimek študenta</w:t>
      </w:r>
    </w:p>
    <w:p w14:paraId="7D090784" w14:textId="77777777" w:rsidR="002B38D9" w:rsidRPr="00AE3509" w:rsidRDefault="002B38D9" w:rsidP="00BE546D"/>
    <w:p w14:paraId="5E725328" w14:textId="77777777" w:rsidR="002B38D9" w:rsidRPr="00AE3509" w:rsidRDefault="002B38D9" w:rsidP="00BE546D">
      <w:pPr>
        <w:pStyle w:val="Title"/>
      </w:pPr>
      <w:r w:rsidRPr="00AE3509">
        <w:t>NASLOV DIPLOMSKEGA DELA</w:t>
      </w:r>
    </w:p>
    <w:p w14:paraId="62ED0E34" w14:textId="77777777" w:rsidR="002B38D9" w:rsidRPr="00AE3509" w:rsidRDefault="002B38D9" w:rsidP="00BE546D"/>
    <w:p w14:paraId="3B46D794" w14:textId="77777777" w:rsidR="002B38D9" w:rsidRPr="00AE3509" w:rsidRDefault="002B38D9" w:rsidP="00BE546D">
      <w:pPr>
        <w:pStyle w:val="Subtitle"/>
      </w:pPr>
      <w:r w:rsidRPr="00AE3509">
        <w:t>Diplomsko delo</w:t>
      </w:r>
    </w:p>
    <w:p w14:paraId="27C917D1" w14:textId="77777777" w:rsidR="002B38D9" w:rsidRPr="00AE3509" w:rsidRDefault="002B38D9" w:rsidP="00BE546D"/>
    <w:p w14:paraId="68A3789A" w14:textId="77777777" w:rsidR="002B38D9" w:rsidRPr="00AE3509" w:rsidRDefault="002B38D9" w:rsidP="00BE546D"/>
    <w:p w14:paraId="62569751" w14:textId="77777777" w:rsidR="002B38D9" w:rsidRPr="00AE3509" w:rsidRDefault="002B38D9" w:rsidP="00BE546D"/>
    <w:p w14:paraId="2EF7E36E" w14:textId="77777777" w:rsidR="002B38D9" w:rsidRPr="00AE3509" w:rsidRDefault="002B38D9" w:rsidP="00BE546D"/>
    <w:p w14:paraId="76DCC71A" w14:textId="77777777" w:rsidR="002B38D9" w:rsidRPr="00AE3509" w:rsidRDefault="002B38D9" w:rsidP="00BE546D"/>
    <w:p w14:paraId="0ECF2FFA" w14:textId="77777777" w:rsidR="002B38D9" w:rsidRPr="00AE3509" w:rsidRDefault="002B38D9" w:rsidP="00BE546D"/>
    <w:p w14:paraId="3D70434A" w14:textId="77777777" w:rsidR="002B38D9" w:rsidRPr="00AE3509" w:rsidRDefault="002B38D9" w:rsidP="00BE546D"/>
    <w:p w14:paraId="16D253F0" w14:textId="77777777" w:rsidR="002B38D9" w:rsidRPr="00AE3509" w:rsidRDefault="002B38D9" w:rsidP="00BE546D">
      <w:pPr>
        <w:pStyle w:val="Subtitle"/>
      </w:pPr>
    </w:p>
    <w:p w14:paraId="1DEAE0CD" w14:textId="77777777" w:rsidR="002B38D9" w:rsidRPr="00AE3509" w:rsidRDefault="002B38D9" w:rsidP="00BE546D">
      <w:pPr>
        <w:pStyle w:val="Subtitle"/>
      </w:pPr>
      <w:r w:rsidRPr="00AE3509">
        <w:t>Maribor, mesec LETO</w:t>
      </w:r>
    </w:p>
    <w:p w14:paraId="56BEDE4E" w14:textId="77777777" w:rsidR="00E72E20" w:rsidRPr="00AE3509" w:rsidRDefault="00E72E20" w:rsidP="00BE546D">
      <w:pPr>
        <w:pStyle w:val="Subtitle"/>
        <w:sectPr w:rsidR="00E72E20" w:rsidRPr="00AE3509" w:rsidSect="00E72E20">
          <w:headerReference w:type="default" r:id="rId24"/>
          <w:type w:val="continuous"/>
          <w:pgSz w:w="11901" w:h="16834" w:code="9"/>
          <w:pgMar w:top="1701" w:right="1418" w:bottom="1701" w:left="1701" w:header="708" w:footer="708" w:gutter="0"/>
          <w:pgNumType w:fmt="upperRoman" w:start="1"/>
          <w:cols w:space="708"/>
        </w:sectPr>
      </w:pPr>
    </w:p>
    <w:p w14:paraId="73633B43" w14:textId="77777777" w:rsidR="00E72E20" w:rsidRPr="00AE3509" w:rsidRDefault="00E72E20" w:rsidP="00BE546D">
      <w:pPr>
        <w:pStyle w:val="Subtitle"/>
      </w:pPr>
    </w:p>
    <w:p w14:paraId="40E56CE1" w14:textId="77777777" w:rsidR="00254728" w:rsidRPr="00AE3509" w:rsidRDefault="00254728" w:rsidP="00E72E20">
      <w:pPr>
        <w:pStyle w:val="Subtitle"/>
        <w:spacing w:line="360" w:lineRule="auto"/>
        <w:rPr>
          <w:szCs w:val="32"/>
        </w:rPr>
      </w:pPr>
    </w:p>
    <w:p w14:paraId="3C8ED12D" w14:textId="77777777" w:rsidR="00F20557" w:rsidRPr="00AE3509" w:rsidRDefault="00F20557" w:rsidP="00E72E20">
      <w:pPr>
        <w:pStyle w:val="Subtitle"/>
        <w:spacing w:line="360" w:lineRule="auto"/>
        <w:rPr>
          <w:szCs w:val="32"/>
        </w:rPr>
      </w:pPr>
      <w:r w:rsidRPr="00AE3509">
        <w:rPr>
          <w:szCs w:val="32"/>
        </w:rPr>
        <w:t>UNIVERZA V MARIBORU</w:t>
      </w:r>
    </w:p>
    <w:p w14:paraId="4DFB723B" w14:textId="77777777" w:rsidR="00F20557" w:rsidRPr="00AE3509" w:rsidRDefault="00F20557" w:rsidP="00E72E20">
      <w:pPr>
        <w:pStyle w:val="Header"/>
        <w:spacing w:line="360" w:lineRule="auto"/>
        <w:jc w:val="center"/>
        <w:rPr>
          <w:rFonts w:cs="Arial"/>
          <w:color w:val="auto"/>
          <w:sz w:val="32"/>
          <w:szCs w:val="32"/>
          <w:lang w:val="sl-SI"/>
        </w:rPr>
      </w:pPr>
      <w:r w:rsidRPr="00AE3509">
        <w:rPr>
          <w:rFonts w:cs="Arial"/>
          <w:color w:val="auto"/>
          <w:sz w:val="32"/>
          <w:szCs w:val="32"/>
          <w:lang w:val="sl-SI"/>
        </w:rPr>
        <w:lastRenderedPageBreak/>
        <w:t>FAKULTETA ZA ELEKTROTEHNIKO,</w:t>
      </w:r>
      <w:r w:rsidRPr="00AE3509">
        <w:rPr>
          <w:rFonts w:cs="Arial"/>
          <w:color w:val="auto"/>
          <w:sz w:val="32"/>
          <w:szCs w:val="32"/>
          <w:lang w:val="sl-SI"/>
        </w:rPr>
        <w:br/>
        <w:t>RAČUNALNIŠTVO IN INFORMATIKO</w:t>
      </w:r>
    </w:p>
    <w:p w14:paraId="425A14D4" w14:textId="77777777" w:rsidR="00F20557" w:rsidRPr="00AE3509" w:rsidRDefault="00F20557" w:rsidP="00E72E20">
      <w:pPr>
        <w:pStyle w:val="Header"/>
        <w:spacing w:line="360" w:lineRule="auto"/>
        <w:jc w:val="center"/>
        <w:rPr>
          <w:rFonts w:ascii="Calibri" w:hAnsi="Calibri"/>
          <w:color w:val="006A8E"/>
          <w:sz w:val="22"/>
          <w:lang w:val="sl-SI"/>
        </w:rPr>
      </w:pPr>
      <w:r w:rsidRPr="00AE3509">
        <w:rPr>
          <w:rFonts w:cs="Arial"/>
          <w:color w:val="auto"/>
          <w:sz w:val="32"/>
          <w:szCs w:val="32"/>
          <w:lang w:val="sl-SI"/>
        </w:rPr>
        <w:t>FAKULTETA ZA STROJNIŠTVO</w:t>
      </w:r>
      <w:r w:rsidRPr="00AE3509">
        <w:rPr>
          <w:rFonts w:ascii="Calibri" w:hAnsi="Calibri"/>
          <w:color w:val="006A8E"/>
          <w:sz w:val="22"/>
          <w:lang w:val="sl-SI"/>
        </w:rPr>
        <w:br/>
      </w:r>
    </w:p>
    <w:p w14:paraId="14DDE93A" w14:textId="77777777" w:rsidR="00F20557" w:rsidRPr="00AE3509" w:rsidRDefault="00F20557" w:rsidP="00F20557"/>
    <w:p w14:paraId="2049123D" w14:textId="77777777" w:rsidR="00F20557" w:rsidRPr="00AE3509" w:rsidRDefault="00F20557" w:rsidP="00F20557">
      <w:pPr>
        <w:rPr>
          <w:sz w:val="28"/>
          <w:u w:val="single"/>
        </w:rPr>
      </w:pPr>
    </w:p>
    <w:p w14:paraId="2E4D8288" w14:textId="77777777" w:rsidR="00F20557" w:rsidRPr="00AE3509" w:rsidRDefault="00F20557" w:rsidP="00F20557"/>
    <w:p w14:paraId="6E95631C" w14:textId="77777777" w:rsidR="00F20557" w:rsidRPr="00AE3509" w:rsidRDefault="00F20557" w:rsidP="00F20557"/>
    <w:p w14:paraId="740822DA" w14:textId="77777777" w:rsidR="00F20557" w:rsidRPr="00AE3509" w:rsidRDefault="00F20557" w:rsidP="00F20557"/>
    <w:p w14:paraId="772E04CC" w14:textId="77777777" w:rsidR="00F20557" w:rsidRPr="00AE3509" w:rsidRDefault="00F20557" w:rsidP="00F20557"/>
    <w:p w14:paraId="3B7AECD6" w14:textId="77777777" w:rsidR="00F20557" w:rsidRPr="00AE3509" w:rsidRDefault="00F20557" w:rsidP="00F20557">
      <w:pPr>
        <w:pStyle w:val="Subtitle"/>
      </w:pPr>
    </w:p>
    <w:p w14:paraId="75DCA8C7" w14:textId="77777777" w:rsidR="00F20557" w:rsidRPr="00AE3509" w:rsidRDefault="00F20557" w:rsidP="00F20557">
      <w:pPr>
        <w:pStyle w:val="Subtitle"/>
      </w:pPr>
    </w:p>
    <w:p w14:paraId="2D43CEBC" w14:textId="77777777" w:rsidR="00F20557" w:rsidRPr="00AE3509" w:rsidRDefault="00F20557" w:rsidP="00F20557">
      <w:pPr>
        <w:pStyle w:val="Subtitle"/>
      </w:pPr>
    </w:p>
    <w:p w14:paraId="1D5EC044" w14:textId="77777777" w:rsidR="00F20557" w:rsidRPr="00AE3509" w:rsidRDefault="00F20557" w:rsidP="00F20557">
      <w:pPr>
        <w:pStyle w:val="Subtitle"/>
      </w:pPr>
    </w:p>
    <w:p w14:paraId="5702AC7F" w14:textId="77777777" w:rsidR="00F20557" w:rsidRPr="00AE3509" w:rsidRDefault="00F20557" w:rsidP="00F20557">
      <w:pPr>
        <w:pStyle w:val="Subtitle"/>
      </w:pPr>
      <w:r w:rsidRPr="00AE3509">
        <w:t>Ime in priimek študenta</w:t>
      </w:r>
    </w:p>
    <w:p w14:paraId="1CA05C08" w14:textId="77777777" w:rsidR="00F20557" w:rsidRPr="00AE3509" w:rsidRDefault="00F20557" w:rsidP="00F20557"/>
    <w:p w14:paraId="4EF754DB" w14:textId="77777777" w:rsidR="00F20557" w:rsidRPr="00AE3509" w:rsidRDefault="00F20557" w:rsidP="00F20557">
      <w:pPr>
        <w:pStyle w:val="Title"/>
      </w:pPr>
      <w:r w:rsidRPr="00AE3509">
        <w:t>NASLOV DIPLOMSKEGA DELA</w:t>
      </w:r>
    </w:p>
    <w:p w14:paraId="017F2703" w14:textId="77777777" w:rsidR="00F20557" w:rsidRPr="00AE3509" w:rsidRDefault="00F20557" w:rsidP="00F20557"/>
    <w:p w14:paraId="06083C37" w14:textId="77777777" w:rsidR="00F20557" w:rsidRPr="00AE3509" w:rsidRDefault="00F20557" w:rsidP="00F20557">
      <w:pPr>
        <w:pStyle w:val="Subtitle"/>
      </w:pPr>
      <w:r w:rsidRPr="00AE3509">
        <w:t>Diplomsko delo</w:t>
      </w:r>
    </w:p>
    <w:p w14:paraId="04FABE36" w14:textId="77777777" w:rsidR="00F20557" w:rsidRPr="00AE3509" w:rsidRDefault="00F20557" w:rsidP="00F20557"/>
    <w:p w14:paraId="225FCD62" w14:textId="77777777" w:rsidR="00F20557" w:rsidRPr="00AE3509" w:rsidRDefault="00F20557" w:rsidP="00F20557"/>
    <w:p w14:paraId="5056DFCD" w14:textId="77777777" w:rsidR="00F20557" w:rsidRPr="00AE3509" w:rsidRDefault="00F20557" w:rsidP="00F20557"/>
    <w:p w14:paraId="2FD49085" w14:textId="77777777" w:rsidR="00F20557" w:rsidRPr="00AE3509" w:rsidRDefault="00F20557" w:rsidP="00F20557"/>
    <w:p w14:paraId="08B8F804" w14:textId="77777777" w:rsidR="00F20557" w:rsidRPr="00AE3509" w:rsidRDefault="00F20557" w:rsidP="00F20557"/>
    <w:p w14:paraId="3B0F5FAF" w14:textId="77777777" w:rsidR="00F20557" w:rsidRPr="00AE3509" w:rsidRDefault="00F20557" w:rsidP="00F20557"/>
    <w:p w14:paraId="57D6992F" w14:textId="77777777" w:rsidR="00F20557" w:rsidRPr="00AE3509" w:rsidRDefault="00F20557" w:rsidP="00F20557"/>
    <w:p w14:paraId="5EBF8D65" w14:textId="77777777" w:rsidR="00254728" w:rsidRPr="00AE3509" w:rsidRDefault="00254728" w:rsidP="00F20557"/>
    <w:p w14:paraId="75A0360D" w14:textId="77777777" w:rsidR="00254728" w:rsidRPr="00AE3509" w:rsidRDefault="00254728" w:rsidP="00F20557"/>
    <w:p w14:paraId="1E46932D" w14:textId="77777777" w:rsidR="00F20557" w:rsidRPr="00AE3509" w:rsidRDefault="00F20557" w:rsidP="00F20557">
      <w:pPr>
        <w:pStyle w:val="Subtitle"/>
      </w:pPr>
    </w:p>
    <w:p w14:paraId="1488E1F8" w14:textId="77777777" w:rsidR="00F20557" w:rsidRPr="00AE3509" w:rsidRDefault="00F20557" w:rsidP="00F20557">
      <w:pPr>
        <w:pStyle w:val="Subtitle"/>
      </w:pPr>
      <w:r w:rsidRPr="00AE3509">
        <w:t>Maribor, mesec LETO</w:t>
      </w:r>
    </w:p>
    <w:p w14:paraId="6251988B" w14:textId="77777777" w:rsidR="00DA3934" w:rsidRPr="00AE3509" w:rsidRDefault="00DA3934" w:rsidP="00F20557">
      <w:pPr>
        <w:pStyle w:val="Header"/>
        <w:jc w:val="center"/>
        <w:rPr>
          <w:rFonts w:cs="Arial"/>
          <w:color w:val="006A8E"/>
          <w:sz w:val="32"/>
          <w:szCs w:val="32"/>
          <w:lang w:val="sl-SI"/>
        </w:rPr>
        <w:sectPr w:rsidR="00DA3934" w:rsidRPr="00AE3509" w:rsidSect="00E72E20">
          <w:headerReference w:type="default" r:id="rId25"/>
          <w:type w:val="continuous"/>
          <w:pgSz w:w="11901" w:h="16834" w:code="9"/>
          <w:pgMar w:top="1701" w:right="1418" w:bottom="1701" w:left="1701" w:header="708" w:footer="708" w:gutter="0"/>
          <w:pgNumType w:fmt="upperRoman" w:start="1"/>
          <w:cols w:space="708"/>
        </w:sectPr>
      </w:pPr>
    </w:p>
    <w:p w14:paraId="6F560833" w14:textId="77777777" w:rsidR="00F20557" w:rsidRPr="00AE3509" w:rsidRDefault="00F20557" w:rsidP="00F20557">
      <w:pPr>
        <w:pStyle w:val="Header"/>
        <w:jc w:val="center"/>
        <w:rPr>
          <w:rFonts w:cs="Arial"/>
          <w:color w:val="006A8E"/>
          <w:sz w:val="32"/>
          <w:szCs w:val="32"/>
          <w:lang w:val="sl-SI"/>
        </w:rPr>
      </w:pPr>
    </w:p>
    <w:p w14:paraId="52858875" w14:textId="77777777" w:rsidR="00DA3934" w:rsidRPr="00AE3509" w:rsidRDefault="00DA3934" w:rsidP="00F20557">
      <w:pPr>
        <w:pStyle w:val="Header"/>
        <w:jc w:val="center"/>
        <w:rPr>
          <w:rFonts w:cs="Arial"/>
          <w:color w:val="006A8E"/>
          <w:sz w:val="32"/>
          <w:szCs w:val="32"/>
          <w:lang w:val="sl-SI"/>
        </w:rPr>
      </w:pPr>
    </w:p>
    <w:p w14:paraId="67D0DB20" w14:textId="77777777" w:rsidR="00F20557" w:rsidRPr="00AE3509" w:rsidRDefault="00F20557" w:rsidP="00F20557">
      <w:pPr>
        <w:pStyle w:val="Header"/>
        <w:spacing w:line="360" w:lineRule="auto"/>
        <w:jc w:val="center"/>
        <w:rPr>
          <w:rFonts w:cs="Arial"/>
          <w:color w:val="auto"/>
          <w:sz w:val="32"/>
          <w:szCs w:val="32"/>
          <w:lang w:val="sl-SI"/>
        </w:rPr>
      </w:pPr>
      <w:r w:rsidRPr="00AE3509">
        <w:rPr>
          <w:rFonts w:cs="Arial"/>
          <w:color w:val="auto"/>
          <w:sz w:val="32"/>
          <w:szCs w:val="32"/>
          <w:lang w:val="sl-SI"/>
        </w:rPr>
        <w:t>UNIVERZA V MARIBORU</w:t>
      </w:r>
    </w:p>
    <w:p w14:paraId="527346AC" w14:textId="77777777" w:rsidR="00F20557" w:rsidRPr="00AE3509" w:rsidRDefault="00F20557" w:rsidP="00F20557">
      <w:pPr>
        <w:pStyle w:val="Header"/>
        <w:spacing w:line="360" w:lineRule="auto"/>
        <w:jc w:val="center"/>
        <w:rPr>
          <w:rFonts w:cs="Arial"/>
          <w:color w:val="auto"/>
          <w:sz w:val="32"/>
          <w:szCs w:val="32"/>
          <w:lang w:val="sl-SI"/>
        </w:rPr>
      </w:pPr>
      <w:r w:rsidRPr="00AE3509">
        <w:rPr>
          <w:rFonts w:cs="Arial"/>
          <w:color w:val="auto"/>
          <w:sz w:val="32"/>
          <w:szCs w:val="32"/>
          <w:lang w:val="sl-SI"/>
        </w:rPr>
        <w:lastRenderedPageBreak/>
        <w:t>FAKULTETA ZA ELEKTROTEHNIKO,</w:t>
      </w:r>
      <w:r w:rsidRPr="00AE3509">
        <w:rPr>
          <w:rFonts w:cs="Arial"/>
          <w:color w:val="auto"/>
          <w:sz w:val="32"/>
          <w:szCs w:val="32"/>
          <w:lang w:val="sl-SI"/>
        </w:rPr>
        <w:br/>
        <w:t>RAČUNALNIŠTVO IN INFORMATIKO</w:t>
      </w:r>
    </w:p>
    <w:p w14:paraId="2B6B0B7A" w14:textId="77777777" w:rsidR="00F20557" w:rsidRPr="00AE3509" w:rsidRDefault="00F20557" w:rsidP="00F20557">
      <w:pPr>
        <w:pStyle w:val="Header"/>
        <w:spacing w:line="360" w:lineRule="auto"/>
        <w:jc w:val="center"/>
        <w:rPr>
          <w:rFonts w:ascii="Calibri" w:hAnsi="Calibri"/>
          <w:color w:val="006A8E"/>
          <w:sz w:val="22"/>
          <w:lang w:val="sl-SI"/>
        </w:rPr>
      </w:pPr>
      <w:r w:rsidRPr="00AE3509">
        <w:rPr>
          <w:rFonts w:cs="Arial"/>
          <w:color w:val="auto"/>
          <w:sz w:val="32"/>
          <w:szCs w:val="32"/>
          <w:lang w:val="sl-SI"/>
        </w:rPr>
        <w:t>EKONOMSKO-POSLOVNA FAKULTETA</w:t>
      </w:r>
      <w:r w:rsidRPr="00AE3509">
        <w:rPr>
          <w:rFonts w:ascii="Calibri" w:hAnsi="Calibri"/>
          <w:color w:val="006A8E"/>
          <w:sz w:val="22"/>
          <w:lang w:val="sl-SI"/>
        </w:rPr>
        <w:br/>
      </w:r>
    </w:p>
    <w:p w14:paraId="44A41CBD" w14:textId="77777777" w:rsidR="00F20557" w:rsidRPr="00AE3509" w:rsidRDefault="00F20557" w:rsidP="00F20557"/>
    <w:p w14:paraId="66EF5B32" w14:textId="77777777" w:rsidR="00F20557" w:rsidRPr="00AE3509" w:rsidRDefault="00F20557" w:rsidP="00F20557">
      <w:pPr>
        <w:rPr>
          <w:sz w:val="28"/>
          <w:u w:val="single"/>
        </w:rPr>
      </w:pPr>
    </w:p>
    <w:p w14:paraId="078A7385" w14:textId="77777777" w:rsidR="00F20557" w:rsidRPr="00AE3509" w:rsidRDefault="00F20557" w:rsidP="00F20557"/>
    <w:p w14:paraId="657E6D70" w14:textId="77777777" w:rsidR="00F20557" w:rsidRPr="00AE3509" w:rsidRDefault="00F20557" w:rsidP="00F20557"/>
    <w:p w14:paraId="3E393D66" w14:textId="77777777" w:rsidR="00F20557" w:rsidRPr="00AE3509" w:rsidRDefault="00F20557" w:rsidP="00F20557"/>
    <w:p w14:paraId="34F5587C" w14:textId="77777777" w:rsidR="00F20557" w:rsidRPr="00AE3509" w:rsidRDefault="00F20557" w:rsidP="00F20557"/>
    <w:p w14:paraId="43504C23" w14:textId="77777777" w:rsidR="00F20557" w:rsidRPr="00AE3509" w:rsidRDefault="00F20557" w:rsidP="00F20557">
      <w:pPr>
        <w:pStyle w:val="Subtitle"/>
      </w:pPr>
    </w:p>
    <w:p w14:paraId="7A85B24E" w14:textId="77777777" w:rsidR="00F20557" w:rsidRPr="00AE3509" w:rsidRDefault="00F20557" w:rsidP="00F20557">
      <w:pPr>
        <w:pStyle w:val="Subtitle"/>
      </w:pPr>
    </w:p>
    <w:p w14:paraId="76164122" w14:textId="77777777" w:rsidR="00F20557" w:rsidRPr="00AE3509" w:rsidRDefault="00F20557" w:rsidP="00F20557">
      <w:pPr>
        <w:pStyle w:val="Subtitle"/>
      </w:pPr>
    </w:p>
    <w:p w14:paraId="4ECDBDA5" w14:textId="77777777" w:rsidR="00F20557" w:rsidRPr="00AE3509" w:rsidRDefault="00F20557" w:rsidP="00F20557">
      <w:pPr>
        <w:pStyle w:val="Subtitle"/>
      </w:pPr>
    </w:p>
    <w:p w14:paraId="45F14C5E" w14:textId="77777777" w:rsidR="00F20557" w:rsidRPr="00AE3509" w:rsidRDefault="00F20557" w:rsidP="00F20557">
      <w:pPr>
        <w:pStyle w:val="Subtitle"/>
      </w:pPr>
      <w:r w:rsidRPr="00AE3509">
        <w:t>Ime in priimek študenta</w:t>
      </w:r>
    </w:p>
    <w:p w14:paraId="550B7B6D" w14:textId="77777777" w:rsidR="00F20557" w:rsidRPr="00AE3509" w:rsidRDefault="00F20557" w:rsidP="00F20557"/>
    <w:p w14:paraId="348AF72A" w14:textId="77777777" w:rsidR="00F20557" w:rsidRPr="00AE3509" w:rsidRDefault="00F20557" w:rsidP="00F20557">
      <w:pPr>
        <w:pStyle w:val="Title"/>
      </w:pPr>
      <w:r w:rsidRPr="00AE3509">
        <w:t>NASLOV DIPLOMSKEGA DELA</w:t>
      </w:r>
    </w:p>
    <w:p w14:paraId="5238D5AE" w14:textId="77777777" w:rsidR="00F20557" w:rsidRPr="00AE3509" w:rsidRDefault="00F20557" w:rsidP="00F20557"/>
    <w:p w14:paraId="696A62BA" w14:textId="77777777" w:rsidR="00F20557" w:rsidRPr="00AE3509" w:rsidRDefault="00F20557" w:rsidP="00F20557">
      <w:pPr>
        <w:pStyle w:val="Subtitle"/>
      </w:pPr>
      <w:r w:rsidRPr="00AE3509">
        <w:t>Diplomsko delo</w:t>
      </w:r>
    </w:p>
    <w:p w14:paraId="315A76B4" w14:textId="77777777" w:rsidR="00F20557" w:rsidRPr="00AE3509" w:rsidRDefault="00F20557" w:rsidP="00F20557"/>
    <w:p w14:paraId="768897E7" w14:textId="77777777" w:rsidR="00F20557" w:rsidRPr="00AE3509" w:rsidRDefault="00F20557" w:rsidP="00F20557"/>
    <w:p w14:paraId="713861D1" w14:textId="77777777" w:rsidR="00F20557" w:rsidRPr="00AE3509" w:rsidRDefault="00F20557" w:rsidP="00F20557"/>
    <w:p w14:paraId="1B0D7428" w14:textId="77777777" w:rsidR="00F20557" w:rsidRPr="00AE3509" w:rsidRDefault="00F20557" w:rsidP="00F20557"/>
    <w:p w14:paraId="6E2DE54A" w14:textId="77777777" w:rsidR="00F20557" w:rsidRPr="00AE3509" w:rsidRDefault="00F20557" w:rsidP="00F20557"/>
    <w:p w14:paraId="71C24203" w14:textId="77777777" w:rsidR="00F20557" w:rsidRPr="00AE3509" w:rsidRDefault="00F20557" w:rsidP="00F20557"/>
    <w:p w14:paraId="446B704A" w14:textId="77777777" w:rsidR="00F20557" w:rsidRPr="00AE3509" w:rsidRDefault="00F20557" w:rsidP="00F20557"/>
    <w:p w14:paraId="68BFA2D1" w14:textId="77777777" w:rsidR="00F20557" w:rsidRPr="00AE3509" w:rsidRDefault="00F20557" w:rsidP="00F20557">
      <w:pPr>
        <w:pStyle w:val="Subtitle"/>
      </w:pPr>
    </w:p>
    <w:p w14:paraId="1AD62743" w14:textId="77777777" w:rsidR="00F20557" w:rsidRPr="00AE3509" w:rsidRDefault="00F20557" w:rsidP="00F20557">
      <w:pPr>
        <w:pStyle w:val="Subtitle"/>
      </w:pPr>
    </w:p>
    <w:p w14:paraId="24ACE811" w14:textId="77777777" w:rsidR="00254728" w:rsidRPr="00AE3509" w:rsidRDefault="00254728" w:rsidP="00F20557">
      <w:pPr>
        <w:pStyle w:val="Subtitle"/>
      </w:pPr>
    </w:p>
    <w:p w14:paraId="184FACE5" w14:textId="77777777" w:rsidR="00F20557" w:rsidRPr="00AE3509" w:rsidRDefault="00F20557" w:rsidP="00F20557">
      <w:pPr>
        <w:pStyle w:val="Subtitle"/>
      </w:pPr>
      <w:r w:rsidRPr="00AE3509">
        <w:t>Maribor, mesec LETO</w:t>
      </w:r>
    </w:p>
    <w:p w14:paraId="43A88311" w14:textId="77777777" w:rsidR="00403451" w:rsidRPr="00AE3509" w:rsidRDefault="00403451" w:rsidP="00F20557">
      <w:pPr>
        <w:pStyle w:val="Subtitle"/>
        <w:sectPr w:rsidR="00403451" w:rsidRPr="00AE3509" w:rsidSect="00E72E20">
          <w:headerReference w:type="default" r:id="rId26"/>
          <w:type w:val="continuous"/>
          <w:pgSz w:w="11901" w:h="16834" w:code="9"/>
          <w:pgMar w:top="1701" w:right="1418" w:bottom="1701" w:left="1701" w:header="708" w:footer="708" w:gutter="0"/>
          <w:pgNumType w:fmt="upperRoman" w:start="1"/>
          <w:cols w:space="708"/>
        </w:sectPr>
      </w:pPr>
    </w:p>
    <w:p w14:paraId="32B8EDA8" w14:textId="77777777" w:rsidR="00DA3934" w:rsidRPr="00AE3509" w:rsidRDefault="00DA3934" w:rsidP="00F20557">
      <w:pPr>
        <w:pStyle w:val="Subtitle"/>
        <w:sectPr w:rsidR="00DA3934" w:rsidRPr="00AE3509" w:rsidSect="00E72E20">
          <w:type w:val="continuous"/>
          <w:pgSz w:w="11901" w:h="16834" w:code="9"/>
          <w:pgMar w:top="1701" w:right="1418" w:bottom="1701" w:left="1701" w:header="708" w:footer="708" w:gutter="0"/>
          <w:pgNumType w:fmt="upperRoman" w:start="1"/>
          <w:cols w:space="708"/>
        </w:sectPr>
      </w:pPr>
    </w:p>
    <w:p w14:paraId="7B820EA2" w14:textId="77777777" w:rsidR="00403451" w:rsidRPr="00AE3509" w:rsidRDefault="00403451" w:rsidP="00403451">
      <w:pPr>
        <w:pStyle w:val="Header"/>
        <w:spacing w:line="360" w:lineRule="auto"/>
        <w:jc w:val="center"/>
        <w:rPr>
          <w:rFonts w:cs="Arial"/>
          <w:color w:val="auto"/>
          <w:sz w:val="32"/>
          <w:szCs w:val="32"/>
          <w:lang w:val="sl-SI"/>
        </w:rPr>
      </w:pPr>
      <w:r w:rsidRPr="00AE3509">
        <w:rPr>
          <w:lang w:val="sl-SI"/>
        </w:rPr>
        <w:lastRenderedPageBreak/>
        <w:br w:type="page"/>
      </w:r>
      <w:r w:rsidRPr="00AE3509">
        <w:rPr>
          <w:rFonts w:cs="Arial"/>
          <w:color w:val="auto"/>
          <w:sz w:val="32"/>
          <w:szCs w:val="32"/>
          <w:lang w:val="sl-SI"/>
        </w:rPr>
        <w:lastRenderedPageBreak/>
        <w:t>UNIVERZA V MARIBORU</w:t>
      </w:r>
    </w:p>
    <w:p w14:paraId="47785D6E" w14:textId="77777777" w:rsidR="00403451" w:rsidRPr="00AE3509" w:rsidRDefault="00403451" w:rsidP="00403451">
      <w:pPr>
        <w:pStyle w:val="Header"/>
        <w:spacing w:line="360" w:lineRule="auto"/>
        <w:jc w:val="center"/>
        <w:rPr>
          <w:rFonts w:ascii="Calibri" w:hAnsi="Calibri"/>
          <w:color w:val="006A8E"/>
          <w:sz w:val="22"/>
          <w:lang w:val="sl-SI"/>
        </w:rPr>
      </w:pPr>
      <w:r w:rsidRPr="00AE3509">
        <w:rPr>
          <w:rFonts w:cs="Arial"/>
          <w:color w:val="auto"/>
          <w:sz w:val="32"/>
          <w:szCs w:val="32"/>
          <w:lang w:val="sl-SI"/>
        </w:rPr>
        <w:t>FAKULTETA ZA ELEKTROTEHNIKO,</w:t>
      </w:r>
      <w:r w:rsidRPr="00AE3509">
        <w:rPr>
          <w:rFonts w:cs="Arial"/>
          <w:color w:val="auto"/>
          <w:sz w:val="32"/>
          <w:szCs w:val="32"/>
          <w:lang w:val="sl-SI"/>
        </w:rPr>
        <w:br/>
        <w:t>RAČUNALNIŠTVO IN INFORMATIKO</w:t>
      </w:r>
      <w:r w:rsidRPr="00AE3509">
        <w:rPr>
          <w:rFonts w:ascii="Calibri" w:hAnsi="Calibri"/>
          <w:color w:val="006A8E"/>
          <w:sz w:val="22"/>
          <w:lang w:val="sl-SI"/>
        </w:rPr>
        <w:br/>
      </w:r>
    </w:p>
    <w:p w14:paraId="6FA5131C" w14:textId="77777777" w:rsidR="00403451" w:rsidRPr="00AE3509" w:rsidRDefault="00403451" w:rsidP="00403451"/>
    <w:p w14:paraId="2ADB0452" w14:textId="77777777" w:rsidR="00403451" w:rsidRPr="00AE3509" w:rsidRDefault="00403451" w:rsidP="00403451">
      <w:pPr>
        <w:rPr>
          <w:sz w:val="28"/>
          <w:u w:val="single"/>
        </w:rPr>
      </w:pPr>
    </w:p>
    <w:p w14:paraId="2F418E0A" w14:textId="77777777" w:rsidR="00403451" w:rsidRPr="00AE3509" w:rsidRDefault="00403451" w:rsidP="00403451"/>
    <w:p w14:paraId="00F2DDB8" w14:textId="77777777" w:rsidR="00403451" w:rsidRPr="00AE3509" w:rsidRDefault="00403451" w:rsidP="00403451"/>
    <w:p w14:paraId="00308549" w14:textId="77777777" w:rsidR="00403451" w:rsidRPr="00AE3509" w:rsidRDefault="00403451" w:rsidP="00403451"/>
    <w:p w14:paraId="6075DFCA" w14:textId="77777777" w:rsidR="00403451" w:rsidRPr="00AE3509" w:rsidRDefault="00403451" w:rsidP="00403451"/>
    <w:p w14:paraId="25173C69" w14:textId="77777777" w:rsidR="00403451" w:rsidRPr="00AE3509" w:rsidRDefault="00403451" w:rsidP="00403451">
      <w:pPr>
        <w:pStyle w:val="Subtitle"/>
      </w:pPr>
    </w:p>
    <w:p w14:paraId="07754511" w14:textId="77777777" w:rsidR="00403451" w:rsidRPr="00AE3509" w:rsidRDefault="00403451" w:rsidP="00403451">
      <w:pPr>
        <w:pStyle w:val="Subtitle"/>
      </w:pPr>
    </w:p>
    <w:p w14:paraId="38E74424" w14:textId="77777777" w:rsidR="00403451" w:rsidRPr="00AE3509" w:rsidRDefault="00403451" w:rsidP="00403451">
      <w:pPr>
        <w:pStyle w:val="Subtitle"/>
      </w:pPr>
    </w:p>
    <w:p w14:paraId="1B2DDDF1" w14:textId="77777777" w:rsidR="00403451" w:rsidRPr="00AE3509" w:rsidRDefault="00403451" w:rsidP="00403451">
      <w:pPr>
        <w:pStyle w:val="Subtitle"/>
      </w:pPr>
    </w:p>
    <w:p w14:paraId="49A81741" w14:textId="77777777" w:rsidR="00403451" w:rsidRPr="00AE3509" w:rsidRDefault="00403451" w:rsidP="00403451">
      <w:pPr>
        <w:pStyle w:val="Subtitle"/>
      </w:pPr>
    </w:p>
    <w:p w14:paraId="5090F500" w14:textId="77777777" w:rsidR="00403451" w:rsidRPr="00AE3509" w:rsidRDefault="00403451" w:rsidP="00403451">
      <w:pPr>
        <w:pStyle w:val="Subtitle"/>
      </w:pPr>
    </w:p>
    <w:p w14:paraId="6413D96A" w14:textId="77777777" w:rsidR="00403451" w:rsidRPr="00AE3509" w:rsidRDefault="00403451" w:rsidP="00403451">
      <w:pPr>
        <w:pStyle w:val="Subtitle"/>
      </w:pPr>
      <w:r w:rsidRPr="00AE3509">
        <w:t>Ime in priimek študenta</w:t>
      </w:r>
    </w:p>
    <w:p w14:paraId="68889E3B" w14:textId="77777777" w:rsidR="00403451" w:rsidRPr="00AE3509" w:rsidRDefault="00403451" w:rsidP="00403451"/>
    <w:p w14:paraId="5C2B3EC2" w14:textId="77777777" w:rsidR="00403451" w:rsidRPr="00AE3509" w:rsidRDefault="00403451" w:rsidP="00403451">
      <w:pPr>
        <w:pStyle w:val="Title"/>
      </w:pPr>
      <w:r w:rsidRPr="00AE3509">
        <w:t>NASLOV DIPLOMSKEGA DELA</w:t>
      </w:r>
    </w:p>
    <w:p w14:paraId="021385F3" w14:textId="77777777" w:rsidR="00403451" w:rsidRPr="00AE3509" w:rsidRDefault="00403451" w:rsidP="00403451"/>
    <w:p w14:paraId="42067D37" w14:textId="77777777" w:rsidR="00403451" w:rsidRPr="00AE3509" w:rsidRDefault="00403451" w:rsidP="00403451">
      <w:pPr>
        <w:pStyle w:val="Subtitle"/>
      </w:pPr>
      <w:r w:rsidRPr="00AE3509">
        <w:t>Diplomsko delo</w:t>
      </w:r>
    </w:p>
    <w:p w14:paraId="0DFE7AD5" w14:textId="77777777" w:rsidR="00403451" w:rsidRPr="00AE3509" w:rsidRDefault="00403451" w:rsidP="00403451"/>
    <w:p w14:paraId="76BAEB4F" w14:textId="77777777" w:rsidR="00403451" w:rsidRPr="00AE3509" w:rsidRDefault="00403451" w:rsidP="00403451"/>
    <w:p w14:paraId="7BE21CCC" w14:textId="77777777" w:rsidR="00403451" w:rsidRPr="00AE3509" w:rsidRDefault="00403451" w:rsidP="00403451"/>
    <w:p w14:paraId="2C77BBEA" w14:textId="77777777" w:rsidR="00403451" w:rsidRPr="00AE3509" w:rsidRDefault="00403451" w:rsidP="00403451"/>
    <w:p w14:paraId="0870D8F4" w14:textId="77777777" w:rsidR="00403451" w:rsidRPr="00AE3509" w:rsidRDefault="00403451" w:rsidP="00403451"/>
    <w:p w14:paraId="6C3FAD0E" w14:textId="77777777" w:rsidR="00403451" w:rsidRPr="00AE3509" w:rsidRDefault="00403451" w:rsidP="00403451"/>
    <w:p w14:paraId="61DED690" w14:textId="77777777" w:rsidR="00403451" w:rsidRPr="00AE3509" w:rsidRDefault="00403451" w:rsidP="00403451"/>
    <w:p w14:paraId="3CDA427B" w14:textId="77777777" w:rsidR="00254728" w:rsidRPr="00AE3509" w:rsidRDefault="00254728" w:rsidP="00403451"/>
    <w:p w14:paraId="1C353F4E" w14:textId="77777777" w:rsidR="00403451" w:rsidRPr="00AE3509" w:rsidRDefault="00403451" w:rsidP="00403451">
      <w:pPr>
        <w:pStyle w:val="Subtitle"/>
      </w:pPr>
    </w:p>
    <w:p w14:paraId="41CA45EA" w14:textId="77777777" w:rsidR="00403451" w:rsidRPr="00AE3509" w:rsidRDefault="00403451" w:rsidP="00403451">
      <w:pPr>
        <w:pStyle w:val="Subtitle"/>
      </w:pPr>
      <w:r w:rsidRPr="00AE3509">
        <w:t>Maribor, mesec LETO</w:t>
      </w:r>
    </w:p>
    <w:p w14:paraId="07E8ECCA" w14:textId="77777777" w:rsidR="00403451" w:rsidRPr="00AE3509" w:rsidRDefault="00403451" w:rsidP="00403451">
      <w:pPr>
        <w:pStyle w:val="Subtitle"/>
      </w:pPr>
    </w:p>
    <w:p w14:paraId="0DD0BF80" w14:textId="77777777" w:rsidR="00403451" w:rsidRPr="00AE3509" w:rsidRDefault="00403451" w:rsidP="00403451">
      <w:pPr>
        <w:pStyle w:val="Subtitle"/>
        <w:sectPr w:rsidR="00403451" w:rsidRPr="00AE3509" w:rsidSect="00E72E20">
          <w:headerReference w:type="default" r:id="rId27"/>
          <w:type w:val="continuous"/>
          <w:pgSz w:w="11901" w:h="16834" w:code="9"/>
          <w:pgMar w:top="1701" w:right="1418" w:bottom="1701" w:left="1701" w:header="708" w:footer="708" w:gutter="0"/>
          <w:pgNumType w:fmt="upperRoman" w:start="1"/>
          <w:cols w:space="708"/>
        </w:sectPr>
      </w:pPr>
    </w:p>
    <w:p w14:paraId="1C4F5B3B" w14:textId="77777777" w:rsidR="00403451" w:rsidRPr="00AE3509" w:rsidRDefault="00403451" w:rsidP="00403451">
      <w:pPr>
        <w:pStyle w:val="Subtitle"/>
        <w:sectPr w:rsidR="00403451" w:rsidRPr="00AE3509" w:rsidSect="00E72E20">
          <w:type w:val="continuous"/>
          <w:pgSz w:w="11901" w:h="16834" w:code="9"/>
          <w:pgMar w:top="1701" w:right="1418" w:bottom="1701" w:left="1701" w:header="708" w:footer="708" w:gutter="0"/>
          <w:pgNumType w:fmt="upperRoman" w:start="1"/>
          <w:cols w:space="708"/>
        </w:sectPr>
      </w:pPr>
    </w:p>
    <w:p w14:paraId="2B6BB615" w14:textId="77777777" w:rsidR="00403451" w:rsidRPr="00AE3509" w:rsidRDefault="00403451" w:rsidP="00403451">
      <w:pPr>
        <w:pStyle w:val="Subtitle"/>
        <w:spacing w:line="360" w:lineRule="auto"/>
        <w:rPr>
          <w:szCs w:val="32"/>
        </w:rPr>
      </w:pPr>
      <w:r w:rsidRPr="00AE3509">
        <w:rPr>
          <w:szCs w:val="32"/>
        </w:rPr>
        <w:lastRenderedPageBreak/>
        <w:t>UNIVERZA V MARIBORU</w:t>
      </w:r>
    </w:p>
    <w:p w14:paraId="5E3520B0" w14:textId="77777777" w:rsidR="00403451" w:rsidRPr="00AE3509" w:rsidRDefault="00403451" w:rsidP="00403451">
      <w:pPr>
        <w:pStyle w:val="Header"/>
        <w:spacing w:line="360" w:lineRule="auto"/>
        <w:jc w:val="center"/>
        <w:rPr>
          <w:rFonts w:cs="Arial"/>
          <w:color w:val="auto"/>
          <w:sz w:val="32"/>
          <w:szCs w:val="32"/>
          <w:lang w:val="sl-SI"/>
        </w:rPr>
      </w:pPr>
      <w:r w:rsidRPr="00AE3509">
        <w:rPr>
          <w:rFonts w:cs="Arial"/>
          <w:color w:val="auto"/>
          <w:sz w:val="32"/>
          <w:szCs w:val="32"/>
          <w:lang w:val="sl-SI"/>
        </w:rPr>
        <w:t>FAKULTETA ZA ELEKTROTEHNIKO,</w:t>
      </w:r>
      <w:r w:rsidRPr="00AE3509">
        <w:rPr>
          <w:rFonts w:cs="Arial"/>
          <w:color w:val="auto"/>
          <w:sz w:val="32"/>
          <w:szCs w:val="32"/>
          <w:lang w:val="sl-SI"/>
        </w:rPr>
        <w:br/>
        <w:t>RAČUNALNIŠTVO IN INFORMATIKO</w:t>
      </w:r>
    </w:p>
    <w:p w14:paraId="3733F0B5" w14:textId="77777777" w:rsidR="00403451" w:rsidRPr="00AE3509" w:rsidRDefault="00403451" w:rsidP="00403451">
      <w:pPr>
        <w:pStyle w:val="Header"/>
        <w:spacing w:line="360" w:lineRule="auto"/>
        <w:jc w:val="center"/>
        <w:rPr>
          <w:rFonts w:ascii="Calibri" w:hAnsi="Calibri"/>
          <w:color w:val="006A8E"/>
          <w:sz w:val="22"/>
          <w:lang w:val="sl-SI"/>
        </w:rPr>
      </w:pPr>
      <w:r w:rsidRPr="00AE3509">
        <w:rPr>
          <w:rFonts w:cs="Arial"/>
          <w:color w:val="auto"/>
          <w:sz w:val="32"/>
          <w:szCs w:val="32"/>
          <w:lang w:val="sl-SI"/>
        </w:rPr>
        <w:t>FAKULTETA ZA STROJNIŠTVO</w:t>
      </w:r>
      <w:r w:rsidRPr="00AE3509">
        <w:rPr>
          <w:rFonts w:ascii="Calibri" w:hAnsi="Calibri"/>
          <w:color w:val="006A8E"/>
          <w:sz w:val="22"/>
          <w:lang w:val="sl-SI"/>
        </w:rPr>
        <w:br/>
      </w:r>
    </w:p>
    <w:p w14:paraId="5EA61164" w14:textId="77777777" w:rsidR="00403451" w:rsidRPr="00AE3509" w:rsidRDefault="00403451" w:rsidP="00403451"/>
    <w:p w14:paraId="23F607AA" w14:textId="77777777" w:rsidR="00403451" w:rsidRPr="00AE3509" w:rsidRDefault="00403451" w:rsidP="00403451">
      <w:pPr>
        <w:rPr>
          <w:sz w:val="28"/>
          <w:u w:val="single"/>
        </w:rPr>
      </w:pPr>
    </w:p>
    <w:p w14:paraId="3090D289" w14:textId="77777777" w:rsidR="00403451" w:rsidRPr="00AE3509" w:rsidRDefault="00403451" w:rsidP="00403451"/>
    <w:p w14:paraId="3EE99A13" w14:textId="77777777" w:rsidR="00403451" w:rsidRPr="00AE3509" w:rsidRDefault="00403451" w:rsidP="00403451"/>
    <w:p w14:paraId="22C8AF9C" w14:textId="77777777" w:rsidR="00403451" w:rsidRPr="00AE3509" w:rsidRDefault="00403451" w:rsidP="00403451"/>
    <w:p w14:paraId="0805ABF2" w14:textId="77777777" w:rsidR="00403451" w:rsidRPr="00AE3509" w:rsidRDefault="00403451" w:rsidP="00403451"/>
    <w:p w14:paraId="5CA22633" w14:textId="77777777" w:rsidR="00403451" w:rsidRPr="00AE3509" w:rsidRDefault="00403451" w:rsidP="00403451">
      <w:pPr>
        <w:pStyle w:val="Subtitle"/>
      </w:pPr>
    </w:p>
    <w:p w14:paraId="53A050B6" w14:textId="77777777" w:rsidR="00403451" w:rsidRPr="00AE3509" w:rsidRDefault="00403451" w:rsidP="00403451">
      <w:pPr>
        <w:pStyle w:val="Subtitle"/>
      </w:pPr>
    </w:p>
    <w:p w14:paraId="48453C52" w14:textId="77777777" w:rsidR="00403451" w:rsidRPr="00AE3509" w:rsidRDefault="00403451" w:rsidP="00403451">
      <w:pPr>
        <w:pStyle w:val="Subtitle"/>
      </w:pPr>
    </w:p>
    <w:p w14:paraId="2327E657" w14:textId="77777777" w:rsidR="00403451" w:rsidRPr="00AE3509" w:rsidRDefault="00403451" w:rsidP="00403451">
      <w:pPr>
        <w:pStyle w:val="Subtitle"/>
      </w:pPr>
    </w:p>
    <w:p w14:paraId="4CBC5532" w14:textId="77777777" w:rsidR="00403451" w:rsidRPr="00AE3509" w:rsidRDefault="00403451" w:rsidP="00403451">
      <w:pPr>
        <w:pStyle w:val="Subtitle"/>
      </w:pPr>
    </w:p>
    <w:p w14:paraId="701D44D7" w14:textId="77777777" w:rsidR="00403451" w:rsidRPr="00AE3509" w:rsidRDefault="00403451" w:rsidP="00403451">
      <w:pPr>
        <w:pStyle w:val="Subtitle"/>
      </w:pPr>
      <w:r w:rsidRPr="00AE3509">
        <w:t>Ime in priimek študenta</w:t>
      </w:r>
    </w:p>
    <w:p w14:paraId="2DE6D89A" w14:textId="77777777" w:rsidR="00403451" w:rsidRPr="00AE3509" w:rsidRDefault="00403451" w:rsidP="00403451"/>
    <w:p w14:paraId="0C106663" w14:textId="77777777" w:rsidR="00403451" w:rsidRPr="00AE3509" w:rsidRDefault="00403451" w:rsidP="00403451">
      <w:pPr>
        <w:pStyle w:val="Title"/>
      </w:pPr>
      <w:r w:rsidRPr="00AE3509">
        <w:t>NASLOV DIPLOMSKEGA DELA</w:t>
      </w:r>
    </w:p>
    <w:p w14:paraId="6C34A0A8" w14:textId="77777777" w:rsidR="00403451" w:rsidRPr="00AE3509" w:rsidRDefault="00403451" w:rsidP="00403451"/>
    <w:p w14:paraId="3A042BD1" w14:textId="77777777" w:rsidR="00403451" w:rsidRPr="00AE3509" w:rsidRDefault="00403451" w:rsidP="00403451">
      <w:pPr>
        <w:pStyle w:val="Subtitle"/>
      </w:pPr>
      <w:r w:rsidRPr="00AE3509">
        <w:t>Diplomsko delo</w:t>
      </w:r>
    </w:p>
    <w:p w14:paraId="4D11C239" w14:textId="77777777" w:rsidR="00403451" w:rsidRPr="00AE3509" w:rsidRDefault="00403451" w:rsidP="00403451"/>
    <w:p w14:paraId="3D54E19E" w14:textId="77777777" w:rsidR="00403451" w:rsidRPr="00AE3509" w:rsidRDefault="00403451" w:rsidP="00403451"/>
    <w:p w14:paraId="7C604D3A" w14:textId="77777777" w:rsidR="00403451" w:rsidRPr="00AE3509" w:rsidRDefault="00403451" w:rsidP="00403451"/>
    <w:p w14:paraId="157F9A51" w14:textId="77777777" w:rsidR="00403451" w:rsidRPr="00AE3509" w:rsidRDefault="00403451" w:rsidP="00403451"/>
    <w:p w14:paraId="5B4FCCCC" w14:textId="77777777" w:rsidR="00403451" w:rsidRPr="00AE3509" w:rsidRDefault="00403451" w:rsidP="00403451"/>
    <w:p w14:paraId="1F7090DE" w14:textId="77777777" w:rsidR="00403451" w:rsidRPr="00AE3509" w:rsidRDefault="00403451" w:rsidP="00403451"/>
    <w:p w14:paraId="3C72578F" w14:textId="77777777" w:rsidR="00254728" w:rsidRPr="00AE3509" w:rsidRDefault="00254728" w:rsidP="00403451"/>
    <w:p w14:paraId="0995EAA9" w14:textId="77777777" w:rsidR="00403451" w:rsidRPr="00AE3509" w:rsidRDefault="00403451" w:rsidP="00403451"/>
    <w:p w14:paraId="57580379" w14:textId="77777777" w:rsidR="00403451" w:rsidRPr="00AE3509" w:rsidRDefault="00403451" w:rsidP="00403451">
      <w:pPr>
        <w:pStyle w:val="Subtitle"/>
      </w:pPr>
    </w:p>
    <w:p w14:paraId="668A2DFE" w14:textId="77777777" w:rsidR="00403451" w:rsidRPr="00AE3509" w:rsidRDefault="00403451" w:rsidP="00403451">
      <w:pPr>
        <w:pStyle w:val="Subtitle"/>
      </w:pPr>
      <w:r w:rsidRPr="00AE3509">
        <w:t>Maribor, mesec LETO</w:t>
      </w:r>
    </w:p>
    <w:p w14:paraId="5E135ED6" w14:textId="77777777" w:rsidR="00403451" w:rsidRPr="00AE3509" w:rsidRDefault="00403451" w:rsidP="00403451">
      <w:pPr>
        <w:pStyle w:val="Header"/>
        <w:jc w:val="center"/>
        <w:rPr>
          <w:rFonts w:cs="Arial"/>
          <w:color w:val="006A8E"/>
          <w:sz w:val="32"/>
          <w:szCs w:val="32"/>
          <w:lang w:val="sl-SI"/>
        </w:rPr>
        <w:sectPr w:rsidR="00403451" w:rsidRPr="00AE3509" w:rsidSect="00E72E20">
          <w:headerReference w:type="default" r:id="rId28"/>
          <w:type w:val="continuous"/>
          <w:pgSz w:w="11901" w:h="16834" w:code="9"/>
          <w:pgMar w:top="1701" w:right="1418" w:bottom="1701" w:left="1701" w:header="708" w:footer="708" w:gutter="0"/>
          <w:pgNumType w:fmt="upperRoman" w:start="1"/>
          <w:cols w:space="708"/>
        </w:sectPr>
      </w:pPr>
    </w:p>
    <w:p w14:paraId="282A115C" w14:textId="77777777" w:rsidR="00403451" w:rsidRPr="00AE3509" w:rsidRDefault="00403451" w:rsidP="00403451">
      <w:pPr>
        <w:pStyle w:val="Header"/>
        <w:jc w:val="center"/>
        <w:rPr>
          <w:rFonts w:cs="Arial"/>
          <w:color w:val="006A8E"/>
          <w:sz w:val="32"/>
          <w:szCs w:val="32"/>
          <w:lang w:val="sl-SI"/>
        </w:rPr>
      </w:pPr>
    </w:p>
    <w:p w14:paraId="70E8B330" w14:textId="77777777" w:rsidR="00403451" w:rsidRPr="00AE3509" w:rsidRDefault="00403451" w:rsidP="00403451">
      <w:pPr>
        <w:pStyle w:val="Header"/>
        <w:jc w:val="center"/>
        <w:rPr>
          <w:rFonts w:cs="Arial"/>
          <w:color w:val="006A8E"/>
          <w:sz w:val="32"/>
          <w:szCs w:val="32"/>
          <w:lang w:val="sl-SI"/>
        </w:rPr>
        <w:sectPr w:rsidR="00403451" w:rsidRPr="00AE3509" w:rsidSect="00E72E20">
          <w:headerReference w:type="default" r:id="rId29"/>
          <w:type w:val="continuous"/>
          <w:pgSz w:w="11901" w:h="16834" w:code="9"/>
          <w:pgMar w:top="1701" w:right="1418" w:bottom="1701" w:left="1701" w:header="708" w:footer="708" w:gutter="0"/>
          <w:pgNumType w:fmt="upperRoman" w:start="1"/>
          <w:cols w:space="708"/>
        </w:sectPr>
      </w:pPr>
    </w:p>
    <w:p w14:paraId="2A2F1E31" w14:textId="77777777" w:rsidR="00403451" w:rsidRPr="00AE3509" w:rsidRDefault="00403451" w:rsidP="00403451">
      <w:pPr>
        <w:pStyle w:val="Header"/>
        <w:jc w:val="center"/>
        <w:rPr>
          <w:rFonts w:cs="Arial"/>
          <w:color w:val="006A8E"/>
          <w:sz w:val="32"/>
          <w:szCs w:val="32"/>
          <w:lang w:val="sl-SI"/>
        </w:rPr>
      </w:pPr>
    </w:p>
    <w:p w14:paraId="6CA60B0D" w14:textId="77777777" w:rsidR="00403451" w:rsidRPr="00AE3509" w:rsidRDefault="00403451" w:rsidP="00403451">
      <w:pPr>
        <w:pStyle w:val="Header"/>
        <w:spacing w:line="360" w:lineRule="auto"/>
        <w:jc w:val="center"/>
        <w:rPr>
          <w:rFonts w:cs="Arial"/>
          <w:color w:val="auto"/>
          <w:sz w:val="32"/>
          <w:szCs w:val="32"/>
          <w:lang w:val="sl-SI"/>
        </w:rPr>
      </w:pPr>
      <w:r w:rsidRPr="00AE3509">
        <w:rPr>
          <w:rFonts w:cs="Arial"/>
          <w:color w:val="auto"/>
          <w:sz w:val="32"/>
          <w:szCs w:val="32"/>
          <w:lang w:val="sl-SI"/>
        </w:rPr>
        <w:lastRenderedPageBreak/>
        <w:t>UNIVERZA V MARIBORU</w:t>
      </w:r>
    </w:p>
    <w:p w14:paraId="3902D5FA" w14:textId="77777777" w:rsidR="00403451" w:rsidRPr="00AE3509" w:rsidRDefault="00403451" w:rsidP="00403451">
      <w:pPr>
        <w:pStyle w:val="Header"/>
        <w:spacing w:line="360" w:lineRule="auto"/>
        <w:jc w:val="center"/>
        <w:rPr>
          <w:rFonts w:cs="Arial"/>
          <w:color w:val="auto"/>
          <w:sz w:val="32"/>
          <w:szCs w:val="32"/>
          <w:lang w:val="sl-SI"/>
        </w:rPr>
      </w:pPr>
      <w:r w:rsidRPr="00AE3509">
        <w:rPr>
          <w:rFonts w:cs="Arial"/>
          <w:color w:val="auto"/>
          <w:sz w:val="32"/>
          <w:szCs w:val="32"/>
          <w:lang w:val="sl-SI"/>
        </w:rPr>
        <w:t>FAKULTETA ZA ELEKTROTEHNIKO,</w:t>
      </w:r>
      <w:r w:rsidRPr="00AE3509">
        <w:rPr>
          <w:rFonts w:cs="Arial"/>
          <w:color w:val="auto"/>
          <w:sz w:val="32"/>
          <w:szCs w:val="32"/>
          <w:lang w:val="sl-SI"/>
        </w:rPr>
        <w:br/>
        <w:t>RAČUNALNIŠTVO IN INFORMATIKO</w:t>
      </w:r>
    </w:p>
    <w:p w14:paraId="3CD7B329" w14:textId="77777777" w:rsidR="00403451" w:rsidRPr="00AE3509" w:rsidRDefault="00403451" w:rsidP="00403451">
      <w:pPr>
        <w:pStyle w:val="Header"/>
        <w:spacing w:line="360" w:lineRule="auto"/>
        <w:jc w:val="center"/>
        <w:rPr>
          <w:rFonts w:ascii="Calibri" w:hAnsi="Calibri"/>
          <w:color w:val="006A8E"/>
          <w:sz w:val="22"/>
          <w:lang w:val="sl-SI"/>
        </w:rPr>
      </w:pPr>
      <w:r w:rsidRPr="00AE3509">
        <w:rPr>
          <w:rFonts w:cs="Arial"/>
          <w:color w:val="auto"/>
          <w:sz w:val="32"/>
          <w:szCs w:val="32"/>
          <w:lang w:val="sl-SI"/>
        </w:rPr>
        <w:t>EKONOMSKO-POSLOVNA FAKULTETA</w:t>
      </w:r>
      <w:r w:rsidRPr="00AE3509">
        <w:rPr>
          <w:rFonts w:ascii="Calibri" w:hAnsi="Calibri"/>
          <w:color w:val="006A8E"/>
          <w:sz w:val="22"/>
          <w:lang w:val="sl-SI"/>
        </w:rPr>
        <w:br/>
      </w:r>
    </w:p>
    <w:p w14:paraId="3A00EF7B" w14:textId="77777777" w:rsidR="00403451" w:rsidRPr="00AE3509" w:rsidRDefault="00403451" w:rsidP="00403451"/>
    <w:p w14:paraId="50F01561" w14:textId="77777777" w:rsidR="00403451" w:rsidRPr="00AE3509" w:rsidRDefault="00403451" w:rsidP="00403451">
      <w:pPr>
        <w:rPr>
          <w:sz w:val="28"/>
          <w:u w:val="single"/>
        </w:rPr>
      </w:pPr>
    </w:p>
    <w:p w14:paraId="2570FFF5" w14:textId="77777777" w:rsidR="00403451" w:rsidRPr="00AE3509" w:rsidRDefault="00403451" w:rsidP="00403451"/>
    <w:p w14:paraId="7B182C0C" w14:textId="77777777" w:rsidR="00403451" w:rsidRPr="00AE3509" w:rsidRDefault="00403451" w:rsidP="00403451"/>
    <w:p w14:paraId="695EC497" w14:textId="77777777" w:rsidR="00403451" w:rsidRPr="00AE3509" w:rsidRDefault="00403451" w:rsidP="00403451"/>
    <w:p w14:paraId="73A8B4FC" w14:textId="77777777" w:rsidR="00403451" w:rsidRPr="00AE3509" w:rsidRDefault="00403451" w:rsidP="00403451"/>
    <w:p w14:paraId="2A342979" w14:textId="77777777" w:rsidR="00403451" w:rsidRPr="00AE3509" w:rsidRDefault="00403451" w:rsidP="00403451">
      <w:pPr>
        <w:pStyle w:val="Subtitle"/>
      </w:pPr>
    </w:p>
    <w:p w14:paraId="2E27DF99" w14:textId="77777777" w:rsidR="00403451" w:rsidRPr="00AE3509" w:rsidRDefault="00403451" w:rsidP="00403451">
      <w:pPr>
        <w:pStyle w:val="Subtitle"/>
      </w:pPr>
    </w:p>
    <w:p w14:paraId="4AB9C5DA" w14:textId="77777777" w:rsidR="00403451" w:rsidRPr="00AE3509" w:rsidRDefault="00403451" w:rsidP="00403451">
      <w:pPr>
        <w:pStyle w:val="Subtitle"/>
      </w:pPr>
    </w:p>
    <w:p w14:paraId="53E80ACB" w14:textId="77777777" w:rsidR="00403451" w:rsidRPr="00AE3509" w:rsidRDefault="00403451" w:rsidP="00403451">
      <w:pPr>
        <w:pStyle w:val="Subtitle"/>
      </w:pPr>
    </w:p>
    <w:p w14:paraId="07F2FC58" w14:textId="77777777" w:rsidR="00403451" w:rsidRPr="00AE3509" w:rsidRDefault="00403451" w:rsidP="00403451">
      <w:pPr>
        <w:pStyle w:val="Subtitle"/>
      </w:pPr>
    </w:p>
    <w:p w14:paraId="0FC77358" w14:textId="77777777" w:rsidR="00403451" w:rsidRPr="00AE3509" w:rsidRDefault="00403451" w:rsidP="00403451">
      <w:pPr>
        <w:pStyle w:val="Subtitle"/>
      </w:pPr>
      <w:r w:rsidRPr="00AE3509">
        <w:t>Ime in priimek študenta</w:t>
      </w:r>
    </w:p>
    <w:p w14:paraId="71A0B35C" w14:textId="77777777" w:rsidR="00403451" w:rsidRPr="00AE3509" w:rsidRDefault="00403451" w:rsidP="00403451"/>
    <w:p w14:paraId="3D0DB9B2" w14:textId="77777777" w:rsidR="00403451" w:rsidRPr="00AE3509" w:rsidRDefault="00403451" w:rsidP="00403451">
      <w:pPr>
        <w:pStyle w:val="Title"/>
      </w:pPr>
      <w:r w:rsidRPr="00AE3509">
        <w:t>NASLOV DIPLOMSKEGA DELA</w:t>
      </w:r>
    </w:p>
    <w:p w14:paraId="5299C372" w14:textId="77777777" w:rsidR="00403451" w:rsidRPr="00AE3509" w:rsidRDefault="00403451" w:rsidP="00403451"/>
    <w:p w14:paraId="6FEBC7D3" w14:textId="77777777" w:rsidR="00403451" w:rsidRPr="00AE3509" w:rsidRDefault="00403451" w:rsidP="00403451">
      <w:pPr>
        <w:pStyle w:val="Subtitle"/>
      </w:pPr>
      <w:r w:rsidRPr="00AE3509">
        <w:t>Diplomsko delo</w:t>
      </w:r>
    </w:p>
    <w:p w14:paraId="435DDA92" w14:textId="77777777" w:rsidR="00403451" w:rsidRPr="00AE3509" w:rsidRDefault="00403451" w:rsidP="00403451"/>
    <w:p w14:paraId="0296E2B1" w14:textId="77777777" w:rsidR="00403451" w:rsidRPr="00AE3509" w:rsidRDefault="00403451" w:rsidP="00403451"/>
    <w:p w14:paraId="718356FF" w14:textId="77777777" w:rsidR="00403451" w:rsidRPr="00AE3509" w:rsidRDefault="00403451" w:rsidP="00403451"/>
    <w:p w14:paraId="56AD6568" w14:textId="77777777" w:rsidR="00403451" w:rsidRPr="00AE3509" w:rsidRDefault="00403451" w:rsidP="00403451"/>
    <w:p w14:paraId="55181F6C" w14:textId="77777777" w:rsidR="00403451" w:rsidRPr="00AE3509" w:rsidRDefault="00403451" w:rsidP="00403451"/>
    <w:p w14:paraId="197A4781" w14:textId="77777777" w:rsidR="00403451" w:rsidRPr="00AE3509" w:rsidRDefault="00403451" w:rsidP="00403451"/>
    <w:p w14:paraId="0315EE78" w14:textId="77777777" w:rsidR="00403451" w:rsidRPr="00AE3509" w:rsidRDefault="00403451" w:rsidP="00403451"/>
    <w:p w14:paraId="7B6A1375" w14:textId="77777777" w:rsidR="00403451" w:rsidRPr="00AE3509" w:rsidRDefault="00403451" w:rsidP="00403451">
      <w:pPr>
        <w:pStyle w:val="Subtitle"/>
      </w:pPr>
    </w:p>
    <w:p w14:paraId="2F79739B" w14:textId="77777777" w:rsidR="00403451" w:rsidRPr="00AE3509" w:rsidRDefault="00403451" w:rsidP="00403451">
      <w:pPr>
        <w:pStyle w:val="Subtitle"/>
      </w:pPr>
    </w:p>
    <w:p w14:paraId="6154D4B4" w14:textId="77777777" w:rsidR="00403451" w:rsidRPr="00AE3509" w:rsidRDefault="00403451" w:rsidP="00403451">
      <w:pPr>
        <w:pStyle w:val="Subtitle"/>
      </w:pPr>
      <w:r w:rsidRPr="00AE3509">
        <w:t>Maribor, mesec LETO</w:t>
      </w:r>
    </w:p>
    <w:p w14:paraId="0E70DD9A" w14:textId="77777777" w:rsidR="00403451" w:rsidRPr="00AE3509" w:rsidRDefault="00403451" w:rsidP="00403451">
      <w:pPr>
        <w:pStyle w:val="Subtitle"/>
        <w:sectPr w:rsidR="00403451" w:rsidRPr="00AE3509" w:rsidSect="00E72E20">
          <w:headerReference w:type="default" r:id="rId30"/>
          <w:type w:val="continuous"/>
          <w:pgSz w:w="11901" w:h="16834" w:code="9"/>
          <w:pgMar w:top="1701" w:right="1418" w:bottom="1701" w:left="1701" w:header="708" w:footer="708" w:gutter="0"/>
          <w:pgNumType w:fmt="upperRoman" w:start="1"/>
          <w:cols w:space="708"/>
        </w:sectPr>
      </w:pPr>
    </w:p>
    <w:p w14:paraId="1AF2191E" w14:textId="77777777" w:rsidR="00DA3934" w:rsidRPr="00AE3509" w:rsidRDefault="00DA3934" w:rsidP="00F20557">
      <w:pPr>
        <w:pStyle w:val="Subtitle"/>
      </w:pPr>
    </w:p>
    <w:p w14:paraId="54BA41E7" w14:textId="77777777" w:rsidR="002B38D9" w:rsidRPr="00AE3509" w:rsidRDefault="002B38D9" w:rsidP="00BE546D">
      <w:pPr>
        <w:pStyle w:val="Subtitle"/>
      </w:pPr>
    </w:p>
    <w:p w14:paraId="087F28FE" w14:textId="77777777" w:rsidR="002B38D9" w:rsidRPr="00AE3509" w:rsidRDefault="002B38D9" w:rsidP="00BE546D"/>
    <w:p w14:paraId="1154453C" w14:textId="77777777" w:rsidR="002B38D9" w:rsidRPr="00AE3509" w:rsidRDefault="002B38D9" w:rsidP="00BE546D"/>
    <w:p w14:paraId="68F0C1AC" w14:textId="77777777" w:rsidR="002B38D9" w:rsidRPr="00AE3509" w:rsidRDefault="002B38D9" w:rsidP="00BE546D"/>
    <w:p w14:paraId="7742CA22" w14:textId="77777777" w:rsidR="002B38D9" w:rsidRPr="00AE3509" w:rsidRDefault="002B38D9" w:rsidP="00BE546D"/>
    <w:p w14:paraId="585174B5" w14:textId="77777777" w:rsidR="002B38D9" w:rsidRPr="00AE3509" w:rsidRDefault="002B38D9" w:rsidP="00BE546D"/>
    <w:p w14:paraId="47F7356C" w14:textId="77777777" w:rsidR="002B38D9" w:rsidRPr="00AE3509" w:rsidRDefault="002B38D9" w:rsidP="00BE546D"/>
    <w:p w14:paraId="71C938C3" w14:textId="77777777" w:rsidR="002B38D9" w:rsidRPr="00AE3509" w:rsidRDefault="002B38D9" w:rsidP="00BE546D"/>
    <w:p w14:paraId="4F938A73" w14:textId="77777777" w:rsidR="002B38D9" w:rsidRPr="00AE3509" w:rsidRDefault="002B38D9" w:rsidP="001233BC">
      <w:pPr>
        <w:jc w:val="center"/>
        <w:rPr>
          <w:sz w:val="28"/>
          <w:szCs w:val="28"/>
        </w:rPr>
      </w:pPr>
    </w:p>
    <w:p w14:paraId="6A33301F" w14:textId="77777777" w:rsidR="002B38D9" w:rsidRPr="00AE3509" w:rsidRDefault="002B38D9" w:rsidP="001233BC">
      <w:pPr>
        <w:jc w:val="center"/>
        <w:rPr>
          <w:b/>
          <w:sz w:val="32"/>
          <w:szCs w:val="32"/>
        </w:rPr>
      </w:pPr>
      <w:r w:rsidRPr="00AE3509">
        <w:rPr>
          <w:b/>
          <w:sz w:val="32"/>
          <w:szCs w:val="32"/>
        </w:rPr>
        <w:t xml:space="preserve">NASLOV DIPLOMSKEGA DELA </w:t>
      </w:r>
    </w:p>
    <w:p w14:paraId="48CA0701" w14:textId="77777777" w:rsidR="002B38D9" w:rsidRPr="00AE3509" w:rsidRDefault="002B38D9" w:rsidP="001233BC">
      <w:pPr>
        <w:jc w:val="center"/>
        <w:rPr>
          <w:b/>
          <w:sz w:val="28"/>
          <w:szCs w:val="28"/>
        </w:rPr>
      </w:pPr>
      <w:r w:rsidRPr="00AE3509">
        <w:rPr>
          <w:b/>
          <w:sz w:val="28"/>
          <w:szCs w:val="28"/>
        </w:rPr>
        <w:t>Diplomsko delo</w:t>
      </w:r>
    </w:p>
    <w:p w14:paraId="097B80DE" w14:textId="77777777" w:rsidR="002B38D9" w:rsidRPr="00AE3509" w:rsidRDefault="002B38D9" w:rsidP="00BE546D"/>
    <w:p w14:paraId="620B6D68" w14:textId="77777777" w:rsidR="002B38D9" w:rsidRPr="00AE3509" w:rsidRDefault="002B38D9" w:rsidP="00BE546D"/>
    <w:p w14:paraId="6B7127CA" w14:textId="77777777" w:rsidR="002B38D9" w:rsidRPr="00AE3509" w:rsidRDefault="002B38D9" w:rsidP="00BE546D"/>
    <w:p w14:paraId="6F1057A2" w14:textId="77777777" w:rsidR="002B38D9" w:rsidRPr="00AE3509" w:rsidRDefault="002B38D9" w:rsidP="00BE546D"/>
    <w:p w14:paraId="60FEC761" w14:textId="77777777" w:rsidR="002B38D9" w:rsidRPr="00AE3509" w:rsidRDefault="002B38D9" w:rsidP="00BE546D"/>
    <w:p w14:paraId="2933B2E0" w14:textId="77777777" w:rsidR="002B38D9" w:rsidRPr="00AE3509" w:rsidRDefault="002B38D9" w:rsidP="00BE546D"/>
    <w:p w14:paraId="3F61FEA9" w14:textId="77777777" w:rsidR="002B38D9" w:rsidRPr="00AE3509" w:rsidRDefault="002B38D9" w:rsidP="00BE546D"/>
    <w:p w14:paraId="2D737795" w14:textId="77777777" w:rsidR="002B38D9" w:rsidRPr="00AE3509" w:rsidRDefault="002B38D9" w:rsidP="00BE546D"/>
    <w:tbl>
      <w:tblPr>
        <w:tblW w:w="0" w:type="auto"/>
        <w:tblLook w:val="0000" w:firstRow="0" w:lastRow="0" w:firstColumn="0" w:lastColumn="0" w:noHBand="0" w:noVBand="0"/>
      </w:tblPr>
      <w:tblGrid>
        <w:gridCol w:w="2400"/>
        <w:gridCol w:w="6315"/>
      </w:tblGrid>
      <w:tr w:rsidR="002B38D9" w:rsidRPr="00AE3509" w14:paraId="75338788" w14:textId="77777777" w:rsidTr="00001658">
        <w:tc>
          <w:tcPr>
            <w:tcW w:w="2400" w:type="dxa"/>
          </w:tcPr>
          <w:p w14:paraId="41BF4EF8" w14:textId="77777777" w:rsidR="002B38D9" w:rsidRPr="00AE3509" w:rsidRDefault="002B38D9" w:rsidP="00BE546D">
            <w:r w:rsidRPr="00AE3509">
              <w:t xml:space="preserve">Študent(ka): </w:t>
            </w:r>
          </w:p>
        </w:tc>
        <w:tc>
          <w:tcPr>
            <w:tcW w:w="6315" w:type="dxa"/>
          </w:tcPr>
          <w:p w14:paraId="634550A4" w14:textId="77777777" w:rsidR="002B38D9" w:rsidRPr="00AE3509" w:rsidRDefault="002B38D9" w:rsidP="001437C5">
            <w:r w:rsidRPr="00AE3509">
              <w:t xml:space="preserve">Ime in priimek </w:t>
            </w:r>
          </w:p>
        </w:tc>
      </w:tr>
      <w:tr w:rsidR="002B38D9" w:rsidRPr="00AE3509" w14:paraId="5ECBBCC2" w14:textId="77777777" w:rsidTr="00001658">
        <w:tc>
          <w:tcPr>
            <w:tcW w:w="2400" w:type="dxa"/>
          </w:tcPr>
          <w:p w14:paraId="54E35215" w14:textId="77777777" w:rsidR="002B38D9" w:rsidRPr="00AE3509" w:rsidRDefault="002B38D9" w:rsidP="00BE546D">
            <w:r w:rsidRPr="00AE3509">
              <w:t xml:space="preserve">Študijski program: </w:t>
            </w:r>
          </w:p>
        </w:tc>
        <w:tc>
          <w:tcPr>
            <w:tcW w:w="6315" w:type="dxa"/>
          </w:tcPr>
          <w:p w14:paraId="2FD0DC34" w14:textId="77777777" w:rsidR="002B38D9" w:rsidRPr="00AE3509" w:rsidRDefault="002B38D9" w:rsidP="00BE546D">
            <w:r w:rsidRPr="00AE3509">
              <w:t>vrsta študijskega programa</w:t>
            </w:r>
            <w:r w:rsidRPr="00AE3509">
              <w:rPr>
                <w:rStyle w:val="FootnoteReference"/>
                <w:rFonts w:cs="Arial"/>
              </w:rPr>
              <w:footnoteReference w:id="4"/>
            </w:r>
          </w:p>
          <w:p w14:paraId="7A9C71EE" w14:textId="77777777" w:rsidR="002B38D9" w:rsidRPr="00AE3509" w:rsidRDefault="002B38D9" w:rsidP="00BE546D">
            <w:r w:rsidRPr="00AE3509">
              <w:t>ime študijskega programa</w:t>
            </w:r>
            <w:r w:rsidRPr="00AE3509">
              <w:rPr>
                <w:rStyle w:val="FootnoteReference"/>
                <w:rFonts w:cs="Arial"/>
              </w:rPr>
              <w:footnoteReference w:id="5"/>
            </w:r>
            <w:r w:rsidRPr="00AE3509">
              <w:t xml:space="preserve"> </w:t>
            </w:r>
          </w:p>
        </w:tc>
      </w:tr>
      <w:tr w:rsidR="002B38D9" w:rsidRPr="00AE3509" w14:paraId="7F4E5998" w14:textId="77777777" w:rsidTr="00001658">
        <w:tc>
          <w:tcPr>
            <w:tcW w:w="2400" w:type="dxa"/>
          </w:tcPr>
          <w:p w14:paraId="49153DB6" w14:textId="77777777" w:rsidR="002B38D9" w:rsidRPr="00AE3509" w:rsidRDefault="002B38D9" w:rsidP="00C322E3">
            <w:pPr>
              <w:jc w:val="left"/>
            </w:pPr>
            <w:r w:rsidRPr="00AE3509">
              <w:t xml:space="preserve">Smer:  </w:t>
            </w:r>
          </w:p>
        </w:tc>
        <w:tc>
          <w:tcPr>
            <w:tcW w:w="6315" w:type="dxa"/>
          </w:tcPr>
          <w:p w14:paraId="4EED43C9" w14:textId="77777777" w:rsidR="002B38D9" w:rsidRPr="00AE3509" w:rsidRDefault="002B38D9" w:rsidP="00BE546D">
            <w:r w:rsidRPr="00AE3509">
              <w:t>naziv smeri</w:t>
            </w:r>
            <w:r w:rsidRPr="00AE3509">
              <w:rPr>
                <w:rStyle w:val="FootnoteReference"/>
                <w:rFonts w:cs="Arial"/>
              </w:rPr>
              <w:footnoteReference w:id="6"/>
            </w:r>
            <w:r w:rsidRPr="00AE3509">
              <w:t xml:space="preserve"> </w:t>
            </w:r>
          </w:p>
        </w:tc>
      </w:tr>
      <w:tr w:rsidR="002B38D9" w:rsidRPr="00AE3509" w14:paraId="502D6555" w14:textId="77777777" w:rsidTr="00001658">
        <w:tc>
          <w:tcPr>
            <w:tcW w:w="2400" w:type="dxa"/>
          </w:tcPr>
          <w:p w14:paraId="7BD02BC7" w14:textId="77777777" w:rsidR="002B38D9" w:rsidRPr="00AE3509" w:rsidRDefault="002B38D9" w:rsidP="00BE546D">
            <w:r w:rsidRPr="00AE3509">
              <w:t xml:space="preserve">Mentor(ica): </w:t>
            </w:r>
          </w:p>
        </w:tc>
        <w:tc>
          <w:tcPr>
            <w:tcW w:w="6315" w:type="dxa"/>
          </w:tcPr>
          <w:p w14:paraId="7C2C7264" w14:textId="77777777" w:rsidR="002B38D9" w:rsidRPr="00AE3509" w:rsidRDefault="002B38D9" w:rsidP="001437C5">
            <w:r w:rsidRPr="00AE3509">
              <w:t>naziv ter ime in priimek</w:t>
            </w:r>
            <w:r w:rsidRPr="00AE3509">
              <w:rPr>
                <w:rStyle w:val="FootnoteReference"/>
                <w:rFonts w:cs="Arial"/>
              </w:rPr>
              <w:footnoteReference w:id="7"/>
            </w:r>
            <w:r w:rsidRPr="00AE3509">
              <w:t xml:space="preserve"> </w:t>
            </w:r>
          </w:p>
        </w:tc>
      </w:tr>
      <w:tr w:rsidR="002B38D9" w:rsidRPr="00AE3509" w14:paraId="7AC3E30D" w14:textId="77777777" w:rsidTr="00001658">
        <w:tc>
          <w:tcPr>
            <w:tcW w:w="2400" w:type="dxa"/>
          </w:tcPr>
          <w:p w14:paraId="78954338" w14:textId="77777777" w:rsidR="002B38D9" w:rsidRPr="00AE3509" w:rsidRDefault="002B38D9" w:rsidP="00BE546D">
            <w:r w:rsidRPr="00AE3509">
              <w:t xml:space="preserve">Somentor(ica): </w:t>
            </w:r>
          </w:p>
        </w:tc>
        <w:tc>
          <w:tcPr>
            <w:tcW w:w="6315" w:type="dxa"/>
          </w:tcPr>
          <w:p w14:paraId="1140B747" w14:textId="77777777" w:rsidR="002B38D9" w:rsidRPr="00AE3509" w:rsidRDefault="002B38D9" w:rsidP="001437C5">
            <w:r w:rsidRPr="00AE3509">
              <w:t>naziv ter ime in priimek</w:t>
            </w:r>
          </w:p>
        </w:tc>
      </w:tr>
      <w:tr w:rsidR="002B38D9" w:rsidRPr="00AE3509" w14:paraId="25F12C1C" w14:textId="77777777" w:rsidTr="00001658">
        <w:tc>
          <w:tcPr>
            <w:tcW w:w="2400" w:type="dxa"/>
          </w:tcPr>
          <w:p w14:paraId="47EA55C5" w14:textId="77777777" w:rsidR="002B38D9" w:rsidRPr="00AE3509" w:rsidRDefault="002B38D9" w:rsidP="00BE546D">
            <w:r w:rsidRPr="00AE3509">
              <w:t>Lektor(ica):</w:t>
            </w:r>
          </w:p>
        </w:tc>
        <w:tc>
          <w:tcPr>
            <w:tcW w:w="6315" w:type="dxa"/>
          </w:tcPr>
          <w:p w14:paraId="03E93DB6" w14:textId="77777777" w:rsidR="002B38D9" w:rsidRPr="00AE3509" w:rsidRDefault="002B38D9" w:rsidP="001437C5">
            <w:r w:rsidRPr="00AE3509">
              <w:t>ime in priimek, naziv</w:t>
            </w:r>
          </w:p>
        </w:tc>
      </w:tr>
      <w:tr w:rsidR="002B38D9" w:rsidRPr="00AE3509" w14:paraId="47E78CA7" w14:textId="77777777" w:rsidTr="00001658">
        <w:tc>
          <w:tcPr>
            <w:tcW w:w="2400" w:type="dxa"/>
          </w:tcPr>
          <w:p w14:paraId="30360278" w14:textId="77777777" w:rsidR="002B38D9" w:rsidRPr="00AE3509" w:rsidRDefault="002B38D9" w:rsidP="00BE546D"/>
          <w:p w14:paraId="23097655" w14:textId="77777777" w:rsidR="002B38D9" w:rsidRPr="00AE3509" w:rsidRDefault="002B38D9" w:rsidP="00BE546D"/>
        </w:tc>
        <w:tc>
          <w:tcPr>
            <w:tcW w:w="6315" w:type="dxa"/>
          </w:tcPr>
          <w:p w14:paraId="3D0D7252" w14:textId="77777777" w:rsidR="002B38D9" w:rsidRPr="00AE3509" w:rsidRDefault="002B38D9" w:rsidP="00BE546D"/>
        </w:tc>
      </w:tr>
    </w:tbl>
    <w:p w14:paraId="190BCCD8" w14:textId="77777777" w:rsidR="003711A6" w:rsidRPr="00AE3509" w:rsidRDefault="003711A6" w:rsidP="003711A6">
      <w:pPr>
        <w:pStyle w:val="Subtitle"/>
      </w:pPr>
    </w:p>
    <w:p w14:paraId="74BE3CB4" w14:textId="77777777" w:rsidR="00BB2355" w:rsidRPr="00AE3509" w:rsidRDefault="00BB2355" w:rsidP="003711A6">
      <w:pPr>
        <w:sectPr w:rsidR="00BB2355" w:rsidRPr="00AE3509" w:rsidSect="00E72E20">
          <w:headerReference w:type="default" r:id="rId31"/>
          <w:type w:val="continuous"/>
          <w:pgSz w:w="11901" w:h="16834" w:code="9"/>
          <w:pgMar w:top="1701" w:right="1418" w:bottom="1701" w:left="1701" w:header="708" w:footer="708" w:gutter="0"/>
          <w:pgNumType w:fmt="upperRoman" w:start="1"/>
          <w:cols w:space="708"/>
        </w:sectPr>
      </w:pPr>
    </w:p>
    <w:p w14:paraId="412BB51C" w14:textId="77777777" w:rsidR="003711A6" w:rsidRPr="00AE3509" w:rsidRDefault="003711A6" w:rsidP="003711A6"/>
    <w:p w14:paraId="44CFC66B" w14:textId="77777777" w:rsidR="003711A6" w:rsidRPr="00AE3509" w:rsidRDefault="003711A6" w:rsidP="003711A6"/>
    <w:p w14:paraId="71FBC924" w14:textId="77777777" w:rsidR="003711A6" w:rsidRPr="00AE3509" w:rsidRDefault="003711A6" w:rsidP="003711A6"/>
    <w:p w14:paraId="636054D9" w14:textId="77777777" w:rsidR="003711A6" w:rsidRPr="00AE3509" w:rsidRDefault="003711A6" w:rsidP="003711A6"/>
    <w:p w14:paraId="01A402E5" w14:textId="77777777" w:rsidR="003711A6" w:rsidRPr="00AE3509" w:rsidRDefault="003711A6" w:rsidP="003711A6"/>
    <w:p w14:paraId="0C0FBA8D" w14:textId="77777777" w:rsidR="003711A6" w:rsidRPr="00AE3509" w:rsidRDefault="003711A6" w:rsidP="003711A6">
      <w:pPr>
        <w:jc w:val="center"/>
        <w:rPr>
          <w:sz w:val="28"/>
          <w:szCs w:val="28"/>
        </w:rPr>
      </w:pPr>
    </w:p>
    <w:p w14:paraId="52745EE8" w14:textId="77777777" w:rsidR="003711A6" w:rsidRPr="00AE3509" w:rsidRDefault="003711A6" w:rsidP="003711A6">
      <w:pPr>
        <w:jc w:val="center"/>
        <w:rPr>
          <w:b/>
          <w:sz w:val="32"/>
          <w:szCs w:val="32"/>
        </w:rPr>
      </w:pPr>
      <w:r w:rsidRPr="00AE3509">
        <w:rPr>
          <w:b/>
          <w:sz w:val="32"/>
          <w:szCs w:val="32"/>
        </w:rPr>
        <w:t xml:space="preserve">NASLOV DIPLOMSKEGA DELA </w:t>
      </w:r>
    </w:p>
    <w:p w14:paraId="5569CBA6" w14:textId="77777777" w:rsidR="003711A6" w:rsidRPr="00AE3509" w:rsidRDefault="003711A6" w:rsidP="003711A6">
      <w:pPr>
        <w:jc w:val="center"/>
        <w:rPr>
          <w:b/>
          <w:sz w:val="28"/>
          <w:szCs w:val="28"/>
        </w:rPr>
      </w:pPr>
      <w:r w:rsidRPr="00AE3509">
        <w:rPr>
          <w:b/>
          <w:sz w:val="28"/>
          <w:szCs w:val="28"/>
        </w:rPr>
        <w:t>Diplomsko delo</w:t>
      </w:r>
    </w:p>
    <w:p w14:paraId="56B68DE6" w14:textId="77777777" w:rsidR="003711A6" w:rsidRPr="00AE3509" w:rsidRDefault="003711A6" w:rsidP="003711A6"/>
    <w:p w14:paraId="346E8E4A" w14:textId="77777777" w:rsidR="003711A6" w:rsidRPr="00AE3509" w:rsidRDefault="003711A6" w:rsidP="003711A6"/>
    <w:p w14:paraId="10558FA4" w14:textId="77777777" w:rsidR="003711A6" w:rsidRPr="00AE3509" w:rsidRDefault="003711A6" w:rsidP="003711A6"/>
    <w:p w14:paraId="3D74497D" w14:textId="77777777" w:rsidR="003711A6" w:rsidRPr="00AE3509" w:rsidRDefault="003711A6" w:rsidP="003711A6"/>
    <w:p w14:paraId="3134221E" w14:textId="77777777" w:rsidR="003711A6" w:rsidRPr="00AE3509" w:rsidRDefault="003711A6" w:rsidP="003711A6"/>
    <w:p w14:paraId="380DAD58" w14:textId="77777777" w:rsidR="003711A6" w:rsidRPr="00AE3509" w:rsidRDefault="003711A6" w:rsidP="003711A6"/>
    <w:p w14:paraId="7FBFD7A4" w14:textId="77777777" w:rsidR="003711A6" w:rsidRPr="00AE3509" w:rsidRDefault="003711A6" w:rsidP="003711A6"/>
    <w:p w14:paraId="7DC0A423" w14:textId="77777777" w:rsidR="003711A6" w:rsidRPr="00AE3509" w:rsidRDefault="003711A6" w:rsidP="003711A6"/>
    <w:tbl>
      <w:tblPr>
        <w:tblW w:w="0" w:type="auto"/>
        <w:tblLook w:val="0000" w:firstRow="0" w:lastRow="0" w:firstColumn="0" w:lastColumn="0" w:noHBand="0" w:noVBand="0"/>
      </w:tblPr>
      <w:tblGrid>
        <w:gridCol w:w="2400"/>
        <w:gridCol w:w="6315"/>
      </w:tblGrid>
      <w:tr w:rsidR="003711A6" w:rsidRPr="00AE3509" w14:paraId="5C49B279" w14:textId="77777777" w:rsidTr="0049305B">
        <w:tc>
          <w:tcPr>
            <w:tcW w:w="2400" w:type="dxa"/>
          </w:tcPr>
          <w:p w14:paraId="6265D2C4" w14:textId="77777777" w:rsidR="003711A6" w:rsidRPr="00AE3509" w:rsidRDefault="003711A6" w:rsidP="0049305B">
            <w:r w:rsidRPr="00AE3509">
              <w:t xml:space="preserve">Študent(ka): </w:t>
            </w:r>
          </w:p>
        </w:tc>
        <w:tc>
          <w:tcPr>
            <w:tcW w:w="6315" w:type="dxa"/>
          </w:tcPr>
          <w:p w14:paraId="77539360" w14:textId="77777777" w:rsidR="003711A6" w:rsidRPr="00AE3509" w:rsidRDefault="003711A6" w:rsidP="0049305B">
            <w:r w:rsidRPr="00AE3509">
              <w:t xml:space="preserve">Ime in priimek </w:t>
            </w:r>
          </w:p>
        </w:tc>
      </w:tr>
      <w:tr w:rsidR="003711A6" w:rsidRPr="00AE3509" w14:paraId="2D7753CB" w14:textId="77777777" w:rsidTr="0049305B">
        <w:tc>
          <w:tcPr>
            <w:tcW w:w="2400" w:type="dxa"/>
          </w:tcPr>
          <w:p w14:paraId="1250BBAE" w14:textId="77777777" w:rsidR="003711A6" w:rsidRPr="00AE3509" w:rsidRDefault="003711A6" w:rsidP="0049305B">
            <w:r w:rsidRPr="00AE3509">
              <w:t xml:space="preserve">Študijski program: </w:t>
            </w:r>
          </w:p>
        </w:tc>
        <w:tc>
          <w:tcPr>
            <w:tcW w:w="6315" w:type="dxa"/>
          </w:tcPr>
          <w:p w14:paraId="3E3CAF05" w14:textId="77777777" w:rsidR="003711A6" w:rsidRPr="00AE3509" w:rsidRDefault="003711A6" w:rsidP="0049305B">
            <w:r w:rsidRPr="00AE3509">
              <w:t>vrsta študijskega programa</w:t>
            </w:r>
            <w:r w:rsidRPr="00AE3509">
              <w:rPr>
                <w:rStyle w:val="FootnoteReference"/>
                <w:rFonts w:cs="Arial"/>
              </w:rPr>
              <w:footnoteReference w:id="8"/>
            </w:r>
          </w:p>
          <w:p w14:paraId="39131E1F" w14:textId="77777777" w:rsidR="003711A6" w:rsidRPr="00AE3509" w:rsidRDefault="003711A6" w:rsidP="0049305B">
            <w:r w:rsidRPr="00AE3509">
              <w:t>ime študijskega programa</w:t>
            </w:r>
            <w:r w:rsidRPr="00AE3509">
              <w:rPr>
                <w:rStyle w:val="FootnoteReference"/>
                <w:rFonts w:cs="Arial"/>
              </w:rPr>
              <w:footnoteReference w:id="9"/>
            </w:r>
            <w:r w:rsidRPr="00AE3509">
              <w:t xml:space="preserve"> </w:t>
            </w:r>
          </w:p>
        </w:tc>
      </w:tr>
      <w:tr w:rsidR="003711A6" w:rsidRPr="00AE3509" w14:paraId="13102646" w14:textId="77777777" w:rsidTr="0049305B">
        <w:tc>
          <w:tcPr>
            <w:tcW w:w="2400" w:type="dxa"/>
          </w:tcPr>
          <w:p w14:paraId="55D665FE" w14:textId="77777777" w:rsidR="003711A6" w:rsidRPr="00AE3509" w:rsidRDefault="003711A6" w:rsidP="0049305B">
            <w:pPr>
              <w:jc w:val="left"/>
            </w:pPr>
            <w:r w:rsidRPr="00AE3509">
              <w:t xml:space="preserve">Smer:  </w:t>
            </w:r>
          </w:p>
        </w:tc>
        <w:tc>
          <w:tcPr>
            <w:tcW w:w="6315" w:type="dxa"/>
          </w:tcPr>
          <w:p w14:paraId="1D13938C" w14:textId="77777777" w:rsidR="003711A6" w:rsidRPr="00AE3509" w:rsidRDefault="003711A6" w:rsidP="0049305B">
            <w:r w:rsidRPr="00AE3509">
              <w:t>naziv smeri</w:t>
            </w:r>
            <w:r w:rsidRPr="00AE3509">
              <w:rPr>
                <w:rStyle w:val="FootnoteReference"/>
                <w:rFonts w:cs="Arial"/>
              </w:rPr>
              <w:footnoteReference w:id="10"/>
            </w:r>
            <w:r w:rsidRPr="00AE3509">
              <w:t xml:space="preserve"> </w:t>
            </w:r>
          </w:p>
        </w:tc>
      </w:tr>
      <w:tr w:rsidR="003711A6" w:rsidRPr="00AE3509" w14:paraId="4D69A42E" w14:textId="77777777" w:rsidTr="0049305B">
        <w:tc>
          <w:tcPr>
            <w:tcW w:w="2400" w:type="dxa"/>
          </w:tcPr>
          <w:p w14:paraId="6D98F8AF" w14:textId="77777777" w:rsidR="003711A6" w:rsidRPr="00AE3509" w:rsidRDefault="003711A6" w:rsidP="0049305B">
            <w:r w:rsidRPr="00AE3509">
              <w:t>Mentor(ica)</w:t>
            </w:r>
            <w:r w:rsidR="00BB2355" w:rsidRPr="00AE3509">
              <w:t xml:space="preserve"> FERI</w:t>
            </w:r>
            <w:r w:rsidRPr="00AE3509">
              <w:t xml:space="preserve">: </w:t>
            </w:r>
          </w:p>
        </w:tc>
        <w:tc>
          <w:tcPr>
            <w:tcW w:w="6315" w:type="dxa"/>
          </w:tcPr>
          <w:p w14:paraId="208946B0" w14:textId="77777777" w:rsidR="003711A6" w:rsidRPr="00AE3509" w:rsidRDefault="003711A6" w:rsidP="0049305B">
            <w:r w:rsidRPr="00AE3509">
              <w:t>naziv ter ime in priimek</w:t>
            </w:r>
            <w:r w:rsidRPr="00AE3509">
              <w:rPr>
                <w:rStyle w:val="FootnoteReference"/>
                <w:rFonts w:cs="Arial"/>
              </w:rPr>
              <w:footnoteReference w:id="11"/>
            </w:r>
            <w:r w:rsidRPr="00AE3509">
              <w:t xml:space="preserve"> </w:t>
            </w:r>
          </w:p>
        </w:tc>
      </w:tr>
      <w:tr w:rsidR="00BB2355" w:rsidRPr="00AE3509" w14:paraId="6306F0C1" w14:textId="77777777" w:rsidTr="0049305B">
        <w:tc>
          <w:tcPr>
            <w:tcW w:w="2400" w:type="dxa"/>
          </w:tcPr>
          <w:p w14:paraId="68CC552C" w14:textId="77777777" w:rsidR="00BB2355" w:rsidRPr="00AE3509" w:rsidRDefault="00BB2355" w:rsidP="00BB2355">
            <w:r w:rsidRPr="00AE3509">
              <w:t xml:space="preserve">Mentor(ica) FS: </w:t>
            </w:r>
          </w:p>
        </w:tc>
        <w:tc>
          <w:tcPr>
            <w:tcW w:w="6315" w:type="dxa"/>
          </w:tcPr>
          <w:p w14:paraId="01EC585F" w14:textId="77777777" w:rsidR="00BB2355" w:rsidRPr="00AE3509" w:rsidRDefault="00BB2355" w:rsidP="00BB2355">
            <w:r w:rsidRPr="00AE3509">
              <w:t xml:space="preserve">naziv ter ime in priimek </w:t>
            </w:r>
          </w:p>
        </w:tc>
      </w:tr>
      <w:tr w:rsidR="00BB2355" w:rsidRPr="00AE3509" w14:paraId="41678B90" w14:textId="77777777" w:rsidTr="0049305B">
        <w:tc>
          <w:tcPr>
            <w:tcW w:w="2400" w:type="dxa"/>
          </w:tcPr>
          <w:p w14:paraId="1C4EF775" w14:textId="77777777" w:rsidR="00BB2355" w:rsidRPr="00AE3509" w:rsidRDefault="00BB2355" w:rsidP="00BB2355">
            <w:r w:rsidRPr="00AE3509">
              <w:t xml:space="preserve">Somentor(ica): </w:t>
            </w:r>
          </w:p>
        </w:tc>
        <w:tc>
          <w:tcPr>
            <w:tcW w:w="6315" w:type="dxa"/>
          </w:tcPr>
          <w:p w14:paraId="1C77F7BB" w14:textId="77777777" w:rsidR="00BB2355" w:rsidRPr="00AE3509" w:rsidRDefault="00BB2355" w:rsidP="00BB2355">
            <w:r w:rsidRPr="00AE3509">
              <w:t>naziv ter ime in priimek</w:t>
            </w:r>
          </w:p>
        </w:tc>
      </w:tr>
      <w:tr w:rsidR="00BB2355" w:rsidRPr="00AE3509" w14:paraId="49CC584E" w14:textId="77777777" w:rsidTr="0049305B">
        <w:tc>
          <w:tcPr>
            <w:tcW w:w="2400" w:type="dxa"/>
          </w:tcPr>
          <w:p w14:paraId="3C61E9DB" w14:textId="77777777" w:rsidR="00BB2355" w:rsidRPr="00AE3509" w:rsidRDefault="00BB2355" w:rsidP="00BB2355">
            <w:r w:rsidRPr="00AE3509">
              <w:t>Lektor(ica):</w:t>
            </w:r>
          </w:p>
        </w:tc>
        <w:tc>
          <w:tcPr>
            <w:tcW w:w="6315" w:type="dxa"/>
          </w:tcPr>
          <w:p w14:paraId="13554888" w14:textId="77777777" w:rsidR="00BB2355" w:rsidRPr="00AE3509" w:rsidRDefault="00BB2355" w:rsidP="00BB2355">
            <w:r w:rsidRPr="00AE3509">
              <w:t>ime in priimek, naziv</w:t>
            </w:r>
          </w:p>
        </w:tc>
      </w:tr>
      <w:tr w:rsidR="00BB2355" w:rsidRPr="00AE3509" w14:paraId="43C4DA42" w14:textId="77777777" w:rsidTr="0049305B">
        <w:tc>
          <w:tcPr>
            <w:tcW w:w="2400" w:type="dxa"/>
          </w:tcPr>
          <w:p w14:paraId="3F648C71" w14:textId="77777777" w:rsidR="00BB2355" w:rsidRPr="00AE3509" w:rsidRDefault="00BB2355" w:rsidP="00BB2355"/>
          <w:p w14:paraId="0F6C984E" w14:textId="77777777" w:rsidR="00BB2355" w:rsidRPr="00AE3509" w:rsidRDefault="00BB2355" w:rsidP="00BB2355"/>
        </w:tc>
        <w:tc>
          <w:tcPr>
            <w:tcW w:w="6315" w:type="dxa"/>
          </w:tcPr>
          <w:p w14:paraId="541BA63A" w14:textId="77777777" w:rsidR="00BB2355" w:rsidRPr="00AE3509" w:rsidRDefault="00BB2355" w:rsidP="00BB2355"/>
        </w:tc>
      </w:tr>
    </w:tbl>
    <w:p w14:paraId="71F5F1FC" w14:textId="77777777" w:rsidR="003711A6" w:rsidRPr="00AE3509" w:rsidRDefault="003711A6" w:rsidP="003711A6">
      <w:pPr>
        <w:pStyle w:val="Subtitle"/>
      </w:pPr>
    </w:p>
    <w:p w14:paraId="035152DA" w14:textId="77777777" w:rsidR="003711A6" w:rsidRPr="00AE3509" w:rsidRDefault="003711A6" w:rsidP="003711A6"/>
    <w:p w14:paraId="61E423E0" w14:textId="77777777" w:rsidR="00BB2355" w:rsidRPr="00AE3509" w:rsidRDefault="00BB2355" w:rsidP="003711A6">
      <w:pPr>
        <w:sectPr w:rsidR="00BB2355" w:rsidRPr="00AE3509" w:rsidSect="00BB2355">
          <w:headerReference w:type="default" r:id="rId32"/>
          <w:pgSz w:w="11901" w:h="16834" w:code="9"/>
          <w:pgMar w:top="1701" w:right="1418" w:bottom="1701" w:left="1701" w:header="708" w:footer="708" w:gutter="0"/>
          <w:pgNumType w:fmt="upperRoman" w:start="1"/>
          <w:cols w:space="708"/>
        </w:sectPr>
      </w:pPr>
    </w:p>
    <w:p w14:paraId="08412870" w14:textId="77777777" w:rsidR="003711A6" w:rsidRPr="00AE3509" w:rsidRDefault="003711A6" w:rsidP="003711A6"/>
    <w:p w14:paraId="46B915EC" w14:textId="77777777" w:rsidR="003711A6" w:rsidRPr="00AE3509" w:rsidRDefault="003711A6" w:rsidP="003711A6"/>
    <w:p w14:paraId="458AD248" w14:textId="77777777" w:rsidR="003711A6" w:rsidRPr="00AE3509" w:rsidRDefault="003711A6" w:rsidP="003711A6"/>
    <w:p w14:paraId="79B1DBEF" w14:textId="77777777" w:rsidR="003711A6" w:rsidRPr="00AE3509" w:rsidRDefault="003711A6" w:rsidP="003711A6">
      <w:pPr>
        <w:jc w:val="center"/>
        <w:rPr>
          <w:b/>
          <w:sz w:val="32"/>
          <w:szCs w:val="32"/>
        </w:rPr>
      </w:pPr>
    </w:p>
    <w:p w14:paraId="374F607A" w14:textId="77777777" w:rsidR="003711A6" w:rsidRPr="00AE3509" w:rsidRDefault="003711A6" w:rsidP="003711A6">
      <w:pPr>
        <w:jc w:val="center"/>
        <w:rPr>
          <w:b/>
          <w:sz w:val="32"/>
          <w:szCs w:val="32"/>
        </w:rPr>
      </w:pPr>
    </w:p>
    <w:p w14:paraId="7B34FD83" w14:textId="77777777" w:rsidR="003711A6" w:rsidRPr="00AE3509" w:rsidRDefault="003711A6" w:rsidP="003711A6">
      <w:pPr>
        <w:jc w:val="center"/>
        <w:rPr>
          <w:b/>
          <w:sz w:val="32"/>
          <w:szCs w:val="32"/>
        </w:rPr>
      </w:pPr>
      <w:r w:rsidRPr="00AE3509">
        <w:rPr>
          <w:b/>
          <w:sz w:val="32"/>
          <w:szCs w:val="32"/>
        </w:rPr>
        <w:t xml:space="preserve">NASLOV DIPLOMSKEGA DELA </w:t>
      </w:r>
    </w:p>
    <w:p w14:paraId="3AEE7896" w14:textId="77777777" w:rsidR="003711A6" w:rsidRPr="00AE3509" w:rsidRDefault="003711A6" w:rsidP="003711A6">
      <w:pPr>
        <w:jc w:val="center"/>
        <w:rPr>
          <w:b/>
          <w:sz w:val="28"/>
          <w:szCs w:val="28"/>
        </w:rPr>
      </w:pPr>
      <w:r w:rsidRPr="00AE3509">
        <w:rPr>
          <w:b/>
          <w:sz w:val="28"/>
          <w:szCs w:val="28"/>
        </w:rPr>
        <w:t>Diplomsko delo</w:t>
      </w:r>
    </w:p>
    <w:p w14:paraId="6994DED8" w14:textId="77777777" w:rsidR="003711A6" w:rsidRPr="00AE3509" w:rsidRDefault="003711A6" w:rsidP="003711A6"/>
    <w:p w14:paraId="0F35E1D5" w14:textId="77777777" w:rsidR="003711A6" w:rsidRPr="00AE3509" w:rsidRDefault="003711A6" w:rsidP="003711A6"/>
    <w:p w14:paraId="2125684C" w14:textId="77777777" w:rsidR="003711A6" w:rsidRPr="00AE3509" w:rsidRDefault="003711A6" w:rsidP="003711A6"/>
    <w:p w14:paraId="331EDCC3" w14:textId="77777777" w:rsidR="003711A6" w:rsidRPr="00AE3509" w:rsidRDefault="003711A6" w:rsidP="003711A6"/>
    <w:p w14:paraId="420804AC" w14:textId="77777777" w:rsidR="003711A6" w:rsidRPr="00AE3509" w:rsidRDefault="003711A6" w:rsidP="003711A6"/>
    <w:p w14:paraId="48A82089" w14:textId="77777777" w:rsidR="003711A6" w:rsidRPr="00AE3509" w:rsidRDefault="003711A6" w:rsidP="003711A6"/>
    <w:p w14:paraId="74F510BE" w14:textId="77777777" w:rsidR="003711A6" w:rsidRPr="00AE3509" w:rsidRDefault="003711A6" w:rsidP="003711A6"/>
    <w:p w14:paraId="78903537" w14:textId="77777777" w:rsidR="003711A6" w:rsidRPr="00AE3509" w:rsidRDefault="003711A6" w:rsidP="003711A6"/>
    <w:tbl>
      <w:tblPr>
        <w:tblW w:w="0" w:type="auto"/>
        <w:tblLook w:val="0000" w:firstRow="0" w:lastRow="0" w:firstColumn="0" w:lastColumn="0" w:noHBand="0" w:noVBand="0"/>
      </w:tblPr>
      <w:tblGrid>
        <w:gridCol w:w="2400"/>
        <w:gridCol w:w="6315"/>
      </w:tblGrid>
      <w:tr w:rsidR="003711A6" w:rsidRPr="00AE3509" w14:paraId="0C6D3378" w14:textId="77777777" w:rsidTr="0049305B">
        <w:tc>
          <w:tcPr>
            <w:tcW w:w="2400" w:type="dxa"/>
          </w:tcPr>
          <w:p w14:paraId="4F568A46" w14:textId="77777777" w:rsidR="003711A6" w:rsidRPr="00AE3509" w:rsidRDefault="003711A6" w:rsidP="0049305B">
            <w:r w:rsidRPr="00AE3509">
              <w:t xml:space="preserve">Študent(ka): </w:t>
            </w:r>
          </w:p>
        </w:tc>
        <w:tc>
          <w:tcPr>
            <w:tcW w:w="6315" w:type="dxa"/>
          </w:tcPr>
          <w:p w14:paraId="46036CAE" w14:textId="77777777" w:rsidR="003711A6" w:rsidRPr="00AE3509" w:rsidRDefault="003711A6" w:rsidP="0049305B">
            <w:r w:rsidRPr="00AE3509">
              <w:t xml:space="preserve">Ime in priimek </w:t>
            </w:r>
          </w:p>
        </w:tc>
      </w:tr>
      <w:tr w:rsidR="003711A6" w:rsidRPr="00AE3509" w14:paraId="2A6BFDAE" w14:textId="77777777" w:rsidTr="0049305B">
        <w:tc>
          <w:tcPr>
            <w:tcW w:w="2400" w:type="dxa"/>
          </w:tcPr>
          <w:p w14:paraId="545C376B" w14:textId="77777777" w:rsidR="003711A6" w:rsidRPr="00AE3509" w:rsidRDefault="003711A6" w:rsidP="0049305B">
            <w:r w:rsidRPr="00AE3509">
              <w:t xml:space="preserve">Študijski program: </w:t>
            </w:r>
          </w:p>
        </w:tc>
        <w:tc>
          <w:tcPr>
            <w:tcW w:w="6315" w:type="dxa"/>
          </w:tcPr>
          <w:p w14:paraId="70C6DFE1" w14:textId="77777777" w:rsidR="003711A6" w:rsidRPr="00AE3509" w:rsidRDefault="003711A6" w:rsidP="0049305B">
            <w:r w:rsidRPr="00AE3509">
              <w:t>vrsta študijskega programa</w:t>
            </w:r>
            <w:r w:rsidRPr="00AE3509">
              <w:rPr>
                <w:rStyle w:val="FootnoteReference"/>
                <w:rFonts w:cs="Arial"/>
              </w:rPr>
              <w:footnoteReference w:id="12"/>
            </w:r>
          </w:p>
          <w:p w14:paraId="1887BD0B" w14:textId="77777777" w:rsidR="003711A6" w:rsidRPr="00AE3509" w:rsidRDefault="003711A6" w:rsidP="0049305B">
            <w:r w:rsidRPr="00AE3509">
              <w:t>ime študijskega programa</w:t>
            </w:r>
            <w:r w:rsidRPr="00AE3509">
              <w:rPr>
                <w:rStyle w:val="FootnoteReference"/>
                <w:rFonts w:cs="Arial"/>
              </w:rPr>
              <w:footnoteReference w:id="13"/>
            </w:r>
            <w:r w:rsidRPr="00AE3509">
              <w:t xml:space="preserve"> </w:t>
            </w:r>
          </w:p>
        </w:tc>
      </w:tr>
      <w:tr w:rsidR="003711A6" w:rsidRPr="00AE3509" w14:paraId="6EDEC2FC" w14:textId="77777777" w:rsidTr="0049305B">
        <w:tc>
          <w:tcPr>
            <w:tcW w:w="2400" w:type="dxa"/>
          </w:tcPr>
          <w:p w14:paraId="0BEFB5E9" w14:textId="77777777" w:rsidR="003711A6" w:rsidRPr="00AE3509" w:rsidRDefault="003711A6" w:rsidP="0049305B">
            <w:pPr>
              <w:jc w:val="left"/>
            </w:pPr>
            <w:r w:rsidRPr="00AE3509">
              <w:t xml:space="preserve">Smer:  </w:t>
            </w:r>
          </w:p>
        </w:tc>
        <w:tc>
          <w:tcPr>
            <w:tcW w:w="6315" w:type="dxa"/>
          </w:tcPr>
          <w:p w14:paraId="062259E1" w14:textId="77777777" w:rsidR="003711A6" w:rsidRPr="00AE3509" w:rsidRDefault="003711A6" w:rsidP="0049305B">
            <w:r w:rsidRPr="00AE3509">
              <w:t>naziv smeri</w:t>
            </w:r>
            <w:r w:rsidRPr="00AE3509">
              <w:rPr>
                <w:rStyle w:val="FootnoteReference"/>
                <w:rFonts w:cs="Arial"/>
              </w:rPr>
              <w:footnoteReference w:id="14"/>
            </w:r>
            <w:r w:rsidRPr="00AE3509">
              <w:t xml:space="preserve"> </w:t>
            </w:r>
          </w:p>
        </w:tc>
      </w:tr>
      <w:tr w:rsidR="003711A6" w:rsidRPr="00AE3509" w14:paraId="02116C20" w14:textId="77777777" w:rsidTr="0049305B">
        <w:tc>
          <w:tcPr>
            <w:tcW w:w="2400" w:type="dxa"/>
          </w:tcPr>
          <w:p w14:paraId="72EB2ADD" w14:textId="77777777" w:rsidR="003711A6" w:rsidRPr="00AE3509" w:rsidRDefault="003711A6" w:rsidP="0049305B">
            <w:r w:rsidRPr="00AE3509">
              <w:t>Mentor(ica)</w:t>
            </w:r>
            <w:r w:rsidR="00BB2355" w:rsidRPr="00AE3509">
              <w:t xml:space="preserve"> FERI</w:t>
            </w:r>
            <w:r w:rsidRPr="00AE3509">
              <w:t xml:space="preserve">: </w:t>
            </w:r>
          </w:p>
        </w:tc>
        <w:tc>
          <w:tcPr>
            <w:tcW w:w="6315" w:type="dxa"/>
          </w:tcPr>
          <w:p w14:paraId="42D86116" w14:textId="77777777" w:rsidR="003711A6" w:rsidRPr="00AE3509" w:rsidRDefault="003711A6" w:rsidP="00BB2355">
            <w:pPr>
              <w:tabs>
                <w:tab w:val="center" w:pos="3049"/>
              </w:tabs>
            </w:pPr>
            <w:r w:rsidRPr="00AE3509">
              <w:t>naziv ter ime in priimek</w:t>
            </w:r>
            <w:r w:rsidRPr="00AE3509">
              <w:rPr>
                <w:rStyle w:val="FootnoteReference"/>
                <w:rFonts w:cs="Arial"/>
              </w:rPr>
              <w:footnoteReference w:id="15"/>
            </w:r>
            <w:r w:rsidRPr="00AE3509">
              <w:t xml:space="preserve"> </w:t>
            </w:r>
            <w:r w:rsidR="00BB2355" w:rsidRPr="00AE3509">
              <w:tab/>
            </w:r>
          </w:p>
        </w:tc>
      </w:tr>
      <w:tr w:rsidR="00BB2355" w:rsidRPr="00AE3509" w14:paraId="004081E9" w14:textId="77777777" w:rsidTr="0049305B">
        <w:tc>
          <w:tcPr>
            <w:tcW w:w="2400" w:type="dxa"/>
          </w:tcPr>
          <w:p w14:paraId="716DC703" w14:textId="77777777" w:rsidR="00BB2355" w:rsidRPr="00AE3509" w:rsidRDefault="00BB2355" w:rsidP="0049305B">
            <w:r w:rsidRPr="00AE3509">
              <w:t>Mentor(ica) EPF:</w:t>
            </w:r>
          </w:p>
        </w:tc>
        <w:tc>
          <w:tcPr>
            <w:tcW w:w="6315" w:type="dxa"/>
          </w:tcPr>
          <w:p w14:paraId="1B78B18F" w14:textId="77777777" w:rsidR="00BB2355" w:rsidRPr="00AE3509" w:rsidRDefault="00BB2355" w:rsidP="00BB2355">
            <w:r w:rsidRPr="00AE3509">
              <w:t>naziv ter ime in priimek</w:t>
            </w:r>
          </w:p>
        </w:tc>
      </w:tr>
      <w:tr w:rsidR="003711A6" w:rsidRPr="00AE3509" w14:paraId="270D0ED6" w14:textId="77777777" w:rsidTr="0049305B">
        <w:tc>
          <w:tcPr>
            <w:tcW w:w="2400" w:type="dxa"/>
          </w:tcPr>
          <w:p w14:paraId="45C47BA5" w14:textId="77777777" w:rsidR="003711A6" w:rsidRPr="00AE3509" w:rsidRDefault="003711A6" w:rsidP="0049305B">
            <w:r w:rsidRPr="00AE3509">
              <w:t xml:space="preserve">Somentor(ica): </w:t>
            </w:r>
          </w:p>
        </w:tc>
        <w:tc>
          <w:tcPr>
            <w:tcW w:w="6315" w:type="dxa"/>
          </w:tcPr>
          <w:p w14:paraId="1DC84508" w14:textId="77777777" w:rsidR="003711A6" w:rsidRPr="00AE3509" w:rsidRDefault="003711A6" w:rsidP="0049305B">
            <w:r w:rsidRPr="00AE3509">
              <w:t>naziv ter ime in priimek</w:t>
            </w:r>
          </w:p>
        </w:tc>
      </w:tr>
      <w:tr w:rsidR="003711A6" w:rsidRPr="00AE3509" w14:paraId="40C6AFFB" w14:textId="77777777" w:rsidTr="0049305B">
        <w:tc>
          <w:tcPr>
            <w:tcW w:w="2400" w:type="dxa"/>
          </w:tcPr>
          <w:p w14:paraId="3AFEF3CC" w14:textId="77777777" w:rsidR="003711A6" w:rsidRPr="00AE3509" w:rsidRDefault="003711A6" w:rsidP="0049305B">
            <w:r w:rsidRPr="00AE3509">
              <w:t>Lektor(ica):</w:t>
            </w:r>
          </w:p>
        </w:tc>
        <w:tc>
          <w:tcPr>
            <w:tcW w:w="6315" w:type="dxa"/>
          </w:tcPr>
          <w:p w14:paraId="61DB9A98" w14:textId="77777777" w:rsidR="003711A6" w:rsidRPr="00AE3509" w:rsidRDefault="003711A6" w:rsidP="0049305B">
            <w:r w:rsidRPr="00AE3509">
              <w:t>ime in priimek, naziv</w:t>
            </w:r>
          </w:p>
        </w:tc>
      </w:tr>
      <w:tr w:rsidR="003711A6" w:rsidRPr="00AE3509" w14:paraId="37822361" w14:textId="77777777" w:rsidTr="0049305B">
        <w:tc>
          <w:tcPr>
            <w:tcW w:w="2400" w:type="dxa"/>
          </w:tcPr>
          <w:p w14:paraId="215A0634" w14:textId="77777777" w:rsidR="003711A6" w:rsidRPr="00AE3509" w:rsidRDefault="003711A6" w:rsidP="0049305B"/>
          <w:p w14:paraId="15ACC073" w14:textId="77777777" w:rsidR="003711A6" w:rsidRPr="00AE3509" w:rsidRDefault="003711A6" w:rsidP="0049305B"/>
        </w:tc>
        <w:tc>
          <w:tcPr>
            <w:tcW w:w="6315" w:type="dxa"/>
          </w:tcPr>
          <w:p w14:paraId="1F5FC12A" w14:textId="77777777" w:rsidR="003711A6" w:rsidRPr="00AE3509" w:rsidRDefault="003711A6" w:rsidP="0049305B"/>
        </w:tc>
      </w:tr>
    </w:tbl>
    <w:p w14:paraId="1693FFC8" w14:textId="77777777" w:rsidR="003711A6" w:rsidRPr="00AE3509" w:rsidRDefault="003711A6" w:rsidP="003711A6">
      <w:pPr>
        <w:sectPr w:rsidR="003711A6" w:rsidRPr="00AE3509" w:rsidSect="00BB2355">
          <w:headerReference w:type="default" r:id="rId33"/>
          <w:pgSz w:w="11901" w:h="16834" w:code="9"/>
          <w:pgMar w:top="1701" w:right="1418" w:bottom="1701" w:left="1701" w:header="708" w:footer="708" w:gutter="0"/>
          <w:pgNumType w:fmt="upperRoman" w:start="1"/>
          <w:cols w:space="708"/>
        </w:sectPr>
      </w:pPr>
    </w:p>
    <w:p w14:paraId="46C85055" w14:textId="77777777" w:rsidR="003711A6" w:rsidRPr="00AE3509" w:rsidRDefault="003711A6" w:rsidP="003711A6">
      <w:pPr>
        <w:sectPr w:rsidR="003711A6" w:rsidRPr="00AE3509" w:rsidSect="00E72E20">
          <w:type w:val="continuous"/>
          <w:pgSz w:w="11901" w:h="16834" w:code="9"/>
          <w:pgMar w:top="1701" w:right="1418" w:bottom="1701" w:left="1701" w:header="708" w:footer="708" w:gutter="0"/>
          <w:pgNumType w:fmt="upperRoman" w:start="1"/>
          <w:cols w:space="708"/>
        </w:sectPr>
      </w:pPr>
    </w:p>
    <w:p w14:paraId="0DBE9AF5" w14:textId="77777777" w:rsidR="003711A6" w:rsidRPr="00AE3509" w:rsidRDefault="003711A6" w:rsidP="003711A6">
      <w:pPr>
        <w:sectPr w:rsidR="003711A6" w:rsidRPr="00AE3509" w:rsidSect="00E72E20">
          <w:headerReference w:type="default" r:id="rId34"/>
          <w:type w:val="continuous"/>
          <w:pgSz w:w="11901" w:h="16834" w:code="9"/>
          <w:pgMar w:top="1701" w:right="1418" w:bottom="1701" w:left="1701" w:header="708" w:footer="708" w:gutter="0"/>
          <w:pgNumType w:fmt="upperRoman" w:start="1"/>
          <w:cols w:space="708"/>
        </w:sectPr>
      </w:pPr>
    </w:p>
    <w:p w14:paraId="644B66D1" w14:textId="77777777" w:rsidR="003711A6" w:rsidRPr="00AE3509" w:rsidRDefault="003711A6" w:rsidP="003711A6">
      <w:pPr>
        <w:sectPr w:rsidR="003711A6" w:rsidRPr="00AE3509" w:rsidSect="00E72E20">
          <w:type w:val="continuous"/>
          <w:pgSz w:w="11901" w:h="16834" w:code="9"/>
          <w:pgMar w:top="1701" w:right="1418" w:bottom="1701" w:left="1701" w:header="708" w:footer="708" w:gutter="0"/>
          <w:pgNumType w:fmt="upperRoman" w:start="1"/>
          <w:cols w:space="708"/>
        </w:sectPr>
      </w:pPr>
    </w:p>
    <w:p w14:paraId="3BB45A82" w14:textId="77777777" w:rsidR="00DA3934" w:rsidRPr="00AE3509" w:rsidRDefault="00DA3934" w:rsidP="00BE546D">
      <w:pPr>
        <w:sectPr w:rsidR="00DA3934" w:rsidRPr="00AE3509" w:rsidSect="00E72E20">
          <w:headerReference w:type="default" r:id="rId35"/>
          <w:type w:val="continuous"/>
          <w:pgSz w:w="11901" w:h="16834" w:code="9"/>
          <w:pgMar w:top="1701" w:right="1418" w:bottom="1701" w:left="1701" w:header="708" w:footer="708" w:gutter="0"/>
          <w:pgNumType w:fmt="upperRoman" w:start="1"/>
          <w:cols w:space="708"/>
        </w:sectPr>
      </w:pPr>
    </w:p>
    <w:p w14:paraId="11010D5D" w14:textId="77777777" w:rsidR="002B38D9" w:rsidRPr="00AE3509" w:rsidRDefault="002B38D9" w:rsidP="00BE546D">
      <w:pPr>
        <w:sectPr w:rsidR="002B38D9" w:rsidRPr="00AE3509" w:rsidSect="00E72E20">
          <w:type w:val="continuous"/>
          <w:pgSz w:w="11901" w:h="16834" w:code="9"/>
          <w:pgMar w:top="1701" w:right="1418" w:bottom="1701" w:left="1701" w:header="708" w:footer="708" w:gutter="0"/>
          <w:pgNumType w:fmt="upperRoman" w:start="1"/>
          <w:cols w:space="708"/>
        </w:sectPr>
      </w:pPr>
    </w:p>
    <w:p w14:paraId="706A5DFB" w14:textId="11EDE242" w:rsidR="001B26EC" w:rsidRPr="00AE3509" w:rsidRDefault="00600E96" w:rsidP="001B26EC">
      <w:pPr>
        <w:jc w:val="center"/>
        <w:rPr>
          <w:rFonts w:ascii="Arial Narrow" w:hAnsi="Arial Narrow"/>
          <w:lang w:eastAsia="sl-SI"/>
        </w:rPr>
      </w:pPr>
      <w:r w:rsidRPr="00AE3509">
        <w:rPr>
          <w:noProof/>
        </w:rPr>
        <w:lastRenderedPageBreak/>
        <w:drawing>
          <wp:anchor distT="0" distB="0" distL="114300" distR="114300" simplePos="0" relativeHeight="251655680" behindDoc="1" locked="0" layoutInCell="1" allowOverlap="1" wp14:anchorId="64684A3E" wp14:editId="251AD86F">
            <wp:simplePos x="0" y="0"/>
            <wp:positionH relativeFrom="column">
              <wp:posOffset>4526280</wp:posOffset>
            </wp:positionH>
            <wp:positionV relativeFrom="paragraph">
              <wp:posOffset>119380</wp:posOffset>
            </wp:positionV>
            <wp:extent cx="1012190" cy="523875"/>
            <wp:effectExtent l="0" t="0" r="3810" b="9525"/>
            <wp:wrapNone/>
            <wp:docPr id="20"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rPr>
        <w:drawing>
          <wp:inline distT="0" distB="0" distL="0" distR="0" wp14:anchorId="5FE13883" wp14:editId="1EDD6FE3">
            <wp:extent cx="2006600" cy="1092200"/>
            <wp:effectExtent l="0" t="0" r="0" b="0"/>
            <wp:docPr id="6"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inline>
        </w:drawing>
      </w:r>
    </w:p>
    <w:p w14:paraId="3BA4650A" w14:textId="77777777" w:rsidR="002B38D9" w:rsidRPr="00AE3509" w:rsidRDefault="002B38D9" w:rsidP="00D74214">
      <w:pPr>
        <w:spacing w:line="240" w:lineRule="auto"/>
        <w:rPr>
          <w:rFonts w:ascii="Times New Roman" w:hAnsi="Times New Roman" w:cs="Times New Roman"/>
        </w:rPr>
      </w:pPr>
    </w:p>
    <w:p w14:paraId="2CC4F80A" w14:textId="77777777" w:rsidR="002B38D9" w:rsidRPr="00AE3509" w:rsidRDefault="00C751A4" w:rsidP="00DA3934">
      <w:pPr>
        <w:spacing w:line="240" w:lineRule="auto"/>
        <w:ind w:left="5558"/>
        <w:jc w:val="right"/>
        <w:rPr>
          <w:rFonts w:ascii="Calibri" w:hAnsi="Calibri"/>
        </w:rPr>
      </w:pPr>
      <w:r w:rsidRPr="00AE3509">
        <w:rPr>
          <w:rFonts w:ascii="Calibri" w:hAnsi="Calibri"/>
        </w:rPr>
        <w:t xml:space="preserve">     </w:t>
      </w:r>
      <w:r w:rsidR="007C021C" w:rsidRPr="00AE3509">
        <w:rPr>
          <w:rFonts w:ascii="Calibri" w:hAnsi="Calibri"/>
        </w:rPr>
        <w:tab/>
        <w:t xml:space="preserve">  </w:t>
      </w:r>
      <w:r w:rsidR="002B38D9" w:rsidRPr="00AE3509">
        <w:rPr>
          <w:rFonts w:ascii="Calibri" w:hAnsi="Calibri"/>
        </w:rPr>
        <w:t>Številka: Številka</w:t>
      </w:r>
    </w:p>
    <w:p w14:paraId="1B6C7572" w14:textId="77777777" w:rsidR="002B38D9" w:rsidRPr="00AE3509" w:rsidRDefault="002B38D9" w:rsidP="00D74214">
      <w:pPr>
        <w:pStyle w:val="BodyText"/>
        <w:tabs>
          <w:tab w:val="left" w:pos="5954"/>
        </w:tabs>
        <w:jc w:val="right"/>
        <w:rPr>
          <w:rFonts w:ascii="Calibri" w:hAnsi="Calibri"/>
        </w:rPr>
      </w:pPr>
      <w:r w:rsidRPr="00AE3509">
        <w:rPr>
          <w:rFonts w:ascii="Calibri" w:hAnsi="Calibri"/>
        </w:rPr>
        <w:t>Datum in kraj: Datum, Maribor</w:t>
      </w:r>
    </w:p>
    <w:p w14:paraId="2AE259C7" w14:textId="77777777" w:rsidR="002B38D9" w:rsidRPr="00AE3509" w:rsidRDefault="002B38D9" w:rsidP="00D74214">
      <w:pPr>
        <w:spacing w:line="240" w:lineRule="auto"/>
        <w:rPr>
          <w:rFonts w:ascii="Calibri" w:hAnsi="Calibri"/>
          <w:sz w:val="20"/>
          <w:szCs w:val="20"/>
        </w:rPr>
      </w:pPr>
    </w:p>
    <w:p w14:paraId="489AE615" w14:textId="77777777" w:rsidR="002B38D9" w:rsidRPr="00AE3509" w:rsidRDefault="002B38D9" w:rsidP="00D74214">
      <w:pPr>
        <w:rPr>
          <w:rFonts w:ascii="Calibri" w:hAnsi="Calibri"/>
        </w:rPr>
      </w:pPr>
    </w:p>
    <w:p w14:paraId="797995B5" w14:textId="77777777" w:rsidR="002B38D9" w:rsidRPr="00AE3509" w:rsidRDefault="002B38D9" w:rsidP="0033166D">
      <w:pPr>
        <w:spacing w:line="240" w:lineRule="auto"/>
        <w:rPr>
          <w:rFonts w:ascii="Calibri" w:hAnsi="Calibri"/>
        </w:rPr>
      </w:pPr>
      <w:r w:rsidRPr="00AE3509">
        <w:rPr>
          <w:rFonts w:ascii="Calibri" w:hAnsi="Calibri"/>
        </w:rPr>
        <w:t xml:space="preserve">Na osnovi 330. člena Statuta Univerze v Mariboru (Ur. l. RS, št. </w:t>
      </w:r>
      <w:r w:rsidR="00C751A4" w:rsidRPr="00AE3509">
        <w:rPr>
          <w:rFonts w:ascii="Calibri" w:hAnsi="Calibri"/>
        </w:rPr>
        <w:t>46/2012</w:t>
      </w:r>
      <w:r w:rsidRPr="00AE3509">
        <w:rPr>
          <w:rFonts w:ascii="Calibri" w:hAnsi="Calibri"/>
        </w:rPr>
        <w:t>) izdajam naslednji</w:t>
      </w:r>
    </w:p>
    <w:p w14:paraId="4871380A" w14:textId="77777777" w:rsidR="002B38D9" w:rsidRPr="00AE3509" w:rsidRDefault="002B38D9" w:rsidP="00D74214">
      <w:pPr>
        <w:spacing w:line="240" w:lineRule="auto"/>
        <w:rPr>
          <w:rFonts w:ascii="Calibri" w:hAnsi="Calibri"/>
          <w:sz w:val="20"/>
          <w:szCs w:val="20"/>
        </w:rPr>
      </w:pPr>
    </w:p>
    <w:p w14:paraId="3A7FB811" w14:textId="77777777" w:rsidR="002B38D9" w:rsidRPr="00AE3509" w:rsidRDefault="002B38D9" w:rsidP="00D74214">
      <w:pPr>
        <w:jc w:val="center"/>
        <w:rPr>
          <w:rFonts w:ascii="Calibri" w:hAnsi="Calibri"/>
          <w:b/>
        </w:rPr>
      </w:pPr>
      <w:r w:rsidRPr="00AE3509">
        <w:rPr>
          <w:rFonts w:ascii="Calibri" w:hAnsi="Calibri"/>
          <w:b/>
        </w:rPr>
        <w:t xml:space="preserve">SKLEP O DIPLOMSKEM DELU </w:t>
      </w:r>
    </w:p>
    <w:p w14:paraId="50C5353F" w14:textId="77777777" w:rsidR="002B38D9" w:rsidRPr="00AE3509" w:rsidRDefault="002B38D9" w:rsidP="00D74214">
      <w:pPr>
        <w:spacing w:line="240" w:lineRule="auto"/>
        <w:jc w:val="center"/>
        <w:rPr>
          <w:rFonts w:ascii="Calibri" w:hAnsi="Calibri"/>
          <w:b/>
          <w:sz w:val="20"/>
          <w:szCs w:val="20"/>
        </w:rPr>
      </w:pPr>
    </w:p>
    <w:tbl>
      <w:tblPr>
        <w:tblW w:w="8928" w:type="dxa"/>
        <w:tblLayout w:type="fixed"/>
        <w:tblLook w:val="0000" w:firstRow="0" w:lastRow="0" w:firstColumn="0" w:lastColumn="0" w:noHBand="0" w:noVBand="0"/>
      </w:tblPr>
      <w:tblGrid>
        <w:gridCol w:w="534"/>
        <w:gridCol w:w="8394"/>
      </w:tblGrid>
      <w:tr w:rsidR="002B38D9" w:rsidRPr="00AE3509" w14:paraId="084D1DCB" w14:textId="77777777" w:rsidTr="00843252">
        <w:tc>
          <w:tcPr>
            <w:tcW w:w="534" w:type="dxa"/>
          </w:tcPr>
          <w:p w14:paraId="3898A042" w14:textId="77777777" w:rsidR="002B38D9" w:rsidRPr="00AE3509" w:rsidRDefault="002B38D9" w:rsidP="00843252">
            <w:pPr>
              <w:jc w:val="right"/>
              <w:rPr>
                <w:rFonts w:ascii="Calibri" w:hAnsi="Calibri"/>
              </w:rPr>
            </w:pPr>
            <w:r w:rsidRPr="00AE3509">
              <w:rPr>
                <w:rFonts w:ascii="Calibri" w:hAnsi="Calibri"/>
              </w:rPr>
              <w:t xml:space="preserve">1. </w:t>
            </w:r>
          </w:p>
        </w:tc>
        <w:tc>
          <w:tcPr>
            <w:tcW w:w="8394" w:type="dxa"/>
          </w:tcPr>
          <w:p w14:paraId="5248CCCE" w14:textId="77777777" w:rsidR="002B38D9" w:rsidRPr="00AE3509" w:rsidRDefault="002B38D9" w:rsidP="00843252">
            <w:pPr>
              <w:spacing w:line="240" w:lineRule="auto"/>
              <w:rPr>
                <w:rFonts w:ascii="Calibri" w:hAnsi="Calibri"/>
              </w:rPr>
            </w:pPr>
            <w:r w:rsidRPr="00AE3509">
              <w:rPr>
                <w:rFonts w:ascii="Calibri" w:hAnsi="Calibri"/>
                <w:b/>
              </w:rPr>
              <w:t xml:space="preserve">Ime Priimek, </w:t>
            </w:r>
            <w:r w:rsidRPr="00AE3509">
              <w:rPr>
                <w:rFonts w:ascii="Calibri" w:hAnsi="Calibri"/>
              </w:rPr>
              <w:t>študentu univerzitetnega študijskega programa #Program, smer #Smer, se dovoljuje izdelati diplomsko delo.</w:t>
            </w:r>
          </w:p>
          <w:p w14:paraId="4DE5E9F4" w14:textId="77777777" w:rsidR="002B38D9" w:rsidRPr="00AE3509" w:rsidRDefault="002B38D9" w:rsidP="00843252">
            <w:pPr>
              <w:spacing w:line="240" w:lineRule="auto"/>
              <w:rPr>
                <w:rFonts w:ascii="Calibri" w:hAnsi="Calibri"/>
                <w:b/>
              </w:rPr>
            </w:pPr>
          </w:p>
        </w:tc>
      </w:tr>
      <w:tr w:rsidR="002B38D9" w:rsidRPr="00AE3509" w14:paraId="68FA68E0" w14:textId="77777777" w:rsidTr="00843252">
        <w:tc>
          <w:tcPr>
            <w:tcW w:w="534" w:type="dxa"/>
          </w:tcPr>
          <w:p w14:paraId="117CBAA8" w14:textId="77777777" w:rsidR="002B38D9" w:rsidRPr="00AE3509" w:rsidRDefault="002B38D9" w:rsidP="00843252">
            <w:pPr>
              <w:jc w:val="right"/>
              <w:rPr>
                <w:rFonts w:ascii="Calibri" w:hAnsi="Calibri"/>
              </w:rPr>
            </w:pPr>
            <w:r w:rsidRPr="00AE3509">
              <w:rPr>
                <w:rFonts w:ascii="Calibri" w:hAnsi="Calibri"/>
              </w:rPr>
              <w:t>2.</w:t>
            </w:r>
          </w:p>
        </w:tc>
        <w:tc>
          <w:tcPr>
            <w:tcW w:w="8394" w:type="dxa"/>
          </w:tcPr>
          <w:p w14:paraId="79118490" w14:textId="77777777" w:rsidR="002B38D9" w:rsidRPr="00AE3509" w:rsidRDefault="002B38D9" w:rsidP="00FD547B">
            <w:pPr>
              <w:rPr>
                <w:rFonts w:ascii="Calibri" w:hAnsi="Calibri"/>
              </w:rPr>
            </w:pPr>
            <w:r w:rsidRPr="00AE3509">
              <w:rPr>
                <w:rFonts w:ascii="Calibri" w:hAnsi="Calibri"/>
              </w:rPr>
              <w:t>MENTOR</w:t>
            </w:r>
            <w:r w:rsidR="00C751A4" w:rsidRPr="00AE3509">
              <w:rPr>
                <w:rFonts w:ascii="Calibri" w:hAnsi="Calibri"/>
              </w:rPr>
              <w:t>:</w:t>
            </w:r>
            <w:r w:rsidRPr="00AE3509">
              <w:rPr>
                <w:rFonts w:ascii="Calibri" w:hAnsi="Calibri"/>
              </w:rPr>
              <w:tab/>
              <w:t>#Mentor</w:t>
            </w:r>
          </w:p>
          <w:p w14:paraId="301777BB" w14:textId="77777777" w:rsidR="002B38D9" w:rsidRPr="00AE3509" w:rsidRDefault="002B38D9" w:rsidP="00843252">
            <w:pPr>
              <w:spacing w:line="240" w:lineRule="auto"/>
              <w:rPr>
                <w:rFonts w:ascii="Calibri" w:hAnsi="Calibri"/>
              </w:rPr>
            </w:pPr>
            <w:r w:rsidRPr="00AE3509">
              <w:rPr>
                <w:rFonts w:ascii="Calibri" w:hAnsi="Calibri"/>
              </w:rPr>
              <w:t>SOMENTOR</w:t>
            </w:r>
            <w:r w:rsidR="00C751A4" w:rsidRPr="00AE3509">
              <w:rPr>
                <w:rFonts w:ascii="Calibri" w:hAnsi="Calibri"/>
              </w:rPr>
              <w:t>:</w:t>
            </w:r>
            <w:r w:rsidRPr="00AE3509">
              <w:rPr>
                <w:rFonts w:ascii="Calibri" w:hAnsi="Calibri"/>
              </w:rPr>
              <w:tab/>
              <w:t>#Somentor</w:t>
            </w:r>
          </w:p>
          <w:p w14:paraId="0F591EAC" w14:textId="77777777" w:rsidR="00C751A4" w:rsidRPr="00AE3509" w:rsidRDefault="00C751A4" w:rsidP="00843252">
            <w:pPr>
              <w:spacing w:line="240" w:lineRule="auto"/>
              <w:rPr>
                <w:rFonts w:ascii="Calibri" w:hAnsi="Calibri"/>
              </w:rPr>
            </w:pPr>
          </w:p>
        </w:tc>
      </w:tr>
      <w:tr w:rsidR="002B38D9" w:rsidRPr="00AE3509" w14:paraId="26449389" w14:textId="77777777" w:rsidTr="00843252">
        <w:tc>
          <w:tcPr>
            <w:tcW w:w="534" w:type="dxa"/>
          </w:tcPr>
          <w:p w14:paraId="699642A6" w14:textId="77777777" w:rsidR="002B38D9" w:rsidRPr="00AE3509" w:rsidRDefault="002B38D9" w:rsidP="00843252">
            <w:pPr>
              <w:jc w:val="right"/>
              <w:rPr>
                <w:rFonts w:ascii="Calibri" w:hAnsi="Calibri"/>
              </w:rPr>
            </w:pPr>
            <w:r w:rsidRPr="00AE3509">
              <w:rPr>
                <w:rFonts w:ascii="Calibri" w:hAnsi="Calibri"/>
              </w:rPr>
              <w:t xml:space="preserve">3. </w:t>
            </w:r>
          </w:p>
        </w:tc>
        <w:tc>
          <w:tcPr>
            <w:tcW w:w="8394" w:type="dxa"/>
          </w:tcPr>
          <w:p w14:paraId="4487BC03" w14:textId="77777777" w:rsidR="002B38D9" w:rsidRPr="00AE3509" w:rsidRDefault="002B38D9" w:rsidP="00843252">
            <w:pPr>
              <w:rPr>
                <w:rFonts w:ascii="Calibri" w:hAnsi="Calibri"/>
              </w:rPr>
            </w:pPr>
            <w:r w:rsidRPr="00AE3509">
              <w:rPr>
                <w:rFonts w:ascii="Calibri" w:hAnsi="Calibri"/>
                <w:b/>
              </w:rPr>
              <w:t>Naslov diplomskega dela:</w:t>
            </w:r>
          </w:p>
        </w:tc>
      </w:tr>
      <w:tr w:rsidR="002B38D9" w:rsidRPr="00AE3509" w14:paraId="73B199A6" w14:textId="77777777" w:rsidTr="00843252">
        <w:tc>
          <w:tcPr>
            <w:tcW w:w="534" w:type="dxa"/>
          </w:tcPr>
          <w:p w14:paraId="2FDCBD72" w14:textId="77777777" w:rsidR="002B38D9" w:rsidRPr="00AE3509" w:rsidRDefault="002B38D9" w:rsidP="00843252">
            <w:pPr>
              <w:jc w:val="right"/>
              <w:rPr>
                <w:rFonts w:ascii="Calibri" w:hAnsi="Calibri"/>
              </w:rPr>
            </w:pPr>
          </w:p>
        </w:tc>
        <w:tc>
          <w:tcPr>
            <w:tcW w:w="8394" w:type="dxa"/>
          </w:tcPr>
          <w:p w14:paraId="425C8D9D" w14:textId="77777777" w:rsidR="002B38D9" w:rsidRPr="00AE3509" w:rsidRDefault="002B38D9" w:rsidP="00843252">
            <w:pPr>
              <w:rPr>
                <w:rFonts w:ascii="Calibri" w:hAnsi="Calibri"/>
                <w:b/>
              </w:rPr>
            </w:pPr>
            <w:r w:rsidRPr="00AE3509">
              <w:rPr>
                <w:rFonts w:ascii="Calibri" w:hAnsi="Calibri"/>
                <w:b/>
              </w:rPr>
              <w:t>#Naslov</w:t>
            </w:r>
          </w:p>
        </w:tc>
      </w:tr>
      <w:tr w:rsidR="002B38D9" w:rsidRPr="00AE3509" w14:paraId="229A2C51" w14:textId="77777777" w:rsidTr="00843252">
        <w:tc>
          <w:tcPr>
            <w:tcW w:w="534" w:type="dxa"/>
          </w:tcPr>
          <w:p w14:paraId="7F60586E" w14:textId="77777777" w:rsidR="002B38D9" w:rsidRPr="00AE3509" w:rsidRDefault="002B38D9" w:rsidP="00843252">
            <w:pPr>
              <w:jc w:val="right"/>
              <w:rPr>
                <w:rFonts w:ascii="Calibri" w:hAnsi="Calibri"/>
              </w:rPr>
            </w:pPr>
            <w:r w:rsidRPr="00AE3509">
              <w:rPr>
                <w:rFonts w:ascii="Calibri" w:hAnsi="Calibri"/>
              </w:rPr>
              <w:t xml:space="preserve">4. </w:t>
            </w:r>
          </w:p>
        </w:tc>
        <w:tc>
          <w:tcPr>
            <w:tcW w:w="8394" w:type="dxa"/>
          </w:tcPr>
          <w:p w14:paraId="2E2D8027" w14:textId="77777777" w:rsidR="002B38D9" w:rsidRPr="00AE3509" w:rsidRDefault="002B38D9" w:rsidP="00843252">
            <w:pPr>
              <w:rPr>
                <w:rFonts w:ascii="Calibri" w:hAnsi="Calibri"/>
                <w:b/>
              </w:rPr>
            </w:pPr>
            <w:r w:rsidRPr="00AE3509">
              <w:rPr>
                <w:rFonts w:ascii="Calibri" w:hAnsi="Calibri"/>
                <w:b/>
              </w:rPr>
              <w:t>Naslov diplomskega dela v angleškem jeziku:</w:t>
            </w:r>
          </w:p>
        </w:tc>
      </w:tr>
      <w:tr w:rsidR="002B38D9" w:rsidRPr="00AE3509" w14:paraId="4F3FF63A" w14:textId="77777777" w:rsidTr="00843252">
        <w:tc>
          <w:tcPr>
            <w:tcW w:w="534" w:type="dxa"/>
          </w:tcPr>
          <w:p w14:paraId="0FA2D23B" w14:textId="77777777" w:rsidR="002B38D9" w:rsidRPr="00AE3509" w:rsidRDefault="002B38D9" w:rsidP="00843252">
            <w:pPr>
              <w:jc w:val="right"/>
              <w:rPr>
                <w:rFonts w:ascii="Calibri" w:hAnsi="Calibri"/>
              </w:rPr>
            </w:pPr>
          </w:p>
        </w:tc>
        <w:tc>
          <w:tcPr>
            <w:tcW w:w="8394" w:type="dxa"/>
          </w:tcPr>
          <w:p w14:paraId="7467DAC0" w14:textId="77777777" w:rsidR="002B38D9" w:rsidRPr="00AE3509" w:rsidRDefault="002B38D9" w:rsidP="00843252">
            <w:pPr>
              <w:rPr>
                <w:rFonts w:ascii="Calibri" w:hAnsi="Calibri"/>
                <w:b/>
              </w:rPr>
            </w:pPr>
            <w:r w:rsidRPr="00AE3509">
              <w:rPr>
                <w:rFonts w:ascii="Calibri" w:hAnsi="Calibri"/>
                <w:b/>
              </w:rPr>
              <w:t>#NaslovA</w:t>
            </w:r>
          </w:p>
        </w:tc>
      </w:tr>
      <w:tr w:rsidR="002B38D9" w:rsidRPr="00AE3509" w14:paraId="5E647EB3" w14:textId="77777777" w:rsidTr="00843252">
        <w:tc>
          <w:tcPr>
            <w:tcW w:w="534" w:type="dxa"/>
          </w:tcPr>
          <w:p w14:paraId="63D60049" w14:textId="77777777" w:rsidR="002B38D9" w:rsidRPr="00AE3509" w:rsidRDefault="002B38D9" w:rsidP="00843252">
            <w:pPr>
              <w:jc w:val="right"/>
              <w:rPr>
                <w:rFonts w:ascii="Calibri" w:hAnsi="Calibri"/>
              </w:rPr>
            </w:pPr>
            <w:r w:rsidRPr="00AE3509">
              <w:rPr>
                <w:rFonts w:ascii="Calibri" w:hAnsi="Calibri"/>
              </w:rPr>
              <w:t>5.</w:t>
            </w:r>
          </w:p>
        </w:tc>
        <w:tc>
          <w:tcPr>
            <w:tcW w:w="8394" w:type="dxa"/>
          </w:tcPr>
          <w:p w14:paraId="23D5DBF8" w14:textId="77777777" w:rsidR="002B38D9" w:rsidRPr="00AE3509" w:rsidRDefault="002B38D9" w:rsidP="00E72E20">
            <w:pPr>
              <w:spacing w:line="240" w:lineRule="auto"/>
              <w:rPr>
                <w:rFonts w:ascii="Calibri" w:hAnsi="Calibri"/>
              </w:rPr>
            </w:pPr>
            <w:r w:rsidRPr="00AE3509">
              <w:rPr>
                <w:rFonts w:ascii="Calibri" w:hAnsi="Calibri"/>
              </w:rPr>
              <w:t>Diplomsko delo je treba izdelati skladno z “Navodili za pisanje diplomskih del na dodiplomskih študijskih programih UM FERI” in ga oddati v treh izvodih (dva trdo vezana izvoda in en v spiralo vezan izvod) ter en izvod elektronske verzije do #Rok v referatu za študentske zadeve.</w:t>
            </w:r>
          </w:p>
        </w:tc>
      </w:tr>
    </w:tbl>
    <w:p w14:paraId="505D8F6A" w14:textId="77777777" w:rsidR="002B38D9" w:rsidRPr="00AE3509" w:rsidRDefault="002B38D9" w:rsidP="00D74214">
      <w:pPr>
        <w:spacing w:line="240" w:lineRule="auto"/>
        <w:rPr>
          <w:rFonts w:ascii="Calibri" w:hAnsi="Calibri"/>
        </w:rPr>
      </w:pPr>
    </w:p>
    <w:p w14:paraId="3053AF0C" w14:textId="77777777" w:rsidR="002B38D9" w:rsidRPr="00AE3509" w:rsidRDefault="002B38D9" w:rsidP="00D74214">
      <w:pPr>
        <w:spacing w:line="240" w:lineRule="auto"/>
        <w:rPr>
          <w:rFonts w:ascii="Calibri" w:hAnsi="Calibri"/>
        </w:rPr>
      </w:pPr>
      <w:r w:rsidRPr="00AE3509">
        <w:rPr>
          <w:rFonts w:ascii="Calibri" w:hAnsi="Calibri"/>
        </w:rPr>
        <w:t>Pravni pouk: Zoper ta sklep je možna pritožba na senat članice v roku 3 delovnih dni.</w:t>
      </w:r>
    </w:p>
    <w:p w14:paraId="156F3B86" w14:textId="77777777" w:rsidR="002B38D9" w:rsidRPr="00AE3509" w:rsidRDefault="002B38D9" w:rsidP="00D74214">
      <w:pPr>
        <w:spacing w:line="240" w:lineRule="auto"/>
        <w:rPr>
          <w:rFonts w:ascii="Calibri" w:hAnsi="Calibri"/>
        </w:rPr>
      </w:pPr>
    </w:p>
    <w:tbl>
      <w:tblPr>
        <w:tblW w:w="0" w:type="auto"/>
        <w:tblLayout w:type="fixed"/>
        <w:tblLook w:val="0000" w:firstRow="0" w:lastRow="0" w:firstColumn="0" w:lastColumn="0" w:noHBand="0" w:noVBand="0"/>
      </w:tblPr>
      <w:tblGrid>
        <w:gridCol w:w="3652"/>
        <w:gridCol w:w="1559"/>
        <w:gridCol w:w="3686"/>
      </w:tblGrid>
      <w:tr w:rsidR="002B38D9" w:rsidRPr="00AE3509" w14:paraId="357F9AC6" w14:textId="77777777" w:rsidTr="00843252">
        <w:tc>
          <w:tcPr>
            <w:tcW w:w="3652" w:type="dxa"/>
          </w:tcPr>
          <w:p w14:paraId="674B4730" w14:textId="77777777" w:rsidR="002B38D9" w:rsidRPr="00AE3509" w:rsidRDefault="002B38D9" w:rsidP="00843252">
            <w:pPr>
              <w:spacing w:line="240" w:lineRule="auto"/>
              <w:jc w:val="center"/>
              <w:rPr>
                <w:rFonts w:ascii="Calibri" w:hAnsi="Calibri"/>
              </w:rPr>
            </w:pPr>
          </w:p>
        </w:tc>
        <w:tc>
          <w:tcPr>
            <w:tcW w:w="1559" w:type="dxa"/>
          </w:tcPr>
          <w:p w14:paraId="4DF6EF87" w14:textId="77777777" w:rsidR="002B38D9" w:rsidRPr="00AE3509" w:rsidRDefault="002B38D9" w:rsidP="00843252">
            <w:pPr>
              <w:spacing w:line="240" w:lineRule="auto"/>
              <w:jc w:val="center"/>
              <w:rPr>
                <w:rFonts w:ascii="Calibri" w:hAnsi="Calibri"/>
              </w:rPr>
            </w:pPr>
          </w:p>
        </w:tc>
        <w:tc>
          <w:tcPr>
            <w:tcW w:w="3686" w:type="dxa"/>
          </w:tcPr>
          <w:p w14:paraId="154FE7E3" w14:textId="77777777" w:rsidR="002B38D9" w:rsidRPr="00AE3509" w:rsidRDefault="002B38D9" w:rsidP="00843252">
            <w:pPr>
              <w:spacing w:line="240" w:lineRule="auto"/>
              <w:rPr>
                <w:rFonts w:ascii="Calibri" w:hAnsi="Calibri"/>
              </w:rPr>
            </w:pPr>
            <w:r w:rsidRPr="00AE3509">
              <w:rPr>
                <w:rFonts w:ascii="Calibri" w:hAnsi="Calibri"/>
              </w:rPr>
              <w:t>Dekan:</w:t>
            </w:r>
          </w:p>
        </w:tc>
      </w:tr>
      <w:tr w:rsidR="002B38D9" w:rsidRPr="00AE3509" w14:paraId="3D724D51" w14:textId="77777777" w:rsidTr="00843252">
        <w:tc>
          <w:tcPr>
            <w:tcW w:w="3652" w:type="dxa"/>
          </w:tcPr>
          <w:p w14:paraId="7B617751" w14:textId="77777777" w:rsidR="002B38D9" w:rsidRPr="00AE3509" w:rsidRDefault="002B38D9" w:rsidP="00843252">
            <w:pPr>
              <w:spacing w:line="240" w:lineRule="auto"/>
              <w:jc w:val="center"/>
              <w:rPr>
                <w:rFonts w:ascii="Calibri" w:hAnsi="Calibri"/>
              </w:rPr>
            </w:pPr>
          </w:p>
        </w:tc>
        <w:tc>
          <w:tcPr>
            <w:tcW w:w="1559" w:type="dxa"/>
          </w:tcPr>
          <w:p w14:paraId="652B5303" w14:textId="77777777" w:rsidR="002B38D9" w:rsidRPr="00AE3509" w:rsidRDefault="002B38D9" w:rsidP="00843252">
            <w:pPr>
              <w:spacing w:line="240" w:lineRule="auto"/>
              <w:jc w:val="center"/>
              <w:rPr>
                <w:rFonts w:ascii="Calibri" w:hAnsi="Calibri"/>
              </w:rPr>
            </w:pPr>
          </w:p>
        </w:tc>
        <w:tc>
          <w:tcPr>
            <w:tcW w:w="3686" w:type="dxa"/>
            <w:tcBorders>
              <w:top w:val="nil"/>
              <w:left w:val="nil"/>
              <w:bottom w:val="single" w:sz="4" w:space="0" w:color="auto"/>
              <w:right w:val="nil"/>
            </w:tcBorders>
          </w:tcPr>
          <w:p w14:paraId="4A1C8C35" w14:textId="77777777" w:rsidR="002B38D9" w:rsidRPr="00AE3509" w:rsidRDefault="002B38D9" w:rsidP="00843252">
            <w:pPr>
              <w:spacing w:line="240" w:lineRule="auto"/>
              <w:jc w:val="center"/>
              <w:rPr>
                <w:rFonts w:ascii="Calibri" w:hAnsi="Calibri"/>
              </w:rPr>
            </w:pPr>
          </w:p>
          <w:p w14:paraId="443B993B" w14:textId="77777777" w:rsidR="002B38D9" w:rsidRPr="00AE3509" w:rsidRDefault="002B38D9" w:rsidP="00843252">
            <w:pPr>
              <w:spacing w:line="240" w:lineRule="auto"/>
              <w:jc w:val="center"/>
              <w:rPr>
                <w:rFonts w:ascii="Calibri" w:hAnsi="Calibri"/>
              </w:rPr>
            </w:pPr>
          </w:p>
        </w:tc>
      </w:tr>
      <w:tr w:rsidR="002B38D9" w:rsidRPr="00AE3509" w14:paraId="2FB4EC88" w14:textId="77777777" w:rsidTr="00843252">
        <w:tc>
          <w:tcPr>
            <w:tcW w:w="3652" w:type="dxa"/>
          </w:tcPr>
          <w:p w14:paraId="650CF0F1" w14:textId="77777777" w:rsidR="002B38D9" w:rsidRPr="00AE3509" w:rsidRDefault="002B38D9" w:rsidP="00843252">
            <w:pPr>
              <w:spacing w:line="240" w:lineRule="auto"/>
              <w:jc w:val="center"/>
              <w:rPr>
                <w:rFonts w:ascii="Calibri" w:hAnsi="Calibri"/>
              </w:rPr>
            </w:pPr>
          </w:p>
        </w:tc>
        <w:tc>
          <w:tcPr>
            <w:tcW w:w="1559" w:type="dxa"/>
          </w:tcPr>
          <w:p w14:paraId="3C84498F" w14:textId="77777777" w:rsidR="002B38D9" w:rsidRPr="00AE3509" w:rsidRDefault="002B38D9" w:rsidP="00843252">
            <w:pPr>
              <w:spacing w:line="240" w:lineRule="auto"/>
              <w:jc w:val="center"/>
              <w:rPr>
                <w:rFonts w:ascii="Calibri" w:hAnsi="Calibri"/>
              </w:rPr>
            </w:pPr>
          </w:p>
        </w:tc>
        <w:tc>
          <w:tcPr>
            <w:tcW w:w="3686" w:type="dxa"/>
            <w:tcBorders>
              <w:top w:val="single" w:sz="4" w:space="0" w:color="auto"/>
              <w:left w:val="nil"/>
              <w:bottom w:val="nil"/>
              <w:right w:val="nil"/>
            </w:tcBorders>
          </w:tcPr>
          <w:p w14:paraId="3A06BE07" w14:textId="77777777" w:rsidR="002B38D9" w:rsidRPr="00AE3509" w:rsidRDefault="002B38D9" w:rsidP="00843252">
            <w:pPr>
              <w:spacing w:line="240" w:lineRule="auto"/>
              <w:jc w:val="center"/>
              <w:rPr>
                <w:rFonts w:ascii="Calibri" w:hAnsi="Calibri"/>
              </w:rPr>
            </w:pPr>
          </w:p>
        </w:tc>
      </w:tr>
    </w:tbl>
    <w:p w14:paraId="4AE2FD04" w14:textId="77777777" w:rsidR="002B38D9" w:rsidRPr="00AE3509" w:rsidRDefault="002B38D9" w:rsidP="00D74214">
      <w:pPr>
        <w:spacing w:line="240" w:lineRule="auto"/>
        <w:rPr>
          <w:rFonts w:ascii="Calibri" w:hAnsi="Calibri"/>
        </w:rPr>
      </w:pPr>
    </w:p>
    <w:p w14:paraId="0111539B" w14:textId="77777777" w:rsidR="002B38D9" w:rsidRPr="00AE3509" w:rsidRDefault="002B38D9" w:rsidP="00D74214">
      <w:pPr>
        <w:spacing w:line="240" w:lineRule="auto"/>
        <w:rPr>
          <w:rFonts w:ascii="Calibri" w:hAnsi="Calibri"/>
        </w:rPr>
      </w:pPr>
      <w:r w:rsidRPr="00AE3509">
        <w:rPr>
          <w:rFonts w:ascii="Calibri" w:hAnsi="Calibri"/>
        </w:rPr>
        <w:t>Obvestiti:</w:t>
      </w:r>
    </w:p>
    <w:p w14:paraId="10C109EC" w14:textId="77777777" w:rsidR="002B38D9" w:rsidRPr="00AE3509" w:rsidRDefault="002B38D9">
      <w:pPr>
        <w:numPr>
          <w:ilvl w:val="0"/>
          <w:numId w:val="4"/>
        </w:numPr>
        <w:spacing w:line="240" w:lineRule="auto"/>
        <w:jc w:val="left"/>
        <w:rPr>
          <w:rFonts w:ascii="Calibri" w:hAnsi="Calibri"/>
        </w:rPr>
      </w:pPr>
      <w:r w:rsidRPr="00AE3509">
        <w:rPr>
          <w:rFonts w:ascii="Calibri" w:hAnsi="Calibri"/>
        </w:rPr>
        <w:t>kandidata/ko,</w:t>
      </w:r>
    </w:p>
    <w:p w14:paraId="58A66772" w14:textId="77777777" w:rsidR="002B38D9" w:rsidRPr="00AE3509" w:rsidRDefault="002B38D9">
      <w:pPr>
        <w:numPr>
          <w:ilvl w:val="0"/>
          <w:numId w:val="4"/>
        </w:numPr>
        <w:spacing w:line="240" w:lineRule="auto"/>
        <w:jc w:val="left"/>
        <w:rPr>
          <w:rFonts w:ascii="Calibri" w:hAnsi="Calibri"/>
        </w:rPr>
      </w:pPr>
      <w:r w:rsidRPr="00AE3509">
        <w:rPr>
          <w:rFonts w:ascii="Calibri" w:hAnsi="Calibri"/>
        </w:rPr>
        <w:t>mentorja,</w:t>
      </w:r>
    </w:p>
    <w:p w14:paraId="02DB550D" w14:textId="77777777" w:rsidR="002B38D9" w:rsidRPr="00AE3509" w:rsidRDefault="002B38D9">
      <w:pPr>
        <w:numPr>
          <w:ilvl w:val="0"/>
          <w:numId w:val="4"/>
        </w:numPr>
        <w:spacing w:line="240" w:lineRule="auto"/>
        <w:jc w:val="left"/>
        <w:rPr>
          <w:rFonts w:ascii="Calibri" w:hAnsi="Calibri"/>
        </w:rPr>
      </w:pPr>
      <w:r w:rsidRPr="00AE3509">
        <w:rPr>
          <w:rFonts w:ascii="Calibri" w:hAnsi="Calibri"/>
        </w:rPr>
        <w:t>somentorja,</w:t>
      </w:r>
    </w:p>
    <w:p w14:paraId="335A7A3D" w14:textId="77777777" w:rsidR="002B38D9" w:rsidRPr="00AE3509" w:rsidRDefault="002B38D9">
      <w:pPr>
        <w:numPr>
          <w:ilvl w:val="0"/>
          <w:numId w:val="4"/>
        </w:numPr>
        <w:spacing w:line="240" w:lineRule="auto"/>
        <w:jc w:val="left"/>
        <w:rPr>
          <w:rFonts w:ascii="Calibri" w:hAnsi="Calibri"/>
        </w:rPr>
      </w:pPr>
      <w:r w:rsidRPr="00AE3509">
        <w:rPr>
          <w:rFonts w:ascii="Calibri" w:hAnsi="Calibri"/>
        </w:rPr>
        <w:t xml:space="preserve">odložiti v arhiv. </w:t>
      </w:r>
    </w:p>
    <w:p w14:paraId="31103793" w14:textId="77777777" w:rsidR="00DA3934" w:rsidRPr="00AE3509" w:rsidRDefault="00DA3934" w:rsidP="0074455A">
      <w:pPr>
        <w:spacing w:line="240" w:lineRule="auto"/>
        <w:ind w:left="720"/>
        <w:jc w:val="left"/>
        <w:rPr>
          <w:rFonts w:ascii="Calibri" w:hAnsi="Calibri"/>
        </w:rPr>
        <w:sectPr w:rsidR="00DA3934" w:rsidRPr="00AE3509" w:rsidSect="0033166D">
          <w:headerReference w:type="default" r:id="rId36"/>
          <w:pgSz w:w="11901" w:h="16834" w:code="9"/>
          <w:pgMar w:top="709" w:right="1418" w:bottom="1701" w:left="1701" w:header="708" w:footer="708" w:gutter="0"/>
          <w:pgNumType w:fmt="upperRoman" w:start="1"/>
          <w:cols w:space="708"/>
        </w:sectPr>
      </w:pPr>
    </w:p>
    <w:p w14:paraId="5630E2D6" w14:textId="77777777" w:rsidR="0074455A" w:rsidRPr="00AE3509" w:rsidRDefault="0074455A" w:rsidP="0074455A">
      <w:pPr>
        <w:spacing w:line="240" w:lineRule="auto"/>
        <w:ind w:left="720"/>
        <w:jc w:val="left"/>
        <w:rPr>
          <w:rFonts w:ascii="Calibri" w:hAnsi="Calibri"/>
        </w:rPr>
      </w:pPr>
    </w:p>
    <w:p w14:paraId="2C7AFCD1" w14:textId="77777777" w:rsidR="0074455A" w:rsidRPr="00AE3509" w:rsidRDefault="0074455A" w:rsidP="0074455A">
      <w:pPr>
        <w:spacing w:line="240" w:lineRule="auto"/>
        <w:ind w:left="720"/>
        <w:jc w:val="left"/>
        <w:rPr>
          <w:rFonts w:ascii="Calibri" w:hAnsi="Calibri"/>
        </w:rPr>
      </w:pPr>
    </w:p>
    <w:p w14:paraId="0541A5F0" w14:textId="2363CC88" w:rsidR="0074455A" w:rsidRPr="00AE3509" w:rsidRDefault="00600E96" w:rsidP="0074455A">
      <w:pPr>
        <w:pStyle w:val="Header"/>
        <w:jc w:val="center"/>
        <w:rPr>
          <w:rFonts w:ascii="Calibri" w:hAnsi="Calibri"/>
          <w:color w:val="006A8E"/>
          <w:sz w:val="8"/>
          <w:szCs w:val="8"/>
          <w:lang w:val="sl-SI"/>
        </w:rPr>
      </w:pPr>
      <w:r w:rsidRPr="00AE3509">
        <w:rPr>
          <w:rFonts w:ascii="Calibri" w:hAnsi="Calibri"/>
          <w:noProof/>
          <w:color w:val="006A8E"/>
          <w:sz w:val="8"/>
          <w:szCs w:val="8"/>
          <w:lang w:val="sl-SI"/>
        </w:rPr>
        <w:lastRenderedPageBreak/>
        <w:drawing>
          <wp:inline distT="0" distB="0" distL="0" distR="0" wp14:anchorId="5E41E290" wp14:editId="24DF3E3F">
            <wp:extent cx="1892300" cy="1257300"/>
            <wp:effectExtent l="0" t="0" r="12700" b="12700"/>
            <wp:docPr id="7" name="Picture 7" descr="ging-fer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ng-feri-f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2300" cy="1257300"/>
                    </a:xfrm>
                    <a:prstGeom prst="rect">
                      <a:avLst/>
                    </a:prstGeom>
                    <a:noFill/>
                    <a:ln>
                      <a:noFill/>
                    </a:ln>
                  </pic:spPr>
                </pic:pic>
              </a:graphicData>
            </a:graphic>
          </wp:inline>
        </w:drawing>
      </w:r>
    </w:p>
    <w:p w14:paraId="42878AA8" w14:textId="77777777" w:rsidR="0074455A" w:rsidRPr="00AE3509" w:rsidRDefault="0074455A" w:rsidP="0074455A">
      <w:pPr>
        <w:spacing w:line="240" w:lineRule="auto"/>
        <w:rPr>
          <w:rFonts w:ascii="Calibri" w:hAnsi="Calibri"/>
        </w:rPr>
      </w:pPr>
    </w:p>
    <w:p w14:paraId="64DF17C9" w14:textId="77777777" w:rsidR="0074455A" w:rsidRPr="00AE3509" w:rsidRDefault="0074455A" w:rsidP="0074455A">
      <w:pPr>
        <w:spacing w:line="240" w:lineRule="auto"/>
        <w:ind w:left="720"/>
        <w:jc w:val="left"/>
        <w:rPr>
          <w:rFonts w:ascii="Calibri" w:hAnsi="Calibri"/>
        </w:rPr>
      </w:pPr>
    </w:p>
    <w:p w14:paraId="5DA0622B" w14:textId="77777777" w:rsidR="0074455A" w:rsidRPr="00AE3509" w:rsidRDefault="0074455A" w:rsidP="00DA3934">
      <w:pPr>
        <w:spacing w:line="240" w:lineRule="auto"/>
        <w:jc w:val="right"/>
        <w:rPr>
          <w:rFonts w:ascii="Calibri" w:hAnsi="Calibri"/>
        </w:rPr>
      </w:pPr>
      <w:r w:rsidRPr="00AE3509">
        <w:rPr>
          <w:rFonts w:ascii="Calibri" w:hAnsi="Calibri"/>
        </w:rPr>
        <w:t xml:space="preserve">                                                                                                                     Številka: #Številka</w:t>
      </w:r>
      <w:r w:rsidRPr="00AE3509">
        <w:rPr>
          <w:rFonts w:ascii="Calibri" w:hAnsi="Calibri"/>
        </w:rPr>
        <w:tab/>
      </w:r>
    </w:p>
    <w:p w14:paraId="6CE2F7E4" w14:textId="77777777" w:rsidR="0074455A" w:rsidRPr="00AE3509" w:rsidRDefault="0074455A" w:rsidP="0074455A">
      <w:pPr>
        <w:pStyle w:val="BodyText"/>
        <w:tabs>
          <w:tab w:val="left" w:pos="5954"/>
        </w:tabs>
        <w:spacing w:line="240" w:lineRule="auto"/>
        <w:rPr>
          <w:rFonts w:ascii="Calibri" w:hAnsi="Calibri"/>
        </w:rPr>
      </w:pPr>
      <w:r w:rsidRPr="00AE3509">
        <w:rPr>
          <w:rFonts w:ascii="Calibri" w:hAnsi="Calibri"/>
        </w:rPr>
        <w:t xml:space="preserve">                                                                                                                     Datum in kraj: #Datum, Maribor</w:t>
      </w:r>
    </w:p>
    <w:p w14:paraId="5A4CD1B9" w14:textId="77777777" w:rsidR="0074455A" w:rsidRPr="00AE3509" w:rsidRDefault="0074455A" w:rsidP="0074455A">
      <w:pPr>
        <w:spacing w:line="240" w:lineRule="auto"/>
        <w:rPr>
          <w:rFonts w:ascii="Calibri" w:hAnsi="Calibri"/>
        </w:rPr>
      </w:pPr>
    </w:p>
    <w:p w14:paraId="501695A0" w14:textId="77777777" w:rsidR="0074455A" w:rsidRPr="00AE3509" w:rsidRDefault="0074455A" w:rsidP="0074455A">
      <w:pPr>
        <w:spacing w:line="240" w:lineRule="auto"/>
        <w:rPr>
          <w:rFonts w:ascii="Calibri" w:hAnsi="Calibri"/>
        </w:rPr>
      </w:pPr>
    </w:p>
    <w:p w14:paraId="0D76F8CA" w14:textId="77777777" w:rsidR="0074455A" w:rsidRPr="00AE3509" w:rsidRDefault="0074455A" w:rsidP="0074455A">
      <w:pPr>
        <w:spacing w:line="240" w:lineRule="auto"/>
        <w:jc w:val="center"/>
        <w:rPr>
          <w:rFonts w:ascii="Calibri" w:hAnsi="Calibri"/>
        </w:rPr>
      </w:pPr>
      <w:r w:rsidRPr="00AE3509">
        <w:rPr>
          <w:rFonts w:ascii="Calibri" w:hAnsi="Calibri"/>
        </w:rPr>
        <w:t>Na osnovi 330. člena Statuta Univerze v Mariboru (Ur. l. RS, št. 44/2015)</w:t>
      </w:r>
    </w:p>
    <w:p w14:paraId="283312CF" w14:textId="77777777" w:rsidR="0074455A" w:rsidRPr="00AE3509" w:rsidRDefault="0074455A" w:rsidP="0074455A">
      <w:pPr>
        <w:spacing w:line="240" w:lineRule="auto"/>
        <w:jc w:val="center"/>
        <w:rPr>
          <w:rFonts w:ascii="Calibri" w:hAnsi="Calibri"/>
        </w:rPr>
      </w:pPr>
      <w:r w:rsidRPr="00AE3509">
        <w:rPr>
          <w:rFonts w:ascii="Calibri" w:hAnsi="Calibri"/>
        </w:rPr>
        <w:t>izdajam</w:t>
      </w:r>
    </w:p>
    <w:p w14:paraId="4A65563B" w14:textId="77777777" w:rsidR="0074455A" w:rsidRPr="00AE3509" w:rsidRDefault="0074455A" w:rsidP="0074455A">
      <w:pPr>
        <w:spacing w:line="240" w:lineRule="auto"/>
        <w:rPr>
          <w:rFonts w:ascii="Calibri" w:hAnsi="Calibri"/>
        </w:rPr>
      </w:pPr>
    </w:p>
    <w:p w14:paraId="2CA9F6C4" w14:textId="77777777" w:rsidR="0074455A" w:rsidRPr="00AE3509" w:rsidRDefault="0074455A" w:rsidP="0074455A">
      <w:pPr>
        <w:spacing w:line="240" w:lineRule="auto"/>
        <w:jc w:val="center"/>
        <w:rPr>
          <w:rFonts w:ascii="Calibri" w:hAnsi="Calibri"/>
          <w:b/>
        </w:rPr>
      </w:pPr>
      <w:r w:rsidRPr="00AE3509">
        <w:rPr>
          <w:rFonts w:ascii="Calibri" w:hAnsi="Calibri"/>
          <w:b/>
        </w:rPr>
        <w:t xml:space="preserve">SKLEP O DIPLOMSKEM DELU </w:t>
      </w:r>
    </w:p>
    <w:p w14:paraId="0F6C952C" w14:textId="77777777" w:rsidR="0074455A" w:rsidRPr="00AE3509" w:rsidRDefault="0074455A" w:rsidP="0074455A">
      <w:pPr>
        <w:spacing w:line="240" w:lineRule="auto"/>
        <w:rPr>
          <w:rFonts w:ascii="Calibri" w:hAnsi="Calibri"/>
        </w:rPr>
      </w:pPr>
    </w:p>
    <w:tbl>
      <w:tblPr>
        <w:tblW w:w="0" w:type="auto"/>
        <w:tblLayout w:type="fixed"/>
        <w:tblLook w:val="0000" w:firstRow="0" w:lastRow="0" w:firstColumn="0" w:lastColumn="0" w:noHBand="0" w:noVBand="0"/>
      </w:tblPr>
      <w:tblGrid>
        <w:gridCol w:w="534"/>
        <w:gridCol w:w="8394"/>
      </w:tblGrid>
      <w:tr w:rsidR="0074455A" w:rsidRPr="00AE3509" w14:paraId="28E9F1BF" w14:textId="77777777" w:rsidTr="005050D9">
        <w:tc>
          <w:tcPr>
            <w:tcW w:w="534" w:type="dxa"/>
          </w:tcPr>
          <w:p w14:paraId="53A375E6" w14:textId="77777777" w:rsidR="0074455A" w:rsidRPr="00AE3509" w:rsidRDefault="0074455A" w:rsidP="0074455A">
            <w:pPr>
              <w:spacing w:line="240" w:lineRule="auto"/>
              <w:jc w:val="right"/>
              <w:rPr>
                <w:rFonts w:ascii="Calibri" w:hAnsi="Calibri"/>
              </w:rPr>
            </w:pPr>
            <w:r w:rsidRPr="00AE3509">
              <w:rPr>
                <w:rFonts w:ascii="Calibri" w:hAnsi="Calibri"/>
              </w:rPr>
              <w:t xml:space="preserve">1. </w:t>
            </w:r>
          </w:p>
        </w:tc>
        <w:tc>
          <w:tcPr>
            <w:tcW w:w="8394" w:type="dxa"/>
          </w:tcPr>
          <w:p w14:paraId="40EEEC3F" w14:textId="77777777" w:rsidR="0074455A" w:rsidRPr="00AE3509" w:rsidRDefault="0074455A" w:rsidP="0074455A">
            <w:pPr>
              <w:spacing w:line="240" w:lineRule="auto"/>
              <w:rPr>
                <w:rFonts w:ascii="Calibri" w:hAnsi="Calibri"/>
                <w:b/>
              </w:rPr>
            </w:pPr>
            <w:r w:rsidRPr="00AE3509">
              <w:rPr>
                <w:rFonts w:ascii="Calibri" w:hAnsi="Calibri"/>
                <w:b/>
              </w:rPr>
              <w:t xml:space="preserve">#ImePriimek, </w:t>
            </w:r>
            <w:r w:rsidRPr="00AE3509">
              <w:rPr>
                <w:rFonts w:ascii="Calibri" w:hAnsi="Calibri"/>
              </w:rPr>
              <w:t>študentu visokošolskega strokovnega študijskega programa #Program, smer #Smer, se dovoljuje izdelati diplomsko delo.</w:t>
            </w:r>
          </w:p>
        </w:tc>
      </w:tr>
      <w:tr w:rsidR="0074455A" w:rsidRPr="00AE3509" w14:paraId="1FD6F476" w14:textId="77777777" w:rsidTr="005050D9">
        <w:tc>
          <w:tcPr>
            <w:tcW w:w="534" w:type="dxa"/>
          </w:tcPr>
          <w:p w14:paraId="31EC0374" w14:textId="77777777" w:rsidR="0074455A" w:rsidRPr="00AE3509" w:rsidRDefault="0074455A" w:rsidP="0074455A">
            <w:pPr>
              <w:spacing w:line="240" w:lineRule="auto"/>
              <w:jc w:val="right"/>
              <w:rPr>
                <w:rFonts w:ascii="Calibri" w:hAnsi="Calibri"/>
              </w:rPr>
            </w:pPr>
          </w:p>
        </w:tc>
        <w:tc>
          <w:tcPr>
            <w:tcW w:w="8394" w:type="dxa"/>
          </w:tcPr>
          <w:p w14:paraId="464D5587" w14:textId="77777777" w:rsidR="0074455A" w:rsidRPr="00AE3509" w:rsidRDefault="0074455A" w:rsidP="0074455A">
            <w:pPr>
              <w:spacing w:line="240" w:lineRule="auto"/>
              <w:rPr>
                <w:rFonts w:ascii="Calibri" w:hAnsi="Calibri"/>
              </w:rPr>
            </w:pPr>
          </w:p>
        </w:tc>
      </w:tr>
      <w:tr w:rsidR="0074455A" w:rsidRPr="00AE3509" w14:paraId="23786875" w14:textId="77777777" w:rsidTr="005050D9">
        <w:tc>
          <w:tcPr>
            <w:tcW w:w="534" w:type="dxa"/>
          </w:tcPr>
          <w:p w14:paraId="146D133C" w14:textId="77777777" w:rsidR="0074455A" w:rsidRPr="00AE3509" w:rsidRDefault="0074455A" w:rsidP="0074455A">
            <w:pPr>
              <w:spacing w:line="240" w:lineRule="auto"/>
              <w:jc w:val="right"/>
              <w:rPr>
                <w:rFonts w:ascii="Calibri" w:hAnsi="Calibri"/>
              </w:rPr>
            </w:pPr>
            <w:r w:rsidRPr="00AE3509">
              <w:rPr>
                <w:rFonts w:ascii="Calibri" w:hAnsi="Calibri"/>
              </w:rPr>
              <w:t>2.</w:t>
            </w:r>
          </w:p>
        </w:tc>
        <w:tc>
          <w:tcPr>
            <w:tcW w:w="8394" w:type="dxa"/>
          </w:tcPr>
          <w:p w14:paraId="37879966" w14:textId="77777777" w:rsidR="0074455A" w:rsidRPr="00AE3509" w:rsidRDefault="0074455A" w:rsidP="0074455A">
            <w:pPr>
              <w:pStyle w:val="Heading2"/>
              <w:numPr>
                <w:ilvl w:val="0"/>
                <w:numId w:val="0"/>
              </w:numPr>
              <w:tabs>
                <w:tab w:val="left" w:pos="1593"/>
              </w:tabs>
              <w:spacing w:before="0" w:line="240" w:lineRule="auto"/>
              <w:ind w:left="578" w:hanging="578"/>
              <w:rPr>
                <w:rFonts w:ascii="Calibri" w:hAnsi="Calibri"/>
                <w:sz w:val="22"/>
                <w:szCs w:val="22"/>
              </w:rPr>
            </w:pPr>
            <w:r w:rsidRPr="00AE3509">
              <w:rPr>
                <w:rFonts w:ascii="Calibri" w:hAnsi="Calibri"/>
                <w:sz w:val="22"/>
                <w:szCs w:val="22"/>
              </w:rPr>
              <w:t>MENTOR FERI:</w:t>
            </w:r>
            <w:r w:rsidRPr="00AE3509">
              <w:rPr>
                <w:rFonts w:ascii="Calibri" w:hAnsi="Calibri"/>
                <w:sz w:val="22"/>
                <w:szCs w:val="22"/>
              </w:rPr>
              <w:tab/>
              <w:t>#Mentor</w:t>
            </w:r>
          </w:p>
          <w:p w14:paraId="6814A529" w14:textId="77777777" w:rsidR="0074455A" w:rsidRPr="00AE3509" w:rsidRDefault="0074455A" w:rsidP="0074455A">
            <w:pPr>
              <w:spacing w:line="240" w:lineRule="auto"/>
              <w:rPr>
                <w:rFonts w:ascii="Calibri" w:hAnsi="Calibri"/>
              </w:rPr>
            </w:pPr>
            <w:r w:rsidRPr="00AE3509">
              <w:rPr>
                <w:rFonts w:ascii="Calibri" w:hAnsi="Calibri"/>
              </w:rPr>
              <w:t>MENTOR FS:         #FSMentor</w:t>
            </w:r>
          </w:p>
          <w:p w14:paraId="7B10FE31" w14:textId="77777777" w:rsidR="0074455A" w:rsidRPr="00AE3509" w:rsidRDefault="0074455A" w:rsidP="0074455A">
            <w:pPr>
              <w:pStyle w:val="Heading2"/>
              <w:numPr>
                <w:ilvl w:val="0"/>
                <w:numId w:val="0"/>
              </w:numPr>
              <w:tabs>
                <w:tab w:val="left" w:pos="1593"/>
              </w:tabs>
              <w:spacing w:before="0" w:line="240" w:lineRule="auto"/>
              <w:ind w:left="578" w:hanging="578"/>
              <w:rPr>
                <w:rFonts w:ascii="Calibri" w:hAnsi="Calibri"/>
                <w:sz w:val="22"/>
                <w:szCs w:val="22"/>
              </w:rPr>
            </w:pPr>
            <w:r w:rsidRPr="00AE3509">
              <w:rPr>
                <w:rFonts w:ascii="Calibri" w:hAnsi="Calibri"/>
                <w:sz w:val="22"/>
                <w:szCs w:val="22"/>
              </w:rPr>
              <w:t>SOMENTOR:</w:t>
            </w:r>
            <w:r w:rsidRPr="00AE3509">
              <w:rPr>
                <w:rFonts w:ascii="Calibri" w:hAnsi="Calibri"/>
                <w:sz w:val="22"/>
                <w:szCs w:val="22"/>
              </w:rPr>
              <w:tab/>
              <w:t>#Somentor</w:t>
            </w:r>
          </w:p>
          <w:p w14:paraId="55F49802" w14:textId="77777777" w:rsidR="0074455A" w:rsidRPr="00AE3509" w:rsidRDefault="0074455A" w:rsidP="0074455A">
            <w:pPr>
              <w:spacing w:line="240" w:lineRule="auto"/>
              <w:rPr>
                <w:rFonts w:ascii="Calibri" w:hAnsi="Calibri"/>
                <w:b/>
              </w:rPr>
            </w:pPr>
          </w:p>
        </w:tc>
      </w:tr>
      <w:tr w:rsidR="0074455A" w:rsidRPr="00AE3509" w14:paraId="0244B734" w14:textId="77777777" w:rsidTr="005050D9">
        <w:tc>
          <w:tcPr>
            <w:tcW w:w="534" w:type="dxa"/>
          </w:tcPr>
          <w:p w14:paraId="5D4C2146" w14:textId="77777777" w:rsidR="0074455A" w:rsidRPr="00AE3509" w:rsidRDefault="0074455A" w:rsidP="0074455A">
            <w:pPr>
              <w:spacing w:line="240" w:lineRule="auto"/>
              <w:jc w:val="right"/>
              <w:rPr>
                <w:rFonts w:ascii="Calibri" w:hAnsi="Calibri"/>
              </w:rPr>
            </w:pPr>
            <w:r w:rsidRPr="00AE3509">
              <w:rPr>
                <w:rFonts w:ascii="Calibri" w:hAnsi="Calibri"/>
              </w:rPr>
              <w:t xml:space="preserve">3. </w:t>
            </w:r>
          </w:p>
        </w:tc>
        <w:tc>
          <w:tcPr>
            <w:tcW w:w="8394" w:type="dxa"/>
          </w:tcPr>
          <w:p w14:paraId="4CA5734A" w14:textId="77777777" w:rsidR="0074455A" w:rsidRPr="00AE3509" w:rsidRDefault="0074455A" w:rsidP="0074455A">
            <w:pPr>
              <w:spacing w:line="240" w:lineRule="auto"/>
              <w:rPr>
                <w:rFonts w:ascii="Calibri" w:hAnsi="Calibri"/>
              </w:rPr>
            </w:pPr>
            <w:r w:rsidRPr="00AE3509">
              <w:rPr>
                <w:rFonts w:ascii="Calibri" w:hAnsi="Calibri"/>
                <w:b/>
              </w:rPr>
              <w:t>Naslov diplomskega dela:</w:t>
            </w:r>
          </w:p>
        </w:tc>
      </w:tr>
      <w:tr w:rsidR="0074455A" w:rsidRPr="00AE3509" w14:paraId="21065073" w14:textId="77777777" w:rsidTr="005050D9">
        <w:tc>
          <w:tcPr>
            <w:tcW w:w="534" w:type="dxa"/>
          </w:tcPr>
          <w:p w14:paraId="2134E6C9" w14:textId="77777777" w:rsidR="0074455A" w:rsidRPr="00AE3509" w:rsidRDefault="0074455A" w:rsidP="0074455A">
            <w:pPr>
              <w:spacing w:line="240" w:lineRule="auto"/>
              <w:jc w:val="right"/>
              <w:rPr>
                <w:rFonts w:ascii="Calibri" w:hAnsi="Calibri"/>
              </w:rPr>
            </w:pPr>
          </w:p>
        </w:tc>
        <w:tc>
          <w:tcPr>
            <w:tcW w:w="8394" w:type="dxa"/>
          </w:tcPr>
          <w:p w14:paraId="05867CE6" w14:textId="77777777" w:rsidR="0074455A" w:rsidRPr="00AE3509" w:rsidRDefault="0074455A" w:rsidP="0074455A">
            <w:pPr>
              <w:spacing w:line="240" w:lineRule="auto"/>
              <w:rPr>
                <w:rFonts w:ascii="Calibri" w:hAnsi="Calibri"/>
                <w:b/>
              </w:rPr>
            </w:pPr>
            <w:r w:rsidRPr="00AE3509">
              <w:rPr>
                <w:rFonts w:ascii="Calibri" w:hAnsi="Calibri"/>
                <w:b/>
              </w:rPr>
              <w:t>#Naslov</w:t>
            </w:r>
          </w:p>
          <w:p w14:paraId="13723FCD" w14:textId="77777777" w:rsidR="0074455A" w:rsidRPr="00AE3509" w:rsidRDefault="0074455A" w:rsidP="0074455A">
            <w:pPr>
              <w:spacing w:line="240" w:lineRule="auto"/>
              <w:rPr>
                <w:rFonts w:ascii="Calibri" w:hAnsi="Calibri"/>
                <w:b/>
              </w:rPr>
            </w:pPr>
          </w:p>
        </w:tc>
      </w:tr>
      <w:tr w:rsidR="0074455A" w:rsidRPr="00AE3509" w14:paraId="2139E267" w14:textId="77777777" w:rsidTr="005050D9">
        <w:tc>
          <w:tcPr>
            <w:tcW w:w="534" w:type="dxa"/>
          </w:tcPr>
          <w:p w14:paraId="0A490F5E" w14:textId="77777777" w:rsidR="0074455A" w:rsidRPr="00AE3509" w:rsidRDefault="0074455A" w:rsidP="0074455A">
            <w:pPr>
              <w:spacing w:line="240" w:lineRule="auto"/>
              <w:jc w:val="right"/>
              <w:rPr>
                <w:rFonts w:ascii="Calibri" w:hAnsi="Calibri"/>
              </w:rPr>
            </w:pPr>
            <w:r w:rsidRPr="00AE3509">
              <w:rPr>
                <w:rFonts w:ascii="Calibri" w:hAnsi="Calibri"/>
              </w:rPr>
              <w:t xml:space="preserve">4. </w:t>
            </w:r>
          </w:p>
        </w:tc>
        <w:tc>
          <w:tcPr>
            <w:tcW w:w="8394" w:type="dxa"/>
          </w:tcPr>
          <w:p w14:paraId="2FDF367B" w14:textId="77777777" w:rsidR="0074455A" w:rsidRPr="00AE3509" w:rsidRDefault="0074455A" w:rsidP="0074455A">
            <w:pPr>
              <w:spacing w:line="240" w:lineRule="auto"/>
              <w:rPr>
                <w:rFonts w:ascii="Calibri" w:hAnsi="Calibri"/>
                <w:b/>
              </w:rPr>
            </w:pPr>
            <w:r w:rsidRPr="00AE3509">
              <w:rPr>
                <w:rFonts w:ascii="Calibri" w:hAnsi="Calibri"/>
                <w:b/>
              </w:rPr>
              <w:t>Naslov diplomskega dela v angleškem jeziku:</w:t>
            </w:r>
          </w:p>
        </w:tc>
      </w:tr>
      <w:tr w:rsidR="0074455A" w:rsidRPr="00AE3509" w14:paraId="438B26CD" w14:textId="77777777" w:rsidTr="005050D9">
        <w:tc>
          <w:tcPr>
            <w:tcW w:w="534" w:type="dxa"/>
          </w:tcPr>
          <w:p w14:paraId="44AF5B77" w14:textId="77777777" w:rsidR="0074455A" w:rsidRPr="00AE3509" w:rsidRDefault="0074455A" w:rsidP="0074455A">
            <w:pPr>
              <w:spacing w:line="240" w:lineRule="auto"/>
              <w:jc w:val="right"/>
              <w:rPr>
                <w:rFonts w:ascii="Calibri" w:hAnsi="Calibri"/>
              </w:rPr>
            </w:pPr>
          </w:p>
        </w:tc>
        <w:tc>
          <w:tcPr>
            <w:tcW w:w="8394" w:type="dxa"/>
          </w:tcPr>
          <w:p w14:paraId="1654BA1A" w14:textId="77777777" w:rsidR="0074455A" w:rsidRPr="00AE3509" w:rsidRDefault="0074455A" w:rsidP="0074455A">
            <w:pPr>
              <w:spacing w:line="240" w:lineRule="auto"/>
              <w:rPr>
                <w:rFonts w:ascii="Calibri" w:hAnsi="Calibri"/>
                <w:b/>
              </w:rPr>
            </w:pPr>
            <w:r w:rsidRPr="00AE3509">
              <w:rPr>
                <w:rFonts w:ascii="Calibri" w:hAnsi="Calibri"/>
                <w:b/>
              </w:rPr>
              <w:t>#NaslovA</w:t>
            </w:r>
          </w:p>
          <w:p w14:paraId="4B743111" w14:textId="77777777" w:rsidR="0074455A" w:rsidRPr="00AE3509" w:rsidRDefault="0074455A" w:rsidP="0074455A">
            <w:pPr>
              <w:spacing w:line="240" w:lineRule="auto"/>
              <w:rPr>
                <w:rFonts w:ascii="Calibri" w:hAnsi="Calibri"/>
                <w:b/>
              </w:rPr>
            </w:pPr>
          </w:p>
        </w:tc>
      </w:tr>
      <w:tr w:rsidR="0074455A" w:rsidRPr="00AE3509" w14:paraId="0A7549A2" w14:textId="77777777" w:rsidTr="005050D9">
        <w:tc>
          <w:tcPr>
            <w:tcW w:w="534" w:type="dxa"/>
          </w:tcPr>
          <w:p w14:paraId="4C5C6734" w14:textId="77777777" w:rsidR="0074455A" w:rsidRPr="00AE3509" w:rsidRDefault="0074455A" w:rsidP="0074455A">
            <w:pPr>
              <w:spacing w:line="240" w:lineRule="auto"/>
              <w:jc w:val="right"/>
              <w:rPr>
                <w:rFonts w:ascii="Calibri" w:hAnsi="Calibri"/>
              </w:rPr>
            </w:pPr>
            <w:r w:rsidRPr="00AE3509">
              <w:rPr>
                <w:rFonts w:ascii="Calibri" w:hAnsi="Calibri"/>
              </w:rPr>
              <w:t>5.</w:t>
            </w:r>
          </w:p>
        </w:tc>
        <w:tc>
          <w:tcPr>
            <w:tcW w:w="8394" w:type="dxa"/>
          </w:tcPr>
          <w:p w14:paraId="0FF022D7" w14:textId="77777777" w:rsidR="0074455A" w:rsidRPr="00AE3509" w:rsidRDefault="0074455A" w:rsidP="0074455A">
            <w:pPr>
              <w:spacing w:line="240" w:lineRule="auto"/>
              <w:rPr>
                <w:rFonts w:ascii="Calibri" w:hAnsi="Calibri"/>
              </w:rPr>
            </w:pPr>
            <w:r w:rsidRPr="00AE3509">
              <w:rPr>
                <w:rFonts w:ascii="Calibri" w:hAnsi="Calibri"/>
              </w:rPr>
              <w:t>Diplomsko delo je potrebno izdelati skladno z “Navodili za izdelavo diplomskega dela” in ga oddati v treh trdo vezanih izvodih ter en izvod elektronske verzije do #Rok v referatu za študentske zadeve.</w:t>
            </w:r>
          </w:p>
        </w:tc>
      </w:tr>
    </w:tbl>
    <w:p w14:paraId="50966FD1" w14:textId="77777777" w:rsidR="0074455A" w:rsidRPr="00AE3509" w:rsidRDefault="0074455A" w:rsidP="0074455A">
      <w:pPr>
        <w:spacing w:line="240" w:lineRule="auto"/>
        <w:rPr>
          <w:rFonts w:ascii="Calibri" w:hAnsi="Calibri"/>
        </w:rPr>
      </w:pPr>
      <w:r w:rsidRPr="00AE3509">
        <w:rPr>
          <w:rFonts w:ascii="Calibri" w:hAnsi="Calibri"/>
        </w:rPr>
        <w:t xml:space="preserve"> </w:t>
      </w:r>
    </w:p>
    <w:p w14:paraId="364C85F5" w14:textId="77777777" w:rsidR="0074455A" w:rsidRPr="00AE3509" w:rsidRDefault="0074455A" w:rsidP="0074455A">
      <w:pPr>
        <w:spacing w:line="240" w:lineRule="auto"/>
        <w:rPr>
          <w:rFonts w:ascii="Calibri" w:hAnsi="Calibri"/>
        </w:rPr>
      </w:pPr>
    </w:p>
    <w:p w14:paraId="30BBEA76" w14:textId="77777777" w:rsidR="0074455A" w:rsidRPr="00AE3509" w:rsidRDefault="0074455A" w:rsidP="0074455A">
      <w:pPr>
        <w:spacing w:line="240" w:lineRule="auto"/>
        <w:rPr>
          <w:rFonts w:ascii="Calibri" w:hAnsi="Calibri"/>
        </w:rPr>
      </w:pPr>
      <w:r w:rsidRPr="00AE3509">
        <w:rPr>
          <w:rFonts w:ascii="Calibri" w:hAnsi="Calibri"/>
        </w:rPr>
        <w:t>Pravni pouk: Zoper ta sklep je možna pritožba na senat članice v roku 3 delovnih dni.</w:t>
      </w:r>
    </w:p>
    <w:p w14:paraId="341E7E45" w14:textId="77777777" w:rsidR="0074455A" w:rsidRPr="00AE3509" w:rsidRDefault="0074455A" w:rsidP="0074455A">
      <w:pPr>
        <w:spacing w:line="240" w:lineRule="auto"/>
        <w:rPr>
          <w:rFonts w:ascii="Calibri" w:hAnsi="Calibri"/>
        </w:rPr>
      </w:pPr>
    </w:p>
    <w:tbl>
      <w:tblPr>
        <w:tblW w:w="0" w:type="auto"/>
        <w:tblLayout w:type="fixed"/>
        <w:tblLook w:val="0000" w:firstRow="0" w:lastRow="0" w:firstColumn="0" w:lastColumn="0" w:noHBand="0" w:noVBand="0"/>
      </w:tblPr>
      <w:tblGrid>
        <w:gridCol w:w="3652"/>
        <w:gridCol w:w="1559"/>
        <w:gridCol w:w="3686"/>
      </w:tblGrid>
      <w:tr w:rsidR="0074455A" w:rsidRPr="00AE3509" w14:paraId="53E6B837" w14:textId="77777777" w:rsidTr="005050D9">
        <w:tc>
          <w:tcPr>
            <w:tcW w:w="3652" w:type="dxa"/>
          </w:tcPr>
          <w:p w14:paraId="10DEE8E6" w14:textId="77777777" w:rsidR="0074455A" w:rsidRPr="00AE3509" w:rsidRDefault="0074455A" w:rsidP="0074455A">
            <w:pPr>
              <w:spacing w:line="240" w:lineRule="auto"/>
              <w:jc w:val="center"/>
              <w:rPr>
                <w:rFonts w:ascii="Calibri" w:hAnsi="Calibri"/>
              </w:rPr>
            </w:pPr>
          </w:p>
        </w:tc>
        <w:tc>
          <w:tcPr>
            <w:tcW w:w="1559" w:type="dxa"/>
          </w:tcPr>
          <w:p w14:paraId="52996C23" w14:textId="77777777" w:rsidR="0074455A" w:rsidRPr="00AE3509" w:rsidRDefault="0074455A" w:rsidP="0074455A">
            <w:pPr>
              <w:spacing w:line="240" w:lineRule="auto"/>
              <w:jc w:val="center"/>
              <w:rPr>
                <w:rFonts w:ascii="Calibri" w:hAnsi="Calibri"/>
              </w:rPr>
            </w:pPr>
          </w:p>
        </w:tc>
        <w:tc>
          <w:tcPr>
            <w:tcW w:w="3686" w:type="dxa"/>
          </w:tcPr>
          <w:p w14:paraId="62D65779" w14:textId="77777777" w:rsidR="0074455A" w:rsidRPr="00AE3509" w:rsidRDefault="0074455A" w:rsidP="0074455A">
            <w:pPr>
              <w:spacing w:line="240" w:lineRule="auto"/>
              <w:jc w:val="center"/>
              <w:rPr>
                <w:rFonts w:ascii="Calibri" w:hAnsi="Calibri"/>
              </w:rPr>
            </w:pPr>
            <w:r w:rsidRPr="00AE3509">
              <w:rPr>
                <w:rFonts w:ascii="Calibri" w:hAnsi="Calibri"/>
              </w:rPr>
              <w:t>Dekan:</w:t>
            </w:r>
          </w:p>
        </w:tc>
      </w:tr>
      <w:tr w:rsidR="0074455A" w:rsidRPr="00AE3509" w14:paraId="0E00470F" w14:textId="77777777" w:rsidTr="005050D9">
        <w:tc>
          <w:tcPr>
            <w:tcW w:w="3652" w:type="dxa"/>
          </w:tcPr>
          <w:p w14:paraId="5535E81A" w14:textId="77777777" w:rsidR="0074455A" w:rsidRPr="00AE3509" w:rsidRDefault="0074455A" w:rsidP="0074455A">
            <w:pPr>
              <w:spacing w:line="240" w:lineRule="auto"/>
              <w:jc w:val="center"/>
              <w:rPr>
                <w:rFonts w:ascii="Calibri" w:hAnsi="Calibri"/>
              </w:rPr>
            </w:pPr>
          </w:p>
          <w:p w14:paraId="10160A49" w14:textId="77777777" w:rsidR="0074455A" w:rsidRPr="00AE3509" w:rsidRDefault="0074455A" w:rsidP="0074455A">
            <w:pPr>
              <w:spacing w:line="240" w:lineRule="auto"/>
              <w:jc w:val="center"/>
              <w:rPr>
                <w:rFonts w:ascii="Calibri" w:hAnsi="Calibri"/>
              </w:rPr>
            </w:pPr>
          </w:p>
        </w:tc>
        <w:tc>
          <w:tcPr>
            <w:tcW w:w="1559" w:type="dxa"/>
          </w:tcPr>
          <w:p w14:paraId="38954805" w14:textId="77777777" w:rsidR="0074455A" w:rsidRPr="00AE3509" w:rsidRDefault="0074455A" w:rsidP="0074455A">
            <w:pPr>
              <w:spacing w:line="240" w:lineRule="auto"/>
              <w:jc w:val="center"/>
              <w:rPr>
                <w:rFonts w:ascii="Calibri" w:hAnsi="Calibri"/>
              </w:rPr>
            </w:pPr>
          </w:p>
        </w:tc>
        <w:tc>
          <w:tcPr>
            <w:tcW w:w="3686" w:type="dxa"/>
            <w:tcBorders>
              <w:top w:val="nil"/>
              <w:left w:val="nil"/>
              <w:bottom w:val="single" w:sz="4" w:space="0" w:color="auto"/>
              <w:right w:val="nil"/>
            </w:tcBorders>
          </w:tcPr>
          <w:p w14:paraId="51F8B5D1" w14:textId="77777777" w:rsidR="0074455A" w:rsidRPr="00AE3509" w:rsidRDefault="0074455A" w:rsidP="0074455A">
            <w:pPr>
              <w:spacing w:line="240" w:lineRule="auto"/>
              <w:jc w:val="center"/>
              <w:rPr>
                <w:rFonts w:ascii="Calibri" w:hAnsi="Calibri" w:cs="CenturyGothic"/>
              </w:rPr>
            </w:pPr>
          </w:p>
          <w:p w14:paraId="4D63F023" w14:textId="77777777" w:rsidR="0074455A" w:rsidRPr="00AE3509" w:rsidRDefault="0074455A" w:rsidP="0074455A">
            <w:pPr>
              <w:spacing w:line="240" w:lineRule="auto"/>
              <w:jc w:val="center"/>
              <w:rPr>
                <w:rFonts w:ascii="Calibri" w:hAnsi="Calibri"/>
              </w:rPr>
            </w:pPr>
          </w:p>
        </w:tc>
      </w:tr>
      <w:tr w:rsidR="0074455A" w:rsidRPr="00AE3509" w14:paraId="4FEFD93F" w14:textId="77777777" w:rsidTr="005050D9">
        <w:tc>
          <w:tcPr>
            <w:tcW w:w="3652" w:type="dxa"/>
          </w:tcPr>
          <w:p w14:paraId="3BB2C3D8" w14:textId="77777777" w:rsidR="0074455A" w:rsidRPr="00AE3509" w:rsidRDefault="0074455A" w:rsidP="0074455A">
            <w:pPr>
              <w:spacing w:line="240" w:lineRule="auto"/>
              <w:jc w:val="center"/>
              <w:rPr>
                <w:rFonts w:ascii="Calibri" w:hAnsi="Calibri"/>
              </w:rPr>
            </w:pPr>
          </w:p>
        </w:tc>
        <w:tc>
          <w:tcPr>
            <w:tcW w:w="1559" w:type="dxa"/>
          </w:tcPr>
          <w:p w14:paraId="5410148D" w14:textId="77777777" w:rsidR="0074455A" w:rsidRPr="00AE3509" w:rsidRDefault="0074455A" w:rsidP="0074455A">
            <w:pPr>
              <w:spacing w:line="240" w:lineRule="auto"/>
              <w:jc w:val="center"/>
              <w:rPr>
                <w:rFonts w:ascii="Calibri" w:hAnsi="Calibri"/>
              </w:rPr>
            </w:pPr>
          </w:p>
        </w:tc>
        <w:tc>
          <w:tcPr>
            <w:tcW w:w="3686" w:type="dxa"/>
            <w:tcBorders>
              <w:top w:val="single" w:sz="4" w:space="0" w:color="auto"/>
              <w:left w:val="nil"/>
              <w:bottom w:val="nil"/>
              <w:right w:val="nil"/>
            </w:tcBorders>
          </w:tcPr>
          <w:p w14:paraId="07F15252" w14:textId="77777777" w:rsidR="0074455A" w:rsidRPr="00AE3509" w:rsidRDefault="0074455A" w:rsidP="0074455A">
            <w:pPr>
              <w:spacing w:line="240" w:lineRule="auto"/>
              <w:jc w:val="center"/>
              <w:rPr>
                <w:rFonts w:ascii="Calibri" w:hAnsi="Calibri"/>
              </w:rPr>
            </w:pPr>
          </w:p>
        </w:tc>
      </w:tr>
    </w:tbl>
    <w:p w14:paraId="3F6E2E56" w14:textId="77777777" w:rsidR="0074455A" w:rsidRPr="00AE3509" w:rsidRDefault="0074455A" w:rsidP="0074455A">
      <w:pPr>
        <w:spacing w:line="240" w:lineRule="auto"/>
        <w:rPr>
          <w:rFonts w:ascii="Calibri" w:hAnsi="Calibri"/>
        </w:rPr>
      </w:pPr>
    </w:p>
    <w:p w14:paraId="00F47B07" w14:textId="77777777" w:rsidR="0074455A" w:rsidRPr="00AE3509" w:rsidRDefault="0074455A" w:rsidP="0074455A">
      <w:pPr>
        <w:spacing w:line="240" w:lineRule="auto"/>
        <w:rPr>
          <w:rFonts w:ascii="Calibri" w:hAnsi="Calibri"/>
        </w:rPr>
      </w:pPr>
      <w:r w:rsidRPr="00AE3509">
        <w:rPr>
          <w:rFonts w:ascii="Calibri" w:hAnsi="Calibri"/>
        </w:rPr>
        <w:t>Obvestiti:</w:t>
      </w:r>
    </w:p>
    <w:p w14:paraId="3E207098" w14:textId="77777777" w:rsidR="0074455A" w:rsidRPr="00AE3509" w:rsidRDefault="0074455A" w:rsidP="0074455A">
      <w:pPr>
        <w:numPr>
          <w:ilvl w:val="0"/>
          <w:numId w:val="33"/>
        </w:numPr>
        <w:spacing w:line="240" w:lineRule="auto"/>
        <w:jc w:val="left"/>
        <w:rPr>
          <w:rFonts w:ascii="Calibri" w:hAnsi="Calibri"/>
        </w:rPr>
      </w:pPr>
      <w:r w:rsidRPr="00AE3509">
        <w:rPr>
          <w:rFonts w:ascii="Calibri" w:hAnsi="Calibri"/>
        </w:rPr>
        <w:t>kandidata,</w:t>
      </w:r>
    </w:p>
    <w:p w14:paraId="7D8C41C5" w14:textId="77777777" w:rsidR="0074455A" w:rsidRPr="00AE3509" w:rsidRDefault="0074455A" w:rsidP="0074455A">
      <w:pPr>
        <w:numPr>
          <w:ilvl w:val="0"/>
          <w:numId w:val="33"/>
        </w:numPr>
        <w:spacing w:line="240" w:lineRule="auto"/>
        <w:jc w:val="left"/>
        <w:rPr>
          <w:rFonts w:ascii="Calibri" w:hAnsi="Calibri"/>
        </w:rPr>
      </w:pPr>
      <w:r w:rsidRPr="00AE3509">
        <w:rPr>
          <w:rFonts w:ascii="Calibri" w:hAnsi="Calibri"/>
        </w:rPr>
        <w:t>mentorja,</w:t>
      </w:r>
    </w:p>
    <w:p w14:paraId="08C423F9" w14:textId="77777777" w:rsidR="0074455A" w:rsidRPr="00AE3509" w:rsidRDefault="0074455A" w:rsidP="0074455A">
      <w:pPr>
        <w:numPr>
          <w:ilvl w:val="0"/>
          <w:numId w:val="33"/>
        </w:numPr>
        <w:spacing w:line="240" w:lineRule="auto"/>
        <w:jc w:val="left"/>
        <w:rPr>
          <w:rFonts w:ascii="Calibri" w:hAnsi="Calibri"/>
        </w:rPr>
      </w:pPr>
      <w:r w:rsidRPr="00AE3509">
        <w:rPr>
          <w:rFonts w:ascii="Calibri" w:hAnsi="Calibri"/>
        </w:rPr>
        <w:t>somentorja,</w:t>
      </w:r>
    </w:p>
    <w:p w14:paraId="67A4AF3E" w14:textId="77777777" w:rsidR="0074455A" w:rsidRPr="00AE3509" w:rsidRDefault="0074455A" w:rsidP="0074455A">
      <w:pPr>
        <w:numPr>
          <w:ilvl w:val="0"/>
          <w:numId w:val="33"/>
        </w:numPr>
        <w:spacing w:line="240" w:lineRule="auto"/>
        <w:jc w:val="left"/>
        <w:rPr>
          <w:rFonts w:ascii="Calibri" w:hAnsi="Calibri"/>
        </w:rPr>
      </w:pPr>
      <w:r w:rsidRPr="00AE3509">
        <w:rPr>
          <w:rFonts w:ascii="Calibri" w:hAnsi="Calibri"/>
        </w:rPr>
        <w:t xml:space="preserve">odložiti arhiv. </w:t>
      </w:r>
    </w:p>
    <w:p w14:paraId="33E3C8AC" w14:textId="77777777" w:rsidR="00DA3934" w:rsidRPr="00AE3509" w:rsidRDefault="00DA3934" w:rsidP="00DA3934">
      <w:pPr>
        <w:spacing w:line="240" w:lineRule="auto"/>
        <w:ind w:left="720"/>
        <w:jc w:val="left"/>
        <w:rPr>
          <w:rFonts w:ascii="Calibri" w:hAnsi="Calibri"/>
        </w:rPr>
        <w:sectPr w:rsidR="00DA3934" w:rsidRPr="00AE3509" w:rsidSect="00DA3934">
          <w:headerReference w:type="default" r:id="rId38"/>
          <w:type w:val="continuous"/>
          <w:pgSz w:w="11901" w:h="16834" w:code="9"/>
          <w:pgMar w:top="709" w:right="1418" w:bottom="1701" w:left="1701" w:header="708" w:footer="708" w:gutter="0"/>
          <w:pgNumType w:fmt="upperRoman" w:start="1"/>
          <w:cols w:space="708"/>
        </w:sectPr>
      </w:pPr>
    </w:p>
    <w:p w14:paraId="44963E95" w14:textId="77777777" w:rsidR="00DA3934" w:rsidRPr="00AE3509" w:rsidRDefault="00DA3934" w:rsidP="00DA3934">
      <w:pPr>
        <w:spacing w:line="240" w:lineRule="auto"/>
        <w:ind w:left="720"/>
        <w:jc w:val="left"/>
        <w:rPr>
          <w:rFonts w:ascii="Calibri" w:hAnsi="Calibri"/>
        </w:rPr>
      </w:pPr>
    </w:p>
    <w:p w14:paraId="52EBBAA3" w14:textId="52005D83" w:rsidR="001A4B84" w:rsidRPr="00AE3509" w:rsidRDefault="00F20557" w:rsidP="001A4B84">
      <w:pPr>
        <w:autoSpaceDE w:val="0"/>
        <w:autoSpaceDN w:val="0"/>
        <w:adjustRightInd w:val="0"/>
        <w:spacing w:line="240" w:lineRule="auto"/>
        <w:jc w:val="center"/>
        <w:rPr>
          <w:b/>
          <w:lang w:eastAsia="sl-SI"/>
        </w:rPr>
      </w:pPr>
      <w:r w:rsidRPr="00AE3509">
        <w:rPr>
          <w:rFonts w:ascii="Calibri" w:hAnsi="Calibri"/>
        </w:rPr>
        <w:br w:type="page"/>
      </w:r>
      <w:r w:rsidR="00600E96" w:rsidRPr="00AE3509">
        <w:rPr>
          <w:b/>
          <w:noProof/>
        </w:rPr>
        <w:lastRenderedPageBreak/>
        <w:drawing>
          <wp:inline distT="0" distB="0" distL="0" distR="0" wp14:anchorId="209D9A83" wp14:editId="70F7157D">
            <wp:extent cx="1879600" cy="1244600"/>
            <wp:effectExtent l="0" t="0" r="0" b="0"/>
            <wp:docPr id="8" name="Picture 8" descr="ging-feri-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ng-feri-ep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79600" cy="1244600"/>
                    </a:xfrm>
                    <a:prstGeom prst="rect">
                      <a:avLst/>
                    </a:prstGeom>
                    <a:noFill/>
                    <a:ln>
                      <a:noFill/>
                    </a:ln>
                  </pic:spPr>
                </pic:pic>
              </a:graphicData>
            </a:graphic>
          </wp:inline>
        </w:drawing>
      </w:r>
    </w:p>
    <w:p w14:paraId="3863D742" w14:textId="77777777" w:rsidR="00DA3934" w:rsidRPr="00AE3509" w:rsidRDefault="00DA3934" w:rsidP="001A4B84">
      <w:pPr>
        <w:pStyle w:val="Header"/>
        <w:jc w:val="center"/>
        <w:rPr>
          <w:rFonts w:ascii="Calibri" w:hAnsi="Calibri"/>
          <w:color w:val="006A8E"/>
          <w:szCs w:val="18"/>
          <w:lang w:val="sl-SI"/>
        </w:rPr>
      </w:pPr>
    </w:p>
    <w:p w14:paraId="6945C2DC" w14:textId="77777777" w:rsidR="00DA3934" w:rsidRPr="00AE3509" w:rsidRDefault="00DA3934" w:rsidP="00DA3934">
      <w:pPr>
        <w:spacing w:line="240" w:lineRule="auto"/>
        <w:jc w:val="center"/>
        <w:rPr>
          <w:rFonts w:ascii="Calibri" w:hAnsi="Calibri"/>
          <w:color w:val="006A8E"/>
          <w:sz w:val="18"/>
          <w:szCs w:val="18"/>
        </w:rPr>
      </w:pPr>
    </w:p>
    <w:p w14:paraId="3451617E" w14:textId="77777777" w:rsidR="00DA3934" w:rsidRPr="00AE3509" w:rsidRDefault="00DA3934" w:rsidP="00DA3934">
      <w:pPr>
        <w:spacing w:line="240" w:lineRule="auto"/>
        <w:jc w:val="center"/>
        <w:rPr>
          <w:rFonts w:ascii="Calibri" w:hAnsi="Calibri"/>
          <w:color w:val="006A8E"/>
          <w:sz w:val="18"/>
          <w:szCs w:val="18"/>
        </w:rPr>
      </w:pPr>
    </w:p>
    <w:p w14:paraId="3115E402" w14:textId="77777777" w:rsidR="00DA3934" w:rsidRPr="00AE3509" w:rsidRDefault="00DA3934" w:rsidP="00DA3934">
      <w:pPr>
        <w:spacing w:line="240" w:lineRule="auto"/>
        <w:jc w:val="center"/>
        <w:rPr>
          <w:rFonts w:ascii="Calibri" w:hAnsi="Calibri"/>
          <w:color w:val="006A8E"/>
          <w:sz w:val="18"/>
          <w:szCs w:val="18"/>
        </w:rPr>
      </w:pPr>
    </w:p>
    <w:p w14:paraId="2FD8F446" w14:textId="77777777" w:rsidR="00DA3934" w:rsidRPr="00AE3509" w:rsidRDefault="00DA3934" w:rsidP="00DA3934">
      <w:pPr>
        <w:spacing w:line="240" w:lineRule="auto"/>
        <w:jc w:val="right"/>
        <w:rPr>
          <w:rFonts w:ascii="Calibri" w:hAnsi="Calibri" w:cs="Times New Roman"/>
        </w:rPr>
      </w:pPr>
      <w:r w:rsidRPr="00AE3509">
        <w:rPr>
          <w:rFonts w:ascii="Calibri" w:hAnsi="Calibri"/>
        </w:rPr>
        <w:t>Številka: #Številka</w:t>
      </w:r>
      <w:r w:rsidRPr="00AE3509">
        <w:rPr>
          <w:rFonts w:ascii="Calibri" w:hAnsi="Calibri"/>
        </w:rPr>
        <w:tab/>
      </w:r>
    </w:p>
    <w:p w14:paraId="311FE936" w14:textId="77777777" w:rsidR="00DA3934" w:rsidRPr="00AE3509" w:rsidRDefault="00DA3934" w:rsidP="00DA3934">
      <w:pPr>
        <w:pStyle w:val="BodyText"/>
        <w:tabs>
          <w:tab w:val="left" w:pos="5529"/>
        </w:tabs>
        <w:spacing w:line="240" w:lineRule="auto"/>
        <w:rPr>
          <w:rFonts w:ascii="Calibri" w:hAnsi="Calibri"/>
        </w:rPr>
      </w:pPr>
      <w:r w:rsidRPr="00AE3509">
        <w:rPr>
          <w:rFonts w:ascii="Calibri" w:hAnsi="Calibri"/>
        </w:rPr>
        <w:t xml:space="preserve">                                                   </w:t>
      </w:r>
      <w:r w:rsidRPr="00AE3509">
        <w:rPr>
          <w:rFonts w:ascii="Calibri" w:hAnsi="Calibri"/>
        </w:rPr>
        <w:tab/>
        <w:t>Datum in kraj: #Datum, Maribor</w:t>
      </w:r>
    </w:p>
    <w:p w14:paraId="304296E8" w14:textId="77777777" w:rsidR="00DA3934" w:rsidRPr="00AE3509" w:rsidRDefault="00DA3934" w:rsidP="00DA3934">
      <w:pPr>
        <w:spacing w:line="240" w:lineRule="auto"/>
        <w:rPr>
          <w:rFonts w:ascii="Calibri" w:hAnsi="Calibri"/>
        </w:rPr>
      </w:pPr>
    </w:p>
    <w:p w14:paraId="05A41767" w14:textId="77777777" w:rsidR="00DA3934" w:rsidRPr="00AE3509" w:rsidRDefault="00DA3934" w:rsidP="00DA3934">
      <w:pPr>
        <w:spacing w:line="240" w:lineRule="auto"/>
        <w:rPr>
          <w:rFonts w:ascii="Calibri" w:hAnsi="Calibri"/>
        </w:rPr>
      </w:pPr>
    </w:p>
    <w:p w14:paraId="03228B16" w14:textId="77777777" w:rsidR="00DA3934" w:rsidRPr="00AE3509" w:rsidRDefault="00DA3934" w:rsidP="00DA3934">
      <w:pPr>
        <w:spacing w:line="240" w:lineRule="auto"/>
        <w:jc w:val="center"/>
        <w:rPr>
          <w:rFonts w:ascii="Calibri" w:hAnsi="Calibri"/>
        </w:rPr>
      </w:pPr>
      <w:r w:rsidRPr="00AE3509">
        <w:rPr>
          <w:rFonts w:ascii="Calibri" w:hAnsi="Calibri"/>
        </w:rPr>
        <w:t>Na osnovi 330. člena Statuta Univerze v Mariboru (Ur. l. RS, št. 44/2015)</w:t>
      </w:r>
    </w:p>
    <w:p w14:paraId="5F3E751A" w14:textId="77777777" w:rsidR="00DA3934" w:rsidRPr="00AE3509" w:rsidRDefault="00DA3934" w:rsidP="00DA3934">
      <w:pPr>
        <w:spacing w:line="240" w:lineRule="auto"/>
        <w:jc w:val="center"/>
        <w:rPr>
          <w:rFonts w:ascii="Calibri" w:hAnsi="Calibri"/>
        </w:rPr>
      </w:pPr>
      <w:r w:rsidRPr="00AE3509">
        <w:rPr>
          <w:rFonts w:ascii="Calibri" w:hAnsi="Calibri"/>
        </w:rPr>
        <w:t>izdajam</w:t>
      </w:r>
    </w:p>
    <w:p w14:paraId="7A1F436E" w14:textId="77777777" w:rsidR="00DA3934" w:rsidRPr="00AE3509" w:rsidRDefault="00DA3934" w:rsidP="00DA3934">
      <w:pPr>
        <w:spacing w:line="240" w:lineRule="auto"/>
        <w:rPr>
          <w:rFonts w:ascii="Calibri" w:hAnsi="Calibri"/>
        </w:rPr>
      </w:pPr>
    </w:p>
    <w:p w14:paraId="1C6AD3C4" w14:textId="77777777" w:rsidR="00DA3934" w:rsidRPr="00AE3509" w:rsidRDefault="00DA3934" w:rsidP="00DA3934">
      <w:pPr>
        <w:spacing w:line="240" w:lineRule="auto"/>
        <w:jc w:val="center"/>
        <w:rPr>
          <w:rFonts w:ascii="Calibri" w:hAnsi="Calibri"/>
          <w:b/>
        </w:rPr>
      </w:pPr>
      <w:r w:rsidRPr="00AE3509">
        <w:rPr>
          <w:rFonts w:ascii="Calibri" w:hAnsi="Calibri"/>
          <w:b/>
        </w:rPr>
        <w:t xml:space="preserve">SKLEP O DIPLOMSKEM DELU </w:t>
      </w:r>
    </w:p>
    <w:p w14:paraId="494AC2F8" w14:textId="77777777" w:rsidR="00DA3934" w:rsidRPr="00AE3509" w:rsidRDefault="00DA3934" w:rsidP="00DA3934">
      <w:pPr>
        <w:spacing w:line="240" w:lineRule="auto"/>
        <w:rPr>
          <w:rFonts w:ascii="Calibri" w:hAnsi="Calibri"/>
        </w:rPr>
      </w:pPr>
    </w:p>
    <w:tbl>
      <w:tblPr>
        <w:tblW w:w="0" w:type="auto"/>
        <w:tblLayout w:type="fixed"/>
        <w:tblLook w:val="04A0" w:firstRow="1" w:lastRow="0" w:firstColumn="1" w:lastColumn="0" w:noHBand="0" w:noVBand="1"/>
      </w:tblPr>
      <w:tblGrid>
        <w:gridCol w:w="534"/>
        <w:gridCol w:w="8394"/>
      </w:tblGrid>
      <w:tr w:rsidR="00DA3934" w:rsidRPr="00AE3509" w14:paraId="7113A524" w14:textId="77777777" w:rsidTr="00DA3934">
        <w:tc>
          <w:tcPr>
            <w:tcW w:w="534" w:type="dxa"/>
            <w:hideMark/>
          </w:tcPr>
          <w:p w14:paraId="542689D8" w14:textId="77777777" w:rsidR="00DA3934" w:rsidRPr="00AE3509" w:rsidRDefault="00DA3934" w:rsidP="00DA3934">
            <w:pPr>
              <w:spacing w:line="240" w:lineRule="auto"/>
              <w:jc w:val="right"/>
              <w:rPr>
                <w:rFonts w:ascii="Calibri" w:hAnsi="Calibri"/>
              </w:rPr>
            </w:pPr>
            <w:r w:rsidRPr="00AE3509">
              <w:rPr>
                <w:rFonts w:ascii="Calibri" w:hAnsi="Calibri"/>
              </w:rPr>
              <w:t xml:space="preserve">1. </w:t>
            </w:r>
          </w:p>
        </w:tc>
        <w:tc>
          <w:tcPr>
            <w:tcW w:w="8394" w:type="dxa"/>
            <w:hideMark/>
          </w:tcPr>
          <w:p w14:paraId="658316EE" w14:textId="77777777" w:rsidR="00DA3934" w:rsidRPr="00AE3509" w:rsidRDefault="00DA3934" w:rsidP="00DA3934">
            <w:pPr>
              <w:spacing w:line="240" w:lineRule="auto"/>
              <w:rPr>
                <w:rFonts w:ascii="Calibri" w:hAnsi="Calibri"/>
                <w:b/>
              </w:rPr>
            </w:pPr>
            <w:r w:rsidRPr="00AE3509">
              <w:rPr>
                <w:rFonts w:ascii="Calibri" w:hAnsi="Calibri"/>
                <w:b/>
              </w:rPr>
              <w:t xml:space="preserve">#ImePriimek, </w:t>
            </w:r>
            <w:r w:rsidRPr="00AE3509">
              <w:rPr>
                <w:rFonts w:ascii="Calibri" w:hAnsi="Calibri"/>
              </w:rPr>
              <w:t>študentu univerzitetnega študijskega programa #Program, smer #Smer - usmeritev, se dovoljuje izdelati diplomsko delo.</w:t>
            </w:r>
          </w:p>
        </w:tc>
      </w:tr>
      <w:tr w:rsidR="00DA3934" w:rsidRPr="00AE3509" w14:paraId="48727D43" w14:textId="77777777" w:rsidTr="00DA3934">
        <w:tc>
          <w:tcPr>
            <w:tcW w:w="534" w:type="dxa"/>
          </w:tcPr>
          <w:p w14:paraId="19B33983" w14:textId="77777777" w:rsidR="00DA3934" w:rsidRPr="00AE3509" w:rsidRDefault="00DA3934" w:rsidP="00DA3934">
            <w:pPr>
              <w:spacing w:line="240" w:lineRule="auto"/>
              <w:jc w:val="right"/>
              <w:rPr>
                <w:rFonts w:ascii="Calibri" w:hAnsi="Calibri"/>
              </w:rPr>
            </w:pPr>
          </w:p>
        </w:tc>
        <w:tc>
          <w:tcPr>
            <w:tcW w:w="8394" w:type="dxa"/>
          </w:tcPr>
          <w:p w14:paraId="0BB20B91" w14:textId="77777777" w:rsidR="00DA3934" w:rsidRPr="00AE3509" w:rsidRDefault="00DA3934" w:rsidP="00DA3934">
            <w:pPr>
              <w:spacing w:line="240" w:lineRule="auto"/>
              <w:rPr>
                <w:rFonts w:ascii="Calibri" w:hAnsi="Calibri"/>
              </w:rPr>
            </w:pPr>
          </w:p>
        </w:tc>
      </w:tr>
      <w:tr w:rsidR="00DA3934" w:rsidRPr="00AE3509" w14:paraId="62D23A8F" w14:textId="77777777" w:rsidTr="00DA3934">
        <w:tc>
          <w:tcPr>
            <w:tcW w:w="534" w:type="dxa"/>
            <w:hideMark/>
          </w:tcPr>
          <w:p w14:paraId="6B3C4708" w14:textId="77777777" w:rsidR="00DA3934" w:rsidRPr="00AE3509" w:rsidRDefault="00DA3934" w:rsidP="00DA3934">
            <w:pPr>
              <w:spacing w:line="240" w:lineRule="auto"/>
              <w:jc w:val="right"/>
              <w:rPr>
                <w:rFonts w:ascii="Calibri" w:hAnsi="Calibri"/>
              </w:rPr>
            </w:pPr>
            <w:r w:rsidRPr="00AE3509">
              <w:rPr>
                <w:rFonts w:ascii="Calibri" w:hAnsi="Calibri"/>
              </w:rPr>
              <w:t>2.</w:t>
            </w:r>
          </w:p>
        </w:tc>
        <w:tc>
          <w:tcPr>
            <w:tcW w:w="8394" w:type="dxa"/>
          </w:tcPr>
          <w:p w14:paraId="027DF9FE" w14:textId="77777777" w:rsidR="00FF6E31" w:rsidRPr="00AE3509" w:rsidRDefault="00FF6E31" w:rsidP="00FF6E31">
            <w:pPr>
              <w:pStyle w:val="Heading2"/>
              <w:numPr>
                <w:ilvl w:val="0"/>
                <w:numId w:val="0"/>
              </w:numPr>
              <w:tabs>
                <w:tab w:val="left" w:pos="1593"/>
              </w:tabs>
              <w:spacing w:before="0" w:line="240" w:lineRule="auto"/>
              <w:ind w:left="578" w:hanging="578"/>
              <w:rPr>
                <w:rFonts w:ascii="Calibri" w:hAnsi="Calibri"/>
                <w:sz w:val="22"/>
                <w:szCs w:val="22"/>
              </w:rPr>
            </w:pPr>
            <w:r w:rsidRPr="00AE3509">
              <w:rPr>
                <w:rFonts w:ascii="Calibri" w:hAnsi="Calibri"/>
                <w:sz w:val="22"/>
                <w:szCs w:val="22"/>
              </w:rPr>
              <w:t>MENTOR FERI:</w:t>
            </w:r>
            <w:r w:rsidRPr="00AE3509">
              <w:rPr>
                <w:rFonts w:ascii="Calibri" w:hAnsi="Calibri"/>
                <w:sz w:val="22"/>
                <w:szCs w:val="22"/>
              </w:rPr>
              <w:tab/>
              <w:t>#Mentor</w:t>
            </w:r>
          </w:p>
          <w:p w14:paraId="35EC30F5" w14:textId="77777777" w:rsidR="00FF6E31" w:rsidRPr="00AE3509" w:rsidRDefault="00FF6E31" w:rsidP="00FF6E31">
            <w:pPr>
              <w:spacing w:line="240" w:lineRule="auto"/>
              <w:rPr>
                <w:rFonts w:ascii="Calibri" w:hAnsi="Calibri"/>
              </w:rPr>
            </w:pPr>
            <w:r w:rsidRPr="00AE3509">
              <w:rPr>
                <w:rFonts w:ascii="Calibri" w:hAnsi="Calibri"/>
              </w:rPr>
              <w:t xml:space="preserve">MENTOR </w:t>
            </w:r>
            <w:r w:rsidR="009B5586" w:rsidRPr="00AE3509">
              <w:rPr>
                <w:rFonts w:ascii="Calibri" w:hAnsi="Calibri"/>
              </w:rPr>
              <w:t>EPF</w:t>
            </w:r>
            <w:r w:rsidRPr="00AE3509">
              <w:rPr>
                <w:rFonts w:ascii="Calibri" w:hAnsi="Calibri"/>
              </w:rPr>
              <w:t>:       #</w:t>
            </w:r>
            <w:r w:rsidR="009B5586" w:rsidRPr="00AE3509">
              <w:rPr>
                <w:rFonts w:ascii="Calibri" w:hAnsi="Calibri"/>
              </w:rPr>
              <w:t>EPF</w:t>
            </w:r>
            <w:r w:rsidRPr="00AE3509">
              <w:rPr>
                <w:rFonts w:ascii="Calibri" w:hAnsi="Calibri"/>
              </w:rPr>
              <w:t>Mentor</w:t>
            </w:r>
          </w:p>
          <w:p w14:paraId="411EFCE0" w14:textId="77777777" w:rsidR="00FF6E31" w:rsidRPr="00AE3509" w:rsidRDefault="00FF6E31" w:rsidP="00FF6E31">
            <w:pPr>
              <w:pStyle w:val="Heading2"/>
              <w:numPr>
                <w:ilvl w:val="0"/>
                <w:numId w:val="0"/>
              </w:numPr>
              <w:tabs>
                <w:tab w:val="left" w:pos="1593"/>
              </w:tabs>
              <w:spacing w:before="0" w:line="240" w:lineRule="auto"/>
              <w:ind w:left="578" w:hanging="578"/>
              <w:rPr>
                <w:rFonts w:ascii="Calibri" w:hAnsi="Calibri"/>
                <w:sz w:val="22"/>
                <w:szCs w:val="22"/>
              </w:rPr>
            </w:pPr>
            <w:r w:rsidRPr="00AE3509">
              <w:rPr>
                <w:rFonts w:ascii="Calibri" w:hAnsi="Calibri"/>
                <w:sz w:val="22"/>
                <w:szCs w:val="22"/>
              </w:rPr>
              <w:t>SOMENTOR:</w:t>
            </w:r>
            <w:r w:rsidRPr="00AE3509">
              <w:rPr>
                <w:rFonts w:ascii="Calibri" w:hAnsi="Calibri"/>
                <w:sz w:val="22"/>
                <w:szCs w:val="22"/>
              </w:rPr>
              <w:tab/>
              <w:t>#Somentor</w:t>
            </w:r>
          </w:p>
          <w:p w14:paraId="5CD7EDFF" w14:textId="77777777" w:rsidR="00DA3934" w:rsidRPr="00AE3509" w:rsidRDefault="00DA3934" w:rsidP="00DA3934">
            <w:pPr>
              <w:spacing w:line="240" w:lineRule="auto"/>
              <w:rPr>
                <w:rFonts w:ascii="Calibri" w:hAnsi="Calibri"/>
                <w:b/>
              </w:rPr>
            </w:pPr>
          </w:p>
        </w:tc>
      </w:tr>
      <w:tr w:rsidR="00DA3934" w:rsidRPr="00AE3509" w14:paraId="4C34C937" w14:textId="77777777" w:rsidTr="00DA3934">
        <w:tc>
          <w:tcPr>
            <w:tcW w:w="534" w:type="dxa"/>
            <w:hideMark/>
          </w:tcPr>
          <w:p w14:paraId="361D6182" w14:textId="77777777" w:rsidR="00DA3934" w:rsidRPr="00AE3509" w:rsidRDefault="00DA3934" w:rsidP="00DA3934">
            <w:pPr>
              <w:spacing w:line="240" w:lineRule="auto"/>
              <w:jc w:val="right"/>
              <w:rPr>
                <w:rFonts w:ascii="Calibri" w:hAnsi="Calibri"/>
              </w:rPr>
            </w:pPr>
            <w:r w:rsidRPr="00AE3509">
              <w:rPr>
                <w:rFonts w:ascii="Calibri" w:hAnsi="Calibri"/>
              </w:rPr>
              <w:t xml:space="preserve">3. </w:t>
            </w:r>
          </w:p>
        </w:tc>
        <w:tc>
          <w:tcPr>
            <w:tcW w:w="8394" w:type="dxa"/>
            <w:hideMark/>
          </w:tcPr>
          <w:p w14:paraId="20327EBD" w14:textId="77777777" w:rsidR="00DA3934" w:rsidRPr="00AE3509" w:rsidRDefault="00DA3934" w:rsidP="00DA3934">
            <w:pPr>
              <w:spacing w:line="240" w:lineRule="auto"/>
              <w:rPr>
                <w:rFonts w:ascii="Calibri" w:hAnsi="Calibri"/>
              </w:rPr>
            </w:pPr>
            <w:r w:rsidRPr="00AE3509">
              <w:rPr>
                <w:rFonts w:ascii="Calibri" w:hAnsi="Calibri"/>
                <w:b/>
              </w:rPr>
              <w:t>Naslov diplomskega dela:</w:t>
            </w:r>
          </w:p>
        </w:tc>
      </w:tr>
      <w:tr w:rsidR="00DA3934" w:rsidRPr="00AE3509" w14:paraId="70F03CE1" w14:textId="77777777" w:rsidTr="00DA3934">
        <w:tc>
          <w:tcPr>
            <w:tcW w:w="534" w:type="dxa"/>
          </w:tcPr>
          <w:p w14:paraId="2018116F" w14:textId="77777777" w:rsidR="00DA3934" w:rsidRPr="00AE3509" w:rsidRDefault="00DA3934" w:rsidP="00DA3934">
            <w:pPr>
              <w:spacing w:line="240" w:lineRule="auto"/>
              <w:jc w:val="right"/>
              <w:rPr>
                <w:rFonts w:ascii="Calibri" w:hAnsi="Calibri"/>
              </w:rPr>
            </w:pPr>
          </w:p>
        </w:tc>
        <w:tc>
          <w:tcPr>
            <w:tcW w:w="8394" w:type="dxa"/>
          </w:tcPr>
          <w:p w14:paraId="5661899E" w14:textId="77777777" w:rsidR="00DA3934" w:rsidRPr="00AE3509" w:rsidRDefault="00DA3934" w:rsidP="00DA3934">
            <w:pPr>
              <w:spacing w:line="240" w:lineRule="auto"/>
              <w:rPr>
                <w:rFonts w:ascii="Calibri" w:hAnsi="Calibri"/>
                <w:b/>
              </w:rPr>
            </w:pPr>
            <w:r w:rsidRPr="00AE3509">
              <w:rPr>
                <w:rFonts w:ascii="Calibri" w:hAnsi="Calibri"/>
                <w:b/>
              </w:rPr>
              <w:t>#Naslov</w:t>
            </w:r>
          </w:p>
          <w:p w14:paraId="76E9585F" w14:textId="77777777" w:rsidR="00DA3934" w:rsidRPr="00AE3509" w:rsidRDefault="00DA3934" w:rsidP="00DA3934">
            <w:pPr>
              <w:spacing w:line="240" w:lineRule="auto"/>
              <w:rPr>
                <w:rFonts w:ascii="Calibri" w:hAnsi="Calibri"/>
                <w:b/>
              </w:rPr>
            </w:pPr>
          </w:p>
        </w:tc>
      </w:tr>
      <w:tr w:rsidR="00DA3934" w:rsidRPr="00AE3509" w14:paraId="22634126" w14:textId="77777777" w:rsidTr="00DA3934">
        <w:tc>
          <w:tcPr>
            <w:tcW w:w="534" w:type="dxa"/>
            <w:hideMark/>
          </w:tcPr>
          <w:p w14:paraId="4B5C740E" w14:textId="77777777" w:rsidR="00DA3934" w:rsidRPr="00AE3509" w:rsidRDefault="00DA3934" w:rsidP="00DA3934">
            <w:pPr>
              <w:spacing w:line="240" w:lineRule="auto"/>
              <w:jc w:val="right"/>
              <w:rPr>
                <w:rFonts w:ascii="Calibri" w:hAnsi="Calibri"/>
              </w:rPr>
            </w:pPr>
            <w:r w:rsidRPr="00AE3509">
              <w:rPr>
                <w:rFonts w:ascii="Calibri" w:hAnsi="Calibri"/>
              </w:rPr>
              <w:t xml:space="preserve">4. </w:t>
            </w:r>
          </w:p>
        </w:tc>
        <w:tc>
          <w:tcPr>
            <w:tcW w:w="8394" w:type="dxa"/>
            <w:hideMark/>
          </w:tcPr>
          <w:p w14:paraId="34DD21B7" w14:textId="77777777" w:rsidR="00DA3934" w:rsidRPr="00AE3509" w:rsidRDefault="00DA3934" w:rsidP="00DA3934">
            <w:pPr>
              <w:spacing w:line="240" w:lineRule="auto"/>
              <w:rPr>
                <w:rFonts w:ascii="Calibri" w:hAnsi="Calibri"/>
                <w:b/>
              </w:rPr>
            </w:pPr>
            <w:r w:rsidRPr="00AE3509">
              <w:rPr>
                <w:rFonts w:ascii="Calibri" w:hAnsi="Calibri"/>
                <w:b/>
              </w:rPr>
              <w:t>Naslov diplomskega dela v angleškem jeziku:</w:t>
            </w:r>
          </w:p>
        </w:tc>
      </w:tr>
      <w:tr w:rsidR="00DA3934" w:rsidRPr="00AE3509" w14:paraId="267BDD05" w14:textId="77777777" w:rsidTr="00DA3934">
        <w:tc>
          <w:tcPr>
            <w:tcW w:w="534" w:type="dxa"/>
          </w:tcPr>
          <w:p w14:paraId="54C71636" w14:textId="77777777" w:rsidR="00DA3934" w:rsidRPr="00AE3509" w:rsidRDefault="00DA3934" w:rsidP="00DA3934">
            <w:pPr>
              <w:spacing w:line="240" w:lineRule="auto"/>
              <w:jc w:val="right"/>
              <w:rPr>
                <w:rFonts w:ascii="Calibri" w:hAnsi="Calibri"/>
              </w:rPr>
            </w:pPr>
          </w:p>
        </w:tc>
        <w:tc>
          <w:tcPr>
            <w:tcW w:w="8394" w:type="dxa"/>
          </w:tcPr>
          <w:p w14:paraId="74ABF36D" w14:textId="77777777" w:rsidR="00DA3934" w:rsidRPr="00AE3509" w:rsidRDefault="00DA3934" w:rsidP="00DA3934">
            <w:pPr>
              <w:spacing w:line="240" w:lineRule="auto"/>
              <w:rPr>
                <w:rFonts w:ascii="Calibri" w:hAnsi="Calibri"/>
                <w:b/>
              </w:rPr>
            </w:pPr>
            <w:r w:rsidRPr="00AE3509">
              <w:rPr>
                <w:rFonts w:ascii="Calibri" w:hAnsi="Calibri"/>
                <w:b/>
              </w:rPr>
              <w:t>#NaslovA</w:t>
            </w:r>
          </w:p>
          <w:p w14:paraId="03A68653" w14:textId="77777777" w:rsidR="00DA3934" w:rsidRPr="00AE3509" w:rsidRDefault="00DA3934" w:rsidP="00DA3934">
            <w:pPr>
              <w:spacing w:line="240" w:lineRule="auto"/>
              <w:rPr>
                <w:rFonts w:ascii="Calibri" w:hAnsi="Calibri"/>
                <w:b/>
              </w:rPr>
            </w:pPr>
          </w:p>
        </w:tc>
      </w:tr>
      <w:tr w:rsidR="00DA3934" w:rsidRPr="00AE3509" w14:paraId="1B60BAA5" w14:textId="77777777" w:rsidTr="00DA3934">
        <w:tc>
          <w:tcPr>
            <w:tcW w:w="534" w:type="dxa"/>
            <w:hideMark/>
          </w:tcPr>
          <w:p w14:paraId="78DACB80" w14:textId="77777777" w:rsidR="00DA3934" w:rsidRPr="00AE3509" w:rsidRDefault="00DA3934" w:rsidP="00DA3934">
            <w:pPr>
              <w:spacing w:line="240" w:lineRule="auto"/>
              <w:jc w:val="right"/>
              <w:rPr>
                <w:rFonts w:ascii="Calibri" w:hAnsi="Calibri"/>
              </w:rPr>
            </w:pPr>
            <w:r w:rsidRPr="00AE3509">
              <w:rPr>
                <w:rFonts w:ascii="Calibri" w:hAnsi="Calibri"/>
              </w:rPr>
              <w:t>5.</w:t>
            </w:r>
          </w:p>
        </w:tc>
        <w:tc>
          <w:tcPr>
            <w:tcW w:w="8394" w:type="dxa"/>
            <w:hideMark/>
          </w:tcPr>
          <w:p w14:paraId="7CBDE0A9" w14:textId="77777777" w:rsidR="00DA3934" w:rsidRPr="00AE3509" w:rsidRDefault="00DA3934" w:rsidP="00DA3934">
            <w:pPr>
              <w:spacing w:line="240" w:lineRule="auto"/>
              <w:rPr>
                <w:rFonts w:ascii="Calibri" w:hAnsi="Calibri"/>
              </w:rPr>
            </w:pPr>
            <w:r w:rsidRPr="00AE3509">
              <w:rPr>
                <w:rFonts w:ascii="Calibri" w:hAnsi="Calibri"/>
              </w:rPr>
              <w:t>Diplomsko delo je potrebno izdelati skladno z “Navodili za izdelavo diplomskega dela” in ga oddati v treh trdo vezanih izvodih ter en izvod elektronske verzije do #Rok v referatu za študentske zadeve.</w:t>
            </w:r>
          </w:p>
        </w:tc>
      </w:tr>
    </w:tbl>
    <w:p w14:paraId="68E4FA2C" w14:textId="77777777" w:rsidR="00DA3934" w:rsidRPr="00AE3509" w:rsidRDefault="00DA3934" w:rsidP="00DA3934">
      <w:pPr>
        <w:spacing w:line="240" w:lineRule="auto"/>
        <w:rPr>
          <w:rFonts w:ascii="Calibri" w:hAnsi="Calibri"/>
        </w:rPr>
      </w:pPr>
      <w:r w:rsidRPr="00AE3509">
        <w:rPr>
          <w:rFonts w:ascii="Calibri" w:hAnsi="Calibri"/>
        </w:rPr>
        <w:t xml:space="preserve"> </w:t>
      </w:r>
    </w:p>
    <w:p w14:paraId="335E4699" w14:textId="77777777" w:rsidR="00E30E7B" w:rsidRPr="00AE3509" w:rsidRDefault="00E30E7B" w:rsidP="00DA3934">
      <w:pPr>
        <w:spacing w:line="240" w:lineRule="auto"/>
        <w:rPr>
          <w:rFonts w:ascii="Calibri" w:hAnsi="Calibri"/>
        </w:rPr>
      </w:pPr>
    </w:p>
    <w:p w14:paraId="42C7228A" w14:textId="77777777" w:rsidR="00DA3934" w:rsidRPr="00AE3509" w:rsidRDefault="00DA3934" w:rsidP="00DA3934">
      <w:pPr>
        <w:spacing w:line="240" w:lineRule="auto"/>
        <w:rPr>
          <w:rFonts w:ascii="Calibri" w:hAnsi="Calibri"/>
        </w:rPr>
      </w:pPr>
      <w:r w:rsidRPr="00AE3509">
        <w:rPr>
          <w:rFonts w:ascii="Calibri" w:hAnsi="Calibri"/>
        </w:rPr>
        <w:t>Pravni pouk: Zoper ta sklep je možna pritožba na senat članice v roku 3 delovnih dni.</w:t>
      </w:r>
    </w:p>
    <w:p w14:paraId="6C84E27E" w14:textId="77777777" w:rsidR="00DA3934" w:rsidRPr="00AE3509" w:rsidRDefault="00DA3934" w:rsidP="00DA3934">
      <w:pPr>
        <w:spacing w:line="240" w:lineRule="auto"/>
        <w:rPr>
          <w:rFonts w:ascii="Calibri" w:hAnsi="Calibri"/>
        </w:rPr>
      </w:pPr>
    </w:p>
    <w:p w14:paraId="40F1FE39" w14:textId="77777777" w:rsidR="00E30E7B" w:rsidRPr="00AE3509" w:rsidRDefault="00E30E7B" w:rsidP="00DA3934">
      <w:pPr>
        <w:spacing w:line="240" w:lineRule="auto"/>
        <w:rPr>
          <w:rFonts w:ascii="Calibri" w:hAnsi="Calibri"/>
        </w:rPr>
      </w:pPr>
    </w:p>
    <w:tbl>
      <w:tblPr>
        <w:tblW w:w="0" w:type="auto"/>
        <w:tblLayout w:type="fixed"/>
        <w:tblLook w:val="04A0" w:firstRow="1" w:lastRow="0" w:firstColumn="1" w:lastColumn="0" w:noHBand="0" w:noVBand="1"/>
      </w:tblPr>
      <w:tblGrid>
        <w:gridCol w:w="3652"/>
        <w:gridCol w:w="1559"/>
        <w:gridCol w:w="3686"/>
      </w:tblGrid>
      <w:tr w:rsidR="00DA3934" w:rsidRPr="00AE3509" w14:paraId="38AA2913" w14:textId="77777777" w:rsidTr="00DA3934">
        <w:tc>
          <w:tcPr>
            <w:tcW w:w="3652" w:type="dxa"/>
          </w:tcPr>
          <w:p w14:paraId="1EB2B3B1" w14:textId="77777777" w:rsidR="00DA3934" w:rsidRPr="00AE3509" w:rsidRDefault="00DA3934" w:rsidP="00DA3934">
            <w:pPr>
              <w:spacing w:line="240" w:lineRule="auto"/>
              <w:jc w:val="center"/>
              <w:rPr>
                <w:rFonts w:ascii="Calibri" w:hAnsi="Calibri"/>
              </w:rPr>
            </w:pPr>
          </w:p>
        </w:tc>
        <w:tc>
          <w:tcPr>
            <w:tcW w:w="1559" w:type="dxa"/>
          </w:tcPr>
          <w:p w14:paraId="48A43EC1" w14:textId="77777777" w:rsidR="00DA3934" w:rsidRPr="00AE3509" w:rsidRDefault="00DA3934" w:rsidP="00DA3934">
            <w:pPr>
              <w:spacing w:line="240" w:lineRule="auto"/>
              <w:jc w:val="center"/>
              <w:rPr>
                <w:rFonts w:ascii="Calibri" w:hAnsi="Calibri"/>
              </w:rPr>
            </w:pPr>
          </w:p>
        </w:tc>
        <w:tc>
          <w:tcPr>
            <w:tcW w:w="3686" w:type="dxa"/>
            <w:hideMark/>
          </w:tcPr>
          <w:p w14:paraId="60084774" w14:textId="77777777" w:rsidR="00DA3934" w:rsidRPr="00AE3509" w:rsidRDefault="00DA3934" w:rsidP="00DA3934">
            <w:pPr>
              <w:spacing w:line="240" w:lineRule="auto"/>
              <w:jc w:val="center"/>
              <w:rPr>
                <w:rFonts w:ascii="Calibri" w:hAnsi="Calibri"/>
              </w:rPr>
            </w:pPr>
            <w:r w:rsidRPr="00AE3509">
              <w:rPr>
                <w:rFonts w:ascii="Calibri" w:hAnsi="Calibri"/>
              </w:rPr>
              <w:t>Dekan:</w:t>
            </w:r>
          </w:p>
        </w:tc>
      </w:tr>
      <w:tr w:rsidR="00DA3934" w:rsidRPr="00AE3509" w14:paraId="2EA89714" w14:textId="77777777" w:rsidTr="00DA3934">
        <w:tc>
          <w:tcPr>
            <w:tcW w:w="3652" w:type="dxa"/>
          </w:tcPr>
          <w:p w14:paraId="72F68202" w14:textId="77777777" w:rsidR="00DA3934" w:rsidRPr="00AE3509" w:rsidRDefault="00DA3934" w:rsidP="00DA3934">
            <w:pPr>
              <w:spacing w:line="240" w:lineRule="auto"/>
              <w:jc w:val="center"/>
              <w:rPr>
                <w:rFonts w:ascii="Calibri" w:hAnsi="Calibri"/>
              </w:rPr>
            </w:pPr>
          </w:p>
          <w:p w14:paraId="75E68B32" w14:textId="77777777" w:rsidR="00DA3934" w:rsidRPr="00AE3509" w:rsidRDefault="00DA3934" w:rsidP="00DA3934">
            <w:pPr>
              <w:spacing w:line="240" w:lineRule="auto"/>
              <w:jc w:val="center"/>
              <w:rPr>
                <w:rFonts w:ascii="Calibri" w:hAnsi="Calibri"/>
              </w:rPr>
            </w:pPr>
          </w:p>
        </w:tc>
        <w:tc>
          <w:tcPr>
            <w:tcW w:w="1559" w:type="dxa"/>
          </w:tcPr>
          <w:p w14:paraId="287702C3" w14:textId="77777777" w:rsidR="00DA3934" w:rsidRPr="00AE3509" w:rsidRDefault="00DA3934" w:rsidP="00DA3934">
            <w:pPr>
              <w:spacing w:line="240" w:lineRule="auto"/>
              <w:jc w:val="center"/>
              <w:rPr>
                <w:rFonts w:ascii="Calibri" w:hAnsi="Calibri"/>
              </w:rPr>
            </w:pPr>
          </w:p>
        </w:tc>
        <w:tc>
          <w:tcPr>
            <w:tcW w:w="3686" w:type="dxa"/>
            <w:tcBorders>
              <w:top w:val="nil"/>
              <w:left w:val="nil"/>
              <w:bottom w:val="single" w:sz="4" w:space="0" w:color="auto"/>
              <w:right w:val="nil"/>
            </w:tcBorders>
          </w:tcPr>
          <w:p w14:paraId="78B1C795" w14:textId="77777777" w:rsidR="00DA3934" w:rsidRPr="00AE3509" w:rsidRDefault="00DA3934" w:rsidP="00DA3934">
            <w:pPr>
              <w:spacing w:line="240" w:lineRule="auto"/>
              <w:jc w:val="center"/>
              <w:rPr>
                <w:rFonts w:ascii="Calibri" w:hAnsi="Calibri" w:cs="CenturyGothic"/>
              </w:rPr>
            </w:pPr>
          </w:p>
          <w:p w14:paraId="574289AD" w14:textId="77777777" w:rsidR="00DA3934" w:rsidRPr="00AE3509" w:rsidRDefault="00DA3934" w:rsidP="00DA3934">
            <w:pPr>
              <w:spacing w:line="240" w:lineRule="auto"/>
              <w:jc w:val="center"/>
              <w:rPr>
                <w:rFonts w:ascii="Calibri" w:hAnsi="Calibri" w:cs="Times New Roman"/>
              </w:rPr>
            </w:pPr>
          </w:p>
        </w:tc>
      </w:tr>
      <w:tr w:rsidR="00DA3934" w:rsidRPr="00AE3509" w14:paraId="45A20979" w14:textId="77777777" w:rsidTr="00DA3934">
        <w:tc>
          <w:tcPr>
            <w:tcW w:w="3652" w:type="dxa"/>
          </w:tcPr>
          <w:p w14:paraId="14B89CF4" w14:textId="77777777" w:rsidR="00DA3934" w:rsidRPr="00AE3509" w:rsidRDefault="00DA3934" w:rsidP="00DA3934">
            <w:pPr>
              <w:spacing w:line="240" w:lineRule="auto"/>
              <w:jc w:val="center"/>
              <w:rPr>
                <w:rFonts w:ascii="Calibri" w:hAnsi="Calibri"/>
              </w:rPr>
            </w:pPr>
          </w:p>
        </w:tc>
        <w:tc>
          <w:tcPr>
            <w:tcW w:w="1559" w:type="dxa"/>
          </w:tcPr>
          <w:p w14:paraId="096A0972" w14:textId="77777777" w:rsidR="00DA3934" w:rsidRPr="00AE3509" w:rsidRDefault="00DA3934" w:rsidP="00DA3934">
            <w:pPr>
              <w:spacing w:line="240" w:lineRule="auto"/>
              <w:jc w:val="center"/>
              <w:rPr>
                <w:rFonts w:ascii="Calibri" w:hAnsi="Calibri"/>
              </w:rPr>
            </w:pPr>
          </w:p>
        </w:tc>
        <w:tc>
          <w:tcPr>
            <w:tcW w:w="3686" w:type="dxa"/>
            <w:tcBorders>
              <w:top w:val="single" w:sz="4" w:space="0" w:color="auto"/>
              <w:left w:val="nil"/>
              <w:bottom w:val="nil"/>
              <w:right w:val="nil"/>
            </w:tcBorders>
          </w:tcPr>
          <w:p w14:paraId="43F914DC" w14:textId="77777777" w:rsidR="00DA3934" w:rsidRPr="00AE3509" w:rsidRDefault="00DA3934" w:rsidP="00DA3934">
            <w:pPr>
              <w:spacing w:line="240" w:lineRule="auto"/>
              <w:jc w:val="center"/>
              <w:rPr>
                <w:rFonts w:ascii="Calibri" w:hAnsi="Calibri"/>
              </w:rPr>
            </w:pPr>
          </w:p>
        </w:tc>
      </w:tr>
    </w:tbl>
    <w:p w14:paraId="745240B8" w14:textId="77777777" w:rsidR="00DA3934" w:rsidRPr="00AE3509" w:rsidRDefault="00DA3934" w:rsidP="00DA3934">
      <w:pPr>
        <w:spacing w:line="240" w:lineRule="auto"/>
        <w:rPr>
          <w:rFonts w:ascii="Calibri" w:hAnsi="Calibri"/>
        </w:rPr>
      </w:pPr>
    </w:p>
    <w:p w14:paraId="1289C3EA" w14:textId="77777777" w:rsidR="00DA3934" w:rsidRPr="00AE3509" w:rsidRDefault="00DA3934" w:rsidP="00DA3934">
      <w:pPr>
        <w:spacing w:line="240" w:lineRule="auto"/>
        <w:rPr>
          <w:rFonts w:ascii="Calibri" w:hAnsi="Calibri"/>
        </w:rPr>
      </w:pPr>
      <w:r w:rsidRPr="00AE3509">
        <w:rPr>
          <w:rFonts w:ascii="Calibri" w:hAnsi="Calibri"/>
        </w:rPr>
        <w:t>Obvestiti:</w:t>
      </w:r>
    </w:p>
    <w:p w14:paraId="4A2D9F3B" w14:textId="77777777" w:rsidR="00DA3934" w:rsidRPr="00AE3509" w:rsidRDefault="00DA3934" w:rsidP="00DA3934">
      <w:pPr>
        <w:numPr>
          <w:ilvl w:val="0"/>
          <w:numId w:val="34"/>
        </w:numPr>
        <w:spacing w:line="240" w:lineRule="auto"/>
        <w:jc w:val="left"/>
        <w:rPr>
          <w:rFonts w:ascii="Calibri" w:hAnsi="Calibri"/>
        </w:rPr>
      </w:pPr>
      <w:r w:rsidRPr="00AE3509">
        <w:rPr>
          <w:rFonts w:ascii="Calibri" w:hAnsi="Calibri"/>
        </w:rPr>
        <w:t>kandidata,</w:t>
      </w:r>
    </w:p>
    <w:p w14:paraId="53426F40" w14:textId="77777777" w:rsidR="00DA3934" w:rsidRPr="00AE3509" w:rsidRDefault="00DA3934" w:rsidP="00DA3934">
      <w:pPr>
        <w:numPr>
          <w:ilvl w:val="0"/>
          <w:numId w:val="34"/>
        </w:numPr>
        <w:spacing w:line="240" w:lineRule="auto"/>
        <w:jc w:val="left"/>
        <w:rPr>
          <w:rFonts w:ascii="Calibri" w:hAnsi="Calibri"/>
        </w:rPr>
      </w:pPr>
      <w:r w:rsidRPr="00AE3509">
        <w:rPr>
          <w:rFonts w:ascii="Calibri" w:hAnsi="Calibri"/>
        </w:rPr>
        <w:t>mentorja,</w:t>
      </w:r>
    </w:p>
    <w:p w14:paraId="36B2DBC4" w14:textId="77777777" w:rsidR="00DA3934" w:rsidRPr="00AE3509" w:rsidRDefault="00DA3934" w:rsidP="00DA3934">
      <w:pPr>
        <w:numPr>
          <w:ilvl w:val="0"/>
          <w:numId w:val="34"/>
        </w:numPr>
        <w:spacing w:line="240" w:lineRule="auto"/>
        <w:jc w:val="left"/>
        <w:rPr>
          <w:rFonts w:ascii="Calibri" w:hAnsi="Calibri"/>
        </w:rPr>
      </w:pPr>
      <w:r w:rsidRPr="00AE3509">
        <w:rPr>
          <w:rFonts w:ascii="Calibri" w:hAnsi="Calibri"/>
        </w:rPr>
        <w:t>somentorja,</w:t>
      </w:r>
    </w:p>
    <w:p w14:paraId="06A5CF2A" w14:textId="77777777" w:rsidR="00DA3934" w:rsidRPr="00AE3509" w:rsidRDefault="00DA3934" w:rsidP="00DA3934">
      <w:pPr>
        <w:numPr>
          <w:ilvl w:val="0"/>
          <w:numId w:val="34"/>
        </w:numPr>
        <w:spacing w:line="240" w:lineRule="auto"/>
        <w:jc w:val="left"/>
        <w:rPr>
          <w:rFonts w:ascii="Calibri" w:hAnsi="Calibri"/>
        </w:rPr>
      </w:pPr>
      <w:r w:rsidRPr="00AE3509">
        <w:rPr>
          <w:rFonts w:ascii="Calibri" w:hAnsi="Calibri"/>
        </w:rPr>
        <w:t>odložiti v arhiv.</w:t>
      </w:r>
    </w:p>
    <w:p w14:paraId="22093362" w14:textId="77777777" w:rsidR="00DA3934" w:rsidRPr="00AE3509" w:rsidRDefault="00DA3934" w:rsidP="00DA3934">
      <w:pPr>
        <w:spacing w:line="240" w:lineRule="auto"/>
        <w:ind w:left="720"/>
        <w:jc w:val="left"/>
        <w:rPr>
          <w:rFonts w:ascii="Calibri" w:hAnsi="Calibri"/>
        </w:rPr>
        <w:sectPr w:rsidR="00DA3934" w:rsidRPr="00AE3509" w:rsidSect="00DA3934">
          <w:headerReference w:type="default" r:id="rId40"/>
          <w:type w:val="continuous"/>
          <w:pgSz w:w="11901" w:h="16834" w:code="9"/>
          <w:pgMar w:top="709" w:right="1418" w:bottom="1701" w:left="1701" w:header="708" w:footer="708" w:gutter="0"/>
          <w:pgNumType w:fmt="upperRoman" w:start="1"/>
          <w:cols w:space="708"/>
        </w:sectPr>
      </w:pPr>
    </w:p>
    <w:p w14:paraId="5605081F" w14:textId="77777777" w:rsidR="00DA3934" w:rsidRPr="00AE3509" w:rsidRDefault="00DA3934" w:rsidP="00DA3934">
      <w:pPr>
        <w:spacing w:line="240" w:lineRule="auto"/>
        <w:ind w:left="720"/>
        <w:jc w:val="left"/>
        <w:rPr>
          <w:rFonts w:ascii="Calibri" w:hAnsi="Calibri"/>
        </w:rPr>
      </w:pPr>
    </w:p>
    <w:p w14:paraId="1A157F15" w14:textId="77777777" w:rsidR="00DA3934" w:rsidRPr="00AE3509" w:rsidRDefault="00DA3934" w:rsidP="00DA3934">
      <w:pPr>
        <w:spacing w:line="240" w:lineRule="auto"/>
        <w:jc w:val="center"/>
        <w:rPr>
          <w:rFonts w:ascii="Calibri" w:hAnsi="Calibri"/>
          <w:color w:val="006A8E"/>
          <w:sz w:val="18"/>
          <w:szCs w:val="18"/>
        </w:rPr>
      </w:pPr>
    </w:p>
    <w:p w14:paraId="45B8F8BC" w14:textId="77777777" w:rsidR="00F20557" w:rsidRPr="00AE3509" w:rsidRDefault="00F20557" w:rsidP="00DA3934">
      <w:pPr>
        <w:spacing w:line="240" w:lineRule="auto"/>
        <w:jc w:val="center"/>
        <w:rPr>
          <w:rFonts w:ascii="Calibri" w:hAnsi="Calibri"/>
        </w:rPr>
      </w:pPr>
    </w:p>
    <w:p w14:paraId="642B0F4C" w14:textId="77777777" w:rsidR="002B38D9" w:rsidRPr="00AE3509" w:rsidRDefault="002B38D9" w:rsidP="00D16DE5">
      <w:pPr>
        <w:jc w:val="left"/>
      </w:pPr>
    </w:p>
    <w:p w14:paraId="62F6CFFE" w14:textId="77777777" w:rsidR="00DA3934" w:rsidRPr="00AE3509" w:rsidRDefault="00DA3934" w:rsidP="00D16DE5">
      <w:pPr>
        <w:pStyle w:val="BodyText"/>
        <w:spacing w:line="240" w:lineRule="auto"/>
        <w:rPr>
          <w:sz w:val="40"/>
          <w:szCs w:val="40"/>
        </w:rPr>
      </w:pPr>
    </w:p>
    <w:p w14:paraId="31962701" w14:textId="77777777" w:rsidR="00DA3934" w:rsidRPr="00AE3509" w:rsidRDefault="00DA3934" w:rsidP="00D16DE5">
      <w:pPr>
        <w:pStyle w:val="BodyText"/>
        <w:spacing w:line="240" w:lineRule="auto"/>
        <w:rPr>
          <w:sz w:val="40"/>
          <w:szCs w:val="40"/>
        </w:rPr>
      </w:pPr>
    </w:p>
    <w:p w14:paraId="68632222" w14:textId="77777777" w:rsidR="002B38D9" w:rsidRPr="00AE3509" w:rsidRDefault="002B38D9" w:rsidP="00D16DE5">
      <w:pPr>
        <w:pStyle w:val="BodyText"/>
        <w:spacing w:line="240" w:lineRule="auto"/>
        <w:rPr>
          <w:sz w:val="40"/>
          <w:szCs w:val="40"/>
        </w:rPr>
      </w:pPr>
      <w:r w:rsidRPr="00AE3509">
        <w:rPr>
          <w:sz w:val="40"/>
          <w:szCs w:val="40"/>
        </w:rPr>
        <w:t>Naslov diplomskega dela</w:t>
      </w:r>
    </w:p>
    <w:p w14:paraId="3E216B36" w14:textId="77777777" w:rsidR="002B38D9" w:rsidRPr="00AE3509" w:rsidRDefault="002B38D9" w:rsidP="00D16DE5"/>
    <w:p w14:paraId="231ACFEF" w14:textId="77777777" w:rsidR="002B38D9" w:rsidRPr="00AE3509" w:rsidRDefault="002B38D9" w:rsidP="00D16DE5">
      <w:pPr>
        <w:tabs>
          <w:tab w:val="left" w:pos="1985"/>
          <w:tab w:val="left" w:pos="2835"/>
        </w:tabs>
        <w:rPr>
          <w:b/>
        </w:rPr>
      </w:pPr>
      <w:r w:rsidRPr="00AE3509">
        <w:rPr>
          <w:b/>
        </w:rPr>
        <w:t xml:space="preserve">Ključne besede: </w:t>
      </w:r>
      <w:r w:rsidRPr="00AE3509">
        <w:t>beseda1, beseda2, beseda3</w:t>
      </w:r>
      <w:r w:rsidRPr="00AE3509">
        <w:rPr>
          <w:b/>
        </w:rPr>
        <w:tab/>
      </w:r>
    </w:p>
    <w:p w14:paraId="56A7CB14" w14:textId="77777777" w:rsidR="002B38D9" w:rsidRPr="00AE3509" w:rsidRDefault="002B38D9" w:rsidP="00D16DE5">
      <w:pPr>
        <w:tabs>
          <w:tab w:val="left" w:pos="1985"/>
        </w:tabs>
        <w:rPr>
          <w:b/>
          <w:caps/>
        </w:rPr>
      </w:pPr>
    </w:p>
    <w:p w14:paraId="7E26B480" w14:textId="77777777" w:rsidR="002B38D9" w:rsidRPr="00AE3509" w:rsidRDefault="002B38D9" w:rsidP="00D16DE5">
      <w:pPr>
        <w:tabs>
          <w:tab w:val="left" w:pos="1985"/>
        </w:tabs>
      </w:pPr>
      <w:r w:rsidRPr="00AE3509">
        <w:rPr>
          <w:b/>
          <w:caps/>
        </w:rPr>
        <w:t>UDK</w:t>
      </w:r>
      <w:r w:rsidRPr="00AE3509">
        <w:rPr>
          <w:b/>
        </w:rPr>
        <w:t xml:space="preserve">:                      </w:t>
      </w:r>
      <w:r w:rsidRPr="00AE3509">
        <w:t>xxxxxx</w:t>
      </w:r>
    </w:p>
    <w:p w14:paraId="2DE78478" w14:textId="77777777" w:rsidR="002B38D9" w:rsidRPr="00AE3509" w:rsidRDefault="002B38D9" w:rsidP="00D16DE5"/>
    <w:p w14:paraId="25D1ADB6" w14:textId="77777777" w:rsidR="002B38D9" w:rsidRPr="00AE3509" w:rsidRDefault="002B38D9" w:rsidP="00D16DE5"/>
    <w:p w14:paraId="7801E8D8" w14:textId="77777777" w:rsidR="002B38D9" w:rsidRPr="00AE3509" w:rsidRDefault="002B38D9" w:rsidP="00D16DE5"/>
    <w:p w14:paraId="7C4E9C7A" w14:textId="77777777" w:rsidR="002B38D9" w:rsidRPr="00AE3509" w:rsidRDefault="002B38D9" w:rsidP="00D16DE5"/>
    <w:p w14:paraId="6ED5F7D1" w14:textId="77777777" w:rsidR="002B38D9" w:rsidRPr="00AE3509" w:rsidRDefault="002B38D9" w:rsidP="00D16DE5">
      <w:pPr>
        <w:pStyle w:val="naspovz"/>
        <w:spacing w:before="0" w:after="0"/>
        <w:rPr>
          <w:caps/>
          <w:sz w:val="22"/>
          <w:szCs w:val="22"/>
          <w:lang w:val="sl-SI"/>
        </w:rPr>
      </w:pPr>
      <w:r w:rsidRPr="00AE3509">
        <w:rPr>
          <w:sz w:val="22"/>
          <w:szCs w:val="22"/>
          <w:lang w:val="sl-SI"/>
        </w:rPr>
        <w:t>Povzetek</w:t>
      </w:r>
    </w:p>
    <w:p w14:paraId="219104BD" w14:textId="77777777" w:rsidR="002B38D9" w:rsidRPr="00AE3509" w:rsidRDefault="002B38D9" w:rsidP="00D16DE5"/>
    <w:p w14:paraId="536F8B38" w14:textId="77777777" w:rsidR="002B38D9" w:rsidRPr="00AE3509" w:rsidRDefault="002B38D9" w:rsidP="00D16DE5">
      <w:pPr>
        <w:pStyle w:val="text"/>
        <w:ind w:firstLine="0"/>
        <w:rPr>
          <w:rFonts w:ascii="Arial" w:hAnsi="Arial" w:cs="Arial"/>
          <w:i/>
          <w:sz w:val="22"/>
          <w:szCs w:val="22"/>
          <w:lang w:val="sl-SI"/>
        </w:rPr>
      </w:pPr>
      <w:r w:rsidRPr="00AE3509">
        <w:rPr>
          <w:rFonts w:ascii="Arial" w:hAnsi="Arial" w:cs="Arial"/>
          <w:i/>
          <w:sz w:val="22"/>
          <w:szCs w:val="22"/>
          <w:lang w:val="sl-SI"/>
        </w:rPr>
        <w:t>Pred vrstilcem UDK navedite 3 do 5 ključnih besed. Dolžina povzetka naj ne presega 100 besed. Ta stran mora biti v diplomskem delu seveda oštevilčena z ustrezno rimsko številko.</w:t>
      </w:r>
    </w:p>
    <w:p w14:paraId="793CC4E6" w14:textId="77777777" w:rsidR="002B38D9" w:rsidRPr="00AE3509" w:rsidRDefault="002B38D9" w:rsidP="00D16DE5">
      <w:pPr>
        <w:pStyle w:val="text"/>
        <w:rPr>
          <w:i/>
          <w:lang w:val="sl-SI"/>
        </w:rPr>
      </w:pPr>
    </w:p>
    <w:p w14:paraId="2B5A986D" w14:textId="77777777" w:rsidR="002B38D9" w:rsidRPr="00AE3509" w:rsidRDefault="002B38D9" w:rsidP="00D16DE5">
      <w:pPr>
        <w:pStyle w:val="BodyText"/>
        <w:spacing w:line="240" w:lineRule="auto"/>
        <w:rPr>
          <w:sz w:val="40"/>
          <w:szCs w:val="40"/>
        </w:rPr>
      </w:pPr>
      <w:r w:rsidRPr="00AE3509">
        <w:br w:type="page"/>
      </w:r>
    </w:p>
    <w:p w14:paraId="4D966497" w14:textId="77777777" w:rsidR="002B38D9" w:rsidRPr="00AE3509" w:rsidRDefault="002B38D9" w:rsidP="00D16DE5"/>
    <w:p w14:paraId="1D9DCA47" w14:textId="77777777" w:rsidR="00DA3934" w:rsidRPr="00AE3509" w:rsidRDefault="00DA3934" w:rsidP="00D16DE5"/>
    <w:p w14:paraId="4965BBF7" w14:textId="77777777" w:rsidR="00DA3934" w:rsidRPr="00AE3509" w:rsidRDefault="00DA3934" w:rsidP="00D16DE5"/>
    <w:p w14:paraId="5EE8D915" w14:textId="77777777" w:rsidR="002B38D9" w:rsidRPr="00AE3509" w:rsidRDefault="002B38D9" w:rsidP="00D16DE5">
      <w:pPr>
        <w:pStyle w:val="BodyText"/>
        <w:spacing w:line="240" w:lineRule="auto"/>
        <w:rPr>
          <w:sz w:val="40"/>
          <w:szCs w:val="40"/>
        </w:rPr>
      </w:pPr>
      <w:r w:rsidRPr="00AE3509">
        <w:rPr>
          <w:sz w:val="40"/>
          <w:szCs w:val="40"/>
        </w:rPr>
        <w:t xml:space="preserve">Naslov diplomskega dela v angleškem jeziku </w:t>
      </w:r>
    </w:p>
    <w:p w14:paraId="25DCD91E" w14:textId="77777777" w:rsidR="002B38D9" w:rsidRPr="00AE3509" w:rsidRDefault="002B38D9" w:rsidP="00D16DE5"/>
    <w:p w14:paraId="24820940" w14:textId="77777777" w:rsidR="002B38D9" w:rsidRPr="00AE3509" w:rsidRDefault="002B38D9" w:rsidP="00D16DE5">
      <w:pPr>
        <w:tabs>
          <w:tab w:val="left" w:pos="1418"/>
          <w:tab w:val="left" w:pos="2835"/>
        </w:tabs>
      </w:pPr>
      <w:r w:rsidRPr="00AE3509">
        <w:rPr>
          <w:b/>
        </w:rPr>
        <w:t>Key words:</w:t>
      </w:r>
      <w:r w:rsidRPr="00AE3509">
        <w:t xml:space="preserve"> word1, word2, word3</w:t>
      </w:r>
      <w:r w:rsidRPr="00AE3509">
        <w:tab/>
      </w:r>
    </w:p>
    <w:p w14:paraId="2BA99C51" w14:textId="77777777" w:rsidR="002B38D9" w:rsidRPr="00AE3509" w:rsidRDefault="002B38D9" w:rsidP="00D16DE5">
      <w:pPr>
        <w:tabs>
          <w:tab w:val="left" w:pos="1418"/>
        </w:tabs>
        <w:rPr>
          <w:b/>
          <w:caps/>
        </w:rPr>
      </w:pPr>
    </w:p>
    <w:p w14:paraId="24DE8E84" w14:textId="77777777" w:rsidR="002B38D9" w:rsidRPr="00AE3509" w:rsidRDefault="002B38D9" w:rsidP="00D16DE5">
      <w:pPr>
        <w:tabs>
          <w:tab w:val="left" w:pos="1418"/>
        </w:tabs>
      </w:pPr>
      <w:r w:rsidRPr="00AE3509">
        <w:rPr>
          <w:b/>
          <w:caps/>
        </w:rPr>
        <w:t>UDK</w:t>
      </w:r>
      <w:r w:rsidRPr="00AE3509">
        <w:rPr>
          <w:b/>
        </w:rPr>
        <w:t>:</w:t>
      </w:r>
      <w:r w:rsidRPr="00AE3509">
        <w:t xml:space="preserve">            xxxxxx</w:t>
      </w:r>
    </w:p>
    <w:p w14:paraId="090E358C" w14:textId="77777777" w:rsidR="002B38D9" w:rsidRPr="00AE3509" w:rsidRDefault="002B38D9" w:rsidP="00D16DE5"/>
    <w:p w14:paraId="0128FC4D" w14:textId="77777777" w:rsidR="002B38D9" w:rsidRPr="00AE3509" w:rsidRDefault="002B38D9" w:rsidP="00D16DE5"/>
    <w:p w14:paraId="1C63D18B" w14:textId="77777777" w:rsidR="002B38D9" w:rsidRPr="00AE3509" w:rsidRDefault="002B38D9" w:rsidP="00D16DE5">
      <w:pPr>
        <w:pStyle w:val="text"/>
        <w:rPr>
          <w:rFonts w:ascii="Arial" w:hAnsi="Arial" w:cs="Arial"/>
          <w:i/>
          <w:sz w:val="22"/>
          <w:szCs w:val="22"/>
          <w:lang w:val="sl-SI"/>
        </w:rPr>
      </w:pPr>
    </w:p>
    <w:p w14:paraId="3C6A847C" w14:textId="77777777" w:rsidR="002B38D9" w:rsidRPr="00AE3509" w:rsidRDefault="002B38D9" w:rsidP="00D16DE5">
      <w:pPr>
        <w:pStyle w:val="text"/>
        <w:rPr>
          <w:rFonts w:ascii="Arial" w:hAnsi="Arial" w:cs="Arial"/>
          <w:i/>
          <w:sz w:val="22"/>
          <w:szCs w:val="22"/>
          <w:lang w:val="sl-SI"/>
        </w:rPr>
      </w:pPr>
    </w:p>
    <w:p w14:paraId="5D6956DC" w14:textId="77777777" w:rsidR="002B38D9" w:rsidRPr="00AE3509" w:rsidRDefault="002B38D9" w:rsidP="00D16DE5">
      <w:pPr>
        <w:rPr>
          <w:b/>
          <w:caps/>
        </w:rPr>
      </w:pPr>
      <w:bookmarkStart w:id="250" w:name="_Toc397326406"/>
      <w:r w:rsidRPr="00AE3509">
        <w:rPr>
          <w:b/>
        </w:rPr>
        <w:t>Abstract</w:t>
      </w:r>
      <w:bookmarkEnd w:id="250"/>
    </w:p>
    <w:p w14:paraId="2D3614EF" w14:textId="77777777" w:rsidR="002B38D9" w:rsidRPr="00AE3509" w:rsidRDefault="002B38D9" w:rsidP="00D16DE5"/>
    <w:p w14:paraId="0ECDD497" w14:textId="77777777" w:rsidR="002B38D9" w:rsidRPr="00AE3509" w:rsidRDefault="002B38D9" w:rsidP="00D16DE5">
      <w:pPr>
        <w:pStyle w:val="text"/>
        <w:ind w:firstLine="0"/>
        <w:rPr>
          <w:rFonts w:ascii="Arial" w:hAnsi="Arial" w:cs="Arial"/>
          <w:i/>
          <w:sz w:val="22"/>
          <w:szCs w:val="22"/>
          <w:lang w:val="sl-SI"/>
        </w:rPr>
      </w:pPr>
      <w:r w:rsidRPr="00AE3509">
        <w:rPr>
          <w:rFonts w:ascii="Arial" w:hAnsi="Arial" w:cs="Arial"/>
          <w:i/>
          <w:sz w:val="22"/>
          <w:szCs w:val="22"/>
          <w:lang w:val="sl-SI"/>
        </w:rPr>
        <w:t>Na tej strani naj bo čim vernejši prevod strani s slovenskim povzetkom v angleščino. Tudi ta stran mora biti v diplomskem delu oštevilčena z ustrezno rimsko številko.</w:t>
      </w:r>
    </w:p>
    <w:p w14:paraId="09616E70" w14:textId="77777777" w:rsidR="00DA3934" w:rsidRPr="00AE3509" w:rsidRDefault="00DA3934" w:rsidP="00D16DE5">
      <w:pPr>
        <w:pStyle w:val="text"/>
        <w:ind w:firstLine="0"/>
        <w:rPr>
          <w:rFonts w:ascii="Arial" w:hAnsi="Arial" w:cs="Arial"/>
          <w:i/>
          <w:sz w:val="22"/>
          <w:szCs w:val="22"/>
          <w:lang w:val="sl-SI"/>
        </w:rPr>
        <w:sectPr w:rsidR="00DA3934" w:rsidRPr="00AE3509" w:rsidSect="00DA3934">
          <w:headerReference w:type="default" r:id="rId41"/>
          <w:type w:val="continuous"/>
          <w:pgSz w:w="11901" w:h="16834" w:code="9"/>
          <w:pgMar w:top="709" w:right="1418" w:bottom="1701" w:left="1701" w:header="708" w:footer="708" w:gutter="0"/>
          <w:pgNumType w:fmt="upperRoman" w:start="1"/>
          <w:cols w:space="708"/>
        </w:sectPr>
      </w:pPr>
    </w:p>
    <w:p w14:paraId="79D68065" w14:textId="77777777" w:rsidR="00DA3934" w:rsidRPr="00AE3509" w:rsidRDefault="00DA3934" w:rsidP="00D16DE5">
      <w:pPr>
        <w:pStyle w:val="text"/>
        <w:ind w:firstLine="0"/>
        <w:rPr>
          <w:rFonts w:ascii="Arial" w:hAnsi="Arial" w:cs="Arial"/>
          <w:i/>
          <w:sz w:val="22"/>
          <w:szCs w:val="22"/>
          <w:lang w:val="sl-SI"/>
        </w:rPr>
      </w:pPr>
    </w:p>
    <w:p w14:paraId="3508AE5C" w14:textId="77777777" w:rsidR="002B38D9" w:rsidRPr="00AE3509" w:rsidRDefault="002B38D9" w:rsidP="00D16DE5">
      <w:pPr>
        <w:spacing w:line="240" w:lineRule="auto"/>
        <w:jc w:val="left"/>
        <w:rPr>
          <w:rFonts w:ascii="Book Antiqua" w:hAnsi="Book Antiqua"/>
        </w:rPr>
      </w:pPr>
    </w:p>
    <w:p w14:paraId="2915C914" w14:textId="77777777" w:rsidR="002B38D9" w:rsidRPr="00AE3509" w:rsidRDefault="002B38D9" w:rsidP="00C322E3">
      <w:r w:rsidRPr="00AE3509">
        <w:br w:type="page"/>
      </w:r>
    </w:p>
    <w:p w14:paraId="43CFCCF2" w14:textId="77777777" w:rsidR="002B38D9" w:rsidRPr="00AE3509" w:rsidRDefault="002B38D9" w:rsidP="00C322E3">
      <w:pPr>
        <w:pBdr>
          <w:bottom w:val="single" w:sz="6" w:space="1" w:color="auto"/>
        </w:pBdr>
        <w:rPr>
          <w:sz w:val="32"/>
          <w:szCs w:val="32"/>
        </w:rPr>
      </w:pPr>
      <w:r w:rsidRPr="00AE3509">
        <w:rPr>
          <w:sz w:val="32"/>
          <w:szCs w:val="32"/>
        </w:rPr>
        <w:lastRenderedPageBreak/>
        <w:t xml:space="preserve">Priloga B </w:t>
      </w:r>
    </w:p>
    <w:p w14:paraId="15F64119" w14:textId="77777777" w:rsidR="002B38D9" w:rsidRPr="00AE3509" w:rsidRDefault="002B38D9" w:rsidP="00C322E3">
      <w:pPr>
        <w:jc w:val="right"/>
        <w:rPr>
          <w:sz w:val="32"/>
        </w:rPr>
      </w:pPr>
    </w:p>
    <w:p w14:paraId="232C261D" w14:textId="77777777" w:rsidR="002B38D9" w:rsidRPr="00AE3509" w:rsidRDefault="002B38D9" w:rsidP="00C322E3">
      <w:pPr>
        <w:jc w:val="right"/>
        <w:rPr>
          <w:sz w:val="32"/>
        </w:rPr>
      </w:pPr>
      <w:r w:rsidRPr="00AE3509">
        <w:rPr>
          <w:sz w:val="32"/>
        </w:rPr>
        <w:t>Oblika končnih strani</w:t>
      </w:r>
    </w:p>
    <w:p w14:paraId="6FBEEBB1" w14:textId="77777777" w:rsidR="00DA3934" w:rsidRPr="00AE3509" w:rsidRDefault="00DA3934" w:rsidP="00C322E3">
      <w:pPr>
        <w:jc w:val="right"/>
        <w:rPr>
          <w:sz w:val="32"/>
        </w:rPr>
      </w:pPr>
    </w:p>
    <w:p w14:paraId="0A64D83F" w14:textId="77777777" w:rsidR="00DA3934" w:rsidRPr="00AE3509" w:rsidRDefault="00DA3934" w:rsidP="00C322E3">
      <w:pPr>
        <w:jc w:val="right"/>
        <w:rPr>
          <w:sz w:val="32"/>
        </w:rPr>
        <w:sectPr w:rsidR="00DA3934" w:rsidRPr="00AE3509" w:rsidSect="00DA3934">
          <w:headerReference w:type="default" r:id="rId42"/>
          <w:type w:val="continuous"/>
          <w:pgSz w:w="11901" w:h="16834" w:code="9"/>
          <w:pgMar w:top="709" w:right="1418" w:bottom="1701" w:left="1701" w:header="708" w:footer="708" w:gutter="0"/>
          <w:pgNumType w:fmt="upperRoman" w:start="1"/>
          <w:cols w:space="708"/>
        </w:sectPr>
      </w:pPr>
    </w:p>
    <w:p w14:paraId="59C88E93" w14:textId="77777777" w:rsidR="00DA3934" w:rsidRPr="00AE3509" w:rsidRDefault="00DA3934" w:rsidP="00C322E3">
      <w:pPr>
        <w:jc w:val="right"/>
        <w:rPr>
          <w:sz w:val="32"/>
        </w:rPr>
      </w:pPr>
    </w:p>
    <w:p w14:paraId="7E128540" w14:textId="77777777" w:rsidR="0074455A" w:rsidRPr="00AE3509" w:rsidRDefault="002B38D9" w:rsidP="007C021C">
      <w:pPr>
        <w:pStyle w:val="Header"/>
        <w:jc w:val="center"/>
        <w:rPr>
          <w:rFonts w:ascii="Trebuchet MS" w:hAnsi="Trebuchet MS"/>
          <w:szCs w:val="18"/>
          <w:lang w:val="sl-SI"/>
        </w:rPr>
      </w:pPr>
      <w:r w:rsidRPr="00AE3509">
        <w:rPr>
          <w:lang w:val="sl-SI"/>
        </w:rPr>
        <w:br w:type="page"/>
      </w:r>
    </w:p>
    <w:p w14:paraId="278EDF03" w14:textId="77777777" w:rsidR="007C021C" w:rsidRPr="00AE3509" w:rsidRDefault="007C021C" w:rsidP="007C021C">
      <w:pPr>
        <w:pStyle w:val="Header"/>
        <w:jc w:val="center"/>
        <w:rPr>
          <w:rFonts w:ascii="Trebuchet MS" w:hAnsi="Trebuchet MS"/>
          <w:szCs w:val="18"/>
          <w:lang w:val="sl-SI"/>
        </w:rPr>
      </w:pPr>
    </w:p>
    <w:p w14:paraId="2F0E4C2F" w14:textId="6B599D8D" w:rsidR="00643CA8" w:rsidRPr="00AE3509" w:rsidRDefault="00600E96" w:rsidP="00643CA8">
      <w:pPr>
        <w:jc w:val="center"/>
        <w:rPr>
          <w:rFonts w:ascii="Arial Narrow" w:hAnsi="Arial Narrow"/>
          <w:lang w:eastAsia="sl-SI"/>
        </w:rPr>
      </w:pPr>
      <w:r w:rsidRPr="00AE3509">
        <w:rPr>
          <w:noProof/>
        </w:rPr>
        <w:drawing>
          <wp:anchor distT="0" distB="0" distL="114300" distR="114300" simplePos="0" relativeHeight="251657728" behindDoc="1" locked="0" layoutInCell="1" allowOverlap="1" wp14:anchorId="0FF5077D" wp14:editId="2CC70D65">
            <wp:simplePos x="0" y="0"/>
            <wp:positionH relativeFrom="column">
              <wp:posOffset>4526280</wp:posOffset>
            </wp:positionH>
            <wp:positionV relativeFrom="paragraph">
              <wp:posOffset>119380</wp:posOffset>
            </wp:positionV>
            <wp:extent cx="1012190" cy="523875"/>
            <wp:effectExtent l="0" t="0" r="3810" b="9525"/>
            <wp:wrapNone/>
            <wp:docPr id="19"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rPr>
        <w:drawing>
          <wp:inline distT="0" distB="0" distL="0" distR="0" wp14:anchorId="593D5227" wp14:editId="0A15BAB6">
            <wp:extent cx="2006600" cy="1092200"/>
            <wp:effectExtent l="0" t="0" r="0" b="0"/>
            <wp:docPr id="3"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inline>
        </w:drawing>
      </w:r>
    </w:p>
    <w:p w14:paraId="528D7599" w14:textId="77777777" w:rsidR="002B38D9" w:rsidRPr="00AE3509" w:rsidRDefault="002B38D9" w:rsidP="00547429">
      <w:pPr>
        <w:spacing w:after="120"/>
        <w:jc w:val="center"/>
        <w:rPr>
          <w:b/>
          <w:sz w:val="32"/>
          <w:szCs w:val="32"/>
        </w:rPr>
      </w:pPr>
    </w:p>
    <w:p w14:paraId="17E55636" w14:textId="77777777" w:rsidR="002B38D9" w:rsidRPr="00AE3509" w:rsidRDefault="002B38D9" w:rsidP="00547429">
      <w:pPr>
        <w:spacing w:after="120"/>
        <w:jc w:val="center"/>
        <w:rPr>
          <w:b/>
        </w:rPr>
      </w:pPr>
      <w:r w:rsidRPr="00AE3509">
        <w:rPr>
          <w:b/>
          <w:sz w:val="32"/>
          <w:szCs w:val="32"/>
        </w:rPr>
        <w:t>I Z J A V A   O   A V T O R S T V U</w:t>
      </w:r>
      <w:r w:rsidRPr="00AE3509">
        <w:rPr>
          <w:b/>
          <w:sz w:val="32"/>
          <w:szCs w:val="3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85"/>
        <w:gridCol w:w="3232"/>
        <w:gridCol w:w="965"/>
      </w:tblGrid>
      <w:tr w:rsidR="002B38D9" w:rsidRPr="00AE3509" w14:paraId="09C2AEC5" w14:textId="77777777" w:rsidTr="0021519A">
        <w:tc>
          <w:tcPr>
            <w:tcW w:w="4644" w:type="dxa"/>
            <w:tcBorders>
              <w:top w:val="nil"/>
              <w:left w:val="nil"/>
              <w:bottom w:val="nil"/>
              <w:right w:val="nil"/>
            </w:tcBorders>
          </w:tcPr>
          <w:p w14:paraId="5429111C" w14:textId="77777777" w:rsidR="002B38D9" w:rsidRPr="00AE3509" w:rsidRDefault="002B38D9" w:rsidP="0021519A">
            <w:pPr>
              <w:spacing w:line="240" w:lineRule="auto"/>
            </w:pPr>
          </w:p>
          <w:p w14:paraId="4682418D" w14:textId="77777777" w:rsidR="002B38D9" w:rsidRPr="00AE3509" w:rsidRDefault="002B38D9" w:rsidP="0021519A">
            <w:pPr>
              <w:spacing w:line="240" w:lineRule="auto"/>
            </w:pPr>
            <w:r w:rsidRPr="00AE3509">
              <w:t>Spodaj podpisani/-a</w:t>
            </w:r>
          </w:p>
        </w:tc>
        <w:tc>
          <w:tcPr>
            <w:tcW w:w="4278" w:type="dxa"/>
            <w:gridSpan w:val="2"/>
            <w:tcBorders>
              <w:top w:val="nil"/>
              <w:left w:val="nil"/>
              <w:right w:val="nil"/>
            </w:tcBorders>
          </w:tcPr>
          <w:p w14:paraId="0E19AB06" w14:textId="77777777" w:rsidR="002B38D9" w:rsidRPr="00AE3509" w:rsidRDefault="002B38D9" w:rsidP="0021519A">
            <w:pPr>
              <w:spacing w:line="240" w:lineRule="auto"/>
            </w:pPr>
          </w:p>
        </w:tc>
      </w:tr>
      <w:tr w:rsidR="002B38D9" w:rsidRPr="00AE3509" w14:paraId="2EA99B26" w14:textId="77777777" w:rsidTr="0021519A">
        <w:tc>
          <w:tcPr>
            <w:tcW w:w="4644" w:type="dxa"/>
            <w:tcBorders>
              <w:top w:val="nil"/>
              <w:left w:val="nil"/>
              <w:bottom w:val="nil"/>
              <w:right w:val="nil"/>
            </w:tcBorders>
          </w:tcPr>
          <w:p w14:paraId="0CB767C7" w14:textId="77777777" w:rsidR="002B38D9" w:rsidRPr="00AE3509" w:rsidRDefault="002B38D9" w:rsidP="0021519A">
            <w:pPr>
              <w:spacing w:line="240" w:lineRule="auto"/>
            </w:pPr>
          </w:p>
          <w:p w14:paraId="7314F736" w14:textId="77777777" w:rsidR="002B38D9" w:rsidRPr="00AE3509" w:rsidRDefault="002B38D9" w:rsidP="0021519A">
            <w:pPr>
              <w:spacing w:line="240" w:lineRule="auto"/>
            </w:pPr>
            <w:r w:rsidRPr="00AE3509">
              <w:t>z vpisno številko</w:t>
            </w:r>
          </w:p>
        </w:tc>
        <w:tc>
          <w:tcPr>
            <w:tcW w:w="4278" w:type="dxa"/>
            <w:gridSpan w:val="2"/>
            <w:tcBorders>
              <w:left w:val="nil"/>
              <w:right w:val="nil"/>
            </w:tcBorders>
          </w:tcPr>
          <w:p w14:paraId="065CBC1F" w14:textId="77777777" w:rsidR="002B38D9" w:rsidRPr="00AE3509" w:rsidRDefault="002B38D9" w:rsidP="0021519A">
            <w:pPr>
              <w:spacing w:line="240" w:lineRule="auto"/>
            </w:pPr>
          </w:p>
        </w:tc>
      </w:tr>
      <w:tr w:rsidR="002B38D9" w:rsidRPr="00AE3509" w14:paraId="57D028C4" w14:textId="77777777" w:rsidTr="0021519A">
        <w:tc>
          <w:tcPr>
            <w:tcW w:w="4644" w:type="dxa"/>
            <w:tcBorders>
              <w:top w:val="nil"/>
              <w:left w:val="nil"/>
              <w:bottom w:val="nil"/>
              <w:right w:val="nil"/>
            </w:tcBorders>
          </w:tcPr>
          <w:p w14:paraId="3BB1C8E3" w14:textId="77777777" w:rsidR="002B38D9" w:rsidRPr="00AE3509" w:rsidRDefault="002B38D9" w:rsidP="0021519A">
            <w:pPr>
              <w:spacing w:line="240" w:lineRule="auto"/>
            </w:pPr>
          </w:p>
          <w:p w14:paraId="2E747C44" w14:textId="77777777" w:rsidR="002B38D9" w:rsidRPr="00AE3509" w:rsidRDefault="002B38D9" w:rsidP="0021519A">
            <w:pPr>
              <w:spacing w:line="240" w:lineRule="auto"/>
            </w:pPr>
            <w:r w:rsidRPr="00AE3509">
              <w:t>sem avtor/-ica diplomskega dela z naslovom:</w:t>
            </w:r>
          </w:p>
        </w:tc>
        <w:tc>
          <w:tcPr>
            <w:tcW w:w="4278" w:type="dxa"/>
            <w:gridSpan w:val="2"/>
            <w:tcBorders>
              <w:left w:val="nil"/>
              <w:right w:val="nil"/>
            </w:tcBorders>
          </w:tcPr>
          <w:p w14:paraId="45D00156" w14:textId="77777777" w:rsidR="002B38D9" w:rsidRPr="00AE3509" w:rsidRDefault="002B38D9" w:rsidP="0021519A">
            <w:pPr>
              <w:spacing w:line="240" w:lineRule="auto"/>
            </w:pPr>
          </w:p>
        </w:tc>
      </w:tr>
      <w:tr w:rsidR="002B38D9" w:rsidRPr="00AE3509" w14:paraId="63FCF12A" w14:textId="77777777" w:rsidTr="0021519A">
        <w:tc>
          <w:tcPr>
            <w:tcW w:w="4644" w:type="dxa"/>
            <w:tcBorders>
              <w:top w:val="nil"/>
              <w:left w:val="nil"/>
              <w:right w:val="nil"/>
            </w:tcBorders>
          </w:tcPr>
          <w:p w14:paraId="67B8CFF3" w14:textId="77777777" w:rsidR="002B38D9" w:rsidRPr="00AE3509" w:rsidRDefault="002B38D9" w:rsidP="0021519A">
            <w:pPr>
              <w:spacing w:line="240" w:lineRule="auto"/>
            </w:pPr>
          </w:p>
          <w:p w14:paraId="380E9AEF" w14:textId="77777777" w:rsidR="002B38D9" w:rsidRPr="00AE3509" w:rsidRDefault="002B38D9" w:rsidP="0021519A">
            <w:pPr>
              <w:spacing w:line="240" w:lineRule="auto"/>
            </w:pPr>
          </w:p>
        </w:tc>
        <w:tc>
          <w:tcPr>
            <w:tcW w:w="4278" w:type="dxa"/>
            <w:gridSpan w:val="2"/>
            <w:tcBorders>
              <w:left w:val="nil"/>
              <w:right w:val="nil"/>
            </w:tcBorders>
          </w:tcPr>
          <w:p w14:paraId="235A8DC1" w14:textId="77777777" w:rsidR="002B38D9" w:rsidRPr="00AE3509" w:rsidRDefault="002B38D9" w:rsidP="0021519A">
            <w:pPr>
              <w:spacing w:line="240" w:lineRule="auto"/>
            </w:pPr>
          </w:p>
        </w:tc>
      </w:tr>
      <w:tr w:rsidR="002B38D9" w:rsidRPr="00AE3509" w14:paraId="015CB3E1" w14:textId="77777777" w:rsidTr="0021519A">
        <w:tc>
          <w:tcPr>
            <w:tcW w:w="4644" w:type="dxa"/>
            <w:tcBorders>
              <w:left w:val="nil"/>
              <w:right w:val="nil"/>
            </w:tcBorders>
          </w:tcPr>
          <w:p w14:paraId="79BCC01B" w14:textId="77777777" w:rsidR="002B38D9" w:rsidRPr="00AE3509" w:rsidRDefault="002B38D9" w:rsidP="0021519A">
            <w:pPr>
              <w:spacing w:line="240" w:lineRule="auto"/>
            </w:pPr>
          </w:p>
          <w:p w14:paraId="5922C292" w14:textId="77777777" w:rsidR="002B38D9" w:rsidRPr="00AE3509" w:rsidRDefault="002B38D9" w:rsidP="0021519A">
            <w:pPr>
              <w:spacing w:line="240" w:lineRule="auto"/>
            </w:pPr>
          </w:p>
        </w:tc>
        <w:tc>
          <w:tcPr>
            <w:tcW w:w="4278" w:type="dxa"/>
            <w:gridSpan w:val="2"/>
            <w:tcBorders>
              <w:left w:val="nil"/>
              <w:right w:val="nil"/>
            </w:tcBorders>
          </w:tcPr>
          <w:p w14:paraId="258F3122" w14:textId="77777777" w:rsidR="002B38D9" w:rsidRPr="00AE3509" w:rsidRDefault="002B38D9" w:rsidP="0021519A">
            <w:pPr>
              <w:spacing w:line="240" w:lineRule="auto"/>
            </w:pPr>
          </w:p>
        </w:tc>
      </w:tr>
      <w:tr w:rsidR="002B38D9" w:rsidRPr="00AE3509" w14:paraId="41BAFC67"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Borders>
              <w:top w:val="single" w:sz="4" w:space="0" w:color="auto"/>
            </w:tcBorders>
          </w:tcPr>
          <w:p w14:paraId="5C6D8000" w14:textId="77777777" w:rsidR="002B38D9" w:rsidRPr="00AE3509" w:rsidRDefault="002B38D9" w:rsidP="0021519A">
            <w:pPr>
              <w:spacing w:line="240" w:lineRule="auto"/>
              <w:jc w:val="center"/>
              <w:rPr>
                <w:i/>
              </w:rPr>
            </w:pPr>
            <w:r w:rsidRPr="00AE3509">
              <w:rPr>
                <w:i/>
              </w:rPr>
              <w:t>(naslov diplomskega dela)</w:t>
            </w:r>
          </w:p>
          <w:p w14:paraId="6FD461DB" w14:textId="77777777" w:rsidR="002B38D9" w:rsidRPr="00AE3509" w:rsidRDefault="002B38D9" w:rsidP="0021519A">
            <w:pPr>
              <w:spacing w:line="240" w:lineRule="auto"/>
            </w:pPr>
          </w:p>
        </w:tc>
      </w:tr>
      <w:tr w:rsidR="002B38D9" w:rsidRPr="00AE3509" w14:paraId="54B88382"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D71E059" w14:textId="77777777" w:rsidR="002B38D9" w:rsidRPr="00AE3509" w:rsidRDefault="002B38D9" w:rsidP="0021519A">
            <w:pPr>
              <w:spacing w:line="240" w:lineRule="auto"/>
              <w:jc w:val="center"/>
              <w:rPr>
                <w:i/>
              </w:rPr>
            </w:pPr>
          </w:p>
        </w:tc>
      </w:tr>
      <w:tr w:rsidR="002B38D9" w:rsidRPr="00AE3509" w14:paraId="3D8653E6"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4599EF83" w14:textId="77777777" w:rsidR="002B38D9" w:rsidRPr="00AE3509" w:rsidRDefault="002B38D9" w:rsidP="0021519A">
            <w:pPr>
              <w:spacing w:line="240" w:lineRule="auto"/>
              <w:jc w:val="left"/>
            </w:pPr>
            <w:r w:rsidRPr="00AE3509">
              <w:t>S svojim podpisom zagotavljam, da:</w:t>
            </w:r>
          </w:p>
        </w:tc>
      </w:tr>
      <w:tr w:rsidR="002B38D9" w:rsidRPr="00AE3509" w14:paraId="68558942"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654D7A31" w14:textId="77777777" w:rsidR="002B38D9" w:rsidRPr="00AE3509" w:rsidRDefault="002B38D9" w:rsidP="0021519A">
            <w:pPr>
              <w:spacing w:line="240" w:lineRule="auto"/>
              <w:jc w:val="left"/>
            </w:pPr>
          </w:p>
        </w:tc>
      </w:tr>
      <w:tr w:rsidR="002B38D9" w:rsidRPr="00AE3509" w14:paraId="1D260271"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47F928D" w14:textId="77777777" w:rsidR="002B38D9" w:rsidRPr="00AE3509" w:rsidRDefault="002B38D9" w:rsidP="0021519A">
            <w:pPr>
              <w:numPr>
                <w:ilvl w:val="0"/>
                <w:numId w:val="6"/>
              </w:numPr>
              <w:spacing w:after="120" w:line="240" w:lineRule="auto"/>
            </w:pPr>
            <w:r w:rsidRPr="00AE3509">
              <w:t>sem diplomsko delo izdelal/-a samostojno pod mentorstvom (naziv, ime in priimek)</w:t>
            </w:r>
          </w:p>
        </w:tc>
      </w:tr>
      <w:tr w:rsidR="002B38D9" w:rsidRPr="00AE3509" w14:paraId="4DBADC43" w14:textId="77777777" w:rsidTr="0021519A">
        <w:trPr>
          <w:gridAfter w:val="1"/>
          <w:wAfter w:w="25" w:type="dxa"/>
        </w:trPr>
        <w:tc>
          <w:tcPr>
            <w:tcW w:w="7938" w:type="dxa"/>
            <w:gridSpan w:val="2"/>
            <w:tcBorders>
              <w:top w:val="nil"/>
              <w:left w:val="nil"/>
              <w:right w:val="nil"/>
            </w:tcBorders>
          </w:tcPr>
          <w:p w14:paraId="56386D02" w14:textId="77777777" w:rsidR="002B38D9" w:rsidRPr="00AE3509" w:rsidRDefault="002B38D9" w:rsidP="0021519A">
            <w:pPr>
              <w:tabs>
                <w:tab w:val="num" w:pos="720"/>
              </w:tabs>
            </w:pPr>
          </w:p>
        </w:tc>
      </w:tr>
      <w:tr w:rsidR="002B38D9" w:rsidRPr="00AE3509" w14:paraId="7A6A6ED8"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3"/>
        </w:trPr>
        <w:tc>
          <w:tcPr>
            <w:tcW w:w="8922" w:type="dxa"/>
            <w:gridSpan w:val="3"/>
          </w:tcPr>
          <w:p w14:paraId="14A0DDD2" w14:textId="77777777" w:rsidR="002B38D9" w:rsidRPr="00AE3509" w:rsidRDefault="002B38D9" w:rsidP="0021519A">
            <w:pPr>
              <w:tabs>
                <w:tab w:val="num" w:pos="720"/>
              </w:tabs>
              <w:spacing w:after="120" w:line="240" w:lineRule="auto"/>
            </w:pPr>
            <w:r w:rsidRPr="00AE3509">
              <w:tab/>
              <w:t>in somentorstvom (naziv, ime in priimek)</w:t>
            </w:r>
          </w:p>
        </w:tc>
      </w:tr>
      <w:tr w:rsidR="002B38D9" w:rsidRPr="00AE3509" w14:paraId="76204179" w14:textId="77777777" w:rsidTr="0021519A">
        <w:tc>
          <w:tcPr>
            <w:tcW w:w="7963" w:type="dxa"/>
            <w:gridSpan w:val="3"/>
            <w:tcBorders>
              <w:top w:val="nil"/>
              <w:left w:val="nil"/>
              <w:right w:val="nil"/>
            </w:tcBorders>
          </w:tcPr>
          <w:p w14:paraId="602B3F17" w14:textId="77777777" w:rsidR="002B38D9" w:rsidRPr="00AE3509" w:rsidRDefault="002B38D9" w:rsidP="0021519A">
            <w:pPr>
              <w:spacing w:after="120" w:line="240" w:lineRule="auto"/>
              <w:ind w:left="720"/>
            </w:pPr>
          </w:p>
        </w:tc>
      </w:tr>
      <w:tr w:rsidR="002B38D9" w:rsidRPr="00AE3509" w14:paraId="235C729B" w14:textId="77777777" w:rsidTr="002151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4E7CC348" w14:textId="77777777" w:rsidR="002B38D9" w:rsidRPr="00AE3509" w:rsidRDefault="002B38D9" w:rsidP="0021519A">
            <w:pPr>
              <w:spacing w:line="240" w:lineRule="auto"/>
              <w:jc w:val="left"/>
            </w:pPr>
          </w:p>
        </w:tc>
      </w:tr>
      <w:tr w:rsidR="002B38D9" w:rsidRPr="00AE3509" w14:paraId="60B20E55" w14:textId="77777777" w:rsidTr="0021519A">
        <w:tc>
          <w:tcPr>
            <w:tcW w:w="8922" w:type="dxa"/>
            <w:gridSpan w:val="3"/>
            <w:tcBorders>
              <w:top w:val="nil"/>
              <w:left w:val="nil"/>
              <w:bottom w:val="nil"/>
              <w:right w:val="nil"/>
            </w:tcBorders>
          </w:tcPr>
          <w:p w14:paraId="2CA568CB" w14:textId="77777777" w:rsidR="002B38D9" w:rsidRPr="00AE3509" w:rsidRDefault="002B38D9" w:rsidP="0021519A">
            <w:pPr>
              <w:numPr>
                <w:ilvl w:val="0"/>
                <w:numId w:val="6"/>
              </w:numPr>
              <w:spacing w:after="120" w:line="240" w:lineRule="auto"/>
            </w:pPr>
            <w:r w:rsidRPr="00AE3509">
              <w:t>so elektronska oblika diplomskega dela, naslov (slov., angl.), povzetek (slov., angl.) ter ključne besede (slov., angl.) identični s tiskano obliko diplomskega dela.</w:t>
            </w:r>
          </w:p>
        </w:tc>
      </w:tr>
      <w:tr w:rsidR="002B38D9" w:rsidRPr="00AE3509" w14:paraId="1553188F" w14:textId="77777777" w:rsidTr="0021519A">
        <w:tc>
          <w:tcPr>
            <w:tcW w:w="8922" w:type="dxa"/>
            <w:gridSpan w:val="3"/>
            <w:tcBorders>
              <w:top w:val="nil"/>
              <w:left w:val="nil"/>
              <w:bottom w:val="nil"/>
              <w:right w:val="nil"/>
            </w:tcBorders>
          </w:tcPr>
          <w:p w14:paraId="29DCC3DF" w14:textId="77777777" w:rsidR="002B38D9" w:rsidRPr="00AE3509" w:rsidRDefault="002B38D9" w:rsidP="0021519A">
            <w:pPr>
              <w:numPr>
                <w:ilvl w:val="0"/>
                <w:numId w:val="5"/>
              </w:numPr>
              <w:spacing w:after="120" w:line="240" w:lineRule="auto"/>
            </w:pPr>
            <w:r w:rsidRPr="00AE3509">
              <w:t xml:space="preserve">soglašam z javno objavo elektronske oblike diplomskega dela v DKUM. </w:t>
            </w:r>
          </w:p>
        </w:tc>
      </w:tr>
    </w:tbl>
    <w:p w14:paraId="2FE1D18F" w14:textId="77777777" w:rsidR="002B38D9" w:rsidRPr="00AE3509" w:rsidRDefault="002B38D9" w:rsidP="00547429"/>
    <w:tbl>
      <w:tblPr>
        <w:tblW w:w="0" w:type="auto"/>
        <w:tblLook w:val="00A0" w:firstRow="1" w:lastRow="0" w:firstColumn="1" w:lastColumn="0" w:noHBand="0" w:noVBand="0"/>
      </w:tblPr>
      <w:tblGrid>
        <w:gridCol w:w="1668"/>
        <w:gridCol w:w="2551"/>
      </w:tblGrid>
      <w:tr w:rsidR="002B38D9" w:rsidRPr="00AE3509" w14:paraId="2DFDBD71" w14:textId="77777777" w:rsidTr="0021519A">
        <w:tc>
          <w:tcPr>
            <w:tcW w:w="1668" w:type="dxa"/>
          </w:tcPr>
          <w:p w14:paraId="053129DA" w14:textId="77777777" w:rsidR="002B38D9" w:rsidRPr="00AE3509" w:rsidRDefault="002B38D9" w:rsidP="00FB4514">
            <w:pPr>
              <w:rPr>
                <w:sz w:val="20"/>
                <w:szCs w:val="20"/>
              </w:rPr>
            </w:pPr>
            <w:r w:rsidRPr="00AE3509">
              <w:rPr>
                <w:sz w:val="20"/>
                <w:szCs w:val="20"/>
              </w:rPr>
              <w:t>V Mariboru, dne</w:t>
            </w:r>
          </w:p>
        </w:tc>
        <w:tc>
          <w:tcPr>
            <w:tcW w:w="2551" w:type="dxa"/>
            <w:tcBorders>
              <w:bottom w:val="single" w:sz="4" w:space="0" w:color="auto"/>
            </w:tcBorders>
          </w:tcPr>
          <w:p w14:paraId="4A1F4DF0" w14:textId="77777777" w:rsidR="002B38D9" w:rsidRPr="00AE3509" w:rsidRDefault="002B38D9" w:rsidP="00FB4514">
            <w:pPr>
              <w:rPr>
                <w:sz w:val="20"/>
                <w:szCs w:val="20"/>
              </w:rPr>
            </w:pPr>
          </w:p>
        </w:tc>
      </w:tr>
    </w:tbl>
    <w:p w14:paraId="7A5955F0" w14:textId="77777777" w:rsidR="002B38D9" w:rsidRPr="00AE3509" w:rsidRDefault="002B38D9" w:rsidP="00547429"/>
    <w:p w14:paraId="5042D9BD" w14:textId="77777777" w:rsidR="00DA3934" w:rsidRPr="00AE3509" w:rsidRDefault="00DA3934" w:rsidP="00FB4514">
      <w:pPr>
        <w:jc w:val="left"/>
        <w:rPr>
          <w:u w:val="single"/>
        </w:rPr>
        <w:sectPr w:rsidR="00DA3934" w:rsidRPr="00AE3509" w:rsidSect="00DA3934">
          <w:headerReference w:type="default" r:id="rId43"/>
          <w:type w:val="continuous"/>
          <w:pgSz w:w="11901" w:h="16834" w:code="9"/>
          <w:pgMar w:top="709" w:right="1418" w:bottom="1701" w:left="1701" w:header="708" w:footer="708" w:gutter="0"/>
          <w:pgNumType w:fmt="upperRoman" w:start="1"/>
          <w:cols w:space="708"/>
        </w:sectPr>
      </w:pPr>
    </w:p>
    <w:tbl>
      <w:tblPr>
        <w:tblW w:w="9180" w:type="dxa"/>
        <w:tblLook w:val="00A0" w:firstRow="1" w:lastRow="0" w:firstColumn="1" w:lastColumn="0" w:noHBand="0" w:noVBand="0"/>
      </w:tblPr>
      <w:tblGrid>
        <w:gridCol w:w="4778"/>
        <w:gridCol w:w="4402"/>
      </w:tblGrid>
      <w:tr w:rsidR="002B38D9" w:rsidRPr="00AE3509" w14:paraId="5DFB2FB2" w14:textId="77777777" w:rsidTr="0025262E">
        <w:tc>
          <w:tcPr>
            <w:tcW w:w="4778" w:type="dxa"/>
          </w:tcPr>
          <w:p w14:paraId="2FA803C0" w14:textId="77777777" w:rsidR="002B38D9" w:rsidRPr="00AE3509" w:rsidRDefault="002B38D9" w:rsidP="00FB4514">
            <w:pPr>
              <w:jc w:val="left"/>
              <w:rPr>
                <w:u w:val="single"/>
              </w:rPr>
            </w:pPr>
          </w:p>
          <w:p w14:paraId="5BA4994A" w14:textId="77777777" w:rsidR="00DA3934" w:rsidRPr="00AE3509" w:rsidRDefault="00DA3934" w:rsidP="00FB4514">
            <w:pPr>
              <w:jc w:val="left"/>
              <w:rPr>
                <w:u w:val="single"/>
              </w:rPr>
            </w:pPr>
          </w:p>
        </w:tc>
        <w:tc>
          <w:tcPr>
            <w:tcW w:w="4402" w:type="dxa"/>
            <w:tcBorders>
              <w:bottom w:val="single" w:sz="4" w:space="0" w:color="auto"/>
            </w:tcBorders>
          </w:tcPr>
          <w:p w14:paraId="5499A318" w14:textId="77777777" w:rsidR="002B38D9" w:rsidRPr="00AE3509" w:rsidRDefault="002B38D9" w:rsidP="00FB4514">
            <w:pPr>
              <w:jc w:val="left"/>
            </w:pPr>
            <w:r w:rsidRPr="00AE3509">
              <w:t>Podpis avtorja/-ice:</w:t>
            </w:r>
          </w:p>
          <w:p w14:paraId="2512A92F" w14:textId="77777777" w:rsidR="002B38D9" w:rsidRPr="00AE3509" w:rsidRDefault="002B38D9" w:rsidP="00FB4514">
            <w:pPr>
              <w:jc w:val="left"/>
            </w:pPr>
          </w:p>
          <w:p w14:paraId="57F14544" w14:textId="77777777" w:rsidR="002B38D9" w:rsidRPr="00AE3509" w:rsidRDefault="002B38D9" w:rsidP="00FB4514">
            <w:pPr>
              <w:jc w:val="left"/>
            </w:pPr>
          </w:p>
        </w:tc>
      </w:tr>
    </w:tbl>
    <w:p w14:paraId="0861B262" w14:textId="77777777" w:rsidR="0025262E" w:rsidRPr="00AE3509" w:rsidRDefault="0025262E" w:rsidP="0025262E">
      <w:pPr>
        <w:tabs>
          <w:tab w:val="left" w:pos="2989"/>
        </w:tabs>
      </w:pPr>
      <w:r w:rsidRPr="00AE3509">
        <w:tab/>
      </w:r>
    </w:p>
    <w:p w14:paraId="2705109A" w14:textId="77777777" w:rsidR="00643CA8" w:rsidRPr="00AE3509" w:rsidRDefault="00643CA8" w:rsidP="001B26EC">
      <w:pPr>
        <w:pStyle w:val="Header"/>
        <w:jc w:val="center"/>
        <w:rPr>
          <w:rFonts w:ascii="Calibri" w:hAnsi="Calibri"/>
          <w:color w:val="006A8E"/>
          <w:sz w:val="8"/>
          <w:szCs w:val="8"/>
          <w:lang w:val="sl-SI"/>
        </w:rPr>
      </w:pPr>
    </w:p>
    <w:p w14:paraId="085AA3DD" w14:textId="77777777" w:rsidR="00643CA8" w:rsidRPr="00AE3509" w:rsidRDefault="00643CA8" w:rsidP="001B26EC">
      <w:pPr>
        <w:pStyle w:val="Header"/>
        <w:jc w:val="center"/>
        <w:rPr>
          <w:rFonts w:ascii="Calibri" w:hAnsi="Calibri"/>
          <w:color w:val="006A8E"/>
          <w:sz w:val="8"/>
          <w:szCs w:val="8"/>
          <w:lang w:val="sl-SI"/>
        </w:rPr>
      </w:pPr>
    </w:p>
    <w:p w14:paraId="184D0671" w14:textId="77777777" w:rsidR="00643CA8" w:rsidRPr="00AE3509" w:rsidRDefault="00643CA8" w:rsidP="001B26EC">
      <w:pPr>
        <w:pStyle w:val="Header"/>
        <w:jc w:val="center"/>
        <w:rPr>
          <w:rFonts w:ascii="Calibri" w:hAnsi="Calibri"/>
          <w:color w:val="006A8E"/>
          <w:sz w:val="8"/>
          <w:szCs w:val="8"/>
          <w:lang w:val="sl-SI"/>
        </w:rPr>
      </w:pPr>
    </w:p>
    <w:p w14:paraId="5DFCD685" w14:textId="77777777" w:rsidR="00643CA8" w:rsidRPr="00AE3509" w:rsidRDefault="00643CA8" w:rsidP="001B26EC">
      <w:pPr>
        <w:pStyle w:val="Header"/>
        <w:jc w:val="center"/>
        <w:rPr>
          <w:rFonts w:ascii="Calibri" w:hAnsi="Calibri"/>
          <w:color w:val="006A8E"/>
          <w:sz w:val="8"/>
          <w:szCs w:val="8"/>
          <w:lang w:val="sl-SI"/>
        </w:rPr>
      </w:pPr>
    </w:p>
    <w:p w14:paraId="47BE925E" w14:textId="77777777" w:rsidR="00643CA8" w:rsidRPr="00AE3509" w:rsidRDefault="00643CA8" w:rsidP="001B26EC">
      <w:pPr>
        <w:pStyle w:val="Header"/>
        <w:jc w:val="center"/>
        <w:rPr>
          <w:rFonts w:ascii="Calibri" w:hAnsi="Calibri"/>
          <w:color w:val="006A8E"/>
          <w:sz w:val="8"/>
          <w:szCs w:val="8"/>
          <w:lang w:val="sl-SI"/>
        </w:rPr>
      </w:pPr>
    </w:p>
    <w:p w14:paraId="7502091F" w14:textId="77777777" w:rsidR="00643CA8" w:rsidRPr="00AE3509" w:rsidRDefault="00643CA8" w:rsidP="001B26EC">
      <w:pPr>
        <w:pStyle w:val="Header"/>
        <w:jc w:val="center"/>
        <w:rPr>
          <w:rFonts w:ascii="Calibri" w:hAnsi="Calibri"/>
          <w:color w:val="006A8E"/>
          <w:sz w:val="8"/>
          <w:szCs w:val="8"/>
          <w:lang w:val="sl-SI"/>
        </w:rPr>
      </w:pPr>
    </w:p>
    <w:p w14:paraId="6A24D675" w14:textId="77777777" w:rsidR="00643CA8" w:rsidRPr="00AE3509" w:rsidRDefault="00643CA8" w:rsidP="001B26EC">
      <w:pPr>
        <w:pStyle w:val="Header"/>
        <w:jc w:val="center"/>
        <w:rPr>
          <w:rFonts w:ascii="Calibri" w:hAnsi="Calibri"/>
          <w:color w:val="006A8E"/>
          <w:sz w:val="8"/>
          <w:szCs w:val="8"/>
          <w:lang w:val="sl-SI"/>
        </w:rPr>
      </w:pPr>
    </w:p>
    <w:p w14:paraId="22442B6F" w14:textId="77777777" w:rsidR="00643CA8" w:rsidRPr="00AE3509" w:rsidRDefault="00643CA8" w:rsidP="001B26EC">
      <w:pPr>
        <w:pStyle w:val="Header"/>
        <w:jc w:val="center"/>
        <w:rPr>
          <w:rFonts w:ascii="Calibri" w:hAnsi="Calibri"/>
          <w:color w:val="006A8E"/>
          <w:sz w:val="8"/>
          <w:szCs w:val="8"/>
          <w:lang w:val="sl-SI"/>
        </w:rPr>
      </w:pPr>
    </w:p>
    <w:p w14:paraId="2C430E80" w14:textId="69627E1D" w:rsidR="001B26EC" w:rsidRPr="00AE3509" w:rsidRDefault="00600E96" w:rsidP="001B26EC">
      <w:pPr>
        <w:pStyle w:val="Header"/>
        <w:jc w:val="center"/>
        <w:rPr>
          <w:rFonts w:ascii="Calibri" w:hAnsi="Calibri"/>
          <w:color w:val="006A8E"/>
          <w:sz w:val="8"/>
          <w:szCs w:val="8"/>
          <w:lang w:val="sl-SI"/>
        </w:rPr>
      </w:pPr>
      <w:r w:rsidRPr="00AE3509">
        <w:rPr>
          <w:rFonts w:ascii="Calibri" w:hAnsi="Calibri"/>
          <w:noProof/>
          <w:color w:val="006A8E"/>
          <w:sz w:val="8"/>
          <w:szCs w:val="8"/>
          <w:lang w:val="sl-SI"/>
        </w:rPr>
        <w:drawing>
          <wp:inline distT="0" distB="0" distL="0" distR="0" wp14:anchorId="208595B6" wp14:editId="00CD91E4">
            <wp:extent cx="1892300" cy="1257300"/>
            <wp:effectExtent l="0" t="0" r="12700" b="12700"/>
            <wp:docPr id="10" name="Picture 10" descr="ging-fer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ng-feri-f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2300" cy="1257300"/>
                    </a:xfrm>
                    <a:prstGeom prst="rect">
                      <a:avLst/>
                    </a:prstGeom>
                    <a:noFill/>
                    <a:ln>
                      <a:noFill/>
                    </a:ln>
                  </pic:spPr>
                </pic:pic>
              </a:graphicData>
            </a:graphic>
          </wp:inline>
        </w:drawing>
      </w:r>
    </w:p>
    <w:p w14:paraId="239021CA" w14:textId="77777777" w:rsidR="0025262E" w:rsidRPr="00AE3509" w:rsidRDefault="0025262E" w:rsidP="0025262E"/>
    <w:p w14:paraId="6B6CFB53" w14:textId="77777777" w:rsidR="0025262E" w:rsidRPr="00AE3509" w:rsidRDefault="0025262E" w:rsidP="0025262E">
      <w:pPr>
        <w:spacing w:after="120"/>
        <w:jc w:val="center"/>
        <w:rPr>
          <w:b/>
        </w:rPr>
      </w:pPr>
      <w:r w:rsidRPr="00AE3509">
        <w:rPr>
          <w:b/>
          <w:sz w:val="32"/>
          <w:szCs w:val="32"/>
        </w:rPr>
        <w:t>I Z J A V A   O   A V T O R S T V U</w:t>
      </w:r>
      <w:r w:rsidRPr="00AE3509">
        <w:rPr>
          <w:b/>
          <w:sz w:val="32"/>
          <w:szCs w:val="3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85"/>
        <w:gridCol w:w="3232"/>
        <w:gridCol w:w="965"/>
      </w:tblGrid>
      <w:tr w:rsidR="0025262E" w:rsidRPr="00AE3509" w14:paraId="46D85F22" w14:textId="77777777" w:rsidTr="005050D9">
        <w:tc>
          <w:tcPr>
            <w:tcW w:w="4644" w:type="dxa"/>
            <w:tcBorders>
              <w:top w:val="nil"/>
              <w:left w:val="nil"/>
              <w:bottom w:val="nil"/>
              <w:right w:val="nil"/>
            </w:tcBorders>
          </w:tcPr>
          <w:p w14:paraId="4EF2A127" w14:textId="77777777" w:rsidR="0025262E" w:rsidRPr="00AE3509" w:rsidRDefault="0025262E" w:rsidP="005050D9">
            <w:pPr>
              <w:spacing w:line="240" w:lineRule="auto"/>
            </w:pPr>
          </w:p>
          <w:p w14:paraId="4D1D34B3" w14:textId="77777777" w:rsidR="0025262E" w:rsidRPr="00AE3509" w:rsidRDefault="0025262E" w:rsidP="005050D9">
            <w:pPr>
              <w:spacing w:line="240" w:lineRule="auto"/>
            </w:pPr>
            <w:r w:rsidRPr="00AE3509">
              <w:t>Spodaj podpisani/-a</w:t>
            </w:r>
          </w:p>
        </w:tc>
        <w:tc>
          <w:tcPr>
            <w:tcW w:w="4278" w:type="dxa"/>
            <w:gridSpan w:val="2"/>
            <w:tcBorders>
              <w:top w:val="nil"/>
              <w:left w:val="nil"/>
              <w:right w:val="nil"/>
            </w:tcBorders>
          </w:tcPr>
          <w:p w14:paraId="747BA791" w14:textId="77777777" w:rsidR="0025262E" w:rsidRPr="00AE3509" w:rsidRDefault="0025262E" w:rsidP="005050D9">
            <w:pPr>
              <w:spacing w:line="240" w:lineRule="auto"/>
            </w:pPr>
          </w:p>
        </w:tc>
      </w:tr>
      <w:tr w:rsidR="0025262E" w:rsidRPr="00AE3509" w14:paraId="7B5D9B61" w14:textId="77777777" w:rsidTr="005050D9">
        <w:tc>
          <w:tcPr>
            <w:tcW w:w="4644" w:type="dxa"/>
            <w:tcBorders>
              <w:top w:val="nil"/>
              <w:left w:val="nil"/>
              <w:bottom w:val="nil"/>
              <w:right w:val="nil"/>
            </w:tcBorders>
          </w:tcPr>
          <w:p w14:paraId="75C6861F" w14:textId="77777777" w:rsidR="0025262E" w:rsidRPr="00AE3509" w:rsidRDefault="0025262E" w:rsidP="005050D9">
            <w:pPr>
              <w:spacing w:line="240" w:lineRule="auto"/>
            </w:pPr>
          </w:p>
          <w:p w14:paraId="5C144D3E" w14:textId="77777777" w:rsidR="0025262E" w:rsidRPr="00AE3509" w:rsidRDefault="0025262E" w:rsidP="005050D9">
            <w:pPr>
              <w:spacing w:line="240" w:lineRule="auto"/>
            </w:pPr>
            <w:r w:rsidRPr="00AE3509">
              <w:t>z vpisno številko</w:t>
            </w:r>
          </w:p>
        </w:tc>
        <w:tc>
          <w:tcPr>
            <w:tcW w:w="4278" w:type="dxa"/>
            <w:gridSpan w:val="2"/>
            <w:tcBorders>
              <w:left w:val="nil"/>
              <w:right w:val="nil"/>
            </w:tcBorders>
          </w:tcPr>
          <w:p w14:paraId="11E438A4" w14:textId="77777777" w:rsidR="0025262E" w:rsidRPr="00AE3509" w:rsidRDefault="0025262E" w:rsidP="005050D9">
            <w:pPr>
              <w:spacing w:line="240" w:lineRule="auto"/>
            </w:pPr>
          </w:p>
        </w:tc>
      </w:tr>
      <w:tr w:rsidR="0025262E" w:rsidRPr="00AE3509" w14:paraId="64FEFBEF" w14:textId="77777777" w:rsidTr="005050D9">
        <w:tc>
          <w:tcPr>
            <w:tcW w:w="4644" w:type="dxa"/>
            <w:tcBorders>
              <w:top w:val="nil"/>
              <w:left w:val="nil"/>
              <w:bottom w:val="nil"/>
              <w:right w:val="nil"/>
            </w:tcBorders>
          </w:tcPr>
          <w:p w14:paraId="511ED418" w14:textId="77777777" w:rsidR="0025262E" w:rsidRPr="00AE3509" w:rsidRDefault="0025262E" w:rsidP="005050D9">
            <w:pPr>
              <w:spacing w:line="240" w:lineRule="auto"/>
            </w:pPr>
          </w:p>
          <w:p w14:paraId="26BB804D" w14:textId="77777777" w:rsidR="0025262E" w:rsidRPr="00AE3509" w:rsidRDefault="0025262E" w:rsidP="005050D9">
            <w:pPr>
              <w:spacing w:line="240" w:lineRule="auto"/>
            </w:pPr>
            <w:r w:rsidRPr="00AE3509">
              <w:t>sem avtor/-ica diplomskega dela z naslovom:</w:t>
            </w:r>
          </w:p>
        </w:tc>
        <w:tc>
          <w:tcPr>
            <w:tcW w:w="4278" w:type="dxa"/>
            <w:gridSpan w:val="2"/>
            <w:tcBorders>
              <w:left w:val="nil"/>
              <w:right w:val="nil"/>
            </w:tcBorders>
          </w:tcPr>
          <w:p w14:paraId="0235CCD0" w14:textId="77777777" w:rsidR="0025262E" w:rsidRPr="00AE3509" w:rsidRDefault="0025262E" w:rsidP="005050D9">
            <w:pPr>
              <w:spacing w:line="240" w:lineRule="auto"/>
            </w:pPr>
          </w:p>
        </w:tc>
      </w:tr>
      <w:tr w:rsidR="0025262E" w:rsidRPr="00AE3509" w14:paraId="0FBB5CBA" w14:textId="77777777" w:rsidTr="005050D9">
        <w:tc>
          <w:tcPr>
            <w:tcW w:w="4644" w:type="dxa"/>
            <w:tcBorders>
              <w:top w:val="nil"/>
              <w:left w:val="nil"/>
              <w:right w:val="nil"/>
            </w:tcBorders>
          </w:tcPr>
          <w:p w14:paraId="2513FEC2" w14:textId="77777777" w:rsidR="0025262E" w:rsidRPr="00AE3509" w:rsidRDefault="0025262E" w:rsidP="005050D9">
            <w:pPr>
              <w:spacing w:line="240" w:lineRule="auto"/>
            </w:pPr>
          </w:p>
          <w:p w14:paraId="0B21176B" w14:textId="77777777" w:rsidR="0025262E" w:rsidRPr="00AE3509" w:rsidRDefault="0025262E" w:rsidP="005050D9">
            <w:pPr>
              <w:spacing w:line="240" w:lineRule="auto"/>
            </w:pPr>
          </w:p>
        </w:tc>
        <w:tc>
          <w:tcPr>
            <w:tcW w:w="4278" w:type="dxa"/>
            <w:gridSpan w:val="2"/>
            <w:tcBorders>
              <w:left w:val="nil"/>
              <w:right w:val="nil"/>
            </w:tcBorders>
          </w:tcPr>
          <w:p w14:paraId="0F8C2D87" w14:textId="77777777" w:rsidR="0025262E" w:rsidRPr="00AE3509" w:rsidRDefault="0025262E" w:rsidP="005050D9">
            <w:pPr>
              <w:spacing w:line="240" w:lineRule="auto"/>
            </w:pPr>
          </w:p>
        </w:tc>
      </w:tr>
      <w:tr w:rsidR="0025262E" w:rsidRPr="00AE3509" w14:paraId="50EE4AB4" w14:textId="77777777" w:rsidTr="005050D9">
        <w:tc>
          <w:tcPr>
            <w:tcW w:w="4644" w:type="dxa"/>
            <w:tcBorders>
              <w:left w:val="nil"/>
              <w:right w:val="nil"/>
            </w:tcBorders>
          </w:tcPr>
          <w:p w14:paraId="21E10664" w14:textId="77777777" w:rsidR="0025262E" w:rsidRPr="00AE3509" w:rsidRDefault="0025262E" w:rsidP="005050D9">
            <w:pPr>
              <w:spacing w:line="240" w:lineRule="auto"/>
            </w:pPr>
          </w:p>
          <w:p w14:paraId="50BEF45B" w14:textId="77777777" w:rsidR="0025262E" w:rsidRPr="00AE3509" w:rsidRDefault="0025262E" w:rsidP="005050D9">
            <w:pPr>
              <w:spacing w:line="240" w:lineRule="auto"/>
            </w:pPr>
          </w:p>
        </w:tc>
        <w:tc>
          <w:tcPr>
            <w:tcW w:w="4278" w:type="dxa"/>
            <w:gridSpan w:val="2"/>
            <w:tcBorders>
              <w:left w:val="nil"/>
              <w:right w:val="nil"/>
            </w:tcBorders>
          </w:tcPr>
          <w:p w14:paraId="48B13295" w14:textId="77777777" w:rsidR="0025262E" w:rsidRPr="00AE3509" w:rsidRDefault="0025262E" w:rsidP="005050D9">
            <w:pPr>
              <w:spacing w:line="240" w:lineRule="auto"/>
            </w:pPr>
          </w:p>
        </w:tc>
      </w:tr>
      <w:tr w:rsidR="0025262E" w:rsidRPr="00AE3509" w14:paraId="79333F8D"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Borders>
              <w:top w:val="single" w:sz="4" w:space="0" w:color="auto"/>
            </w:tcBorders>
          </w:tcPr>
          <w:p w14:paraId="60B4CDA8" w14:textId="77777777" w:rsidR="0025262E" w:rsidRPr="00AE3509" w:rsidRDefault="0025262E" w:rsidP="005050D9">
            <w:pPr>
              <w:spacing w:line="240" w:lineRule="auto"/>
              <w:jc w:val="center"/>
              <w:rPr>
                <w:i/>
              </w:rPr>
            </w:pPr>
            <w:r w:rsidRPr="00AE3509">
              <w:rPr>
                <w:i/>
              </w:rPr>
              <w:t>(naslov diplomskega dela)</w:t>
            </w:r>
          </w:p>
          <w:p w14:paraId="13427FF3" w14:textId="77777777" w:rsidR="0025262E" w:rsidRPr="00AE3509" w:rsidRDefault="0025262E" w:rsidP="005050D9">
            <w:pPr>
              <w:spacing w:line="240" w:lineRule="auto"/>
            </w:pPr>
          </w:p>
        </w:tc>
      </w:tr>
      <w:tr w:rsidR="0025262E" w:rsidRPr="00AE3509" w14:paraId="06794350"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E19FFDB" w14:textId="77777777" w:rsidR="0025262E" w:rsidRPr="00AE3509" w:rsidRDefault="0025262E" w:rsidP="005050D9">
            <w:pPr>
              <w:spacing w:line="240" w:lineRule="auto"/>
              <w:jc w:val="center"/>
              <w:rPr>
                <w:i/>
              </w:rPr>
            </w:pPr>
          </w:p>
        </w:tc>
      </w:tr>
      <w:tr w:rsidR="0025262E" w:rsidRPr="00AE3509" w14:paraId="35593125"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751803DD" w14:textId="77777777" w:rsidR="0025262E" w:rsidRPr="00AE3509" w:rsidRDefault="0025262E" w:rsidP="005050D9">
            <w:pPr>
              <w:spacing w:line="240" w:lineRule="auto"/>
              <w:jc w:val="left"/>
            </w:pPr>
            <w:r w:rsidRPr="00AE3509">
              <w:t>S svojim podpisom zagotavljam, da:</w:t>
            </w:r>
          </w:p>
        </w:tc>
      </w:tr>
      <w:tr w:rsidR="0025262E" w:rsidRPr="00AE3509" w14:paraId="72AEB73A"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9BF15A9" w14:textId="77777777" w:rsidR="0025262E" w:rsidRPr="00AE3509" w:rsidRDefault="0025262E" w:rsidP="005050D9">
            <w:pPr>
              <w:spacing w:line="240" w:lineRule="auto"/>
              <w:jc w:val="left"/>
            </w:pPr>
          </w:p>
        </w:tc>
      </w:tr>
      <w:tr w:rsidR="0025262E" w:rsidRPr="00AE3509" w14:paraId="3BA9C9A0"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3B82D2C" w14:textId="77777777" w:rsidR="0025262E" w:rsidRPr="00AE3509" w:rsidRDefault="0025262E" w:rsidP="0025262E">
            <w:pPr>
              <w:numPr>
                <w:ilvl w:val="0"/>
                <w:numId w:val="6"/>
              </w:numPr>
              <w:spacing w:after="120" w:line="240" w:lineRule="auto"/>
            </w:pPr>
            <w:r w:rsidRPr="00AE3509">
              <w:t>sem diplomsko delo izdelal/-a samostojno pod mentorstvom (naziv, ime in priimek)</w:t>
            </w:r>
          </w:p>
        </w:tc>
      </w:tr>
      <w:tr w:rsidR="0025262E" w:rsidRPr="00AE3509" w14:paraId="16E8F54B" w14:textId="77777777" w:rsidTr="005050D9">
        <w:trPr>
          <w:gridAfter w:val="1"/>
          <w:wAfter w:w="25" w:type="dxa"/>
        </w:trPr>
        <w:tc>
          <w:tcPr>
            <w:tcW w:w="7938" w:type="dxa"/>
            <w:gridSpan w:val="2"/>
            <w:tcBorders>
              <w:top w:val="nil"/>
              <w:left w:val="nil"/>
              <w:right w:val="nil"/>
            </w:tcBorders>
          </w:tcPr>
          <w:p w14:paraId="7BA8D464" w14:textId="77777777" w:rsidR="0025262E" w:rsidRPr="00AE3509" w:rsidRDefault="0025262E" w:rsidP="005050D9">
            <w:pPr>
              <w:tabs>
                <w:tab w:val="num" w:pos="720"/>
              </w:tabs>
            </w:pPr>
          </w:p>
        </w:tc>
      </w:tr>
      <w:tr w:rsidR="0025262E" w:rsidRPr="00AE3509" w14:paraId="486333ED"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3"/>
        </w:trPr>
        <w:tc>
          <w:tcPr>
            <w:tcW w:w="8922" w:type="dxa"/>
            <w:gridSpan w:val="3"/>
          </w:tcPr>
          <w:p w14:paraId="0217068E" w14:textId="77777777" w:rsidR="0025262E" w:rsidRPr="00AE3509" w:rsidRDefault="0025262E" w:rsidP="005050D9">
            <w:pPr>
              <w:tabs>
                <w:tab w:val="num" w:pos="720"/>
              </w:tabs>
              <w:spacing w:after="120" w:line="240" w:lineRule="auto"/>
            </w:pPr>
            <w:r w:rsidRPr="00AE3509">
              <w:tab/>
              <w:t>in somentorstvom (naziv, ime in priimek)</w:t>
            </w:r>
          </w:p>
        </w:tc>
      </w:tr>
      <w:tr w:rsidR="0025262E" w:rsidRPr="00AE3509" w14:paraId="49D2AB96" w14:textId="77777777" w:rsidTr="005050D9">
        <w:tc>
          <w:tcPr>
            <w:tcW w:w="7963" w:type="dxa"/>
            <w:gridSpan w:val="3"/>
            <w:tcBorders>
              <w:top w:val="nil"/>
              <w:left w:val="nil"/>
              <w:right w:val="nil"/>
            </w:tcBorders>
          </w:tcPr>
          <w:p w14:paraId="20CBE9BD" w14:textId="77777777" w:rsidR="0025262E" w:rsidRPr="00AE3509" w:rsidRDefault="0025262E" w:rsidP="005050D9">
            <w:pPr>
              <w:spacing w:after="120" w:line="240" w:lineRule="auto"/>
              <w:ind w:left="720"/>
            </w:pPr>
          </w:p>
        </w:tc>
      </w:tr>
      <w:tr w:rsidR="0025262E" w:rsidRPr="00AE3509" w14:paraId="48593DB3"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20D6E9D" w14:textId="77777777" w:rsidR="0025262E" w:rsidRPr="00AE3509" w:rsidRDefault="0025262E" w:rsidP="005050D9">
            <w:pPr>
              <w:spacing w:line="240" w:lineRule="auto"/>
              <w:jc w:val="left"/>
            </w:pPr>
          </w:p>
        </w:tc>
      </w:tr>
      <w:tr w:rsidR="0025262E" w:rsidRPr="00AE3509" w14:paraId="0DD2277D" w14:textId="77777777" w:rsidTr="005050D9">
        <w:tc>
          <w:tcPr>
            <w:tcW w:w="8922" w:type="dxa"/>
            <w:gridSpan w:val="3"/>
            <w:tcBorders>
              <w:top w:val="nil"/>
              <w:left w:val="nil"/>
              <w:bottom w:val="nil"/>
              <w:right w:val="nil"/>
            </w:tcBorders>
          </w:tcPr>
          <w:p w14:paraId="22A0CC81" w14:textId="77777777" w:rsidR="0025262E" w:rsidRPr="00AE3509" w:rsidRDefault="0025262E" w:rsidP="0025262E">
            <w:pPr>
              <w:numPr>
                <w:ilvl w:val="0"/>
                <w:numId w:val="6"/>
              </w:numPr>
              <w:spacing w:after="120" w:line="240" w:lineRule="auto"/>
            </w:pPr>
            <w:r w:rsidRPr="00AE3509">
              <w:t>so elektronska oblika diplomskega dela, naslov (slov., angl.), povzetek (slov., angl.) ter ključne besede (slov., angl.) identični s tiskano obliko diplomskega dela.</w:t>
            </w:r>
          </w:p>
        </w:tc>
      </w:tr>
      <w:tr w:rsidR="0025262E" w:rsidRPr="00AE3509" w14:paraId="3C1DAF97" w14:textId="77777777" w:rsidTr="005050D9">
        <w:tc>
          <w:tcPr>
            <w:tcW w:w="8922" w:type="dxa"/>
            <w:gridSpan w:val="3"/>
            <w:tcBorders>
              <w:top w:val="nil"/>
              <w:left w:val="nil"/>
              <w:bottom w:val="nil"/>
              <w:right w:val="nil"/>
            </w:tcBorders>
          </w:tcPr>
          <w:p w14:paraId="5241A9D8" w14:textId="77777777" w:rsidR="0025262E" w:rsidRPr="00AE3509" w:rsidRDefault="0025262E" w:rsidP="0025262E">
            <w:pPr>
              <w:numPr>
                <w:ilvl w:val="0"/>
                <w:numId w:val="5"/>
              </w:numPr>
              <w:spacing w:after="120" w:line="240" w:lineRule="auto"/>
            </w:pPr>
            <w:r w:rsidRPr="00AE3509">
              <w:t xml:space="preserve">soglašam z javno objavo elektronske oblike diplomskega dela v DKUM. </w:t>
            </w:r>
          </w:p>
        </w:tc>
      </w:tr>
    </w:tbl>
    <w:p w14:paraId="59E611D0" w14:textId="77777777" w:rsidR="0025262E" w:rsidRPr="00AE3509" w:rsidRDefault="0025262E" w:rsidP="0025262E"/>
    <w:tbl>
      <w:tblPr>
        <w:tblW w:w="0" w:type="auto"/>
        <w:tblLook w:val="00A0" w:firstRow="1" w:lastRow="0" w:firstColumn="1" w:lastColumn="0" w:noHBand="0" w:noVBand="0"/>
      </w:tblPr>
      <w:tblGrid>
        <w:gridCol w:w="1668"/>
        <w:gridCol w:w="2551"/>
      </w:tblGrid>
      <w:tr w:rsidR="0025262E" w:rsidRPr="00AE3509" w14:paraId="2979CB3B" w14:textId="77777777" w:rsidTr="005050D9">
        <w:tc>
          <w:tcPr>
            <w:tcW w:w="1668" w:type="dxa"/>
          </w:tcPr>
          <w:p w14:paraId="6A465039" w14:textId="77777777" w:rsidR="0025262E" w:rsidRPr="00AE3509" w:rsidRDefault="0025262E" w:rsidP="005050D9">
            <w:pPr>
              <w:rPr>
                <w:sz w:val="20"/>
                <w:szCs w:val="20"/>
              </w:rPr>
            </w:pPr>
            <w:r w:rsidRPr="00AE3509">
              <w:rPr>
                <w:sz w:val="20"/>
                <w:szCs w:val="20"/>
              </w:rPr>
              <w:t>V Mariboru, dne</w:t>
            </w:r>
          </w:p>
        </w:tc>
        <w:tc>
          <w:tcPr>
            <w:tcW w:w="2551" w:type="dxa"/>
            <w:tcBorders>
              <w:bottom w:val="single" w:sz="4" w:space="0" w:color="auto"/>
            </w:tcBorders>
          </w:tcPr>
          <w:p w14:paraId="2680779F" w14:textId="77777777" w:rsidR="0025262E" w:rsidRPr="00AE3509" w:rsidRDefault="0025262E" w:rsidP="005050D9">
            <w:pPr>
              <w:rPr>
                <w:sz w:val="20"/>
                <w:szCs w:val="20"/>
              </w:rPr>
            </w:pPr>
          </w:p>
        </w:tc>
      </w:tr>
    </w:tbl>
    <w:p w14:paraId="40766050" w14:textId="77777777" w:rsidR="0025262E" w:rsidRPr="00AE3509" w:rsidRDefault="0025262E" w:rsidP="0025262E"/>
    <w:tbl>
      <w:tblPr>
        <w:tblW w:w="0" w:type="auto"/>
        <w:tblLook w:val="00A0" w:firstRow="1" w:lastRow="0" w:firstColumn="1" w:lastColumn="0" w:noHBand="0" w:noVBand="0"/>
      </w:tblPr>
      <w:tblGrid>
        <w:gridCol w:w="4563"/>
        <w:gridCol w:w="4219"/>
      </w:tblGrid>
      <w:tr w:rsidR="0025262E" w:rsidRPr="00AE3509" w14:paraId="5DF3A2BC" w14:textId="77777777" w:rsidTr="005050D9">
        <w:tc>
          <w:tcPr>
            <w:tcW w:w="4644" w:type="dxa"/>
          </w:tcPr>
          <w:p w14:paraId="1859BAA7" w14:textId="77777777" w:rsidR="0025262E" w:rsidRPr="00AE3509" w:rsidRDefault="0025262E" w:rsidP="005050D9">
            <w:pPr>
              <w:jc w:val="left"/>
              <w:rPr>
                <w:u w:val="single"/>
              </w:rPr>
            </w:pPr>
          </w:p>
        </w:tc>
        <w:tc>
          <w:tcPr>
            <w:tcW w:w="4278" w:type="dxa"/>
            <w:tcBorders>
              <w:bottom w:val="single" w:sz="4" w:space="0" w:color="auto"/>
            </w:tcBorders>
          </w:tcPr>
          <w:p w14:paraId="455A4720" w14:textId="77777777" w:rsidR="0025262E" w:rsidRPr="00AE3509" w:rsidRDefault="0025262E" w:rsidP="005050D9">
            <w:pPr>
              <w:jc w:val="left"/>
            </w:pPr>
            <w:r w:rsidRPr="00AE3509">
              <w:t>Podpis avtorja/-ice:</w:t>
            </w:r>
          </w:p>
          <w:p w14:paraId="336761C7" w14:textId="77777777" w:rsidR="0025262E" w:rsidRPr="00AE3509" w:rsidRDefault="0025262E" w:rsidP="005050D9">
            <w:pPr>
              <w:jc w:val="left"/>
            </w:pPr>
          </w:p>
          <w:p w14:paraId="201EF041" w14:textId="77777777" w:rsidR="0025262E" w:rsidRPr="00AE3509" w:rsidRDefault="0025262E" w:rsidP="005050D9">
            <w:pPr>
              <w:jc w:val="left"/>
            </w:pPr>
          </w:p>
        </w:tc>
      </w:tr>
    </w:tbl>
    <w:p w14:paraId="66B6FE2E" w14:textId="77777777" w:rsidR="0025262E" w:rsidRPr="00AE3509" w:rsidRDefault="0025262E" w:rsidP="0025262E">
      <w:pPr>
        <w:sectPr w:rsidR="0025262E" w:rsidRPr="00AE3509" w:rsidSect="00DA3934">
          <w:headerReference w:type="default" r:id="rId44"/>
          <w:type w:val="continuous"/>
          <w:pgSz w:w="11901" w:h="16834" w:code="9"/>
          <w:pgMar w:top="709" w:right="1418" w:bottom="1701" w:left="1701" w:header="708" w:footer="708" w:gutter="0"/>
          <w:pgNumType w:fmt="upperRoman" w:start="1"/>
          <w:cols w:space="708"/>
        </w:sectPr>
      </w:pPr>
    </w:p>
    <w:p w14:paraId="15421C88" w14:textId="77777777" w:rsidR="0025262E" w:rsidRPr="00AE3509" w:rsidRDefault="0025262E" w:rsidP="0025262E"/>
    <w:p w14:paraId="244D3D83" w14:textId="77777777" w:rsidR="0025262E" w:rsidRPr="00AE3509" w:rsidRDefault="0025262E" w:rsidP="0025262E">
      <w:pPr>
        <w:tabs>
          <w:tab w:val="left" w:pos="6196"/>
        </w:tabs>
      </w:pPr>
    </w:p>
    <w:p w14:paraId="423D9598" w14:textId="468B97CC" w:rsidR="001A4B84" w:rsidRPr="00AE3509" w:rsidRDefault="00600E96" w:rsidP="001A4B84">
      <w:pPr>
        <w:autoSpaceDE w:val="0"/>
        <w:autoSpaceDN w:val="0"/>
        <w:adjustRightInd w:val="0"/>
        <w:spacing w:line="240" w:lineRule="auto"/>
        <w:jc w:val="center"/>
        <w:rPr>
          <w:b/>
          <w:lang w:eastAsia="sl-SI"/>
        </w:rPr>
      </w:pPr>
      <w:r w:rsidRPr="00AE3509">
        <w:rPr>
          <w:b/>
          <w:noProof/>
        </w:rPr>
        <w:lastRenderedPageBreak/>
        <w:drawing>
          <wp:inline distT="0" distB="0" distL="0" distR="0" wp14:anchorId="3FCD1E0A" wp14:editId="60DE2DB0">
            <wp:extent cx="1879600" cy="1244600"/>
            <wp:effectExtent l="0" t="0" r="0" b="0"/>
            <wp:docPr id="11" name="Picture 11" descr="ging-feri-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ng-feri-ep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79600" cy="1244600"/>
                    </a:xfrm>
                    <a:prstGeom prst="rect">
                      <a:avLst/>
                    </a:prstGeom>
                    <a:noFill/>
                    <a:ln>
                      <a:noFill/>
                    </a:ln>
                  </pic:spPr>
                </pic:pic>
              </a:graphicData>
            </a:graphic>
          </wp:inline>
        </w:drawing>
      </w:r>
    </w:p>
    <w:p w14:paraId="4FA0BB3D" w14:textId="77777777" w:rsidR="0025262E" w:rsidRPr="00AE3509" w:rsidRDefault="0025262E" w:rsidP="0025262E"/>
    <w:p w14:paraId="643BF6E3" w14:textId="77777777" w:rsidR="0025262E" w:rsidRPr="00AE3509" w:rsidRDefault="0025262E" w:rsidP="0025262E">
      <w:pPr>
        <w:spacing w:after="120"/>
        <w:jc w:val="center"/>
        <w:rPr>
          <w:b/>
        </w:rPr>
      </w:pPr>
      <w:r w:rsidRPr="00AE3509">
        <w:rPr>
          <w:b/>
          <w:sz w:val="32"/>
          <w:szCs w:val="32"/>
        </w:rPr>
        <w:t>I Z J A V A   O   A V T O R S T V U</w:t>
      </w:r>
      <w:r w:rsidRPr="00AE3509">
        <w:rPr>
          <w:b/>
          <w:sz w:val="32"/>
          <w:szCs w:val="3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85"/>
        <w:gridCol w:w="3232"/>
        <w:gridCol w:w="965"/>
      </w:tblGrid>
      <w:tr w:rsidR="0025262E" w:rsidRPr="00AE3509" w14:paraId="1C8DB85A" w14:textId="77777777" w:rsidTr="005050D9">
        <w:tc>
          <w:tcPr>
            <w:tcW w:w="4644" w:type="dxa"/>
            <w:tcBorders>
              <w:top w:val="nil"/>
              <w:left w:val="nil"/>
              <w:bottom w:val="nil"/>
              <w:right w:val="nil"/>
            </w:tcBorders>
          </w:tcPr>
          <w:p w14:paraId="6B7B5999" w14:textId="77777777" w:rsidR="0025262E" w:rsidRPr="00AE3509" w:rsidRDefault="0025262E" w:rsidP="005050D9">
            <w:pPr>
              <w:spacing w:line="240" w:lineRule="auto"/>
            </w:pPr>
          </w:p>
          <w:p w14:paraId="76293B70" w14:textId="77777777" w:rsidR="0025262E" w:rsidRPr="00AE3509" w:rsidRDefault="0025262E" w:rsidP="005050D9">
            <w:pPr>
              <w:spacing w:line="240" w:lineRule="auto"/>
            </w:pPr>
            <w:r w:rsidRPr="00AE3509">
              <w:t>Spodaj podpisani/-a</w:t>
            </w:r>
          </w:p>
        </w:tc>
        <w:tc>
          <w:tcPr>
            <w:tcW w:w="4278" w:type="dxa"/>
            <w:gridSpan w:val="2"/>
            <w:tcBorders>
              <w:top w:val="nil"/>
              <w:left w:val="nil"/>
              <w:right w:val="nil"/>
            </w:tcBorders>
          </w:tcPr>
          <w:p w14:paraId="26DA3771" w14:textId="77777777" w:rsidR="0025262E" w:rsidRPr="00AE3509" w:rsidRDefault="0025262E" w:rsidP="005050D9">
            <w:pPr>
              <w:spacing w:line="240" w:lineRule="auto"/>
            </w:pPr>
          </w:p>
        </w:tc>
      </w:tr>
      <w:tr w:rsidR="0025262E" w:rsidRPr="00AE3509" w14:paraId="4BA06903" w14:textId="77777777" w:rsidTr="005050D9">
        <w:tc>
          <w:tcPr>
            <w:tcW w:w="4644" w:type="dxa"/>
            <w:tcBorders>
              <w:top w:val="nil"/>
              <w:left w:val="nil"/>
              <w:bottom w:val="nil"/>
              <w:right w:val="nil"/>
            </w:tcBorders>
          </w:tcPr>
          <w:p w14:paraId="03E6276C" w14:textId="77777777" w:rsidR="0025262E" w:rsidRPr="00AE3509" w:rsidRDefault="0025262E" w:rsidP="005050D9">
            <w:pPr>
              <w:spacing w:line="240" w:lineRule="auto"/>
            </w:pPr>
          </w:p>
          <w:p w14:paraId="2F82FBBB" w14:textId="77777777" w:rsidR="0025262E" w:rsidRPr="00AE3509" w:rsidRDefault="0025262E" w:rsidP="005050D9">
            <w:pPr>
              <w:spacing w:line="240" w:lineRule="auto"/>
            </w:pPr>
            <w:r w:rsidRPr="00AE3509">
              <w:t>z vpisno številko</w:t>
            </w:r>
          </w:p>
        </w:tc>
        <w:tc>
          <w:tcPr>
            <w:tcW w:w="4278" w:type="dxa"/>
            <w:gridSpan w:val="2"/>
            <w:tcBorders>
              <w:left w:val="nil"/>
              <w:right w:val="nil"/>
            </w:tcBorders>
          </w:tcPr>
          <w:p w14:paraId="4EFFEFD4" w14:textId="77777777" w:rsidR="0025262E" w:rsidRPr="00AE3509" w:rsidRDefault="0025262E" w:rsidP="005050D9">
            <w:pPr>
              <w:spacing w:line="240" w:lineRule="auto"/>
            </w:pPr>
          </w:p>
        </w:tc>
      </w:tr>
      <w:tr w:rsidR="0025262E" w:rsidRPr="00AE3509" w14:paraId="0EDD19F4" w14:textId="77777777" w:rsidTr="005050D9">
        <w:tc>
          <w:tcPr>
            <w:tcW w:w="4644" w:type="dxa"/>
            <w:tcBorders>
              <w:top w:val="nil"/>
              <w:left w:val="nil"/>
              <w:bottom w:val="nil"/>
              <w:right w:val="nil"/>
            </w:tcBorders>
          </w:tcPr>
          <w:p w14:paraId="63E97F7D" w14:textId="77777777" w:rsidR="0025262E" w:rsidRPr="00AE3509" w:rsidRDefault="0025262E" w:rsidP="005050D9">
            <w:pPr>
              <w:spacing w:line="240" w:lineRule="auto"/>
            </w:pPr>
          </w:p>
          <w:p w14:paraId="0FCCD1BA" w14:textId="77777777" w:rsidR="0025262E" w:rsidRPr="00AE3509" w:rsidRDefault="0025262E" w:rsidP="005050D9">
            <w:pPr>
              <w:spacing w:line="240" w:lineRule="auto"/>
            </w:pPr>
            <w:r w:rsidRPr="00AE3509">
              <w:t>sem avtor/-ica diplomskega dela z naslovom:</w:t>
            </w:r>
          </w:p>
        </w:tc>
        <w:tc>
          <w:tcPr>
            <w:tcW w:w="4278" w:type="dxa"/>
            <w:gridSpan w:val="2"/>
            <w:tcBorders>
              <w:left w:val="nil"/>
              <w:right w:val="nil"/>
            </w:tcBorders>
          </w:tcPr>
          <w:p w14:paraId="3F9694F4" w14:textId="77777777" w:rsidR="0025262E" w:rsidRPr="00AE3509" w:rsidRDefault="0025262E" w:rsidP="005050D9">
            <w:pPr>
              <w:spacing w:line="240" w:lineRule="auto"/>
            </w:pPr>
          </w:p>
        </w:tc>
      </w:tr>
      <w:tr w:rsidR="0025262E" w:rsidRPr="00AE3509" w14:paraId="3D543B03" w14:textId="77777777" w:rsidTr="005050D9">
        <w:tc>
          <w:tcPr>
            <w:tcW w:w="4644" w:type="dxa"/>
            <w:tcBorders>
              <w:top w:val="nil"/>
              <w:left w:val="nil"/>
              <w:right w:val="nil"/>
            </w:tcBorders>
          </w:tcPr>
          <w:p w14:paraId="533959CA" w14:textId="77777777" w:rsidR="0025262E" w:rsidRPr="00AE3509" w:rsidRDefault="0025262E" w:rsidP="005050D9">
            <w:pPr>
              <w:spacing w:line="240" w:lineRule="auto"/>
            </w:pPr>
          </w:p>
          <w:p w14:paraId="5A368468" w14:textId="77777777" w:rsidR="0025262E" w:rsidRPr="00AE3509" w:rsidRDefault="0025262E" w:rsidP="005050D9">
            <w:pPr>
              <w:spacing w:line="240" w:lineRule="auto"/>
            </w:pPr>
          </w:p>
        </w:tc>
        <w:tc>
          <w:tcPr>
            <w:tcW w:w="4278" w:type="dxa"/>
            <w:gridSpan w:val="2"/>
            <w:tcBorders>
              <w:left w:val="nil"/>
              <w:right w:val="nil"/>
            </w:tcBorders>
          </w:tcPr>
          <w:p w14:paraId="78826471" w14:textId="77777777" w:rsidR="0025262E" w:rsidRPr="00AE3509" w:rsidRDefault="0025262E" w:rsidP="005050D9">
            <w:pPr>
              <w:spacing w:line="240" w:lineRule="auto"/>
            </w:pPr>
          </w:p>
        </w:tc>
      </w:tr>
      <w:tr w:rsidR="0025262E" w:rsidRPr="00AE3509" w14:paraId="63FE2360" w14:textId="77777777" w:rsidTr="005050D9">
        <w:tc>
          <w:tcPr>
            <w:tcW w:w="4644" w:type="dxa"/>
            <w:tcBorders>
              <w:left w:val="nil"/>
              <w:right w:val="nil"/>
            </w:tcBorders>
          </w:tcPr>
          <w:p w14:paraId="6368B496" w14:textId="77777777" w:rsidR="0025262E" w:rsidRPr="00AE3509" w:rsidRDefault="0025262E" w:rsidP="005050D9">
            <w:pPr>
              <w:spacing w:line="240" w:lineRule="auto"/>
            </w:pPr>
          </w:p>
          <w:p w14:paraId="42E4B7CF" w14:textId="77777777" w:rsidR="0025262E" w:rsidRPr="00AE3509" w:rsidRDefault="0025262E" w:rsidP="005050D9">
            <w:pPr>
              <w:spacing w:line="240" w:lineRule="auto"/>
            </w:pPr>
          </w:p>
        </w:tc>
        <w:tc>
          <w:tcPr>
            <w:tcW w:w="4278" w:type="dxa"/>
            <w:gridSpan w:val="2"/>
            <w:tcBorders>
              <w:left w:val="nil"/>
              <w:right w:val="nil"/>
            </w:tcBorders>
          </w:tcPr>
          <w:p w14:paraId="5B6C4774" w14:textId="77777777" w:rsidR="0025262E" w:rsidRPr="00AE3509" w:rsidRDefault="0025262E" w:rsidP="005050D9">
            <w:pPr>
              <w:spacing w:line="240" w:lineRule="auto"/>
            </w:pPr>
          </w:p>
        </w:tc>
      </w:tr>
      <w:tr w:rsidR="0025262E" w:rsidRPr="00AE3509" w14:paraId="2673335A"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Borders>
              <w:top w:val="single" w:sz="4" w:space="0" w:color="auto"/>
            </w:tcBorders>
          </w:tcPr>
          <w:p w14:paraId="27A00BD8" w14:textId="77777777" w:rsidR="0025262E" w:rsidRPr="00AE3509" w:rsidRDefault="0025262E" w:rsidP="005050D9">
            <w:pPr>
              <w:spacing w:line="240" w:lineRule="auto"/>
              <w:jc w:val="center"/>
              <w:rPr>
                <w:i/>
              </w:rPr>
            </w:pPr>
            <w:r w:rsidRPr="00AE3509">
              <w:rPr>
                <w:i/>
              </w:rPr>
              <w:t>(naslov diplomskega dela)</w:t>
            </w:r>
          </w:p>
          <w:p w14:paraId="41F31B82" w14:textId="77777777" w:rsidR="0025262E" w:rsidRPr="00AE3509" w:rsidRDefault="0025262E" w:rsidP="005050D9">
            <w:pPr>
              <w:spacing w:line="240" w:lineRule="auto"/>
            </w:pPr>
          </w:p>
        </w:tc>
      </w:tr>
      <w:tr w:rsidR="0025262E" w:rsidRPr="00AE3509" w14:paraId="25A7CCEB"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2C85D777" w14:textId="77777777" w:rsidR="0025262E" w:rsidRPr="00AE3509" w:rsidRDefault="0025262E" w:rsidP="005050D9">
            <w:pPr>
              <w:spacing w:line="240" w:lineRule="auto"/>
              <w:jc w:val="center"/>
              <w:rPr>
                <w:i/>
              </w:rPr>
            </w:pPr>
          </w:p>
        </w:tc>
      </w:tr>
      <w:tr w:rsidR="0025262E" w:rsidRPr="00AE3509" w14:paraId="42A336DA"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316D214C" w14:textId="77777777" w:rsidR="0025262E" w:rsidRPr="00AE3509" w:rsidRDefault="0025262E" w:rsidP="005050D9">
            <w:pPr>
              <w:spacing w:line="240" w:lineRule="auto"/>
              <w:jc w:val="left"/>
            </w:pPr>
            <w:r w:rsidRPr="00AE3509">
              <w:t>S svojim podpisom zagotavljam, da:</w:t>
            </w:r>
          </w:p>
        </w:tc>
      </w:tr>
      <w:tr w:rsidR="0025262E" w:rsidRPr="00AE3509" w14:paraId="57BD7D6A"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0A7C25A9" w14:textId="77777777" w:rsidR="0025262E" w:rsidRPr="00AE3509" w:rsidRDefault="0025262E" w:rsidP="005050D9">
            <w:pPr>
              <w:spacing w:line="240" w:lineRule="auto"/>
              <w:jc w:val="left"/>
            </w:pPr>
          </w:p>
        </w:tc>
      </w:tr>
      <w:tr w:rsidR="0025262E" w:rsidRPr="00AE3509" w14:paraId="45D2E9DF"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1B812E1E" w14:textId="77777777" w:rsidR="0025262E" w:rsidRPr="00AE3509" w:rsidRDefault="0025262E" w:rsidP="0025262E">
            <w:pPr>
              <w:numPr>
                <w:ilvl w:val="0"/>
                <w:numId w:val="6"/>
              </w:numPr>
              <w:spacing w:after="120" w:line="240" w:lineRule="auto"/>
            </w:pPr>
            <w:r w:rsidRPr="00AE3509">
              <w:t>sem diplomsko delo izdelal/-a samostojno pod mentorstvom (naziv, ime in priimek)</w:t>
            </w:r>
          </w:p>
        </w:tc>
      </w:tr>
      <w:tr w:rsidR="0025262E" w:rsidRPr="00AE3509" w14:paraId="3B1C2610" w14:textId="77777777" w:rsidTr="005050D9">
        <w:trPr>
          <w:gridAfter w:val="1"/>
          <w:wAfter w:w="25" w:type="dxa"/>
        </w:trPr>
        <w:tc>
          <w:tcPr>
            <w:tcW w:w="7938" w:type="dxa"/>
            <w:gridSpan w:val="2"/>
            <w:tcBorders>
              <w:top w:val="nil"/>
              <w:left w:val="nil"/>
              <w:right w:val="nil"/>
            </w:tcBorders>
          </w:tcPr>
          <w:p w14:paraId="4762F9F6" w14:textId="77777777" w:rsidR="0025262E" w:rsidRPr="00AE3509" w:rsidRDefault="0025262E" w:rsidP="005050D9">
            <w:pPr>
              <w:tabs>
                <w:tab w:val="num" w:pos="720"/>
              </w:tabs>
            </w:pPr>
          </w:p>
        </w:tc>
      </w:tr>
      <w:tr w:rsidR="0025262E" w:rsidRPr="00AE3509" w14:paraId="3D937874"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3"/>
        </w:trPr>
        <w:tc>
          <w:tcPr>
            <w:tcW w:w="8922" w:type="dxa"/>
            <w:gridSpan w:val="3"/>
          </w:tcPr>
          <w:p w14:paraId="41ED0988" w14:textId="77777777" w:rsidR="0025262E" w:rsidRPr="00AE3509" w:rsidRDefault="0025262E" w:rsidP="005050D9">
            <w:pPr>
              <w:tabs>
                <w:tab w:val="num" w:pos="720"/>
              </w:tabs>
              <w:spacing w:after="120" w:line="240" w:lineRule="auto"/>
            </w:pPr>
            <w:r w:rsidRPr="00AE3509">
              <w:tab/>
              <w:t>in somentorstvom (naziv, ime in priimek)</w:t>
            </w:r>
          </w:p>
        </w:tc>
      </w:tr>
      <w:tr w:rsidR="0025262E" w:rsidRPr="00AE3509" w14:paraId="31B8BCB6" w14:textId="77777777" w:rsidTr="005050D9">
        <w:tc>
          <w:tcPr>
            <w:tcW w:w="7963" w:type="dxa"/>
            <w:gridSpan w:val="3"/>
            <w:tcBorders>
              <w:top w:val="nil"/>
              <w:left w:val="nil"/>
              <w:right w:val="nil"/>
            </w:tcBorders>
          </w:tcPr>
          <w:p w14:paraId="5D80D002" w14:textId="77777777" w:rsidR="0025262E" w:rsidRPr="00AE3509" w:rsidRDefault="0025262E" w:rsidP="005050D9">
            <w:pPr>
              <w:spacing w:after="120" w:line="240" w:lineRule="auto"/>
              <w:ind w:left="720"/>
            </w:pPr>
          </w:p>
        </w:tc>
      </w:tr>
      <w:tr w:rsidR="0025262E" w:rsidRPr="00AE3509" w14:paraId="1C61DCC2" w14:textId="77777777" w:rsidTr="005050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22" w:type="dxa"/>
            <w:gridSpan w:val="3"/>
          </w:tcPr>
          <w:p w14:paraId="172C5FBF" w14:textId="77777777" w:rsidR="0025262E" w:rsidRPr="00AE3509" w:rsidRDefault="0025262E" w:rsidP="005050D9">
            <w:pPr>
              <w:spacing w:line="240" w:lineRule="auto"/>
              <w:jc w:val="left"/>
            </w:pPr>
          </w:p>
        </w:tc>
      </w:tr>
      <w:tr w:rsidR="0025262E" w:rsidRPr="00AE3509" w14:paraId="5BBAAE55" w14:textId="77777777" w:rsidTr="005050D9">
        <w:tc>
          <w:tcPr>
            <w:tcW w:w="8922" w:type="dxa"/>
            <w:gridSpan w:val="3"/>
            <w:tcBorders>
              <w:top w:val="nil"/>
              <w:left w:val="nil"/>
              <w:bottom w:val="nil"/>
              <w:right w:val="nil"/>
            </w:tcBorders>
          </w:tcPr>
          <w:p w14:paraId="715EC50E" w14:textId="77777777" w:rsidR="0025262E" w:rsidRPr="00AE3509" w:rsidRDefault="0025262E" w:rsidP="0025262E">
            <w:pPr>
              <w:numPr>
                <w:ilvl w:val="0"/>
                <w:numId w:val="6"/>
              </w:numPr>
              <w:spacing w:after="120" w:line="240" w:lineRule="auto"/>
            </w:pPr>
            <w:r w:rsidRPr="00AE3509">
              <w:t>so elektronska oblika diplomskega dela, naslov (slov., angl.), povzetek (slov., angl.) ter ključne besede (slov., angl.) identični s tiskano obliko diplomskega dela.</w:t>
            </w:r>
          </w:p>
        </w:tc>
      </w:tr>
      <w:tr w:rsidR="0025262E" w:rsidRPr="00AE3509" w14:paraId="6D3018F0" w14:textId="77777777" w:rsidTr="005050D9">
        <w:tc>
          <w:tcPr>
            <w:tcW w:w="8922" w:type="dxa"/>
            <w:gridSpan w:val="3"/>
            <w:tcBorders>
              <w:top w:val="nil"/>
              <w:left w:val="nil"/>
              <w:bottom w:val="nil"/>
              <w:right w:val="nil"/>
            </w:tcBorders>
          </w:tcPr>
          <w:p w14:paraId="23BEE3A6" w14:textId="77777777" w:rsidR="0025262E" w:rsidRPr="00AE3509" w:rsidRDefault="0025262E" w:rsidP="0025262E">
            <w:pPr>
              <w:numPr>
                <w:ilvl w:val="0"/>
                <w:numId w:val="5"/>
              </w:numPr>
              <w:spacing w:after="120" w:line="240" w:lineRule="auto"/>
            </w:pPr>
            <w:r w:rsidRPr="00AE3509">
              <w:t xml:space="preserve">soglašam z javno objavo elektronske oblike diplomskega dela v DKUM. </w:t>
            </w:r>
          </w:p>
        </w:tc>
      </w:tr>
    </w:tbl>
    <w:p w14:paraId="6939B3E2" w14:textId="77777777" w:rsidR="0025262E" w:rsidRPr="00AE3509" w:rsidRDefault="0025262E" w:rsidP="0025262E"/>
    <w:tbl>
      <w:tblPr>
        <w:tblW w:w="0" w:type="auto"/>
        <w:tblLook w:val="00A0" w:firstRow="1" w:lastRow="0" w:firstColumn="1" w:lastColumn="0" w:noHBand="0" w:noVBand="0"/>
      </w:tblPr>
      <w:tblGrid>
        <w:gridCol w:w="1668"/>
        <w:gridCol w:w="2551"/>
      </w:tblGrid>
      <w:tr w:rsidR="0025262E" w:rsidRPr="00AE3509" w14:paraId="68E8FE9C" w14:textId="77777777" w:rsidTr="005050D9">
        <w:tc>
          <w:tcPr>
            <w:tcW w:w="1668" w:type="dxa"/>
          </w:tcPr>
          <w:p w14:paraId="65B6D950" w14:textId="77777777" w:rsidR="0025262E" w:rsidRPr="00AE3509" w:rsidRDefault="0025262E" w:rsidP="005050D9">
            <w:pPr>
              <w:rPr>
                <w:sz w:val="20"/>
                <w:szCs w:val="20"/>
              </w:rPr>
            </w:pPr>
            <w:r w:rsidRPr="00AE3509">
              <w:rPr>
                <w:sz w:val="20"/>
                <w:szCs w:val="20"/>
              </w:rPr>
              <w:t>V Mariboru, dne</w:t>
            </w:r>
          </w:p>
        </w:tc>
        <w:tc>
          <w:tcPr>
            <w:tcW w:w="2551" w:type="dxa"/>
            <w:tcBorders>
              <w:bottom w:val="single" w:sz="4" w:space="0" w:color="auto"/>
            </w:tcBorders>
          </w:tcPr>
          <w:p w14:paraId="32BBC7B3" w14:textId="77777777" w:rsidR="0025262E" w:rsidRPr="00AE3509" w:rsidRDefault="0025262E" w:rsidP="005050D9">
            <w:pPr>
              <w:rPr>
                <w:sz w:val="20"/>
                <w:szCs w:val="20"/>
              </w:rPr>
            </w:pPr>
          </w:p>
        </w:tc>
      </w:tr>
    </w:tbl>
    <w:p w14:paraId="4D7C85AE" w14:textId="77777777" w:rsidR="0025262E" w:rsidRPr="00AE3509" w:rsidRDefault="0025262E" w:rsidP="0025262E"/>
    <w:p w14:paraId="3D214A57" w14:textId="77777777" w:rsidR="0025262E" w:rsidRPr="00AE3509" w:rsidRDefault="0025262E" w:rsidP="005050D9">
      <w:pPr>
        <w:jc w:val="left"/>
        <w:rPr>
          <w:u w:val="single"/>
        </w:rPr>
        <w:sectPr w:rsidR="0025262E" w:rsidRPr="00AE3509" w:rsidSect="00DA3934">
          <w:headerReference w:type="default" r:id="rId45"/>
          <w:type w:val="continuous"/>
          <w:pgSz w:w="11901" w:h="16834" w:code="9"/>
          <w:pgMar w:top="709" w:right="1418" w:bottom="1701" w:left="1701" w:header="708" w:footer="708" w:gutter="0"/>
          <w:pgNumType w:fmt="upperRoman" w:start="1"/>
          <w:cols w:space="708"/>
        </w:sectPr>
      </w:pPr>
    </w:p>
    <w:tbl>
      <w:tblPr>
        <w:tblW w:w="0" w:type="auto"/>
        <w:tblLook w:val="00A0" w:firstRow="1" w:lastRow="0" w:firstColumn="1" w:lastColumn="0" w:noHBand="0" w:noVBand="0"/>
      </w:tblPr>
      <w:tblGrid>
        <w:gridCol w:w="4563"/>
        <w:gridCol w:w="4219"/>
      </w:tblGrid>
      <w:tr w:rsidR="0025262E" w:rsidRPr="00AE3509" w14:paraId="3A0CCFB2" w14:textId="77777777" w:rsidTr="005050D9">
        <w:tc>
          <w:tcPr>
            <w:tcW w:w="4644" w:type="dxa"/>
          </w:tcPr>
          <w:p w14:paraId="412DB52F" w14:textId="77777777" w:rsidR="0025262E" w:rsidRPr="00AE3509" w:rsidRDefault="0025262E" w:rsidP="005050D9">
            <w:pPr>
              <w:jc w:val="left"/>
              <w:rPr>
                <w:u w:val="single"/>
              </w:rPr>
            </w:pPr>
          </w:p>
        </w:tc>
        <w:tc>
          <w:tcPr>
            <w:tcW w:w="4278" w:type="dxa"/>
            <w:tcBorders>
              <w:bottom w:val="single" w:sz="4" w:space="0" w:color="auto"/>
            </w:tcBorders>
          </w:tcPr>
          <w:p w14:paraId="118CB427" w14:textId="77777777" w:rsidR="0025262E" w:rsidRPr="00AE3509" w:rsidRDefault="0025262E" w:rsidP="005050D9">
            <w:pPr>
              <w:jc w:val="left"/>
            </w:pPr>
            <w:r w:rsidRPr="00AE3509">
              <w:t>Podpis avtorja/-ice:</w:t>
            </w:r>
          </w:p>
          <w:p w14:paraId="5DE7FB1B" w14:textId="77777777" w:rsidR="0025262E" w:rsidRPr="00AE3509" w:rsidRDefault="0025262E" w:rsidP="005050D9">
            <w:pPr>
              <w:jc w:val="left"/>
            </w:pPr>
          </w:p>
          <w:p w14:paraId="27992AD4" w14:textId="77777777" w:rsidR="0025262E" w:rsidRPr="00AE3509" w:rsidRDefault="0025262E" w:rsidP="005050D9">
            <w:pPr>
              <w:jc w:val="left"/>
            </w:pPr>
          </w:p>
        </w:tc>
      </w:tr>
    </w:tbl>
    <w:p w14:paraId="1888C0D9" w14:textId="77777777" w:rsidR="0025262E" w:rsidRPr="00AE3509" w:rsidRDefault="0025262E" w:rsidP="0025262E"/>
    <w:p w14:paraId="515B0EDC" w14:textId="669E7229" w:rsidR="00643CA8" w:rsidRPr="00AE3509" w:rsidRDefault="00600E96" w:rsidP="00643CA8">
      <w:pPr>
        <w:jc w:val="center"/>
        <w:rPr>
          <w:rFonts w:ascii="Arial Narrow" w:hAnsi="Arial Narrow"/>
          <w:lang w:eastAsia="sl-SI"/>
        </w:rPr>
      </w:pPr>
      <w:r w:rsidRPr="00AE3509">
        <w:rPr>
          <w:noProof/>
        </w:rPr>
        <w:lastRenderedPageBreak/>
        <w:drawing>
          <wp:anchor distT="0" distB="0" distL="114300" distR="114300" simplePos="0" relativeHeight="251658752" behindDoc="1" locked="0" layoutInCell="1" allowOverlap="1" wp14:anchorId="462D0D84" wp14:editId="7E3C33DC">
            <wp:simplePos x="0" y="0"/>
            <wp:positionH relativeFrom="column">
              <wp:posOffset>4526280</wp:posOffset>
            </wp:positionH>
            <wp:positionV relativeFrom="paragraph">
              <wp:posOffset>119380</wp:posOffset>
            </wp:positionV>
            <wp:extent cx="1012190" cy="523875"/>
            <wp:effectExtent l="0" t="0" r="3810" b="9525"/>
            <wp:wrapNone/>
            <wp:docPr id="18"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rPr>
        <w:drawing>
          <wp:inline distT="0" distB="0" distL="0" distR="0" wp14:anchorId="3B0644F1" wp14:editId="320435AE">
            <wp:extent cx="2006600" cy="1092200"/>
            <wp:effectExtent l="0" t="0" r="0" b="0"/>
            <wp:docPr id="12"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inline>
        </w:drawing>
      </w:r>
    </w:p>
    <w:p w14:paraId="2D55F972" w14:textId="77777777" w:rsidR="00C751A4" w:rsidRPr="00AE3509" w:rsidRDefault="00C751A4" w:rsidP="00C751A4">
      <w:pPr>
        <w:spacing w:line="240" w:lineRule="auto"/>
      </w:pPr>
    </w:p>
    <w:p w14:paraId="564F56FD" w14:textId="77777777" w:rsidR="001B26EC" w:rsidRPr="00AE3509" w:rsidRDefault="001B26EC" w:rsidP="00C751A4">
      <w:pPr>
        <w:spacing w:line="240" w:lineRule="auto"/>
      </w:pPr>
    </w:p>
    <w:p w14:paraId="3CC91A2D" w14:textId="77777777" w:rsidR="00C751A4" w:rsidRPr="00AE3509" w:rsidRDefault="00C751A4" w:rsidP="00C751A4">
      <w:pPr>
        <w:pStyle w:val="Heading6"/>
        <w:numPr>
          <w:ilvl w:val="0"/>
          <w:numId w:val="0"/>
        </w:numPr>
        <w:spacing w:before="0" w:after="0" w:line="271" w:lineRule="auto"/>
        <w:jc w:val="center"/>
        <w:rPr>
          <w:rFonts w:ascii="Arial" w:hAnsi="Arial"/>
          <w:sz w:val="32"/>
          <w:szCs w:val="32"/>
        </w:rPr>
      </w:pPr>
      <w:r w:rsidRPr="00AE3509">
        <w:rPr>
          <w:rFonts w:ascii="Arial" w:hAnsi="Arial"/>
          <w:sz w:val="32"/>
          <w:szCs w:val="32"/>
        </w:rPr>
        <w:t>IZJAVA O USTREZNOSTI ZAKLJUČNEGA DELA</w:t>
      </w:r>
    </w:p>
    <w:p w14:paraId="09FE0A44" w14:textId="77777777" w:rsidR="00C751A4" w:rsidRPr="00AE3509" w:rsidRDefault="00C751A4" w:rsidP="00C751A4">
      <w:pPr>
        <w:spacing w:line="240" w:lineRule="auto"/>
      </w:pPr>
    </w:p>
    <w:p w14:paraId="71DC84FA" w14:textId="77777777" w:rsidR="00C751A4" w:rsidRPr="00AE3509" w:rsidRDefault="00C751A4" w:rsidP="00C751A4">
      <w:pPr>
        <w:pStyle w:val="BodyText"/>
        <w:rPr>
          <w:i/>
          <w:iCs/>
        </w:rPr>
      </w:pPr>
    </w:p>
    <w:p w14:paraId="33E66674" w14:textId="77777777" w:rsidR="00C751A4" w:rsidRPr="00AE3509" w:rsidRDefault="00C751A4" w:rsidP="00C751A4">
      <w:pPr>
        <w:pStyle w:val="BodyText"/>
        <w:rPr>
          <w:i/>
          <w:iCs/>
        </w:rPr>
      </w:pPr>
      <w:r w:rsidRPr="00AE3509">
        <w:rPr>
          <w:i/>
          <w:iCs/>
        </w:rPr>
        <w:t>Podpisani mentor :</w:t>
      </w:r>
    </w:p>
    <w:p w14:paraId="28F53EE4" w14:textId="77777777" w:rsidR="00C751A4" w:rsidRPr="00AE3509" w:rsidRDefault="00C751A4" w:rsidP="00C751A4">
      <w:pPr>
        <w:pStyle w:val="BodyText"/>
        <w:rPr>
          <w:i/>
          <w:iCs/>
        </w:rPr>
      </w:pPr>
      <w:r w:rsidRPr="00AE3509">
        <w:rPr>
          <w:i/>
          <w:iCs/>
        </w:rPr>
        <w:t>_____________________________________________</w:t>
      </w:r>
    </w:p>
    <w:p w14:paraId="637A86FE" w14:textId="77777777" w:rsidR="00C751A4" w:rsidRPr="00AE3509" w:rsidRDefault="00C751A4" w:rsidP="00C751A4">
      <w:pPr>
        <w:pStyle w:val="BodyText"/>
        <w:ind w:left="708" w:firstLine="708"/>
        <w:rPr>
          <w:i/>
          <w:iCs/>
        </w:rPr>
      </w:pPr>
      <w:r w:rsidRPr="00AE3509">
        <w:rPr>
          <w:i/>
          <w:iCs/>
        </w:rPr>
        <w:t>(ime in priimek mentorja)</w:t>
      </w:r>
    </w:p>
    <w:p w14:paraId="6E99BA21" w14:textId="77777777" w:rsidR="00C751A4" w:rsidRPr="00AE3509" w:rsidRDefault="00C751A4" w:rsidP="00C751A4">
      <w:pPr>
        <w:pStyle w:val="BodyText"/>
        <w:spacing w:line="480" w:lineRule="auto"/>
        <w:rPr>
          <w:i/>
          <w:iCs/>
        </w:rPr>
      </w:pPr>
      <w:r w:rsidRPr="00AE3509">
        <w:rPr>
          <w:i/>
          <w:iCs/>
        </w:rPr>
        <w:t>in somentor (eden ali več, če obstajata):</w:t>
      </w:r>
    </w:p>
    <w:p w14:paraId="1A86677F" w14:textId="77777777" w:rsidR="00C751A4" w:rsidRPr="00AE3509" w:rsidRDefault="00C751A4" w:rsidP="00C751A4">
      <w:pPr>
        <w:pStyle w:val="BodyText"/>
        <w:rPr>
          <w:i/>
          <w:iCs/>
        </w:rPr>
      </w:pPr>
      <w:r w:rsidRPr="00AE3509">
        <w:rPr>
          <w:i/>
          <w:iCs/>
        </w:rPr>
        <w:t>_____________________________________________</w:t>
      </w:r>
    </w:p>
    <w:p w14:paraId="313D2F01" w14:textId="77777777" w:rsidR="00C751A4" w:rsidRPr="00AE3509" w:rsidRDefault="00C751A4" w:rsidP="00C751A4">
      <w:pPr>
        <w:pStyle w:val="BodyText"/>
        <w:ind w:left="708" w:firstLine="708"/>
        <w:rPr>
          <w:i/>
          <w:iCs/>
        </w:rPr>
      </w:pPr>
      <w:r w:rsidRPr="00AE3509">
        <w:rPr>
          <w:i/>
          <w:iCs/>
        </w:rPr>
        <w:t>(ime in priimek somentorja)</w:t>
      </w:r>
    </w:p>
    <w:p w14:paraId="1341183A" w14:textId="77777777" w:rsidR="00C751A4" w:rsidRPr="00AE3509" w:rsidRDefault="00C751A4" w:rsidP="00C751A4">
      <w:pPr>
        <w:pStyle w:val="BodyText"/>
        <w:spacing w:line="480" w:lineRule="auto"/>
        <w:rPr>
          <w:i/>
          <w:iCs/>
        </w:rPr>
      </w:pPr>
      <w:r w:rsidRPr="00AE3509">
        <w:rPr>
          <w:i/>
          <w:iCs/>
        </w:rPr>
        <w:t xml:space="preserve">Izjavljam (-va), da je študent  </w:t>
      </w:r>
    </w:p>
    <w:p w14:paraId="434B1AE6" w14:textId="77777777" w:rsidR="00C751A4" w:rsidRPr="00AE3509" w:rsidRDefault="00C751A4" w:rsidP="00C751A4">
      <w:pPr>
        <w:pStyle w:val="BodyText"/>
        <w:rPr>
          <w:i/>
          <w:iCs/>
        </w:rPr>
      </w:pPr>
      <w:r w:rsidRPr="00AE3509">
        <w:rPr>
          <w:i/>
          <w:iCs/>
        </w:rPr>
        <w:t>Ime in priimek:_________________________________</w:t>
      </w:r>
    </w:p>
    <w:p w14:paraId="3353BB61" w14:textId="77777777" w:rsidR="00C751A4" w:rsidRPr="00AE3509" w:rsidRDefault="00616837" w:rsidP="00C751A4">
      <w:pPr>
        <w:pStyle w:val="BodyText"/>
        <w:rPr>
          <w:i/>
          <w:iCs/>
        </w:rPr>
      </w:pPr>
      <w:r w:rsidRPr="00AE3509">
        <w:rPr>
          <w:i/>
          <w:iCs/>
        </w:rPr>
        <w:t>Vpisna številka</w:t>
      </w:r>
      <w:r w:rsidR="00C751A4" w:rsidRPr="00AE3509">
        <w:rPr>
          <w:i/>
          <w:iCs/>
        </w:rPr>
        <w:t>:________________________________</w:t>
      </w:r>
      <w:r w:rsidR="00C751A4" w:rsidRPr="00AE3509">
        <w:rPr>
          <w:i/>
          <w:iCs/>
        </w:rPr>
        <w:tab/>
      </w:r>
    </w:p>
    <w:p w14:paraId="2E483934" w14:textId="77777777" w:rsidR="00C751A4" w:rsidRPr="00AE3509" w:rsidRDefault="00C751A4" w:rsidP="00C751A4">
      <w:pPr>
        <w:pStyle w:val="BodyText"/>
        <w:rPr>
          <w:i/>
          <w:iCs/>
        </w:rPr>
      </w:pPr>
      <w:r w:rsidRPr="00AE3509">
        <w:rPr>
          <w:i/>
          <w:iCs/>
        </w:rPr>
        <w:t xml:space="preserve">Na programu:__________________________________     </w:t>
      </w:r>
    </w:p>
    <w:p w14:paraId="23C745E0" w14:textId="77777777" w:rsidR="00C751A4" w:rsidRPr="00AE3509" w:rsidRDefault="00C751A4" w:rsidP="00C751A4">
      <w:pPr>
        <w:pStyle w:val="BodyText"/>
        <w:rPr>
          <w:i/>
          <w:iCs/>
        </w:rPr>
      </w:pPr>
    </w:p>
    <w:p w14:paraId="2ED06EE1" w14:textId="77777777" w:rsidR="00C751A4" w:rsidRPr="00AE3509" w:rsidRDefault="00C751A4" w:rsidP="00C751A4">
      <w:pPr>
        <w:pStyle w:val="BodyText"/>
        <w:rPr>
          <w:i/>
          <w:iCs/>
        </w:rPr>
      </w:pPr>
      <w:r w:rsidRPr="00AE3509">
        <w:rPr>
          <w:i/>
          <w:iCs/>
        </w:rPr>
        <w:t>izdelal zaključno delo z naslovom:</w:t>
      </w:r>
    </w:p>
    <w:p w14:paraId="0D3A72AD" w14:textId="77777777" w:rsidR="00C751A4" w:rsidRPr="00AE3509" w:rsidRDefault="00C751A4" w:rsidP="00C751A4">
      <w:pPr>
        <w:pStyle w:val="BodyText"/>
        <w:rPr>
          <w:i/>
          <w:iCs/>
        </w:rPr>
      </w:pPr>
      <w:r w:rsidRPr="00AE3509">
        <w:rPr>
          <w:i/>
          <w:iCs/>
        </w:rPr>
        <w:t>_______________________________________________________________________</w:t>
      </w:r>
    </w:p>
    <w:p w14:paraId="164E0E86" w14:textId="77777777" w:rsidR="00C751A4" w:rsidRPr="00AE3509" w:rsidRDefault="00C751A4" w:rsidP="00C751A4">
      <w:pPr>
        <w:pStyle w:val="BodyText"/>
        <w:rPr>
          <w:i/>
          <w:iCs/>
        </w:rPr>
      </w:pPr>
      <w:r w:rsidRPr="00AE3509">
        <w:rPr>
          <w:i/>
          <w:iCs/>
        </w:rPr>
        <w:t>(naslov zaključnega dela v slovenskem in angleškem jeziku)</w:t>
      </w:r>
      <w:r w:rsidRPr="00AE3509">
        <w:rPr>
          <w:i/>
          <w:iCs/>
        </w:rPr>
        <w:tab/>
      </w:r>
      <w:r w:rsidRPr="00AE3509">
        <w:rPr>
          <w:i/>
          <w:iCs/>
        </w:rPr>
        <w:tab/>
      </w:r>
      <w:r w:rsidRPr="00AE3509">
        <w:rPr>
          <w:i/>
          <w:iCs/>
        </w:rPr>
        <w:tab/>
      </w:r>
    </w:p>
    <w:p w14:paraId="4B8FDC95" w14:textId="77777777" w:rsidR="00C751A4" w:rsidRPr="00AE3509" w:rsidRDefault="00C751A4" w:rsidP="00C751A4">
      <w:pPr>
        <w:pStyle w:val="BodyText"/>
        <w:rPr>
          <w:i/>
          <w:iCs/>
        </w:rPr>
      </w:pPr>
      <w:r w:rsidRPr="00AE3509">
        <w:rPr>
          <w:i/>
          <w:iCs/>
        </w:rPr>
        <w:t xml:space="preserve">_______________________________________________________________________ </w:t>
      </w:r>
    </w:p>
    <w:p w14:paraId="690E18EB" w14:textId="77777777" w:rsidR="00C751A4" w:rsidRPr="00AE3509" w:rsidRDefault="00C751A4" w:rsidP="00C751A4">
      <w:pPr>
        <w:spacing w:line="240" w:lineRule="auto"/>
        <w:rPr>
          <w:iCs/>
        </w:rPr>
      </w:pPr>
      <w:r w:rsidRPr="00AE3509">
        <w:rPr>
          <w:iCs/>
        </w:rPr>
        <w:t xml:space="preserve">v skladu </w:t>
      </w:r>
      <w:r w:rsidRPr="00AE3509">
        <w:t xml:space="preserve">z odobreno temo zaključnega dela, Navodilih o pripravi zaključnih del </w:t>
      </w:r>
      <w:r w:rsidRPr="00AE3509">
        <w:rPr>
          <w:iCs/>
        </w:rPr>
        <w:t xml:space="preserve">in mojimi (najinimi oziroma našimi) navodili. </w:t>
      </w:r>
    </w:p>
    <w:p w14:paraId="5CDED293" w14:textId="77777777" w:rsidR="00C751A4" w:rsidRPr="00AE3509" w:rsidRDefault="00C751A4" w:rsidP="00C751A4">
      <w:pPr>
        <w:spacing w:line="240" w:lineRule="auto"/>
      </w:pPr>
    </w:p>
    <w:p w14:paraId="6B413E1F" w14:textId="77777777" w:rsidR="00C751A4" w:rsidRPr="00AE3509" w:rsidRDefault="00C751A4" w:rsidP="00C751A4">
      <w:pPr>
        <w:spacing w:line="240" w:lineRule="auto"/>
      </w:pPr>
    </w:p>
    <w:p w14:paraId="40F91A9B" w14:textId="77777777" w:rsidR="00C751A4" w:rsidRPr="00AE3509" w:rsidRDefault="00C751A4" w:rsidP="00C751A4">
      <w:pPr>
        <w:spacing w:line="240" w:lineRule="auto"/>
      </w:pPr>
      <w:r w:rsidRPr="00AE3509">
        <w:t>Preveril (-a, -i) in pregledal (-a, -i) sem (sva, smo) poročilo o plagiatorstvu.</w:t>
      </w:r>
    </w:p>
    <w:p w14:paraId="2F7E8327" w14:textId="77777777" w:rsidR="00C751A4" w:rsidRPr="00AE3509" w:rsidRDefault="00C751A4" w:rsidP="00C751A4">
      <w:pPr>
        <w:spacing w:line="240" w:lineRule="auto"/>
      </w:pPr>
    </w:p>
    <w:p w14:paraId="237A36A7" w14:textId="77777777" w:rsidR="00C751A4" w:rsidRPr="00AE3509" w:rsidRDefault="00C751A4" w:rsidP="00C751A4">
      <w:pPr>
        <w:spacing w:line="240" w:lineRule="auto"/>
      </w:pPr>
      <w:r w:rsidRPr="00AE3509">
        <w:t>Datum in kraj:</w:t>
      </w:r>
      <w:r w:rsidRPr="00AE3509">
        <w:tab/>
        <w:t xml:space="preserve">                                                      </w:t>
      </w:r>
      <w:r w:rsidRPr="00AE3509">
        <w:tab/>
        <w:t xml:space="preserve">Podpis mentorja:              </w:t>
      </w:r>
    </w:p>
    <w:p w14:paraId="228F6316" w14:textId="77777777" w:rsidR="00C751A4" w:rsidRPr="00AE3509" w:rsidRDefault="00C751A4" w:rsidP="00C751A4">
      <w:pPr>
        <w:spacing w:line="240" w:lineRule="auto"/>
      </w:pPr>
    </w:p>
    <w:p w14:paraId="71D9023B" w14:textId="77777777" w:rsidR="00C751A4" w:rsidRPr="00AE3509" w:rsidRDefault="00C751A4" w:rsidP="00C751A4">
      <w:pPr>
        <w:spacing w:line="240" w:lineRule="auto"/>
      </w:pPr>
    </w:p>
    <w:p w14:paraId="2D3776F7" w14:textId="77777777" w:rsidR="00C751A4" w:rsidRPr="00AE3509" w:rsidRDefault="00C751A4" w:rsidP="00C751A4">
      <w:pPr>
        <w:spacing w:line="240" w:lineRule="auto"/>
      </w:pPr>
      <w:r w:rsidRPr="00AE3509">
        <w:t>Datum in kraj:</w:t>
      </w:r>
      <w:r w:rsidRPr="00AE3509">
        <w:tab/>
        <w:t xml:space="preserve">                                                      </w:t>
      </w:r>
      <w:r w:rsidRPr="00AE3509">
        <w:tab/>
        <w:t>Podpis somentorja (če obstaja):</w:t>
      </w:r>
    </w:p>
    <w:p w14:paraId="43DB9A00" w14:textId="77777777" w:rsidR="002B38D9" w:rsidRPr="00AE3509" w:rsidRDefault="002B38D9" w:rsidP="00547429">
      <w:pPr>
        <w:autoSpaceDE w:val="0"/>
        <w:autoSpaceDN w:val="0"/>
        <w:adjustRightInd w:val="0"/>
        <w:spacing w:line="240" w:lineRule="auto"/>
        <w:jc w:val="left"/>
        <w:rPr>
          <w:lang w:eastAsia="sl-SI"/>
        </w:rPr>
      </w:pPr>
    </w:p>
    <w:p w14:paraId="5AAFDBA6" w14:textId="77777777" w:rsidR="008B7143" w:rsidRPr="00AE3509" w:rsidRDefault="008B7143" w:rsidP="008B7143">
      <w:pPr>
        <w:autoSpaceDE w:val="0"/>
        <w:autoSpaceDN w:val="0"/>
        <w:adjustRightInd w:val="0"/>
        <w:spacing w:line="240" w:lineRule="auto"/>
        <w:jc w:val="left"/>
        <w:rPr>
          <w:rFonts w:ascii="Calibri" w:hAnsi="Calibri" w:cs="Calibri"/>
          <w:lang w:eastAsia="sl-SI"/>
        </w:rPr>
      </w:pPr>
    </w:p>
    <w:p w14:paraId="278A4D7E" w14:textId="77777777" w:rsidR="00E30E7B" w:rsidRPr="00AE3509" w:rsidRDefault="008B7143" w:rsidP="008B7143">
      <w:pPr>
        <w:autoSpaceDE w:val="0"/>
        <w:autoSpaceDN w:val="0"/>
        <w:adjustRightInd w:val="0"/>
        <w:spacing w:line="240" w:lineRule="auto"/>
        <w:jc w:val="left"/>
        <w:rPr>
          <w:rFonts w:ascii="Calibri" w:hAnsi="Calibri" w:cs="Calibri"/>
          <w:lang w:eastAsia="sl-SI"/>
        </w:rPr>
        <w:sectPr w:rsidR="00E30E7B" w:rsidRPr="00AE3509" w:rsidSect="00DA3934">
          <w:headerReference w:type="default" r:id="rId46"/>
          <w:type w:val="continuous"/>
          <w:pgSz w:w="11901" w:h="16834" w:code="9"/>
          <w:pgMar w:top="709" w:right="1418" w:bottom="1701" w:left="1701" w:header="708" w:footer="708" w:gutter="0"/>
          <w:pgNumType w:fmt="upperRoman" w:start="1"/>
          <w:cols w:space="708"/>
        </w:sectPr>
      </w:pPr>
      <w:r w:rsidRPr="00AE3509">
        <w:rPr>
          <w:rFonts w:ascii="Calibri" w:hAnsi="Calibri" w:cs="Calibri"/>
          <w:lang w:eastAsia="sl-SI"/>
        </w:rPr>
        <w:t>Priloga:</w:t>
      </w:r>
    </w:p>
    <w:p w14:paraId="7FCB9A9C" w14:textId="77777777" w:rsidR="008B7143" w:rsidRPr="00AE3509" w:rsidRDefault="008B7143" w:rsidP="008B7143">
      <w:pPr>
        <w:autoSpaceDE w:val="0"/>
        <w:autoSpaceDN w:val="0"/>
        <w:adjustRightInd w:val="0"/>
        <w:spacing w:line="240" w:lineRule="auto"/>
        <w:jc w:val="left"/>
        <w:rPr>
          <w:rFonts w:ascii="Calibri" w:hAnsi="Calibri" w:cs="Calibri"/>
          <w:lang w:eastAsia="sl-SI"/>
        </w:rPr>
      </w:pPr>
    </w:p>
    <w:p w14:paraId="40F74995" w14:textId="77777777" w:rsidR="0025262E" w:rsidRPr="00AE3509" w:rsidRDefault="008B7143" w:rsidP="0025262E">
      <w:pPr>
        <w:jc w:val="left"/>
        <w:rPr>
          <w:rFonts w:ascii="Calibri" w:hAnsi="Calibri" w:cs="Calibri"/>
          <w:lang w:eastAsia="sl-SI"/>
        </w:rPr>
      </w:pPr>
      <w:r w:rsidRPr="00AE3509">
        <w:rPr>
          <w:rFonts w:ascii="SymbolMT" w:eastAsia="SymbolMT" w:hAnsi="Calibri" w:cs="SymbolMT"/>
          <w:lang w:eastAsia="sl-SI"/>
        </w:rPr>
        <w:t></w:t>
      </w:r>
      <w:r w:rsidRPr="00AE3509">
        <w:rPr>
          <w:rFonts w:ascii="SymbolMT" w:eastAsia="SymbolMT" w:hAnsi="Calibri" w:cs="SymbolMT"/>
          <w:lang w:eastAsia="sl-SI"/>
        </w:rPr>
        <w:t></w:t>
      </w:r>
      <w:r w:rsidRPr="00AE3509">
        <w:rPr>
          <w:rFonts w:ascii="Calibri" w:hAnsi="Calibri" w:cs="Calibri"/>
          <w:lang w:eastAsia="sl-SI"/>
        </w:rPr>
        <w:t>Poročilo o preverj</w:t>
      </w:r>
      <w:r w:rsidR="0025262E" w:rsidRPr="00AE3509">
        <w:rPr>
          <w:rFonts w:ascii="Calibri" w:hAnsi="Calibri" w:cs="Calibri"/>
          <w:lang w:eastAsia="sl-SI"/>
        </w:rPr>
        <w:t>anju podobnosti z drugimi deli.</w:t>
      </w:r>
    </w:p>
    <w:p w14:paraId="69CEBD28" w14:textId="77777777" w:rsidR="0025262E" w:rsidRPr="00AE3509" w:rsidRDefault="0025262E" w:rsidP="0025262E"/>
    <w:p w14:paraId="3B3B942E" w14:textId="77777777" w:rsidR="0025262E" w:rsidRPr="00AE3509" w:rsidRDefault="0025262E" w:rsidP="0025262E">
      <w:pPr>
        <w:jc w:val="left"/>
        <w:rPr>
          <w:rFonts w:ascii="Calibri" w:hAnsi="Calibri" w:cs="Calibri"/>
          <w:lang w:eastAsia="sl-SI"/>
        </w:rPr>
        <w:sectPr w:rsidR="0025262E" w:rsidRPr="00AE3509" w:rsidSect="00DA3934">
          <w:headerReference w:type="default" r:id="rId47"/>
          <w:type w:val="continuous"/>
          <w:pgSz w:w="11901" w:h="16834" w:code="9"/>
          <w:pgMar w:top="709" w:right="1418" w:bottom="1701" w:left="1701" w:header="708" w:footer="708" w:gutter="0"/>
          <w:pgNumType w:fmt="upperRoman" w:start="1"/>
          <w:cols w:space="708"/>
        </w:sectPr>
      </w:pPr>
    </w:p>
    <w:p w14:paraId="77B06AB8" w14:textId="6012BBDE" w:rsidR="001B26EC" w:rsidRPr="00AE3509" w:rsidRDefault="00600E96" w:rsidP="001B26EC">
      <w:pPr>
        <w:pStyle w:val="Header"/>
        <w:jc w:val="center"/>
        <w:rPr>
          <w:rFonts w:ascii="Calibri" w:hAnsi="Calibri"/>
          <w:color w:val="006A8E"/>
          <w:sz w:val="8"/>
          <w:szCs w:val="8"/>
          <w:lang w:val="sl-SI"/>
        </w:rPr>
      </w:pPr>
      <w:r w:rsidRPr="00AE3509">
        <w:rPr>
          <w:rFonts w:ascii="Calibri" w:hAnsi="Calibri"/>
          <w:noProof/>
          <w:color w:val="006A8E"/>
          <w:sz w:val="8"/>
          <w:szCs w:val="8"/>
          <w:lang w:val="sl-SI"/>
        </w:rPr>
        <w:lastRenderedPageBreak/>
        <w:drawing>
          <wp:inline distT="0" distB="0" distL="0" distR="0" wp14:anchorId="7A8FAD2F" wp14:editId="20726829">
            <wp:extent cx="1892300" cy="1257300"/>
            <wp:effectExtent l="0" t="0" r="12700" b="12700"/>
            <wp:docPr id="13" name="Picture 13" descr="ging-fer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ng-feri-f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2300" cy="1257300"/>
                    </a:xfrm>
                    <a:prstGeom prst="rect">
                      <a:avLst/>
                    </a:prstGeom>
                    <a:noFill/>
                    <a:ln>
                      <a:noFill/>
                    </a:ln>
                  </pic:spPr>
                </pic:pic>
              </a:graphicData>
            </a:graphic>
          </wp:inline>
        </w:drawing>
      </w:r>
    </w:p>
    <w:p w14:paraId="45FB1605" w14:textId="77777777" w:rsidR="001B26EC" w:rsidRPr="00AE3509" w:rsidRDefault="001B26EC" w:rsidP="0025262E">
      <w:pPr>
        <w:pStyle w:val="Heading6"/>
        <w:numPr>
          <w:ilvl w:val="0"/>
          <w:numId w:val="0"/>
        </w:numPr>
        <w:spacing w:before="0" w:after="0" w:line="271" w:lineRule="auto"/>
        <w:jc w:val="center"/>
        <w:rPr>
          <w:rFonts w:ascii="Arial" w:hAnsi="Arial"/>
          <w:sz w:val="32"/>
          <w:szCs w:val="32"/>
        </w:rPr>
      </w:pPr>
    </w:p>
    <w:p w14:paraId="4C889D59" w14:textId="77777777" w:rsidR="0025262E" w:rsidRPr="00AE3509" w:rsidRDefault="0025262E" w:rsidP="0025262E">
      <w:pPr>
        <w:pStyle w:val="Heading6"/>
        <w:numPr>
          <w:ilvl w:val="0"/>
          <w:numId w:val="0"/>
        </w:numPr>
        <w:spacing w:before="0" w:after="0" w:line="271" w:lineRule="auto"/>
        <w:jc w:val="center"/>
        <w:rPr>
          <w:rFonts w:ascii="Arial" w:hAnsi="Arial"/>
          <w:sz w:val="32"/>
          <w:szCs w:val="32"/>
        </w:rPr>
      </w:pPr>
      <w:r w:rsidRPr="00AE3509">
        <w:rPr>
          <w:rFonts w:ascii="Arial" w:hAnsi="Arial"/>
          <w:sz w:val="32"/>
          <w:szCs w:val="32"/>
        </w:rPr>
        <w:t>IZJAVA O USTREZNOSTI ZAKLJUČNEGA DELA</w:t>
      </w:r>
    </w:p>
    <w:p w14:paraId="30094FE0" w14:textId="77777777" w:rsidR="0025262E" w:rsidRPr="00AE3509" w:rsidRDefault="0025262E" w:rsidP="0025262E">
      <w:pPr>
        <w:pStyle w:val="BodyText"/>
        <w:spacing w:line="240" w:lineRule="auto"/>
        <w:rPr>
          <w:i/>
          <w:iCs/>
        </w:rPr>
      </w:pPr>
    </w:p>
    <w:p w14:paraId="704A1778" w14:textId="77777777" w:rsidR="0025262E" w:rsidRPr="00AE3509" w:rsidRDefault="0025262E" w:rsidP="0025262E">
      <w:pPr>
        <w:pStyle w:val="BodyText"/>
        <w:spacing w:line="240" w:lineRule="auto"/>
        <w:rPr>
          <w:i/>
          <w:iCs/>
        </w:rPr>
      </w:pPr>
      <w:r w:rsidRPr="00AE3509">
        <w:rPr>
          <w:i/>
          <w:iCs/>
        </w:rPr>
        <w:t>Podpisani mentor FERI :</w:t>
      </w:r>
    </w:p>
    <w:p w14:paraId="6573414A" w14:textId="77777777" w:rsidR="0025262E" w:rsidRPr="00AE3509" w:rsidRDefault="0025262E" w:rsidP="0025262E">
      <w:pPr>
        <w:pStyle w:val="BodyText"/>
        <w:spacing w:line="240" w:lineRule="auto"/>
        <w:rPr>
          <w:i/>
          <w:iCs/>
        </w:rPr>
      </w:pPr>
      <w:r w:rsidRPr="00AE3509">
        <w:rPr>
          <w:i/>
          <w:iCs/>
        </w:rPr>
        <w:t>_____________________________________________,</w:t>
      </w:r>
    </w:p>
    <w:p w14:paraId="119CA6E7" w14:textId="77777777" w:rsidR="0025262E" w:rsidRPr="00AE3509" w:rsidRDefault="0025262E" w:rsidP="0025262E">
      <w:pPr>
        <w:pStyle w:val="BodyText"/>
        <w:spacing w:line="240" w:lineRule="auto"/>
        <w:ind w:left="708" w:firstLine="708"/>
        <w:rPr>
          <w:i/>
          <w:iCs/>
        </w:rPr>
      </w:pPr>
      <w:r w:rsidRPr="00AE3509">
        <w:rPr>
          <w:i/>
          <w:iCs/>
        </w:rPr>
        <w:t>(ime in priimek mentorja)</w:t>
      </w:r>
    </w:p>
    <w:p w14:paraId="41BB986D" w14:textId="77777777" w:rsidR="0025262E" w:rsidRPr="00AE3509" w:rsidRDefault="0025262E" w:rsidP="0025262E">
      <w:pPr>
        <w:pStyle w:val="BodyText"/>
        <w:spacing w:line="240" w:lineRule="auto"/>
        <w:rPr>
          <w:i/>
          <w:iCs/>
        </w:rPr>
      </w:pPr>
    </w:p>
    <w:p w14:paraId="54D36364" w14:textId="77777777" w:rsidR="0025262E" w:rsidRPr="00AE3509" w:rsidRDefault="0025262E" w:rsidP="0025262E">
      <w:pPr>
        <w:pStyle w:val="BodyText"/>
        <w:spacing w:line="240" w:lineRule="auto"/>
        <w:rPr>
          <w:i/>
          <w:iCs/>
        </w:rPr>
      </w:pPr>
      <w:r w:rsidRPr="00AE3509">
        <w:rPr>
          <w:i/>
          <w:iCs/>
        </w:rPr>
        <w:t>podpisani mentor FS :</w:t>
      </w:r>
    </w:p>
    <w:p w14:paraId="4C98CC58" w14:textId="77777777" w:rsidR="0025262E" w:rsidRPr="00AE3509" w:rsidRDefault="0025262E" w:rsidP="0025262E">
      <w:pPr>
        <w:pStyle w:val="BodyText"/>
        <w:spacing w:line="240" w:lineRule="auto"/>
        <w:rPr>
          <w:i/>
          <w:iCs/>
        </w:rPr>
      </w:pPr>
      <w:r w:rsidRPr="00AE3509">
        <w:rPr>
          <w:i/>
          <w:iCs/>
        </w:rPr>
        <w:t>_____________________________________________</w:t>
      </w:r>
    </w:p>
    <w:p w14:paraId="1CE41DB8" w14:textId="77777777" w:rsidR="0025262E" w:rsidRPr="00AE3509" w:rsidRDefault="0025262E" w:rsidP="0025262E">
      <w:pPr>
        <w:pStyle w:val="BodyText"/>
        <w:spacing w:line="240" w:lineRule="auto"/>
        <w:ind w:left="708" w:firstLine="708"/>
        <w:rPr>
          <w:i/>
          <w:iCs/>
        </w:rPr>
      </w:pPr>
      <w:r w:rsidRPr="00AE3509">
        <w:rPr>
          <w:i/>
          <w:iCs/>
        </w:rPr>
        <w:t>(ime in priimek mentorja)</w:t>
      </w:r>
    </w:p>
    <w:p w14:paraId="7654D5D6" w14:textId="77777777" w:rsidR="0025262E" w:rsidRPr="00AE3509" w:rsidRDefault="0025262E" w:rsidP="0025262E">
      <w:pPr>
        <w:pStyle w:val="BodyText"/>
        <w:spacing w:line="240" w:lineRule="auto"/>
        <w:rPr>
          <w:i/>
          <w:iCs/>
        </w:rPr>
      </w:pPr>
    </w:p>
    <w:p w14:paraId="2F9C6336" w14:textId="77777777" w:rsidR="0025262E" w:rsidRPr="00AE3509" w:rsidRDefault="0025262E" w:rsidP="0025262E">
      <w:pPr>
        <w:pStyle w:val="BodyText"/>
        <w:spacing w:line="240" w:lineRule="auto"/>
        <w:rPr>
          <w:i/>
          <w:iCs/>
        </w:rPr>
      </w:pPr>
      <w:r w:rsidRPr="00AE3509">
        <w:rPr>
          <w:i/>
          <w:iCs/>
        </w:rPr>
        <w:t>in somentor (eden ali več, če obstajata):</w:t>
      </w:r>
    </w:p>
    <w:p w14:paraId="1D96DAD2" w14:textId="77777777" w:rsidR="0025262E" w:rsidRPr="00AE3509" w:rsidRDefault="0025262E" w:rsidP="0025262E">
      <w:pPr>
        <w:pStyle w:val="BodyText"/>
        <w:spacing w:line="240" w:lineRule="auto"/>
        <w:rPr>
          <w:i/>
          <w:iCs/>
        </w:rPr>
      </w:pPr>
      <w:r w:rsidRPr="00AE3509">
        <w:rPr>
          <w:i/>
          <w:iCs/>
        </w:rPr>
        <w:t>_____________________________________________</w:t>
      </w:r>
    </w:p>
    <w:p w14:paraId="3F5579B7" w14:textId="77777777" w:rsidR="0025262E" w:rsidRPr="00AE3509" w:rsidRDefault="0025262E" w:rsidP="0025262E">
      <w:pPr>
        <w:pStyle w:val="BodyText"/>
        <w:spacing w:line="240" w:lineRule="auto"/>
        <w:ind w:left="708" w:firstLine="708"/>
        <w:rPr>
          <w:i/>
          <w:iCs/>
        </w:rPr>
      </w:pPr>
      <w:r w:rsidRPr="00AE3509">
        <w:rPr>
          <w:i/>
          <w:iCs/>
        </w:rPr>
        <w:t>(ime in priimek somentorja)</w:t>
      </w:r>
    </w:p>
    <w:p w14:paraId="4D2B29A3" w14:textId="77777777" w:rsidR="0025262E" w:rsidRPr="00AE3509" w:rsidRDefault="0025262E" w:rsidP="0025262E">
      <w:pPr>
        <w:pStyle w:val="BodyText"/>
        <w:spacing w:line="240" w:lineRule="auto"/>
        <w:rPr>
          <w:i/>
          <w:iCs/>
        </w:rPr>
      </w:pPr>
    </w:p>
    <w:p w14:paraId="0BE928FC" w14:textId="77777777" w:rsidR="0025262E" w:rsidRPr="00AE3509" w:rsidRDefault="0025262E" w:rsidP="0025262E">
      <w:pPr>
        <w:pStyle w:val="BodyText"/>
        <w:spacing w:line="240" w:lineRule="auto"/>
        <w:rPr>
          <w:i/>
          <w:iCs/>
        </w:rPr>
      </w:pPr>
      <w:r w:rsidRPr="00AE3509">
        <w:rPr>
          <w:i/>
          <w:iCs/>
        </w:rPr>
        <w:t xml:space="preserve">izjavljam (-va), da je študent  </w:t>
      </w:r>
    </w:p>
    <w:p w14:paraId="0AD60C10" w14:textId="77777777" w:rsidR="0025262E" w:rsidRPr="00AE3509" w:rsidRDefault="0025262E" w:rsidP="0025262E">
      <w:pPr>
        <w:pStyle w:val="BodyText"/>
        <w:spacing w:line="240" w:lineRule="auto"/>
        <w:rPr>
          <w:i/>
          <w:iCs/>
        </w:rPr>
      </w:pPr>
    </w:p>
    <w:p w14:paraId="50998459" w14:textId="77777777" w:rsidR="0025262E" w:rsidRPr="00AE3509" w:rsidRDefault="0025262E" w:rsidP="0025262E">
      <w:pPr>
        <w:pStyle w:val="BodyText"/>
        <w:spacing w:line="240" w:lineRule="auto"/>
        <w:rPr>
          <w:i/>
          <w:iCs/>
        </w:rPr>
      </w:pPr>
      <w:r w:rsidRPr="00AE3509">
        <w:rPr>
          <w:i/>
          <w:iCs/>
        </w:rPr>
        <w:t>Ime in priimek:_________________________________</w:t>
      </w:r>
    </w:p>
    <w:p w14:paraId="2C772F90" w14:textId="77777777" w:rsidR="0025262E" w:rsidRPr="00AE3509" w:rsidRDefault="005B3754" w:rsidP="0025262E">
      <w:pPr>
        <w:pStyle w:val="BodyText"/>
        <w:spacing w:line="240" w:lineRule="auto"/>
        <w:rPr>
          <w:i/>
          <w:iCs/>
        </w:rPr>
      </w:pPr>
      <w:r w:rsidRPr="00AE3509">
        <w:rPr>
          <w:i/>
          <w:iCs/>
        </w:rPr>
        <w:t>Vpisna številka</w:t>
      </w:r>
      <w:r w:rsidR="0025262E" w:rsidRPr="00AE3509">
        <w:rPr>
          <w:i/>
          <w:iCs/>
        </w:rPr>
        <w:t>:________________________________</w:t>
      </w:r>
      <w:r w:rsidR="0025262E" w:rsidRPr="00AE3509">
        <w:rPr>
          <w:i/>
          <w:iCs/>
        </w:rPr>
        <w:tab/>
      </w:r>
    </w:p>
    <w:p w14:paraId="736869FF" w14:textId="77777777" w:rsidR="0025262E" w:rsidRPr="00AE3509" w:rsidRDefault="0025262E" w:rsidP="0025262E">
      <w:pPr>
        <w:pStyle w:val="BodyText"/>
        <w:spacing w:line="240" w:lineRule="auto"/>
        <w:rPr>
          <w:i/>
          <w:iCs/>
        </w:rPr>
      </w:pPr>
      <w:r w:rsidRPr="00AE3509">
        <w:rPr>
          <w:i/>
          <w:iCs/>
        </w:rPr>
        <w:t xml:space="preserve">Na programu:__________________________________     </w:t>
      </w:r>
    </w:p>
    <w:p w14:paraId="07B74ECE" w14:textId="77777777" w:rsidR="0025262E" w:rsidRPr="00AE3509" w:rsidRDefault="0025262E" w:rsidP="0025262E">
      <w:pPr>
        <w:pStyle w:val="BodyText"/>
        <w:spacing w:line="240" w:lineRule="auto"/>
        <w:rPr>
          <w:i/>
          <w:iCs/>
        </w:rPr>
      </w:pPr>
    </w:p>
    <w:p w14:paraId="1E56EF5B" w14:textId="77777777" w:rsidR="0025262E" w:rsidRPr="00AE3509" w:rsidRDefault="0025262E" w:rsidP="0025262E">
      <w:pPr>
        <w:pStyle w:val="BodyText"/>
        <w:spacing w:line="240" w:lineRule="auto"/>
        <w:rPr>
          <w:i/>
          <w:iCs/>
        </w:rPr>
      </w:pPr>
      <w:r w:rsidRPr="00AE3509">
        <w:rPr>
          <w:i/>
          <w:iCs/>
        </w:rPr>
        <w:t>izdelal zaključno delo z naslovom:</w:t>
      </w:r>
    </w:p>
    <w:p w14:paraId="08294A95" w14:textId="77777777" w:rsidR="0025262E" w:rsidRPr="00AE3509" w:rsidRDefault="0025262E" w:rsidP="0025262E">
      <w:pPr>
        <w:pStyle w:val="BodyText"/>
        <w:spacing w:line="240" w:lineRule="auto"/>
        <w:rPr>
          <w:i/>
          <w:iCs/>
        </w:rPr>
      </w:pPr>
      <w:r w:rsidRPr="00AE3509">
        <w:rPr>
          <w:i/>
          <w:iCs/>
        </w:rPr>
        <w:t>_______________________________________________________________________</w:t>
      </w:r>
    </w:p>
    <w:p w14:paraId="331EE569" w14:textId="77777777" w:rsidR="0025262E" w:rsidRPr="00AE3509" w:rsidRDefault="0025262E" w:rsidP="0025262E">
      <w:pPr>
        <w:pStyle w:val="BodyText"/>
        <w:spacing w:line="240" w:lineRule="auto"/>
        <w:rPr>
          <w:i/>
          <w:iCs/>
        </w:rPr>
      </w:pPr>
      <w:r w:rsidRPr="00AE3509">
        <w:rPr>
          <w:i/>
          <w:iCs/>
        </w:rPr>
        <w:t>(naslov zaključnega dela v slovenskem in angleškem jeziku)</w:t>
      </w:r>
      <w:r w:rsidRPr="00AE3509">
        <w:rPr>
          <w:i/>
          <w:iCs/>
        </w:rPr>
        <w:tab/>
      </w:r>
      <w:r w:rsidRPr="00AE3509">
        <w:rPr>
          <w:i/>
          <w:iCs/>
        </w:rPr>
        <w:tab/>
      </w:r>
      <w:r w:rsidRPr="00AE3509">
        <w:rPr>
          <w:i/>
          <w:iCs/>
        </w:rPr>
        <w:tab/>
      </w:r>
    </w:p>
    <w:p w14:paraId="4353B839" w14:textId="77777777" w:rsidR="0025262E" w:rsidRPr="00AE3509" w:rsidRDefault="0025262E" w:rsidP="0025262E">
      <w:pPr>
        <w:pStyle w:val="BodyText"/>
        <w:spacing w:line="240" w:lineRule="auto"/>
        <w:rPr>
          <w:i/>
          <w:iCs/>
        </w:rPr>
      </w:pPr>
      <w:r w:rsidRPr="00AE3509">
        <w:rPr>
          <w:i/>
          <w:iCs/>
        </w:rPr>
        <w:t xml:space="preserve">_______________________________________________________________________ </w:t>
      </w:r>
    </w:p>
    <w:p w14:paraId="7DCF3CB1" w14:textId="77777777" w:rsidR="00E30E7B" w:rsidRPr="00AE3509" w:rsidRDefault="00E30E7B" w:rsidP="0025262E">
      <w:pPr>
        <w:spacing w:line="240" w:lineRule="auto"/>
        <w:rPr>
          <w:iCs/>
        </w:rPr>
      </w:pPr>
    </w:p>
    <w:p w14:paraId="12585847" w14:textId="77777777" w:rsidR="0025262E" w:rsidRPr="00AE3509" w:rsidRDefault="0025262E" w:rsidP="0025262E">
      <w:pPr>
        <w:spacing w:line="240" w:lineRule="auto"/>
        <w:rPr>
          <w:iCs/>
        </w:rPr>
      </w:pPr>
      <w:r w:rsidRPr="00AE3509">
        <w:rPr>
          <w:iCs/>
        </w:rPr>
        <w:t xml:space="preserve">v skladu </w:t>
      </w:r>
      <w:r w:rsidRPr="00AE3509">
        <w:t xml:space="preserve">z odobreno temo zaključnega dela, Navodilih o pripravi zaključnih del </w:t>
      </w:r>
      <w:r w:rsidRPr="00AE3509">
        <w:rPr>
          <w:iCs/>
        </w:rPr>
        <w:t xml:space="preserve">in mojimi (najinimi oziroma našimi) navodili. </w:t>
      </w:r>
    </w:p>
    <w:p w14:paraId="623F4693" w14:textId="77777777" w:rsidR="0025262E" w:rsidRPr="00AE3509" w:rsidRDefault="0025262E" w:rsidP="0025262E">
      <w:pPr>
        <w:spacing w:line="240" w:lineRule="auto"/>
      </w:pPr>
    </w:p>
    <w:p w14:paraId="30836ABE" w14:textId="77777777" w:rsidR="0025262E" w:rsidRPr="00AE3509" w:rsidRDefault="0025262E" w:rsidP="0025262E">
      <w:pPr>
        <w:spacing w:line="240" w:lineRule="auto"/>
      </w:pPr>
      <w:r w:rsidRPr="00AE3509">
        <w:t>Preveril (-a, -i) in pregledal (-a, -i) sem (sva, smo) poročilo o plagiatorstvu.</w:t>
      </w:r>
    </w:p>
    <w:p w14:paraId="3CA2BFBC" w14:textId="77777777" w:rsidR="0025262E" w:rsidRPr="00AE3509" w:rsidRDefault="0025262E" w:rsidP="0025262E">
      <w:pPr>
        <w:spacing w:line="240" w:lineRule="auto"/>
      </w:pPr>
    </w:p>
    <w:p w14:paraId="4AA2586D" w14:textId="77777777" w:rsidR="0025262E" w:rsidRPr="00AE3509" w:rsidRDefault="0025262E" w:rsidP="0025262E">
      <w:pPr>
        <w:spacing w:line="240" w:lineRule="auto"/>
      </w:pPr>
      <w:r w:rsidRPr="00AE3509">
        <w:t>Datum in kraj:</w:t>
      </w:r>
      <w:r w:rsidRPr="00AE3509">
        <w:tab/>
        <w:t xml:space="preserve">                                                      </w:t>
      </w:r>
      <w:r w:rsidRPr="00AE3509">
        <w:tab/>
        <w:t xml:space="preserve">Podpis mentorja FERI:       </w:t>
      </w:r>
    </w:p>
    <w:p w14:paraId="5127323A" w14:textId="77777777" w:rsidR="0025262E" w:rsidRPr="00AE3509" w:rsidRDefault="0025262E" w:rsidP="0025262E">
      <w:pPr>
        <w:spacing w:line="240" w:lineRule="auto"/>
      </w:pPr>
    </w:p>
    <w:p w14:paraId="67BEB2BC" w14:textId="77777777" w:rsidR="0025262E" w:rsidRPr="00AE3509" w:rsidRDefault="0025262E" w:rsidP="0025262E">
      <w:pPr>
        <w:spacing w:line="240" w:lineRule="auto"/>
      </w:pPr>
      <w:r w:rsidRPr="00AE3509">
        <w:t xml:space="preserve">       </w:t>
      </w:r>
    </w:p>
    <w:p w14:paraId="19DBC412" w14:textId="77777777" w:rsidR="0025262E" w:rsidRPr="00AE3509" w:rsidRDefault="0025262E" w:rsidP="0025262E">
      <w:pPr>
        <w:spacing w:line="240" w:lineRule="auto"/>
      </w:pPr>
      <w:r w:rsidRPr="00AE3509">
        <w:t>Datum in kraj:</w:t>
      </w:r>
      <w:r w:rsidRPr="00AE3509">
        <w:tab/>
        <w:t xml:space="preserve">                                                      </w:t>
      </w:r>
      <w:r w:rsidRPr="00AE3509">
        <w:tab/>
        <w:t xml:space="preserve">Podpis mentorja FS:       </w:t>
      </w:r>
    </w:p>
    <w:p w14:paraId="1EFD9DFD" w14:textId="77777777" w:rsidR="0025262E" w:rsidRPr="00AE3509" w:rsidRDefault="0025262E" w:rsidP="0025262E">
      <w:pPr>
        <w:spacing w:line="240" w:lineRule="auto"/>
      </w:pPr>
    </w:p>
    <w:p w14:paraId="02A2B646" w14:textId="77777777" w:rsidR="0025262E" w:rsidRPr="00AE3509" w:rsidRDefault="0025262E" w:rsidP="0025262E">
      <w:pPr>
        <w:spacing w:line="240" w:lineRule="auto"/>
      </w:pPr>
    </w:p>
    <w:p w14:paraId="37375A38" w14:textId="77777777" w:rsidR="0025262E" w:rsidRPr="00AE3509" w:rsidRDefault="0025262E" w:rsidP="0025262E">
      <w:pPr>
        <w:spacing w:line="240" w:lineRule="auto"/>
      </w:pPr>
      <w:r w:rsidRPr="00AE3509">
        <w:t>Datum in kraj:</w:t>
      </w:r>
      <w:r w:rsidRPr="00AE3509">
        <w:tab/>
        <w:t xml:space="preserve">                                                      </w:t>
      </w:r>
      <w:r w:rsidRPr="00AE3509">
        <w:tab/>
        <w:t>Podpis somentorja (če obstaja):</w:t>
      </w:r>
    </w:p>
    <w:p w14:paraId="618CF86D" w14:textId="77777777" w:rsidR="0025262E" w:rsidRPr="00AE3509" w:rsidRDefault="0025262E" w:rsidP="0025262E">
      <w:pPr>
        <w:autoSpaceDE w:val="0"/>
        <w:autoSpaceDN w:val="0"/>
        <w:adjustRightInd w:val="0"/>
        <w:spacing w:line="240" w:lineRule="auto"/>
        <w:jc w:val="left"/>
        <w:rPr>
          <w:rFonts w:ascii="Calibri" w:hAnsi="Calibri" w:cs="Calibri"/>
          <w:lang w:eastAsia="sl-SI"/>
        </w:rPr>
      </w:pPr>
    </w:p>
    <w:p w14:paraId="78235585" w14:textId="77777777" w:rsidR="00E30E7B" w:rsidRPr="00AE3509" w:rsidRDefault="00E30E7B" w:rsidP="0025262E">
      <w:pPr>
        <w:autoSpaceDE w:val="0"/>
        <w:autoSpaceDN w:val="0"/>
        <w:adjustRightInd w:val="0"/>
        <w:spacing w:line="240" w:lineRule="auto"/>
        <w:jc w:val="left"/>
        <w:rPr>
          <w:rFonts w:ascii="Calibri" w:hAnsi="Calibri" w:cs="Calibri"/>
          <w:lang w:eastAsia="sl-SI"/>
        </w:rPr>
      </w:pPr>
    </w:p>
    <w:p w14:paraId="7E94CD0B" w14:textId="77777777" w:rsidR="0025262E" w:rsidRPr="00AE3509" w:rsidRDefault="0025262E" w:rsidP="0025262E">
      <w:pPr>
        <w:autoSpaceDE w:val="0"/>
        <w:autoSpaceDN w:val="0"/>
        <w:adjustRightInd w:val="0"/>
        <w:spacing w:line="240" w:lineRule="auto"/>
        <w:jc w:val="left"/>
        <w:rPr>
          <w:rFonts w:ascii="Calibri" w:hAnsi="Calibri" w:cs="Calibri"/>
          <w:lang w:eastAsia="sl-SI"/>
        </w:rPr>
      </w:pPr>
      <w:r w:rsidRPr="00AE3509">
        <w:rPr>
          <w:rFonts w:ascii="Calibri" w:hAnsi="Calibri" w:cs="Calibri"/>
          <w:lang w:eastAsia="sl-SI"/>
        </w:rPr>
        <w:t>Priloga:</w:t>
      </w:r>
    </w:p>
    <w:p w14:paraId="2D8B1768" w14:textId="77777777" w:rsidR="0025262E" w:rsidRPr="00AE3509" w:rsidRDefault="0025262E" w:rsidP="0025262E">
      <w:pPr>
        <w:spacing w:line="240" w:lineRule="auto"/>
        <w:jc w:val="left"/>
        <w:rPr>
          <w:rFonts w:ascii="Calibri" w:hAnsi="Calibri" w:cs="Calibri"/>
          <w:lang w:eastAsia="sl-SI"/>
        </w:rPr>
      </w:pPr>
      <w:r w:rsidRPr="00AE3509">
        <w:rPr>
          <w:rFonts w:ascii="SymbolMT" w:eastAsia="SymbolMT" w:hAnsi="Calibri" w:cs="SymbolMT"/>
          <w:lang w:eastAsia="sl-SI"/>
        </w:rPr>
        <w:t></w:t>
      </w:r>
      <w:r w:rsidRPr="00AE3509">
        <w:rPr>
          <w:rFonts w:ascii="SymbolMT" w:eastAsia="SymbolMT" w:hAnsi="Calibri" w:cs="SymbolMT"/>
          <w:lang w:eastAsia="sl-SI"/>
        </w:rPr>
        <w:t></w:t>
      </w:r>
      <w:r w:rsidRPr="00AE3509">
        <w:rPr>
          <w:rFonts w:ascii="Calibri" w:hAnsi="Calibri" w:cs="Calibri"/>
          <w:lang w:eastAsia="sl-SI"/>
        </w:rPr>
        <w:t>Poročilo o preverjanju podobnosti z drugimi deli.</w:t>
      </w:r>
    </w:p>
    <w:p w14:paraId="4C0DC6B9" w14:textId="77777777" w:rsidR="00804814" w:rsidRPr="00AE3509" w:rsidRDefault="00804814" w:rsidP="0025262E">
      <w:pPr>
        <w:spacing w:line="240" w:lineRule="auto"/>
        <w:sectPr w:rsidR="00804814" w:rsidRPr="00AE3509" w:rsidSect="00DA3934">
          <w:headerReference w:type="default" r:id="rId48"/>
          <w:type w:val="continuous"/>
          <w:pgSz w:w="11901" w:h="16834" w:code="9"/>
          <w:pgMar w:top="709" w:right="1418" w:bottom="1701" w:left="1701" w:header="708" w:footer="708" w:gutter="0"/>
          <w:pgNumType w:fmt="upperRoman" w:start="1"/>
          <w:cols w:space="708"/>
        </w:sectPr>
      </w:pPr>
    </w:p>
    <w:p w14:paraId="478D8E29" w14:textId="77777777" w:rsidR="0025262E" w:rsidRPr="00AE3509" w:rsidRDefault="0025262E" w:rsidP="0025262E">
      <w:pPr>
        <w:spacing w:line="240" w:lineRule="auto"/>
      </w:pPr>
    </w:p>
    <w:p w14:paraId="1C938467" w14:textId="4FAECE21" w:rsidR="001B26EC" w:rsidRPr="00AE3509" w:rsidRDefault="0025262E" w:rsidP="00643CA8">
      <w:pPr>
        <w:jc w:val="center"/>
        <w:rPr>
          <w:b/>
          <w:lang w:eastAsia="sl-SI"/>
        </w:rPr>
      </w:pPr>
      <w:r w:rsidRPr="00AE3509">
        <w:br w:type="page"/>
      </w:r>
      <w:r w:rsidR="00600E96" w:rsidRPr="00AE3509">
        <w:rPr>
          <w:b/>
          <w:noProof/>
        </w:rPr>
        <w:lastRenderedPageBreak/>
        <w:drawing>
          <wp:inline distT="0" distB="0" distL="0" distR="0" wp14:anchorId="74F3E9E5" wp14:editId="15FE166B">
            <wp:extent cx="1879600" cy="1244600"/>
            <wp:effectExtent l="0" t="0" r="0" b="0"/>
            <wp:docPr id="14" name="Picture 14" descr="ging-feri-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ng-feri-ep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79600" cy="1244600"/>
                    </a:xfrm>
                    <a:prstGeom prst="rect">
                      <a:avLst/>
                    </a:prstGeom>
                    <a:noFill/>
                    <a:ln>
                      <a:noFill/>
                    </a:ln>
                  </pic:spPr>
                </pic:pic>
              </a:graphicData>
            </a:graphic>
          </wp:inline>
        </w:drawing>
      </w:r>
    </w:p>
    <w:p w14:paraId="624B1E29" w14:textId="77777777" w:rsidR="001B26EC" w:rsidRPr="00AE3509" w:rsidRDefault="001B26EC" w:rsidP="00E30E7B">
      <w:pPr>
        <w:pStyle w:val="Heading6"/>
        <w:numPr>
          <w:ilvl w:val="0"/>
          <w:numId w:val="0"/>
        </w:numPr>
        <w:spacing w:before="0" w:after="0" w:line="240" w:lineRule="auto"/>
        <w:jc w:val="center"/>
        <w:rPr>
          <w:rFonts w:ascii="Arial" w:hAnsi="Arial"/>
          <w:sz w:val="32"/>
          <w:szCs w:val="32"/>
        </w:rPr>
      </w:pPr>
    </w:p>
    <w:p w14:paraId="76D0F451" w14:textId="77777777" w:rsidR="00E30E7B" w:rsidRPr="00AE3509" w:rsidRDefault="00E30E7B" w:rsidP="00E30E7B">
      <w:pPr>
        <w:pStyle w:val="Heading6"/>
        <w:numPr>
          <w:ilvl w:val="0"/>
          <w:numId w:val="0"/>
        </w:numPr>
        <w:spacing w:before="0" w:after="0" w:line="240" w:lineRule="auto"/>
        <w:jc w:val="center"/>
        <w:rPr>
          <w:rFonts w:ascii="Arial" w:hAnsi="Arial"/>
          <w:sz w:val="32"/>
          <w:szCs w:val="32"/>
        </w:rPr>
      </w:pPr>
      <w:r w:rsidRPr="00AE3509">
        <w:rPr>
          <w:rFonts w:ascii="Arial" w:hAnsi="Arial"/>
          <w:sz w:val="32"/>
          <w:szCs w:val="32"/>
        </w:rPr>
        <w:t>IZJAVA O USTREZNOSTI ZAKLJUČNEGA DELA</w:t>
      </w:r>
    </w:p>
    <w:p w14:paraId="4939B712" w14:textId="77777777" w:rsidR="00E30E7B" w:rsidRPr="00AE3509" w:rsidRDefault="00E30E7B" w:rsidP="00E30E7B">
      <w:pPr>
        <w:pStyle w:val="BodyText"/>
        <w:spacing w:line="240" w:lineRule="auto"/>
        <w:rPr>
          <w:i/>
          <w:iCs/>
        </w:rPr>
      </w:pPr>
    </w:p>
    <w:p w14:paraId="4630F9E4" w14:textId="77777777" w:rsidR="00E30E7B" w:rsidRPr="00AE3509" w:rsidRDefault="00E30E7B" w:rsidP="00E30E7B">
      <w:pPr>
        <w:pStyle w:val="BodyText"/>
        <w:spacing w:line="240" w:lineRule="auto"/>
        <w:rPr>
          <w:i/>
          <w:iCs/>
        </w:rPr>
      </w:pPr>
    </w:p>
    <w:p w14:paraId="5FEF7D30" w14:textId="77777777" w:rsidR="00E30E7B" w:rsidRPr="00AE3509" w:rsidRDefault="00E30E7B" w:rsidP="00E30E7B">
      <w:pPr>
        <w:pStyle w:val="BodyText"/>
        <w:spacing w:line="240" w:lineRule="auto"/>
        <w:rPr>
          <w:i/>
          <w:iCs/>
        </w:rPr>
      </w:pPr>
      <w:r w:rsidRPr="00AE3509">
        <w:rPr>
          <w:i/>
          <w:iCs/>
        </w:rPr>
        <w:t>Podpisani mentor FERI :</w:t>
      </w:r>
    </w:p>
    <w:p w14:paraId="01A280B8" w14:textId="77777777" w:rsidR="00E30E7B" w:rsidRPr="00AE3509" w:rsidRDefault="00E30E7B" w:rsidP="00E30E7B">
      <w:pPr>
        <w:pStyle w:val="BodyText"/>
        <w:spacing w:line="240" w:lineRule="auto"/>
        <w:rPr>
          <w:i/>
          <w:iCs/>
        </w:rPr>
      </w:pPr>
      <w:r w:rsidRPr="00AE3509">
        <w:rPr>
          <w:i/>
          <w:iCs/>
        </w:rPr>
        <w:t>_____________________________________________,</w:t>
      </w:r>
    </w:p>
    <w:p w14:paraId="5230C3FF" w14:textId="77777777" w:rsidR="00E30E7B" w:rsidRPr="00AE3509" w:rsidRDefault="00E30E7B" w:rsidP="00E30E7B">
      <w:pPr>
        <w:pStyle w:val="BodyText"/>
        <w:spacing w:line="240" w:lineRule="auto"/>
        <w:ind w:left="708" w:firstLine="708"/>
        <w:rPr>
          <w:i/>
          <w:iCs/>
        </w:rPr>
      </w:pPr>
      <w:r w:rsidRPr="00AE3509">
        <w:rPr>
          <w:i/>
          <w:iCs/>
        </w:rPr>
        <w:t>(ime in priimek mentorja)</w:t>
      </w:r>
    </w:p>
    <w:p w14:paraId="33DBED79" w14:textId="77777777" w:rsidR="00E30E7B" w:rsidRPr="00AE3509" w:rsidRDefault="00E30E7B" w:rsidP="00E30E7B">
      <w:pPr>
        <w:pStyle w:val="BodyText"/>
        <w:spacing w:line="240" w:lineRule="auto"/>
        <w:rPr>
          <w:i/>
          <w:iCs/>
        </w:rPr>
      </w:pPr>
    </w:p>
    <w:p w14:paraId="1732061D" w14:textId="77777777" w:rsidR="00E30E7B" w:rsidRPr="00AE3509" w:rsidRDefault="00E30E7B" w:rsidP="00E30E7B">
      <w:pPr>
        <w:pStyle w:val="BodyText"/>
        <w:spacing w:line="240" w:lineRule="auto"/>
        <w:rPr>
          <w:i/>
          <w:iCs/>
        </w:rPr>
      </w:pPr>
      <w:r w:rsidRPr="00AE3509">
        <w:rPr>
          <w:i/>
          <w:iCs/>
        </w:rPr>
        <w:t>podpisani mentor EPF :</w:t>
      </w:r>
    </w:p>
    <w:p w14:paraId="75214120" w14:textId="77777777" w:rsidR="00E30E7B" w:rsidRPr="00AE3509" w:rsidRDefault="00E30E7B" w:rsidP="00E30E7B">
      <w:pPr>
        <w:pStyle w:val="BodyText"/>
        <w:spacing w:line="240" w:lineRule="auto"/>
        <w:rPr>
          <w:i/>
          <w:iCs/>
        </w:rPr>
      </w:pPr>
      <w:r w:rsidRPr="00AE3509">
        <w:rPr>
          <w:i/>
          <w:iCs/>
        </w:rPr>
        <w:t>_____________________________________________</w:t>
      </w:r>
    </w:p>
    <w:p w14:paraId="17CC6A7A" w14:textId="77777777" w:rsidR="00E30E7B" w:rsidRPr="00AE3509" w:rsidRDefault="00E30E7B" w:rsidP="00E30E7B">
      <w:pPr>
        <w:pStyle w:val="BodyText"/>
        <w:spacing w:line="240" w:lineRule="auto"/>
        <w:ind w:left="708" w:firstLine="708"/>
        <w:rPr>
          <w:i/>
          <w:iCs/>
        </w:rPr>
      </w:pPr>
      <w:r w:rsidRPr="00AE3509">
        <w:rPr>
          <w:i/>
          <w:iCs/>
        </w:rPr>
        <w:t>(ime in priimek mentorja)</w:t>
      </w:r>
    </w:p>
    <w:p w14:paraId="181D9BEC" w14:textId="77777777" w:rsidR="00E30E7B" w:rsidRPr="00AE3509" w:rsidRDefault="00E30E7B" w:rsidP="00E30E7B">
      <w:pPr>
        <w:pStyle w:val="BodyText"/>
        <w:spacing w:line="240" w:lineRule="auto"/>
        <w:ind w:left="708" w:firstLine="708"/>
        <w:rPr>
          <w:i/>
          <w:iCs/>
        </w:rPr>
      </w:pPr>
    </w:p>
    <w:p w14:paraId="42F358CB" w14:textId="77777777" w:rsidR="00E30E7B" w:rsidRPr="00AE3509" w:rsidRDefault="00E30E7B" w:rsidP="00E30E7B">
      <w:pPr>
        <w:pStyle w:val="BodyText"/>
        <w:spacing w:line="240" w:lineRule="auto"/>
        <w:rPr>
          <w:i/>
          <w:iCs/>
        </w:rPr>
      </w:pPr>
      <w:r w:rsidRPr="00AE3509">
        <w:rPr>
          <w:i/>
          <w:iCs/>
        </w:rPr>
        <w:t>in somentor (eden ali več, če obstajata):</w:t>
      </w:r>
    </w:p>
    <w:p w14:paraId="0CA23619" w14:textId="77777777" w:rsidR="00E30E7B" w:rsidRPr="00AE3509" w:rsidRDefault="00E30E7B" w:rsidP="00E30E7B">
      <w:pPr>
        <w:pStyle w:val="BodyText"/>
        <w:spacing w:line="240" w:lineRule="auto"/>
        <w:rPr>
          <w:i/>
          <w:iCs/>
        </w:rPr>
      </w:pPr>
      <w:r w:rsidRPr="00AE3509">
        <w:rPr>
          <w:i/>
          <w:iCs/>
        </w:rPr>
        <w:t>_____________________________________________</w:t>
      </w:r>
    </w:p>
    <w:p w14:paraId="46020219" w14:textId="77777777" w:rsidR="00E30E7B" w:rsidRPr="00AE3509" w:rsidRDefault="00E30E7B" w:rsidP="00E30E7B">
      <w:pPr>
        <w:pStyle w:val="BodyText"/>
        <w:spacing w:line="240" w:lineRule="auto"/>
        <w:ind w:left="708" w:firstLine="708"/>
        <w:rPr>
          <w:i/>
          <w:iCs/>
        </w:rPr>
      </w:pPr>
      <w:r w:rsidRPr="00AE3509">
        <w:rPr>
          <w:i/>
          <w:iCs/>
        </w:rPr>
        <w:t>(ime in priimek somentorja)</w:t>
      </w:r>
    </w:p>
    <w:p w14:paraId="56174894" w14:textId="77777777" w:rsidR="00E30E7B" w:rsidRPr="00AE3509" w:rsidRDefault="00E30E7B" w:rsidP="00E30E7B">
      <w:pPr>
        <w:pStyle w:val="BodyText"/>
        <w:spacing w:line="240" w:lineRule="auto"/>
        <w:rPr>
          <w:i/>
          <w:iCs/>
        </w:rPr>
      </w:pPr>
    </w:p>
    <w:p w14:paraId="56484B41" w14:textId="77777777" w:rsidR="00E30E7B" w:rsidRPr="00AE3509" w:rsidRDefault="00E30E7B" w:rsidP="00E30E7B">
      <w:pPr>
        <w:pStyle w:val="BodyText"/>
        <w:spacing w:line="240" w:lineRule="auto"/>
        <w:rPr>
          <w:i/>
          <w:iCs/>
        </w:rPr>
      </w:pPr>
      <w:r w:rsidRPr="00AE3509">
        <w:rPr>
          <w:i/>
          <w:iCs/>
        </w:rPr>
        <w:t xml:space="preserve">izjavljam (-va), da je študent  </w:t>
      </w:r>
    </w:p>
    <w:p w14:paraId="2E7BCF43" w14:textId="77777777" w:rsidR="00E30E7B" w:rsidRPr="00AE3509" w:rsidRDefault="00E30E7B" w:rsidP="00E30E7B">
      <w:pPr>
        <w:pStyle w:val="BodyText"/>
        <w:spacing w:line="240" w:lineRule="auto"/>
        <w:rPr>
          <w:i/>
          <w:iCs/>
        </w:rPr>
      </w:pPr>
    </w:p>
    <w:p w14:paraId="5ECAFE3A" w14:textId="77777777" w:rsidR="00E30E7B" w:rsidRPr="00AE3509" w:rsidRDefault="00E30E7B" w:rsidP="00E30E7B">
      <w:pPr>
        <w:pStyle w:val="BodyText"/>
        <w:spacing w:line="240" w:lineRule="auto"/>
        <w:rPr>
          <w:i/>
          <w:iCs/>
        </w:rPr>
      </w:pPr>
      <w:r w:rsidRPr="00AE3509">
        <w:rPr>
          <w:i/>
          <w:iCs/>
        </w:rPr>
        <w:t>Ime in priimek:_________________________________</w:t>
      </w:r>
    </w:p>
    <w:p w14:paraId="2C87DC73" w14:textId="77777777" w:rsidR="00E30E7B" w:rsidRPr="00AE3509" w:rsidRDefault="005B3754" w:rsidP="00E30E7B">
      <w:pPr>
        <w:pStyle w:val="BodyText"/>
        <w:spacing w:line="240" w:lineRule="auto"/>
        <w:rPr>
          <w:i/>
          <w:iCs/>
        </w:rPr>
      </w:pPr>
      <w:r w:rsidRPr="00AE3509">
        <w:rPr>
          <w:i/>
          <w:iCs/>
        </w:rPr>
        <w:t>Vpisna številka</w:t>
      </w:r>
      <w:r w:rsidR="00E30E7B" w:rsidRPr="00AE3509">
        <w:rPr>
          <w:i/>
          <w:iCs/>
        </w:rPr>
        <w:t>:________________________________</w:t>
      </w:r>
      <w:r w:rsidR="00E30E7B" w:rsidRPr="00AE3509">
        <w:rPr>
          <w:i/>
          <w:iCs/>
        </w:rPr>
        <w:tab/>
      </w:r>
    </w:p>
    <w:p w14:paraId="7320F866" w14:textId="77777777" w:rsidR="00E30E7B" w:rsidRPr="00AE3509" w:rsidRDefault="00E30E7B" w:rsidP="00E30E7B">
      <w:pPr>
        <w:pStyle w:val="BodyText"/>
        <w:spacing w:line="240" w:lineRule="auto"/>
        <w:rPr>
          <w:i/>
          <w:iCs/>
        </w:rPr>
      </w:pPr>
      <w:r w:rsidRPr="00AE3509">
        <w:rPr>
          <w:i/>
          <w:iCs/>
        </w:rPr>
        <w:t xml:space="preserve">Na programu:__________________________________     </w:t>
      </w:r>
    </w:p>
    <w:p w14:paraId="52E64BFA" w14:textId="77777777" w:rsidR="00E30E7B" w:rsidRPr="00AE3509" w:rsidRDefault="00E30E7B" w:rsidP="00E30E7B">
      <w:pPr>
        <w:pStyle w:val="BodyText"/>
        <w:spacing w:line="240" w:lineRule="auto"/>
        <w:rPr>
          <w:i/>
          <w:iCs/>
        </w:rPr>
      </w:pPr>
    </w:p>
    <w:p w14:paraId="67FD9773" w14:textId="77777777" w:rsidR="00E30E7B" w:rsidRPr="00AE3509" w:rsidRDefault="00E30E7B" w:rsidP="00E30E7B">
      <w:pPr>
        <w:pStyle w:val="BodyText"/>
        <w:spacing w:line="240" w:lineRule="auto"/>
        <w:rPr>
          <w:i/>
          <w:iCs/>
        </w:rPr>
      </w:pPr>
      <w:r w:rsidRPr="00AE3509">
        <w:rPr>
          <w:i/>
          <w:iCs/>
        </w:rPr>
        <w:t>izdelal zaključno delo z naslovom:</w:t>
      </w:r>
    </w:p>
    <w:p w14:paraId="06A80A9F" w14:textId="77777777" w:rsidR="00E30E7B" w:rsidRPr="00AE3509" w:rsidRDefault="00E30E7B" w:rsidP="00E30E7B">
      <w:pPr>
        <w:pStyle w:val="BodyText"/>
        <w:spacing w:line="240" w:lineRule="auto"/>
        <w:rPr>
          <w:i/>
          <w:iCs/>
        </w:rPr>
      </w:pPr>
      <w:r w:rsidRPr="00AE3509">
        <w:rPr>
          <w:i/>
          <w:iCs/>
        </w:rPr>
        <w:t>_______________________________________________________________________</w:t>
      </w:r>
    </w:p>
    <w:p w14:paraId="77AC2231" w14:textId="77777777" w:rsidR="00E30E7B" w:rsidRPr="00AE3509" w:rsidRDefault="00E30E7B" w:rsidP="00E30E7B">
      <w:pPr>
        <w:pStyle w:val="BodyText"/>
        <w:spacing w:line="240" w:lineRule="auto"/>
        <w:rPr>
          <w:i/>
          <w:iCs/>
        </w:rPr>
      </w:pPr>
      <w:r w:rsidRPr="00AE3509">
        <w:rPr>
          <w:i/>
          <w:iCs/>
        </w:rPr>
        <w:t>(naslov zaključnega dela v slovenskem in angleškem jeziku)</w:t>
      </w:r>
      <w:r w:rsidRPr="00AE3509">
        <w:rPr>
          <w:i/>
          <w:iCs/>
        </w:rPr>
        <w:tab/>
      </w:r>
      <w:r w:rsidRPr="00AE3509">
        <w:rPr>
          <w:i/>
          <w:iCs/>
        </w:rPr>
        <w:tab/>
      </w:r>
      <w:r w:rsidRPr="00AE3509">
        <w:rPr>
          <w:i/>
          <w:iCs/>
        </w:rPr>
        <w:tab/>
      </w:r>
    </w:p>
    <w:p w14:paraId="21A8A6FE" w14:textId="77777777" w:rsidR="00E30E7B" w:rsidRPr="00AE3509" w:rsidRDefault="00E30E7B" w:rsidP="00E30E7B">
      <w:pPr>
        <w:pStyle w:val="BodyText"/>
        <w:spacing w:line="240" w:lineRule="auto"/>
        <w:rPr>
          <w:i/>
          <w:iCs/>
        </w:rPr>
      </w:pPr>
      <w:r w:rsidRPr="00AE3509">
        <w:rPr>
          <w:i/>
          <w:iCs/>
        </w:rPr>
        <w:t xml:space="preserve">_______________________________________________________________________ </w:t>
      </w:r>
    </w:p>
    <w:p w14:paraId="5E1B150B" w14:textId="77777777" w:rsidR="00E30E7B" w:rsidRPr="00AE3509" w:rsidRDefault="00E30E7B" w:rsidP="00E30E7B">
      <w:pPr>
        <w:spacing w:line="240" w:lineRule="auto"/>
        <w:rPr>
          <w:iCs/>
        </w:rPr>
      </w:pPr>
    </w:p>
    <w:p w14:paraId="50033EBB" w14:textId="77777777" w:rsidR="00E30E7B" w:rsidRPr="00AE3509" w:rsidRDefault="00E30E7B" w:rsidP="00E30E7B">
      <w:pPr>
        <w:spacing w:line="240" w:lineRule="auto"/>
        <w:rPr>
          <w:iCs/>
        </w:rPr>
      </w:pPr>
      <w:r w:rsidRPr="00AE3509">
        <w:rPr>
          <w:iCs/>
        </w:rPr>
        <w:t xml:space="preserve">v skladu </w:t>
      </w:r>
      <w:r w:rsidRPr="00AE3509">
        <w:t xml:space="preserve">z odobreno temo zaključnega dela, Navodilih o pripravi zaključnih del </w:t>
      </w:r>
      <w:r w:rsidRPr="00AE3509">
        <w:rPr>
          <w:iCs/>
        </w:rPr>
        <w:t xml:space="preserve">in mojimi (najinimi oziroma našimi) navodili. </w:t>
      </w:r>
    </w:p>
    <w:p w14:paraId="278A6FD1" w14:textId="77777777" w:rsidR="00E30E7B" w:rsidRPr="00AE3509" w:rsidRDefault="00E30E7B" w:rsidP="00E30E7B">
      <w:pPr>
        <w:spacing w:line="240" w:lineRule="auto"/>
      </w:pPr>
    </w:p>
    <w:p w14:paraId="04F05D47" w14:textId="77777777" w:rsidR="00E30E7B" w:rsidRPr="00AE3509" w:rsidRDefault="00E30E7B" w:rsidP="00E30E7B">
      <w:pPr>
        <w:spacing w:line="240" w:lineRule="auto"/>
      </w:pPr>
      <w:r w:rsidRPr="00AE3509">
        <w:t>Preveril (-a, -i) in pregledal (-a, -i) sem (sva, smo) poročilo o plagiatorstvu.</w:t>
      </w:r>
    </w:p>
    <w:p w14:paraId="143710B0" w14:textId="77777777" w:rsidR="00E30E7B" w:rsidRPr="00AE3509" w:rsidRDefault="00E30E7B" w:rsidP="00E30E7B">
      <w:pPr>
        <w:spacing w:line="240" w:lineRule="auto"/>
      </w:pPr>
    </w:p>
    <w:p w14:paraId="1F87E3A4" w14:textId="77777777" w:rsidR="00E30E7B" w:rsidRPr="00AE3509" w:rsidRDefault="00E30E7B" w:rsidP="00E30E7B">
      <w:pPr>
        <w:spacing w:line="240" w:lineRule="auto"/>
      </w:pPr>
      <w:r w:rsidRPr="00AE3509">
        <w:t>Datum in kraj:</w:t>
      </w:r>
      <w:r w:rsidRPr="00AE3509">
        <w:tab/>
        <w:t xml:space="preserve">                                                      </w:t>
      </w:r>
      <w:r w:rsidRPr="00AE3509">
        <w:tab/>
        <w:t xml:space="preserve">Podpis mentorja FERI:       </w:t>
      </w:r>
    </w:p>
    <w:p w14:paraId="3B34CACB" w14:textId="77777777" w:rsidR="00E30E7B" w:rsidRPr="00AE3509" w:rsidRDefault="00E30E7B" w:rsidP="00E30E7B">
      <w:pPr>
        <w:spacing w:line="240" w:lineRule="auto"/>
      </w:pPr>
    </w:p>
    <w:p w14:paraId="73549AC5" w14:textId="77777777" w:rsidR="00E30E7B" w:rsidRPr="00AE3509" w:rsidRDefault="00E30E7B" w:rsidP="00E30E7B">
      <w:pPr>
        <w:spacing w:line="240" w:lineRule="auto"/>
      </w:pPr>
      <w:r w:rsidRPr="00AE3509">
        <w:t xml:space="preserve">       </w:t>
      </w:r>
    </w:p>
    <w:p w14:paraId="0FC26D48" w14:textId="77777777" w:rsidR="00E30E7B" w:rsidRPr="00AE3509" w:rsidRDefault="00E30E7B" w:rsidP="00E30E7B">
      <w:pPr>
        <w:spacing w:line="240" w:lineRule="auto"/>
      </w:pPr>
      <w:r w:rsidRPr="00AE3509">
        <w:t>Datum in kraj:</w:t>
      </w:r>
      <w:r w:rsidRPr="00AE3509">
        <w:tab/>
        <w:t xml:space="preserve">                                                      </w:t>
      </w:r>
      <w:r w:rsidRPr="00AE3509">
        <w:tab/>
        <w:t xml:space="preserve">Podpis mentorja EPF:       </w:t>
      </w:r>
    </w:p>
    <w:p w14:paraId="30E7246C" w14:textId="77777777" w:rsidR="00E30E7B" w:rsidRPr="00AE3509" w:rsidRDefault="00E30E7B" w:rsidP="00E30E7B">
      <w:pPr>
        <w:spacing w:line="240" w:lineRule="auto"/>
      </w:pPr>
    </w:p>
    <w:p w14:paraId="2E6CFEBB" w14:textId="77777777" w:rsidR="00E30E7B" w:rsidRPr="00AE3509" w:rsidRDefault="00E30E7B" w:rsidP="00E30E7B">
      <w:pPr>
        <w:spacing w:line="240" w:lineRule="auto"/>
      </w:pPr>
    </w:p>
    <w:p w14:paraId="267507F4" w14:textId="77777777" w:rsidR="00E30E7B" w:rsidRPr="00AE3509" w:rsidRDefault="00E30E7B" w:rsidP="00E30E7B">
      <w:pPr>
        <w:spacing w:line="240" w:lineRule="auto"/>
      </w:pPr>
      <w:r w:rsidRPr="00AE3509">
        <w:t>Datum in kraj:</w:t>
      </w:r>
      <w:r w:rsidRPr="00AE3509">
        <w:tab/>
        <w:t xml:space="preserve">                                                      </w:t>
      </w:r>
      <w:r w:rsidRPr="00AE3509">
        <w:tab/>
        <w:t>Podpis somentorja (če obstaja):</w:t>
      </w:r>
    </w:p>
    <w:p w14:paraId="72BEE212" w14:textId="77777777" w:rsidR="00E30E7B" w:rsidRPr="00AE3509" w:rsidRDefault="00E30E7B" w:rsidP="00E30E7B">
      <w:pPr>
        <w:spacing w:line="240" w:lineRule="auto"/>
      </w:pPr>
    </w:p>
    <w:p w14:paraId="1FF3C2DA" w14:textId="77777777" w:rsidR="00E30E7B" w:rsidRPr="00AE3509" w:rsidRDefault="00E30E7B" w:rsidP="00E30E7B">
      <w:pPr>
        <w:spacing w:line="240" w:lineRule="auto"/>
      </w:pPr>
    </w:p>
    <w:p w14:paraId="6586F7D7" w14:textId="77777777" w:rsidR="00E30E7B" w:rsidRPr="00AE3509" w:rsidRDefault="00E30E7B" w:rsidP="00E30E7B">
      <w:pPr>
        <w:autoSpaceDE w:val="0"/>
        <w:autoSpaceDN w:val="0"/>
        <w:adjustRightInd w:val="0"/>
        <w:spacing w:line="240" w:lineRule="auto"/>
        <w:jc w:val="left"/>
        <w:rPr>
          <w:rFonts w:ascii="Calibri" w:hAnsi="Calibri" w:cs="Calibri"/>
          <w:lang w:eastAsia="sl-SI"/>
        </w:rPr>
      </w:pPr>
      <w:r w:rsidRPr="00AE3509">
        <w:rPr>
          <w:rFonts w:ascii="Calibri" w:hAnsi="Calibri" w:cs="Calibri"/>
          <w:lang w:eastAsia="sl-SI"/>
        </w:rPr>
        <w:t>Priloga:</w:t>
      </w:r>
    </w:p>
    <w:p w14:paraId="05DEDA5C" w14:textId="77777777" w:rsidR="00E30E7B" w:rsidRPr="00AE3509" w:rsidRDefault="00E30E7B" w:rsidP="00E30E7B">
      <w:pPr>
        <w:spacing w:line="240" w:lineRule="auto"/>
        <w:jc w:val="left"/>
        <w:rPr>
          <w:rFonts w:ascii="Calibri" w:hAnsi="Calibri" w:cs="Calibri"/>
          <w:lang w:eastAsia="sl-SI"/>
        </w:rPr>
      </w:pPr>
      <w:r w:rsidRPr="00AE3509">
        <w:rPr>
          <w:rFonts w:ascii="SymbolMT" w:eastAsia="SymbolMT" w:hAnsi="Calibri" w:cs="SymbolMT"/>
          <w:lang w:eastAsia="sl-SI"/>
        </w:rPr>
        <w:t></w:t>
      </w:r>
      <w:r w:rsidRPr="00AE3509">
        <w:rPr>
          <w:rFonts w:ascii="SymbolMT" w:eastAsia="SymbolMT" w:hAnsi="Calibri" w:cs="SymbolMT"/>
          <w:lang w:eastAsia="sl-SI"/>
        </w:rPr>
        <w:t></w:t>
      </w:r>
      <w:r w:rsidRPr="00AE3509">
        <w:rPr>
          <w:rFonts w:ascii="Calibri" w:hAnsi="Calibri" w:cs="Calibri"/>
          <w:lang w:eastAsia="sl-SI"/>
        </w:rPr>
        <w:t>Poročilo o preverjanju podobnosti z drugimi deli.</w:t>
      </w:r>
    </w:p>
    <w:p w14:paraId="516BBA70" w14:textId="77777777" w:rsidR="00E30E7B" w:rsidRPr="00AE3509" w:rsidRDefault="00E30E7B" w:rsidP="00E30E7B">
      <w:pPr>
        <w:spacing w:line="240" w:lineRule="auto"/>
        <w:jc w:val="left"/>
        <w:rPr>
          <w:rFonts w:ascii="Calibri" w:hAnsi="Calibri" w:cs="Calibri"/>
          <w:lang w:eastAsia="sl-SI"/>
        </w:rPr>
        <w:sectPr w:rsidR="00E30E7B" w:rsidRPr="00AE3509" w:rsidSect="00DA3934">
          <w:headerReference w:type="default" r:id="rId49"/>
          <w:type w:val="continuous"/>
          <w:pgSz w:w="11901" w:h="16834" w:code="9"/>
          <w:pgMar w:top="709" w:right="1418" w:bottom="1701" w:left="1701" w:header="708" w:footer="708" w:gutter="0"/>
          <w:pgNumType w:fmt="upperRoman" w:start="1"/>
          <w:cols w:space="708"/>
        </w:sectPr>
      </w:pPr>
    </w:p>
    <w:p w14:paraId="2CDC2B50" w14:textId="77777777" w:rsidR="00E30E7B" w:rsidRPr="00AE3509" w:rsidRDefault="00E30E7B" w:rsidP="00E30E7B">
      <w:pPr>
        <w:spacing w:line="240" w:lineRule="auto"/>
        <w:jc w:val="left"/>
        <w:rPr>
          <w:rFonts w:ascii="Calibri" w:hAnsi="Calibri" w:cs="Calibri"/>
          <w:lang w:eastAsia="sl-SI"/>
        </w:rPr>
      </w:pPr>
    </w:p>
    <w:p w14:paraId="157660A0" w14:textId="77777777" w:rsidR="00E30E7B" w:rsidRPr="00AE3509" w:rsidRDefault="00E30E7B" w:rsidP="00E30E7B">
      <w:pPr>
        <w:spacing w:line="240" w:lineRule="auto"/>
      </w:pPr>
    </w:p>
    <w:p w14:paraId="79659551" w14:textId="48693AF1" w:rsidR="00643CA8" w:rsidRPr="00AE3509" w:rsidRDefault="00600E96" w:rsidP="00643CA8">
      <w:pPr>
        <w:jc w:val="center"/>
        <w:rPr>
          <w:rFonts w:ascii="Arial Narrow" w:hAnsi="Arial Narrow"/>
          <w:lang w:eastAsia="sl-SI"/>
        </w:rPr>
      </w:pPr>
      <w:r w:rsidRPr="00AE3509">
        <w:rPr>
          <w:noProof/>
        </w:rPr>
        <w:lastRenderedPageBreak/>
        <w:drawing>
          <wp:anchor distT="0" distB="0" distL="114300" distR="114300" simplePos="0" relativeHeight="251659776" behindDoc="1" locked="0" layoutInCell="1" allowOverlap="1" wp14:anchorId="496C6941" wp14:editId="5F89E6D4">
            <wp:simplePos x="0" y="0"/>
            <wp:positionH relativeFrom="column">
              <wp:posOffset>4526280</wp:posOffset>
            </wp:positionH>
            <wp:positionV relativeFrom="paragraph">
              <wp:posOffset>119380</wp:posOffset>
            </wp:positionV>
            <wp:extent cx="1012190" cy="523875"/>
            <wp:effectExtent l="0" t="0" r="3810" b="9525"/>
            <wp:wrapNone/>
            <wp:docPr id="5"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uni-modra-feri-brez-nap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3509">
        <w:rPr>
          <w:rFonts w:ascii="Arial Narrow" w:hAnsi="Arial Narrow"/>
          <w:noProof/>
        </w:rPr>
        <w:drawing>
          <wp:inline distT="0" distB="0" distL="0" distR="0" wp14:anchorId="4C60DFEA" wp14:editId="7A513A5A">
            <wp:extent cx="2006600" cy="1092200"/>
            <wp:effectExtent l="0" t="0" r="0" b="0"/>
            <wp:docPr id="15"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descr="logo-um-fe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092200"/>
                    </a:xfrm>
                    <a:prstGeom prst="rect">
                      <a:avLst/>
                    </a:prstGeom>
                    <a:noFill/>
                    <a:ln>
                      <a:noFill/>
                    </a:ln>
                  </pic:spPr>
                </pic:pic>
              </a:graphicData>
            </a:graphic>
          </wp:inline>
        </w:drawing>
      </w:r>
    </w:p>
    <w:p w14:paraId="491E314C" w14:textId="77777777" w:rsidR="001B26EC" w:rsidRPr="00AE3509" w:rsidRDefault="001B26EC" w:rsidP="00547429">
      <w:pPr>
        <w:autoSpaceDE w:val="0"/>
        <w:autoSpaceDN w:val="0"/>
        <w:adjustRightInd w:val="0"/>
        <w:spacing w:line="240" w:lineRule="auto"/>
        <w:jc w:val="center"/>
        <w:rPr>
          <w:b/>
          <w:lang w:eastAsia="sl-SI"/>
        </w:rPr>
      </w:pPr>
    </w:p>
    <w:p w14:paraId="2656079A" w14:textId="77777777" w:rsidR="002B38D9" w:rsidRPr="00AE3509" w:rsidRDefault="002B38D9" w:rsidP="00547429">
      <w:pPr>
        <w:autoSpaceDE w:val="0"/>
        <w:autoSpaceDN w:val="0"/>
        <w:adjustRightInd w:val="0"/>
        <w:spacing w:line="240" w:lineRule="auto"/>
        <w:jc w:val="center"/>
        <w:rPr>
          <w:b/>
          <w:lang w:eastAsia="sl-SI"/>
        </w:rPr>
      </w:pPr>
      <w:r w:rsidRPr="00AE3509">
        <w:rPr>
          <w:b/>
          <w:lang w:eastAsia="sl-SI"/>
        </w:rPr>
        <w:t>IZJAVA O ISTOVETNOSTI TISKANE IN ELEKTRONSKE VERZIJE ZAKLJUČNEGA DELA IN OBJAVI OSEBNIH PODATKOV DIPLOMANTOV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5"/>
        <w:gridCol w:w="6007"/>
      </w:tblGrid>
      <w:tr w:rsidR="002B38D9" w:rsidRPr="00AE3509" w14:paraId="5EC72390" w14:textId="77777777" w:rsidTr="0021519A">
        <w:tc>
          <w:tcPr>
            <w:tcW w:w="2802" w:type="dxa"/>
            <w:tcBorders>
              <w:top w:val="nil"/>
              <w:left w:val="nil"/>
              <w:bottom w:val="nil"/>
              <w:right w:val="nil"/>
            </w:tcBorders>
          </w:tcPr>
          <w:p w14:paraId="4D6E745D" w14:textId="77777777" w:rsidR="002B38D9" w:rsidRPr="00AE3509" w:rsidRDefault="002B38D9" w:rsidP="0021519A">
            <w:pPr>
              <w:spacing w:line="240" w:lineRule="auto"/>
            </w:pPr>
          </w:p>
          <w:p w14:paraId="2172F053" w14:textId="77777777" w:rsidR="002B38D9" w:rsidRPr="00AE3509" w:rsidRDefault="002B38D9" w:rsidP="0021519A">
            <w:pPr>
              <w:spacing w:line="240" w:lineRule="auto"/>
            </w:pPr>
            <w:r w:rsidRPr="00AE3509">
              <w:rPr>
                <w:lang w:eastAsia="sl-SI"/>
              </w:rPr>
              <w:t>Ime in priimek avtorja-ice:</w:t>
            </w:r>
          </w:p>
        </w:tc>
        <w:tc>
          <w:tcPr>
            <w:tcW w:w="6120" w:type="dxa"/>
            <w:tcBorders>
              <w:top w:val="nil"/>
              <w:left w:val="nil"/>
              <w:right w:val="nil"/>
            </w:tcBorders>
          </w:tcPr>
          <w:p w14:paraId="517A6024" w14:textId="77777777" w:rsidR="002B38D9" w:rsidRPr="00AE3509" w:rsidRDefault="002B38D9" w:rsidP="0021519A">
            <w:pPr>
              <w:spacing w:line="240" w:lineRule="auto"/>
            </w:pPr>
          </w:p>
        </w:tc>
      </w:tr>
      <w:tr w:rsidR="002B38D9" w:rsidRPr="00AE3509" w14:paraId="1429426F" w14:textId="77777777" w:rsidTr="0021519A">
        <w:tc>
          <w:tcPr>
            <w:tcW w:w="2802" w:type="dxa"/>
            <w:tcBorders>
              <w:top w:val="nil"/>
              <w:left w:val="nil"/>
              <w:bottom w:val="nil"/>
              <w:right w:val="nil"/>
            </w:tcBorders>
          </w:tcPr>
          <w:p w14:paraId="18AC2707" w14:textId="77777777" w:rsidR="002B38D9" w:rsidRPr="00AE3509" w:rsidRDefault="002B38D9" w:rsidP="0021519A">
            <w:pPr>
              <w:spacing w:line="240" w:lineRule="auto"/>
              <w:rPr>
                <w:lang w:eastAsia="sl-SI"/>
              </w:rPr>
            </w:pPr>
          </w:p>
          <w:p w14:paraId="1F61F79C" w14:textId="77777777" w:rsidR="002B38D9" w:rsidRPr="00AE3509" w:rsidRDefault="002B38D9" w:rsidP="0021519A">
            <w:pPr>
              <w:spacing w:line="240" w:lineRule="auto"/>
            </w:pPr>
            <w:r w:rsidRPr="00AE3509">
              <w:rPr>
                <w:lang w:eastAsia="sl-SI"/>
              </w:rPr>
              <w:t>Vpisna številka:</w:t>
            </w:r>
          </w:p>
        </w:tc>
        <w:tc>
          <w:tcPr>
            <w:tcW w:w="6120" w:type="dxa"/>
            <w:tcBorders>
              <w:left w:val="nil"/>
              <w:right w:val="nil"/>
            </w:tcBorders>
          </w:tcPr>
          <w:p w14:paraId="0C64DAC4" w14:textId="77777777" w:rsidR="002B38D9" w:rsidRPr="00AE3509" w:rsidRDefault="002B38D9" w:rsidP="0021519A">
            <w:pPr>
              <w:spacing w:line="240" w:lineRule="auto"/>
            </w:pPr>
          </w:p>
        </w:tc>
      </w:tr>
      <w:tr w:rsidR="002B38D9" w:rsidRPr="00AE3509" w14:paraId="268E25AF" w14:textId="77777777" w:rsidTr="0021519A">
        <w:tc>
          <w:tcPr>
            <w:tcW w:w="2802" w:type="dxa"/>
            <w:tcBorders>
              <w:top w:val="nil"/>
              <w:left w:val="nil"/>
              <w:bottom w:val="nil"/>
              <w:right w:val="nil"/>
            </w:tcBorders>
          </w:tcPr>
          <w:p w14:paraId="0DE65CC4" w14:textId="77777777" w:rsidR="002B38D9" w:rsidRPr="00AE3509" w:rsidRDefault="002B38D9" w:rsidP="0021519A">
            <w:pPr>
              <w:spacing w:line="240" w:lineRule="auto"/>
            </w:pPr>
          </w:p>
          <w:p w14:paraId="598186C5" w14:textId="77777777" w:rsidR="002B38D9" w:rsidRPr="00AE3509" w:rsidRDefault="002B38D9" w:rsidP="0021519A">
            <w:pPr>
              <w:spacing w:line="240" w:lineRule="auto"/>
            </w:pPr>
            <w:r w:rsidRPr="00AE3509">
              <w:rPr>
                <w:lang w:eastAsia="sl-SI"/>
              </w:rPr>
              <w:t>Študijski program:</w:t>
            </w:r>
          </w:p>
        </w:tc>
        <w:tc>
          <w:tcPr>
            <w:tcW w:w="6120" w:type="dxa"/>
            <w:tcBorders>
              <w:left w:val="nil"/>
              <w:right w:val="nil"/>
            </w:tcBorders>
          </w:tcPr>
          <w:p w14:paraId="591C1CEA" w14:textId="77777777" w:rsidR="002B38D9" w:rsidRPr="00AE3509" w:rsidRDefault="002B38D9" w:rsidP="0021519A">
            <w:pPr>
              <w:spacing w:line="240" w:lineRule="auto"/>
            </w:pPr>
          </w:p>
        </w:tc>
      </w:tr>
      <w:tr w:rsidR="002B38D9" w:rsidRPr="00AE3509" w14:paraId="058CD7EC" w14:textId="77777777" w:rsidTr="0021519A">
        <w:tc>
          <w:tcPr>
            <w:tcW w:w="2802" w:type="dxa"/>
            <w:tcBorders>
              <w:top w:val="nil"/>
              <w:left w:val="nil"/>
              <w:bottom w:val="nil"/>
              <w:right w:val="nil"/>
            </w:tcBorders>
          </w:tcPr>
          <w:p w14:paraId="36487AE6" w14:textId="77777777" w:rsidR="002B38D9" w:rsidRPr="00AE3509" w:rsidRDefault="002B38D9" w:rsidP="0021519A">
            <w:pPr>
              <w:spacing w:line="240" w:lineRule="auto"/>
            </w:pPr>
          </w:p>
          <w:p w14:paraId="159F989B" w14:textId="77777777" w:rsidR="002B38D9" w:rsidRPr="00AE3509" w:rsidRDefault="002B38D9" w:rsidP="0021519A">
            <w:pPr>
              <w:spacing w:line="240" w:lineRule="auto"/>
            </w:pPr>
            <w:r w:rsidRPr="00AE3509">
              <w:rPr>
                <w:lang w:eastAsia="sl-SI"/>
              </w:rPr>
              <w:t>Naslov zaključnega dela:</w:t>
            </w:r>
          </w:p>
        </w:tc>
        <w:tc>
          <w:tcPr>
            <w:tcW w:w="6120" w:type="dxa"/>
            <w:tcBorders>
              <w:left w:val="nil"/>
              <w:right w:val="nil"/>
            </w:tcBorders>
          </w:tcPr>
          <w:p w14:paraId="26AE3DFD" w14:textId="77777777" w:rsidR="002B38D9" w:rsidRPr="00AE3509" w:rsidRDefault="002B38D9" w:rsidP="0021519A">
            <w:pPr>
              <w:spacing w:line="240" w:lineRule="auto"/>
            </w:pPr>
          </w:p>
        </w:tc>
      </w:tr>
      <w:tr w:rsidR="002B38D9" w:rsidRPr="00AE3509" w14:paraId="20F8F6DF" w14:textId="77777777" w:rsidTr="0021519A">
        <w:tc>
          <w:tcPr>
            <w:tcW w:w="2802" w:type="dxa"/>
            <w:tcBorders>
              <w:top w:val="nil"/>
              <w:left w:val="nil"/>
              <w:bottom w:val="nil"/>
              <w:right w:val="nil"/>
            </w:tcBorders>
          </w:tcPr>
          <w:p w14:paraId="07443761" w14:textId="77777777" w:rsidR="002B38D9" w:rsidRPr="00AE3509" w:rsidRDefault="002B38D9" w:rsidP="0021519A">
            <w:pPr>
              <w:spacing w:line="240" w:lineRule="auto"/>
            </w:pPr>
          </w:p>
          <w:p w14:paraId="5F0D3205" w14:textId="77777777" w:rsidR="002B38D9" w:rsidRPr="00AE3509" w:rsidRDefault="002B38D9" w:rsidP="0021519A">
            <w:pPr>
              <w:spacing w:line="240" w:lineRule="auto"/>
            </w:pPr>
          </w:p>
        </w:tc>
        <w:tc>
          <w:tcPr>
            <w:tcW w:w="6120" w:type="dxa"/>
            <w:tcBorders>
              <w:left w:val="nil"/>
              <w:right w:val="nil"/>
            </w:tcBorders>
          </w:tcPr>
          <w:p w14:paraId="1844C2FC" w14:textId="77777777" w:rsidR="002B38D9" w:rsidRPr="00AE3509" w:rsidRDefault="002B38D9" w:rsidP="0021519A">
            <w:pPr>
              <w:spacing w:line="240" w:lineRule="auto"/>
            </w:pPr>
          </w:p>
        </w:tc>
      </w:tr>
      <w:tr w:rsidR="002B38D9" w:rsidRPr="00AE3509" w14:paraId="6D4C1D60" w14:textId="77777777" w:rsidTr="0021519A">
        <w:tc>
          <w:tcPr>
            <w:tcW w:w="2802" w:type="dxa"/>
            <w:tcBorders>
              <w:top w:val="nil"/>
              <w:left w:val="nil"/>
              <w:bottom w:val="nil"/>
              <w:right w:val="nil"/>
            </w:tcBorders>
          </w:tcPr>
          <w:p w14:paraId="0A237AC5" w14:textId="77777777" w:rsidR="002B38D9" w:rsidRPr="00AE3509" w:rsidRDefault="002B38D9" w:rsidP="0021519A">
            <w:pPr>
              <w:spacing w:line="240" w:lineRule="auto"/>
              <w:rPr>
                <w:lang w:eastAsia="sl-SI"/>
              </w:rPr>
            </w:pPr>
          </w:p>
          <w:p w14:paraId="0E297C0F" w14:textId="77777777" w:rsidR="002B38D9" w:rsidRPr="00AE3509" w:rsidRDefault="002B38D9" w:rsidP="0021519A">
            <w:pPr>
              <w:spacing w:line="240" w:lineRule="auto"/>
            </w:pPr>
            <w:r w:rsidRPr="00AE3509">
              <w:rPr>
                <w:lang w:eastAsia="sl-SI"/>
              </w:rPr>
              <w:t>Mentor:</w:t>
            </w:r>
          </w:p>
        </w:tc>
        <w:tc>
          <w:tcPr>
            <w:tcW w:w="6120" w:type="dxa"/>
            <w:tcBorders>
              <w:left w:val="nil"/>
              <w:right w:val="nil"/>
            </w:tcBorders>
          </w:tcPr>
          <w:p w14:paraId="68891088" w14:textId="77777777" w:rsidR="002B38D9" w:rsidRPr="00AE3509" w:rsidRDefault="002B38D9" w:rsidP="0021519A">
            <w:pPr>
              <w:spacing w:line="240" w:lineRule="auto"/>
            </w:pPr>
          </w:p>
        </w:tc>
      </w:tr>
      <w:tr w:rsidR="002B38D9" w:rsidRPr="00AE3509" w14:paraId="275B6D6E" w14:textId="77777777" w:rsidTr="0021519A">
        <w:tc>
          <w:tcPr>
            <w:tcW w:w="2802" w:type="dxa"/>
            <w:tcBorders>
              <w:top w:val="nil"/>
              <w:left w:val="nil"/>
              <w:bottom w:val="nil"/>
              <w:right w:val="nil"/>
            </w:tcBorders>
          </w:tcPr>
          <w:p w14:paraId="1C0FE244" w14:textId="77777777" w:rsidR="002B38D9" w:rsidRPr="00AE3509" w:rsidRDefault="002B38D9" w:rsidP="0021519A">
            <w:pPr>
              <w:spacing w:line="240" w:lineRule="auto"/>
            </w:pPr>
          </w:p>
          <w:p w14:paraId="2867FDE2" w14:textId="77777777" w:rsidR="002B38D9" w:rsidRPr="00AE3509" w:rsidRDefault="002B38D9" w:rsidP="0021519A">
            <w:pPr>
              <w:spacing w:line="240" w:lineRule="auto"/>
            </w:pPr>
            <w:r w:rsidRPr="00AE3509">
              <w:rPr>
                <w:lang w:eastAsia="sl-SI"/>
              </w:rPr>
              <w:t>Somentor:</w:t>
            </w:r>
          </w:p>
        </w:tc>
        <w:tc>
          <w:tcPr>
            <w:tcW w:w="6120" w:type="dxa"/>
            <w:tcBorders>
              <w:left w:val="nil"/>
              <w:right w:val="nil"/>
            </w:tcBorders>
          </w:tcPr>
          <w:p w14:paraId="38837CE7" w14:textId="77777777" w:rsidR="002B38D9" w:rsidRPr="00AE3509" w:rsidRDefault="002B38D9" w:rsidP="0021519A">
            <w:pPr>
              <w:spacing w:line="240" w:lineRule="auto"/>
            </w:pPr>
          </w:p>
        </w:tc>
      </w:tr>
    </w:tbl>
    <w:p w14:paraId="7981E1AF" w14:textId="77777777" w:rsidR="002B38D9" w:rsidRPr="00AE3509" w:rsidRDefault="002B38D9" w:rsidP="00547429">
      <w:pPr>
        <w:autoSpaceDE w:val="0"/>
        <w:autoSpaceDN w:val="0"/>
        <w:adjustRightInd w:val="0"/>
        <w:spacing w:line="240" w:lineRule="auto"/>
      </w:pPr>
    </w:p>
    <w:p w14:paraId="06BBF6C8" w14:textId="77777777" w:rsidR="002B38D9" w:rsidRPr="00AE3509" w:rsidRDefault="002B38D9" w:rsidP="002A2115">
      <w:pPr>
        <w:tabs>
          <w:tab w:val="left" w:pos="4820"/>
        </w:tabs>
        <w:autoSpaceDE w:val="0"/>
        <w:autoSpaceDN w:val="0"/>
        <w:adjustRightInd w:val="0"/>
        <w:spacing w:line="240" w:lineRule="auto"/>
      </w:pPr>
      <w:r w:rsidRPr="00AE3509">
        <w:t xml:space="preserve">Podpisani-a </w:t>
      </w:r>
      <w:r w:rsidRPr="00AE3509">
        <w:rPr>
          <w:u w:val="single"/>
        </w:rPr>
        <w:t xml:space="preserve"> </w:t>
      </w:r>
      <w:r w:rsidRPr="00AE3509">
        <w:rPr>
          <w:u w:val="single"/>
        </w:rPr>
        <w:tab/>
        <w:t xml:space="preserve"> </w:t>
      </w:r>
      <w:r w:rsidRPr="00AE3509">
        <w:t xml:space="preserve"> izjavljam, da sem za potrebe arhiviranja oddal elektronsko verzijo zaključnega dela v Digitalno knjižnico Univerze v Mariboru. Zaključno delo sem izdelal-a sam-a ob pomoči mentorja. V skladu s 1. odstavkom 21. člena Zakona o avtorskih in sorodnih pravicah dovoljujem, da se zgoraj navedeno zaključno delo objavi na portalu Digitalne knjižnice Univerze v Mariboru. </w:t>
      </w:r>
    </w:p>
    <w:p w14:paraId="73F70209" w14:textId="77777777" w:rsidR="002B38D9" w:rsidRPr="00AE3509" w:rsidRDefault="002B38D9" w:rsidP="00547429">
      <w:pPr>
        <w:autoSpaceDE w:val="0"/>
        <w:autoSpaceDN w:val="0"/>
        <w:adjustRightInd w:val="0"/>
        <w:spacing w:line="240" w:lineRule="auto"/>
        <w:jc w:val="left"/>
      </w:pPr>
    </w:p>
    <w:p w14:paraId="661619FD" w14:textId="77777777" w:rsidR="002B38D9" w:rsidRPr="00AE3509" w:rsidRDefault="002B38D9" w:rsidP="00547429">
      <w:pPr>
        <w:autoSpaceDE w:val="0"/>
        <w:autoSpaceDN w:val="0"/>
        <w:adjustRightInd w:val="0"/>
        <w:spacing w:line="240" w:lineRule="auto"/>
      </w:pPr>
      <w:r w:rsidRPr="00AE3509">
        <w:t>Tiskana verzija zaključnega dela je istovetna z elektronsko verzijo elektronski verziji, ki sem jo oddal za objavo v Digitalno knjižnico Univerze v Mariboru.</w:t>
      </w:r>
    </w:p>
    <w:p w14:paraId="78EFEF86" w14:textId="77777777" w:rsidR="002B38D9" w:rsidRPr="00AE3509" w:rsidRDefault="002B38D9" w:rsidP="00547429">
      <w:pPr>
        <w:pBdr>
          <w:bottom w:val="single" w:sz="6" w:space="1" w:color="auto"/>
        </w:pBdr>
        <w:autoSpaceDE w:val="0"/>
        <w:autoSpaceDN w:val="0"/>
        <w:adjustRightInd w:val="0"/>
        <w:spacing w:line="240" w:lineRule="auto"/>
      </w:pPr>
    </w:p>
    <w:p w14:paraId="27C4E81C" w14:textId="77777777" w:rsidR="002B38D9" w:rsidRPr="00AE3509" w:rsidRDefault="002B38D9" w:rsidP="00547429">
      <w:pPr>
        <w:autoSpaceDE w:val="0"/>
        <w:autoSpaceDN w:val="0"/>
        <w:adjustRightInd w:val="0"/>
        <w:spacing w:line="240" w:lineRule="auto"/>
      </w:pPr>
    </w:p>
    <w:p w14:paraId="48093A89" w14:textId="77777777" w:rsidR="002B38D9" w:rsidRPr="00AE3509" w:rsidRDefault="002B38D9" w:rsidP="002A2115">
      <w:pPr>
        <w:tabs>
          <w:tab w:val="left" w:pos="7230"/>
        </w:tabs>
        <w:autoSpaceDE w:val="0"/>
        <w:autoSpaceDN w:val="0"/>
        <w:adjustRightInd w:val="0"/>
        <w:spacing w:line="240" w:lineRule="auto"/>
      </w:pPr>
      <w:r w:rsidRPr="00AE3509">
        <w:t xml:space="preserve">Zaključno delo zaradi zagotavljanja konkurenčne prednosti, varstva industrijske lastnine ali tajnosti podatkov naročnika: </w:t>
      </w:r>
      <w:r w:rsidRPr="00AE3509">
        <w:rPr>
          <w:u w:val="single"/>
        </w:rPr>
        <w:t xml:space="preserve"> </w:t>
      </w:r>
      <w:r w:rsidRPr="00AE3509">
        <w:rPr>
          <w:u w:val="single"/>
        </w:rPr>
        <w:tab/>
        <w:t xml:space="preserve"> </w:t>
      </w:r>
      <w:r w:rsidRPr="00AE3509">
        <w:t xml:space="preserve"> ne sme biti javno dostopno do </w:t>
      </w:r>
      <w:r w:rsidRPr="00AE3509">
        <w:rPr>
          <w:u w:val="single"/>
        </w:rPr>
        <w:t xml:space="preserve"> </w:t>
      </w:r>
      <w:r w:rsidRPr="00AE3509">
        <w:rPr>
          <w:u w:val="single"/>
        </w:rPr>
        <w:tab/>
        <w:t xml:space="preserve">  </w:t>
      </w:r>
      <w:r w:rsidRPr="00AE3509">
        <w:t>(datum odloga javne objave ne sme biti daljši kot 3 leta od zagovora dela).</w:t>
      </w:r>
    </w:p>
    <w:p w14:paraId="251774BC" w14:textId="77777777" w:rsidR="002B38D9" w:rsidRPr="00AE3509" w:rsidRDefault="002B38D9" w:rsidP="00547429">
      <w:pPr>
        <w:pBdr>
          <w:bottom w:val="single" w:sz="6" w:space="1" w:color="auto"/>
        </w:pBdr>
        <w:autoSpaceDE w:val="0"/>
        <w:autoSpaceDN w:val="0"/>
        <w:adjustRightInd w:val="0"/>
        <w:spacing w:line="240" w:lineRule="auto"/>
      </w:pPr>
    </w:p>
    <w:p w14:paraId="0FE61768" w14:textId="77777777" w:rsidR="002B38D9" w:rsidRPr="00AE3509" w:rsidRDefault="002B38D9" w:rsidP="00547429">
      <w:pPr>
        <w:autoSpaceDE w:val="0"/>
        <w:autoSpaceDN w:val="0"/>
        <w:adjustRightInd w:val="0"/>
        <w:spacing w:line="240" w:lineRule="auto"/>
      </w:pPr>
    </w:p>
    <w:p w14:paraId="091CB2B9" w14:textId="77777777" w:rsidR="002B38D9" w:rsidRPr="00AE3509" w:rsidRDefault="002B38D9" w:rsidP="00547429">
      <w:pPr>
        <w:autoSpaceDE w:val="0"/>
        <w:autoSpaceDN w:val="0"/>
        <w:adjustRightInd w:val="0"/>
        <w:spacing w:line="240" w:lineRule="auto"/>
      </w:pPr>
      <w:r w:rsidRPr="00AE3509">
        <w:t>Podpisani izjavljam, da dovoljujem objavo osebnih podatkov, vezanih na zaključek študija (ime, priimek, leto in kraj rojstva, datum zaključka študija, naslov zaključnega dela), na spletnih straneh in v publikacijah UM.</w:t>
      </w:r>
    </w:p>
    <w:p w14:paraId="2D0110B1" w14:textId="77777777" w:rsidR="002B38D9" w:rsidRPr="00AE3509" w:rsidRDefault="002B38D9" w:rsidP="00547429">
      <w:pPr>
        <w:autoSpaceDE w:val="0"/>
        <w:autoSpaceDN w:val="0"/>
        <w:adjustRightInd w:val="0"/>
        <w:spacing w:line="240" w:lineRule="auto"/>
        <w:jc w:val="left"/>
      </w:pPr>
    </w:p>
    <w:tbl>
      <w:tblPr>
        <w:tblW w:w="0" w:type="auto"/>
        <w:tblLook w:val="00A0" w:firstRow="1" w:lastRow="0" w:firstColumn="1" w:lastColumn="0" w:noHBand="0" w:noVBand="0"/>
      </w:tblPr>
      <w:tblGrid>
        <w:gridCol w:w="4868"/>
        <w:gridCol w:w="3914"/>
      </w:tblGrid>
      <w:tr w:rsidR="002B38D9" w:rsidRPr="00AE3509" w14:paraId="6F4F54CB" w14:textId="77777777" w:rsidTr="00FB4514">
        <w:tc>
          <w:tcPr>
            <w:tcW w:w="4928" w:type="dxa"/>
          </w:tcPr>
          <w:p w14:paraId="1CEA1398" w14:textId="77777777" w:rsidR="002B38D9" w:rsidRPr="00AE3509" w:rsidRDefault="002B38D9" w:rsidP="002A2115">
            <w:pPr>
              <w:tabs>
                <w:tab w:val="left" w:pos="4678"/>
              </w:tabs>
              <w:autoSpaceDE w:val="0"/>
              <w:autoSpaceDN w:val="0"/>
              <w:adjustRightInd w:val="0"/>
              <w:spacing w:line="240" w:lineRule="auto"/>
              <w:jc w:val="left"/>
              <w:rPr>
                <w:u w:val="single"/>
              </w:rPr>
            </w:pPr>
            <w:r w:rsidRPr="00AE3509">
              <w:t xml:space="preserve">Datum in kraj: </w:t>
            </w:r>
            <w:r w:rsidRPr="00AE3509">
              <w:rPr>
                <w:u w:val="single"/>
              </w:rPr>
              <w:t xml:space="preserve"> </w:t>
            </w:r>
            <w:r w:rsidRPr="00AE3509">
              <w:rPr>
                <w:u w:val="single"/>
              </w:rPr>
              <w:tab/>
            </w:r>
          </w:p>
        </w:tc>
        <w:tc>
          <w:tcPr>
            <w:tcW w:w="3994" w:type="dxa"/>
          </w:tcPr>
          <w:p w14:paraId="5AFE7806" w14:textId="77777777" w:rsidR="002B38D9" w:rsidRPr="00AE3509" w:rsidRDefault="002B38D9" w:rsidP="002A2115">
            <w:pPr>
              <w:tabs>
                <w:tab w:val="left" w:pos="3719"/>
              </w:tabs>
              <w:autoSpaceDE w:val="0"/>
              <w:autoSpaceDN w:val="0"/>
              <w:adjustRightInd w:val="0"/>
              <w:spacing w:line="240" w:lineRule="auto"/>
              <w:jc w:val="left"/>
              <w:rPr>
                <w:u w:val="single"/>
              </w:rPr>
            </w:pPr>
            <w:r w:rsidRPr="00AE3509">
              <w:t xml:space="preserve">Podpis avtorja-ice: </w:t>
            </w:r>
            <w:r w:rsidRPr="00AE3509">
              <w:rPr>
                <w:u w:val="single"/>
              </w:rPr>
              <w:t xml:space="preserve"> </w:t>
            </w:r>
            <w:r w:rsidRPr="00AE3509">
              <w:rPr>
                <w:u w:val="single"/>
              </w:rPr>
              <w:tab/>
            </w:r>
          </w:p>
        </w:tc>
      </w:tr>
      <w:tr w:rsidR="002B38D9" w:rsidRPr="00AE3509" w14:paraId="20F930DD" w14:textId="77777777" w:rsidTr="00FB4514">
        <w:tc>
          <w:tcPr>
            <w:tcW w:w="4928" w:type="dxa"/>
          </w:tcPr>
          <w:p w14:paraId="5174EF0C" w14:textId="77777777" w:rsidR="002B38D9" w:rsidRPr="00AE3509" w:rsidRDefault="002B38D9" w:rsidP="00FB4514">
            <w:pPr>
              <w:autoSpaceDE w:val="0"/>
              <w:autoSpaceDN w:val="0"/>
              <w:adjustRightInd w:val="0"/>
              <w:spacing w:line="240" w:lineRule="auto"/>
              <w:jc w:val="left"/>
            </w:pPr>
          </w:p>
          <w:p w14:paraId="0E039094" w14:textId="77777777" w:rsidR="002B38D9" w:rsidRPr="00AE3509" w:rsidRDefault="002B38D9" w:rsidP="002A2115">
            <w:pPr>
              <w:tabs>
                <w:tab w:val="left" w:pos="4678"/>
              </w:tabs>
              <w:autoSpaceDE w:val="0"/>
              <w:autoSpaceDN w:val="0"/>
              <w:adjustRightInd w:val="0"/>
              <w:spacing w:line="240" w:lineRule="auto"/>
              <w:jc w:val="left"/>
              <w:rPr>
                <w:u w:val="single"/>
              </w:rPr>
            </w:pPr>
            <w:r w:rsidRPr="00AE3509">
              <w:t xml:space="preserve">Podpis mentorja: </w:t>
            </w:r>
            <w:r w:rsidRPr="00AE3509">
              <w:rPr>
                <w:u w:val="single"/>
              </w:rPr>
              <w:t xml:space="preserve"> </w:t>
            </w:r>
            <w:r w:rsidRPr="00AE3509">
              <w:rPr>
                <w:u w:val="single"/>
              </w:rPr>
              <w:tab/>
            </w:r>
          </w:p>
          <w:p w14:paraId="39CE42DA" w14:textId="77777777" w:rsidR="002B38D9" w:rsidRPr="00AE3509" w:rsidRDefault="002B38D9" w:rsidP="00FB4514">
            <w:pPr>
              <w:autoSpaceDE w:val="0"/>
              <w:autoSpaceDN w:val="0"/>
              <w:adjustRightInd w:val="0"/>
              <w:spacing w:line="240" w:lineRule="auto"/>
              <w:jc w:val="left"/>
              <w:rPr>
                <w:i/>
                <w:sz w:val="20"/>
                <w:szCs w:val="20"/>
              </w:rPr>
            </w:pPr>
            <w:r w:rsidRPr="00AE3509">
              <w:rPr>
                <w:sz w:val="20"/>
                <w:szCs w:val="20"/>
              </w:rPr>
              <w:t>(</w:t>
            </w:r>
            <w:r w:rsidRPr="00AE3509">
              <w:rPr>
                <w:i/>
                <w:sz w:val="20"/>
                <w:szCs w:val="20"/>
              </w:rPr>
              <w:t>samo v primeru, če delo ne sme biti javno dostopno)</w:t>
            </w:r>
          </w:p>
        </w:tc>
        <w:tc>
          <w:tcPr>
            <w:tcW w:w="3994" w:type="dxa"/>
          </w:tcPr>
          <w:p w14:paraId="38E76ACE" w14:textId="77777777" w:rsidR="002B38D9" w:rsidRPr="00AE3509" w:rsidRDefault="002B38D9" w:rsidP="00FB4514">
            <w:pPr>
              <w:autoSpaceDE w:val="0"/>
              <w:autoSpaceDN w:val="0"/>
              <w:adjustRightInd w:val="0"/>
              <w:spacing w:line="240" w:lineRule="auto"/>
              <w:jc w:val="left"/>
            </w:pPr>
          </w:p>
        </w:tc>
      </w:tr>
    </w:tbl>
    <w:p w14:paraId="12D44177" w14:textId="77777777" w:rsidR="00E30E7B" w:rsidRPr="00AE3509" w:rsidRDefault="00E30E7B" w:rsidP="00FB4514">
      <w:pPr>
        <w:autoSpaceDE w:val="0"/>
        <w:autoSpaceDN w:val="0"/>
        <w:adjustRightInd w:val="0"/>
        <w:spacing w:line="240" w:lineRule="auto"/>
        <w:jc w:val="left"/>
        <w:sectPr w:rsidR="00E30E7B" w:rsidRPr="00AE3509" w:rsidSect="00DA3934">
          <w:headerReference w:type="default" r:id="rId50"/>
          <w:type w:val="continuous"/>
          <w:pgSz w:w="11901" w:h="16834" w:code="9"/>
          <w:pgMar w:top="709" w:right="1418" w:bottom="1701" w:left="1701" w:header="708" w:footer="708" w:gutter="0"/>
          <w:pgNumType w:fmt="upperRoman" w:start="1"/>
          <w:cols w:space="708"/>
        </w:sectPr>
      </w:pPr>
    </w:p>
    <w:tbl>
      <w:tblPr>
        <w:tblW w:w="8922" w:type="dxa"/>
        <w:tblLook w:val="00A0" w:firstRow="1" w:lastRow="0" w:firstColumn="1" w:lastColumn="0" w:noHBand="0" w:noVBand="0"/>
      </w:tblPr>
      <w:tblGrid>
        <w:gridCol w:w="4928"/>
        <w:gridCol w:w="3994"/>
      </w:tblGrid>
      <w:tr w:rsidR="002B38D9" w:rsidRPr="00AE3509" w14:paraId="5FD33348" w14:textId="77777777" w:rsidTr="001B26EC">
        <w:tc>
          <w:tcPr>
            <w:tcW w:w="4928" w:type="dxa"/>
          </w:tcPr>
          <w:p w14:paraId="73E02807" w14:textId="77777777" w:rsidR="002B38D9" w:rsidRPr="00AE3509" w:rsidRDefault="002B38D9" w:rsidP="00FB4514">
            <w:pPr>
              <w:autoSpaceDE w:val="0"/>
              <w:autoSpaceDN w:val="0"/>
              <w:adjustRightInd w:val="0"/>
              <w:spacing w:line="240" w:lineRule="auto"/>
              <w:jc w:val="left"/>
            </w:pPr>
          </w:p>
          <w:p w14:paraId="796C7E6A" w14:textId="77777777" w:rsidR="002B38D9" w:rsidRPr="00AE3509" w:rsidRDefault="002B38D9" w:rsidP="00FB4514">
            <w:pPr>
              <w:autoSpaceDE w:val="0"/>
              <w:autoSpaceDN w:val="0"/>
              <w:adjustRightInd w:val="0"/>
              <w:spacing w:line="240" w:lineRule="auto"/>
              <w:jc w:val="left"/>
            </w:pPr>
            <w:r w:rsidRPr="00AE3509">
              <w:lastRenderedPageBreak/>
              <w:t>Podpis odgovorne osebe naročnika in žig:</w:t>
            </w:r>
          </w:p>
          <w:p w14:paraId="523A9BAC" w14:textId="77777777" w:rsidR="002B38D9" w:rsidRPr="00AE3509" w:rsidRDefault="002B38D9" w:rsidP="00FB4514">
            <w:pPr>
              <w:autoSpaceDE w:val="0"/>
              <w:autoSpaceDN w:val="0"/>
              <w:adjustRightInd w:val="0"/>
              <w:spacing w:line="240" w:lineRule="auto"/>
              <w:jc w:val="left"/>
              <w:rPr>
                <w:sz w:val="20"/>
                <w:szCs w:val="20"/>
                <w:u w:val="single"/>
              </w:rPr>
            </w:pPr>
            <w:r w:rsidRPr="00AE3509">
              <w:rPr>
                <w:sz w:val="20"/>
                <w:szCs w:val="20"/>
              </w:rPr>
              <w:t>(</w:t>
            </w:r>
            <w:r w:rsidRPr="00AE3509">
              <w:rPr>
                <w:i/>
                <w:sz w:val="20"/>
                <w:szCs w:val="20"/>
              </w:rPr>
              <w:t>samo v primeru, če delo ne sme biti javno dostopno)</w:t>
            </w:r>
          </w:p>
        </w:tc>
        <w:tc>
          <w:tcPr>
            <w:tcW w:w="3994" w:type="dxa"/>
          </w:tcPr>
          <w:p w14:paraId="2D72F65E" w14:textId="77777777" w:rsidR="002B38D9" w:rsidRPr="00AE3509" w:rsidRDefault="002B38D9" w:rsidP="00FB4514">
            <w:pPr>
              <w:autoSpaceDE w:val="0"/>
              <w:autoSpaceDN w:val="0"/>
              <w:adjustRightInd w:val="0"/>
              <w:spacing w:line="240" w:lineRule="auto"/>
              <w:jc w:val="left"/>
            </w:pPr>
          </w:p>
          <w:p w14:paraId="2E6248AB" w14:textId="77777777" w:rsidR="002B38D9" w:rsidRPr="00AE3509" w:rsidRDefault="002B38D9" w:rsidP="00FB4514">
            <w:pPr>
              <w:autoSpaceDE w:val="0"/>
              <w:autoSpaceDN w:val="0"/>
              <w:adjustRightInd w:val="0"/>
              <w:spacing w:line="240" w:lineRule="auto"/>
              <w:jc w:val="left"/>
              <w:rPr>
                <w:u w:val="single"/>
              </w:rPr>
            </w:pPr>
          </w:p>
          <w:p w14:paraId="0B8A9DC5" w14:textId="77777777" w:rsidR="002B38D9" w:rsidRPr="00AE3509" w:rsidRDefault="002B38D9" w:rsidP="002A2115">
            <w:pPr>
              <w:tabs>
                <w:tab w:val="left" w:pos="3719"/>
              </w:tabs>
              <w:autoSpaceDE w:val="0"/>
              <w:autoSpaceDN w:val="0"/>
              <w:adjustRightInd w:val="0"/>
              <w:spacing w:line="240" w:lineRule="auto"/>
              <w:jc w:val="left"/>
              <w:rPr>
                <w:u w:val="single"/>
              </w:rPr>
            </w:pPr>
            <w:r w:rsidRPr="00AE3509">
              <w:rPr>
                <w:u w:val="single"/>
              </w:rPr>
              <w:t xml:space="preserve"> </w:t>
            </w:r>
            <w:r w:rsidRPr="00AE3509">
              <w:rPr>
                <w:u w:val="single"/>
              </w:rPr>
              <w:tab/>
            </w:r>
          </w:p>
        </w:tc>
      </w:tr>
    </w:tbl>
    <w:p w14:paraId="44632B25" w14:textId="552C038D" w:rsidR="001B26EC" w:rsidRPr="00AE3509" w:rsidRDefault="00600E96" w:rsidP="001B26EC">
      <w:pPr>
        <w:pStyle w:val="Header"/>
        <w:jc w:val="center"/>
        <w:rPr>
          <w:rFonts w:ascii="Calibri" w:hAnsi="Calibri"/>
          <w:color w:val="006A8E"/>
          <w:sz w:val="8"/>
          <w:szCs w:val="8"/>
          <w:lang w:val="sl-SI"/>
        </w:rPr>
      </w:pPr>
      <w:r w:rsidRPr="00AE3509">
        <w:rPr>
          <w:rFonts w:ascii="Calibri" w:hAnsi="Calibri"/>
          <w:noProof/>
          <w:color w:val="006A8E"/>
          <w:sz w:val="8"/>
          <w:szCs w:val="8"/>
          <w:lang w:val="sl-SI"/>
        </w:rPr>
        <w:lastRenderedPageBreak/>
        <w:drawing>
          <wp:inline distT="0" distB="0" distL="0" distR="0" wp14:anchorId="3B7AF93D" wp14:editId="564FF9B9">
            <wp:extent cx="1892300" cy="1257300"/>
            <wp:effectExtent l="0" t="0" r="12700" b="12700"/>
            <wp:docPr id="16" name="Picture 16" descr="ging-fer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ng-feri-f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2300" cy="1257300"/>
                    </a:xfrm>
                    <a:prstGeom prst="rect">
                      <a:avLst/>
                    </a:prstGeom>
                    <a:noFill/>
                    <a:ln>
                      <a:noFill/>
                    </a:ln>
                  </pic:spPr>
                </pic:pic>
              </a:graphicData>
            </a:graphic>
          </wp:inline>
        </w:drawing>
      </w:r>
    </w:p>
    <w:p w14:paraId="2B7B0A0D" w14:textId="77777777" w:rsidR="001B26EC" w:rsidRPr="00AE3509" w:rsidRDefault="001B26EC" w:rsidP="00E30E7B">
      <w:pPr>
        <w:autoSpaceDE w:val="0"/>
        <w:autoSpaceDN w:val="0"/>
        <w:adjustRightInd w:val="0"/>
        <w:spacing w:line="240" w:lineRule="auto"/>
        <w:jc w:val="center"/>
        <w:rPr>
          <w:b/>
          <w:lang w:eastAsia="sl-SI"/>
        </w:rPr>
      </w:pPr>
    </w:p>
    <w:p w14:paraId="2A3D65DF" w14:textId="77777777" w:rsidR="00E30E7B" w:rsidRPr="00AE3509" w:rsidRDefault="00E30E7B" w:rsidP="00E30E7B">
      <w:pPr>
        <w:autoSpaceDE w:val="0"/>
        <w:autoSpaceDN w:val="0"/>
        <w:adjustRightInd w:val="0"/>
        <w:spacing w:line="240" w:lineRule="auto"/>
        <w:jc w:val="center"/>
        <w:rPr>
          <w:b/>
          <w:lang w:eastAsia="sl-SI"/>
        </w:rPr>
      </w:pPr>
      <w:r w:rsidRPr="00AE3509">
        <w:rPr>
          <w:b/>
          <w:lang w:eastAsia="sl-SI"/>
        </w:rPr>
        <w:t>IZJAVA O ISTOVETNOSTI TISKANE IN ELEKTRONSKE VERZIJE ZAKLJUČNEGA DELA IN OBJAVI OSEBNIH PODATKOV DIPLOMANTOV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5"/>
        <w:gridCol w:w="6007"/>
      </w:tblGrid>
      <w:tr w:rsidR="00E30E7B" w:rsidRPr="00AE3509" w14:paraId="6D15EB74" w14:textId="77777777" w:rsidTr="005050D9">
        <w:tc>
          <w:tcPr>
            <w:tcW w:w="2802" w:type="dxa"/>
            <w:tcBorders>
              <w:top w:val="nil"/>
              <w:left w:val="nil"/>
              <w:bottom w:val="nil"/>
              <w:right w:val="nil"/>
            </w:tcBorders>
          </w:tcPr>
          <w:p w14:paraId="1079EAFD" w14:textId="77777777" w:rsidR="00E30E7B" w:rsidRPr="00AE3509" w:rsidRDefault="00E30E7B" w:rsidP="005050D9">
            <w:pPr>
              <w:spacing w:line="240" w:lineRule="auto"/>
            </w:pPr>
          </w:p>
          <w:p w14:paraId="3038B09F" w14:textId="77777777" w:rsidR="00E30E7B" w:rsidRPr="00AE3509" w:rsidRDefault="00E30E7B" w:rsidP="005050D9">
            <w:pPr>
              <w:spacing w:line="240" w:lineRule="auto"/>
            </w:pPr>
            <w:r w:rsidRPr="00AE3509">
              <w:rPr>
                <w:lang w:eastAsia="sl-SI"/>
              </w:rPr>
              <w:t>Ime in priimek avtorja-ice:</w:t>
            </w:r>
          </w:p>
        </w:tc>
        <w:tc>
          <w:tcPr>
            <w:tcW w:w="6120" w:type="dxa"/>
            <w:tcBorders>
              <w:top w:val="nil"/>
              <w:left w:val="nil"/>
              <w:bottom w:val="single" w:sz="4" w:space="0" w:color="auto"/>
              <w:right w:val="nil"/>
            </w:tcBorders>
          </w:tcPr>
          <w:p w14:paraId="09DC8CE5" w14:textId="77777777" w:rsidR="00E30E7B" w:rsidRPr="00AE3509" w:rsidRDefault="00E30E7B" w:rsidP="005050D9">
            <w:pPr>
              <w:spacing w:line="240" w:lineRule="auto"/>
            </w:pPr>
          </w:p>
        </w:tc>
      </w:tr>
      <w:tr w:rsidR="00E30E7B" w:rsidRPr="00AE3509" w14:paraId="067E6018" w14:textId="77777777" w:rsidTr="005050D9">
        <w:tc>
          <w:tcPr>
            <w:tcW w:w="2802" w:type="dxa"/>
            <w:tcBorders>
              <w:top w:val="nil"/>
              <w:left w:val="nil"/>
              <w:bottom w:val="nil"/>
              <w:right w:val="nil"/>
            </w:tcBorders>
          </w:tcPr>
          <w:p w14:paraId="7CF6BF2B" w14:textId="77777777" w:rsidR="00E30E7B" w:rsidRPr="00AE3509" w:rsidRDefault="00E30E7B" w:rsidP="005050D9">
            <w:pPr>
              <w:spacing w:line="240" w:lineRule="auto"/>
              <w:rPr>
                <w:lang w:eastAsia="sl-SI"/>
              </w:rPr>
            </w:pPr>
          </w:p>
          <w:p w14:paraId="2110C28B" w14:textId="77777777" w:rsidR="00E30E7B" w:rsidRPr="00AE3509" w:rsidRDefault="00E30E7B" w:rsidP="005050D9">
            <w:pPr>
              <w:spacing w:line="240" w:lineRule="auto"/>
            </w:pPr>
            <w:r w:rsidRPr="00AE3509">
              <w:rPr>
                <w:lang w:eastAsia="sl-SI"/>
              </w:rPr>
              <w:t>Vpisna številka:</w:t>
            </w:r>
          </w:p>
        </w:tc>
        <w:tc>
          <w:tcPr>
            <w:tcW w:w="6120" w:type="dxa"/>
            <w:tcBorders>
              <w:top w:val="single" w:sz="4" w:space="0" w:color="auto"/>
              <w:left w:val="nil"/>
              <w:bottom w:val="single" w:sz="4" w:space="0" w:color="auto"/>
              <w:right w:val="nil"/>
            </w:tcBorders>
          </w:tcPr>
          <w:p w14:paraId="1B0413F5" w14:textId="77777777" w:rsidR="00E30E7B" w:rsidRPr="00AE3509" w:rsidRDefault="00E30E7B" w:rsidP="005050D9">
            <w:pPr>
              <w:spacing w:line="240" w:lineRule="auto"/>
            </w:pPr>
          </w:p>
        </w:tc>
      </w:tr>
      <w:tr w:rsidR="00E30E7B" w:rsidRPr="00AE3509" w14:paraId="41A15E12" w14:textId="77777777" w:rsidTr="005050D9">
        <w:tc>
          <w:tcPr>
            <w:tcW w:w="2802" w:type="dxa"/>
            <w:tcBorders>
              <w:top w:val="nil"/>
              <w:left w:val="nil"/>
              <w:bottom w:val="nil"/>
              <w:right w:val="nil"/>
            </w:tcBorders>
          </w:tcPr>
          <w:p w14:paraId="39393423" w14:textId="77777777" w:rsidR="00E30E7B" w:rsidRPr="00AE3509" w:rsidRDefault="00E30E7B" w:rsidP="005050D9">
            <w:pPr>
              <w:spacing w:line="240" w:lineRule="auto"/>
            </w:pPr>
          </w:p>
          <w:p w14:paraId="6291FE20" w14:textId="77777777" w:rsidR="00E30E7B" w:rsidRPr="00AE3509" w:rsidRDefault="00E30E7B" w:rsidP="005050D9">
            <w:pPr>
              <w:spacing w:line="240" w:lineRule="auto"/>
            </w:pPr>
            <w:r w:rsidRPr="00AE3509">
              <w:rPr>
                <w:lang w:eastAsia="sl-SI"/>
              </w:rPr>
              <w:t>Študijski program:</w:t>
            </w:r>
          </w:p>
        </w:tc>
        <w:tc>
          <w:tcPr>
            <w:tcW w:w="6120" w:type="dxa"/>
            <w:tcBorders>
              <w:top w:val="single" w:sz="4" w:space="0" w:color="auto"/>
              <w:left w:val="nil"/>
              <w:bottom w:val="single" w:sz="4" w:space="0" w:color="auto"/>
              <w:right w:val="nil"/>
            </w:tcBorders>
          </w:tcPr>
          <w:p w14:paraId="15CF028B" w14:textId="77777777" w:rsidR="00E30E7B" w:rsidRPr="00AE3509" w:rsidRDefault="00E30E7B" w:rsidP="005050D9">
            <w:pPr>
              <w:spacing w:line="240" w:lineRule="auto"/>
            </w:pPr>
          </w:p>
        </w:tc>
      </w:tr>
      <w:tr w:rsidR="00E30E7B" w:rsidRPr="00AE3509" w14:paraId="5FC1D55B" w14:textId="77777777" w:rsidTr="005050D9">
        <w:tc>
          <w:tcPr>
            <w:tcW w:w="2802" w:type="dxa"/>
            <w:tcBorders>
              <w:top w:val="nil"/>
              <w:left w:val="nil"/>
              <w:bottom w:val="nil"/>
              <w:right w:val="nil"/>
            </w:tcBorders>
          </w:tcPr>
          <w:p w14:paraId="66A2AEA1" w14:textId="77777777" w:rsidR="00E30E7B" w:rsidRPr="00AE3509" w:rsidRDefault="00E30E7B" w:rsidP="005050D9">
            <w:pPr>
              <w:spacing w:line="240" w:lineRule="auto"/>
            </w:pPr>
          </w:p>
          <w:p w14:paraId="0A124B61" w14:textId="77777777" w:rsidR="00E30E7B" w:rsidRPr="00AE3509" w:rsidRDefault="00E30E7B" w:rsidP="005050D9">
            <w:pPr>
              <w:spacing w:line="240" w:lineRule="auto"/>
            </w:pPr>
            <w:r w:rsidRPr="00AE3509">
              <w:rPr>
                <w:lang w:eastAsia="sl-SI"/>
              </w:rPr>
              <w:t>Naslov zaključnega dela:</w:t>
            </w:r>
          </w:p>
        </w:tc>
        <w:tc>
          <w:tcPr>
            <w:tcW w:w="6120" w:type="dxa"/>
            <w:tcBorders>
              <w:top w:val="single" w:sz="4" w:space="0" w:color="auto"/>
              <w:left w:val="nil"/>
              <w:bottom w:val="single" w:sz="4" w:space="0" w:color="auto"/>
              <w:right w:val="nil"/>
            </w:tcBorders>
          </w:tcPr>
          <w:p w14:paraId="7AE2897F" w14:textId="77777777" w:rsidR="00E30E7B" w:rsidRPr="00AE3509" w:rsidRDefault="00E30E7B" w:rsidP="005050D9">
            <w:pPr>
              <w:spacing w:line="240" w:lineRule="auto"/>
            </w:pPr>
          </w:p>
        </w:tc>
      </w:tr>
      <w:tr w:rsidR="005B3754" w:rsidRPr="00AE3509" w14:paraId="115D989E" w14:textId="77777777" w:rsidTr="00B0062B">
        <w:tc>
          <w:tcPr>
            <w:tcW w:w="2802" w:type="dxa"/>
            <w:tcBorders>
              <w:top w:val="nil"/>
              <w:left w:val="nil"/>
              <w:bottom w:val="nil"/>
              <w:right w:val="nil"/>
            </w:tcBorders>
          </w:tcPr>
          <w:p w14:paraId="2A22E697" w14:textId="77777777" w:rsidR="005B3754" w:rsidRPr="00AE3509" w:rsidRDefault="005B3754" w:rsidP="00B0062B">
            <w:pPr>
              <w:spacing w:line="240" w:lineRule="auto"/>
              <w:rPr>
                <w:lang w:eastAsia="sl-SI"/>
              </w:rPr>
            </w:pPr>
          </w:p>
          <w:p w14:paraId="17F5033A" w14:textId="77777777" w:rsidR="005B3754" w:rsidRPr="00AE3509" w:rsidRDefault="005B3754" w:rsidP="005B3754">
            <w:pPr>
              <w:spacing w:line="240" w:lineRule="auto"/>
            </w:pPr>
            <w:r w:rsidRPr="00AE3509">
              <w:rPr>
                <w:lang w:eastAsia="sl-SI"/>
              </w:rPr>
              <w:t>Mentor FERI:</w:t>
            </w:r>
          </w:p>
        </w:tc>
        <w:tc>
          <w:tcPr>
            <w:tcW w:w="6120" w:type="dxa"/>
            <w:tcBorders>
              <w:top w:val="single" w:sz="4" w:space="0" w:color="auto"/>
              <w:left w:val="nil"/>
              <w:bottom w:val="single" w:sz="4" w:space="0" w:color="auto"/>
              <w:right w:val="nil"/>
            </w:tcBorders>
          </w:tcPr>
          <w:p w14:paraId="2D898FC7" w14:textId="77777777" w:rsidR="005B3754" w:rsidRPr="00AE3509" w:rsidRDefault="005B3754" w:rsidP="00B0062B">
            <w:pPr>
              <w:spacing w:line="240" w:lineRule="auto"/>
            </w:pPr>
          </w:p>
        </w:tc>
      </w:tr>
      <w:tr w:rsidR="00E30E7B" w:rsidRPr="00AE3509" w14:paraId="5D60B65A" w14:textId="77777777" w:rsidTr="005050D9">
        <w:tc>
          <w:tcPr>
            <w:tcW w:w="2802" w:type="dxa"/>
            <w:tcBorders>
              <w:top w:val="nil"/>
              <w:left w:val="nil"/>
              <w:bottom w:val="nil"/>
              <w:right w:val="nil"/>
            </w:tcBorders>
          </w:tcPr>
          <w:p w14:paraId="4EB49846" w14:textId="77777777" w:rsidR="00E30E7B" w:rsidRPr="00AE3509" w:rsidRDefault="00E30E7B" w:rsidP="005050D9">
            <w:pPr>
              <w:spacing w:line="240" w:lineRule="auto"/>
              <w:rPr>
                <w:lang w:eastAsia="sl-SI"/>
              </w:rPr>
            </w:pPr>
          </w:p>
          <w:p w14:paraId="01429C16" w14:textId="77777777" w:rsidR="00E30E7B" w:rsidRPr="00AE3509" w:rsidRDefault="00E30E7B" w:rsidP="005050D9">
            <w:pPr>
              <w:spacing w:line="240" w:lineRule="auto"/>
            </w:pPr>
            <w:r w:rsidRPr="00AE3509">
              <w:rPr>
                <w:lang w:eastAsia="sl-SI"/>
              </w:rPr>
              <w:t>Mentor</w:t>
            </w:r>
            <w:r w:rsidR="005B3754" w:rsidRPr="00AE3509">
              <w:rPr>
                <w:lang w:eastAsia="sl-SI"/>
              </w:rPr>
              <w:t xml:space="preserve"> FS</w:t>
            </w:r>
            <w:r w:rsidRPr="00AE3509">
              <w:rPr>
                <w:lang w:eastAsia="sl-SI"/>
              </w:rPr>
              <w:t>:</w:t>
            </w:r>
          </w:p>
        </w:tc>
        <w:tc>
          <w:tcPr>
            <w:tcW w:w="6120" w:type="dxa"/>
            <w:tcBorders>
              <w:top w:val="single" w:sz="4" w:space="0" w:color="auto"/>
              <w:left w:val="nil"/>
              <w:bottom w:val="single" w:sz="4" w:space="0" w:color="auto"/>
              <w:right w:val="nil"/>
            </w:tcBorders>
          </w:tcPr>
          <w:p w14:paraId="736AA59F" w14:textId="77777777" w:rsidR="00E30E7B" w:rsidRPr="00AE3509" w:rsidRDefault="00E30E7B" w:rsidP="005050D9">
            <w:pPr>
              <w:spacing w:line="240" w:lineRule="auto"/>
            </w:pPr>
          </w:p>
        </w:tc>
      </w:tr>
      <w:tr w:rsidR="00E30E7B" w:rsidRPr="00AE3509" w14:paraId="7D58AF9E" w14:textId="77777777" w:rsidTr="005050D9">
        <w:tc>
          <w:tcPr>
            <w:tcW w:w="2802" w:type="dxa"/>
            <w:tcBorders>
              <w:top w:val="nil"/>
              <w:left w:val="nil"/>
              <w:bottom w:val="nil"/>
              <w:right w:val="nil"/>
            </w:tcBorders>
          </w:tcPr>
          <w:p w14:paraId="62408E28" w14:textId="77777777" w:rsidR="00E30E7B" w:rsidRPr="00AE3509" w:rsidRDefault="00E30E7B" w:rsidP="005050D9">
            <w:pPr>
              <w:spacing w:line="240" w:lineRule="auto"/>
            </w:pPr>
          </w:p>
          <w:p w14:paraId="619A9136" w14:textId="77777777" w:rsidR="00E30E7B" w:rsidRPr="00AE3509" w:rsidRDefault="00E30E7B" w:rsidP="005050D9">
            <w:pPr>
              <w:spacing w:line="240" w:lineRule="auto"/>
            </w:pPr>
            <w:r w:rsidRPr="00AE3509">
              <w:rPr>
                <w:lang w:eastAsia="sl-SI"/>
              </w:rPr>
              <w:t>Somentor:</w:t>
            </w:r>
          </w:p>
        </w:tc>
        <w:tc>
          <w:tcPr>
            <w:tcW w:w="6120" w:type="dxa"/>
            <w:tcBorders>
              <w:top w:val="single" w:sz="4" w:space="0" w:color="auto"/>
              <w:left w:val="nil"/>
              <w:bottom w:val="single" w:sz="4" w:space="0" w:color="auto"/>
              <w:right w:val="nil"/>
            </w:tcBorders>
          </w:tcPr>
          <w:p w14:paraId="01C1A80D" w14:textId="77777777" w:rsidR="00E30E7B" w:rsidRPr="00AE3509" w:rsidRDefault="00E30E7B" w:rsidP="005050D9">
            <w:pPr>
              <w:spacing w:line="240" w:lineRule="auto"/>
            </w:pPr>
          </w:p>
        </w:tc>
      </w:tr>
    </w:tbl>
    <w:p w14:paraId="4E5649BE" w14:textId="77777777" w:rsidR="00E30E7B" w:rsidRPr="00AE3509" w:rsidRDefault="00E30E7B" w:rsidP="00E30E7B">
      <w:pPr>
        <w:autoSpaceDE w:val="0"/>
        <w:autoSpaceDN w:val="0"/>
        <w:adjustRightInd w:val="0"/>
        <w:spacing w:line="240" w:lineRule="auto"/>
      </w:pPr>
    </w:p>
    <w:p w14:paraId="5F57ECD7" w14:textId="77777777" w:rsidR="00E30E7B" w:rsidRPr="00AE3509" w:rsidRDefault="00E30E7B" w:rsidP="00E30E7B">
      <w:pPr>
        <w:tabs>
          <w:tab w:val="left" w:pos="4820"/>
        </w:tabs>
        <w:autoSpaceDE w:val="0"/>
        <w:autoSpaceDN w:val="0"/>
        <w:adjustRightInd w:val="0"/>
        <w:spacing w:line="240" w:lineRule="auto"/>
      </w:pPr>
      <w:r w:rsidRPr="00AE3509">
        <w:t xml:space="preserve">Podpisani-a </w:t>
      </w:r>
      <w:r w:rsidRPr="00AE3509">
        <w:rPr>
          <w:u w:val="single"/>
        </w:rPr>
        <w:t xml:space="preserve"> </w:t>
      </w:r>
      <w:r w:rsidRPr="00AE3509">
        <w:rPr>
          <w:u w:val="single"/>
        </w:rPr>
        <w:tab/>
        <w:t xml:space="preserve"> </w:t>
      </w:r>
      <w:r w:rsidRPr="00AE3509">
        <w:t xml:space="preserve"> izjavljam, da sem za potrebe arhiviranja oddal elektronsko verzijo zaključnega dela v Digitalno knjižnico Univerze v Mariboru. Zaključno delo sem izdelal-a sam-a ob pomoči mentorja. V skladu s 1. odstavkom 21. člena Zakona o avtorskih in sorodnih pravicah dovoljujem, da se zgoraj navedeno zaključno delo objavi na portalu Digitalne knjižnice Univerze v Mariboru. </w:t>
      </w:r>
    </w:p>
    <w:p w14:paraId="4B25E6BF" w14:textId="77777777" w:rsidR="00E30E7B" w:rsidRPr="00AE3509" w:rsidRDefault="00E30E7B" w:rsidP="00E30E7B">
      <w:pPr>
        <w:autoSpaceDE w:val="0"/>
        <w:autoSpaceDN w:val="0"/>
        <w:adjustRightInd w:val="0"/>
        <w:spacing w:line="240" w:lineRule="auto"/>
      </w:pPr>
    </w:p>
    <w:p w14:paraId="081203C8" w14:textId="77777777" w:rsidR="00E30E7B" w:rsidRPr="00AE3509" w:rsidRDefault="00E30E7B" w:rsidP="00E30E7B">
      <w:pPr>
        <w:autoSpaceDE w:val="0"/>
        <w:autoSpaceDN w:val="0"/>
        <w:adjustRightInd w:val="0"/>
        <w:spacing w:line="240" w:lineRule="auto"/>
      </w:pPr>
      <w:r w:rsidRPr="00AE3509">
        <w:t>Tiskana verzija zaključnega dela je istovetna z elektronsko verzijo elektronski verziji, ki sem jo oddal za objavo v Digitalno knjižnico Univerze v Mariboru.</w:t>
      </w:r>
    </w:p>
    <w:p w14:paraId="3627D3B1" w14:textId="77777777" w:rsidR="00E30E7B" w:rsidRPr="00AE3509" w:rsidRDefault="00E30E7B" w:rsidP="00E30E7B">
      <w:pPr>
        <w:pBdr>
          <w:bottom w:val="single" w:sz="6" w:space="1" w:color="auto"/>
        </w:pBdr>
        <w:autoSpaceDE w:val="0"/>
        <w:autoSpaceDN w:val="0"/>
        <w:adjustRightInd w:val="0"/>
        <w:spacing w:line="240" w:lineRule="auto"/>
      </w:pPr>
    </w:p>
    <w:p w14:paraId="30F10472" w14:textId="77777777" w:rsidR="00E30E7B" w:rsidRPr="00AE3509" w:rsidRDefault="00E30E7B" w:rsidP="00E30E7B">
      <w:pPr>
        <w:autoSpaceDE w:val="0"/>
        <w:autoSpaceDN w:val="0"/>
        <w:adjustRightInd w:val="0"/>
        <w:spacing w:line="240" w:lineRule="auto"/>
      </w:pPr>
    </w:p>
    <w:p w14:paraId="29444668" w14:textId="77777777" w:rsidR="00E30E7B" w:rsidRPr="00AE3509" w:rsidRDefault="00E30E7B" w:rsidP="00E30E7B">
      <w:pPr>
        <w:tabs>
          <w:tab w:val="left" w:pos="7230"/>
        </w:tabs>
        <w:autoSpaceDE w:val="0"/>
        <w:autoSpaceDN w:val="0"/>
        <w:adjustRightInd w:val="0"/>
        <w:spacing w:line="240" w:lineRule="auto"/>
      </w:pPr>
      <w:r w:rsidRPr="00AE3509">
        <w:t xml:space="preserve">Zaključno delo zaradi zagotavljanja konkurenčne prednosti, varstva industrijske lastnine ali tajnosti podatkov naročnika: </w:t>
      </w:r>
      <w:r w:rsidRPr="00AE3509">
        <w:rPr>
          <w:u w:val="single"/>
        </w:rPr>
        <w:t xml:space="preserve"> </w:t>
      </w:r>
      <w:r w:rsidRPr="00AE3509">
        <w:rPr>
          <w:u w:val="single"/>
        </w:rPr>
        <w:tab/>
        <w:t xml:space="preserve"> </w:t>
      </w:r>
      <w:r w:rsidRPr="00AE3509">
        <w:t xml:space="preserve"> ne sme biti javno dostopno do </w:t>
      </w:r>
      <w:r w:rsidRPr="00AE3509">
        <w:rPr>
          <w:u w:val="single"/>
        </w:rPr>
        <w:t xml:space="preserve"> </w:t>
      </w:r>
      <w:r w:rsidRPr="00AE3509">
        <w:rPr>
          <w:u w:val="single"/>
        </w:rPr>
        <w:tab/>
        <w:t xml:space="preserve">  </w:t>
      </w:r>
      <w:r w:rsidRPr="00AE3509">
        <w:t>(datum odloga javne objave ne sme biti daljši kot 3 leta od zagovora dela).</w:t>
      </w:r>
    </w:p>
    <w:p w14:paraId="3B4DD814" w14:textId="77777777" w:rsidR="00E30E7B" w:rsidRPr="00AE3509" w:rsidRDefault="00E30E7B" w:rsidP="00E30E7B">
      <w:pPr>
        <w:pBdr>
          <w:bottom w:val="single" w:sz="6" w:space="1" w:color="auto"/>
        </w:pBdr>
        <w:autoSpaceDE w:val="0"/>
        <w:autoSpaceDN w:val="0"/>
        <w:adjustRightInd w:val="0"/>
        <w:spacing w:line="240" w:lineRule="auto"/>
      </w:pPr>
    </w:p>
    <w:p w14:paraId="34673801" w14:textId="77777777" w:rsidR="00E30E7B" w:rsidRPr="00AE3509" w:rsidRDefault="00E30E7B" w:rsidP="00E30E7B">
      <w:pPr>
        <w:autoSpaceDE w:val="0"/>
        <w:autoSpaceDN w:val="0"/>
        <w:adjustRightInd w:val="0"/>
        <w:spacing w:line="240" w:lineRule="auto"/>
      </w:pPr>
    </w:p>
    <w:p w14:paraId="76DC55CD" w14:textId="77777777" w:rsidR="00E30E7B" w:rsidRPr="00AE3509" w:rsidRDefault="00E30E7B" w:rsidP="00E30E7B">
      <w:pPr>
        <w:autoSpaceDE w:val="0"/>
        <w:autoSpaceDN w:val="0"/>
        <w:adjustRightInd w:val="0"/>
        <w:spacing w:line="240" w:lineRule="auto"/>
      </w:pPr>
      <w:r w:rsidRPr="00AE3509">
        <w:t>Podpisani izjavljam, da dovoljujem objavo osebnih podatkov, vezanih na zaključek študija (ime, priimek, leto in kraj rojstva, datum zaključka študija, naslov zaključnega dela), na spletnih straneh in v publikacijah UM.</w:t>
      </w:r>
    </w:p>
    <w:p w14:paraId="7DD498B3" w14:textId="77777777" w:rsidR="00E30E7B" w:rsidRPr="00AE3509" w:rsidRDefault="00E30E7B" w:rsidP="00E30E7B">
      <w:pPr>
        <w:autoSpaceDE w:val="0"/>
        <w:autoSpaceDN w:val="0"/>
        <w:adjustRightInd w:val="0"/>
        <w:spacing w:line="240" w:lineRule="auto"/>
      </w:pPr>
    </w:p>
    <w:tbl>
      <w:tblPr>
        <w:tblW w:w="0" w:type="auto"/>
        <w:tblLook w:val="00A0" w:firstRow="1" w:lastRow="0" w:firstColumn="1" w:lastColumn="0" w:noHBand="0" w:noVBand="0"/>
      </w:tblPr>
      <w:tblGrid>
        <w:gridCol w:w="4868"/>
        <w:gridCol w:w="3914"/>
      </w:tblGrid>
      <w:tr w:rsidR="00E30E7B" w:rsidRPr="00AE3509" w14:paraId="5AAA04FE" w14:textId="77777777" w:rsidTr="005050D9">
        <w:tc>
          <w:tcPr>
            <w:tcW w:w="4928" w:type="dxa"/>
            <w:hideMark/>
          </w:tcPr>
          <w:p w14:paraId="5FF2F559" w14:textId="77777777" w:rsidR="00E30E7B" w:rsidRPr="00AE3509" w:rsidRDefault="00E30E7B" w:rsidP="005050D9">
            <w:pPr>
              <w:tabs>
                <w:tab w:val="left" w:pos="4678"/>
              </w:tabs>
              <w:autoSpaceDE w:val="0"/>
              <w:autoSpaceDN w:val="0"/>
              <w:adjustRightInd w:val="0"/>
              <w:spacing w:line="240" w:lineRule="auto"/>
              <w:rPr>
                <w:u w:val="single"/>
              </w:rPr>
            </w:pPr>
            <w:r w:rsidRPr="00AE3509">
              <w:t xml:space="preserve">Datum in kraj: </w:t>
            </w:r>
            <w:r w:rsidRPr="00AE3509">
              <w:rPr>
                <w:u w:val="single"/>
              </w:rPr>
              <w:t xml:space="preserve"> </w:t>
            </w:r>
            <w:r w:rsidRPr="00AE3509">
              <w:rPr>
                <w:u w:val="single"/>
              </w:rPr>
              <w:tab/>
            </w:r>
          </w:p>
        </w:tc>
        <w:tc>
          <w:tcPr>
            <w:tcW w:w="3994" w:type="dxa"/>
            <w:hideMark/>
          </w:tcPr>
          <w:p w14:paraId="06BB4DF3" w14:textId="77777777" w:rsidR="00E30E7B" w:rsidRPr="00AE3509" w:rsidRDefault="00E30E7B" w:rsidP="005050D9">
            <w:pPr>
              <w:tabs>
                <w:tab w:val="left" w:pos="3719"/>
              </w:tabs>
              <w:autoSpaceDE w:val="0"/>
              <w:autoSpaceDN w:val="0"/>
              <w:adjustRightInd w:val="0"/>
              <w:spacing w:line="240" w:lineRule="auto"/>
              <w:rPr>
                <w:u w:val="single"/>
              </w:rPr>
            </w:pPr>
            <w:r w:rsidRPr="00AE3509">
              <w:t xml:space="preserve">Podpis avtorja-ice: </w:t>
            </w:r>
            <w:r w:rsidRPr="00AE3509">
              <w:rPr>
                <w:u w:val="single"/>
              </w:rPr>
              <w:t xml:space="preserve"> </w:t>
            </w:r>
            <w:r w:rsidRPr="00AE3509">
              <w:rPr>
                <w:u w:val="single"/>
              </w:rPr>
              <w:tab/>
            </w:r>
          </w:p>
        </w:tc>
      </w:tr>
      <w:tr w:rsidR="00E30E7B" w:rsidRPr="00AE3509" w14:paraId="270AD0DB" w14:textId="77777777" w:rsidTr="005050D9">
        <w:tc>
          <w:tcPr>
            <w:tcW w:w="4928" w:type="dxa"/>
          </w:tcPr>
          <w:p w14:paraId="478E7A6F" w14:textId="77777777" w:rsidR="00E30E7B" w:rsidRPr="00AE3509" w:rsidRDefault="00E30E7B" w:rsidP="005050D9">
            <w:pPr>
              <w:autoSpaceDE w:val="0"/>
              <w:autoSpaceDN w:val="0"/>
              <w:adjustRightInd w:val="0"/>
              <w:spacing w:line="240" w:lineRule="auto"/>
            </w:pPr>
          </w:p>
          <w:p w14:paraId="3FFBDF52" w14:textId="77777777" w:rsidR="00E30E7B" w:rsidRPr="00AE3509" w:rsidRDefault="00E30E7B" w:rsidP="005050D9">
            <w:pPr>
              <w:tabs>
                <w:tab w:val="left" w:pos="4678"/>
              </w:tabs>
              <w:autoSpaceDE w:val="0"/>
              <w:autoSpaceDN w:val="0"/>
              <w:adjustRightInd w:val="0"/>
              <w:spacing w:line="240" w:lineRule="auto"/>
              <w:rPr>
                <w:u w:val="single"/>
              </w:rPr>
            </w:pPr>
            <w:r w:rsidRPr="00AE3509">
              <w:t xml:space="preserve">Podpis mentorja: </w:t>
            </w:r>
            <w:r w:rsidRPr="00AE3509">
              <w:rPr>
                <w:u w:val="single"/>
              </w:rPr>
              <w:t xml:space="preserve"> </w:t>
            </w:r>
            <w:r w:rsidRPr="00AE3509">
              <w:rPr>
                <w:u w:val="single"/>
              </w:rPr>
              <w:tab/>
            </w:r>
          </w:p>
          <w:p w14:paraId="3CB33551" w14:textId="77777777" w:rsidR="00E30E7B" w:rsidRPr="00AE3509" w:rsidRDefault="00E30E7B" w:rsidP="005050D9">
            <w:pPr>
              <w:autoSpaceDE w:val="0"/>
              <w:autoSpaceDN w:val="0"/>
              <w:adjustRightInd w:val="0"/>
              <w:spacing w:line="240" w:lineRule="auto"/>
              <w:rPr>
                <w:i/>
                <w:sz w:val="20"/>
                <w:szCs w:val="20"/>
              </w:rPr>
            </w:pPr>
            <w:r w:rsidRPr="00AE3509">
              <w:rPr>
                <w:sz w:val="20"/>
                <w:szCs w:val="20"/>
              </w:rPr>
              <w:t>(</w:t>
            </w:r>
            <w:r w:rsidRPr="00AE3509">
              <w:rPr>
                <w:i/>
                <w:sz w:val="20"/>
                <w:szCs w:val="20"/>
              </w:rPr>
              <w:t>samo v primeru, če delo ne sme biti javno dostopno)</w:t>
            </w:r>
          </w:p>
        </w:tc>
        <w:tc>
          <w:tcPr>
            <w:tcW w:w="3994" w:type="dxa"/>
          </w:tcPr>
          <w:p w14:paraId="421126D0" w14:textId="77777777" w:rsidR="00E30E7B" w:rsidRPr="00AE3509" w:rsidRDefault="00E30E7B" w:rsidP="005050D9">
            <w:pPr>
              <w:autoSpaceDE w:val="0"/>
              <w:autoSpaceDN w:val="0"/>
              <w:adjustRightInd w:val="0"/>
              <w:spacing w:line="240" w:lineRule="auto"/>
            </w:pPr>
          </w:p>
        </w:tc>
      </w:tr>
    </w:tbl>
    <w:p w14:paraId="64FB2C7C" w14:textId="77777777" w:rsidR="00E30E7B" w:rsidRPr="00AE3509" w:rsidRDefault="00E30E7B" w:rsidP="005050D9">
      <w:pPr>
        <w:autoSpaceDE w:val="0"/>
        <w:autoSpaceDN w:val="0"/>
        <w:adjustRightInd w:val="0"/>
        <w:spacing w:line="240" w:lineRule="auto"/>
        <w:sectPr w:rsidR="00E30E7B" w:rsidRPr="00AE3509" w:rsidSect="00DA3934">
          <w:headerReference w:type="default" r:id="rId51"/>
          <w:type w:val="continuous"/>
          <w:pgSz w:w="11901" w:h="16834" w:code="9"/>
          <w:pgMar w:top="709" w:right="1418" w:bottom="1701" w:left="1701" w:header="708" w:footer="708" w:gutter="0"/>
          <w:pgNumType w:fmt="upperRoman" w:start="1"/>
          <w:cols w:space="708"/>
        </w:sectPr>
      </w:pPr>
    </w:p>
    <w:tbl>
      <w:tblPr>
        <w:tblW w:w="0" w:type="auto"/>
        <w:tblLook w:val="00A0" w:firstRow="1" w:lastRow="0" w:firstColumn="1" w:lastColumn="0" w:noHBand="0" w:noVBand="0"/>
      </w:tblPr>
      <w:tblGrid>
        <w:gridCol w:w="4792"/>
        <w:gridCol w:w="3990"/>
      </w:tblGrid>
      <w:tr w:rsidR="00E30E7B" w:rsidRPr="00AE3509" w14:paraId="59B11B13" w14:textId="77777777" w:rsidTr="005050D9">
        <w:tc>
          <w:tcPr>
            <w:tcW w:w="4928" w:type="dxa"/>
          </w:tcPr>
          <w:p w14:paraId="12E68377" w14:textId="77777777" w:rsidR="00E30E7B" w:rsidRPr="00AE3509" w:rsidRDefault="00E30E7B" w:rsidP="005050D9">
            <w:pPr>
              <w:autoSpaceDE w:val="0"/>
              <w:autoSpaceDN w:val="0"/>
              <w:adjustRightInd w:val="0"/>
              <w:spacing w:line="240" w:lineRule="auto"/>
            </w:pPr>
          </w:p>
          <w:p w14:paraId="304E2DB8" w14:textId="77777777" w:rsidR="00E30E7B" w:rsidRPr="00AE3509" w:rsidRDefault="00E30E7B" w:rsidP="005050D9">
            <w:pPr>
              <w:autoSpaceDE w:val="0"/>
              <w:autoSpaceDN w:val="0"/>
              <w:adjustRightInd w:val="0"/>
              <w:spacing w:line="240" w:lineRule="auto"/>
            </w:pPr>
            <w:r w:rsidRPr="00AE3509">
              <w:t>Podpis odgovorne osebe naročnika in žig:</w:t>
            </w:r>
          </w:p>
          <w:p w14:paraId="423CBC3E" w14:textId="77777777" w:rsidR="00E30E7B" w:rsidRPr="00AE3509" w:rsidRDefault="00E30E7B" w:rsidP="005050D9">
            <w:pPr>
              <w:autoSpaceDE w:val="0"/>
              <w:autoSpaceDN w:val="0"/>
              <w:adjustRightInd w:val="0"/>
              <w:spacing w:line="240" w:lineRule="auto"/>
              <w:rPr>
                <w:sz w:val="20"/>
                <w:szCs w:val="20"/>
                <w:u w:val="single"/>
              </w:rPr>
            </w:pPr>
            <w:r w:rsidRPr="00AE3509">
              <w:rPr>
                <w:sz w:val="20"/>
                <w:szCs w:val="20"/>
              </w:rPr>
              <w:t>(</w:t>
            </w:r>
            <w:r w:rsidRPr="00AE3509">
              <w:rPr>
                <w:i/>
                <w:sz w:val="20"/>
                <w:szCs w:val="20"/>
              </w:rPr>
              <w:t>samo v primeru, če delo ne sme biti javno dostopno)</w:t>
            </w:r>
          </w:p>
        </w:tc>
        <w:tc>
          <w:tcPr>
            <w:tcW w:w="3994" w:type="dxa"/>
          </w:tcPr>
          <w:p w14:paraId="2F0E6C8B" w14:textId="77777777" w:rsidR="00E30E7B" w:rsidRPr="00AE3509" w:rsidRDefault="00E30E7B" w:rsidP="005050D9">
            <w:pPr>
              <w:autoSpaceDE w:val="0"/>
              <w:autoSpaceDN w:val="0"/>
              <w:adjustRightInd w:val="0"/>
              <w:spacing w:line="240" w:lineRule="auto"/>
              <w:rPr>
                <w:u w:val="single"/>
              </w:rPr>
            </w:pPr>
          </w:p>
          <w:p w14:paraId="5766D80D" w14:textId="77777777" w:rsidR="00E30E7B" w:rsidRPr="00AE3509" w:rsidRDefault="00E30E7B" w:rsidP="005050D9">
            <w:pPr>
              <w:autoSpaceDE w:val="0"/>
              <w:autoSpaceDN w:val="0"/>
              <w:adjustRightInd w:val="0"/>
              <w:spacing w:line="240" w:lineRule="auto"/>
              <w:rPr>
                <w:u w:val="single"/>
              </w:rPr>
            </w:pPr>
          </w:p>
          <w:p w14:paraId="1F7B5679" w14:textId="77777777" w:rsidR="00E30E7B" w:rsidRPr="00AE3509" w:rsidRDefault="00E30E7B" w:rsidP="005050D9">
            <w:pPr>
              <w:tabs>
                <w:tab w:val="left" w:pos="3719"/>
              </w:tabs>
              <w:autoSpaceDE w:val="0"/>
              <w:autoSpaceDN w:val="0"/>
              <w:adjustRightInd w:val="0"/>
              <w:spacing w:line="240" w:lineRule="auto"/>
              <w:rPr>
                <w:u w:val="single"/>
              </w:rPr>
            </w:pPr>
            <w:r w:rsidRPr="00AE3509">
              <w:rPr>
                <w:u w:val="single"/>
              </w:rPr>
              <w:t xml:space="preserve"> </w:t>
            </w:r>
            <w:r w:rsidRPr="00AE3509">
              <w:rPr>
                <w:u w:val="single"/>
              </w:rPr>
              <w:tab/>
            </w:r>
          </w:p>
        </w:tc>
      </w:tr>
    </w:tbl>
    <w:p w14:paraId="7A688DCD" w14:textId="77777777" w:rsidR="001B26EC" w:rsidRPr="00AE3509" w:rsidRDefault="001B26EC" w:rsidP="00E30E7B">
      <w:pPr>
        <w:autoSpaceDE w:val="0"/>
        <w:autoSpaceDN w:val="0"/>
        <w:adjustRightInd w:val="0"/>
        <w:spacing w:line="240" w:lineRule="auto"/>
        <w:jc w:val="center"/>
        <w:rPr>
          <w:b/>
          <w:lang w:eastAsia="sl-SI"/>
        </w:rPr>
      </w:pPr>
    </w:p>
    <w:p w14:paraId="1814F2E0" w14:textId="5FB66402" w:rsidR="001B26EC" w:rsidRPr="00AE3509" w:rsidRDefault="00600E96" w:rsidP="00E30E7B">
      <w:pPr>
        <w:autoSpaceDE w:val="0"/>
        <w:autoSpaceDN w:val="0"/>
        <w:adjustRightInd w:val="0"/>
        <w:spacing w:line="240" w:lineRule="auto"/>
        <w:jc w:val="center"/>
        <w:rPr>
          <w:b/>
          <w:lang w:eastAsia="sl-SI"/>
        </w:rPr>
      </w:pPr>
      <w:r w:rsidRPr="00AE3509">
        <w:rPr>
          <w:b/>
          <w:noProof/>
        </w:rPr>
        <w:drawing>
          <wp:inline distT="0" distB="0" distL="0" distR="0" wp14:anchorId="77B85BD8" wp14:editId="62548670">
            <wp:extent cx="1879600" cy="1244600"/>
            <wp:effectExtent l="0" t="0" r="0" b="0"/>
            <wp:docPr id="17" name="Picture 17" descr="ging-feri-e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ng-feri-ep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79600" cy="1244600"/>
                    </a:xfrm>
                    <a:prstGeom prst="rect">
                      <a:avLst/>
                    </a:prstGeom>
                    <a:noFill/>
                    <a:ln>
                      <a:noFill/>
                    </a:ln>
                  </pic:spPr>
                </pic:pic>
              </a:graphicData>
            </a:graphic>
          </wp:inline>
        </w:drawing>
      </w:r>
    </w:p>
    <w:p w14:paraId="76B64986" w14:textId="77777777" w:rsidR="001B26EC" w:rsidRPr="00AE3509" w:rsidRDefault="001B26EC" w:rsidP="00E30E7B">
      <w:pPr>
        <w:autoSpaceDE w:val="0"/>
        <w:autoSpaceDN w:val="0"/>
        <w:adjustRightInd w:val="0"/>
        <w:spacing w:line="240" w:lineRule="auto"/>
        <w:jc w:val="center"/>
        <w:rPr>
          <w:b/>
          <w:lang w:eastAsia="sl-SI"/>
        </w:rPr>
      </w:pPr>
    </w:p>
    <w:p w14:paraId="4A2F84D4" w14:textId="77777777" w:rsidR="00E30E7B" w:rsidRPr="00AE3509" w:rsidRDefault="00E30E7B" w:rsidP="00E30E7B">
      <w:pPr>
        <w:autoSpaceDE w:val="0"/>
        <w:autoSpaceDN w:val="0"/>
        <w:adjustRightInd w:val="0"/>
        <w:spacing w:line="240" w:lineRule="auto"/>
        <w:jc w:val="center"/>
        <w:rPr>
          <w:b/>
          <w:lang w:eastAsia="sl-SI"/>
        </w:rPr>
      </w:pPr>
      <w:r w:rsidRPr="00AE3509">
        <w:rPr>
          <w:b/>
          <w:lang w:eastAsia="sl-SI"/>
        </w:rPr>
        <w:t>IZJAVA O ISTOVETNOSTI TISKANE IN ELEKTRONSKE VERZIJE ZAKLJUČNEGA DELA IN OBJAVI OSEBNIH PODATKOV DIPLOMANTOV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5"/>
        <w:gridCol w:w="6007"/>
      </w:tblGrid>
      <w:tr w:rsidR="00E30E7B" w:rsidRPr="00AE3509" w14:paraId="756717EC" w14:textId="77777777" w:rsidTr="005050D9">
        <w:tc>
          <w:tcPr>
            <w:tcW w:w="2802" w:type="dxa"/>
            <w:tcBorders>
              <w:top w:val="nil"/>
              <w:left w:val="nil"/>
              <w:bottom w:val="nil"/>
              <w:right w:val="nil"/>
            </w:tcBorders>
          </w:tcPr>
          <w:p w14:paraId="1C078944" w14:textId="77777777" w:rsidR="00E30E7B" w:rsidRPr="00AE3509" w:rsidRDefault="00E30E7B" w:rsidP="005050D9">
            <w:pPr>
              <w:spacing w:line="240" w:lineRule="auto"/>
            </w:pPr>
          </w:p>
          <w:p w14:paraId="6829BDC8" w14:textId="77777777" w:rsidR="00E30E7B" w:rsidRPr="00AE3509" w:rsidRDefault="00E30E7B" w:rsidP="005050D9">
            <w:pPr>
              <w:spacing w:line="240" w:lineRule="auto"/>
            </w:pPr>
            <w:r w:rsidRPr="00AE3509">
              <w:rPr>
                <w:lang w:eastAsia="sl-SI"/>
              </w:rPr>
              <w:t>Ime in priimek avtorja-ice:</w:t>
            </w:r>
          </w:p>
        </w:tc>
        <w:tc>
          <w:tcPr>
            <w:tcW w:w="6120" w:type="dxa"/>
            <w:tcBorders>
              <w:top w:val="nil"/>
              <w:left w:val="nil"/>
              <w:bottom w:val="single" w:sz="4" w:space="0" w:color="auto"/>
              <w:right w:val="nil"/>
            </w:tcBorders>
          </w:tcPr>
          <w:p w14:paraId="246297D2" w14:textId="77777777" w:rsidR="00E30E7B" w:rsidRPr="00AE3509" w:rsidRDefault="00E30E7B" w:rsidP="005050D9">
            <w:pPr>
              <w:spacing w:line="240" w:lineRule="auto"/>
            </w:pPr>
          </w:p>
        </w:tc>
      </w:tr>
      <w:tr w:rsidR="00E30E7B" w:rsidRPr="00AE3509" w14:paraId="63D0C21A" w14:textId="77777777" w:rsidTr="005050D9">
        <w:tc>
          <w:tcPr>
            <w:tcW w:w="2802" w:type="dxa"/>
            <w:tcBorders>
              <w:top w:val="nil"/>
              <w:left w:val="nil"/>
              <w:bottom w:val="nil"/>
              <w:right w:val="nil"/>
            </w:tcBorders>
          </w:tcPr>
          <w:p w14:paraId="0F0DA143" w14:textId="77777777" w:rsidR="00E30E7B" w:rsidRPr="00AE3509" w:rsidRDefault="00E30E7B" w:rsidP="005050D9">
            <w:pPr>
              <w:spacing w:line="240" w:lineRule="auto"/>
              <w:rPr>
                <w:lang w:eastAsia="sl-SI"/>
              </w:rPr>
            </w:pPr>
          </w:p>
          <w:p w14:paraId="18F049CE" w14:textId="77777777" w:rsidR="00E30E7B" w:rsidRPr="00AE3509" w:rsidRDefault="00E30E7B" w:rsidP="005050D9">
            <w:pPr>
              <w:spacing w:line="240" w:lineRule="auto"/>
            </w:pPr>
            <w:r w:rsidRPr="00AE3509">
              <w:rPr>
                <w:lang w:eastAsia="sl-SI"/>
              </w:rPr>
              <w:t>Vpisna številka:</w:t>
            </w:r>
          </w:p>
        </w:tc>
        <w:tc>
          <w:tcPr>
            <w:tcW w:w="6120" w:type="dxa"/>
            <w:tcBorders>
              <w:top w:val="single" w:sz="4" w:space="0" w:color="auto"/>
              <w:left w:val="nil"/>
              <w:bottom w:val="single" w:sz="4" w:space="0" w:color="auto"/>
              <w:right w:val="nil"/>
            </w:tcBorders>
          </w:tcPr>
          <w:p w14:paraId="554C1BBB" w14:textId="77777777" w:rsidR="00E30E7B" w:rsidRPr="00AE3509" w:rsidRDefault="00E30E7B" w:rsidP="005050D9">
            <w:pPr>
              <w:spacing w:line="240" w:lineRule="auto"/>
            </w:pPr>
          </w:p>
        </w:tc>
      </w:tr>
      <w:tr w:rsidR="00E30E7B" w:rsidRPr="00AE3509" w14:paraId="0DDDB58D" w14:textId="77777777" w:rsidTr="005050D9">
        <w:tc>
          <w:tcPr>
            <w:tcW w:w="2802" w:type="dxa"/>
            <w:tcBorders>
              <w:top w:val="nil"/>
              <w:left w:val="nil"/>
              <w:bottom w:val="nil"/>
              <w:right w:val="nil"/>
            </w:tcBorders>
          </w:tcPr>
          <w:p w14:paraId="5AB3523C" w14:textId="77777777" w:rsidR="00E30E7B" w:rsidRPr="00AE3509" w:rsidRDefault="00E30E7B" w:rsidP="005050D9">
            <w:pPr>
              <w:spacing w:line="240" w:lineRule="auto"/>
            </w:pPr>
          </w:p>
          <w:p w14:paraId="2C66AC21" w14:textId="77777777" w:rsidR="00E30E7B" w:rsidRPr="00AE3509" w:rsidRDefault="00E30E7B" w:rsidP="005050D9">
            <w:pPr>
              <w:spacing w:line="240" w:lineRule="auto"/>
            </w:pPr>
            <w:r w:rsidRPr="00AE3509">
              <w:rPr>
                <w:lang w:eastAsia="sl-SI"/>
              </w:rPr>
              <w:t>Študijski program:</w:t>
            </w:r>
          </w:p>
        </w:tc>
        <w:tc>
          <w:tcPr>
            <w:tcW w:w="6120" w:type="dxa"/>
            <w:tcBorders>
              <w:top w:val="single" w:sz="4" w:space="0" w:color="auto"/>
              <w:left w:val="nil"/>
              <w:bottom w:val="single" w:sz="4" w:space="0" w:color="auto"/>
              <w:right w:val="nil"/>
            </w:tcBorders>
          </w:tcPr>
          <w:p w14:paraId="79E629C7" w14:textId="77777777" w:rsidR="00E30E7B" w:rsidRPr="00AE3509" w:rsidRDefault="00E30E7B" w:rsidP="005050D9">
            <w:pPr>
              <w:spacing w:line="240" w:lineRule="auto"/>
            </w:pPr>
          </w:p>
        </w:tc>
      </w:tr>
      <w:tr w:rsidR="00E30E7B" w:rsidRPr="00AE3509" w14:paraId="1581A6FE" w14:textId="77777777" w:rsidTr="005050D9">
        <w:tc>
          <w:tcPr>
            <w:tcW w:w="2802" w:type="dxa"/>
            <w:tcBorders>
              <w:top w:val="nil"/>
              <w:left w:val="nil"/>
              <w:bottom w:val="nil"/>
              <w:right w:val="nil"/>
            </w:tcBorders>
          </w:tcPr>
          <w:p w14:paraId="0D8A9840" w14:textId="77777777" w:rsidR="00E30E7B" w:rsidRPr="00AE3509" w:rsidRDefault="00E30E7B" w:rsidP="005050D9">
            <w:pPr>
              <w:spacing w:line="240" w:lineRule="auto"/>
            </w:pPr>
          </w:p>
          <w:p w14:paraId="18FF814E" w14:textId="77777777" w:rsidR="00E30E7B" w:rsidRPr="00AE3509" w:rsidRDefault="00E30E7B" w:rsidP="005050D9">
            <w:pPr>
              <w:spacing w:line="240" w:lineRule="auto"/>
            </w:pPr>
            <w:r w:rsidRPr="00AE3509">
              <w:rPr>
                <w:lang w:eastAsia="sl-SI"/>
              </w:rPr>
              <w:t>Naslov zaključnega dela:</w:t>
            </w:r>
          </w:p>
        </w:tc>
        <w:tc>
          <w:tcPr>
            <w:tcW w:w="6120" w:type="dxa"/>
            <w:tcBorders>
              <w:top w:val="single" w:sz="4" w:space="0" w:color="auto"/>
              <w:left w:val="nil"/>
              <w:bottom w:val="single" w:sz="4" w:space="0" w:color="auto"/>
              <w:right w:val="nil"/>
            </w:tcBorders>
          </w:tcPr>
          <w:p w14:paraId="1D104DB4" w14:textId="77777777" w:rsidR="00E30E7B" w:rsidRPr="00AE3509" w:rsidRDefault="00E30E7B" w:rsidP="005050D9">
            <w:pPr>
              <w:spacing w:line="240" w:lineRule="auto"/>
            </w:pPr>
          </w:p>
        </w:tc>
      </w:tr>
      <w:tr w:rsidR="005B3754" w:rsidRPr="00AE3509" w14:paraId="3715A98D" w14:textId="77777777" w:rsidTr="00B0062B">
        <w:tc>
          <w:tcPr>
            <w:tcW w:w="2802" w:type="dxa"/>
            <w:tcBorders>
              <w:top w:val="nil"/>
              <w:left w:val="nil"/>
              <w:bottom w:val="nil"/>
              <w:right w:val="nil"/>
            </w:tcBorders>
          </w:tcPr>
          <w:p w14:paraId="29F02562" w14:textId="77777777" w:rsidR="005B3754" w:rsidRPr="00AE3509" w:rsidRDefault="005B3754" w:rsidP="00B0062B">
            <w:pPr>
              <w:spacing w:line="240" w:lineRule="auto"/>
              <w:rPr>
                <w:lang w:eastAsia="sl-SI"/>
              </w:rPr>
            </w:pPr>
          </w:p>
          <w:p w14:paraId="7CD6E289" w14:textId="77777777" w:rsidR="005B3754" w:rsidRPr="00AE3509" w:rsidRDefault="005B3754" w:rsidP="00B0062B">
            <w:pPr>
              <w:spacing w:line="240" w:lineRule="auto"/>
            </w:pPr>
            <w:r w:rsidRPr="00AE3509">
              <w:rPr>
                <w:lang w:eastAsia="sl-SI"/>
              </w:rPr>
              <w:t>Mentor FERI:</w:t>
            </w:r>
          </w:p>
        </w:tc>
        <w:tc>
          <w:tcPr>
            <w:tcW w:w="6120" w:type="dxa"/>
            <w:tcBorders>
              <w:top w:val="single" w:sz="4" w:space="0" w:color="auto"/>
              <w:left w:val="nil"/>
              <w:bottom w:val="single" w:sz="4" w:space="0" w:color="auto"/>
              <w:right w:val="nil"/>
            </w:tcBorders>
          </w:tcPr>
          <w:p w14:paraId="5ABD9BFA" w14:textId="77777777" w:rsidR="005B3754" w:rsidRPr="00AE3509" w:rsidRDefault="005B3754" w:rsidP="00B0062B">
            <w:pPr>
              <w:spacing w:line="240" w:lineRule="auto"/>
            </w:pPr>
          </w:p>
        </w:tc>
      </w:tr>
      <w:tr w:rsidR="00E30E7B" w:rsidRPr="00AE3509" w14:paraId="58C7B360" w14:textId="77777777" w:rsidTr="005050D9">
        <w:tc>
          <w:tcPr>
            <w:tcW w:w="2802" w:type="dxa"/>
            <w:tcBorders>
              <w:top w:val="nil"/>
              <w:left w:val="nil"/>
              <w:bottom w:val="nil"/>
              <w:right w:val="nil"/>
            </w:tcBorders>
          </w:tcPr>
          <w:p w14:paraId="551656FF" w14:textId="77777777" w:rsidR="00E30E7B" w:rsidRPr="00AE3509" w:rsidRDefault="00E30E7B" w:rsidP="005050D9">
            <w:pPr>
              <w:spacing w:line="240" w:lineRule="auto"/>
              <w:rPr>
                <w:lang w:eastAsia="sl-SI"/>
              </w:rPr>
            </w:pPr>
          </w:p>
          <w:p w14:paraId="55144722" w14:textId="77777777" w:rsidR="00E30E7B" w:rsidRPr="00AE3509" w:rsidRDefault="00E30E7B" w:rsidP="005050D9">
            <w:pPr>
              <w:spacing w:line="240" w:lineRule="auto"/>
            </w:pPr>
            <w:r w:rsidRPr="00AE3509">
              <w:rPr>
                <w:lang w:eastAsia="sl-SI"/>
              </w:rPr>
              <w:t>Mentor</w:t>
            </w:r>
            <w:r w:rsidR="005B3754" w:rsidRPr="00AE3509">
              <w:rPr>
                <w:lang w:eastAsia="sl-SI"/>
              </w:rPr>
              <w:t xml:space="preserve"> EPF</w:t>
            </w:r>
            <w:r w:rsidRPr="00AE3509">
              <w:rPr>
                <w:lang w:eastAsia="sl-SI"/>
              </w:rPr>
              <w:t>:</w:t>
            </w:r>
          </w:p>
        </w:tc>
        <w:tc>
          <w:tcPr>
            <w:tcW w:w="6120" w:type="dxa"/>
            <w:tcBorders>
              <w:top w:val="single" w:sz="4" w:space="0" w:color="auto"/>
              <w:left w:val="nil"/>
              <w:bottom w:val="single" w:sz="4" w:space="0" w:color="auto"/>
              <w:right w:val="nil"/>
            </w:tcBorders>
          </w:tcPr>
          <w:p w14:paraId="05F9BCAC" w14:textId="77777777" w:rsidR="00E30E7B" w:rsidRPr="00AE3509" w:rsidRDefault="00E30E7B" w:rsidP="005050D9">
            <w:pPr>
              <w:spacing w:line="240" w:lineRule="auto"/>
            </w:pPr>
          </w:p>
        </w:tc>
      </w:tr>
      <w:tr w:rsidR="00E30E7B" w:rsidRPr="00AE3509" w14:paraId="5A025168" w14:textId="77777777" w:rsidTr="005050D9">
        <w:tc>
          <w:tcPr>
            <w:tcW w:w="2802" w:type="dxa"/>
            <w:tcBorders>
              <w:top w:val="nil"/>
              <w:left w:val="nil"/>
              <w:bottom w:val="nil"/>
              <w:right w:val="nil"/>
            </w:tcBorders>
          </w:tcPr>
          <w:p w14:paraId="0039601E" w14:textId="77777777" w:rsidR="00E30E7B" w:rsidRPr="00AE3509" w:rsidRDefault="00E30E7B" w:rsidP="005050D9">
            <w:pPr>
              <w:spacing w:line="240" w:lineRule="auto"/>
            </w:pPr>
          </w:p>
          <w:p w14:paraId="34290424" w14:textId="77777777" w:rsidR="00E30E7B" w:rsidRPr="00AE3509" w:rsidRDefault="00E30E7B" w:rsidP="005050D9">
            <w:pPr>
              <w:spacing w:line="240" w:lineRule="auto"/>
            </w:pPr>
            <w:r w:rsidRPr="00AE3509">
              <w:rPr>
                <w:lang w:eastAsia="sl-SI"/>
              </w:rPr>
              <w:t>Somentor:</w:t>
            </w:r>
          </w:p>
        </w:tc>
        <w:tc>
          <w:tcPr>
            <w:tcW w:w="6120" w:type="dxa"/>
            <w:tcBorders>
              <w:top w:val="single" w:sz="4" w:space="0" w:color="auto"/>
              <w:left w:val="nil"/>
              <w:bottom w:val="single" w:sz="4" w:space="0" w:color="auto"/>
              <w:right w:val="nil"/>
            </w:tcBorders>
          </w:tcPr>
          <w:p w14:paraId="2490971F" w14:textId="77777777" w:rsidR="00E30E7B" w:rsidRPr="00AE3509" w:rsidRDefault="00E30E7B" w:rsidP="005050D9">
            <w:pPr>
              <w:spacing w:line="240" w:lineRule="auto"/>
            </w:pPr>
          </w:p>
        </w:tc>
      </w:tr>
    </w:tbl>
    <w:p w14:paraId="25F9F81F" w14:textId="77777777" w:rsidR="00E30E7B" w:rsidRPr="00AE3509" w:rsidRDefault="00E30E7B" w:rsidP="00E30E7B">
      <w:pPr>
        <w:autoSpaceDE w:val="0"/>
        <w:autoSpaceDN w:val="0"/>
        <w:adjustRightInd w:val="0"/>
        <w:spacing w:line="240" w:lineRule="auto"/>
      </w:pPr>
    </w:p>
    <w:p w14:paraId="01B081FA" w14:textId="77777777" w:rsidR="00E30E7B" w:rsidRPr="00AE3509" w:rsidRDefault="00E30E7B" w:rsidP="00E30E7B">
      <w:pPr>
        <w:tabs>
          <w:tab w:val="left" w:pos="4820"/>
        </w:tabs>
        <w:autoSpaceDE w:val="0"/>
        <w:autoSpaceDN w:val="0"/>
        <w:adjustRightInd w:val="0"/>
        <w:spacing w:line="240" w:lineRule="auto"/>
      </w:pPr>
      <w:r w:rsidRPr="00AE3509">
        <w:t xml:space="preserve">Podpisani-a </w:t>
      </w:r>
      <w:r w:rsidRPr="00AE3509">
        <w:rPr>
          <w:u w:val="single"/>
        </w:rPr>
        <w:t xml:space="preserve"> </w:t>
      </w:r>
      <w:r w:rsidRPr="00AE3509">
        <w:rPr>
          <w:u w:val="single"/>
        </w:rPr>
        <w:tab/>
        <w:t xml:space="preserve"> </w:t>
      </w:r>
      <w:r w:rsidRPr="00AE3509">
        <w:t xml:space="preserve"> izjavljam, da sem za potrebe arhiviranja oddal elektronsko verzijo zaključnega dela v Digitalno knjižnico Univerze v Mariboru. Zaključno delo sem izdelal-a sam-a ob pomoči mentorja. V skladu s 1. odstavkom 21. člena Zakona o avtorskih in sorodnih pravicah dovoljujem, da se zgoraj navedeno zaključno delo objavi na portalu Digitalne knjižnice Univerze v Mariboru. </w:t>
      </w:r>
    </w:p>
    <w:p w14:paraId="6B76F696" w14:textId="77777777" w:rsidR="00E30E7B" w:rsidRPr="00AE3509" w:rsidRDefault="00E30E7B" w:rsidP="00E30E7B">
      <w:pPr>
        <w:autoSpaceDE w:val="0"/>
        <w:autoSpaceDN w:val="0"/>
        <w:adjustRightInd w:val="0"/>
        <w:spacing w:line="240" w:lineRule="auto"/>
      </w:pPr>
    </w:p>
    <w:p w14:paraId="4DDEBD1F" w14:textId="77777777" w:rsidR="00E30E7B" w:rsidRPr="00AE3509" w:rsidRDefault="00E30E7B" w:rsidP="00E30E7B">
      <w:pPr>
        <w:autoSpaceDE w:val="0"/>
        <w:autoSpaceDN w:val="0"/>
        <w:adjustRightInd w:val="0"/>
        <w:spacing w:line="240" w:lineRule="auto"/>
      </w:pPr>
      <w:r w:rsidRPr="00AE3509">
        <w:t>Tiskana verzija zaključnega dela je istovetna z elektronsko verzijo elektronski verziji, ki sem jo oddal za objavo v Digitalno knjižnico Univerze v Mariboru.</w:t>
      </w:r>
    </w:p>
    <w:p w14:paraId="750A3CEE" w14:textId="77777777" w:rsidR="00E30E7B" w:rsidRPr="00AE3509" w:rsidRDefault="00E30E7B" w:rsidP="00E30E7B">
      <w:pPr>
        <w:pBdr>
          <w:bottom w:val="single" w:sz="6" w:space="1" w:color="auto"/>
        </w:pBdr>
        <w:autoSpaceDE w:val="0"/>
        <w:autoSpaceDN w:val="0"/>
        <w:adjustRightInd w:val="0"/>
        <w:spacing w:line="240" w:lineRule="auto"/>
      </w:pPr>
    </w:p>
    <w:p w14:paraId="24D05B2B" w14:textId="77777777" w:rsidR="00E30E7B" w:rsidRPr="00AE3509" w:rsidRDefault="00E30E7B" w:rsidP="00E30E7B">
      <w:pPr>
        <w:autoSpaceDE w:val="0"/>
        <w:autoSpaceDN w:val="0"/>
        <w:adjustRightInd w:val="0"/>
        <w:spacing w:line="240" w:lineRule="auto"/>
      </w:pPr>
    </w:p>
    <w:p w14:paraId="684638E4" w14:textId="77777777" w:rsidR="00E30E7B" w:rsidRPr="00AE3509" w:rsidRDefault="00E30E7B" w:rsidP="00E30E7B">
      <w:pPr>
        <w:tabs>
          <w:tab w:val="left" w:pos="7230"/>
        </w:tabs>
        <w:autoSpaceDE w:val="0"/>
        <w:autoSpaceDN w:val="0"/>
        <w:adjustRightInd w:val="0"/>
        <w:spacing w:line="240" w:lineRule="auto"/>
      </w:pPr>
      <w:r w:rsidRPr="00AE3509">
        <w:t xml:space="preserve">Zaključno delo zaradi zagotavljanja konkurenčne prednosti, varstva industrijske lastnine ali tajnosti podatkov naročnika: </w:t>
      </w:r>
      <w:r w:rsidRPr="00AE3509">
        <w:rPr>
          <w:u w:val="single"/>
        </w:rPr>
        <w:t xml:space="preserve"> </w:t>
      </w:r>
      <w:r w:rsidRPr="00AE3509">
        <w:rPr>
          <w:u w:val="single"/>
        </w:rPr>
        <w:tab/>
        <w:t xml:space="preserve"> </w:t>
      </w:r>
      <w:r w:rsidRPr="00AE3509">
        <w:t xml:space="preserve"> ne sme biti javno dostopno do </w:t>
      </w:r>
      <w:r w:rsidRPr="00AE3509">
        <w:rPr>
          <w:u w:val="single"/>
        </w:rPr>
        <w:t xml:space="preserve"> </w:t>
      </w:r>
      <w:r w:rsidRPr="00AE3509">
        <w:rPr>
          <w:u w:val="single"/>
        </w:rPr>
        <w:tab/>
        <w:t xml:space="preserve">  </w:t>
      </w:r>
      <w:r w:rsidRPr="00AE3509">
        <w:t>(datum odloga javne objave ne sme biti daljši kot 3 leta od zagovora dela).</w:t>
      </w:r>
    </w:p>
    <w:p w14:paraId="69016C7A" w14:textId="77777777" w:rsidR="00E30E7B" w:rsidRPr="00AE3509" w:rsidRDefault="00E30E7B" w:rsidP="00E30E7B">
      <w:pPr>
        <w:pBdr>
          <w:bottom w:val="single" w:sz="6" w:space="1" w:color="auto"/>
        </w:pBdr>
        <w:autoSpaceDE w:val="0"/>
        <w:autoSpaceDN w:val="0"/>
        <w:adjustRightInd w:val="0"/>
        <w:spacing w:line="240" w:lineRule="auto"/>
      </w:pPr>
    </w:p>
    <w:p w14:paraId="76AB6281" w14:textId="77777777" w:rsidR="00E30E7B" w:rsidRPr="00AE3509" w:rsidRDefault="00E30E7B" w:rsidP="00E30E7B">
      <w:pPr>
        <w:autoSpaceDE w:val="0"/>
        <w:autoSpaceDN w:val="0"/>
        <w:adjustRightInd w:val="0"/>
        <w:spacing w:line="240" w:lineRule="auto"/>
      </w:pPr>
    </w:p>
    <w:p w14:paraId="27EED511" w14:textId="77777777" w:rsidR="00E30E7B" w:rsidRPr="00AE3509" w:rsidRDefault="00E30E7B" w:rsidP="00E30E7B">
      <w:pPr>
        <w:autoSpaceDE w:val="0"/>
        <w:autoSpaceDN w:val="0"/>
        <w:adjustRightInd w:val="0"/>
        <w:spacing w:line="240" w:lineRule="auto"/>
      </w:pPr>
      <w:r w:rsidRPr="00AE3509">
        <w:t>Podpisani izjavljam, da dovoljujem objavo osebnih podatkov, vezanih na zaključek študija (ime, priimek, leto in kraj rojstva, datum zaključka študija, naslov zaključnega dela), na spletnih straneh in v publikacijah UM.</w:t>
      </w:r>
    </w:p>
    <w:p w14:paraId="1070BDBA" w14:textId="77777777" w:rsidR="00E30E7B" w:rsidRPr="00AE3509" w:rsidRDefault="00E30E7B" w:rsidP="00E30E7B">
      <w:pPr>
        <w:autoSpaceDE w:val="0"/>
        <w:autoSpaceDN w:val="0"/>
        <w:adjustRightInd w:val="0"/>
        <w:spacing w:line="240" w:lineRule="auto"/>
      </w:pPr>
    </w:p>
    <w:tbl>
      <w:tblPr>
        <w:tblW w:w="0" w:type="auto"/>
        <w:tblLook w:val="00A0" w:firstRow="1" w:lastRow="0" w:firstColumn="1" w:lastColumn="0" w:noHBand="0" w:noVBand="0"/>
      </w:tblPr>
      <w:tblGrid>
        <w:gridCol w:w="4798"/>
        <w:gridCol w:w="3984"/>
      </w:tblGrid>
      <w:tr w:rsidR="00E30E7B" w:rsidRPr="00AE3509" w14:paraId="63316589" w14:textId="77777777" w:rsidTr="005050D9">
        <w:tc>
          <w:tcPr>
            <w:tcW w:w="4928" w:type="dxa"/>
            <w:hideMark/>
          </w:tcPr>
          <w:p w14:paraId="502B4629" w14:textId="77777777" w:rsidR="00E30E7B" w:rsidRPr="00AE3509" w:rsidRDefault="00E30E7B" w:rsidP="005050D9">
            <w:pPr>
              <w:tabs>
                <w:tab w:val="left" w:pos="4678"/>
              </w:tabs>
              <w:autoSpaceDE w:val="0"/>
              <w:autoSpaceDN w:val="0"/>
              <w:adjustRightInd w:val="0"/>
              <w:spacing w:line="240" w:lineRule="auto"/>
              <w:rPr>
                <w:u w:val="single"/>
              </w:rPr>
            </w:pPr>
            <w:r w:rsidRPr="00AE3509">
              <w:t xml:space="preserve">Datum in kraj: </w:t>
            </w:r>
            <w:r w:rsidRPr="00AE3509">
              <w:rPr>
                <w:u w:val="single"/>
              </w:rPr>
              <w:t xml:space="preserve"> </w:t>
            </w:r>
            <w:r w:rsidRPr="00AE3509">
              <w:rPr>
                <w:u w:val="single"/>
              </w:rPr>
              <w:tab/>
            </w:r>
          </w:p>
        </w:tc>
        <w:tc>
          <w:tcPr>
            <w:tcW w:w="3994" w:type="dxa"/>
            <w:hideMark/>
          </w:tcPr>
          <w:p w14:paraId="272F7893" w14:textId="77777777" w:rsidR="00E30E7B" w:rsidRPr="00AE3509" w:rsidRDefault="00E30E7B" w:rsidP="005050D9">
            <w:pPr>
              <w:tabs>
                <w:tab w:val="left" w:pos="3719"/>
              </w:tabs>
              <w:autoSpaceDE w:val="0"/>
              <w:autoSpaceDN w:val="0"/>
              <w:adjustRightInd w:val="0"/>
              <w:spacing w:line="240" w:lineRule="auto"/>
              <w:rPr>
                <w:u w:val="single"/>
              </w:rPr>
            </w:pPr>
            <w:r w:rsidRPr="00AE3509">
              <w:t xml:space="preserve">Podpis avtorja-ice: </w:t>
            </w:r>
            <w:r w:rsidRPr="00AE3509">
              <w:rPr>
                <w:u w:val="single"/>
              </w:rPr>
              <w:t xml:space="preserve"> </w:t>
            </w:r>
            <w:r w:rsidRPr="00AE3509">
              <w:rPr>
                <w:u w:val="single"/>
              </w:rPr>
              <w:tab/>
            </w:r>
          </w:p>
        </w:tc>
      </w:tr>
      <w:tr w:rsidR="00E30E7B" w:rsidRPr="00AE3509" w14:paraId="28D4D2CB" w14:textId="77777777" w:rsidTr="005050D9">
        <w:tc>
          <w:tcPr>
            <w:tcW w:w="4928" w:type="dxa"/>
          </w:tcPr>
          <w:p w14:paraId="79111334" w14:textId="77777777" w:rsidR="00E30E7B" w:rsidRPr="00AE3509" w:rsidRDefault="00E30E7B" w:rsidP="005050D9">
            <w:pPr>
              <w:autoSpaceDE w:val="0"/>
              <w:autoSpaceDN w:val="0"/>
              <w:adjustRightInd w:val="0"/>
              <w:spacing w:line="240" w:lineRule="auto"/>
            </w:pPr>
          </w:p>
          <w:p w14:paraId="1F1ABB50" w14:textId="77777777" w:rsidR="00E30E7B" w:rsidRPr="00AE3509" w:rsidRDefault="00E30E7B" w:rsidP="005050D9">
            <w:pPr>
              <w:tabs>
                <w:tab w:val="left" w:pos="4678"/>
              </w:tabs>
              <w:autoSpaceDE w:val="0"/>
              <w:autoSpaceDN w:val="0"/>
              <w:adjustRightInd w:val="0"/>
              <w:spacing w:line="240" w:lineRule="auto"/>
              <w:rPr>
                <w:u w:val="single"/>
              </w:rPr>
            </w:pPr>
            <w:r w:rsidRPr="00AE3509">
              <w:lastRenderedPageBreak/>
              <w:t xml:space="preserve">Podpis mentorja: </w:t>
            </w:r>
            <w:r w:rsidRPr="00AE3509">
              <w:rPr>
                <w:u w:val="single"/>
              </w:rPr>
              <w:t xml:space="preserve"> </w:t>
            </w:r>
            <w:r w:rsidRPr="00AE3509">
              <w:rPr>
                <w:u w:val="single"/>
              </w:rPr>
              <w:tab/>
            </w:r>
          </w:p>
          <w:p w14:paraId="5F90A4A2" w14:textId="77777777" w:rsidR="00E30E7B" w:rsidRPr="00AE3509" w:rsidRDefault="00E30E7B" w:rsidP="005050D9">
            <w:pPr>
              <w:autoSpaceDE w:val="0"/>
              <w:autoSpaceDN w:val="0"/>
              <w:adjustRightInd w:val="0"/>
              <w:spacing w:line="240" w:lineRule="auto"/>
              <w:rPr>
                <w:i/>
                <w:sz w:val="20"/>
                <w:szCs w:val="20"/>
              </w:rPr>
            </w:pPr>
            <w:r w:rsidRPr="00AE3509">
              <w:rPr>
                <w:sz w:val="20"/>
                <w:szCs w:val="20"/>
              </w:rPr>
              <w:t>(</w:t>
            </w:r>
            <w:r w:rsidRPr="00AE3509">
              <w:rPr>
                <w:i/>
                <w:sz w:val="20"/>
                <w:szCs w:val="20"/>
              </w:rPr>
              <w:t>samo v primeru, če delo ne sme biti javno dostopno)</w:t>
            </w:r>
          </w:p>
        </w:tc>
        <w:tc>
          <w:tcPr>
            <w:tcW w:w="3994" w:type="dxa"/>
          </w:tcPr>
          <w:p w14:paraId="4B08BA03" w14:textId="77777777" w:rsidR="00E30E7B" w:rsidRPr="00AE3509" w:rsidRDefault="00E30E7B" w:rsidP="005050D9">
            <w:pPr>
              <w:autoSpaceDE w:val="0"/>
              <w:autoSpaceDN w:val="0"/>
              <w:adjustRightInd w:val="0"/>
              <w:spacing w:line="240" w:lineRule="auto"/>
            </w:pPr>
          </w:p>
        </w:tc>
      </w:tr>
      <w:tr w:rsidR="00E30E7B" w:rsidRPr="00AE3509" w14:paraId="79467B62" w14:textId="77777777" w:rsidTr="005050D9">
        <w:tc>
          <w:tcPr>
            <w:tcW w:w="4928" w:type="dxa"/>
          </w:tcPr>
          <w:p w14:paraId="07A77716" w14:textId="77777777" w:rsidR="00E30E7B" w:rsidRPr="00AE3509" w:rsidRDefault="00E30E7B" w:rsidP="005050D9">
            <w:pPr>
              <w:autoSpaceDE w:val="0"/>
              <w:autoSpaceDN w:val="0"/>
              <w:adjustRightInd w:val="0"/>
              <w:spacing w:line="240" w:lineRule="auto"/>
            </w:pPr>
          </w:p>
          <w:p w14:paraId="3E904974" w14:textId="77777777" w:rsidR="00E30E7B" w:rsidRPr="00AE3509" w:rsidRDefault="00E30E7B" w:rsidP="005050D9">
            <w:pPr>
              <w:autoSpaceDE w:val="0"/>
              <w:autoSpaceDN w:val="0"/>
              <w:adjustRightInd w:val="0"/>
              <w:spacing w:line="240" w:lineRule="auto"/>
            </w:pPr>
            <w:r w:rsidRPr="00AE3509">
              <w:t>Podpis odgovorne osebe naročnika in žig:</w:t>
            </w:r>
          </w:p>
          <w:p w14:paraId="405EC567" w14:textId="77777777" w:rsidR="00E30E7B" w:rsidRPr="00AE3509" w:rsidRDefault="00E30E7B" w:rsidP="005050D9">
            <w:pPr>
              <w:autoSpaceDE w:val="0"/>
              <w:autoSpaceDN w:val="0"/>
              <w:adjustRightInd w:val="0"/>
              <w:spacing w:line="240" w:lineRule="auto"/>
              <w:rPr>
                <w:sz w:val="20"/>
                <w:szCs w:val="20"/>
                <w:u w:val="single"/>
              </w:rPr>
            </w:pPr>
            <w:r w:rsidRPr="00AE3509">
              <w:rPr>
                <w:sz w:val="20"/>
                <w:szCs w:val="20"/>
              </w:rPr>
              <w:t>(</w:t>
            </w:r>
            <w:r w:rsidRPr="00AE3509">
              <w:rPr>
                <w:i/>
                <w:sz w:val="20"/>
                <w:szCs w:val="20"/>
              </w:rPr>
              <w:t>samo v primeru, če delo ne sme biti javno dostopno)</w:t>
            </w:r>
          </w:p>
        </w:tc>
        <w:tc>
          <w:tcPr>
            <w:tcW w:w="3994" w:type="dxa"/>
          </w:tcPr>
          <w:p w14:paraId="0EC7C73B" w14:textId="77777777" w:rsidR="00E30E7B" w:rsidRPr="00AE3509" w:rsidRDefault="00E30E7B" w:rsidP="005050D9">
            <w:pPr>
              <w:autoSpaceDE w:val="0"/>
              <w:autoSpaceDN w:val="0"/>
              <w:adjustRightInd w:val="0"/>
              <w:spacing w:line="240" w:lineRule="auto"/>
              <w:rPr>
                <w:u w:val="single"/>
              </w:rPr>
            </w:pPr>
          </w:p>
          <w:p w14:paraId="2132C880" w14:textId="77777777" w:rsidR="00E30E7B" w:rsidRPr="00AE3509" w:rsidRDefault="00E30E7B" w:rsidP="005050D9">
            <w:pPr>
              <w:autoSpaceDE w:val="0"/>
              <w:autoSpaceDN w:val="0"/>
              <w:adjustRightInd w:val="0"/>
              <w:spacing w:line="240" w:lineRule="auto"/>
              <w:rPr>
                <w:u w:val="single"/>
              </w:rPr>
            </w:pPr>
          </w:p>
          <w:p w14:paraId="34429477" w14:textId="77777777" w:rsidR="00E30E7B" w:rsidRPr="00AE3509" w:rsidRDefault="00E30E7B" w:rsidP="005050D9">
            <w:pPr>
              <w:tabs>
                <w:tab w:val="left" w:pos="3719"/>
              </w:tabs>
              <w:autoSpaceDE w:val="0"/>
              <w:autoSpaceDN w:val="0"/>
              <w:adjustRightInd w:val="0"/>
              <w:spacing w:line="240" w:lineRule="auto"/>
              <w:rPr>
                <w:u w:val="single"/>
              </w:rPr>
            </w:pPr>
            <w:r w:rsidRPr="00AE3509">
              <w:rPr>
                <w:u w:val="single"/>
              </w:rPr>
              <w:t xml:space="preserve"> </w:t>
            </w:r>
            <w:r w:rsidRPr="00AE3509">
              <w:rPr>
                <w:u w:val="single"/>
              </w:rPr>
              <w:tab/>
            </w:r>
          </w:p>
        </w:tc>
      </w:tr>
    </w:tbl>
    <w:p w14:paraId="1FF85CDC" w14:textId="77777777" w:rsidR="00E30E7B" w:rsidRPr="00AE3509" w:rsidRDefault="00E30E7B" w:rsidP="001B26EC"/>
    <w:sectPr w:rsidR="00E30E7B" w:rsidRPr="00AE3509" w:rsidSect="00DA3934">
      <w:headerReference w:type="default" r:id="rId52"/>
      <w:type w:val="continuous"/>
      <w:pgSz w:w="11901" w:h="16834" w:code="9"/>
      <w:pgMar w:top="709" w:right="1418" w:bottom="1701" w:left="1701" w:header="708" w:footer="708" w:gutter="0"/>
      <w:pgNumType w:fmt="upperRoman"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042A1" w14:textId="77777777" w:rsidR="00960DE5" w:rsidRDefault="00960DE5" w:rsidP="00BE546D">
      <w:r>
        <w:separator/>
      </w:r>
    </w:p>
  </w:endnote>
  <w:endnote w:type="continuationSeparator" w:id="0">
    <w:p w14:paraId="465E441D" w14:textId="77777777" w:rsidR="00960DE5" w:rsidRDefault="00960DE5" w:rsidP="00BE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Arial Narrow">
    <w:panose1 w:val="020B0606020202030204"/>
    <w:charset w:val="00"/>
    <w:family w:val="auto"/>
    <w:pitch w:val="variable"/>
    <w:sig w:usb0="00000287" w:usb1="00000800"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enturyGothic">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SymbolMT">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33B6F" w14:textId="77777777" w:rsidR="00AE3509" w:rsidRDefault="00AE3509">
    <w:pPr>
      <w:pStyle w:val="Footer"/>
      <w:jc w:val="right"/>
    </w:pPr>
    <w:r>
      <w:fldChar w:fldCharType="begin"/>
    </w:r>
    <w:r>
      <w:instrText>PAGE   \* MERGEFORMAT</w:instrText>
    </w:r>
    <w:r>
      <w:fldChar w:fldCharType="separate"/>
    </w:r>
    <w:r w:rsidR="00ED7D95">
      <w:rPr>
        <w:noProof/>
      </w:rPr>
      <w:t>i</w:t>
    </w:r>
    <w:r>
      <w:fldChar w:fldCharType="end"/>
    </w:r>
  </w:p>
  <w:p w14:paraId="189BE133" w14:textId="77777777" w:rsidR="00AE3509" w:rsidRDefault="00AE3509">
    <w:pPr>
      <w:pStyle w:val="Footer"/>
    </w:pPr>
  </w:p>
  <w:p w14:paraId="0F289C9E" w14:textId="77777777" w:rsidR="00AE3509" w:rsidRDefault="00AE3509"/>
  <w:p w14:paraId="44C0A5CF" w14:textId="77777777" w:rsidR="00AE3509" w:rsidRDefault="00AE350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31235" w14:textId="77777777" w:rsidR="00AE3509" w:rsidRDefault="00AE3509">
    <w:pPr>
      <w:pStyle w:val="Footer"/>
      <w:jc w:val="right"/>
    </w:pPr>
    <w:r>
      <w:fldChar w:fldCharType="begin"/>
    </w:r>
    <w:r>
      <w:instrText>PAGE   \* MERGEFORMAT</w:instrText>
    </w:r>
    <w:r>
      <w:fldChar w:fldCharType="separate"/>
    </w:r>
    <w:r w:rsidR="00ED7D95">
      <w:rPr>
        <w:noProof/>
      </w:rPr>
      <w:t>4</w:t>
    </w:r>
    <w:r>
      <w:fldChar w:fldCharType="end"/>
    </w:r>
  </w:p>
  <w:p w14:paraId="6A1E47AE" w14:textId="77777777" w:rsidR="00AE3509" w:rsidRPr="000867F4" w:rsidRDefault="00AE350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27BF0" w14:textId="77777777" w:rsidR="00AE3509" w:rsidRDefault="00AE3509" w:rsidP="00BE54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1FE8E" w14:textId="77777777" w:rsidR="00960DE5" w:rsidRDefault="00960DE5" w:rsidP="00BE546D">
      <w:r>
        <w:separator/>
      </w:r>
    </w:p>
  </w:footnote>
  <w:footnote w:type="continuationSeparator" w:id="0">
    <w:p w14:paraId="0A06405F" w14:textId="77777777" w:rsidR="00960DE5" w:rsidRDefault="00960DE5" w:rsidP="00BE546D">
      <w:r>
        <w:continuationSeparator/>
      </w:r>
    </w:p>
  </w:footnote>
  <w:footnote w:id="1">
    <w:p w14:paraId="44ED5E01" w14:textId="77777777" w:rsidR="00AE3509" w:rsidRDefault="00AE3509" w:rsidP="00842D2E">
      <w:pPr>
        <w:pStyle w:val="FootnoteText"/>
      </w:pPr>
      <w:r>
        <w:rPr>
          <w:rStyle w:val="FootnoteReference"/>
          <w:rFonts w:cs="Arial"/>
        </w:rPr>
        <w:footnoteRef/>
      </w:r>
      <w:r>
        <w:t xml:space="preserve"> Primer oblikovanja naslova tabele je podan na strani 7 (tabela 5.1).</w:t>
      </w:r>
    </w:p>
  </w:footnote>
  <w:footnote w:id="2">
    <w:p w14:paraId="613C16B1" w14:textId="77777777" w:rsidR="00AE3509" w:rsidRDefault="00AE3509" w:rsidP="00842D2E">
      <w:pPr>
        <w:pStyle w:val="FootnoteText"/>
      </w:pPr>
      <w:r>
        <w:rPr>
          <w:rStyle w:val="FootnoteReference"/>
          <w:rFonts w:cs="Arial"/>
        </w:rPr>
        <w:footnoteRef/>
      </w:r>
      <w:r>
        <w:t xml:space="preserve"> </w:t>
      </w:r>
      <w:r w:rsidRPr="001D5871">
        <w:t>Opombo napišite na dnu strani, na kateri jo navedete</w:t>
      </w:r>
      <w:r>
        <w:t>,</w:t>
      </w:r>
      <w:r w:rsidRPr="001D5871">
        <w:t xml:space="preserve"> in je ne dodajajte seznamu virov na koncu diplomskega dela.</w:t>
      </w:r>
    </w:p>
  </w:footnote>
  <w:footnote w:id="3">
    <w:p w14:paraId="593F6555" w14:textId="77777777" w:rsidR="00AE3509" w:rsidRDefault="00AE3509" w:rsidP="00842D2E">
      <w:pPr>
        <w:pStyle w:val="FootnoteText"/>
      </w:pPr>
      <w:r>
        <w:rPr>
          <w:rStyle w:val="FootnoteReference"/>
          <w:rFonts w:cs="Arial"/>
        </w:rPr>
        <w:footnoteRef/>
      </w:r>
      <w:r>
        <w:t xml:space="preserve"> </w:t>
      </w:r>
      <w:r w:rsidRPr="001233BC">
        <w:t>Nata</w:t>
      </w:r>
      <w:r>
        <w:t>n</w:t>
      </w:r>
      <w:r w:rsidRPr="001233BC">
        <w:t>čno število trdo</w:t>
      </w:r>
      <w:r>
        <w:t xml:space="preserve"> </w:t>
      </w:r>
      <w:r w:rsidRPr="001233BC">
        <w:t xml:space="preserve">vezanih oz. v spiralo vezanih izvodov je navedeno </w:t>
      </w:r>
      <w:r>
        <w:t>v</w:t>
      </w:r>
      <w:r w:rsidRPr="001233BC">
        <w:t xml:space="preserve"> sklepu</w:t>
      </w:r>
      <w:r>
        <w:t xml:space="preserve"> o diplomskem delu</w:t>
      </w:r>
      <w:r w:rsidRPr="001233BC">
        <w:t xml:space="preserve">. </w:t>
      </w:r>
    </w:p>
  </w:footnote>
  <w:footnote w:id="4">
    <w:p w14:paraId="701F5055" w14:textId="77777777" w:rsidR="00AE3509" w:rsidRDefault="00AE3509" w:rsidP="00842D2E">
      <w:pPr>
        <w:pStyle w:val="FootnoteText"/>
      </w:pPr>
      <w:r>
        <w:rPr>
          <w:rStyle w:val="FootnoteReference"/>
          <w:rFonts w:cs="Arial"/>
        </w:rPr>
        <w:footnoteRef/>
      </w:r>
      <w:r>
        <w:t xml:space="preserve"> </w:t>
      </w:r>
      <w:r>
        <w:t>n</w:t>
      </w:r>
      <w:r w:rsidRPr="001233BC">
        <w:t>pr. univerzitetni študij</w:t>
      </w:r>
      <w:r>
        <w:t>ski program</w:t>
      </w:r>
    </w:p>
  </w:footnote>
  <w:footnote w:id="5">
    <w:p w14:paraId="7C59C0A4" w14:textId="77777777" w:rsidR="00AE3509" w:rsidRDefault="00AE3509" w:rsidP="00842D2E">
      <w:pPr>
        <w:pStyle w:val="FootnoteText"/>
      </w:pPr>
      <w:r>
        <w:rPr>
          <w:rStyle w:val="FootnoteReference"/>
          <w:rFonts w:cs="Arial"/>
        </w:rPr>
        <w:footnoteRef/>
      </w:r>
      <w:r>
        <w:t xml:space="preserve"> </w:t>
      </w:r>
      <w:r>
        <w:t xml:space="preserve">npr. </w:t>
      </w:r>
      <w:r w:rsidRPr="001233BC">
        <w:t>Elektrotehnika</w:t>
      </w:r>
    </w:p>
  </w:footnote>
  <w:footnote w:id="6">
    <w:p w14:paraId="1A4045D9" w14:textId="77777777" w:rsidR="00AE3509" w:rsidRDefault="00AE3509" w:rsidP="00842D2E">
      <w:pPr>
        <w:pStyle w:val="FootnoteText"/>
      </w:pPr>
      <w:r>
        <w:rPr>
          <w:rStyle w:val="FootnoteReference"/>
          <w:rFonts w:cs="Arial"/>
        </w:rPr>
        <w:footnoteRef/>
      </w:r>
      <w:r>
        <w:t xml:space="preserve"> </w:t>
      </w:r>
      <w:r>
        <w:t>samo, če ima program smeri</w:t>
      </w:r>
    </w:p>
  </w:footnote>
  <w:footnote w:id="7">
    <w:p w14:paraId="2EC44976" w14:textId="77777777" w:rsidR="00AE3509" w:rsidRDefault="00AE3509" w:rsidP="00842D2E">
      <w:pPr>
        <w:pStyle w:val="FootnoteText"/>
      </w:pPr>
      <w:r>
        <w:rPr>
          <w:rStyle w:val="FootnoteReference"/>
          <w:rFonts w:cs="Arial"/>
        </w:rPr>
        <w:footnoteRef/>
      </w:r>
      <w:r>
        <w:t xml:space="preserve"> </w:t>
      </w:r>
      <w:r>
        <w:t>n</w:t>
      </w:r>
      <w:r w:rsidRPr="001233BC">
        <w:t>pr. red. prof. dr. Bojan Grčar</w:t>
      </w:r>
    </w:p>
  </w:footnote>
  <w:footnote w:id="8">
    <w:p w14:paraId="3B42ED1D" w14:textId="77777777" w:rsidR="00AE3509" w:rsidRDefault="00AE3509" w:rsidP="003711A6">
      <w:pPr>
        <w:pStyle w:val="FootnoteText"/>
      </w:pPr>
      <w:r>
        <w:rPr>
          <w:rStyle w:val="FootnoteReference"/>
          <w:rFonts w:cs="Arial"/>
        </w:rPr>
        <w:footnoteRef/>
      </w:r>
      <w:r>
        <w:t xml:space="preserve"> </w:t>
      </w:r>
      <w:r>
        <w:t>n</w:t>
      </w:r>
      <w:r w:rsidRPr="001233BC">
        <w:t xml:space="preserve">pr. univerzitetni </w:t>
      </w:r>
      <w:r>
        <w:t xml:space="preserve">oz. visokošolski strokovni </w:t>
      </w:r>
      <w:r w:rsidRPr="001233BC">
        <w:t>študij</w:t>
      </w:r>
      <w:r>
        <w:t>ski program</w:t>
      </w:r>
    </w:p>
  </w:footnote>
  <w:footnote w:id="9">
    <w:p w14:paraId="118F42B0" w14:textId="77777777" w:rsidR="00AE3509" w:rsidRDefault="00AE3509" w:rsidP="003711A6">
      <w:pPr>
        <w:pStyle w:val="FootnoteText"/>
      </w:pPr>
      <w:r>
        <w:rPr>
          <w:rStyle w:val="FootnoteReference"/>
          <w:rFonts w:cs="Arial"/>
        </w:rPr>
        <w:footnoteRef/>
      </w:r>
      <w:r>
        <w:t xml:space="preserve"> </w:t>
      </w:r>
      <w:r>
        <w:t>Mehatronika</w:t>
      </w:r>
    </w:p>
  </w:footnote>
  <w:footnote w:id="10">
    <w:p w14:paraId="3FFE028D" w14:textId="77777777" w:rsidR="00AE3509" w:rsidRDefault="00AE3509" w:rsidP="003711A6">
      <w:pPr>
        <w:pStyle w:val="FootnoteText"/>
      </w:pPr>
      <w:r>
        <w:rPr>
          <w:rStyle w:val="FootnoteReference"/>
          <w:rFonts w:cs="Arial"/>
        </w:rPr>
        <w:footnoteRef/>
      </w:r>
      <w:r>
        <w:t xml:space="preserve"> </w:t>
      </w:r>
      <w:r>
        <w:t>samo, če ima program smeri</w:t>
      </w:r>
    </w:p>
  </w:footnote>
  <w:footnote w:id="11">
    <w:p w14:paraId="0EB49FEF" w14:textId="77777777" w:rsidR="00AE3509" w:rsidRDefault="00AE3509" w:rsidP="003711A6">
      <w:pPr>
        <w:pStyle w:val="FootnoteText"/>
      </w:pPr>
      <w:r>
        <w:rPr>
          <w:rStyle w:val="FootnoteReference"/>
          <w:rFonts w:cs="Arial"/>
        </w:rPr>
        <w:footnoteRef/>
      </w:r>
      <w:r>
        <w:t xml:space="preserve"> </w:t>
      </w:r>
      <w:r>
        <w:t>npr. izr</w:t>
      </w:r>
      <w:r w:rsidRPr="001233BC">
        <w:t xml:space="preserve">. prof. dr. </w:t>
      </w:r>
      <w:r>
        <w:t>Aleš Hace</w:t>
      </w:r>
    </w:p>
  </w:footnote>
  <w:footnote w:id="12">
    <w:p w14:paraId="42685CF4" w14:textId="77777777" w:rsidR="00AE3509" w:rsidRDefault="00AE3509" w:rsidP="003711A6">
      <w:pPr>
        <w:pStyle w:val="FootnoteText"/>
      </w:pPr>
      <w:r>
        <w:rPr>
          <w:rStyle w:val="FootnoteReference"/>
          <w:rFonts w:cs="Arial"/>
        </w:rPr>
        <w:footnoteRef/>
      </w:r>
      <w:r>
        <w:t xml:space="preserve"> </w:t>
      </w:r>
      <w:r>
        <w:t>n</w:t>
      </w:r>
      <w:r w:rsidRPr="001233BC">
        <w:t>pr. univerzitetni študij</w:t>
      </w:r>
      <w:r>
        <w:t>ski program</w:t>
      </w:r>
    </w:p>
  </w:footnote>
  <w:footnote w:id="13">
    <w:p w14:paraId="38C2E145" w14:textId="77777777" w:rsidR="00AE3509" w:rsidRDefault="00AE3509" w:rsidP="003711A6">
      <w:pPr>
        <w:pStyle w:val="FootnoteText"/>
      </w:pPr>
      <w:r>
        <w:rPr>
          <w:rStyle w:val="FootnoteReference"/>
          <w:rFonts w:cs="Arial"/>
        </w:rPr>
        <w:footnoteRef/>
      </w:r>
      <w:r>
        <w:t xml:space="preserve"> </w:t>
      </w:r>
      <w:r>
        <w:t>Gospodarsko inženirstvo - Elektrotehnika</w:t>
      </w:r>
    </w:p>
  </w:footnote>
  <w:footnote w:id="14">
    <w:p w14:paraId="2748EBBC" w14:textId="77777777" w:rsidR="00AE3509" w:rsidRDefault="00AE3509" w:rsidP="003711A6">
      <w:pPr>
        <w:pStyle w:val="FootnoteText"/>
      </w:pPr>
      <w:r>
        <w:rPr>
          <w:rStyle w:val="FootnoteReference"/>
          <w:rFonts w:cs="Arial"/>
        </w:rPr>
        <w:footnoteRef/>
      </w:r>
      <w:r>
        <w:t xml:space="preserve"> </w:t>
      </w:r>
      <w:r>
        <w:t>samo, če ima program smeri</w:t>
      </w:r>
    </w:p>
  </w:footnote>
  <w:footnote w:id="15">
    <w:p w14:paraId="338852B4" w14:textId="77777777" w:rsidR="00AE3509" w:rsidRDefault="00AE3509" w:rsidP="003711A6">
      <w:pPr>
        <w:pStyle w:val="FootnoteText"/>
      </w:pPr>
      <w:r>
        <w:rPr>
          <w:rStyle w:val="FootnoteReference"/>
          <w:rFonts w:cs="Arial"/>
        </w:rPr>
        <w:footnoteRef/>
      </w:r>
      <w:r>
        <w:t xml:space="preserve"> </w:t>
      </w:r>
      <w:r>
        <w:t>n</w:t>
      </w:r>
      <w:r w:rsidRPr="001233BC">
        <w:t>pr. red. prof. dr. Bojan Grčar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7DBF" w14:textId="77777777" w:rsidR="00AE3509" w:rsidRPr="00363CB0" w:rsidRDefault="00AE3509" w:rsidP="00363CB0">
    <w:pPr>
      <w:pStyle w:val="Header"/>
    </w:pPr>
  </w:p>
  <w:p w14:paraId="10752BA9" w14:textId="77777777" w:rsidR="00AE3509" w:rsidRDefault="00AE3509"/>
  <w:p w14:paraId="732678BE" w14:textId="77777777" w:rsidR="00AE3509" w:rsidRDefault="00AE3509"/>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B2643" w14:textId="77777777" w:rsidR="00AE3509" w:rsidRPr="00E72E20" w:rsidRDefault="00AE3509" w:rsidP="00403451">
    <w:pPr>
      <w:pStyle w:val="Header"/>
      <w:jc w:val="right"/>
      <w:rPr>
        <w:lang w:val="sl-SI"/>
      </w:rPr>
    </w:pPr>
    <w:r>
      <w:rPr>
        <w:lang w:val="sl-SI"/>
      </w:rPr>
      <w:t>PRVA NOTRANJA STRAN DIPLOMSKEGA DELA ZA ŠTUDENTE MEH</w:t>
    </w:r>
  </w:p>
  <w:p w14:paraId="7D9793C1" w14:textId="77777777" w:rsidR="00AE3509" w:rsidRPr="00403451" w:rsidRDefault="00AE3509" w:rsidP="00403451">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7961" w14:textId="77777777" w:rsidR="00AE3509" w:rsidRPr="00E72E20" w:rsidRDefault="00AE3509" w:rsidP="00403451">
    <w:pPr>
      <w:pStyle w:val="Header"/>
      <w:jc w:val="right"/>
      <w:rPr>
        <w:lang w:val="sl-SI"/>
      </w:rPr>
    </w:pPr>
    <w:r>
      <w:rPr>
        <w:lang w:val="sl-SI"/>
      </w:rPr>
      <w:t>PRVA NOTRANJA STRAN DIPLOMSKEGA DELA ZA ŠTUDENTE GING</w:t>
    </w:r>
  </w:p>
  <w:p w14:paraId="163A742E" w14:textId="77777777" w:rsidR="00AE3509" w:rsidRPr="00403451" w:rsidRDefault="00AE3509" w:rsidP="00403451">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B9594" w14:textId="77777777" w:rsidR="00AE3509" w:rsidRPr="00E72E20" w:rsidRDefault="00AE3509" w:rsidP="00403451">
    <w:pPr>
      <w:pStyle w:val="Header"/>
      <w:jc w:val="right"/>
      <w:rPr>
        <w:lang w:val="sl-SI"/>
      </w:rPr>
    </w:pPr>
    <w:r>
      <w:rPr>
        <w:lang w:val="sl-SI"/>
      </w:rPr>
      <w:t>PRVA NOTRANJA STRAN DIPLOMSKEGA DELA ZA ŠTUDENTE GING</w:t>
    </w:r>
  </w:p>
  <w:p w14:paraId="37661007" w14:textId="77777777" w:rsidR="00AE3509" w:rsidRPr="00403451" w:rsidRDefault="00AE3509" w:rsidP="00403451">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23CE6" w14:textId="77777777" w:rsidR="00AE3509" w:rsidRPr="00403451" w:rsidRDefault="00AE3509" w:rsidP="003711A6">
    <w:pPr>
      <w:pStyle w:val="Header"/>
      <w:jc w:val="right"/>
    </w:pPr>
    <w:r>
      <w:rPr>
        <w:lang w:val="sl-SI"/>
      </w:rPr>
      <w:t>ZA ŠTUDENTE E, ITK, MK, R-IT in TK</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32A7B" w14:textId="77777777" w:rsidR="00AE3509" w:rsidRPr="00403451" w:rsidRDefault="00AE3509" w:rsidP="003711A6">
    <w:pPr>
      <w:pStyle w:val="Header"/>
      <w:jc w:val="right"/>
    </w:pPr>
    <w:r>
      <w:rPr>
        <w:lang w:val="sl-SI"/>
      </w:rPr>
      <w:t>ZA ŠTUDENTE MEH</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C742C" w14:textId="77777777" w:rsidR="00AE3509" w:rsidRPr="00403451" w:rsidRDefault="00AE3509" w:rsidP="003711A6">
    <w:pPr>
      <w:pStyle w:val="Header"/>
      <w:jc w:val="right"/>
    </w:pPr>
    <w:r>
      <w:rPr>
        <w:lang w:val="sl-SI"/>
      </w:rPr>
      <w:t>ZA ŠTUDENTE GING</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07FED" w14:textId="77777777" w:rsidR="00AE3509" w:rsidRPr="00E72E20" w:rsidRDefault="00AE3509" w:rsidP="00E72E20">
    <w:pPr>
      <w:pStyle w:val="Header"/>
      <w:jc w:val="right"/>
      <w:rPr>
        <w:lang w:val="sl-SI"/>
      </w:rPr>
    </w:pPr>
    <w:r>
      <w:rPr>
        <w:lang w:val="sl-SI"/>
      </w:rPr>
      <w:t>VELJA ZA VSE PROGRAME</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CA5B" w14:textId="77777777" w:rsidR="00AE3509" w:rsidRPr="00E72E20" w:rsidRDefault="00AE3509" w:rsidP="00E72E20">
    <w:pPr>
      <w:pStyle w:val="Header"/>
      <w:jc w:val="right"/>
      <w:rPr>
        <w:lang w:val="sl-SI"/>
      </w:rPr>
    </w:pPr>
    <w:r>
      <w:rPr>
        <w:lang w:val="sl-SI"/>
      </w:rPr>
      <w:t>VELJA ZA VSE PROGRAME</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1BC6" w14:textId="77777777" w:rsidR="00AE3509" w:rsidRPr="00E72E20" w:rsidRDefault="00AE3509" w:rsidP="00DA3934">
    <w:pPr>
      <w:pStyle w:val="Header"/>
      <w:jc w:val="right"/>
      <w:rPr>
        <w:lang w:val="sl-SI"/>
      </w:rPr>
    </w:pPr>
    <w:r>
      <w:rPr>
        <w:lang w:val="sl-SI"/>
      </w:rPr>
      <w:t>ZA ŠTUDENTE E, ITK, MK, R-IT in TK</w:t>
    </w:r>
  </w:p>
  <w:p w14:paraId="442C3E11" w14:textId="77777777" w:rsidR="00AE3509" w:rsidRPr="00DA3934" w:rsidRDefault="00AE3509" w:rsidP="00DA3934">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C37AE" w14:textId="77777777" w:rsidR="00AE3509" w:rsidRPr="00E72E20" w:rsidRDefault="00AE3509" w:rsidP="00DA3934">
    <w:pPr>
      <w:pStyle w:val="Header"/>
      <w:jc w:val="right"/>
      <w:rPr>
        <w:lang w:val="sl-SI"/>
      </w:rPr>
    </w:pPr>
    <w:r>
      <w:rPr>
        <w:lang w:val="sl-SI"/>
      </w:rPr>
      <w:t>ZA ŠTUDENTE MEH</w:t>
    </w:r>
  </w:p>
  <w:p w14:paraId="0050DE2A" w14:textId="77777777" w:rsidR="00AE3509" w:rsidRPr="00DA3934" w:rsidRDefault="00AE3509" w:rsidP="00DA39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F2F64" w14:textId="370FEBDD" w:rsidR="00AE3509" w:rsidRPr="0033166D" w:rsidRDefault="00AE3509" w:rsidP="00D16DE5">
    <w:pPr>
      <w:pStyle w:val="Header"/>
      <w:ind w:right="-290"/>
      <w:jc w:val="right"/>
      <w:rPr>
        <w:color w:val="auto"/>
        <w:lang w:val="de-AT"/>
      </w:rPr>
    </w:pPr>
    <w:r w:rsidRPr="0033166D">
      <w:rPr>
        <w:color w:val="auto"/>
        <w:lang w:val="de-AT"/>
      </w:rPr>
      <w:t>Navodila za pisanje diplomskih del na dodiplomskih študijskih programih UM FERI</w:t>
    </w:r>
    <w:r>
      <w:rPr>
        <w:noProof/>
      </w:rPr>
      <mc:AlternateContent>
        <mc:Choice Requires="wps">
          <w:drawing>
            <wp:anchor distT="4294967294" distB="4294967294" distL="114300" distR="114300" simplePos="0" relativeHeight="251657728" behindDoc="0" locked="0" layoutInCell="1" allowOverlap="1" wp14:anchorId="31ACF7AD" wp14:editId="10200296">
              <wp:simplePos x="0" y="0"/>
              <wp:positionH relativeFrom="column">
                <wp:posOffset>1270</wp:posOffset>
              </wp:positionH>
              <wp:positionV relativeFrom="paragraph">
                <wp:posOffset>205739</wp:posOffset>
              </wp:positionV>
              <wp:extent cx="5788660" cy="0"/>
              <wp:effectExtent l="0" t="0" r="27940" b="2540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66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718845" id="_x0000_t32" coordsize="21600,21600" o:spt="32" o:oned="t" path="m0,0l21600,21600e" filled="f">
              <v:path arrowok="t" fillok="f" o:connecttype="none"/>
              <o:lock v:ext="edit" shapetype="t"/>
            </v:shapetype>
            <v:shape id="AutoShape 3" o:spid="_x0000_s1026" type="#_x0000_t32" style="position:absolute;margin-left:.1pt;margin-top:16.2pt;width:455.8pt;height:0;z-index:2516577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" strokecolor="gray"/>
          </w:pict>
        </mc:Fallback>
      </mc:AlternateContent>
    </w:r>
  </w:p>
  <w:p w14:paraId="35E9F874" w14:textId="77777777" w:rsidR="00AE3509" w:rsidRPr="0033166D" w:rsidRDefault="00AE3509" w:rsidP="00FD2EE0">
    <w:pPr>
      <w:pStyle w:val="Header"/>
      <w:rPr>
        <w:lang w:val="de-AT"/>
      </w:rPr>
    </w:pPr>
  </w:p>
  <w:p w14:paraId="6BED4DE8" w14:textId="77777777" w:rsidR="00AE3509" w:rsidRPr="0033166D" w:rsidRDefault="00AE3509">
    <w:pPr>
      <w:pStyle w:val="Header"/>
      <w:rPr>
        <w:lang w:val="de-AT"/>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0BE84" w14:textId="77777777" w:rsidR="00AE3509" w:rsidRPr="00E72E20" w:rsidRDefault="00AE3509" w:rsidP="00DA3934">
    <w:pPr>
      <w:pStyle w:val="Header"/>
      <w:jc w:val="right"/>
      <w:rPr>
        <w:lang w:val="sl-SI"/>
      </w:rPr>
    </w:pPr>
    <w:r>
      <w:rPr>
        <w:lang w:val="sl-SI"/>
      </w:rPr>
      <w:t>ZA ŠTUDENTE GING</w:t>
    </w:r>
  </w:p>
  <w:p w14:paraId="38699F7A" w14:textId="77777777" w:rsidR="00AE3509" w:rsidRPr="00DA3934" w:rsidRDefault="00AE3509" w:rsidP="00DA3934">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74065" w14:textId="77777777" w:rsidR="00AE3509" w:rsidRPr="00E72E20" w:rsidRDefault="00AE3509" w:rsidP="00DA3934">
    <w:pPr>
      <w:pStyle w:val="Header"/>
      <w:jc w:val="right"/>
      <w:rPr>
        <w:lang w:val="sl-SI"/>
      </w:rPr>
    </w:pPr>
    <w:r>
      <w:rPr>
        <w:lang w:val="sl-SI"/>
      </w:rPr>
      <w:t>VELJA ZA VSE ŠTUDENTE</w:t>
    </w:r>
  </w:p>
  <w:p w14:paraId="5D8E540E" w14:textId="77777777" w:rsidR="00AE3509" w:rsidRPr="00DA3934" w:rsidRDefault="00AE3509" w:rsidP="00DA3934">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B3D31" w14:textId="77777777" w:rsidR="00AE3509" w:rsidRPr="00DA3934" w:rsidRDefault="00AE3509" w:rsidP="00DA3934">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2EBCB" w14:textId="77777777" w:rsidR="00AE3509" w:rsidRPr="00E72E20" w:rsidRDefault="00AE3509" w:rsidP="0025262E">
    <w:pPr>
      <w:pStyle w:val="Header"/>
      <w:jc w:val="right"/>
      <w:rPr>
        <w:lang w:val="sl-SI"/>
      </w:rPr>
    </w:pPr>
    <w:r>
      <w:rPr>
        <w:lang w:val="sl-SI"/>
      </w:rPr>
      <w:t>ZA ŠTUDENTE E, ITK, MK, R-IT in TK</w:t>
    </w:r>
  </w:p>
  <w:p w14:paraId="6EFCC6E6" w14:textId="77777777" w:rsidR="00AE3509" w:rsidRPr="00DA3934" w:rsidRDefault="00AE3509" w:rsidP="00DA3934">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AD685" w14:textId="77777777" w:rsidR="00AE3509" w:rsidRPr="00E72E20" w:rsidRDefault="00AE3509" w:rsidP="0025262E">
    <w:pPr>
      <w:pStyle w:val="Header"/>
      <w:jc w:val="right"/>
      <w:rPr>
        <w:lang w:val="sl-SI"/>
      </w:rPr>
    </w:pPr>
    <w:r>
      <w:rPr>
        <w:lang w:val="sl-SI"/>
      </w:rPr>
      <w:t>ZA ŠTUDENTE MEH</w:t>
    </w:r>
  </w:p>
  <w:p w14:paraId="6624693B" w14:textId="77777777" w:rsidR="00AE3509" w:rsidRPr="00DA3934" w:rsidRDefault="00AE3509" w:rsidP="00DA3934">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9C07D" w14:textId="77777777" w:rsidR="00AE3509" w:rsidRPr="00E72E20" w:rsidRDefault="00AE3509" w:rsidP="0025262E">
    <w:pPr>
      <w:pStyle w:val="Header"/>
      <w:jc w:val="right"/>
      <w:rPr>
        <w:lang w:val="sl-SI"/>
      </w:rPr>
    </w:pPr>
    <w:r>
      <w:rPr>
        <w:lang w:val="sl-SI"/>
      </w:rPr>
      <w:t>ZA ŠTUDENTE GING</w:t>
    </w:r>
  </w:p>
  <w:p w14:paraId="579A2C1D" w14:textId="77777777" w:rsidR="00AE3509" w:rsidRPr="00DA3934" w:rsidRDefault="00AE3509" w:rsidP="00DA3934">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0A626" w14:textId="77777777" w:rsidR="00AE3509" w:rsidRPr="00E72E20" w:rsidRDefault="00AE3509" w:rsidP="0025262E">
    <w:pPr>
      <w:pStyle w:val="Header"/>
      <w:jc w:val="right"/>
      <w:rPr>
        <w:lang w:val="sl-SI"/>
      </w:rPr>
    </w:pPr>
    <w:r>
      <w:rPr>
        <w:lang w:val="sl-SI"/>
      </w:rPr>
      <w:t>ZA ŠTUDENTE E, ITK, MK, R-IT in TK</w:t>
    </w:r>
  </w:p>
  <w:p w14:paraId="4FE2E688" w14:textId="77777777" w:rsidR="00AE3509" w:rsidRPr="00DA3934" w:rsidRDefault="00AE3509" w:rsidP="00DA3934">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D457D" w14:textId="77777777" w:rsidR="00AE3509" w:rsidRPr="00E72E20" w:rsidRDefault="00AE3509" w:rsidP="0025262E">
    <w:pPr>
      <w:pStyle w:val="Header"/>
      <w:jc w:val="right"/>
      <w:rPr>
        <w:lang w:val="sl-SI"/>
      </w:rPr>
    </w:pPr>
    <w:r>
      <w:rPr>
        <w:lang w:val="sl-SI"/>
      </w:rPr>
      <w:t>ZA ŠTUDENTE MEH</w:t>
    </w:r>
  </w:p>
  <w:p w14:paraId="642FB096" w14:textId="77777777" w:rsidR="00AE3509" w:rsidRPr="00DA3934" w:rsidRDefault="00AE3509" w:rsidP="00DA3934">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06A08" w14:textId="77777777" w:rsidR="00AE3509" w:rsidRPr="00E72E20" w:rsidRDefault="00AE3509" w:rsidP="0025262E">
    <w:pPr>
      <w:pStyle w:val="Header"/>
      <w:jc w:val="right"/>
      <w:rPr>
        <w:lang w:val="sl-SI"/>
      </w:rPr>
    </w:pPr>
    <w:r>
      <w:rPr>
        <w:lang w:val="sl-SI"/>
      </w:rPr>
      <w:t>ZA ŠTUDENTE MEH</w:t>
    </w:r>
  </w:p>
  <w:p w14:paraId="52E0B6D5" w14:textId="77777777" w:rsidR="00AE3509" w:rsidRPr="00DA3934" w:rsidRDefault="00AE3509" w:rsidP="00DA3934">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FEF57" w14:textId="77777777" w:rsidR="00AE3509" w:rsidRPr="00E72E20" w:rsidRDefault="00AE3509" w:rsidP="0025262E">
    <w:pPr>
      <w:pStyle w:val="Header"/>
      <w:jc w:val="right"/>
      <w:rPr>
        <w:lang w:val="sl-SI"/>
      </w:rPr>
    </w:pPr>
    <w:r>
      <w:rPr>
        <w:lang w:val="sl-SI"/>
      </w:rPr>
      <w:t>ZA ŠTUDENTE GING</w:t>
    </w:r>
  </w:p>
  <w:p w14:paraId="63FDD9CF" w14:textId="77777777" w:rsidR="00AE3509" w:rsidRPr="00DA3934" w:rsidRDefault="00AE3509" w:rsidP="00DA393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A2D27" w14:textId="77777777" w:rsidR="00AE3509" w:rsidRPr="00ED7D95" w:rsidRDefault="00AE3509" w:rsidP="00ED7D95">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32C6" w14:textId="77777777" w:rsidR="00AE3509" w:rsidRPr="00E72E20" w:rsidRDefault="00AE3509" w:rsidP="00E30E7B">
    <w:pPr>
      <w:pStyle w:val="Header"/>
      <w:jc w:val="right"/>
      <w:rPr>
        <w:lang w:val="sl-SI"/>
      </w:rPr>
    </w:pPr>
    <w:r>
      <w:rPr>
        <w:lang w:val="sl-SI"/>
      </w:rPr>
      <w:t>ZA ŠTUDENTE E, ITK, MK, R-IT in TK</w:t>
    </w:r>
  </w:p>
  <w:p w14:paraId="4D54BB88" w14:textId="77777777" w:rsidR="00AE3509" w:rsidRPr="00DA3934" w:rsidRDefault="00AE3509" w:rsidP="00DA3934">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0F063" w14:textId="77777777" w:rsidR="00AE3509" w:rsidRPr="00E72E20" w:rsidRDefault="00AE3509" w:rsidP="00E30E7B">
    <w:pPr>
      <w:pStyle w:val="Header"/>
      <w:jc w:val="right"/>
      <w:rPr>
        <w:lang w:val="sl-SI"/>
      </w:rPr>
    </w:pPr>
    <w:r>
      <w:rPr>
        <w:lang w:val="sl-SI"/>
      </w:rPr>
      <w:t>ZA ŠTUDENTE MEH</w:t>
    </w:r>
  </w:p>
  <w:p w14:paraId="2352C249" w14:textId="77777777" w:rsidR="00AE3509" w:rsidRPr="00DA3934" w:rsidRDefault="00AE3509" w:rsidP="00DA3934">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462B3" w14:textId="77777777" w:rsidR="00AE3509" w:rsidRPr="00E72E20" w:rsidRDefault="00AE3509" w:rsidP="00E30E7B">
    <w:pPr>
      <w:pStyle w:val="Header"/>
      <w:jc w:val="right"/>
      <w:rPr>
        <w:lang w:val="sl-SI"/>
      </w:rPr>
    </w:pPr>
    <w:r>
      <w:rPr>
        <w:lang w:val="sl-SI"/>
      </w:rPr>
      <w:t>ZA ŠTUDENTE GING</w:t>
    </w:r>
  </w:p>
  <w:p w14:paraId="50FB1ABC" w14:textId="77777777" w:rsidR="00AE3509" w:rsidRPr="00DA3934" w:rsidRDefault="00AE3509" w:rsidP="00DA393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0A49" w14:textId="77777777" w:rsidR="00AE3509" w:rsidRDefault="00AE3509" w:rsidP="00BE546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DD83E" w14:textId="77777777" w:rsidR="00AE3509" w:rsidRPr="005127CD" w:rsidRDefault="00AE3509" w:rsidP="00BE546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DDAC8" w14:textId="77777777" w:rsidR="00AE3509" w:rsidRPr="00E72E20" w:rsidRDefault="00AE3509" w:rsidP="00E72E20">
    <w:pPr>
      <w:pStyle w:val="Header"/>
      <w:jc w:val="right"/>
      <w:rPr>
        <w:lang w:val="sl-SI"/>
      </w:rPr>
    </w:pPr>
    <w:r>
      <w:rPr>
        <w:lang w:val="sl-SI"/>
      </w:rPr>
      <w:t>ZUNANJA PLATNICA DIPLOMSKEGA DELA ZA ŠTUDENTE E, ITK, MK, R-IT in TK</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2778" w14:textId="77777777" w:rsidR="00AE3509" w:rsidRPr="00E72E20" w:rsidRDefault="00AE3509" w:rsidP="00E72E20">
    <w:pPr>
      <w:pStyle w:val="Header"/>
      <w:jc w:val="right"/>
      <w:rPr>
        <w:lang w:val="sl-SI"/>
      </w:rPr>
    </w:pPr>
    <w:r>
      <w:rPr>
        <w:lang w:val="sl-SI"/>
      </w:rPr>
      <w:t>ZUNANJA PLATNICA DIPLOMSKEGA DELA ZA ŠTUDENTE MEH</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3E405" w14:textId="77777777" w:rsidR="00AE3509" w:rsidRPr="00E72E20" w:rsidRDefault="00AE3509" w:rsidP="00E72E20">
    <w:pPr>
      <w:pStyle w:val="Header"/>
      <w:jc w:val="right"/>
      <w:rPr>
        <w:lang w:val="sl-SI"/>
      </w:rPr>
    </w:pPr>
    <w:r>
      <w:rPr>
        <w:lang w:val="sl-SI"/>
      </w:rPr>
      <w:t>ZUNANJA PLATNICA DIPLOMSKEGA DELA ZA ŠTUDENTE GING</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810DE" w14:textId="77777777" w:rsidR="00AE3509" w:rsidRPr="00E72E20" w:rsidRDefault="00AE3509" w:rsidP="00E72E20">
    <w:pPr>
      <w:pStyle w:val="Header"/>
      <w:jc w:val="right"/>
      <w:rPr>
        <w:lang w:val="sl-SI"/>
      </w:rPr>
    </w:pPr>
    <w:r>
      <w:rPr>
        <w:lang w:val="sl-SI"/>
      </w:rPr>
      <w:t>PRVA NOTRANJA STRAN DIPLOMSKEGA DELA ZA ŠTUDENTE E, ITK, MK, R-IT in TK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FCE"/>
    <w:multiLevelType w:val="hybridMultilevel"/>
    <w:tmpl w:val="AB4C2932"/>
    <w:lvl w:ilvl="0" w:tplc="04240001">
      <w:start w:val="1"/>
      <w:numFmt w:val="bullet"/>
      <w:lvlText w:val=""/>
      <w:lvlJc w:val="left"/>
      <w:pPr>
        <w:ind w:left="1146" w:hanging="360"/>
      </w:pPr>
      <w:rPr>
        <w:rFonts w:ascii="Symbol" w:hAnsi="Symbol" w:hint="default"/>
      </w:rPr>
    </w:lvl>
    <w:lvl w:ilvl="1" w:tplc="04240003" w:tentative="1">
      <w:start w:val="1"/>
      <w:numFmt w:val="bullet"/>
      <w:lvlText w:val="o"/>
      <w:lvlJc w:val="left"/>
      <w:pPr>
        <w:ind w:left="1866" w:hanging="360"/>
      </w:pPr>
      <w:rPr>
        <w:rFonts w:ascii="Courier New" w:hAnsi="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1">
    <w:nsid w:val="06CF75D7"/>
    <w:multiLevelType w:val="hybridMultilevel"/>
    <w:tmpl w:val="113A63F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8E2024D"/>
    <w:multiLevelType w:val="hybridMultilevel"/>
    <w:tmpl w:val="1772D1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nsid w:val="15F62775"/>
    <w:multiLevelType w:val="hybridMultilevel"/>
    <w:tmpl w:val="45808BD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D3240EF"/>
    <w:multiLevelType w:val="hybridMultilevel"/>
    <w:tmpl w:val="C45EC7D6"/>
    <w:lvl w:ilvl="0" w:tplc="0424000F">
      <w:start w:val="1"/>
      <w:numFmt w:val="decimal"/>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132489"/>
    <w:multiLevelType w:val="hybridMultilevel"/>
    <w:tmpl w:val="074AEF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7C600F"/>
    <w:multiLevelType w:val="multilevel"/>
    <w:tmpl w:val="66F66ADC"/>
    <w:lvl w:ilvl="0">
      <w:start w:val="1"/>
      <w:numFmt w:val="decimal"/>
      <w:pStyle w:val="Heading1"/>
      <w:lvlText w:val="%1"/>
      <w:lvlJc w:val="left"/>
      <w:pPr>
        <w:tabs>
          <w:tab w:val="num" w:pos="432"/>
        </w:tabs>
        <w:ind w:left="432" w:hanging="432"/>
      </w:pPr>
      <w:rPr>
        <w:rFonts w:cs="Times New Roman"/>
        <w:sz w:val="32"/>
        <w:szCs w:val="32"/>
      </w:rPr>
    </w:lvl>
    <w:lvl w:ilvl="1">
      <w:start w:val="1"/>
      <w:numFmt w:val="decimal"/>
      <w:pStyle w:val="Heading2"/>
      <w:lvlText w:val="%1.%2"/>
      <w:lvlJc w:val="left"/>
      <w:pPr>
        <w:tabs>
          <w:tab w:val="num" w:pos="860"/>
        </w:tabs>
        <w:ind w:left="860"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nsid w:val="40117AB4"/>
    <w:multiLevelType w:val="singleLevel"/>
    <w:tmpl w:val="0424000F"/>
    <w:lvl w:ilvl="0">
      <w:start w:val="1"/>
      <w:numFmt w:val="decimal"/>
      <w:lvlText w:val="%1."/>
      <w:lvlJc w:val="left"/>
      <w:pPr>
        <w:tabs>
          <w:tab w:val="num" w:pos="360"/>
        </w:tabs>
        <w:ind w:left="360" w:hanging="360"/>
      </w:pPr>
      <w:rPr>
        <w:rFonts w:hint="default"/>
      </w:rPr>
    </w:lvl>
  </w:abstractNum>
  <w:abstractNum w:abstractNumId="11">
    <w:nsid w:val="56210033"/>
    <w:multiLevelType w:val="hybridMultilevel"/>
    <w:tmpl w:val="B83413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rPr>
        <w:rFonts w:cs="Times New Roman"/>
      </w:rPr>
    </w:lvl>
    <w:lvl w:ilvl="2" w:tplc="04240005">
      <w:start w:val="1"/>
      <w:numFmt w:val="decimal"/>
      <w:lvlText w:val="%3."/>
      <w:lvlJc w:val="left"/>
      <w:pPr>
        <w:tabs>
          <w:tab w:val="num" w:pos="2160"/>
        </w:tabs>
        <w:ind w:left="2160" w:hanging="360"/>
      </w:pPr>
      <w:rPr>
        <w:rFonts w:cs="Times New Roman"/>
      </w:rPr>
    </w:lvl>
    <w:lvl w:ilvl="3" w:tplc="04240001">
      <w:start w:val="1"/>
      <w:numFmt w:val="decimal"/>
      <w:lvlText w:val="%4."/>
      <w:lvlJc w:val="left"/>
      <w:pPr>
        <w:tabs>
          <w:tab w:val="num" w:pos="2880"/>
        </w:tabs>
        <w:ind w:left="2880" w:hanging="360"/>
      </w:pPr>
      <w:rPr>
        <w:rFonts w:cs="Times New Roman"/>
      </w:rPr>
    </w:lvl>
    <w:lvl w:ilvl="4" w:tplc="04240003">
      <w:start w:val="1"/>
      <w:numFmt w:val="decimal"/>
      <w:lvlText w:val="%5."/>
      <w:lvlJc w:val="left"/>
      <w:pPr>
        <w:tabs>
          <w:tab w:val="num" w:pos="3600"/>
        </w:tabs>
        <w:ind w:left="3600" w:hanging="360"/>
      </w:pPr>
      <w:rPr>
        <w:rFonts w:cs="Times New Roman"/>
      </w:rPr>
    </w:lvl>
    <w:lvl w:ilvl="5" w:tplc="04240005">
      <w:start w:val="1"/>
      <w:numFmt w:val="decimal"/>
      <w:lvlText w:val="%6."/>
      <w:lvlJc w:val="left"/>
      <w:pPr>
        <w:tabs>
          <w:tab w:val="num" w:pos="4320"/>
        </w:tabs>
        <w:ind w:left="4320" w:hanging="360"/>
      </w:pPr>
      <w:rPr>
        <w:rFonts w:cs="Times New Roman"/>
      </w:rPr>
    </w:lvl>
    <w:lvl w:ilvl="6" w:tplc="04240001">
      <w:start w:val="1"/>
      <w:numFmt w:val="decimal"/>
      <w:lvlText w:val="%7."/>
      <w:lvlJc w:val="left"/>
      <w:pPr>
        <w:tabs>
          <w:tab w:val="num" w:pos="5040"/>
        </w:tabs>
        <w:ind w:left="5040" w:hanging="360"/>
      </w:pPr>
      <w:rPr>
        <w:rFonts w:cs="Times New Roman"/>
      </w:rPr>
    </w:lvl>
    <w:lvl w:ilvl="7" w:tplc="04240003">
      <w:start w:val="1"/>
      <w:numFmt w:val="decimal"/>
      <w:lvlText w:val="%8."/>
      <w:lvlJc w:val="left"/>
      <w:pPr>
        <w:tabs>
          <w:tab w:val="num" w:pos="5760"/>
        </w:tabs>
        <w:ind w:left="5760" w:hanging="360"/>
      </w:pPr>
      <w:rPr>
        <w:rFonts w:cs="Times New Roman"/>
      </w:rPr>
    </w:lvl>
    <w:lvl w:ilvl="8" w:tplc="04240005">
      <w:start w:val="1"/>
      <w:numFmt w:val="decimal"/>
      <w:lvlText w:val="%9."/>
      <w:lvlJc w:val="left"/>
      <w:pPr>
        <w:tabs>
          <w:tab w:val="num" w:pos="6480"/>
        </w:tabs>
        <w:ind w:left="6480" w:hanging="360"/>
      </w:pPr>
      <w:rPr>
        <w:rFonts w:cs="Times New Roman"/>
      </w:rPr>
    </w:lvl>
  </w:abstractNum>
  <w:abstractNum w:abstractNumId="13">
    <w:nsid w:val="5E1C298F"/>
    <w:multiLevelType w:val="hybridMultilevel"/>
    <w:tmpl w:val="7642668E"/>
    <w:lvl w:ilvl="0" w:tplc="3A8C7B82">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4">
    <w:nsid w:val="613216BC"/>
    <w:multiLevelType w:val="hybridMultilevel"/>
    <w:tmpl w:val="DCD43D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62CA2A8F"/>
    <w:multiLevelType w:val="hybridMultilevel"/>
    <w:tmpl w:val="9E62B7C8"/>
    <w:lvl w:ilvl="0" w:tplc="AC60574E">
      <w:start w:val="1"/>
      <w:numFmt w:val="decimal"/>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6">
    <w:nsid w:val="642B0707"/>
    <w:multiLevelType w:val="hybridMultilevel"/>
    <w:tmpl w:val="6F82443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6F112B8F"/>
    <w:multiLevelType w:val="hybridMultilevel"/>
    <w:tmpl w:val="DD1893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nsid w:val="74967D99"/>
    <w:multiLevelType w:val="multilevel"/>
    <w:tmpl w:val="6F1612AC"/>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9"/>
  </w:num>
  <w:num w:numId="2">
    <w:abstractNumId w:val="6"/>
  </w:num>
  <w:num w:numId="3">
    <w:abstractNumId w:val="8"/>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8"/>
  </w:num>
  <w:num w:numId="7">
    <w:abstractNumId w:val="17"/>
  </w:num>
  <w:num w:numId="8">
    <w:abstractNumId w:val="7"/>
  </w:num>
  <w:num w:numId="9">
    <w:abstractNumId w:val="2"/>
  </w:num>
  <w:num w:numId="10">
    <w:abstractNumId w:val="11"/>
  </w:num>
  <w:num w:numId="11">
    <w:abstractNumId w:val="5"/>
  </w:num>
  <w:num w:numId="12">
    <w:abstractNumId w:val="13"/>
  </w:num>
  <w:num w:numId="13">
    <w:abstractNumId w:val="15"/>
  </w:num>
  <w:num w:numId="14">
    <w:abstractNumId w:val="4"/>
  </w:num>
  <w:num w:numId="15">
    <w:abstractNumId w:val="16"/>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4"/>
  </w:num>
  <w:num w:numId="30">
    <w:abstractNumId w:val="1"/>
  </w:num>
  <w:num w:numId="31">
    <w:abstractNumId w:val="11"/>
  </w:num>
  <w:num w:numId="32">
    <w:abstractNumId w:val="10"/>
  </w:num>
  <w:num w:numId="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7F"/>
    <w:rsid w:val="00000127"/>
    <w:rsid w:val="00001658"/>
    <w:rsid w:val="00002313"/>
    <w:rsid w:val="000041F8"/>
    <w:rsid w:val="00004214"/>
    <w:rsid w:val="00007B39"/>
    <w:rsid w:val="00011158"/>
    <w:rsid w:val="00012CEA"/>
    <w:rsid w:val="00014347"/>
    <w:rsid w:val="00015FE8"/>
    <w:rsid w:val="00016339"/>
    <w:rsid w:val="00017F03"/>
    <w:rsid w:val="0002255A"/>
    <w:rsid w:val="00022D6D"/>
    <w:rsid w:val="00027B35"/>
    <w:rsid w:val="0003217D"/>
    <w:rsid w:val="00034E1C"/>
    <w:rsid w:val="000405DC"/>
    <w:rsid w:val="000459FC"/>
    <w:rsid w:val="0004754B"/>
    <w:rsid w:val="0005713A"/>
    <w:rsid w:val="00057E4C"/>
    <w:rsid w:val="000867F4"/>
    <w:rsid w:val="000927FB"/>
    <w:rsid w:val="00095AF4"/>
    <w:rsid w:val="000962B2"/>
    <w:rsid w:val="000A5497"/>
    <w:rsid w:val="000B33F4"/>
    <w:rsid w:val="000C5C68"/>
    <w:rsid w:val="000C7827"/>
    <w:rsid w:val="000D0881"/>
    <w:rsid w:val="000D5ACD"/>
    <w:rsid w:val="000E049C"/>
    <w:rsid w:val="000F5A5C"/>
    <w:rsid w:val="000F7139"/>
    <w:rsid w:val="0010226F"/>
    <w:rsid w:val="001033F2"/>
    <w:rsid w:val="00110CE1"/>
    <w:rsid w:val="00111DEB"/>
    <w:rsid w:val="00112EC2"/>
    <w:rsid w:val="00113B94"/>
    <w:rsid w:val="001178C3"/>
    <w:rsid w:val="00120F47"/>
    <w:rsid w:val="00121F09"/>
    <w:rsid w:val="001233BC"/>
    <w:rsid w:val="001437C5"/>
    <w:rsid w:val="00144AB1"/>
    <w:rsid w:val="00145F60"/>
    <w:rsid w:val="001506DE"/>
    <w:rsid w:val="00152AEB"/>
    <w:rsid w:val="001535DC"/>
    <w:rsid w:val="00154D37"/>
    <w:rsid w:val="00167925"/>
    <w:rsid w:val="001848AD"/>
    <w:rsid w:val="00193B67"/>
    <w:rsid w:val="001A3959"/>
    <w:rsid w:val="001A4B84"/>
    <w:rsid w:val="001B26EC"/>
    <w:rsid w:val="001D133D"/>
    <w:rsid w:val="001D5871"/>
    <w:rsid w:val="001E0522"/>
    <w:rsid w:val="001F5FCD"/>
    <w:rsid w:val="0020427D"/>
    <w:rsid w:val="002051DA"/>
    <w:rsid w:val="00211126"/>
    <w:rsid w:val="0021519A"/>
    <w:rsid w:val="00216ED9"/>
    <w:rsid w:val="00227D50"/>
    <w:rsid w:val="00231590"/>
    <w:rsid w:val="002347DE"/>
    <w:rsid w:val="002368AC"/>
    <w:rsid w:val="00243987"/>
    <w:rsid w:val="0025067F"/>
    <w:rsid w:val="00250A00"/>
    <w:rsid w:val="00251DA6"/>
    <w:rsid w:val="0025262E"/>
    <w:rsid w:val="00254728"/>
    <w:rsid w:val="002573EE"/>
    <w:rsid w:val="00260AD7"/>
    <w:rsid w:val="0027293A"/>
    <w:rsid w:val="00272E3F"/>
    <w:rsid w:val="00280AAA"/>
    <w:rsid w:val="002847F9"/>
    <w:rsid w:val="002A11E2"/>
    <w:rsid w:val="002A2115"/>
    <w:rsid w:val="002A4B11"/>
    <w:rsid w:val="002B38D9"/>
    <w:rsid w:val="002B61E8"/>
    <w:rsid w:val="002C64CE"/>
    <w:rsid w:val="002C7155"/>
    <w:rsid w:val="002E34FE"/>
    <w:rsid w:val="002F2419"/>
    <w:rsid w:val="002F2CC9"/>
    <w:rsid w:val="00302278"/>
    <w:rsid w:val="00316790"/>
    <w:rsid w:val="00317DA9"/>
    <w:rsid w:val="003245B6"/>
    <w:rsid w:val="00325EE9"/>
    <w:rsid w:val="0033166D"/>
    <w:rsid w:val="0033481B"/>
    <w:rsid w:val="0033674A"/>
    <w:rsid w:val="003373AA"/>
    <w:rsid w:val="003412E4"/>
    <w:rsid w:val="00341966"/>
    <w:rsid w:val="00344508"/>
    <w:rsid w:val="00344972"/>
    <w:rsid w:val="0035016C"/>
    <w:rsid w:val="00350D4A"/>
    <w:rsid w:val="00355FC9"/>
    <w:rsid w:val="003604A1"/>
    <w:rsid w:val="00360BF9"/>
    <w:rsid w:val="00363CB0"/>
    <w:rsid w:val="00366322"/>
    <w:rsid w:val="003711A6"/>
    <w:rsid w:val="003738AA"/>
    <w:rsid w:val="003809AD"/>
    <w:rsid w:val="00383892"/>
    <w:rsid w:val="003A2B5C"/>
    <w:rsid w:val="003B09A1"/>
    <w:rsid w:val="003B0BF3"/>
    <w:rsid w:val="003C3A12"/>
    <w:rsid w:val="003D1068"/>
    <w:rsid w:val="003E2074"/>
    <w:rsid w:val="003E5F32"/>
    <w:rsid w:val="003F4D08"/>
    <w:rsid w:val="004024ED"/>
    <w:rsid w:val="00402B9E"/>
    <w:rsid w:val="00403451"/>
    <w:rsid w:val="004052B4"/>
    <w:rsid w:val="00405A9B"/>
    <w:rsid w:val="00413630"/>
    <w:rsid w:val="00420DAA"/>
    <w:rsid w:val="004237F6"/>
    <w:rsid w:val="004265B7"/>
    <w:rsid w:val="00430330"/>
    <w:rsid w:val="00447A42"/>
    <w:rsid w:val="004543B8"/>
    <w:rsid w:val="00456E92"/>
    <w:rsid w:val="0047726A"/>
    <w:rsid w:val="004815A2"/>
    <w:rsid w:val="00484EB2"/>
    <w:rsid w:val="004873E7"/>
    <w:rsid w:val="0049010B"/>
    <w:rsid w:val="0049305B"/>
    <w:rsid w:val="004944F9"/>
    <w:rsid w:val="004A1A7B"/>
    <w:rsid w:val="004A2B66"/>
    <w:rsid w:val="004B034A"/>
    <w:rsid w:val="004C348A"/>
    <w:rsid w:val="004D08DC"/>
    <w:rsid w:val="004E2036"/>
    <w:rsid w:val="004E2F74"/>
    <w:rsid w:val="004E523F"/>
    <w:rsid w:val="004E6DE5"/>
    <w:rsid w:val="005050D9"/>
    <w:rsid w:val="0050610A"/>
    <w:rsid w:val="00511889"/>
    <w:rsid w:val="005122BC"/>
    <w:rsid w:val="005127CD"/>
    <w:rsid w:val="00513D3D"/>
    <w:rsid w:val="0051616E"/>
    <w:rsid w:val="005169DD"/>
    <w:rsid w:val="0052016A"/>
    <w:rsid w:val="0052103E"/>
    <w:rsid w:val="00524FD9"/>
    <w:rsid w:val="00547429"/>
    <w:rsid w:val="00556609"/>
    <w:rsid w:val="0056118B"/>
    <w:rsid w:val="00562064"/>
    <w:rsid w:val="00564F29"/>
    <w:rsid w:val="005758FA"/>
    <w:rsid w:val="00586808"/>
    <w:rsid w:val="00586D4B"/>
    <w:rsid w:val="005976DA"/>
    <w:rsid w:val="00597C0C"/>
    <w:rsid w:val="005A4B24"/>
    <w:rsid w:val="005B3754"/>
    <w:rsid w:val="005C5CAE"/>
    <w:rsid w:val="005D40FF"/>
    <w:rsid w:val="005D5282"/>
    <w:rsid w:val="005E2D9A"/>
    <w:rsid w:val="005E306A"/>
    <w:rsid w:val="005E4EF3"/>
    <w:rsid w:val="005F2D83"/>
    <w:rsid w:val="00600AA1"/>
    <w:rsid w:val="00600E96"/>
    <w:rsid w:val="0061184F"/>
    <w:rsid w:val="00616837"/>
    <w:rsid w:val="006274F7"/>
    <w:rsid w:val="00631D34"/>
    <w:rsid w:val="00641188"/>
    <w:rsid w:val="006435AA"/>
    <w:rsid w:val="00643CA8"/>
    <w:rsid w:val="00667774"/>
    <w:rsid w:val="00670850"/>
    <w:rsid w:val="006838DA"/>
    <w:rsid w:val="00697017"/>
    <w:rsid w:val="006A15AD"/>
    <w:rsid w:val="006A4E2D"/>
    <w:rsid w:val="006B04AD"/>
    <w:rsid w:val="006B2E29"/>
    <w:rsid w:val="006D2FFF"/>
    <w:rsid w:val="006E4C77"/>
    <w:rsid w:val="006F1F34"/>
    <w:rsid w:val="006F5735"/>
    <w:rsid w:val="00703D60"/>
    <w:rsid w:val="007067E5"/>
    <w:rsid w:val="00712AEF"/>
    <w:rsid w:val="00713C60"/>
    <w:rsid w:val="00716518"/>
    <w:rsid w:val="00721E84"/>
    <w:rsid w:val="00731F6A"/>
    <w:rsid w:val="0074455A"/>
    <w:rsid w:val="00745AE1"/>
    <w:rsid w:val="00746FA6"/>
    <w:rsid w:val="0076356E"/>
    <w:rsid w:val="00766402"/>
    <w:rsid w:val="007712BB"/>
    <w:rsid w:val="00783B73"/>
    <w:rsid w:val="00786341"/>
    <w:rsid w:val="007867E3"/>
    <w:rsid w:val="00796E8C"/>
    <w:rsid w:val="007A7978"/>
    <w:rsid w:val="007B3058"/>
    <w:rsid w:val="007B7254"/>
    <w:rsid w:val="007C021C"/>
    <w:rsid w:val="007C773C"/>
    <w:rsid w:val="007D2BB1"/>
    <w:rsid w:val="007D33CC"/>
    <w:rsid w:val="007D69F5"/>
    <w:rsid w:val="007D6DA9"/>
    <w:rsid w:val="007E2AEF"/>
    <w:rsid w:val="007E748A"/>
    <w:rsid w:val="00804814"/>
    <w:rsid w:val="008052BF"/>
    <w:rsid w:val="0080645D"/>
    <w:rsid w:val="00814860"/>
    <w:rsid w:val="00817B4D"/>
    <w:rsid w:val="008232B0"/>
    <w:rsid w:val="00823AD3"/>
    <w:rsid w:val="008305EB"/>
    <w:rsid w:val="008404B2"/>
    <w:rsid w:val="00842D2E"/>
    <w:rsid w:val="00843252"/>
    <w:rsid w:val="00850A05"/>
    <w:rsid w:val="0085456F"/>
    <w:rsid w:val="008627F7"/>
    <w:rsid w:val="0086340F"/>
    <w:rsid w:val="00863ED8"/>
    <w:rsid w:val="00872401"/>
    <w:rsid w:val="00874D3B"/>
    <w:rsid w:val="00881DC0"/>
    <w:rsid w:val="0088243C"/>
    <w:rsid w:val="008974D5"/>
    <w:rsid w:val="008B7143"/>
    <w:rsid w:val="008C475C"/>
    <w:rsid w:val="008F337A"/>
    <w:rsid w:val="009117FA"/>
    <w:rsid w:val="009129D3"/>
    <w:rsid w:val="00917C99"/>
    <w:rsid w:val="00930FFB"/>
    <w:rsid w:val="0094130C"/>
    <w:rsid w:val="009424BC"/>
    <w:rsid w:val="00947118"/>
    <w:rsid w:val="00960DE5"/>
    <w:rsid w:val="00966624"/>
    <w:rsid w:val="00980FCE"/>
    <w:rsid w:val="00982691"/>
    <w:rsid w:val="009826FE"/>
    <w:rsid w:val="0098337D"/>
    <w:rsid w:val="00986838"/>
    <w:rsid w:val="00995EA9"/>
    <w:rsid w:val="009975AC"/>
    <w:rsid w:val="009A7D42"/>
    <w:rsid w:val="009B2118"/>
    <w:rsid w:val="009B54D2"/>
    <w:rsid w:val="009B5586"/>
    <w:rsid w:val="009B700A"/>
    <w:rsid w:val="009B7FB0"/>
    <w:rsid w:val="009E27DD"/>
    <w:rsid w:val="009E4356"/>
    <w:rsid w:val="009F2E6B"/>
    <w:rsid w:val="009F58FD"/>
    <w:rsid w:val="00A04B3F"/>
    <w:rsid w:val="00A077D7"/>
    <w:rsid w:val="00A13971"/>
    <w:rsid w:val="00A33444"/>
    <w:rsid w:val="00A35C20"/>
    <w:rsid w:val="00A53F0A"/>
    <w:rsid w:val="00A633DC"/>
    <w:rsid w:val="00A75A72"/>
    <w:rsid w:val="00A92C7E"/>
    <w:rsid w:val="00AA3E31"/>
    <w:rsid w:val="00AA4021"/>
    <w:rsid w:val="00AB48B6"/>
    <w:rsid w:val="00AC0FB1"/>
    <w:rsid w:val="00AC2B64"/>
    <w:rsid w:val="00AC4C64"/>
    <w:rsid w:val="00AE3509"/>
    <w:rsid w:val="00AE7DD8"/>
    <w:rsid w:val="00AF2D09"/>
    <w:rsid w:val="00AF4B4C"/>
    <w:rsid w:val="00AF53A8"/>
    <w:rsid w:val="00AF71D6"/>
    <w:rsid w:val="00B0062B"/>
    <w:rsid w:val="00B02843"/>
    <w:rsid w:val="00B06683"/>
    <w:rsid w:val="00B07AAA"/>
    <w:rsid w:val="00B170A1"/>
    <w:rsid w:val="00B21C57"/>
    <w:rsid w:val="00B22FBF"/>
    <w:rsid w:val="00B236FD"/>
    <w:rsid w:val="00B40882"/>
    <w:rsid w:val="00B6063C"/>
    <w:rsid w:val="00B61171"/>
    <w:rsid w:val="00BA14CA"/>
    <w:rsid w:val="00BA6682"/>
    <w:rsid w:val="00BB2355"/>
    <w:rsid w:val="00BC0866"/>
    <w:rsid w:val="00BC4C1C"/>
    <w:rsid w:val="00BD0A6E"/>
    <w:rsid w:val="00BE546D"/>
    <w:rsid w:val="00BF5A7C"/>
    <w:rsid w:val="00C113D1"/>
    <w:rsid w:val="00C20941"/>
    <w:rsid w:val="00C2353D"/>
    <w:rsid w:val="00C25758"/>
    <w:rsid w:val="00C322E3"/>
    <w:rsid w:val="00C464A6"/>
    <w:rsid w:val="00C50D58"/>
    <w:rsid w:val="00C60AB3"/>
    <w:rsid w:val="00C6100A"/>
    <w:rsid w:val="00C678E4"/>
    <w:rsid w:val="00C751A4"/>
    <w:rsid w:val="00C75B28"/>
    <w:rsid w:val="00C82A0C"/>
    <w:rsid w:val="00C92B35"/>
    <w:rsid w:val="00C9641C"/>
    <w:rsid w:val="00CA22B2"/>
    <w:rsid w:val="00CB372E"/>
    <w:rsid w:val="00CB597F"/>
    <w:rsid w:val="00CC40C1"/>
    <w:rsid w:val="00CC748A"/>
    <w:rsid w:val="00CE5D66"/>
    <w:rsid w:val="00CF0715"/>
    <w:rsid w:val="00CF0E81"/>
    <w:rsid w:val="00CF457E"/>
    <w:rsid w:val="00CF4695"/>
    <w:rsid w:val="00D03F7D"/>
    <w:rsid w:val="00D07ABF"/>
    <w:rsid w:val="00D14A70"/>
    <w:rsid w:val="00D16DE5"/>
    <w:rsid w:val="00D247D2"/>
    <w:rsid w:val="00D42CEA"/>
    <w:rsid w:val="00D4775E"/>
    <w:rsid w:val="00D74214"/>
    <w:rsid w:val="00D74F3B"/>
    <w:rsid w:val="00D80E91"/>
    <w:rsid w:val="00D83A36"/>
    <w:rsid w:val="00D951E2"/>
    <w:rsid w:val="00DA3934"/>
    <w:rsid w:val="00DC0AE0"/>
    <w:rsid w:val="00DC1F3F"/>
    <w:rsid w:val="00DC3066"/>
    <w:rsid w:val="00DC6C03"/>
    <w:rsid w:val="00DC7CBE"/>
    <w:rsid w:val="00DF419E"/>
    <w:rsid w:val="00DF4EBD"/>
    <w:rsid w:val="00E008E4"/>
    <w:rsid w:val="00E06601"/>
    <w:rsid w:val="00E066C0"/>
    <w:rsid w:val="00E1258F"/>
    <w:rsid w:val="00E21330"/>
    <w:rsid w:val="00E224A5"/>
    <w:rsid w:val="00E3018A"/>
    <w:rsid w:val="00E301C0"/>
    <w:rsid w:val="00E30E7B"/>
    <w:rsid w:val="00E36716"/>
    <w:rsid w:val="00E5154C"/>
    <w:rsid w:val="00E545EA"/>
    <w:rsid w:val="00E5696E"/>
    <w:rsid w:val="00E67F02"/>
    <w:rsid w:val="00E70FFB"/>
    <w:rsid w:val="00E723DF"/>
    <w:rsid w:val="00E72E20"/>
    <w:rsid w:val="00E8577A"/>
    <w:rsid w:val="00E90C91"/>
    <w:rsid w:val="00E927EC"/>
    <w:rsid w:val="00E9598D"/>
    <w:rsid w:val="00EA41F9"/>
    <w:rsid w:val="00EA5050"/>
    <w:rsid w:val="00EC0C2E"/>
    <w:rsid w:val="00EC1D5D"/>
    <w:rsid w:val="00EC2814"/>
    <w:rsid w:val="00EC56E5"/>
    <w:rsid w:val="00EC7726"/>
    <w:rsid w:val="00ED0DD6"/>
    <w:rsid w:val="00ED1FA0"/>
    <w:rsid w:val="00ED247F"/>
    <w:rsid w:val="00ED3FCA"/>
    <w:rsid w:val="00ED62C9"/>
    <w:rsid w:val="00ED64DA"/>
    <w:rsid w:val="00ED7D95"/>
    <w:rsid w:val="00EE0937"/>
    <w:rsid w:val="00EE16BF"/>
    <w:rsid w:val="00EF324F"/>
    <w:rsid w:val="00F0301E"/>
    <w:rsid w:val="00F071A3"/>
    <w:rsid w:val="00F10FC4"/>
    <w:rsid w:val="00F11DCA"/>
    <w:rsid w:val="00F151FB"/>
    <w:rsid w:val="00F162D0"/>
    <w:rsid w:val="00F17719"/>
    <w:rsid w:val="00F20557"/>
    <w:rsid w:val="00F21823"/>
    <w:rsid w:val="00F409E9"/>
    <w:rsid w:val="00F47202"/>
    <w:rsid w:val="00F5221C"/>
    <w:rsid w:val="00F53D45"/>
    <w:rsid w:val="00F604C9"/>
    <w:rsid w:val="00F7767C"/>
    <w:rsid w:val="00F92E68"/>
    <w:rsid w:val="00F9389A"/>
    <w:rsid w:val="00F94576"/>
    <w:rsid w:val="00F94C90"/>
    <w:rsid w:val="00F94D0D"/>
    <w:rsid w:val="00FA7BF7"/>
    <w:rsid w:val="00FB1723"/>
    <w:rsid w:val="00FB4514"/>
    <w:rsid w:val="00FC4709"/>
    <w:rsid w:val="00FC5165"/>
    <w:rsid w:val="00FC7AF2"/>
    <w:rsid w:val="00FD0A90"/>
    <w:rsid w:val="00FD2EE0"/>
    <w:rsid w:val="00FD547B"/>
    <w:rsid w:val="00FD7A3C"/>
    <w:rsid w:val="00FE2DE1"/>
    <w:rsid w:val="00FE35B7"/>
    <w:rsid w:val="00FE74EA"/>
    <w:rsid w:val="00FF554E"/>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E7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46D"/>
    <w:pPr>
      <w:spacing w:line="360" w:lineRule="auto"/>
      <w:jc w:val="both"/>
    </w:pPr>
    <w:rPr>
      <w:rFonts w:ascii="Arial" w:hAnsi="Arial" w:cs="Arial"/>
      <w:sz w:val="22"/>
      <w:szCs w:val="22"/>
      <w:lang w:val="sl-SI"/>
    </w:rPr>
  </w:style>
  <w:style w:type="paragraph" w:styleId="Heading1">
    <w:name w:val="heading 1"/>
    <w:basedOn w:val="Normal"/>
    <w:next w:val="Normal"/>
    <w:link w:val="Heading1Char"/>
    <w:uiPriority w:val="99"/>
    <w:qFormat/>
    <w:rsid w:val="00BE546D"/>
    <w:pPr>
      <w:widowControl w:val="0"/>
      <w:numPr>
        <w:numId w:val="1"/>
      </w:numPr>
      <w:spacing w:before="360" w:after="240" w:line="240" w:lineRule="auto"/>
      <w:ind w:left="431" w:hanging="431"/>
      <w:jc w:val="left"/>
      <w:outlineLvl w:val="0"/>
    </w:pPr>
    <w:rPr>
      <w:rFonts w:cs="Times New Roman"/>
      <w:bCs/>
      <w:caps/>
      <w:kern w:val="32"/>
      <w:sz w:val="32"/>
      <w:szCs w:val="32"/>
      <w:lang w:val="en-US"/>
    </w:rPr>
  </w:style>
  <w:style w:type="paragraph" w:styleId="Heading2">
    <w:name w:val="heading 2"/>
    <w:basedOn w:val="Normal"/>
    <w:next w:val="Normal"/>
    <w:link w:val="Heading2Char"/>
    <w:uiPriority w:val="99"/>
    <w:qFormat/>
    <w:rsid w:val="00746FA6"/>
    <w:pPr>
      <w:keepNext/>
      <w:numPr>
        <w:ilvl w:val="1"/>
        <w:numId w:val="1"/>
      </w:numPr>
      <w:tabs>
        <w:tab w:val="left" w:pos="0"/>
        <w:tab w:val="left" w:pos="284"/>
      </w:tabs>
      <w:spacing w:before="120"/>
      <w:ind w:left="578" w:hanging="578"/>
      <w:jc w:val="left"/>
      <w:outlineLvl w:val="1"/>
    </w:pPr>
    <w:rPr>
      <w:bCs/>
      <w:iCs/>
      <w:sz w:val="28"/>
      <w:szCs w:val="28"/>
    </w:rPr>
  </w:style>
  <w:style w:type="paragraph" w:styleId="Heading3">
    <w:name w:val="heading 3"/>
    <w:basedOn w:val="Normal"/>
    <w:next w:val="Normal"/>
    <w:link w:val="Heading3Char"/>
    <w:uiPriority w:val="99"/>
    <w:qFormat/>
    <w:rsid w:val="00AF2D09"/>
    <w:pPr>
      <w:keepNext/>
      <w:numPr>
        <w:ilvl w:val="2"/>
        <w:numId w:val="1"/>
      </w:numPr>
      <w:spacing w:before="240" w:after="60"/>
      <w:jc w:val="left"/>
      <w:outlineLvl w:val="2"/>
    </w:pPr>
    <w:rPr>
      <w:bCs/>
      <w:szCs w:val="26"/>
    </w:rPr>
  </w:style>
  <w:style w:type="paragraph" w:styleId="Heading4">
    <w:name w:val="heading 4"/>
    <w:basedOn w:val="Normal"/>
    <w:next w:val="Normal"/>
    <w:link w:val="Heading4Char"/>
    <w:uiPriority w:val="99"/>
    <w:qFormat/>
    <w:rsid w:val="00AF2D09"/>
    <w:pPr>
      <w:keepNext/>
      <w:numPr>
        <w:ilvl w:val="3"/>
        <w:numId w:val="1"/>
      </w:numPr>
      <w:tabs>
        <w:tab w:val="left" w:pos="567"/>
      </w:tabs>
      <w:spacing w:before="120"/>
      <w:jc w:val="left"/>
      <w:outlineLvl w:val="3"/>
    </w:pPr>
    <w:rPr>
      <w:rFonts w:ascii="Times New Roman" w:hAnsi="Times New Roman"/>
      <w:bCs/>
      <w:szCs w:val="28"/>
    </w:rPr>
  </w:style>
  <w:style w:type="paragraph" w:styleId="Heading5">
    <w:name w:val="heading 5"/>
    <w:basedOn w:val="Normal"/>
    <w:next w:val="Normal"/>
    <w:link w:val="Heading5Char"/>
    <w:uiPriority w:val="99"/>
    <w:qFormat/>
    <w:rsid w:val="00AF2D09"/>
    <w:pPr>
      <w:numPr>
        <w:ilvl w:val="4"/>
        <w:numId w:val="1"/>
      </w:numPr>
      <w:outlineLvl w:val="4"/>
    </w:pPr>
    <w:rPr>
      <w:rFonts w:ascii="Times New Roman" w:hAnsi="Times New Roman"/>
      <w:bCs/>
      <w:iCs/>
      <w:szCs w:val="26"/>
    </w:rPr>
  </w:style>
  <w:style w:type="paragraph" w:styleId="Heading6">
    <w:name w:val="heading 6"/>
    <w:basedOn w:val="Normal"/>
    <w:next w:val="Normal"/>
    <w:link w:val="Heading6Char"/>
    <w:uiPriority w:val="99"/>
    <w:qFormat/>
    <w:rsid w:val="00AF2D09"/>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F2D09"/>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AF2D09"/>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AF2D09"/>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546D"/>
    <w:rPr>
      <w:rFonts w:ascii="Arial" w:hAnsi="Arial" w:cs="Times New Roman"/>
      <w:bCs/>
      <w:caps/>
      <w:kern w:val="32"/>
      <w:sz w:val="32"/>
      <w:szCs w:val="32"/>
      <w:lang w:val="en-US" w:eastAsia="en-US"/>
    </w:rPr>
  </w:style>
  <w:style w:type="character" w:customStyle="1" w:styleId="Heading2Char">
    <w:name w:val="Heading 2 Char"/>
    <w:link w:val="Heading2"/>
    <w:uiPriority w:val="99"/>
    <w:locked/>
    <w:rsid w:val="00317DA9"/>
    <w:rPr>
      <w:rFonts w:ascii="Arial" w:hAnsi="Arial" w:cs="Arial"/>
      <w:bCs/>
      <w:iCs/>
      <w:sz w:val="28"/>
      <w:szCs w:val="28"/>
      <w:lang w:val="x-none" w:eastAsia="en-US"/>
    </w:rPr>
  </w:style>
  <w:style w:type="character" w:customStyle="1" w:styleId="Heading3Char">
    <w:name w:val="Heading 3 Char"/>
    <w:link w:val="Heading3"/>
    <w:uiPriority w:val="99"/>
    <w:locked/>
    <w:rsid w:val="00317DA9"/>
    <w:rPr>
      <w:rFonts w:ascii="Arial" w:hAnsi="Arial" w:cs="Arial"/>
      <w:bCs/>
      <w:sz w:val="26"/>
      <w:szCs w:val="26"/>
      <w:lang w:val="x-none" w:eastAsia="en-US"/>
    </w:rPr>
  </w:style>
  <w:style w:type="character" w:customStyle="1" w:styleId="Heading4Char">
    <w:name w:val="Heading 4 Char"/>
    <w:link w:val="Heading4"/>
    <w:uiPriority w:val="99"/>
    <w:locked/>
    <w:rsid w:val="00317DA9"/>
    <w:rPr>
      <w:rFonts w:cs="Arial"/>
      <w:bCs/>
      <w:sz w:val="28"/>
      <w:szCs w:val="28"/>
      <w:lang w:val="x-none" w:eastAsia="en-US"/>
    </w:rPr>
  </w:style>
  <w:style w:type="character" w:customStyle="1" w:styleId="Heading5Char">
    <w:name w:val="Heading 5 Char"/>
    <w:link w:val="Heading5"/>
    <w:uiPriority w:val="99"/>
    <w:locked/>
    <w:rsid w:val="00317DA9"/>
    <w:rPr>
      <w:rFonts w:cs="Arial"/>
      <w:bCs/>
      <w:iCs/>
      <w:sz w:val="26"/>
      <w:szCs w:val="26"/>
      <w:lang w:val="x-none" w:eastAsia="en-US"/>
    </w:rPr>
  </w:style>
  <w:style w:type="character" w:customStyle="1" w:styleId="Heading6Char">
    <w:name w:val="Heading 6 Char"/>
    <w:link w:val="Heading6"/>
    <w:uiPriority w:val="99"/>
    <w:locked/>
    <w:rsid w:val="00317DA9"/>
    <w:rPr>
      <w:rFonts w:cs="Arial"/>
      <w:b/>
      <w:bCs/>
      <w:sz w:val="22"/>
      <w:szCs w:val="22"/>
      <w:lang w:val="x-none" w:eastAsia="en-US"/>
    </w:rPr>
  </w:style>
  <w:style w:type="character" w:customStyle="1" w:styleId="Heading7Char">
    <w:name w:val="Heading 7 Char"/>
    <w:link w:val="Heading7"/>
    <w:uiPriority w:val="99"/>
    <w:locked/>
    <w:rsid w:val="00317DA9"/>
    <w:rPr>
      <w:rFonts w:cs="Arial"/>
      <w:sz w:val="22"/>
      <w:szCs w:val="22"/>
      <w:lang w:val="x-none" w:eastAsia="en-US"/>
    </w:rPr>
  </w:style>
  <w:style w:type="character" w:customStyle="1" w:styleId="Heading8Char">
    <w:name w:val="Heading 8 Char"/>
    <w:link w:val="Heading8"/>
    <w:uiPriority w:val="99"/>
    <w:locked/>
    <w:rsid w:val="00317DA9"/>
    <w:rPr>
      <w:rFonts w:cs="Arial"/>
      <w:i/>
      <w:iCs/>
      <w:sz w:val="22"/>
      <w:szCs w:val="22"/>
      <w:lang w:val="x-none" w:eastAsia="en-US"/>
    </w:rPr>
  </w:style>
  <w:style w:type="character" w:customStyle="1" w:styleId="Heading9Char">
    <w:name w:val="Heading 9 Char"/>
    <w:link w:val="Heading9"/>
    <w:uiPriority w:val="99"/>
    <w:locked/>
    <w:rsid w:val="00317DA9"/>
    <w:rPr>
      <w:rFonts w:ascii="Arial" w:hAnsi="Arial" w:cs="Arial"/>
      <w:sz w:val="22"/>
      <w:szCs w:val="22"/>
      <w:lang w:val="x-none" w:eastAsia="en-US"/>
    </w:rPr>
  </w:style>
  <w:style w:type="paragraph" w:styleId="Caption">
    <w:name w:val="caption"/>
    <w:basedOn w:val="Normal"/>
    <w:next w:val="Normal"/>
    <w:uiPriority w:val="99"/>
    <w:qFormat/>
    <w:rsid w:val="005E2D9A"/>
    <w:pPr>
      <w:spacing w:before="120"/>
      <w:jc w:val="center"/>
    </w:pPr>
    <w:rPr>
      <w:bCs/>
      <w:sz w:val="20"/>
      <w:szCs w:val="20"/>
    </w:rPr>
  </w:style>
  <w:style w:type="character" w:styleId="Hyperlink">
    <w:name w:val="Hyperlink"/>
    <w:uiPriority w:val="99"/>
    <w:rsid w:val="00AF2D09"/>
    <w:rPr>
      <w:rFonts w:cs="Times New Roman"/>
      <w:color w:val="0000FF"/>
      <w:u w:val="single"/>
    </w:rPr>
  </w:style>
  <w:style w:type="paragraph" w:styleId="BodyText">
    <w:name w:val="Body Text"/>
    <w:basedOn w:val="Normal"/>
    <w:link w:val="BodyTextChar"/>
    <w:uiPriority w:val="99"/>
    <w:rsid w:val="00AF2D09"/>
    <w:pPr>
      <w:jc w:val="left"/>
    </w:pPr>
  </w:style>
  <w:style w:type="character" w:customStyle="1" w:styleId="BodyTextChar">
    <w:name w:val="Body Text Char"/>
    <w:link w:val="BodyText"/>
    <w:uiPriority w:val="99"/>
    <w:semiHidden/>
    <w:locked/>
    <w:rsid w:val="00317DA9"/>
    <w:rPr>
      <w:rFonts w:ascii="Arial" w:hAnsi="Arial" w:cs="Arial"/>
      <w:lang w:val="sl-SI" w:eastAsia="x-none"/>
    </w:rPr>
  </w:style>
  <w:style w:type="paragraph" w:styleId="TOC1">
    <w:name w:val="toc 1"/>
    <w:basedOn w:val="Normal"/>
    <w:next w:val="Normal"/>
    <w:autoRedefine/>
    <w:uiPriority w:val="39"/>
    <w:rsid w:val="00AF2D09"/>
    <w:pPr>
      <w:spacing w:before="360"/>
      <w:jc w:val="left"/>
    </w:pPr>
    <w:rPr>
      <w:rFonts w:ascii="Cambria" w:hAnsi="Cambria"/>
      <w:b/>
      <w:bCs/>
      <w:caps/>
      <w:sz w:val="24"/>
      <w:szCs w:val="24"/>
    </w:rPr>
  </w:style>
  <w:style w:type="paragraph" w:styleId="TOC2">
    <w:name w:val="toc 2"/>
    <w:basedOn w:val="Normal"/>
    <w:next w:val="Normal"/>
    <w:autoRedefine/>
    <w:uiPriority w:val="39"/>
    <w:rsid w:val="00AF2D09"/>
    <w:pPr>
      <w:spacing w:before="240"/>
      <w:jc w:val="left"/>
    </w:pPr>
    <w:rPr>
      <w:rFonts w:ascii="Calibri" w:hAnsi="Calibri"/>
      <w:b/>
      <w:bCs/>
      <w:sz w:val="20"/>
      <w:szCs w:val="20"/>
    </w:rPr>
  </w:style>
  <w:style w:type="paragraph" w:styleId="TOC3">
    <w:name w:val="toc 3"/>
    <w:basedOn w:val="Normal"/>
    <w:next w:val="Normal"/>
    <w:autoRedefine/>
    <w:uiPriority w:val="99"/>
    <w:semiHidden/>
    <w:rsid w:val="00AF2D09"/>
    <w:pPr>
      <w:ind w:left="220"/>
      <w:jc w:val="left"/>
    </w:pPr>
    <w:rPr>
      <w:rFonts w:ascii="Calibri" w:hAnsi="Calibri"/>
      <w:sz w:val="20"/>
      <w:szCs w:val="20"/>
    </w:rPr>
  </w:style>
  <w:style w:type="paragraph" w:styleId="TOC4">
    <w:name w:val="toc 4"/>
    <w:basedOn w:val="Normal"/>
    <w:next w:val="Normal"/>
    <w:autoRedefine/>
    <w:uiPriority w:val="99"/>
    <w:semiHidden/>
    <w:rsid w:val="00AF2D09"/>
    <w:pPr>
      <w:ind w:left="440"/>
      <w:jc w:val="left"/>
    </w:pPr>
    <w:rPr>
      <w:rFonts w:ascii="Calibri" w:hAnsi="Calibri"/>
      <w:sz w:val="20"/>
      <w:szCs w:val="20"/>
    </w:rPr>
  </w:style>
  <w:style w:type="paragraph" w:styleId="TOC5">
    <w:name w:val="toc 5"/>
    <w:basedOn w:val="Normal"/>
    <w:next w:val="Normal"/>
    <w:autoRedefine/>
    <w:uiPriority w:val="99"/>
    <w:semiHidden/>
    <w:rsid w:val="00AF2D09"/>
    <w:pPr>
      <w:ind w:left="660"/>
      <w:jc w:val="left"/>
    </w:pPr>
    <w:rPr>
      <w:rFonts w:ascii="Calibri" w:hAnsi="Calibri"/>
      <w:sz w:val="20"/>
      <w:szCs w:val="20"/>
    </w:rPr>
  </w:style>
  <w:style w:type="paragraph" w:styleId="TOC6">
    <w:name w:val="toc 6"/>
    <w:basedOn w:val="Normal"/>
    <w:next w:val="Normal"/>
    <w:autoRedefine/>
    <w:uiPriority w:val="99"/>
    <w:semiHidden/>
    <w:rsid w:val="00AF2D09"/>
    <w:pPr>
      <w:ind w:left="880"/>
      <w:jc w:val="left"/>
    </w:pPr>
    <w:rPr>
      <w:rFonts w:ascii="Calibri" w:hAnsi="Calibri"/>
      <w:sz w:val="20"/>
      <w:szCs w:val="20"/>
    </w:rPr>
  </w:style>
  <w:style w:type="paragraph" w:styleId="TOC7">
    <w:name w:val="toc 7"/>
    <w:basedOn w:val="Normal"/>
    <w:next w:val="Normal"/>
    <w:autoRedefine/>
    <w:uiPriority w:val="99"/>
    <w:semiHidden/>
    <w:rsid w:val="00AF2D09"/>
    <w:pPr>
      <w:ind w:left="1100"/>
      <w:jc w:val="left"/>
    </w:pPr>
    <w:rPr>
      <w:rFonts w:ascii="Calibri" w:hAnsi="Calibri"/>
      <w:sz w:val="20"/>
      <w:szCs w:val="20"/>
    </w:rPr>
  </w:style>
  <w:style w:type="paragraph" w:styleId="TOC8">
    <w:name w:val="toc 8"/>
    <w:basedOn w:val="Normal"/>
    <w:next w:val="Normal"/>
    <w:autoRedefine/>
    <w:uiPriority w:val="99"/>
    <w:semiHidden/>
    <w:rsid w:val="00AF2D09"/>
    <w:pPr>
      <w:ind w:left="1320"/>
      <w:jc w:val="left"/>
    </w:pPr>
    <w:rPr>
      <w:rFonts w:ascii="Calibri" w:hAnsi="Calibri"/>
      <w:sz w:val="20"/>
      <w:szCs w:val="20"/>
    </w:rPr>
  </w:style>
  <w:style w:type="paragraph" w:styleId="TOC9">
    <w:name w:val="toc 9"/>
    <w:basedOn w:val="Normal"/>
    <w:next w:val="Normal"/>
    <w:autoRedefine/>
    <w:uiPriority w:val="99"/>
    <w:semiHidden/>
    <w:rsid w:val="00AF2D09"/>
    <w:pPr>
      <w:ind w:left="1540"/>
      <w:jc w:val="left"/>
    </w:pPr>
    <w:rPr>
      <w:rFonts w:ascii="Calibri" w:hAnsi="Calibri"/>
      <w:sz w:val="20"/>
      <w:szCs w:val="20"/>
    </w:rPr>
  </w:style>
  <w:style w:type="character" w:styleId="PageNumber">
    <w:name w:val="page number"/>
    <w:uiPriority w:val="99"/>
    <w:rsid w:val="00AF2D09"/>
    <w:rPr>
      <w:rFonts w:cs="Times New Roman"/>
      <w:sz w:val="20"/>
    </w:rPr>
  </w:style>
  <w:style w:type="paragraph" w:styleId="Footer">
    <w:name w:val="footer"/>
    <w:basedOn w:val="Normal"/>
    <w:link w:val="FooterChar"/>
    <w:uiPriority w:val="99"/>
    <w:rsid w:val="00AF2D09"/>
    <w:pPr>
      <w:tabs>
        <w:tab w:val="center" w:pos="4536"/>
        <w:tab w:val="right" w:pos="9072"/>
      </w:tabs>
    </w:pPr>
    <w:rPr>
      <w:rFonts w:cs="Times New Roman"/>
      <w:lang w:val="en-US"/>
    </w:rPr>
  </w:style>
  <w:style w:type="character" w:customStyle="1" w:styleId="FooterChar">
    <w:name w:val="Footer Char"/>
    <w:link w:val="Footer"/>
    <w:uiPriority w:val="99"/>
    <w:locked/>
    <w:rsid w:val="000867F4"/>
    <w:rPr>
      <w:rFonts w:ascii="Arial" w:hAnsi="Arial" w:cs="Times New Roman"/>
      <w:sz w:val="22"/>
      <w:lang w:val="x-none" w:eastAsia="en-US"/>
    </w:rPr>
  </w:style>
  <w:style w:type="paragraph" w:styleId="FootnoteText">
    <w:name w:val="footnote text"/>
    <w:basedOn w:val="Normal"/>
    <w:link w:val="FootnoteTextChar"/>
    <w:autoRedefine/>
    <w:uiPriority w:val="99"/>
    <w:semiHidden/>
    <w:rsid w:val="00842D2E"/>
    <w:pPr>
      <w:tabs>
        <w:tab w:val="left" w:pos="284"/>
      </w:tabs>
      <w:spacing w:line="240" w:lineRule="auto"/>
    </w:pPr>
    <w:rPr>
      <w:sz w:val="20"/>
      <w:szCs w:val="20"/>
    </w:rPr>
  </w:style>
  <w:style w:type="character" w:customStyle="1" w:styleId="FootnoteTextChar">
    <w:name w:val="Footnote Text Char"/>
    <w:link w:val="FootnoteText"/>
    <w:uiPriority w:val="99"/>
    <w:semiHidden/>
    <w:locked/>
    <w:rsid w:val="00842D2E"/>
    <w:rPr>
      <w:rFonts w:ascii="Arial" w:hAnsi="Arial" w:cs="Arial"/>
      <w:lang w:eastAsia="en-US"/>
    </w:rPr>
  </w:style>
  <w:style w:type="character" w:styleId="FootnoteReference">
    <w:name w:val="footnote reference"/>
    <w:uiPriority w:val="99"/>
    <w:semiHidden/>
    <w:rsid w:val="00AF2D09"/>
    <w:rPr>
      <w:rFonts w:cs="Times New Roman"/>
      <w:vertAlign w:val="superscript"/>
    </w:rPr>
  </w:style>
  <w:style w:type="paragraph" w:styleId="Title">
    <w:name w:val="Title"/>
    <w:basedOn w:val="Normal"/>
    <w:link w:val="TitleChar"/>
    <w:uiPriority w:val="99"/>
    <w:qFormat/>
    <w:rsid w:val="00AF2D09"/>
    <w:pPr>
      <w:spacing w:line="240" w:lineRule="auto"/>
      <w:jc w:val="center"/>
    </w:pPr>
    <w:rPr>
      <w:b/>
      <w:sz w:val="40"/>
    </w:rPr>
  </w:style>
  <w:style w:type="character" w:customStyle="1" w:styleId="TitleChar">
    <w:name w:val="Title Char"/>
    <w:link w:val="Title"/>
    <w:uiPriority w:val="99"/>
    <w:locked/>
    <w:rsid w:val="00317DA9"/>
    <w:rPr>
      <w:rFonts w:ascii="Cambria" w:hAnsi="Cambria" w:cs="Times New Roman"/>
      <w:b/>
      <w:bCs/>
      <w:kern w:val="28"/>
      <w:sz w:val="32"/>
      <w:szCs w:val="32"/>
      <w:lang w:val="sl-SI" w:eastAsia="x-none"/>
    </w:rPr>
  </w:style>
  <w:style w:type="paragraph" w:styleId="Subtitle">
    <w:name w:val="Subtitle"/>
    <w:basedOn w:val="Normal"/>
    <w:link w:val="SubtitleChar"/>
    <w:uiPriority w:val="99"/>
    <w:qFormat/>
    <w:rsid w:val="00AF2D09"/>
    <w:pPr>
      <w:spacing w:line="240" w:lineRule="auto"/>
      <w:jc w:val="center"/>
    </w:pPr>
    <w:rPr>
      <w:sz w:val="32"/>
    </w:rPr>
  </w:style>
  <w:style w:type="character" w:customStyle="1" w:styleId="SubtitleChar">
    <w:name w:val="Subtitle Char"/>
    <w:link w:val="Subtitle"/>
    <w:uiPriority w:val="99"/>
    <w:locked/>
    <w:rsid w:val="00317DA9"/>
    <w:rPr>
      <w:rFonts w:ascii="Cambria" w:hAnsi="Cambria" w:cs="Times New Roman"/>
      <w:sz w:val="24"/>
      <w:szCs w:val="24"/>
      <w:lang w:val="sl-SI" w:eastAsia="x-none"/>
    </w:rPr>
  </w:style>
  <w:style w:type="paragraph" w:styleId="TableofFigures">
    <w:name w:val="table of figures"/>
    <w:basedOn w:val="Normal"/>
    <w:next w:val="Normal"/>
    <w:uiPriority w:val="99"/>
    <w:rsid w:val="00AF2D09"/>
    <w:pPr>
      <w:ind w:left="440" w:hanging="440"/>
      <w:jc w:val="left"/>
    </w:pPr>
    <w:rPr>
      <w:rFonts w:ascii="Calibri" w:hAnsi="Calibri" w:cs="Calibri"/>
      <w:smallCaps/>
      <w:sz w:val="20"/>
      <w:szCs w:val="20"/>
    </w:rPr>
  </w:style>
  <w:style w:type="paragraph" w:customStyle="1" w:styleId="formula">
    <w:name w:val="formula"/>
    <w:basedOn w:val="Normal"/>
    <w:uiPriority w:val="99"/>
    <w:rsid w:val="005E2D9A"/>
    <w:pPr>
      <w:tabs>
        <w:tab w:val="right" w:pos="7938"/>
        <w:tab w:val="right" w:pos="9072"/>
      </w:tabs>
      <w:spacing w:before="240" w:after="240" w:line="240" w:lineRule="auto"/>
      <w:ind w:left="1134"/>
      <w:jc w:val="left"/>
    </w:pPr>
    <w:rPr>
      <w:sz w:val="20"/>
      <w:szCs w:val="20"/>
    </w:rPr>
  </w:style>
  <w:style w:type="character" w:styleId="CommentReference">
    <w:name w:val="annotation reference"/>
    <w:uiPriority w:val="99"/>
    <w:semiHidden/>
    <w:rsid w:val="00AF2D09"/>
    <w:rPr>
      <w:rFonts w:cs="Times New Roman"/>
      <w:sz w:val="16"/>
    </w:rPr>
  </w:style>
  <w:style w:type="paragraph" w:styleId="Header">
    <w:name w:val="header"/>
    <w:basedOn w:val="Normal"/>
    <w:link w:val="HeaderChar"/>
    <w:uiPriority w:val="99"/>
    <w:rsid w:val="00363CB0"/>
    <w:pPr>
      <w:tabs>
        <w:tab w:val="center" w:pos="4703"/>
        <w:tab w:val="right" w:pos="9406"/>
      </w:tabs>
      <w:spacing w:line="240" w:lineRule="auto"/>
    </w:pPr>
    <w:rPr>
      <w:rFonts w:cs="Times New Roman"/>
      <w:color w:val="595959"/>
      <w:sz w:val="18"/>
      <w:lang w:val="en-US"/>
    </w:rPr>
  </w:style>
  <w:style w:type="character" w:customStyle="1" w:styleId="HeaderChar">
    <w:name w:val="Header Char"/>
    <w:link w:val="Header"/>
    <w:uiPriority w:val="99"/>
    <w:locked/>
    <w:rsid w:val="00363CB0"/>
    <w:rPr>
      <w:rFonts w:ascii="Arial" w:hAnsi="Arial" w:cs="Times New Roman"/>
      <w:color w:val="595959"/>
      <w:sz w:val="22"/>
      <w:lang w:val="x-none" w:eastAsia="en-US"/>
    </w:rPr>
  </w:style>
  <w:style w:type="character" w:styleId="FollowedHyperlink">
    <w:name w:val="FollowedHyperlink"/>
    <w:uiPriority w:val="99"/>
    <w:rsid w:val="00AF2D09"/>
    <w:rPr>
      <w:rFonts w:cs="Times New Roman"/>
      <w:color w:val="800080"/>
      <w:u w:val="single"/>
    </w:rPr>
  </w:style>
  <w:style w:type="paragraph" w:customStyle="1" w:styleId="Default">
    <w:name w:val="Default"/>
    <w:uiPriority w:val="99"/>
    <w:rsid w:val="00FE74EA"/>
    <w:pPr>
      <w:autoSpaceDE w:val="0"/>
      <w:autoSpaceDN w:val="0"/>
      <w:adjustRightInd w:val="0"/>
    </w:pPr>
    <w:rPr>
      <w:color w:val="000000"/>
      <w:sz w:val="24"/>
      <w:szCs w:val="24"/>
      <w:lang w:val="sl-SI" w:eastAsia="sl-SI"/>
    </w:rPr>
  </w:style>
  <w:style w:type="table" w:styleId="TableGrid">
    <w:name w:val="Table Grid"/>
    <w:basedOn w:val="TableNormal"/>
    <w:uiPriority w:val="99"/>
    <w:rsid w:val="000F5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193B67"/>
    <w:pPr>
      <w:spacing w:line="288" w:lineRule="auto"/>
      <w:ind w:left="720"/>
      <w:contextualSpacing/>
      <w:jc w:val="left"/>
    </w:pPr>
    <w:rPr>
      <w:rFonts w:cs="Times New Roman"/>
    </w:rPr>
  </w:style>
  <w:style w:type="paragraph" w:customStyle="1" w:styleId="purple">
    <w:name w:val="purple"/>
    <w:basedOn w:val="Normal"/>
    <w:uiPriority w:val="99"/>
    <w:rsid w:val="00193B67"/>
    <w:pPr>
      <w:spacing w:after="175" w:line="240" w:lineRule="auto"/>
      <w:jc w:val="left"/>
    </w:pPr>
    <w:rPr>
      <w:color w:val="6B7E9D"/>
      <w:sz w:val="15"/>
      <w:szCs w:val="15"/>
      <w:lang w:val="en-US"/>
    </w:rPr>
  </w:style>
  <w:style w:type="paragraph" w:styleId="BalloonText">
    <w:name w:val="Balloon Text"/>
    <w:basedOn w:val="Normal"/>
    <w:link w:val="BalloonTextChar"/>
    <w:uiPriority w:val="99"/>
    <w:semiHidden/>
    <w:rsid w:val="000E049C"/>
    <w:rPr>
      <w:rFonts w:ascii="Tahoma" w:hAnsi="Tahoma" w:cs="Tahoma"/>
      <w:sz w:val="16"/>
      <w:szCs w:val="16"/>
    </w:rPr>
  </w:style>
  <w:style w:type="character" w:customStyle="1" w:styleId="BalloonTextChar">
    <w:name w:val="Balloon Text Char"/>
    <w:link w:val="BalloonText"/>
    <w:uiPriority w:val="99"/>
    <w:semiHidden/>
    <w:locked/>
    <w:rsid w:val="00317DA9"/>
    <w:rPr>
      <w:rFonts w:cs="Arial"/>
      <w:sz w:val="2"/>
      <w:lang w:val="sl-SI" w:eastAsia="x-none"/>
    </w:rPr>
  </w:style>
  <w:style w:type="paragraph" w:styleId="CommentText">
    <w:name w:val="annotation text"/>
    <w:basedOn w:val="Normal"/>
    <w:link w:val="CommentTextChar"/>
    <w:uiPriority w:val="99"/>
    <w:rsid w:val="00402B9E"/>
    <w:rPr>
      <w:sz w:val="20"/>
      <w:szCs w:val="20"/>
    </w:rPr>
  </w:style>
  <w:style w:type="character" w:customStyle="1" w:styleId="CommentTextChar">
    <w:name w:val="Comment Text Char"/>
    <w:link w:val="CommentText"/>
    <w:uiPriority w:val="99"/>
    <w:locked/>
    <w:rsid w:val="00402B9E"/>
    <w:rPr>
      <w:rFonts w:ascii="Arial" w:hAnsi="Arial" w:cs="Arial"/>
      <w:lang w:val="x-none" w:eastAsia="en-US"/>
    </w:rPr>
  </w:style>
  <w:style w:type="paragraph" w:styleId="CommentSubject">
    <w:name w:val="annotation subject"/>
    <w:basedOn w:val="CommentText"/>
    <w:next w:val="CommentText"/>
    <w:link w:val="CommentSubjectChar"/>
    <w:uiPriority w:val="99"/>
    <w:rsid w:val="00402B9E"/>
    <w:rPr>
      <w:b/>
      <w:bCs/>
    </w:rPr>
  </w:style>
  <w:style w:type="character" w:customStyle="1" w:styleId="CommentSubjectChar">
    <w:name w:val="Comment Subject Char"/>
    <w:link w:val="CommentSubject"/>
    <w:uiPriority w:val="99"/>
    <w:locked/>
    <w:rsid w:val="00402B9E"/>
    <w:rPr>
      <w:rFonts w:ascii="Arial" w:hAnsi="Arial" w:cs="Arial"/>
      <w:b/>
      <w:bCs/>
      <w:lang w:val="x-none" w:eastAsia="en-US"/>
    </w:rPr>
  </w:style>
  <w:style w:type="character" w:customStyle="1" w:styleId="Besediloograde">
    <w:name w:val="Besedilo ograde"/>
    <w:uiPriority w:val="99"/>
    <w:semiHidden/>
    <w:rsid w:val="00B21C57"/>
    <w:rPr>
      <w:rFonts w:cs="Times New Roman"/>
      <w:color w:val="808080"/>
    </w:rPr>
  </w:style>
  <w:style w:type="character" w:styleId="Strong">
    <w:name w:val="Strong"/>
    <w:uiPriority w:val="99"/>
    <w:qFormat/>
    <w:rsid w:val="00E224A5"/>
    <w:rPr>
      <w:rFonts w:cs="Times New Roman"/>
      <w:b/>
      <w:bCs/>
    </w:rPr>
  </w:style>
  <w:style w:type="paragraph" w:customStyle="1" w:styleId="text">
    <w:name w:val="text"/>
    <w:basedOn w:val="Normal"/>
    <w:rsid w:val="00D16DE5"/>
    <w:pPr>
      <w:ind w:firstLine="340"/>
    </w:pPr>
    <w:rPr>
      <w:rFonts w:ascii="Times New Roman" w:eastAsia="Batang" w:hAnsi="Times New Roman" w:cs="Times New Roman"/>
      <w:sz w:val="24"/>
      <w:szCs w:val="24"/>
      <w:lang w:val="en-US" w:eastAsia="ko-KR"/>
    </w:rPr>
  </w:style>
  <w:style w:type="paragraph" w:customStyle="1" w:styleId="naspovz">
    <w:name w:val="nas_povz"/>
    <w:basedOn w:val="Normal"/>
    <w:next w:val="Normal"/>
    <w:rsid w:val="00D16DE5"/>
    <w:pPr>
      <w:spacing w:before="360" w:after="240" w:line="240" w:lineRule="auto"/>
      <w:jc w:val="left"/>
    </w:pPr>
    <w:rPr>
      <w:rFonts w:eastAsia="Batang" w:cs="Times New Roman"/>
      <w:b/>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001">
      <w:bodyDiv w:val="1"/>
      <w:marLeft w:val="0"/>
      <w:marRight w:val="0"/>
      <w:marTop w:val="0"/>
      <w:marBottom w:val="0"/>
      <w:divBdr>
        <w:top w:val="none" w:sz="0" w:space="0" w:color="auto"/>
        <w:left w:val="none" w:sz="0" w:space="0" w:color="auto"/>
        <w:bottom w:val="none" w:sz="0" w:space="0" w:color="auto"/>
        <w:right w:val="none" w:sz="0" w:space="0" w:color="auto"/>
      </w:divBdr>
    </w:div>
    <w:div w:id="101732562">
      <w:bodyDiv w:val="1"/>
      <w:marLeft w:val="0"/>
      <w:marRight w:val="0"/>
      <w:marTop w:val="0"/>
      <w:marBottom w:val="0"/>
      <w:divBdr>
        <w:top w:val="none" w:sz="0" w:space="0" w:color="auto"/>
        <w:left w:val="none" w:sz="0" w:space="0" w:color="auto"/>
        <w:bottom w:val="none" w:sz="0" w:space="0" w:color="auto"/>
        <w:right w:val="none" w:sz="0" w:space="0" w:color="auto"/>
      </w:divBdr>
    </w:div>
    <w:div w:id="221135357">
      <w:bodyDiv w:val="1"/>
      <w:marLeft w:val="0"/>
      <w:marRight w:val="0"/>
      <w:marTop w:val="0"/>
      <w:marBottom w:val="0"/>
      <w:divBdr>
        <w:top w:val="none" w:sz="0" w:space="0" w:color="auto"/>
        <w:left w:val="none" w:sz="0" w:space="0" w:color="auto"/>
        <w:bottom w:val="none" w:sz="0" w:space="0" w:color="auto"/>
        <w:right w:val="none" w:sz="0" w:space="0" w:color="auto"/>
      </w:divBdr>
    </w:div>
    <w:div w:id="365836021">
      <w:marLeft w:val="0"/>
      <w:marRight w:val="0"/>
      <w:marTop w:val="0"/>
      <w:marBottom w:val="0"/>
      <w:divBdr>
        <w:top w:val="none" w:sz="0" w:space="0" w:color="auto"/>
        <w:left w:val="none" w:sz="0" w:space="0" w:color="auto"/>
        <w:bottom w:val="none" w:sz="0" w:space="0" w:color="auto"/>
        <w:right w:val="none" w:sz="0" w:space="0" w:color="auto"/>
      </w:divBdr>
      <w:divsChild>
        <w:div w:id="365836030">
          <w:marLeft w:val="0"/>
          <w:marRight w:val="0"/>
          <w:marTop w:val="0"/>
          <w:marBottom w:val="0"/>
          <w:divBdr>
            <w:top w:val="none" w:sz="0" w:space="0" w:color="auto"/>
            <w:left w:val="none" w:sz="0" w:space="0" w:color="auto"/>
            <w:bottom w:val="none" w:sz="0" w:space="0" w:color="auto"/>
            <w:right w:val="none" w:sz="0" w:space="0" w:color="auto"/>
          </w:divBdr>
          <w:divsChild>
            <w:div w:id="365836023">
              <w:marLeft w:val="0"/>
              <w:marRight w:val="0"/>
              <w:marTop w:val="0"/>
              <w:marBottom w:val="0"/>
              <w:divBdr>
                <w:top w:val="none" w:sz="0" w:space="0" w:color="auto"/>
                <w:left w:val="single" w:sz="48" w:space="0" w:color="EBC79E"/>
                <w:bottom w:val="none" w:sz="0" w:space="0" w:color="auto"/>
                <w:right w:val="single" w:sz="48" w:space="0" w:color="EBC79E"/>
              </w:divBdr>
              <w:divsChild>
                <w:div w:id="365836019">
                  <w:marLeft w:val="0"/>
                  <w:marRight w:val="0"/>
                  <w:marTop w:val="0"/>
                  <w:marBottom w:val="0"/>
                  <w:divBdr>
                    <w:top w:val="none" w:sz="0" w:space="0" w:color="auto"/>
                    <w:left w:val="none" w:sz="0" w:space="0" w:color="auto"/>
                    <w:bottom w:val="none" w:sz="0" w:space="0" w:color="auto"/>
                    <w:right w:val="none" w:sz="0" w:space="0" w:color="auto"/>
                  </w:divBdr>
                  <w:divsChild>
                    <w:div w:id="365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26">
      <w:marLeft w:val="0"/>
      <w:marRight w:val="0"/>
      <w:marTop w:val="0"/>
      <w:marBottom w:val="0"/>
      <w:divBdr>
        <w:top w:val="none" w:sz="0" w:space="0" w:color="auto"/>
        <w:left w:val="none" w:sz="0" w:space="0" w:color="auto"/>
        <w:bottom w:val="none" w:sz="0" w:space="0" w:color="auto"/>
        <w:right w:val="none" w:sz="0" w:space="0" w:color="auto"/>
      </w:divBdr>
      <w:divsChild>
        <w:div w:id="365836031">
          <w:marLeft w:val="0"/>
          <w:marRight w:val="0"/>
          <w:marTop w:val="0"/>
          <w:marBottom w:val="0"/>
          <w:divBdr>
            <w:top w:val="none" w:sz="0" w:space="0" w:color="auto"/>
            <w:left w:val="none" w:sz="0" w:space="0" w:color="auto"/>
            <w:bottom w:val="none" w:sz="0" w:space="0" w:color="auto"/>
            <w:right w:val="none" w:sz="0" w:space="0" w:color="auto"/>
          </w:divBdr>
          <w:divsChild>
            <w:div w:id="365836025">
              <w:marLeft w:val="0"/>
              <w:marRight w:val="0"/>
              <w:marTop w:val="0"/>
              <w:marBottom w:val="0"/>
              <w:divBdr>
                <w:top w:val="none" w:sz="0" w:space="0" w:color="auto"/>
                <w:left w:val="single" w:sz="48" w:space="0" w:color="EBC79E"/>
                <w:bottom w:val="none" w:sz="0" w:space="0" w:color="auto"/>
                <w:right w:val="single" w:sz="48" w:space="0" w:color="EBC79E"/>
              </w:divBdr>
              <w:divsChild>
                <w:div w:id="365836017">
                  <w:marLeft w:val="0"/>
                  <w:marRight w:val="0"/>
                  <w:marTop w:val="0"/>
                  <w:marBottom w:val="0"/>
                  <w:divBdr>
                    <w:top w:val="none" w:sz="0" w:space="0" w:color="auto"/>
                    <w:left w:val="none" w:sz="0" w:space="0" w:color="auto"/>
                    <w:bottom w:val="none" w:sz="0" w:space="0" w:color="auto"/>
                    <w:right w:val="none" w:sz="0" w:space="0" w:color="auto"/>
                  </w:divBdr>
                  <w:divsChild>
                    <w:div w:id="3658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27">
      <w:marLeft w:val="0"/>
      <w:marRight w:val="0"/>
      <w:marTop w:val="0"/>
      <w:marBottom w:val="0"/>
      <w:divBdr>
        <w:top w:val="none" w:sz="0" w:space="0" w:color="auto"/>
        <w:left w:val="none" w:sz="0" w:space="0" w:color="auto"/>
        <w:bottom w:val="none" w:sz="0" w:space="0" w:color="auto"/>
        <w:right w:val="none" w:sz="0" w:space="0" w:color="auto"/>
      </w:divBdr>
      <w:divsChild>
        <w:div w:id="365836029">
          <w:marLeft w:val="0"/>
          <w:marRight w:val="0"/>
          <w:marTop w:val="0"/>
          <w:marBottom w:val="0"/>
          <w:divBdr>
            <w:top w:val="none" w:sz="0" w:space="0" w:color="auto"/>
            <w:left w:val="none" w:sz="0" w:space="0" w:color="auto"/>
            <w:bottom w:val="none" w:sz="0" w:space="0" w:color="auto"/>
            <w:right w:val="none" w:sz="0" w:space="0" w:color="auto"/>
          </w:divBdr>
          <w:divsChild>
            <w:div w:id="365836020">
              <w:marLeft w:val="0"/>
              <w:marRight w:val="0"/>
              <w:marTop w:val="0"/>
              <w:marBottom w:val="0"/>
              <w:divBdr>
                <w:top w:val="none" w:sz="0" w:space="0" w:color="auto"/>
                <w:left w:val="single" w:sz="48" w:space="0" w:color="EBC79E"/>
                <w:bottom w:val="none" w:sz="0" w:space="0" w:color="auto"/>
                <w:right w:val="single" w:sz="48" w:space="0" w:color="EBC79E"/>
              </w:divBdr>
              <w:divsChild>
                <w:div w:id="365836018">
                  <w:marLeft w:val="0"/>
                  <w:marRight w:val="0"/>
                  <w:marTop w:val="0"/>
                  <w:marBottom w:val="0"/>
                  <w:divBdr>
                    <w:top w:val="none" w:sz="0" w:space="0" w:color="auto"/>
                    <w:left w:val="none" w:sz="0" w:space="0" w:color="auto"/>
                    <w:bottom w:val="none" w:sz="0" w:space="0" w:color="auto"/>
                    <w:right w:val="none" w:sz="0" w:space="0" w:color="auto"/>
                  </w:divBdr>
                  <w:divsChild>
                    <w:div w:id="365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36032">
      <w:marLeft w:val="0"/>
      <w:marRight w:val="0"/>
      <w:marTop w:val="0"/>
      <w:marBottom w:val="0"/>
      <w:divBdr>
        <w:top w:val="none" w:sz="0" w:space="0" w:color="auto"/>
        <w:left w:val="none" w:sz="0" w:space="0" w:color="auto"/>
        <w:bottom w:val="none" w:sz="0" w:space="0" w:color="auto"/>
        <w:right w:val="none" w:sz="0" w:space="0" w:color="auto"/>
      </w:divBdr>
    </w:div>
    <w:div w:id="20421272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image" Target="media/image3.wmf"/><Relationship Id="rId16" Type="http://schemas.openxmlformats.org/officeDocument/2006/relationships/hyperlink" Target="http://en.wikipedia.org/wiki/ISO_31-11" TargetMode="External"/><Relationship Id="rId17" Type="http://schemas.openxmlformats.org/officeDocument/2006/relationships/hyperlink" Target="http://en.wikipedia.org/wiki/SI" TargetMode="External"/><Relationship Id="rId18" Type="http://schemas.openxmlformats.org/officeDocument/2006/relationships/image" Target="media/image4.wmf"/><Relationship Id="rId19" Type="http://schemas.openxmlformats.org/officeDocument/2006/relationships/hyperlink" Target="http://dkum.uni-mb.si/Dokument.php?id=15598" TargetMode="External"/><Relationship Id="rId50" Type="http://schemas.openxmlformats.org/officeDocument/2006/relationships/header" Target="header30.xml"/><Relationship Id="rId51" Type="http://schemas.openxmlformats.org/officeDocument/2006/relationships/header" Target="header31.xml"/><Relationship Id="rId52" Type="http://schemas.openxmlformats.org/officeDocument/2006/relationships/header" Target="header32.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header" Target="header22.xml"/><Relationship Id="rId43" Type="http://schemas.openxmlformats.org/officeDocument/2006/relationships/header" Target="header23.xml"/><Relationship Id="rId44" Type="http://schemas.openxmlformats.org/officeDocument/2006/relationships/header" Target="header24.xml"/><Relationship Id="rId45" Type="http://schemas.openxmlformats.org/officeDocument/2006/relationships/header" Target="header25.xml"/><Relationship Id="rId46" Type="http://schemas.openxmlformats.org/officeDocument/2006/relationships/header" Target="header26.xml"/><Relationship Id="rId47" Type="http://schemas.openxmlformats.org/officeDocument/2006/relationships/header" Target="header27.xml"/><Relationship Id="rId48" Type="http://schemas.openxmlformats.org/officeDocument/2006/relationships/header" Target="header28.xml"/><Relationship Id="rId49" Type="http://schemas.openxmlformats.org/officeDocument/2006/relationships/header" Target="header2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image" Target="media/image5.png"/><Relationship Id="rId38" Type="http://schemas.openxmlformats.org/officeDocument/2006/relationships/header" Target="header19.xml"/><Relationship Id="rId39" Type="http://schemas.openxmlformats.org/officeDocument/2006/relationships/image" Target="media/image6.png"/><Relationship Id="rId20" Type="http://schemas.openxmlformats.org/officeDocument/2006/relationships/hyperlink" Target="http://feri.um.si/studij/zakljucna-dela/" TargetMode="Externa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oter" Target="footer3.xm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F95BC8D-CD12-CE44-A7BE-83138A00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C:\windows\TEMP\Navodila za izdelavo diplomske naloge FG.dot</Template>
  <TotalTime>73</TotalTime>
  <Pages>1</Pages>
  <Words>5666</Words>
  <Characters>32297</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Navodila za pisanje diplomskih nalog UM FERI</vt:lpstr>
    </vt:vector>
  </TitlesOfParts>
  <Company>UM FERI</Company>
  <LinksUpToDate>false</LinksUpToDate>
  <CharactersWithSpaces>37888</CharactersWithSpaces>
  <SharedDoc>false</SharedDoc>
  <HLinks>
    <vt:vector size="60" baseType="variant">
      <vt:variant>
        <vt:i4>262216</vt:i4>
      </vt:variant>
      <vt:variant>
        <vt:i4>136</vt:i4>
      </vt:variant>
      <vt:variant>
        <vt:i4>0</vt:i4>
      </vt:variant>
      <vt:variant>
        <vt:i4>5</vt:i4>
      </vt:variant>
      <vt:variant>
        <vt:lpwstr>http://feri.um.si/studij/zakljucna-dela/</vt:lpwstr>
      </vt:variant>
      <vt:variant>
        <vt:lpwstr/>
      </vt:variant>
      <vt:variant>
        <vt:i4>3801132</vt:i4>
      </vt:variant>
      <vt:variant>
        <vt:i4>133</vt:i4>
      </vt:variant>
      <vt:variant>
        <vt:i4>0</vt:i4>
      </vt:variant>
      <vt:variant>
        <vt:i4>5</vt:i4>
      </vt:variant>
      <vt:variant>
        <vt:lpwstr>http://dkum.uni-mb.si/Dokument.php?id=15598</vt:lpwstr>
      </vt:variant>
      <vt:variant>
        <vt:lpwstr/>
      </vt:variant>
      <vt:variant>
        <vt:i4>7077941</vt:i4>
      </vt:variant>
      <vt:variant>
        <vt:i4>123</vt:i4>
      </vt:variant>
      <vt:variant>
        <vt:i4>0</vt:i4>
      </vt:variant>
      <vt:variant>
        <vt:i4>5</vt:i4>
      </vt:variant>
      <vt:variant>
        <vt:lpwstr>http://en.wikipedia.org/wiki/SI</vt:lpwstr>
      </vt:variant>
      <vt:variant>
        <vt:lpwstr/>
      </vt:variant>
      <vt:variant>
        <vt:i4>3538969</vt:i4>
      </vt:variant>
      <vt:variant>
        <vt:i4>120</vt:i4>
      </vt:variant>
      <vt:variant>
        <vt:i4>0</vt:i4>
      </vt:variant>
      <vt:variant>
        <vt:i4>5</vt:i4>
      </vt:variant>
      <vt:variant>
        <vt:lpwstr>http://en.wikipedia.org/wiki/ISO_31-11</vt:lpwstr>
      </vt:variant>
      <vt:variant>
        <vt:lpwstr/>
      </vt:variant>
      <vt:variant>
        <vt:i4>2097207</vt:i4>
      </vt:variant>
      <vt:variant>
        <vt:i4>93</vt:i4>
      </vt:variant>
      <vt:variant>
        <vt:i4>0</vt:i4>
      </vt:variant>
      <vt:variant>
        <vt:i4>5</vt:i4>
      </vt:variant>
      <vt:variant>
        <vt:lpwstr>http://feri.um.si/</vt:lpwstr>
      </vt:variant>
      <vt:variant>
        <vt:lpwstr/>
      </vt:variant>
      <vt:variant>
        <vt:i4>7340060</vt:i4>
      </vt:variant>
      <vt:variant>
        <vt:i4>90</vt:i4>
      </vt:variant>
      <vt:variant>
        <vt:i4>0</vt:i4>
      </vt:variant>
      <vt:variant>
        <vt:i4>5</vt:i4>
      </vt:variant>
      <vt:variant>
        <vt:lpwstr>mailto:lidija.kokol@um.si</vt:lpwstr>
      </vt:variant>
      <vt:variant>
        <vt:lpwstr/>
      </vt:variant>
      <vt:variant>
        <vt:i4>5963869</vt:i4>
      </vt:variant>
      <vt:variant>
        <vt:i4>87</vt:i4>
      </vt:variant>
      <vt:variant>
        <vt:i4>0</vt:i4>
      </vt:variant>
      <vt:variant>
        <vt:i4>5</vt:i4>
      </vt:variant>
      <vt:variant>
        <vt:lpwstr>http://feri.um.si/studij/pravilniki-in-navodila/</vt:lpwstr>
      </vt:variant>
      <vt:variant>
        <vt:lpwstr/>
      </vt:variant>
      <vt:variant>
        <vt:i4>1376309</vt:i4>
      </vt:variant>
      <vt:variant>
        <vt:i4>80</vt:i4>
      </vt:variant>
      <vt:variant>
        <vt:i4>0</vt:i4>
      </vt:variant>
      <vt:variant>
        <vt:i4>5</vt:i4>
      </vt:variant>
      <vt:variant>
        <vt:lpwstr/>
      </vt:variant>
      <vt:variant>
        <vt:lpwstr>_Toc313736625</vt:lpwstr>
      </vt:variant>
      <vt:variant>
        <vt:i4>1966134</vt:i4>
      </vt:variant>
      <vt:variant>
        <vt:i4>74</vt:i4>
      </vt:variant>
      <vt:variant>
        <vt:i4>0</vt:i4>
      </vt:variant>
      <vt:variant>
        <vt:i4>5</vt:i4>
      </vt:variant>
      <vt:variant>
        <vt:lpwstr/>
      </vt:variant>
      <vt:variant>
        <vt:lpwstr>_Toc313736599</vt:lpwstr>
      </vt:variant>
      <vt:variant>
        <vt:i4>5832787</vt:i4>
      </vt:variant>
      <vt:variant>
        <vt:i4>0</vt:i4>
      </vt:variant>
      <vt:variant>
        <vt:i4>0</vt:i4>
      </vt:variant>
      <vt:variant>
        <vt:i4>5</vt:i4>
      </vt:variant>
      <vt:variant>
        <vt:lpwstr>http://ktfmb.um.si/storitve/dodeljevanje-udk/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Navodila za pisanje diplomskih nalog UM FERI</dc:title>
  <dc:subject/>
  <dc:creator>V. K. Ledinek</dc:creator>
  <cp:keywords/>
  <dc:description/>
  <cp:lastModifiedBy>Nejc Vidrih</cp:lastModifiedBy>
  <cp:revision>8</cp:revision>
  <cp:lastPrinted>2016-04-15T06:22:00Z</cp:lastPrinted>
  <dcterms:created xsi:type="dcterms:W3CDTF">2016-07-16T18:00:00Z</dcterms:created>
  <dcterms:modified xsi:type="dcterms:W3CDTF">2016-07-19T05:59:00Z</dcterms:modified>
</cp:coreProperties>
</file>
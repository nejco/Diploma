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23A0748B" w14:textId="77777777" w:rsidR="00B94267"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B94267" w:rsidRPr="006C1E57">
        <w:rPr>
          <w:noProof/>
        </w:rPr>
        <w:t>1</w:t>
      </w:r>
      <w:r w:rsidR="00B94267">
        <w:rPr>
          <w:rFonts w:asciiTheme="minorHAnsi" w:eastAsiaTheme="minorEastAsia" w:hAnsiTheme="minorHAnsi" w:cstheme="minorBidi"/>
          <w:b w:val="0"/>
          <w:bCs w:val="0"/>
          <w:caps w:val="0"/>
          <w:noProof/>
          <w:lang w:val="en-US"/>
        </w:rPr>
        <w:tab/>
      </w:r>
      <w:r w:rsidR="00B94267" w:rsidRPr="006C1E57">
        <w:rPr>
          <w:noProof/>
        </w:rPr>
        <w:t>UVOD</w:t>
      </w:r>
      <w:r w:rsidR="00B94267">
        <w:rPr>
          <w:noProof/>
        </w:rPr>
        <w:tab/>
      </w:r>
      <w:r w:rsidR="00B94267">
        <w:rPr>
          <w:noProof/>
        </w:rPr>
        <w:fldChar w:fldCharType="begin"/>
      </w:r>
      <w:r w:rsidR="00B94267">
        <w:rPr>
          <w:noProof/>
        </w:rPr>
        <w:instrText xml:space="preserve"> PAGEREF _Toc459561492 \h </w:instrText>
      </w:r>
      <w:r w:rsidR="00B94267">
        <w:rPr>
          <w:noProof/>
        </w:rPr>
      </w:r>
      <w:r w:rsidR="00B94267">
        <w:rPr>
          <w:noProof/>
        </w:rPr>
        <w:fldChar w:fldCharType="separate"/>
      </w:r>
      <w:r w:rsidR="00B94267">
        <w:rPr>
          <w:noProof/>
        </w:rPr>
        <w:t>1</w:t>
      </w:r>
      <w:r w:rsidR="00B94267">
        <w:rPr>
          <w:noProof/>
        </w:rPr>
        <w:fldChar w:fldCharType="end"/>
      </w:r>
    </w:p>
    <w:p w14:paraId="5DA3ADD8"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_Toc459561493 \h </w:instrText>
      </w:r>
      <w:r>
        <w:rPr>
          <w:noProof/>
        </w:rPr>
      </w:r>
      <w:r>
        <w:rPr>
          <w:noProof/>
        </w:rPr>
        <w:fldChar w:fldCharType="separate"/>
      </w:r>
      <w:r>
        <w:rPr>
          <w:noProof/>
        </w:rPr>
        <w:t>2</w:t>
      </w:r>
      <w:r>
        <w:rPr>
          <w:noProof/>
        </w:rPr>
        <w:fldChar w:fldCharType="end"/>
      </w:r>
    </w:p>
    <w:p w14:paraId="6B511DE5"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_Toc459561494 \h </w:instrText>
      </w:r>
      <w:r>
        <w:rPr>
          <w:noProof/>
        </w:rPr>
      </w:r>
      <w:r>
        <w:rPr>
          <w:noProof/>
        </w:rPr>
        <w:fldChar w:fldCharType="separate"/>
      </w:r>
      <w:r>
        <w:rPr>
          <w:noProof/>
        </w:rPr>
        <w:t>3</w:t>
      </w:r>
      <w:r>
        <w:rPr>
          <w:noProof/>
        </w:rPr>
        <w:fldChar w:fldCharType="end"/>
      </w:r>
    </w:p>
    <w:p w14:paraId="21F4BFA6"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2.2</w:t>
      </w:r>
      <w:r>
        <w:rPr>
          <w:rFonts w:asciiTheme="minorHAnsi" w:eastAsiaTheme="minorEastAsia" w:hAnsiTheme="minorHAnsi" w:cstheme="minorBidi"/>
          <w:b w:val="0"/>
          <w:bCs w:val="0"/>
          <w:noProof/>
          <w:sz w:val="24"/>
          <w:szCs w:val="24"/>
          <w:lang w:val="en-US"/>
        </w:rPr>
        <w:tab/>
      </w:r>
      <w:r>
        <w:rPr>
          <w:noProof/>
        </w:rPr>
        <w:t>Arhitektura IoT sistemov</w:t>
      </w:r>
      <w:r>
        <w:rPr>
          <w:noProof/>
        </w:rPr>
        <w:tab/>
      </w:r>
      <w:r>
        <w:rPr>
          <w:noProof/>
        </w:rPr>
        <w:fldChar w:fldCharType="begin"/>
      </w:r>
      <w:r>
        <w:rPr>
          <w:noProof/>
        </w:rPr>
        <w:instrText xml:space="preserve"> PAGEREF _Toc459561495 \h </w:instrText>
      </w:r>
      <w:r>
        <w:rPr>
          <w:noProof/>
        </w:rPr>
      </w:r>
      <w:r>
        <w:rPr>
          <w:noProof/>
        </w:rPr>
        <w:fldChar w:fldCharType="separate"/>
      </w:r>
      <w:r>
        <w:rPr>
          <w:noProof/>
        </w:rPr>
        <w:t>4</w:t>
      </w:r>
      <w:r>
        <w:rPr>
          <w:noProof/>
        </w:rPr>
        <w:fldChar w:fldCharType="end"/>
      </w:r>
    </w:p>
    <w:p w14:paraId="4568F4AF"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_Toc459561496 \h </w:instrText>
      </w:r>
      <w:r>
        <w:rPr>
          <w:noProof/>
        </w:rPr>
      </w:r>
      <w:r>
        <w:rPr>
          <w:noProof/>
        </w:rPr>
        <w:fldChar w:fldCharType="separate"/>
      </w:r>
      <w:r>
        <w:rPr>
          <w:noProof/>
        </w:rPr>
        <w:t>5</w:t>
      </w:r>
      <w:r>
        <w:rPr>
          <w:noProof/>
        </w:rPr>
        <w:fldChar w:fldCharType="end"/>
      </w:r>
    </w:p>
    <w:p w14:paraId="667FABF2"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2.3.1</w:t>
      </w:r>
      <w:r>
        <w:rPr>
          <w:rFonts w:asciiTheme="minorHAnsi" w:eastAsiaTheme="minorEastAsia" w:hAnsiTheme="minorHAnsi" w:cstheme="minorBidi"/>
          <w:noProof/>
          <w:sz w:val="24"/>
          <w:szCs w:val="24"/>
          <w:lang w:val="en-US"/>
        </w:rPr>
        <w:tab/>
      </w:r>
      <w:r>
        <w:rPr>
          <w:noProof/>
        </w:rPr>
        <w:t>TCP/IP</w:t>
      </w:r>
      <w:r>
        <w:rPr>
          <w:noProof/>
        </w:rPr>
        <w:tab/>
      </w:r>
      <w:r>
        <w:rPr>
          <w:noProof/>
        </w:rPr>
        <w:fldChar w:fldCharType="begin"/>
      </w:r>
      <w:r>
        <w:rPr>
          <w:noProof/>
        </w:rPr>
        <w:instrText xml:space="preserve"> PAGEREF _Toc459561497 \h </w:instrText>
      </w:r>
      <w:r>
        <w:rPr>
          <w:noProof/>
        </w:rPr>
      </w:r>
      <w:r>
        <w:rPr>
          <w:noProof/>
        </w:rPr>
        <w:fldChar w:fldCharType="separate"/>
      </w:r>
      <w:r>
        <w:rPr>
          <w:noProof/>
        </w:rPr>
        <w:t>5</w:t>
      </w:r>
      <w:r>
        <w:rPr>
          <w:noProof/>
        </w:rPr>
        <w:fldChar w:fldCharType="end"/>
      </w:r>
    </w:p>
    <w:p w14:paraId="4AF462F7"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_Toc459561498 \h </w:instrText>
      </w:r>
      <w:r>
        <w:rPr>
          <w:noProof/>
        </w:rPr>
      </w:r>
      <w:r>
        <w:rPr>
          <w:noProof/>
        </w:rPr>
        <w:fldChar w:fldCharType="separate"/>
      </w:r>
      <w:r>
        <w:rPr>
          <w:noProof/>
        </w:rPr>
        <w:t>5</w:t>
      </w:r>
      <w:r>
        <w:rPr>
          <w:noProof/>
        </w:rPr>
        <w:fldChar w:fldCharType="end"/>
      </w:r>
    </w:p>
    <w:p w14:paraId="1C8587D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2.3.3</w:t>
      </w:r>
      <w:r>
        <w:rPr>
          <w:rFonts w:asciiTheme="minorHAnsi" w:eastAsiaTheme="minorEastAsia" w:hAnsiTheme="minorHAnsi" w:cstheme="minorBidi"/>
          <w:noProof/>
          <w:sz w:val="24"/>
          <w:szCs w:val="24"/>
          <w:lang w:val="en-US"/>
        </w:rPr>
        <w:tab/>
      </w:r>
      <w:r>
        <w:rPr>
          <w:noProof/>
        </w:rPr>
        <w:t>ZigBee</w:t>
      </w:r>
      <w:r>
        <w:rPr>
          <w:noProof/>
        </w:rPr>
        <w:tab/>
      </w:r>
      <w:r>
        <w:rPr>
          <w:noProof/>
        </w:rPr>
        <w:fldChar w:fldCharType="begin"/>
      </w:r>
      <w:r>
        <w:rPr>
          <w:noProof/>
        </w:rPr>
        <w:instrText xml:space="preserve"> PAGEREF _Toc459561499 \h </w:instrText>
      </w:r>
      <w:r>
        <w:rPr>
          <w:noProof/>
        </w:rPr>
      </w:r>
      <w:r>
        <w:rPr>
          <w:noProof/>
        </w:rPr>
        <w:fldChar w:fldCharType="separate"/>
      </w:r>
      <w:r>
        <w:rPr>
          <w:noProof/>
        </w:rPr>
        <w:t>6</w:t>
      </w:r>
      <w:r>
        <w:rPr>
          <w:noProof/>
        </w:rPr>
        <w:fldChar w:fldCharType="end"/>
      </w:r>
    </w:p>
    <w:p w14:paraId="49B8B1A6"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2.3.4</w:t>
      </w:r>
      <w:r>
        <w:rPr>
          <w:rFonts w:asciiTheme="minorHAnsi" w:eastAsiaTheme="minorEastAsia" w:hAnsiTheme="minorHAnsi" w:cstheme="minorBidi"/>
          <w:noProof/>
          <w:sz w:val="24"/>
          <w:szCs w:val="24"/>
          <w:lang w:val="en-US"/>
        </w:rPr>
        <w:tab/>
      </w:r>
      <w:r>
        <w:rPr>
          <w:noProof/>
        </w:rPr>
        <w:t>Z-Wave</w:t>
      </w:r>
      <w:r>
        <w:rPr>
          <w:noProof/>
        </w:rPr>
        <w:tab/>
      </w:r>
      <w:r>
        <w:rPr>
          <w:noProof/>
        </w:rPr>
        <w:fldChar w:fldCharType="begin"/>
      </w:r>
      <w:r>
        <w:rPr>
          <w:noProof/>
        </w:rPr>
        <w:instrText xml:space="preserve"> PAGEREF _Toc459561500 \h </w:instrText>
      </w:r>
      <w:r>
        <w:rPr>
          <w:noProof/>
        </w:rPr>
      </w:r>
      <w:r>
        <w:rPr>
          <w:noProof/>
        </w:rPr>
        <w:fldChar w:fldCharType="separate"/>
      </w:r>
      <w:r>
        <w:rPr>
          <w:noProof/>
        </w:rPr>
        <w:t>7</w:t>
      </w:r>
      <w:r>
        <w:rPr>
          <w:noProof/>
        </w:rPr>
        <w:fldChar w:fldCharType="end"/>
      </w:r>
    </w:p>
    <w:p w14:paraId="4D83FAC8"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_Toc459561501 \h </w:instrText>
      </w:r>
      <w:r>
        <w:rPr>
          <w:noProof/>
        </w:rPr>
      </w:r>
      <w:r>
        <w:rPr>
          <w:noProof/>
        </w:rPr>
        <w:fldChar w:fldCharType="separate"/>
      </w:r>
      <w:r>
        <w:rPr>
          <w:noProof/>
        </w:rPr>
        <w:t>7</w:t>
      </w:r>
      <w:r>
        <w:rPr>
          <w:noProof/>
        </w:rPr>
        <w:fldChar w:fldCharType="end"/>
      </w:r>
    </w:p>
    <w:p w14:paraId="5B389D73"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_Toc459561502 \h </w:instrText>
      </w:r>
      <w:r>
        <w:rPr>
          <w:noProof/>
        </w:rPr>
      </w:r>
      <w:r>
        <w:rPr>
          <w:noProof/>
        </w:rPr>
        <w:fldChar w:fldCharType="separate"/>
      </w:r>
      <w:r>
        <w:rPr>
          <w:noProof/>
        </w:rPr>
        <w:t>10</w:t>
      </w:r>
      <w:r>
        <w:rPr>
          <w:noProof/>
        </w:rPr>
        <w:fldChar w:fldCharType="end"/>
      </w:r>
    </w:p>
    <w:p w14:paraId="25FD39F8"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_Toc459561503 \h </w:instrText>
      </w:r>
      <w:r>
        <w:rPr>
          <w:noProof/>
        </w:rPr>
      </w:r>
      <w:r>
        <w:rPr>
          <w:noProof/>
        </w:rPr>
        <w:fldChar w:fldCharType="separate"/>
      </w:r>
      <w:r>
        <w:rPr>
          <w:noProof/>
        </w:rPr>
        <w:t>11</w:t>
      </w:r>
      <w:r>
        <w:rPr>
          <w:noProof/>
        </w:rPr>
        <w:fldChar w:fldCharType="end"/>
      </w:r>
    </w:p>
    <w:p w14:paraId="7EA595DD"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sidRPr="006C1E57">
        <w:rPr>
          <w:noProof/>
        </w:rPr>
        <w:t>4</w:t>
      </w:r>
      <w:r>
        <w:rPr>
          <w:rFonts w:asciiTheme="minorHAnsi" w:eastAsiaTheme="minorEastAsia" w:hAnsiTheme="minorHAnsi" w:cstheme="minorBidi"/>
          <w:b w:val="0"/>
          <w:bCs w:val="0"/>
          <w:caps w:val="0"/>
          <w:noProof/>
          <w:lang w:val="en-US"/>
        </w:rPr>
        <w:tab/>
      </w:r>
      <w:r>
        <w:rPr>
          <w:noProof/>
        </w:rPr>
        <w:t>Razvoj lastne re</w:t>
      </w:r>
      <w:r w:rsidRPr="006C1E57">
        <w:rPr>
          <w:noProof/>
        </w:rPr>
        <w:t>šitve</w:t>
      </w:r>
      <w:r>
        <w:rPr>
          <w:noProof/>
        </w:rPr>
        <w:tab/>
      </w:r>
      <w:r>
        <w:rPr>
          <w:noProof/>
        </w:rPr>
        <w:fldChar w:fldCharType="begin"/>
      </w:r>
      <w:r>
        <w:rPr>
          <w:noProof/>
        </w:rPr>
        <w:instrText xml:space="preserve"> PAGEREF _Toc459561504 \h </w:instrText>
      </w:r>
      <w:r>
        <w:rPr>
          <w:noProof/>
        </w:rPr>
      </w:r>
      <w:r>
        <w:rPr>
          <w:noProof/>
        </w:rPr>
        <w:fldChar w:fldCharType="separate"/>
      </w:r>
      <w:r>
        <w:rPr>
          <w:noProof/>
        </w:rPr>
        <w:t>13</w:t>
      </w:r>
      <w:r>
        <w:rPr>
          <w:noProof/>
        </w:rPr>
        <w:fldChar w:fldCharType="end"/>
      </w:r>
    </w:p>
    <w:p w14:paraId="31733706"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_Toc459561505 \h </w:instrText>
      </w:r>
      <w:r>
        <w:rPr>
          <w:noProof/>
        </w:rPr>
      </w:r>
      <w:r>
        <w:rPr>
          <w:noProof/>
        </w:rPr>
        <w:fldChar w:fldCharType="separate"/>
      </w:r>
      <w:r>
        <w:rPr>
          <w:noProof/>
        </w:rPr>
        <w:t>13</w:t>
      </w:r>
      <w:r>
        <w:rPr>
          <w:noProof/>
        </w:rPr>
        <w:fldChar w:fldCharType="end"/>
      </w:r>
    </w:p>
    <w:p w14:paraId="2C129ED9"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_Toc459561506 \h </w:instrText>
      </w:r>
      <w:r>
        <w:rPr>
          <w:noProof/>
        </w:rPr>
      </w:r>
      <w:r>
        <w:rPr>
          <w:noProof/>
        </w:rPr>
        <w:fldChar w:fldCharType="separate"/>
      </w:r>
      <w:r>
        <w:rPr>
          <w:noProof/>
        </w:rPr>
        <w:t>13</w:t>
      </w:r>
      <w:r>
        <w:rPr>
          <w:noProof/>
        </w:rPr>
        <w:fldChar w:fldCharType="end"/>
      </w:r>
    </w:p>
    <w:p w14:paraId="6164B11D"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_Toc459561507 \h </w:instrText>
      </w:r>
      <w:r>
        <w:rPr>
          <w:noProof/>
        </w:rPr>
      </w:r>
      <w:r>
        <w:rPr>
          <w:noProof/>
        </w:rPr>
        <w:fldChar w:fldCharType="separate"/>
      </w:r>
      <w:r>
        <w:rPr>
          <w:noProof/>
        </w:rPr>
        <w:t>14</w:t>
      </w:r>
      <w:r>
        <w:rPr>
          <w:noProof/>
        </w:rPr>
        <w:fldChar w:fldCharType="end"/>
      </w:r>
    </w:p>
    <w:p w14:paraId="6EEB8DE8"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_Toc459561508 \h </w:instrText>
      </w:r>
      <w:r>
        <w:rPr>
          <w:noProof/>
        </w:rPr>
      </w:r>
      <w:r>
        <w:rPr>
          <w:noProof/>
        </w:rPr>
        <w:fldChar w:fldCharType="separate"/>
      </w:r>
      <w:r>
        <w:rPr>
          <w:noProof/>
        </w:rPr>
        <w:t>15</w:t>
      </w:r>
      <w:r>
        <w:rPr>
          <w:noProof/>
        </w:rPr>
        <w:fldChar w:fldCharType="end"/>
      </w:r>
    </w:p>
    <w:p w14:paraId="5DAFFE7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_Toc459561509 \h </w:instrText>
      </w:r>
      <w:r>
        <w:rPr>
          <w:noProof/>
        </w:rPr>
      </w:r>
      <w:r>
        <w:rPr>
          <w:noProof/>
        </w:rPr>
        <w:fldChar w:fldCharType="separate"/>
      </w:r>
      <w:r>
        <w:rPr>
          <w:noProof/>
        </w:rPr>
        <w:t>16</w:t>
      </w:r>
      <w:r>
        <w:rPr>
          <w:noProof/>
        </w:rPr>
        <w:fldChar w:fldCharType="end"/>
      </w:r>
    </w:p>
    <w:p w14:paraId="43C1AE0A"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_Toc459561510 \h </w:instrText>
      </w:r>
      <w:r>
        <w:rPr>
          <w:noProof/>
        </w:rPr>
      </w:r>
      <w:r>
        <w:rPr>
          <w:noProof/>
        </w:rPr>
        <w:fldChar w:fldCharType="separate"/>
      </w:r>
      <w:r>
        <w:rPr>
          <w:noProof/>
        </w:rPr>
        <w:t>17</w:t>
      </w:r>
      <w:r>
        <w:rPr>
          <w:noProof/>
        </w:rPr>
        <w:fldChar w:fldCharType="end"/>
      </w:r>
    </w:p>
    <w:p w14:paraId="783E7FCF"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4.3</w:t>
      </w:r>
      <w:r>
        <w:rPr>
          <w:rFonts w:asciiTheme="minorHAnsi" w:eastAsiaTheme="minorEastAsia" w:hAnsiTheme="minorHAnsi" w:cstheme="minorBidi"/>
          <w:b w:val="0"/>
          <w:bCs w:val="0"/>
          <w:noProof/>
          <w:sz w:val="24"/>
          <w:szCs w:val="24"/>
          <w:lang w:val="en-US"/>
        </w:rPr>
        <w:tab/>
      </w:r>
      <w:r>
        <w:rPr>
          <w:noProof/>
        </w:rPr>
        <w:t>Razvoj mobilne aplikacije</w:t>
      </w:r>
      <w:r>
        <w:rPr>
          <w:noProof/>
        </w:rPr>
        <w:tab/>
      </w:r>
      <w:r>
        <w:rPr>
          <w:noProof/>
        </w:rPr>
        <w:fldChar w:fldCharType="begin"/>
      </w:r>
      <w:r>
        <w:rPr>
          <w:noProof/>
        </w:rPr>
        <w:instrText xml:space="preserve"> PAGEREF _Toc459561511 \h </w:instrText>
      </w:r>
      <w:r>
        <w:rPr>
          <w:noProof/>
        </w:rPr>
      </w:r>
      <w:r>
        <w:rPr>
          <w:noProof/>
        </w:rPr>
        <w:fldChar w:fldCharType="separate"/>
      </w:r>
      <w:r>
        <w:rPr>
          <w:noProof/>
        </w:rPr>
        <w:t>19</w:t>
      </w:r>
      <w:r>
        <w:rPr>
          <w:noProof/>
        </w:rPr>
        <w:fldChar w:fldCharType="end"/>
      </w:r>
    </w:p>
    <w:p w14:paraId="10BA21A9"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4.3.1</w:t>
      </w:r>
      <w:r>
        <w:rPr>
          <w:rFonts w:asciiTheme="minorHAnsi" w:eastAsiaTheme="minorEastAsia" w:hAnsiTheme="minorHAnsi" w:cstheme="minorBidi"/>
          <w:noProof/>
          <w:sz w:val="24"/>
          <w:szCs w:val="24"/>
          <w:lang w:val="en-US"/>
        </w:rPr>
        <w:tab/>
      </w:r>
      <w:r>
        <w:rPr>
          <w:noProof/>
        </w:rPr>
        <w:t>Nadzor različic</w:t>
      </w:r>
      <w:r>
        <w:rPr>
          <w:noProof/>
        </w:rPr>
        <w:tab/>
      </w:r>
      <w:r>
        <w:rPr>
          <w:noProof/>
        </w:rPr>
        <w:fldChar w:fldCharType="begin"/>
      </w:r>
      <w:r>
        <w:rPr>
          <w:noProof/>
        </w:rPr>
        <w:instrText xml:space="preserve"> PAGEREF _Toc459561512 \h </w:instrText>
      </w:r>
      <w:r>
        <w:rPr>
          <w:noProof/>
        </w:rPr>
      </w:r>
      <w:r>
        <w:rPr>
          <w:noProof/>
        </w:rPr>
        <w:fldChar w:fldCharType="separate"/>
      </w:r>
      <w:r>
        <w:rPr>
          <w:noProof/>
        </w:rPr>
        <w:t>19</w:t>
      </w:r>
      <w:r>
        <w:rPr>
          <w:noProof/>
        </w:rPr>
        <w:fldChar w:fldCharType="end"/>
      </w:r>
    </w:p>
    <w:p w14:paraId="4FAA14CE"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4.3.2</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_Toc459561513 \h </w:instrText>
      </w:r>
      <w:r>
        <w:rPr>
          <w:noProof/>
        </w:rPr>
      </w:r>
      <w:r>
        <w:rPr>
          <w:noProof/>
        </w:rPr>
        <w:fldChar w:fldCharType="separate"/>
      </w:r>
      <w:r>
        <w:rPr>
          <w:noProof/>
        </w:rPr>
        <w:t>20</w:t>
      </w:r>
      <w:r>
        <w:rPr>
          <w:noProof/>
        </w:rPr>
        <w:fldChar w:fldCharType="end"/>
      </w:r>
    </w:p>
    <w:p w14:paraId="4AECF675"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4.3.3</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_Toc459561514 \h </w:instrText>
      </w:r>
      <w:r>
        <w:rPr>
          <w:noProof/>
        </w:rPr>
      </w:r>
      <w:r>
        <w:rPr>
          <w:noProof/>
        </w:rPr>
        <w:fldChar w:fldCharType="separate"/>
      </w:r>
      <w:r>
        <w:rPr>
          <w:noProof/>
        </w:rPr>
        <w:t>21</w:t>
      </w:r>
      <w:r>
        <w:rPr>
          <w:noProof/>
        </w:rPr>
        <w:fldChar w:fldCharType="end"/>
      </w:r>
    </w:p>
    <w:p w14:paraId="7FB7B540"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_Toc459561515 \h </w:instrText>
      </w:r>
      <w:r>
        <w:rPr>
          <w:noProof/>
        </w:rPr>
      </w:r>
      <w:r>
        <w:rPr>
          <w:noProof/>
        </w:rPr>
        <w:fldChar w:fldCharType="separate"/>
      </w:r>
      <w:r>
        <w:rPr>
          <w:noProof/>
        </w:rPr>
        <w:t>21</w:t>
      </w:r>
      <w:r>
        <w:rPr>
          <w:noProof/>
        </w:rPr>
        <w:fldChar w:fldCharType="end"/>
      </w:r>
    </w:p>
    <w:p w14:paraId="45B154C8"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_Toc459561516 \h </w:instrText>
      </w:r>
      <w:r>
        <w:rPr>
          <w:noProof/>
        </w:rPr>
      </w:r>
      <w:r>
        <w:rPr>
          <w:noProof/>
        </w:rPr>
        <w:fldChar w:fldCharType="separate"/>
      </w:r>
      <w:r>
        <w:rPr>
          <w:noProof/>
        </w:rPr>
        <w:t>22</w:t>
      </w:r>
      <w:r>
        <w:rPr>
          <w:noProof/>
        </w:rPr>
        <w:fldChar w:fldCharType="end"/>
      </w:r>
    </w:p>
    <w:p w14:paraId="3F0E524D"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lastRenderedPageBreak/>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_Toc459561517 \h </w:instrText>
      </w:r>
      <w:r>
        <w:rPr>
          <w:noProof/>
        </w:rPr>
      </w:r>
      <w:r>
        <w:rPr>
          <w:noProof/>
        </w:rPr>
        <w:fldChar w:fldCharType="separate"/>
      </w:r>
      <w:r>
        <w:rPr>
          <w:noProof/>
        </w:rPr>
        <w:t>23</w:t>
      </w:r>
      <w:r>
        <w:rPr>
          <w:noProof/>
        </w:rPr>
        <w:fldChar w:fldCharType="end"/>
      </w:r>
    </w:p>
    <w:p w14:paraId="23781F0E"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_Toc459561518 \h </w:instrText>
      </w:r>
      <w:r>
        <w:rPr>
          <w:noProof/>
        </w:rPr>
      </w:r>
      <w:r>
        <w:rPr>
          <w:noProof/>
        </w:rPr>
        <w:fldChar w:fldCharType="separate"/>
      </w:r>
      <w:r>
        <w:rPr>
          <w:noProof/>
        </w:rPr>
        <w:t>24</w:t>
      </w:r>
      <w:r>
        <w:rPr>
          <w:noProof/>
        </w:rPr>
        <w:fldChar w:fldCharType="end"/>
      </w:r>
    </w:p>
    <w:p w14:paraId="524C0FB6"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_Toc459561519 \h </w:instrText>
      </w:r>
      <w:r>
        <w:rPr>
          <w:noProof/>
        </w:rPr>
      </w:r>
      <w:r>
        <w:rPr>
          <w:noProof/>
        </w:rPr>
        <w:fldChar w:fldCharType="separate"/>
      </w:r>
      <w:r>
        <w:rPr>
          <w:noProof/>
        </w:rPr>
        <w:t>25</w:t>
      </w:r>
      <w:r>
        <w:rPr>
          <w:noProof/>
        </w:rPr>
        <w:fldChar w:fldCharType="end"/>
      </w:r>
    </w:p>
    <w:p w14:paraId="4B0398BA" w14:textId="77777777" w:rsidR="00B94267" w:rsidRDefault="00B94267">
      <w:pPr>
        <w:pStyle w:val="TOC3"/>
        <w:tabs>
          <w:tab w:val="left" w:pos="880"/>
          <w:tab w:val="right" w:leader="dot" w:pos="8772"/>
        </w:tabs>
        <w:rPr>
          <w:rFonts w:asciiTheme="minorHAnsi" w:eastAsiaTheme="minorEastAsia" w:hAnsiTheme="minorHAnsi" w:cstheme="minorBidi"/>
          <w:noProof/>
          <w:sz w:val="24"/>
          <w:szCs w:val="24"/>
          <w:lang w:val="en-US"/>
        </w:rPr>
      </w:pPr>
      <w:r w:rsidRPr="006C1E57">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_Toc459561520 \h </w:instrText>
      </w:r>
      <w:r>
        <w:rPr>
          <w:noProof/>
        </w:rPr>
      </w:r>
      <w:r>
        <w:rPr>
          <w:noProof/>
        </w:rPr>
        <w:fldChar w:fldCharType="separate"/>
      </w:r>
      <w:r>
        <w:rPr>
          <w:noProof/>
        </w:rPr>
        <w:t>26</w:t>
      </w:r>
      <w:r>
        <w:rPr>
          <w:noProof/>
        </w:rPr>
        <w:fldChar w:fldCharType="end"/>
      </w:r>
    </w:p>
    <w:p w14:paraId="6406E8B7" w14:textId="77777777" w:rsidR="00B94267" w:rsidRDefault="00B94267">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6C1E57">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_Toc459561521 \h </w:instrText>
      </w:r>
      <w:r>
        <w:rPr>
          <w:noProof/>
        </w:rPr>
      </w:r>
      <w:r>
        <w:rPr>
          <w:noProof/>
        </w:rPr>
        <w:fldChar w:fldCharType="separate"/>
      </w:r>
      <w:r>
        <w:rPr>
          <w:noProof/>
        </w:rPr>
        <w:t>27</w:t>
      </w:r>
      <w:r>
        <w:rPr>
          <w:noProof/>
        </w:rPr>
        <w:fldChar w:fldCharType="end"/>
      </w:r>
    </w:p>
    <w:p w14:paraId="781AA9D1" w14:textId="77777777" w:rsidR="00B94267" w:rsidRDefault="00B94267">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_Toc459561522 \h </w:instrText>
      </w:r>
      <w:r>
        <w:rPr>
          <w:noProof/>
        </w:rPr>
      </w:r>
      <w:r>
        <w:rPr>
          <w:noProof/>
        </w:rPr>
        <w:fldChar w:fldCharType="separate"/>
      </w:r>
      <w:r>
        <w:rPr>
          <w:noProof/>
        </w:rPr>
        <w:t>29</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5CBF529E" w14:textId="77777777" w:rsidR="00B9426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9561471" w:history="1">
        <w:r w:rsidR="00B94267" w:rsidRPr="00E70A70">
          <w:rPr>
            <w:rStyle w:val="Hyperlink"/>
            <w:noProof/>
          </w:rPr>
          <w:t>Slika 1: Primer: Shema pametne hiše</w:t>
        </w:r>
        <w:r w:rsidR="00B94267">
          <w:rPr>
            <w:noProof/>
            <w:webHidden/>
          </w:rPr>
          <w:tab/>
        </w:r>
        <w:r w:rsidR="00B94267">
          <w:rPr>
            <w:noProof/>
            <w:webHidden/>
          </w:rPr>
          <w:fldChar w:fldCharType="begin"/>
        </w:r>
        <w:r w:rsidR="00B94267">
          <w:rPr>
            <w:noProof/>
            <w:webHidden/>
          </w:rPr>
          <w:instrText xml:space="preserve"> PAGEREF _Toc459561471 \h </w:instrText>
        </w:r>
        <w:r w:rsidR="00B94267">
          <w:rPr>
            <w:noProof/>
            <w:webHidden/>
          </w:rPr>
        </w:r>
        <w:r w:rsidR="00B94267">
          <w:rPr>
            <w:noProof/>
            <w:webHidden/>
          </w:rPr>
          <w:fldChar w:fldCharType="separate"/>
        </w:r>
        <w:r w:rsidR="00B94267">
          <w:rPr>
            <w:noProof/>
            <w:webHidden/>
          </w:rPr>
          <w:t>3</w:t>
        </w:r>
        <w:r w:rsidR="00B94267">
          <w:rPr>
            <w:noProof/>
            <w:webHidden/>
          </w:rPr>
          <w:fldChar w:fldCharType="end"/>
        </w:r>
      </w:hyperlink>
    </w:p>
    <w:p w14:paraId="32D155E2"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2" w:history="1">
        <w:r w:rsidRPr="00E70A70">
          <w:rPr>
            <w:rStyle w:val="Hyperlink"/>
            <w:noProof/>
          </w:rPr>
          <w:t>Slika 2: Prikaz integracije različnih komunikacijskih protokolov [6]</w:t>
        </w:r>
        <w:r>
          <w:rPr>
            <w:noProof/>
            <w:webHidden/>
          </w:rPr>
          <w:tab/>
        </w:r>
        <w:r>
          <w:rPr>
            <w:noProof/>
            <w:webHidden/>
          </w:rPr>
          <w:fldChar w:fldCharType="begin"/>
        </w:r>
        <w:r>
          <w:rPr>
            <w:noProof/>
            <w:webHidden/>
          </w:rPr>
          <w:instrText xml:space="preserve"> PAGEREF _Toc459561472 \h </w:instrText>
        </w:r>
        <w:r>
          <w:rPr>
            <w:noProof/>
            <w:webHidden/>
          </w:rPr>
        </w:r>
        <w:r>
          <w:rPr>
            <w:noProof/>
            <w:webHidden/>
          </w:rPr>
          <w:fldChar w:fldCharType="separate"/>
        </w:r>
        <w:r>
          <w:rPr>
            <w:noProof/>
            <w:webHidden/>
          </w:rPr>
          <w:t>4</w:t>
        </w:r>
        <w:r>
          <w:rPr>
            <w:noProof/>
            <w:webHidden/>
          </w:rPr>
          <w:fldChar w:fldCharType="end"/>
        </w:r>
      </w:hyperlink>
    </w:p>
    <w:p w14:paraId="23D89AD1"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561473" w:history="1">
        <w:r w:rsidRPr="00E70A70">
          <w:rPr>
            <w:rStyle w:val="Hyperlink"/>
            <w:noProof/>
          </w:rPr>
          <w:t>Slika 3: iBeacon oddajnik [35]</w:t>
        </w:r>
        <w:r>
          <w:rPr>
            <w:noProof/>
            <w:webHidden/>
          </w:rPr>
          <w:tab/>
        </w:r>
        <w:r>
          <w:rPr>
            <w:noProof/>
            <w:webHidden/>
          </w:rPr>
          <w:fldChar w:fldCharType="begin"/>
        </w:r>
        <w:r>
          <w:rPr>
            <w:noProof/>
            <w:webHidden/>
          </w:rPr>
          <w:instrText xml:space="preserve"> PAGEREF _Toc459561473 \h </w:instrText>
        </w:r>
        <w:r>
          <w:rPr>
            <w:noProof/>
            <w:webHidden/>
          </w:rPr>
        </w:r>
        <w:r>
          <w:rPr>
            <w:noProof/>
            <w:webHidden/>
          </w:rPr>
          <w:fldChar w:fldCharType="separate"/>
        </w:r>
        <w:r>
          <w:rPr>
            <w:noProof/>
            <w:webHidden/>
          </w:rPr>
          <w:t>6</w:t>
        </w:r>
        <w:r>
          <w:rPr>
            <w:noProof/>
            <w:webHidden/>
          </w:rPr>
          <w:fldChar w:fldCharType="end"/>
        </w:r>
      </w:hyperlink>
    </w:p>
    <w:p w14:paraId="47B803FD"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4" w:history="1">
        <w:r w:rsidRPr="00E70A70">
          <w:rPr>
            <w:rStyle w:val="Hyperlink"/>
            <w:noProof/>
          </w:rPr>
          <w:t>Slika 4: Termostat Nest [11]</w:t>
        </w:r>
        <w:r>
          <w:rPr>
            <w:noProof/>
            <w:webHidden/>
          </w:rPr>
          <w:tab/>
        </w:r>
        <w:r>
          <w:rPr>
            <w:noProof/>
            <w:webHidden/>
          </w:rPr>
          <w:fldChar w:fldCharType="begin"/>
        </w:r>
        <w:r>
          <w:rPr>
            <w:noProof/>
            <w:webHidden/>
          </w:rPr>
          <w:instrText xml:space="preserve"> PAGEREF _Toc459561474 \h </w:instrText>
        </w:r>
        <w:r>
          <w:rPr>
            <w:noProof/>
            <w:webHidden/>
          </w:rPr>
        </w:r>
        <w:r>
          <w:rPr>
            <w:noProof/>
            <w:webHidden/>
          </w:rPr>
          <w:fldChar w:fldCharType="separate"/>
        </w:r>
        <w:r>
          <w:rPr>
            <w:noProof/>
            <w:webHidden/>
          </w:rPr>
          <w:t>7</w:t>
        </w:r>
        <w:r>
          <w:rPr>
            <w:noProof/>
            <w:webHidden/>
          </w:rPr>
          <w:fldChar w:fldCharType="end"/>
        </w:r>
      </w:hyperlink>
    </w:p>
    <w:p w14:paraId="797DE65C"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5" w:history="1">
        <w:r w:rsidRPr="00E70A70">
          <w:rPr>
            <w:rStyle w:val="Hyperlink"/>
            <w:noProof/>
          </w:rPr>
          <w:t>Slika 5: Sistem pametne razsvetljave Philips Hue [12]</w:t>
        </w:r>
        <w:r>
          <w:rPr>
            <w:noProof/>
            <w:webHidden/>
          </w:rPr>
          <w:tab/>
        </w:r>
        <w:r>
          <w:rPr>
            <w:noProof/>
            <w:webHidden/>
          </w:rPr>
          <w:fldChar w:fldCharType="begin"/>
        </w:r>
        <w:r>
          <w:rPr>
            <w:noProof/>
            <w:webHidden/>
          </w:rPr>
          <w:instrText xml:space="preserve"> PAGEREF _Toc459561475 \h </w:instrText>
        </w:r>
        <w:r>
          <w:rPr>
            <w:noProof/>
            <w:webHidden/>
          </w:rPr>
        </w:r>
        <w:r>
          <w:rPr>
            <w:noProof/>
            <w:webHidden/>
          </w:rPr>
          <w:fldChar w:fldCharType="separate"/>
        </w:r>
        <w:r>
          <w:rPr>
            <w:noProof/>
            <w:webHidden/>
          </w:rPr>
          <w:t>8</w:t>
        </w:r>
        <w:r>
          <w:rPr>
            <w:noProof/>
            <w:webHidden/>
          </w:rPr>
          <w:fldChar w:fldCharType="end"/>
        </w:r>
      </w:hyperlink>
    </w:p>
    <w:p w14:paraId="6DFB5560"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6" w:history="1">
        <w:r w:rsidRPr="00E70A70">
          <w:rPr>
            <w:rStyle w:val="Hyperlink"/>
            <w:noProof/>
          </w:rPr>
          <w:t>Slika 6: Pametna ključavnica August [13]</w:t>
        </w:r>
        <w:r>
          <w:rPr>
            <w:noProof/>
            <w:webHidden/>
          </w:rPr>
          <w:tab/>
        </w:r>
        <w:r>
          <w:rPr>
            <w:noProof/>
            <w:webHidden/>
          </w:rPr>
          <w:fldChar w:fldCharType="begin"/>
        </w:r>
        <w:r>
          <w:rPr>
            <w:noProof/>
            <w:webHidden/>
          </w:rPr>
          <w:instrText xml:space="preserve"> PAGEREF _Toc459561476 \h </w:instrText>
        </w:r>
        <w:r>
          <w:rPr>
            <w:noProof/>
            <w:webHidden/>
          </w:rPr>
        </w:r>
        <w:r>
          <w:rPr>
            <w:noProof/>
            <w:webHidden/>
          </w:rPr>
          <w:fldChar w:fldCharType="separate"/>
        </w:r>
        <w:r>
          <w:rPr>
            <w:noProof/>
            <w:webHidden/>
          </w:rPr>
          <w:t>8</w:t>
        </w:r>
        <w:r>
          <w:rPr>
            <w:noProof/>
            <w:webHidden/>
          </w:rPr>
          <w:fldChar w:fldCharType="end"/>
        </w:r>
      </w:hyperlink>
    </w:p>
    <w:p w14:paraId="5E072AC0"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7" w:history="1">
        <w:r w:rsidRPr="00E70A70">
          <w:rPr>
            <w:rStyle w:val="Hyperlink"/>
            <w:noProof/>
          </w:rPr>
          <w:t>Slika 7: Samsung SmartThings Hub [14]</w:t>
        </w:r>
        <w:r>
          <w:rPr>
            <w:noProof/>
            <w:webHidden/>
          </w:rPr>
          <w:tab/>
        </w:r>
        <w:r>
          <w:rPr>
            <w:noProof/>
            <w:webHidden/>
          </w:rPr>
          <w:fldChar w:fldCharType="begin"/>
        </w:r>
        <w:r>
          <w:rPr>
            <w:noProof/>
            <w:webHidden/>
          </w:rPr>
          <w:instrText xml:space="preserve"> PAGEREF _Toc459561477 \h </w:instrText>
        </w:r>
        <w:r>
          <w:rPr>
            <w:noProof/>
            <w:webHidden/>
          </w:rPr>
        </w:r>
        <w:r>
          <w:rPr>
            <w:noProof/>
            <w:webHidden/>
          </w:rPr>
          <w:fldChar w:fldCharType="separate"/>
        </w:r>
        <w:r>
          <w:rPr>
            <w:noProof/>
            <w:webHidden/>
          </w:rPr>
          <w:t>9</w:t>
        </w:r>
        <w:r>
          <w:rPr>
            <w:noProof/>
            <w:webHidden/>
          </w:rPr>
          <w:fldChar w:fldCharType="end"/>
        </w:r>
      </w:hyperlink>
    </w:p>
    <w:p w14:paraId="53FFF0B9"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8" w:history="1">
        <w:r w:rsidRPr="00E70A70">
          <w:rPr>
            <w:rStyle w:val="Hyperlink"/>
            <w:noProof/>
          </w:rPr>
          <w:t>Slika 8: Shema sistema pametne hiše</w:t>
        </w:r>
        <w:r>
          <w:rPr>
            <w:noProof/>
            <w:webHidden/>
          </w:rPr>
          <w:tab/>
        </w:r>
        <w:r>
          <w:rPr>
            <w:noProof/>
            <w:webHidden/>
          </w:rPr>
          <w:fldChar w:fldCharType="begin"/>
        </w:r>
        <w:r>
          <w:rPr>
            <w:noProof/>
            <w:webHidden/>
          </w:rPr>
          <w:instrText xml:space="preserve"> PAGEREF _Toc459561478 \h </w:instrText>
        </w:r>
        <w:r>
          <w:rPr>
            <w:noProof/>
            <w:webHidden/>
          </w:rPr>
        </w:r>
        <w:r>
          <w:rPr>
            <w:noProof/>
            <w:webHidden/>
          </w:rPr>
          <w:fldChar w:fldCharType="separate"/>
        </w:r>
        <w:r>
          <w:rPr>
            <w:noProof/>
            <w:webHidden/>
          </w:rPr>
          <w:t>13</w:t>
        </w:r>
        <w:r>
          <w:rPr>
            <w:noProof/>
            <w:webHidden/>
          </w:rPr>
          <w:fldChar w:fldCharType="end"/>
        </w:r>
      </w:hyperlink>
    </w:p>
    <w:p w14:paraId="1CC2D568"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79" w:history="1">
        <w:r w:rsidRPr="00E70A70">
          <w:rPr>
            <w:rStyle w:val="Hyperlink"/>
            <w:noProof/>
          </w:rPr>
          <w:t>Slika 9: Mikroračunalnik Raspberry Pi model B [20]</w:t>
        </w:r>
        <w:r>
          <w:rPr>
            <w:noProof/>
            <w:webHidden/>
          </w:rPr>
          <w:tab/>
        </w:r>
        <w:r>
          <w:rPr>
            <w:noProof/>
            <w:webHidden/>
          </w:rPr>
          <w:fldChar w:fldCharType="begin"/>
        </w:r>
        <w:r>
          <w:rPr>
            <w:noProof/>
            <w:webHidden/>
          </w:rPr>
          <w:instrText xml:space="preserve"> PAGEREF _Toc459561479 \h </w:instrText>
        </w:r>
        <w:r>
          <w:rPr>
            <w:noProof/>
            <w:webHidden/>
          </w:rPr>
        </w:r>
        <w:r>
          <w:rPr>
            <w:noProof/>
            <w:webHidden/>
          </w:rPr>
          <w:fldChar w:fldCharType="separate"/>
        </w:r>
        <w:r>
          <w:rPr>
            <w:noProof/>
            <w:webHidden/>
          </w:rPr>
          <w:t>14</w:t>
        </w:r>
        <w:r>
          <w:rPr>
            <w:noProof/>
            <w:webHidden/>
          </w:rPr>
          <w:fldChar w:fldCharType="end"/>
        </w:r>
      </w:hyperlink>
    </w:p>
    <w:p w14:paraId="7981B558"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0" w:history="1">
        <w:r w:rsidRPr="00E70A70">
          <w:rPr>
            <w:rStyle w:val="Hyperlink"/>
            <w:noProof/>
          </w:rPr>
          <w:t>Slika 10: Temperaturni senzor DS18B20 [22]</w:t>
        </w:r>
        <w:r>
          <w:rPr>
            <w:noProof/>
            <w:webHidden/>
          </w:rPr>
          <w:tab/>
        </w:r>
        <w:r>
          <w:rPr>
            <w:noProof/>
            <w:webHidden/>
          </w:rPr>
          <w:fldChar w:fldCharType="begin"/>
        </w:r>
        <w:r>
          <w:rPr>
            <w:noProof/>
            <w:webHidden/>
          </w:rPr>
          <w:instrText xml:space="preserve"> PAGEREF _Toc459561480 \h </w:instrText>
        </w:r>
        <w:r>
          <w:rPr>
            <w:noProof/>
            <w:webHidden/>
          </w:rPr>
        </w:r>
        <w:r>
          <w:rPr>
            <w:noProof/>
            <w:webHidden/>
          </w:rPr>
          <w:fldChar w:fldCharType="separate"/>
        </w:r>
        <w:r>
          <w:rPr>
            <w:noProof/>
            <w:webHidden/>
          </w:rPr>
          <w:t>15</w:t>
        </w:r>
        <w:r>
          <w:rPr>
            <w:noProof/>
            <w:webHidden/>
          </w:rPr>
          <w:fldChar w:fldCharType="end"/>
        </w:r>
      </w:hyperlink>
    </w:p>
    <w:p w14:paraId="0016E483"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1" w:history="1">
        <w:r w:rsidRPr="00E70A70">
          <w:rPr>
            <w:rStyle w:val="Hyperlink"/>
            <w:noProof/>
          </w:rPr>
          <w:t>Slika 11: Rele kartica</w:t>
        </w:r>
        <w:r>
          <w:rPr>
            <w:noProof/>
            <w:webHidden/>
          </w:rPr>
          <w:tab/>
        </w:r>
        <w:r>
          <w:rPr>
            <w:noProof/>
            <w:webHidden/>
          </w:rPr>
          <w:fldChar w:fldCharType="begin"/>
        </w:r>
        <w:r>
          <w:rPr>
            <w:noProof/>
            <w:webHidden/>
          </w:rPr>
          <w:instrText xml:space="preserve"> PAGEREF _Toc459561481 \h </w:instrText>
        </w:r>
        <w:r>
          <w:rPr>
            <w:noProof/>
            <w:webHidden/>
          </w:rPr>
        </w:r>
        <w:r>
          <w:rPr>
            <w:noProof/>
            <w:webHidden/>
          </w:rPr>
          <w:fldChar w:fldCharType="separate"/>
        </w:r>
        <w:r>
          <w:rPr>
            <w:noProof/>
            <w:webHidden/>
          </w:rPr>
          <w:t>15</w:t>
        </w:r>
        <w:r>
          <w:rPr>
            <w:noProof/>
            <w:webHidden/>
          </w:rPr>
          <w:fldChar w:fldCharType="end"/>
        </w:r>
      </w:hyperlink>
    </w:p>
    <w:p w14:paraId="09492CAA"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2" w:history="1">
        <w:r w:rsidRPr="00E70A70">
          <w:rPr>
            <w:rStyle w:val="Hyperlink"/>
            <w:noProof/>
          </w:rPr>
          <w:t>Slika 12: Notranjost sistema pametne hiše</w:t>
        </w:r>
        <w:r>
          <w:rPr>
            <w:noProof/>
            <w:webHidden/>
          </w:rPr>
          <w:tab/>
        </w:r>
        <w:r>
          <w:rPr>
            <w:noProof/>
            <w:webHidden/>
          </w:rPr>
          <w:fldChar w:fldCharType="begin"/>
        </w:r>
        <w:r>
          <w:rPr>
            <w:noProof/>
            <w:webHidden/>
          </w:rPr>
          <w:instrText xml:space="preserve"> PAGEREF _Toc459561482 \h </w:instrText>
        </w:r>
        <w:r>
          <w:rPr>
            <w:noProof/>
            <w:webHidden/>
          </w:rPr>
        </w:r>
        <w:r>
          <w:rPr>
            <w:noProof/>
            <w:webHidden/>
          </w:rPr>
          <w:fldChar w:fldCharType="separate"/>
        </w:r>
        <w:r>
          <w:rPr>
            <w:noProof/>
            <w:webHidden/>
          </w:rPr>
          <w:t>16</w:t>
        </w:r>
        <w:r>
          <w:rPr>
            <w:noProof/>
            <w:webHidden/>
          </w:rPr>
          <w:fldChar w:fldCharType="end"/>
        </w:r>
      </w:hyperlink>
    </w:p>
    <w:p w14:paraId="57433CA4"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3" w:history="1">
        <w:r w:rsidRPr="00E70A70">
          <w:rPr>
            <w:rStyle w:val="Hyperlink"/>
            <w:noProof/>
          </w:rPr>
          <w:t>Slika 13: Sistem pametne hiše v ohišju</w:t>
        </w:r>
        <w:r>
          <w:rPr>
            <w:noProof/>
            <w:webHidden/>
          </w:rPr>
          <w:tab/>
        </w:r>
        <w:r>
          <w:rPr>
            <w:noProof/>
            <w:webHidden/>
          </w:rPr>
          <w:fldChar w:fldCharType="begin"/>
        </w:r>
        <w:r>
          <w:rPr>
            <w:noProof/>
            <w:webHidden/>
          </w:rPr>
          <w:instrText xml:space="preserve"> PAGEREF _Toc459561483 \h </w:instrText>
        </w:r>
        <w:r>
          <w:rPr>
            <w:noProof/>
            <w:webHidden/>
          </w:rPr>
        </w:r>
        <w:r>
          <w:rPr>
            <w:noProof/>
            <w:webHidden/>
          </w:rPr>
          <w:fldChar w:fldCharType="separate"/>
        </w:r>
        <w:r>
          <w:rPr>
            <w:noProof/>
            <w:webHidden/>
          </w:rPr>
          <w:t>16</w:t>
        </w:r>
        <w:r>
          <w:rPr>
            <w:noProof/>
            <w:webHidden/>
          </w:rPr>
          <w:fldChar w:fldCharType="end"/>
        </w:r>
      </w:hyperlink>
    </w:p>
    <w:p w14:paraId="497A40A1"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4" w:history="1">
        <w:r w:rsidRPr="00E70A70">
          <w:rPr>
            <w:rStyle w:val="Hyperlink"/>
            <w:noProof/>
          </w:rPr>
          <w:t>Slika 14: Zaslonska slika razvojnega okolja Xcode</w:t>
        </w:r>
        <w:r>
          <w:rPr>
            <w:noProof/>
            <w:webHidden/>
          </w:rPr>
          <w:tab/>
        </w:r>
        <w:r>
          <w:rPr>
            <w:noProof/>
            <w:webHidden/>
          </w:rPr>
          <w:fldChar w:fldCharType="begin"/>
        </w:r>
        <w:r>
          <w:rPr>
            <w:noProof/>
            <w:webHidden/>
          </w:rPr>
          <w:instrText xml:space="preserve"> PAGEREF _Toc459561484 \h </w:instrText>
        </w:r>
        <w:r>
          <w:rPr>
            <w:noProof/>
            <w:webHidden/>
          </w:rPr>
        </w:r>
        <w:r>
          <w:rPr>
            <w:noProof/>
            <w:webHidden/>
          </w:rPr>
          <w:fldChar w:fldCharType="separate"/>
        </w:r>
        <w:r>
          <w:rPr>
            <w:noProof/>
            <w:webHidden/>
          </w:rPr>
          <w:t>20</w:t>
        </w:r>
        <w:r>
          <w:rPr>
            <w:noProof/>
            <w:webHidden/>
          </w:rPr>
          <w:fldChar w:fldCharType="end"/>
        </w:r>
      </w:hyperlink>
    </w:p>
    <w:p w14:paraId="720E3B13"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5" w:history="1">
        <w:r w:rsidRPr="00E70A70">
          <w:rPr>
            <w:rStyle w:val="Hyperlink"/>
            <w:noProof/>
          </w:rPr>
          <w:t>Slika 15: Graf popularnosti programskih jezikov [31]</w:t>
        </w:r>
        <w:r>
          <w:rPr>
            <w:noProof/>
            <w:webHidden/>
          </w:rPr>
          <w:tab/>
        </w:r>
        <w:r>
          <w:rPr>
            <w:noProof/>
            <w:webHidden/>
          </w:rPr>
          <w:fldChar w:fldCharType="begin"/>
        </w:r>
        <w:r>
          <w:rPr>
            <w:noProof/>
            <w:webHidden/>
          </w:rPr>
          <w:instrText xml:space="preserve"> PAGEREF _Toc459561485 \h </w:instrText>
        </w:r>
        <w:r>
          <w:rPr>
            <w:noProof/>
            <w:webHidden/>
          </w:rPr>
        </w:r>
        <w:r>
          <w:rPr>
            <w:noProof/>
            <w:webHidden/>
          </w:rPr>
          <w:fldChar w:fldCharType="separate"/>
        </w:r>
        <w:r>
          <w:rPr>
            <w:noProof/>
            <w:webHidden/>
          </w:rPr>
          <w:t>21</w:t>
        </w:r>
        <w:r>
          <w:rPr>
            <w:noProof/>
            <w:webHidden/>
          </w:rPr>
          <w:fldChar w:fldCharType="end"/>
        </w:r>
      </w:hyperlink>
    </w:p>
    <w:p w14:paraId="26FD38E5"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6" w:history="1">
        <w:r w:rsidRPr="00E70A70">
          <w:rPr>
            <w:rStyle w:val="Hyperlink"/>
            <w:noProof/>
          </w:rPr>
          <w:t>Slika 16: Zaslonska slika nastavitev aplikacije pametne hiše</w:t>
        </w:r>
        <w:r>
          <w:rPr>
            <w:noProof/>
            <w:webHidden/>
          </w:rPr>
          <w:tab/>
        </w:r>
        <w:r>
          <w:rPr>
            <w:noProof/>
            <w:webHidden/>
          </w:rPr>
          <w:fldChar w:fldCharType="begin"/>
        </w:r>
        <w:r>
          <w:rPr>
            <w:noProof/>
            <w:webHidden/>
          </w:rPr>
          <w:instrText xml:space="preserve"> PAGEREF _Toc459561486 \h </w:instrText>
        </w:r>
        <w:r>
          <w:rPr>
            <w:noProof/>
            <w:webHidden/>
          </w:rPr>
        </w:r>
        <w:r>
          <w:rPr>
            <w:noProof/>
            <w:webHidden/>
          </w:rPr>
          <w:fldChar w:fldCharType="separate"/>
        </w:r>
        <w:r>
          <w:rPr>
            <w:noProof/>
            <w:webHidden/>
          </w:rPr>
          <w:t>23</w:t>
        </w:r>
        <w:r>
          <w:rPr>
            <w:noProof/>
            <w:webHidden/>
          </w:rPr>
          <w:fldChar w:fldCharType="end"/>
        </w:r>
      </w:hyperlink>
    </w:p>
    <w:p w14:paraId="5B7C7FBB"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7" w:history="1">
        <w:r w:rsidRPr="00E70A70">
          <w:rPr>
            <w:rStyle w:val="Hyperlink"/>
            <w:noProof/>
          </w:rPr>
          <w:t>Slika 17: Gradnja grafičnega uporabniškega vmesnika v okolju Xcode</w:t>
        </w:r>
        <w:r>
          <w:rPr>
            <w:noProof/>
            <w:webHidden/>
          </w:rPr>
          <w:tab/>
        </w:r>
        <w:r>
          <w:rPr>
            <w:noProof/>
            <w:webHidden/>
          </w:rPr>
          <w:fldChar w:fldCharType="begin"/>
        </w:r>
        <w:r>
          <w:rPr>
            <w:noProof/>
            <w:webHidden/>
          </w:rPr>
          <w:instrText xml:space="preserve"> PAGEREF _Toc459561487 \h </w:instrText>
        </w:r>
        <w:r>
          <w:rPr>
            <w:noProof/>
            <w:webHidden/>
          </w:rPr>
        </w:r>
        <w:r>
          <w:rPr>
            <w:noProof/>
            <w:webHidden/>
          </w:rPr>
          <w:fldChar w:fldCharType="separate"/>
        </w:r>
        <w:r>
          <w:rPr>
            <w:noProof/>
            <w:webHidden/>
          </w:rPr>
          <w:t>25</w:t>
        </w:r>
        <w:r>
          <w:rPr>
            <w:noProof/>
            <w:webHidden/>
          </w:rPr>
          <w:fldChar w:fldCharType="end"/>
        </w:r>
      </w:hyperlink>
    </w:p>
    <w:p w14:paraId="523D2145"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8" w:history="1">
        <w:r w:rsidRPr="00E70A70">
          <w:rPr>
            <w:rStyle w:val="Hyperlink"/>
            <w:noProof/>
          </w:rPr>
          <w:t>Slika 18: Zaslonska slika hitrega dostopa Today extension</w:t>
        </w:r>
        <w:r>
          <w:rPr>
            <w:noProof/>
            <w:webHidden/>
          </w:rPr>
          <w:tab/>
        </w:r>
        <w:r>
          <w:rPr>
            <w:noProof/>
            <w:webHidden/>
          </w:rPr>
          <w:fldChar w:fldCharType="begin"/>
        </w:r>
        <w:r>
          <w:rPr>
            <w:noProof/>
            <w:webHidden/>
          </w:rPr>
          <w:instrText xml:space="preserve"> PAGEREF _Toc459561488 \h </w:instrText>
        </w:r>
        <w:r>
          <w:rPr>
            <w:noProof/>
            <w:webHidden/>
          </w:rPr>
        </w:r>
        <w:r>
          <w:rPr>
            <w:noProof/>
            <w:webHidden/>
          </w:rPr>
          <w:fldChar w:fldCharType="separate"/>
        </w:r>
        <w:r>
          <w:rPr>
            <w:noProof/>
            <w:webHidden/>
          </w:rPr>
          <w:t>27</w:t>
        </w:r>
        <w:r>
          <w:rPr>
            <w:noProof/>
            <w:webHidden/>
          </w:rPr>
          <w:fldChar w:fldCharType="end"/>
        </w:r>
      </w:hyperlink>
    </w:p>
    <w:p w14:paraId="0E3222F8"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89" w:history="1">
        <w:r w:rsidRPr="00E70A70">
          <w:rPr>
            <w:rStyle w:val="Hyperlink"/>
            <w:noProof/>
          </w:rPr>
          <w:t>Slika 19: Usmerjevalnik Mikrotik hAP ac [34]</w:t>
        </w:r>
        <w:r>
          <w:rPr>
            <w:noProof/>
            <w:webHidden/>
          </w:rPr>
          <w:tab/>
        </w:r>
        <w:r>
          <w:rPr>
            <w:noProof/>
            <w:webHidden/>
          </w:rPr>
          <w:fldChar w:fldCharType="begin"/>
        </w:r>
        <w:r>
          <w:rPr>
            <w:noProof/>
            <w:webHidden/>
          </w:rPr>
          <w:instrText xml:space="preserve"> PAGEREF _Toc459561489 \h </w:instrText>
        </w:r>
        <w:r>
          <w:rPr>
            <w:noProof/>
            <w:webHidden/>
          </w:rPr>
        </w:r>
        <w:r>
          <w:rPr>
            <w:noProof/>
            <w:webHidden/>
          </w:rPr>
          <w:fldChar w:fldCharType="separate"/>
        </w:r>
        <w:r>
          <w:rPr>
            <w:noProof/>
            <w:webHidden/>
          </w:rPr>
          <w:t>28</w:t>
        </w:r>
        <w:r>
          <w:rPr>
            <w:noProof/>
            <w:webHidden/>
          </w:rPr>
          <w:fldChar w:fldCharType="end"/>
        </w:r>
      </w:hyperlink>
    </w:p>
    <w:p w14:paraId="347441D6" w14:textId="77777777" w:rsidR="00B94267" w:rsidRDefault="00B9426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561490" w:history="1">
        <w:r w:rsidRPr="00E70A70">
          <w:rPr>
            <w:rStyle w:val="Hyperlink"/>
            <w:noProof/>
          </w:rPr>
          <w:t>Slika 20: Idejna shema</w:t>
        </w:r>
        <w:r>
          <w:rPr>
            <w:noProof/>
            <w:webHidden/>
          </w:rPr>
          <w:tab/>
        </w:r>
        <w:r>
          <w:rPr>
            <w:noProof/>
            <w:webHidden/>
          </w:rPr>
          <w:fldChar w:fldCharType="begin"/>
        </w:r>
        <w:r>
          <w:rPr>
            <w:noProof/>
            <w:webHidden/>
          </w:rPr>
          <w:instrText xml:space="preserve"> PAGEREF _Toc459561490 \h </w:instrText>
        </w:r>
        <w:r>
          <w:rPr>
            <w:noProof/>
            <w:webHidden/>
          </w:rPr>
        </w:r>
        <w:r>
          <w:rPr>
            <w:noProof/>
            <w:webHidden/>
          </w:rPr>
          <w:fldChar w:fldCharType="separate"/>
        </w:r>
        <w:r>
          <w:rPr>
            <w:noProof/>
            <w:webHidden/>
          </w:rPr>
          <w:t>30</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53E08B12" w14:textId="77777777" w:rsidR="00B94267"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z w:val="32"/>
          <w:szCs w:val="32"/>
        </w:rPr>
        <w:fldChar w:fldCharType="begin"/>
      </w:r>
      <w:r>
        <w:rPr>
          <w:b/>
          <w:sz w:val="32"/>
          <w:szCs w:val="32"/>
        </w:rPr>
        <w:instrText xml:space="preserve"> TOC \c "Tabela" </w:instrText>
      </w:r>
      <w:r>
        <w:rPr>
          <w:b/>
          <w:sz w:val="32"/>
          <w:szCs w:val="32"/>
        </w:rPr>
        <w:fldChar w:fldCharType="separate"/>
      </w:r>
      <w:r w:rsidR="00B94267">
        <w:rPr>
          <w:noProof/>
        </w:rPr>
        <w:t>Tabela 1: Primerjava odprtokodnih licenc [19]</w:t>
      </w:r>
      <w:r w:rsidR="00B94267">
        <w:rPr>
          <w:noProof/>
        </w:rPr>
        <w:tab/>
      </w:r>
      <w:r w:rsidR="00B94267">
        <w:rPr>
          <w:noProof/>
        </w:rPr>
        <w:fldChar w:fldCharType="begin"/>
      </w:r>
      <w:r w:rsidR="00B94267">
        <w:rPr>
          <w:noProof/>
        </w:rPr>
        <w:instrText xml:space="preserve"> PAGEREF _Toc459561491 \h </w:instrText>
      </w:r>
      <w:r w:rsidR="00B94267">
        <w:rPr>
          <w:noProof/>
        </w:rPr>
      </w:r>
      <w:r w:rsidR="00B94267">
        <w:rPr>
          <w:noProof/>
        </w:rPr>
        <w:fldChar w:fldCharType="separate"/>
      </w:r>
      <w:r w:rsidR="00B94267">
        <w:rPr>
          <w:noProof/>
        </w:rPr>
        <w:t>12</w:t>
      </w:r>
      <w:r w:rsidR="00B94267">
        <w:rPr>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3FDD31BB"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561492"/>
      <w:r w:rsidRPr="00AE3509">
        <w:rPr>
          <w:b/>
          <w:lang w:val="sl-SI"/>
        </w:rPr>
        <w:lastRenderedPageBreak/>
        <w:t>UVOD</w:t>
      </w:r>
      <w:bookmarkEnd w:id="0"/>
      <w:bookmarkEnd w:id="1"/>
      <w:bookmarkEnd w:id="2"/>
      <w:bookmarkEnd w:id="3"/>
      <w:bookmarkEnd w:id="4"/>
      <w:bookmarkEnd w:id="5"/>
      <w:bookmarkEnd w:id="6"/>
      <w:bookmarkEnd w:id="7"/>
      <w:bookmarkEnd w:id="8"/>
      <w:bookmarkEnd w:id="9"/>
    </w:p>
    <w:p w14:paraId="1D4A9167" w14:textId="6D0539E4" w:rsidR="009D7E55" w:rsidRDefault="009D7E55" w:rsidP="009D7E55">
      <w:r>
        <w:t xml:space="preserve">Internet, kot ga </w:t>
      </w:r>
      <w:r w:rsidR="00033801">
        <w:t xml:space="preserve">pozna </w:t>
      </w:r>
      <w:r>
        <w:t xml:space="preserve">večina je </w:t>
      </w:r>
      <w:r w:rsidR="00033801">
        <w:t>»</w:t>
      </w:r>
      <w:r>
        <w:t>internet ljudi</w:t>
      </w:r>
      <w:r w:rsidR="00033801">
        <w:t>«</w:t>
      </w:r>
      <w:r>
        <w:t xml:space="preserve">. Vsebino,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(ang. IoT Internet of Things). Kaj je torej IoT in kako je povezan s pametno hišo?</w:t>
      </w:r>
    </w:p>
    <w:p w14:paraId="17F4E194" w14:textId="77777777" w:rsidR="00455F5D" w:rsidRDefault="00455F5D" w:rsidP="009D7E55"/>
    <w:p w14:paraId="20EACFA6" w14:textId="24B08598" w:rsidR="00455F5D" w:rsidRDefault="00455F5D" w:rsidP="00455F5D">
      <w:r>
        <w:t xml:space="preserve">Pametna hiša, je hiša v kateri </w:t>
      </w:r>
      <w:r w:rsidR="00A83236">
        <w:t xml:space="preserve">bi </w:t>
      </w:r>
      <w:r>
        <w:t xml:space="preserve">naj večino naprav upravljal enoten </w:t>
      </w:r>
      <w:r w:rsidR="00A83236">
        <w:t xml:space="preserve">inteligenten </w:t>
      </w:r>
      <w:r>
        <w:t xml:space="preserve">sistem. Bistvo vsega je povezovanje, upravljanje in nadzor nad porabniki, katerega cilj je zviševanja nivoja udobja, varčnosti in varnosti. Primer uporabe je, da se ob odhodu od doma avtomatsko izključijo vsa svetila in druge naprave v hiši, vključi se alarm, zniža nivo ogrevanja ter vključi simulacija prisotnosti </w:t>
      </w:r>
      <w:r>
        <w:fldChar w:fldCharType="begin" w:fldLock="1"/>
      </w:r>
      <w: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fldChar w:fldCharType="separate"/>
      </w:r>
      <w:r w:rsidRPr="00CE490C">
        <w:rPr>
          <w:noProof/>
        </w:rPr>
        <w:t>[1]</w:t>
      </w:r>
      <w:r>
        <w:fldChar w:fldCharType="end"/>
      </w:r>
      <w:r>
        <w:t>.</w:t>
      </w:r>
    </w:p>
    <w:p w14:paraId="1926C20A" w14:textId="77777777" w:rsidR="00033801" w:rsidRDefault="00033801" w:rsidP="00455F5D"/>
    <w:p w14:paraId="7EEEA7C9" w14:textId="68EE25D2" w:rsidR="00033801" w:rsidRDefault="00033801" w:rsidP="00455F5D">
      <w:r>
        <w:t>Pri IoT gre za</w:t>
      </w:r>
      <w:r w:rsidRPr="003F2E02">
        <w:t xml:space="preserve"> digitalizacijo  </w:t>
      </w:r>
      <w:r>
        <w:t>fi</w:t>
      </w:r>
      <w:r w:rsidRPr="003F2E02">
        <w:t xml:space="preserve">zičnega sveta, torej naprav in </w:t>
      </w:r>
      <w:r w:rsidR="00D56CEB">
        <w:t>stvari, ki nas obdajajo</w:t>
      </w:r>
      <w:r>
        <w:t>. S tem pridobi</w:t>
      </w:r>
      <w:r w:rsidRPr="003F2E02">
        <w:t xml:space="preserve">vamo različne podatke o stvareh in jih uporabimo </w:t>
      </w:r>
      <w:r>
        <w:t>v različne namene, koristne ta</w:t>
      </w:r>
      <w:r w:rsidRPr="003F2E02">
        <w:t>ko za uporab</w:t>
      </w:r>
      <w:r>
        <w:t>nike kot za podjetja, ki te na</w:t>
      </w:r>
      <w:r w:rsidRPr="003F2E02">
        <w:t xml:space="preserve">prave načrtujejo, proizvajajo in prodajajo. Pri IoT gre </w:t>
      </w:r>
      <w:r>
        <w:t>predvsem za tehnologije, ki po</w:t>
      </w:r>
      <w:r w:rsidRPr="003F2E02">
        <w:t>nujajo p</w:t>
      </w:r>
      <w:r>
        <w:t>odporo pametnim rešitvam v pa</w:t>
      </w:r>
      <w:r w:rsidRPr="003F2E02">
        <w:t xml:space="preserve">nogah, ki niso </w:t>
      </w:r>
      <w:r>
        <w:t>običajne</w:t>
      </w:r>
      <w:r w:rsidRPr="003F2E02">
        <w:t xml:space="preserve"> </w:t>
      </w:r>
      <w:r>
        <w:t xml:space="preserve">za </w:t>
      </w:r>
      <w:r w:rsidRPr="003F2E02">
        <w:t>IT.</w:t>
      </w:r>
      <w:r>
        <w:t xml:space="preserve"> Na kratko</w:t>
      </w:r>
      <w:r w:rsidRPr="003F2E02">
        <w:t>, internet stvari precej vsa</w:t>
      </w:r>
      <w:r>
        <w:t>kdanje »stvari« poveže med se</w:t>
      </w:r>
      <w:r w:rsidRPr="003F2E02">
        <w:t xml:space="preserve">boj </w:t>
      </w:r>
      <w:r>
        <w:t>s pomočjo</w:t>
      </w:r>
      <w:r w:rsidRPr="003F2E02">
        <w:t xml:space="preserve"> interneta ali namenskih omrežij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06DD1C7B" w:rsidR="00D65621" w:rsidRDefault="007513F0" w:rsidP="00455F5D">
      <w:r>
        <w:t xml:space="preserve">Cilj  </w:t>
      </w:r>
      <w:r w:rsidR="00D65621">
        <w:t>IoT je avtomatizem, ki prinaša boljšo izrabo obnovljivih in neobnovljivih virov, večje udobje in izboljšano varnost vseh. Pri nalogi smo se osredotočili na primer uporabe IoT za potrebe pametnega doma, pojem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177C4DCC" w:rsidR="009D7E55" w:rsidRDefault="00455F5D" w:rsidP="009D7E55">
      <w:r>
        <w:t xml:space="preserve">Z razvojem računalništva so </w:t>
      </w:r>
      <w:r w:rsidR="00033801">
        <w:t>senzorske in aktuatorske</w:t>
      </w:r>
      <w:r>
        <w:t xml:space="preserve"> naprave postale cenovno dostopne. Tudi dostop do </w:t>
      </w:r>
      <w:r w:rsidR="00D80472">
        <w:t>svetovnega spleta</w:t>
      </w:r>
      <w:r>
        <w:t xml:space="preserve"> se smatra kot osnovna življenska potrebščina. </w:t>
      </w:r>
      <w:r w:rsidR="00D80472">
        <w:t>Zaradi tega postaja ideja o internetu stvari popularna ravno v današnjem času.</w:t>
      </w:r>
    </w:p>
    <w:p w14:paraId="284B3A04" w14:textId="77777777" w:rsidR="00DD0007" w:rsidRDefault="00DD0007" w:rsidP="00CE669E">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0C92FBD1" w14:textId="41553F24" w:rsidR="0010286D" w:rsidRDefault="007F0D5D" w:rsidP="00CE669E">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 takšnih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5D25BA4A" w14:textId="77777777" w:rsidR="00CE669E" w:rsidRDefault="00CE669E" w:rsidP="002872A0">
      <w:pPr>
        <w:ind w:firstLine="397"/>
      </w:pPr>
    </w:p>
    <w:p w14:paraId="281ADAE0" w14:textId="6FE38532" w:rsidR="00904D09" w:rsidRDefault="00CE1F5D" w:rsidP="00CE669E">
      <w:r>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r w:rsidR="00C77DEF">
        <w:t>V drugem delu bomo omenili p</w:t>
      </w:r>
      <w:r w:rsidR="004F7873">
        <w:t>rincip odprte kode in medsebojno primerjali popularnejše licence odprte kode</w:t>
      </w:r>
      <w:r w:rsidR="00C77DEF">
        <w:t xml:space="preserve">. </w:t>
      </w:r>
      <w:r w:rsidR="009A5639">
        <w:t xml:space="preserve">V </w:t>
      </w:r>
      <w:r w:rsidR="004F7873">
        <w:t>tretjem</w:t>
      </w:r>
      <w:r w:rsidR="009A5639">
        <w:t xml:space="preserve"> delu bomo opisali razvoj lastne rešitve za pametno hišo. Najprej bomo prikazali razvoj strojne opreme, za tem</w:t>
      </w:r>
      <w:r w:rsidR="004F7873">
        <w:t xml:space="preserve"> pa</w:t>
      </w:r>
      <w:r w:rsidR="009A5639">
        <w:t xml:space="preserve"> programski del, ki bo razdeljen na strežniški del in na odjemalca, t.j. mobilno aplikacijo za operacijski sistem iOS. </w:t>
      </w:r>
      <w:r w:rsidR="00BD1A82">
        <w:t xml:space="preserve">Opisana bodo tudi nekatera uporabljena orodja. </w:t>
      </w:r>
      <w:r w:rsidR="004F7873">
        <w:t>V 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3E863869" w14:textId="361FD2D8" w:rsidR="00CB224D" w:rsidRPr="00CB224D" w:rsidRDefault="00661BBB" w:rsidP="00CB224D">
      <w:pPr>
        <w:pStyle w:val="Heading1"/>
      </w:pPr>
      <w:bookmarkStart w:id="28" w:name="_Toc459561493"/>
      <w:r>
        <w:t>P</w:t>
      </w:r>
      <w:r w:rsidR="00442211">
        <w:t>ametna hiša</w:t>
      </w:r>
      <w:bookmarkEnd w:id="28"/>
    </w:p>
    <w:p w14:paraId="602999AA" w14:textId="5B2877E1" w:rsidR="007C5A88" w:rsidRDefault="005539FB" w:rsidP="005539FB">
      <w:r>
        <w:t xml:space="preserve">Pod pojmom pametna hiša se skriva </w:t>
      </w:r>
      <w:r w:rsidR="00C97C13">
        <w:t>mnogo</w:t>
      </w:r>
      <w:r>
        <w:t xml:space="preserve"> pametnih naprav, ki jih kontrolira </w:t>
      </w:r>
      <w:r w:rsidR="00930812">
        <w:t xml:space="preserve">inteligenten </w:t>
      </w:r>
      <w:r>
        <w:t xml:space="preserve">centralni sistem. Tipično se </w:t>
      </w:r>
      <w:r w:rsidR="00C97C13">
        <w:t xml:space="preserve"> ta</w:t>
      </w:r>
      <w:r>
        <w:t xml:space="preserve"> povezuje z </w:t>
      </w:r>
      <w:r w:rsidR="0050790D">
        <w:t>računalniškim</w:t>
      </w:r>
      <w:r>
        <w:t xml:space="preserve"> oblak</w:t>
      </w:r>
      <w:r w:rsidR="0050790D">
        <w:t>om</w:t>
      </w:r>
      <w:r>
        <w:t xml:space="preserve">, nanj </w:t>
      </w:r>
      <w:r w:rsidR="00930812">
        <w:t xml:space="preserve">pa </w:t>
      </w:r>
      <w:r>
        <w:t>se prav tako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789FF2D8" w:rsidR="00A94E6C" w:rsidRDefault="008D430F" w:rsidP="00A94E6C">
      <w:pPr>
        <w:pStyle w:val="ListParagraph"/>
        <w:numPr>
          <w:ilvl w:val="0"/>
          <w:numId w:val="35"/>
        </w:numPr>
      </w:pPr>
      <w:r>
        <w:t>Elektronske rol</w:t>
      </w:r>
      <w:r w:rsidR="00A94E6C">
        <w:t>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9561471"/>
      <w:r>
        <w:t xml:space="preserve">Slika </w:t>
      </w:r>
      <w:r>
        <w:fldChar w:fldCharType="begin"/>
      </w:r>
      <w:r>
        <w:instrText xml:space="preserve"> SEQ Slika \* ARABIC </w:instrText>
      </w:r>
      <w:r>
        <w:fldChar w:fldCharType="separate"/>
      </w:r>
      <w:r w:rsidR="00D57A71">
        <w:rPr>
          <w:noProof/>
        </w:rPr>
        <w:t>1</w:t>
      </w:r>
      <w:r>
        <w:fldChar w:fldCharType="end"/>
      </w:r>
      <w:r>
        <w:t>: Primer: Shema pametne hiše</w:t>
      </w:r>
      <w:bookmarkEnd w:id="29"/>
    </w:p>
    <w:p w14:paraId="6602D718" w14:textId="7DB23973" w:rsidR="00CB224D" w:rsidRDefault="00CB224D" w:rsidP="00E11965">
      <w:pPr>
        <w:pStyle w:val="Heading2"/>
      </w:pPr>
      <w:bookmarkStart w:id="30" w:name="_Toc459561494"/>
      <w:r>
        <w:t>IoT</w:t>
      </w:r>
      <w:bookmarkEnd w:id="30"/>
    </w:p>
    <w:p w14:paraId="438B46D1" w14:textId="545F96DA"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 xml:space="preserve">Kevin </w:t>
      </w:r>
      <w:r w:rsidR="00675E07">
        <w:t>j</w:t>
      </w:r>
      <w:r w:rsidR="00FA514D" w:rsidRPr="00FA514D">
        <w:t>e ustanovitelj laboratorija Auto-ID Center na MIT (Massachusetts Institute of Technology), ki se je pričel ukvarjati z identifikacijo in sprožil to,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722B04FB" w:rsidR="00C1441E" w:rsidRDefault="00675E07" w:rsidP="00CE669E">
      <w:r>
        <w:t>IoT</w:t>
      </w:r>
      <w:r w:rsidRPr="00675E07">
        <w:t xml:space="preserve"> je koncept povezovan</w:t>
      </w:r>
      <w:r w:rsidR="00E83A44">
        <w:t>ja katere</w:t>
      </w:r>
      <w:r w:rsidRPr="00675E07">
        <w:t xml:space="preserve">koli naprave, ki omogoča povezljivost v internet. </w:t>
      </w:r>
      <w:r w:rsidR="00E83A44">
        <w:t>L</w:t>
      </w:r>
      <w:r w:rsidRPr="00675E07">
        <w:t>ahko</w:t>
      </w:r>
      <w:r w:rsidR="00E83A44">
        <w:t xml:space="preserve"> bi</w:t>
      </w:r>
      <w:r w:rsidRPr="00675E07">
        <w:t xml:space="preserve"> rekli, vse </w:t>
      </w:r>
      <w:r w:rsidR="00C1441E">
        <w:t>čemu</w:t>
      </w:r>
      <w:r w:rsidRPr="00675E07">
        <w:t xml:space="preserve"> lahko dodelimo IP naslov. To vključuje 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735C2AC1" w:rsidR="00711B71" w:rsidRDefault="00C1441E" w:rsidP="00CB224D">
      <w:r w:rsidRPr="00C1441E">
        <w:t>Internet stvari predstavlja enega izmed stebrov interneta prihodnosti, ki bo z uporabo standardiziranih komunikacijskih protokolov in o</w:t>
      </w:r>
      <w:r w:rsidR="00286720">
        <w:t>mrežne infrastrukture, sposoben</w:t>
      </w:r>
      <w:r w:rsidRPr="00C1441E">
        <w:t xml:space="preserve"> </w:t>
      </w:r>
      <w:r w:rsidR="006E00D1">
        <w:t>samodejne</w:t>
      </w:r>
      <w:r w:rsidRPr="00C1441E">
        <w:t xml:space="preserve"> konfiguracije, razširil Internet na heterogene fizične in navidezne stvari, ki nas obdajajo v vsakdanjem življenju. Te stvari bodo komunicirale med seboj ali s končnimi uporabniki in tako z novo dodano vrednostjo v obliki informacije o stvarnem stanju postale aktivne udeleženke procesov na različnih področjih človeškega udejstvovanja. Ta koncept </w:t>
      </w:r>
      <w:r w:rsidRPr="00C1441E">
        <w:lastRenderedPageBreak/>
        <w:t>zahteva rešitev številnih izzivov na različnih področjih, hkrati pa odpira priložnosti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1" w:name="_Toc459561495"/>
      <w:r>
        <w:t xml:space="preserve">Arhitektura </w:t>
      </w:r>
      <w:r w:rsidR="00B91004">
        <w:t>IoT</w:t>
      </w:r>
      <w:r>
        <w:t xml:space="preserve"> sistemov</w:t>
      </w:r>
      <w:bookmarkEnd w:id="31"/>
      <w:r w:rsidR="00B91004">
        <w:t xml:space="preserve"> </w:t>
      </w:r>
    </w:p>
    <w:p w14:paraId="02060E63" w14:textId="4135EF4C"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2" w:name="_Toc459561472"/>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2"/>
      <w:r w:rsidR="00CA2933">
        <w:fldChar w:fldCharType="end"/>
      </w:r>
    </w:p>
    <w:p w14:paraId="0C6CFA21" w14:textId="77777777" w:rsidR="00335F41" w:rsidRPr="00335F41" w:rsidRDefault="00335F41" w:rsidP="00335F41"/>
    <w:p w14:paraId="09639C8F" w14:textId="1039CAF4" w:rsidR="00B91004" w:rsidRDefault="00B91004" w:rsidP="00146D43">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w:t>
      </w:r>
      <w:r>
        <w:lastRenderedPageBreak/>
        <w:t>lahko aktuatorji optimalno upravljani. S tem izboljšamo rabo virov, izboljšamo udobje in povečujemo človekovo varnost</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3" w:name="_Toc459561496"/>
      <w:r>
        <w:t>Komunikacijski protokoli IoT naprav</w:t>
      </w:r>
      <w:bookmarkEnd w:id="33"/>
    </w:p>
    <w:p w14:paraId="225561DC" w14:textId="0E29E275" w:rsidR="00146D43" w:rsidRPr="00146D43" w:rsidRDefault="00146D43" w:rsidP="00146D43">
      <w:r>
        <w:t>Kot je bilo omenjeno v neformalni definiciji mora IoT naprava imeti 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4" w:name="_Toc459561497"/>
      <w:r>
        <w:t>TCP/</w:t>
      </w:r>
      <w:r w:rsidR="00B91004">
        <w:t>IP</w:t>
      </w:r>
      <w:bookmarkEnd w:id="34"/>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430A9105"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1A086F2" w:rsidR="00B91004" w:rsidRDefault="00B91004" w:rsidP="00CE669E">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35" w:name="_Toc459561498"/>
      <w:r>
        <w:t>Bluetooth in iBeacon</w:t>
      </w:r>
      <w:bookmarkEnd w:id="35"/>
    </w:p>
    <w:p w14:paraId="03B2A125" w14:textId="0EF0421B" w:rsidR="00CE669E" w:rsidRDefault="00B91004" w:rsidP="00CE669E">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04F69527" w14:textId="58210D89" w:rsidR="00B91004" w:rsidRDefault="00B91004" w:rsidP="00CE669E">
      <w:r w:rsidRPr="00CA47F7">
        <w:lastRenderedPageBreak/>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rsidR="00C82E3B">
        <w:t xml:space="preserve"> leta 2013</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oddajnika</w:t>
      </w:r>
      <w:r>
        <w:t>. Tehnologija omogoča tudi navigacijo v zaprtih prostorih. V primerjavi z GPS-om ima boljšo natančnost in zagotavlja boljšo 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C0446DC" w:rsidR="007509F4" w:rsidRPr="007509F4" w:rsidRDefault="00B91004" w:rsidP="007509F4">
      <w:r>
        <w:t>Vsak beacon ima svoj unikaten identifikator UUID, major ter minor</w:t>
      </w:r>
      <w:r w:rsidR="005A23EF">
        <w:t xml:space="preserve"> vrednosti</w:t>
      </w:r>
      <w:r w:rsidR="004A618D">
        <w:t>.</w:t>
      </w:r>
      <w:r>
        <w:t xml:space="preserve"> </w:t>
      </w:r>
      <w:r w:rsidR="004A618D">
        <w:t>P</w:t>
      </w:r>
      <w:r>
        <w:t xml:space="preserve">ametne naprave pa omogočanje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159E69E1">
            <wp:extent cx="2095500" cy="2377440"/>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9A608D" w:rsidRPr="008A604F" w:rsidRDefault="009A608D" w:rsidP="007509F4">
                            <w:pPr>
                              <w:pStyle w:val="Caption"/>
                              <w:rPr>
                                <w:noProof/>
                                <w:sz w:val="22"/>
                                <w:szCs w:val="22"/>
                              </w:rPr>
                            </w:pPr>
                            <w:bookmarkStart w:id="36"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type w14:anchorId="5C9CE24B" id="_x0000_t202" coordsize="21600,21600" o:spt="202" path="m0,0l0,21600,21600,21600,21600,0xe">
                <v:stroke joinstyle="miter"/>
                <v:path gradientshapeok="t" o:connecttype="rect"/>
              </v:shapetype>
              <v:shape id="Text Box 6" o:spid="_x0000_s1026"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" stroked="f">
                <v:textbox style="mso-fit-shape-to-text:t" inset="0,0,0,0">
                  <w:txbxContent>
                    <w:p w14:paraId="359A9C5B" w14:textId="08D93DE5" w:rsidR="009A608D" w:rsidRPr="008A604F" w:rsidRDefault="009A608D" w:rsidP="007509F4">
                      <w:pPr>
                        <w:pStyle w:val="Caption"/>
                        <w:rPr>
                          <w:noProof/>
                          <w:sz w:val="22"/>
                          <w:szCs w:val="22"/>
                        </w:rPr>
                      </w:pPr>
                      <w:bookmarkStart w:id="37" w:name="_Toc459561473"/>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37"/>
                      <w:r>
                        <w:fldChar w:fldCharType="end"/>
                      </w:r>
                    </w:p>
                  </w:txbxContent>
                </v:textbox>
                <w10:anchorlock/>
              </v:shape>
            </w:pict>
          </mc:Fallback>
        </mc:AlternateContent>
      </w:r>
      <w:r w:rsidR="007509F4">
        <w:t xml:space="preserve"> </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38" w:name="_Toc459561499"/>
      <w:r>
        <w:t>ZigBee</w:t>
      </w:r>
      <w:bookmarkEnd w:id="38"/>
    </w:p>
    <w:p w14:paraId="2180A220" w14:textId="32B4A1BA"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 xml:space="preserve">Naprave so cenovno ugodne, imajo nizko porabo ter majhno zakasnitev. Povezava je varna saj je šifrirana s 128 bitno AES enkripcijo. Maksimalna hitrost prenosa podatkov je 250kb/s. Tehnologija ima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lastRenderedPageBreak/>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39" w:name="_Toc459561500"/>
      <w:r>
        <w:t>Z-</w:t>
      </w:r>
      <w:r w:rsidR="00045881">
        <w:t>W</w:t>
      </w:r>
      <w:r>
        <w:t>ave</w:t>
      </w:r>
      <w:bookmarkEnd w:id="39"/>
    </w:p>
    <w:p w14:paraId="75533174" w14:textId="6D1116BE" w:rsidR="00B91004" w:rsidRDefault="00045881" w:rsidP="00613687">
      <w:r>
        <w:t xml:space="preserve">Z-wave za razliko od ostalih protokolov (WIFI, Bluetooth, ZigBee) Z-Wave ne deluje na 2,4 GHz območju ampak za delovanje uporablja frekvenčno območje </w:t>
      </w:r>
      <w:r w:rsidRPr="00045881">
        <w:t>pod 1</w:t>
      </w:r>
      <w:r>
        <w:t xml:space="preserve"> GH</w:t>
      </w:r>
      <w:r w:rsidRPr="00045881">
        <w:t>z</w:t>
      </w:r>
      <w:r>
        <w:t>.</w:t>
      </w:r>
      <w:r w:rsidR="00341DEE">
        <w:t xml:space="preserve"> </w:t>
      </w:r>
      <w:r>
        <w:t>Povezave je kot pri ZigBee šifrirana s 128 bitno AES enkripcijo.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40" w:name="_Toc459561501"/>
      <w:r>
        <w:t>Obstoječe rešitve</w:t>
      </w:r>
      <w:bookmarkEnd w:id="40"/>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62C7B5B2" w:rsidR="00DF28A7" w:rsidRDefault="00A01BCE" w:rsidP="00CE669E">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DDCF8CB" w:rsidR="00CE490C" w:rsidRDefault="00127AA2" w:rsidP="00127AA2">
      <w:pPr>
        <w:pStyle w:val="Caption"/>
      </w:pPr>
      <w:bookmarkStart w:id="41" w:name="_Toc459561474"/>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41"/>
      <w:r w:rsidR="004F4FBA">
        <w:fldChar w:fldCharType="end"/>
      </w:r>
    </w:p>
    <w:p w14:paraId="3B9E644B" w14:textId="77777777" w:rsidR="00CE669E" w:rsidRDefault="00CE669E" w:rsidP="00CE669E"/>
    <w:p w14:paraId="62452C85" w14:textId="2A3F065B"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lastRenderedPageBreak/>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60C03E6B" w:rsidR="00127AA2" w:rsidRDefault="00127AA2" w:rsidP="00127AA2">
      <w:pPr>
        <w:pStyle w:val="Caption"/>
      </w:pPr>
      <w:bookmarkStart w:id="42" w:name="_Toc459561475"/>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42"/>
      <w:r w:rsidR="004F4FBA">
        <w:fldChar w:fldCharType="end"/>
      </w:r>
      <w:r w:rsidR="004F4FBA">
        <w:t xml:space="preserve"> </w:t>
      </w:r>
    </w:p>
    <w:p w14:paraId="712B4612" w14:textId="77777777" w:rsidR="004200DC" w:rsidRPr="004200DC" w:rsidRDefault="004200DC" w:rsidP="004200DC"/>
    <w:p w14:paraId="7824119F" w14:textId="73BEF11E" w:rsidR="008362DD" w:rsidRDefault="00056C51" w:rsidP="00CE669E">
      <w:r>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43" w:name="_Toc459561476"/>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43"/>
      <w:r w:rsidR="00A52A90">
        <w:fldChar w:fldCharType="end"/>
      </w:r>
    </w:p>
    <w:p w14:paraId="0D92C311" w14:textId="77777777" w:rsidR="00504A85" w:rsidRDefault="00504A85" w:rsidP="00F87977"/>
    <w:p w14:paraId="41485E59" w14:textId="3B7A1584" w:rsidR="0087108A" w:rsidRDefault="00F87977" w:rsidP="00CE669E">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w:t>
      </w:r>
      <w:r w:rsidR="00105358">
        <w:lastRenderedPageBreak/>
        <w:t>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520F5AD4" w:rsidR="0087108A" w:rsidRDefault="00504A85" w:rsidP="00504A85">
      <w:pPr>
        <w:pStyle w:val="Caption"/>
      </w:pPr>
      <w:bookmarkStart w:id="44" w:name="_Toc459561477"/>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44"/>
      <w:r w:rsidR="00A52A90">
        <w:fldChar w:fldCharType="end"/>
      </w:r>
    </w:p>
    <w:p w14:paraId="357FC574" w14:textId="77777777" w:rsidR="001B4DBB" w:rsidRPr="001B4DBB" w:rsidRDefault="001B4DBB" w:rsidP="001B4DBB"/>
    <w:p w14:paraId="194D2987" w14:textId="015EE654" w:rsidR="00F90C83" w:rsidRDefault="00A91824" w:rsidP="00F90C83">
      <w:r>
        <w:t>Podjetje Apple</w:t>
      </w:r>
      <w:r w:rsidR="00626660">
        <w:t xml:space="preserve"> sicer</w:t>
      </w:r>
      <w:r>
        <w:t xml:space="preserve"> 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 namenjena upravljanju pametnih naprav, ki delujejo z HomeKit.</w:t>
      </w:r>
    </w:p>
    <w:p w14:paraId="467A629E" w14:textId="77777777" w:rsidR="00CE669E" w:rsidRDefault="00CE669E" w:rsidP="00CE669E"/>
    <w:p w14:paraId="19F530BA" w14:textId="64FB95C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Nekajtera popularnejša ogrodja so:</w:t>
      </w:r>
    </w:p>
    <w:p w14:paraId="436C9280" w14:textId="22AD5E04" w:rsidR="004E6312" w:rsidRPr="00B97685" w:rsidRDefault="004E6312" w:rsidP="00B97685">
      <w:pPr>
        <w:pStyle w:val="ListParagraph"/>
        <w:numPr>
          <w:ilvl w:val="0"/>
          <w:numId w:val="39"/>
        </w:numPr>
      </w:pPr>
      <w:r w:rsidRPr="00B97685">
        <w:t>OpenHAB</w:t>
      </w:r>
    </w:p>
    <w:p w14:paraId="18B261E9" w14:textId="50A066CE" w:rsidR="00E22CF5" w:rsidRDefault="00E22CF5" w:rsidP="00B97685">
      <w:pPr>
        <w:pStyle w:val="ListParagraph"/>
        <w:numPr>
          <w:ilvl w:val="0"/>
          <w:numId w:val="39"/>
        </w:numPr>
      </w:pPr>
      <w:r w:rsidRPr="00E22CF5">
        <w:t>Domoticz</w:t>
      </w:r>
    </w:p>
    <w:p w14:paraId="6E49504F" w14:textId="0D9AE0E9" w:rsidR="00B769CC" w:rsidRDefault="00B769CC" w:rsidP="00B97685">
      <w:pPr>
        <w:pStyle w:val="ListParagraph"/>
        <w:numPr>
          <w:ilvl w:val="0"/>
          <w:numId w:val="39"/>
        </w:numPr>
      </w:pPr>
      <w:r w:rsidRPr="005C26AA">
        <w:t>Calaos</w:t>
      </w:r>
    </w:p>
    <w:p w14:paraId="296A8FC8" w14:textId="781AC4F8" w:rsidR="00B769CC" w:rsidRDefault="00B769CC" w:rsidP="00B97685">
      <w:pPr>
        <w:pStyle w:val="ListParagraph"/>
        <w:numPr>
          <w:ilvl w:val="0"/>
          <w:numId w:val="39"/>
        </w:numPr>
      </w:pPr>
      <w:r w:rsidRPr="005C26AA">
        <w:t>Home Assistant</w:t>
      </w:r>
    </w:p>
    <w:p w14:paraId="3D97FD88" w14:textId="0AE62AB1" w:rsidR="00B769CC" w:rsidRDefault="00B769CC" w:rsidP="00B97685">
      <w:pPr>
        <w:pStyle w:val="ListParagraph"/>
        <w:numPr>
          <w:ilvl w:val="0"/>
          <w:numId w:val="39"/>
        </w:numPr>
      </w:pPr>
      <w:r w:rsidRPr="005C26AA">
        <w:t>OpenMotics</w:t>
      </w:r>
    </w:p>
    <w:p w14:paraId="39EA0EB6" w14:textId="31C4AF09" w:rsidR="00D724AC" w:rsidRDefault="00B769CC" w:rsidP="00B97685">
      <w:pPr>
        <w:pStyle w:val="ListParagraph"/>
        <w:numPr>
          <w:ilvl w:val="0"/>
          <w:numId w:val="39"/>
        </w:numPr>
      </w:pPr>
      <w:r>
        <w:t>LinuxMCE</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45" w:name="_Toc459561502"/>
      <w:r>
        <w:lastRenderedPageBreak/>
        <w:t>Pametna mesta</w:t>
      </w:r>
      <w:bookmarkEnd w:id="45"/>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3266F262"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46" w:name="_Toc459561503"/>
      <w:r>
        <w:lastRenderedPageBreak/>
        <w:t>Odprta koda</w:t>
      </w:r>
      <w:bookmarkEnd w:id="46"/>
    </w:p>
    <w:p w14:paraId="6F92B438" w14:textId="1DFEF855" w:rsidR="000147C5" w:rsidRDefault="000147C5" w:rsidP="000147C5">
      <w:r w:rsidRPr="000147C5">
        <w:t xml:space="preserve">Za odprto kodo oziroma prosto programje štejemo različna licencirana računalniška avtorska dela, za katera je značilno, da je koda v prosti uporabi, torej na voljo, pod enakimi pogoji, vsakomur. </w:t>
      </w:r>
      <w:r>
        <w:t>Odprto kodo zato imenujemo tudi prosto programje (free software). A pozor, to kar je dostopno pri odprti kodi, ni zgolj računalniški program v izvršljivi obliki, pač pa vedno tudi izvorna koda programa – zato izraz odprta koda (</w:t>
      </w:r>
      <w:r w:rsidR="00612A88">
        <w:t>ang. O</w:t>
      </w:r>
      <w:r>
        <w:t>pen source).</w:t>
      </w:r>
      <w:r w:rsidR="00A2334E">
        <w:t xml:space="preserve"> Uporablja se več različic odpr</w:t>
      </w:r>
      <w:r w:rsidR="002054F0">
        <w:t>tokodnih licenc. V tabeli 1 so primerjane popularnejše odprtokodne licence.</w:t>
      </w:r>
    </w:p>
    <w:p w14:paraId="33572181" w14:textId="77777777" w:rsidR="00CE669E" w:rsidRDefault="00CE669E" w:rsidP="00CE669E"/>
    <w:p w14:paraId="2E329726" w14:textId="41D7385B" w:rsidR="00612A88" w:rsidRDefault="000147C5" w:rsidP="00CE669E">
      <w:r>
        <w:t>Značilnost odprte kode je ta, da jo smemo predelovati, torej je izvorno kodo vsakomur dovoljeno spreminjati. Prav tako je značilno, da lahko kodo (nespremenjeno ali predelano) v primeru nadaljnjega razširjanja razširjamo le pod enakimi pogoji, pod katerimi smo jo pridobili. Vendar pa takšno redistribuiranje odprte kode ni obvezno – zmeraj lahko odprtokodne programe brez predelav ali pa z lastnimi spremembami uporabljamo tudi zgolj za lastne namene.</w:t>
      </w:r>
    </w:p>
    <w:p w14:paraId="30AD1C1E" w14:textId="77777777" w:rsidR="00CE669E" w:rsidRDefault="00CE669E" w:rsidP="00CE669E"/>
    <w:p w14:paraId="5A34744E" w14:textId="75375E13" w:rsidR="000147C5" w:rsidRDefault="00612A88" w:rsidP="00CE669E">
      <w:r w:rsidRPr="00612A88">
        <w:t>Ena od pogostih zmot v zvezi z odprto kodo je, da mora biti ta brezplačna oziroma je zanjo mogoče računati zgolj stroške distribucije. Imetnik licence lahko odprto kodo v resnici največkrat distribuira po kateri koli ceni, ki jo določi sam. Za to obstaja dober ekonomski razlog. Če gre za distribucijo kode v nespremenjeni obliki, potem zanjo verjetno tako in tako ne bo mogel zaračunati veliko, ker 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prodaja drugim)</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21985E3F"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3BCB4D4A" w14:textId="3CB2067C" w:rsidR="00F16855" w:rsidRDefault="00F16855" w:rsidP="00916043">
      <w:pPr>
        <w:pStyle w:val="Caption"/>
        <w:framePr w:w="8687" w:hSpace="180" w:wrap="around" w:vAnchor="text" w:hAnchor="page" w:x="1813" w:yAlign="top"/>
      </w:pPr>
      <w:bookmarkStart w:id="47" w:name="_Toc459561491"/>
      <w:r>
        <w:lastRenderedPageBreak/>
        <w:t xml:space="preserve">Tabela </w:t>
      </w:r>
      <w:r>
        <w:fldChar w:fldCharType="begin"/>
      </w:r>
      <w:r>
        <w:instrText xml:space="preserve"> SEQ Tabela \* ARABIC </w:instrText>
      </w:r>
      <w:r>
        <w:fldChar w:fldCharType="separate"/>
      </w:r>
      <w:r>
        <w:rPr>
          <w:noProof/>
        </w:rPr>
        <w:t>1</w:t>
      </w:r>
      <w:r>
        <w:fldChar w:fldCharType="end"/>
      </w:r>
      <w:r>
        <w:t>: Primerjava odprtokodnih licenc</w:t>
      </w:r>
      <w:r w:rsidR="00A2334E">
        <w:t xml:space="preserve"> </w:t>
      </w:r>
      <w:r w:rsidR="00A2334E">
        <w:fldChar w:fldCharType="begin" w:fldLock="1"/>
      </w:r>
      <w:r w:rsidR="00A52A90">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00A2334E">
        <w:fldChar w:fldCharType="separate"/>
      </w:r>
      <w:r w:rsidR="00A52A90" w:rsidRPr="00A52A90">
        <w:rPr>
          <w:noProof/>
        </w:rPr>
        <w:t>[19]</w:t>
      </w:r>
      <w:bookmarkEnd w:id="47"/>
      <w:r w:rsidR="00A2334E">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2"/>
        <w:gridCol w:w="666"/>
        <w:gridCol w:w="982"/>
        <w:gridCol w:w="981"/>
        <w:gridCol w:w="982"/>
        <w:gridCol w:w="1122"/>
        <w:gridCol w:w="701"/>
      </w:tblGrid>
      <w:tr w:rsidR="002F0992" w:rsidRPr="004C16A9" w14:paraId="6107FC9D" w14:textId="77777777" w:rsidTr="002F0992">
        <w:trPr>
          <w:trHeight w:val="566"/>
        </w:trPr>
        <w:tc>
          <w:tcPr>
            <w:tcW w:w="3252" w:type="dxa"/>
          </w:tcPr>
          <w:p w14:paraId="350FEB82" w14:textId="77777777" w:rsidR="00916043" w:rsidRPr="004C16A9" w:rsidRDefault="00916043" w:rsidP="00916043">
            <w:pPr>
              <w:widowControl w:val="0"/>
              <w:autoSpaceDE w:val="0"/>
              <w:autoSpaceDN w:val="0"/>
              <w:adjustRightInd w:val="0"/>
              <w:spacing w:line="240" w:lineRule="auto"/>
              <w:jc w:val="left"/>
              <w:rPr>
                <w:b/>
                <w:bCs/>
                <w:color w:val="434343"/>
                <w:sz w:val="21"/>
                <w:szCs w:val="24"/>
              </w:rPr>
            </w:pPr>
          </w:p>
        </w:tc>
        <w:tc>
          <w:tcPr>
            <w:tcW w:w="1648" w:type="dxa"/>
            <w:gridSpan w:val="2"/>
          </w:tcPr>
          <w:p w14:paraId="3ECAA408" w14:textId="38A8877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Projektne</w:t>
            </w:r>
          </w:p>
        </w:tc>
        <w:tc>
          <w:tcPr>
            <w:tcW w:w="1963" w:type="dxa"/>
            <w:gridSpan w:val="2"/>
          </w:tcPr>
          <w:p w14:paraId="7F039D85" w14:textId="3CC8FABB" w:rsidR="00916043" w:rsidRPr="004C16A9" w:rsidRDefault="004C16A9" w:rsidP="00916043">
            <w:pPr>
              <w:widowControl w:val="0"/>
              <w:autoSpaceDE w:val="0"/>
              <w:autoSpaceDN w:val="0"/>
              <w:adjustRightInd w:val="0"/>
              <w:spacing w:line="240" w:lineRule="auto"/>
              <w:jc w:val="center"/>
              <w:rPr>
                <w:color w:val="434343"/>
                <w:sz w:val="21"/>
                <w:szCs w:val="24"/>
              </w:rPr>
            </w:pPr>
            <w:r>
              <w:rPr>
                <w:b/>
                <w:bCs/>
                <w:color w:val="434343"/>
                <w:sz w:val="21"/>
                <w:szCs w:val="24"/>
              </w:rPr>
              <w:t>Datotečne</w:t>
            </w:r>
          </w:p>
        </w:tc>
        <w:tc>
          <w:tcPr>
            <w:tcW w:w="1823" w:type="dxa"/>
            <w:gridSpan w:val="2"/>
          </w:tcPr>
          <w:p w14:paraId="48BEF69F" w14:textId="14E57F02" w:rsidR="00916043" w:rsidRPr="004C16A9" w:rsidRDefault="002F0992" w:rsidP="00916043">
            <w:pPr>
              <w:widowControl w:val="0"/>
              <w:autoSpaceDE w:val="0"/>
              <w:autoSpaceDN w:val="0"/>
              <w:adjustRightInd w:val="0"/>
              <w:spacing w:line="240" w:lineRule="auto"/>
              <w:jc w:val="center"/>
              <w:rPr>
                <w:color w:val="434343"/>
                <w:sz w:val="21"/>
                <w:szCs w:val="24"/>
              </w:rPr>
            </w:pPr>
            <w:r>
              <w:rPr>
                <w:b/>
                <w:bCs/>
                <w:color w:val="434343"/>
                <w:sz w:val="21"/>
                <w:szCs w:val="24"/>
              </w:rPr>
              <w:t>Permisivne</w:t>
            </w:r>
          </w:p>
        </w:tc>
      </w:tr>
      <w:tr w:rsidR="00916043" w:rsidRPr="004C16A9" w14:paraId="63DA78B5" w14:textId="77777777" w:rsidTr="002F0992">
        <w:trPr>
          <w:trHeight w:val="415"/>
        </w:trPr>
        <w:tc>
          <w:tcPr>
            <w:tcW w:w="3252" w:type="dxa"/>
          </w:tcPr>
          <w:p w14:paraId="0A72FE7C" w14:textId="3194C7F4" w:rsidR="00916043" w:rsidRPr="004C16A9" w:rsidRDefault="004C16A9" w:rsidP="00916043">
            <w:pPr>
              <w:widowControl w:val="0"/>
              <w:autoSpaceDE w:val="0"/>
              <w:autoSpaceDN w:val="0"/>
              <w:adjustRightInd w:val="0"/>
              <w:spacing w:line="240" w:lineRule="auto"/>
              <w:jc w:val="left"/>
              <w:rPr>
                <w:b/>
                <w:bCs/>
                <w:color w:val="434343"/>
                <w:sz w:val="18"/>
                <w:szCs w:val="18"/>
              </w:rPr>
            </w:pPr>
            <w:r w:rsidRPr="004C16A9">
              <w:rPr>
                <w:b/>
                <w:bCs/>
                <w:color w:val="434343"/>
                <w:sz w:val="18"/>
                <w:szCs w:val="18"/>
              </w:rPr>
              <w:t>Licenca</w:t>
            </w:r>
          </w:p>
        </w:tc>
        <w:tc>
          <w:tcPr>
            <w:tcW w:w="666" w:type="dxa"/>
          </w:tcPr>
          <w:p w14:paraId="7899A0A7"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82" w:type="dxa"/>
          </w:tcPr>
          <w:p w14:paraId="38B51D0E"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81" w:type="dxa"/>
          </w:tcPr>
          <w:p w14:paraId="17287BA1"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82" w:type="dxa"/>
          </w:tcPr>
          <w:p w14:paraId="071B854A"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1122" w:type="dxa"/>
          </w:tcPr>
          <w:p w14:paraId="45D52B65"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1DEE8E6C" w14:textId="77777777" w:rsidR="00916043" w:rsidRPr="004C16A9" w:rsidRDefault="00916043" w:rsidP="00916043">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2F0992" w:rsidRPr="004C16A9" w14:paraId="14DC9A98" w14:textId="77777777" w:rsidTr="002F0992">
        <w:trPr>
          <w:trHeight w:val="234"/>
        </w:trPr>
        <w:tc>
          <w:tcPr>
            <w:tcW w:w="3252" w:type="dxa"/>
          </w:tcPr>
          <w:p w14:paraId="4F55AFCA" w14:textId="753CEE00"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Kodo lahko:</w:t>
            </w:r>
          </w:p>
        </w:tc>
        <w:tc>
          <w:tcPr>
            <w:tcW w:w="666" w:type="dxa"/>
          </w:tcPr>
          <w:p w14:paraId="2545B1C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DC1C7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0E021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0F75D9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CCD91E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562A8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50F9994" w14:textId="77777777" w:rsidTr="002F0992">
        <w:trPr>
          <w:trHeight w:val="244"/>
        </w:trPr>
        <w:tc>
          <w:tcPr>
            <w:tcW w:w="3252" w:type="dxa"/>
          </w:tcPr>
          <w:p w14:paraId="6E236905" w14:textId="73BA045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Uporabiš</w:t>
            </w:r>
          </w:p>
        </w:tc>
        <w:tc>
          <w:tcPr>
            <w:tcW w:w="666" w:type="dxa"/>
          </w:tcPr>
          <w:p w14:paraId="5F80E0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E380A1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6E6F10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4B8DA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2AFCFA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DBE35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50E1F27C" w14:textId="77777777" w:rsidTr="002F0992">
        <w:trPr>
          <w:trHeight w:val="244"/>
        </w:trPr>
        <w:tc>
          <w:tcPr>
            <w:tcW w:w="3252" w:type="dxa"/>
          </w:tcPr>
          <w:p w14:paraId="428364B5" w14:textId="71A9F945"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Spremeniš</w:t>
            </w:r>
          </w:p>
        </w:tc>
        <w:tc>
          <w:tcPr>
            <w:tcW w:w="666" w:type="dxa"/>
          </w:tcPr>
          <w:p w14:paraId="45BB587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F3D5F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077AB5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F5ECF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6A90CC4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FFA502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4572E611" w14:textId="77777777" w:rsidTr="002F0992">
        <w:trPr>
          <w:trHeight w:val="234"/>
        </w:trPr>
        <w:tc>
          <w:tcPr>
            <w:tcW w:w="3252" w:type="dxa"/>
          </w:tcPr>
          <w:p w14:paraId="072064BA" w14:textId="515A774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Distribuiraš</w:t>
            </w:r>
          </w:p>
        </w:tc>
        <w:tc>
          <w:tcPr>
            <w:tcW w:w="666" w:type="dxa"/>
          </w:tcPr>
          <w:p w14:paraId="00C4F9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FAC48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F72D01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2A52CD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5B57A8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E2A3CF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202B4346" w14:textId="77777777" w:rsidTr="00907844">
        <w:trPr>
          <w:trHeight w:val="780"/>
        </w:trPr>
        <w:tc>
          <w:tcPr>
            <w:tcW w:w="3252" w:type="dxa"/>
          </w:tcPr>
          <w:p w14:paraId="63F0F570" w14:textId="186AB18A" w:rsidR="00916043" w:rsidRPr="004C16A9" w:rsidRDefault="00907844" w:rsidP="00916043">
            <w:pPr>
              <w:widowControl w:val="0"/>
              <w:autoSpaceDE w:val="0"/>
              <w:autoSpaceDN w:val="0"/>
              <w:adjustRightInd w:val="0"/>
              <w:spacing w:line="240" w:lineRule="auto"/>
              <w:jc w:val="left"/>
              <w:rPr>
                <w:color w:val="434343"/>
                <w:sz w:val="21"/>
                <w:szCs w:val="24"/>
              </w:rPr>
            </w:pPr>
            <w:r>
              <w:rPr>
                <w:color w:val="434343"/>
                <w:sz w:val="21"/>
                <w:szCs w:val="24"/>
              </w:rPr>
              <w:t>Povezati</w:t>
            </w:r>
            <w:r w:rsidRPr="00907844">
              <w:rPr>
                <w:color w:val="434343"/>
                <w:sz w:val="21"/>
                <w:szCs w:val="24"/>
              </w:rPr>
              <w:t xml:space="preserve"> z drugimi programi v </w:t>
            </w:r>
            <w:r>
              <w:rPr>
                <w:color w:val="434343"/>
                <w:sz w:val="21"/>
                <w:szCs w:val="24"/>
              </w:rPr>
              <w:t xml:space="preserve">določenih primerih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666" w:type="dxa"/>
          </w:tcPr>
          <w:p w14:paraId="2E04AC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0460F3F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167B138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AA91DF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14EFC3E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D3C5F9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E5BDC07" w14:textId="77777777" w:rsidTr="002F0992">
        <w:trPr>
          <w:trHeight w:val="244"/>
        </w:trPr>
        <w:tc>
          <w:tcPr>
            <w:tcW w:w="3252" w:type="dxa"/>
          </w:tcPr>
          <w:p w14:paraId="36C0A919" w14:textId="42CDCE46" w:rsidR="00916043" w:rsidRPr="004C16A9" w:rsidRDefault="002F0992"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moraš</w:t>
            </w:r>
            <w:r w:rsidR="00916043" w:rsidRPr="004C16A9">
              <w:rPr>
                <w:b/>
                <w:bCs/>
                <w:color w:val="434343"/>
                <w:sz w:val="21"/>
                <w:szCs w:val="24"/>
              </w:rPr>
              <w:t>:</w:t>
            </w:r>
          </w:p>
        </w:tc>
        <w:tc>
          <w:tcPr>
            <w:tcW w:w="666" w:type="dxa"/>
          </w:tcPr>
          <w:p w14:paraId="182407A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946C7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6B63ECF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73864B9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020DEE7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6B831224"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9625AFA" w14:textId="77777777" w:rsidTr="002F0992">
        <w:trPr>
          <w:trHeight w:val="244"/>
        </w:trPr>
        <w:tc>
          <w:tcPr>
            <w:tcW w:w="3252" w:type="dxa"/>
          </w:tcPr>
          <w:p w14:paraId="4514C725" w14:textId="7EF20FB4"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Naredit izvorno kodo dosegljivo</w:t>
            </w:r>
          </w:p>
        </w:tc>
        <w:tc>
          <w:tcPr>
            <w:tcW w:w="666" w:type="dxa"/>
          </w:tcPr>
          <w:p w14:paraId="49289EA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65C0A3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0400E9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1FB4D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10D37DC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C8C9CA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01801A3A" w14:textId="77777777" w:rsidTr="002F0992">
        <w:trPr>
          <w:trHeight w:val="234"/>
        </w:trPr>
        <w:tc>
          <w:tcPr>
            <w:tcW w:w="3252" w:type="dxa"/>
          </w:tcPr>
          <w:p w14:paraId="2D491E62" w14:textId="36A4D36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Prikazati obvestilo o avtorskih pravicah</w:t>
            </w:r>
          </w:p>
        </w:tc>
        <w:tc>
          <w:tcPr>
            <w:tcW w:w="666" w:type="dxa"/>
          </w:tcPr>
          <w:p w14:paraId="691F6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FA741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4453B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0F18C0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397FA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87527AE"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12916E90" w14:textId="77777777" w:rsidTr="002F0992">
        <w:trPr>
          <w:trHeight w:val="244"/>
        </w:trPr>
        <w:tc>
          <w:tcPr>
            <w:tcW w:w="3252" w:type="dxa"/>
          </w:tcPr>
          <w:p w14:paraId="2A7AD8A5" w14:textId="05141EEA"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Vključiti kopijo licence</w:t>
            </w:r>
          </w:p>
        </w:tc>
        <w:tc>
          <w:tcPr>
            <w:tcW w:w="666" w:type="dxa"/>
          </w:tcPr>
          <w:p w14:paraId="45D606E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ED3FD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5A6CE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B41477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2260021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83C0B7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5B7A6C12" w14:textId="77777777" w:rsidTr="002F0992">
        <w:trPr>
          <w:trHeight w:val="234"/>
        </w:trPr>
        <w:tc>
          <w:tcPr>
            <w:tcW w:w="3252" w:type="dxa"/>
          </w:tcPr>
          <w:p w14:paraId="704B4DF8" w14:textId="669667FB"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Označiti spremembe</w:t>
            </w:r>
          </w:p>
        </w:tc>
        <w:tc>
          <w:tcPr>
            <w:tcW w:w="666" w:type="dxa"/>
          </w:tcPr>
          <w:p w14:paraId="13FB242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24A58B03"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7DD2AC15"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1620921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A919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E18E0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90E0849" w14:textId="77777777" w:rsidTr="002F0992">
        <w:trPr>
          <w:trHeight w:val="244"/>
        </w:trPr>
        <w:tc>
          <w:tcPr>
            <w:tcW w:w="3252" w:type="dxa"/>
          </w:tcPr>
          <w:p w14:paraId="0290C54F" w14:textId="6AA1C911"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garancijo</w:t>
            </w:r>
          </w:p>
        </w:tc>
        <w:tc>
          <w:tcPr>
            <w:tcW w:w="666" w:type="dxa"/>
          </w:tcPr>
          <w:p w14:paraId="06EE28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989888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2C472C2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1768B3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7BC6D6A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1624B3A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916043" w:rsidRPr="004C16A9" w14:paraId="120FFED9" w14:textId="77777777" w:rsidTr="002F0992">
        <w:trPr>
          <w:trHeight w:val="244"/>
        </w:trPr>
        <w:tc>
          <w:tcPr>
            <w:tcW w:w="3252" w:type="dxa"/>
          </w:tcPr>
          <w:p w14:paraId="4A60857A" w14:textId="472FC76D" w:rsidR="00916043" w:rsidRPr="004C16A9" w:rsidRDefault="002F0992" w:rsidP="00916043">
            <w:pPr>
              <w:widowControl w:val="0"/>
              <w:autoSpaceDE w:val="0"/>
              <w:autoSpaceDN w:val="0"/>
              <w:adjustRightInd w:val="0"/>
              <w:spacing w:line="240" w:lineRule="auto"/>
              <w:jc w:val="left"/>
              <w:rPr>
                <w:color w:val="434343"/>
                <w:sz w:val="21"/>
                <w:szCs w:val="24"/>
              </w:rPr>
            </w:pPr>
            <w:r>
              <w:rPr>
                <w:color w:val="434343"/>
                <w:sz w:val="21"/>
                <w:szCs w:val="24"/>
              </w:rPr>
              <w:t>Zavrniti odgovornost</w:t>
            </w:r>
          </w:p>
        </w:tc>
        <w:tc>
          <w:tcPr>
            <w:tcW w:w="666" w:type="dxa"/>
          </w:tcPr>
          <w:p w14:paraId="73ED72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750BE9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FACEE16"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836C19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7ADCAF2"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14F80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2F0992" w:rsidRPr="004C16A9" w14:paraId="61C5F5F7" w14:textId="77777777" w:rsidTr="002F0992">
        <w:trPr>
          <w:trHeight w:val="714"/>
        </w:trPr>
        <w:tc>
          <w:tcPr>
            <w:tcW w:w="3252" w:type="dxa"/>
          </w:tcPr>
          <w:p w14:paraId="0AB08CD9" w14:textId="2624F3B1"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 xml:space="preserve">Licencirati spremenjene datoteke pod enakimi pogoji </w:t>
            </w:r>
            <w:r w:rsidR="00916043" w:rsidRPr="004C16A9">
              <w:rPr>
                <w:color w:val="434343"/>
                <w:sz w:val="21"/>
                <w:szCs w:val="24"/>
              </w:rPr>
              <w:t xml:space="preserve"> (“weak copyleft”)</w:t>
            </w:r>
          </w:p>
        </w:tc>
        <w:tc>
          <w:tcPr>
            <w:tcW w:w="666" w:type="dxa"/>
          </w:tcPr>
          <w:p w14:paraId="3218154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60F54AB0"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D3F327B"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C806BC8" w14:textId="77777777" w:rsidR="00916043" w:rsidRPr="004C16A9" w:rsidRDefault="00916043" w:rsidP="00916043">
            <w:pPr>
              <w:widowControl w:val="0"/>
              <w:autoSpaceDE w:val="0"/>
              <w:autoSpaceDN w:val="0"/>
              <w:adjustRightInd w:val="0"/>
              <w:spacing w:line="240" w:lineRule="auto"/>
              <w:jc w:val="center"/>
              <w:rPr>
                <w:b/>
                <w:bCs/>
                <w:color w:val="434343"/>
                <w:sz w:val="21"/>
                <w:szCs w:val="24"/>
              </w:rPr>
            </w:pPr>
          </w:p>
        </w:tc>
        <w:tc>
          <w:tcPr>
            <w:tcW w:w="1122" w:type="dxa"/>
          </w:tcPr>
          <w:p w14:paraId="25B39BF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6742BE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7AB7C4B" w14:textId="77777777" w:rsidTr="002F0992">
        <w:trPr>
          <w:trHeight w:val="724"/>
        </w:trPr>
        <w:tc>
          <w:tcPr>
            <w:tcW w:w="3252" w:type="dxa"/>
          </w:tcPr>
          <w:p w14:paraId="027A010A" w14:textId="67AC3A94" w:rsidR="00916043" w:rsidRPr="004C16A9" w:rsidRDefault="002F0992" w:rsidP="002F0992">
            <w:pPr>
              <w:widowControl w:val="0"/>
              <w:autoSpaceDE w:val="0"/>
              <w:autoSpaceDN w:val="0"/>
              <w:adjustRightInd w:val="0"/>
              <w:spacing w:line="240" w:lineRule="auto"/>
              <w:jc w:val="left"/>
              <w:rPr>
                <w:color w:val="434343"/>
                <w:sz w:val="21"/>
                <w:szCs w:val="24"/>
              </w:rPr>
            </w:pPr>
            <w:r>
              <w:rPr>
                <w:color w:val="434343"/>
                <w:sz w:val="21"/>
                <w:szCs w:val="24"/>
              </w:rPr>
              <w:t>Licencirati večja izpeljana dela pod enakimi pogoji</w:t>
            </w:r>
            <w:r w:rsidR="00916043" w:rsidRPr="004C16A9">
              <w:rPr>
                <w:color w:val="434343"/>
                <w:sz w:val="21"/>
                <w:szCs w:val="24"/>
              </w:rPr>
              <w:t xml:space="preserve"> (“strong copyleft”)</w:t>
            </w:r>
          </w:p>
        </w:tc>
        <w:tc>
          <w:tcPr>
            <w:tcW w:w="666" w:type="dxa"/>
          </w:tcPr>
          <w:p w14:paraId="1D869D39"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04A5D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FE6D8B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61537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570F6F9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0637D9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45D5FAB" w14:textId="77777777" w:rsidTr="002F0992">
        <w:trPr>
          <w:trHeight w:val="479"/>
        </w:trPr>
        <w:tc>
          <w:tcPr>
            <w:tcW w:w="3252" w:type="dxa"/>
          </w:tcPr>
          <w:p w14:paraId="4213AC02" w14:textId="2483BDA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Dodeli dovoljenje za uporabo relavantnih patentov, ki jih lastiš</w:t>
            </w:r>
          </w:p>
        </w:tc>
        <w:tc>
          <w:tcPr>
            <w:tcW w:w="666" w:type="dxa"/>
          </w:tcPr>
          <w:p w14:paraId="07BAA14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1DCA888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7DE53594"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5D455CF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490D10E1"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4D5FB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5ABBE20E" w14:textId="77777777" w:rsidTr="002F0992">
        <w:trPr>
          <w:trHeight w:val="490"/>
        </w:trPr>
        <w:tc>
          <w:tcPr>
            <w:tcW w:w="3252" w:type="dxa"/>
          </w:tcPr>
          <w:p w14:paraId="1D2C16D0" w14:textId="6AB86B36" w:rsidR="00916043" w:rsidRPr="004C16A9" w:rsidRDefault="00345D36" w:rsidP="00916043">
            <w:pPr>
              <w:widowControl w:val="0"/>
              <w:autoSpaceDE w:val="0"/>
              <w:autoSpaceDN w:val="0"/>
              <w:adjustRightInd w:val="0"/>
              <w:spacing w:line="240" w:lineRule="auto"/>
              <w:jc w:val="left"/>
              <w:rPr>
                <w:color w:val="434343"/>
                <w:sz w:val="21"/>
                <w:szCs w:val="24"/>
              </w:rPr>
            </w:pPr>
            <w:r>
              <w:rPr>
                <w:b/>
                <w:bCs/>
                <w:color w:val="434343"/>
                <w:sz w:val="21"/>
                <w:szCs w:val="24"/>
              </w:rPr>
              <w:t>Če distribuiraš ne smeš:</w:t>
            </w:r>
          </w:p>
        </w:tc>
        <w:tc>
          <w:tcPr>
            <w:tcW w:w="666" w:type="dxa"/>
          </w:tcPr>
          <w:p w14:paraId="3F73EE6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D8E7C4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3E4372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3C870BD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23DDF77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156B918F"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294AA152" w14:textId="77777777" w:rsidTr="002F0992">
        <w:trPr>
          <w:trHeight w:val="479"/>
        </w:trPr>
        <w:tc>
          <w:tcPr>
            <w:tcW w:w="3252" w:type="dxa"/>
          </w:tcPr>
          <w:p w14:paraId="74DC1B62" w14:textId="5685A9A9"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666" w:type="dxa"/>
          </w:tcPr>
          <w:p w14:paraId="3B1378CF"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750E80ED"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4874FB3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AD6FF7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3512794E"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20C4645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11E23375" w14:textId="77777777" w:rsidTr="002F0992">
        <w:trPr>
          <w:trHeight w:val="724"/>
        </w:trPr>
        <w:tc>
          <w:tcPr>
            <w:tcW w:w="3252" w:type="dxa"/>
          </w:tcPr>
          <w:p w14:paraId="2F1B8B5A" w14:textId="5280E3F3"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Brez dovoljenja uporabljati imen originalnih avtorjev pri oglaševanje</w:t>
            </w:r>
          </w:p>
        </w:tc>
        <w:tc>
          <w:tcPr>
            <w:tcW w:w="666" w:type="dxa"/>
          </w:tcPr>
          <w:p w14:paraId="4EBDB6E3"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F1E0F5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1" w:type="dxa"/>
          </w:tcPr>
          <w:p w14:paraId="1F3F2D29"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55B44C58"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1122" w:type="dxa"/>
          </w:tcPr>
          <w:p w14:paraId="00E1ACA1"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6CA85C1A"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916043" w:rsidRPr="004C16A9" w14:paraId="5A70DD58" w14:textId="77777777" w:rsidTr="002F0992">
        <w:trPr>
          <w:trHeight w:val="479"/>
        </w:trPr>
        <w:tc>
          <w:tcPr>
            <w:tcW w:w="3252" w:type="dxa"/>
          </w:tcPr>
          <w:p w14:paraId="2DDCBEA3" w14:textId="39CC2AF2" w:rsidR="00916043" w:rsidRPr="004C16A9" w:rsidRDefault="00345D36" w:rsidP="00345D36">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666" w:type="dxa"/>
          </w:tcPr>
          <w:p w14:paraId="088A305C"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386DF54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6D67F6BD"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4871AF3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C5BA2E0"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728459AB"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r>
      <w:tr w:rsidR="002F0992" w:rsidRPr="004C16A9" w14:paraId="4BDE833E" w14:textId="77777777" w:rsidTr="002F0992">
        <w:trPr>
          <w:trHeight w:val="479"/>
        </w:trPr>
        <w:tc>
          <w:tcPr>
            <w:tcW w:w="3252" w:type="dxa"/>
          </w:tcPr>
          <w:p w14:paraId="36E86C49" w14:textId="2AE2B1B1" w:rsidR="00916043" w:rsidRPr="004C16A9" w:rsidRDefault="00345D36" w:rsidP="00916043">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666" w:type="dxa"/>
          </w:tcPr>
          <w:p w14:paraId="0D8EF4E7"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2" w:type="dxa"/>
          </w:tcPr>
          <w:p w14:paraId="4056073A" w14:textId="77777777" w:rsidR="00916043" w:rsidRPr="004C16A9" w:rsidRDefault="00916043" w:rsidP="00916043">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81" w:type="dxa"/>
          </w:tcPr>
          <w:p w14:paraId="3F601696"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982" w:type="dxa"/>
          </w:tcPr>
          <w:p w14:paraId="644F3C27"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1122" w:type="dxa"/>
          </w:tcPr>
          <w:p w14:paraId="4EC37ED5" w14:textId="77777777" w:rsidR="00916043" w:rsidRPr="004C16A9" w:rsidRDefault="00916043" w:rsidP="00916043">
            <w:pPr>
              <w:widowControl w:val="0"/>
              <w:autoSpaceDE w:val="0"/>
              <w:autoSpaceDN w:val="0"/>
              <w:adjustRightInd w:val="0"/>
              <w:spacing w:line="240" w:lineRule="auto"/>
              <w:jc w:val="center"/>
              <w:rPr>
                <w:color w:val="434343"/>
                <w:sz w:val="21"/>
                <w:szCs w:val="24"/>
              </w:rPr>
            </w:pPr>
          </w:p>
        </w:tc>
        <w:tc>
          <w:tcPr>
            <w:tcW w:w="701" w:type="dxa"/>
          </w:tcPr>
          <w:p w14:paraId="3CE582FA" w14:textId="77777777" w:rsidR="00916043" w:rsidRPr="004C16A9" w:rsidRDefault="00916043" w:rsidP="00916043">
            <w:pPr>
              <w:keepNext/>
              <w:widowControl w:val="0"/>
              <w:autoSpaceDE w:val="0"/>
              <w:autoSpaceDN w:val="0"/>
              <w:adjustRightInd w:val="0"/>
              <w:spacing w:line="240" w:lineRule="auto"/>
              <w:jc w:val="center"/>
              <w:rPr>
                <w:color w:val="434343"/>
                <w:sz w:val="21"/>
                <w:szCs w:val="24"/>
              </w:rPr>
            </w:pPr>
          </w:p>
        </w:tc>
      </w:tr>
    </w:tbl>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48" w:name="_Toc459561504"/>
      <w:bookmarkEnd w:id="19"/>
      <w:bookmarkEnd w:id="20"/>
      <w:bookmarkEnd w:id="21"/>
      <w:bookmarkEnd w:id="22"/>
      <w:bookmarkEnd w:id="23"/>
      <w:bookmarkEnd w:id="24"/>
      <w:bookmarkEnd w:id="25"/>
      <w:bookmarkEnd w:id="26"/>
      <w:bookmarkEnd w:id="27"/>
      <w:r>
        <w:lastRenderedPageBreak/>
        <w:t>Razvoj lastne re</w:t>
      </w:r>
      <w:r>
        <w:rPr>
          <w:lang w:val="sl-SI"/>
        </w:rPr>
        <w:t>šitve</w:t>
      </w:r>
      <w:bookmarkEnd w:id="48"/>
    </w:p>
    <w:p w14:paraId="06DF33D5" w14:textId="35BC90AD" w:rsidR="0021747A" w:rsidRDefault="000B7F31" w:rsidP="00FB764A">
      <w:r>
        <w:t>Za razvoj lastne rešitve pametne hiše smo uporabili računalnik Raspberry Pi s katerim smo z uporabo</w:t>
      </w:r>
      <w:r w:rsidR="0032763C">
        <w:t xml:space="preserve"> rele kartice upravljali</w:t>
      </w:r>
      <w:r>
        <w:t xml:space="preserve"> luči. Luči v obliki LED traku za delovanje potrebujejo 12v</w:t>
      </w:r>
      <w:r w:rsidR="00DC2C4A">
        <w:t xml:space="preserve"> napajalnik, m</w:t>
      </w:r>
      <w:r w:rsidR="00042037">
        <w:t xml:space="preserve">ikroračunalnik se pa napaja preko micro USB napajalnika. Rele kartico in mikroračunalnik smo vgradili v plastično ohišje. Vgradili smo mu tudi konektorje za senzorje in LED trakove. V ohišje torej priključimo dva napajalnika, na izhode </w:t>
      </w:r>
      <w:r w:rsidR="00DC2C4A">
        <w:t xml:space="preserve">pa </w:t>
      </w:r>
      <w:r w:rsidR="00042037">
        <w:t xml:space="preserve">lahko priključimo 4 ločene LED trakove na vhode pa 3 senzorje. Priključiti pa moramo tudi LAN kabel, ki je povezan v posebej konfiguriran usmerjevalnik. Pametno hišo lahko potem 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49" w:name="_Toc459561478"/>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49"/>
    </w:p>
    <w:p w14:paraId="273FEB1D" w14:textId="218C4614" w:rsidR="007C688D" w:rsidRPr="007C688D" w:rsidRDefault="00441166" w:rsidP="007C688D">
      <w:pPr>
        <w:pStyle w:val="Heading2"/>
      </w:pPr>
      <w:bookmarkStart w:id="50" w:name="_Toc459561505"/>
      <w:r>
        <w:t>Strojna oprema</w:t>
      </w:r>
      <w:bookmarkEnd w:id="50"/>
    </w:p>
    <w:p w14:paraId="3173F20A" w14:textId="3CE4BA4C" w:rsidR="00441166" w:rsidRDefault="00441166" w:rsidP="00441166">
      <w:pPr>
        <w:pStyle w:val="Heading3"/>
      </w:pPr>
      <w:bookmarkStart w:id="51" w:name="_Toc459561506"/>
      <w:r>
        <w:t xml:space="preserve">Raspberry </w:t>
      </w:r>
      <w:r w:rsidR="00C15BD9">
        <w:t>P</w:t>
      </w:r>
      <w:r>
        <w:t>i</w:t>
      </w:r>
      <w:bookmarkEnd w:id="51"/>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52" w:name="_Toc459561479"/>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52"/>
      <w:r w:rsidR="009E788A">
        <w:fldChar w:fldCharType="end"/>
      </w:r>
    </w:p>
    <w:p w14:paraId="0C23BC16" w14:textId="77777777" w:rsidR="00111805" w:rsidRPr="00111805" w:rsidRDefault="00111805" w:rsidP="00111805"/>
    <w:p w14:paraId="717891B8" w14:textId="68979B62"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53" w:name="_Toc459561507"/>
      <w:r>
        <w:t>Senzorji</w:t>
      </w:r>
      <w:bookmarkEnd w:id="53"/>
    </w:p>
    <w:p w14:paraId="44D0AAB1" w14:textId="3110C4F2"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Sl</w:t>
      </w:r>
      <w:r w:rsidR="00F525E4">
        <w:t>i</w:t>
      </w:r>
      <w:r w:rsidR="00F525E4">
        <w:t xml:space="preserve">ka </w:t>
      </w:r>
      <w:r w:rsidR="00F525E4">
        <w:rPr>
          <w:noProof/>
        </w:rPr>
        <w:t>10</w:t>
      </w:r>
      <w:r w:rsidR="00F525E4">
        <w:fldChar w:fldCharType="end"/>
      </w:r>
      <w:r w:rsidR="00F525E4">
        <w:t>)</w:t>
      </w:r>
      <w:r w:rsidR="00520FFE">
        <w:t xml:space="preserve">. Temperaturni senzor se napaja preko GPIO priključkov in 4,7K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09E2472B" w:rsidR="00FB7160" w:rsidRDefault="00490A74" w:rsidP="00490A74">
      <w:r>
        <w:t xml:space="preserve">Nato pa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856C261">
            <wp:extent cx="2038842" cy="1655060"/>
            <wp:effectExtent l="25400" t="25400" r="698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038842" cy="165506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54" w:name="_Ref459547449"/>
      <w:bookmarkStart w:id="55" w:name="_Toc459561480"/>
      <w:r>
        <w:t xml:space="preserve">Slika </w:t>
      </w:r>
      <w:r>
        <w:fldChar w:fldCharType="begin"/>
      </w:r>
      <w:r>
        <w:instrText xml:space="preserve"> SEQ Slika \* ARABIC </w:instrText>
      </w:r>
      <w:r>
        <w:fldChar w:fldCharType="separate"/>
      </w:r>
      <w:r w:rsidR="00D57A71">
        <w:rPr>
          <w:noProof/>
        </w:rPr>
        <w:t>10</w:t>
      </w:r>
      <w:r>
        <w:fldChar w:fldCharType="end"/>
      </w:r>
      <w:bookmarkEnd w:id="54"/>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55"/>
      <w:r w:rsidR="003D59D9">
        <w:fldChar w:fldCharType="end"/>
      </w:r>
    </w:p>
    <w:p w14:paraId="4F6686CF" w14:textId="36B4E451" w:rsidR="00666D82" w:rsidRDefault="00441166" w:rsidP="00666D82">
      <w:pPr>
        <w:pStyle w:val="Heading3"/>
      </w:pPr>
      <w:bookmarkStart w:id="56" w:name="_Toc459561508"/>
      <w:r>
        <w:t>Aktuatorji</w:t>
      </w:r>
      <w:bookmarkEnd w:id="56"/>
    </w:p>
    <w:p w14:paraId="0FC0269C" w14:textId="2B038A08" w:rsidR="00BD520E" w:rsidRDefault="00B23907" w:rsidP="00B23907">
      <w:r>
        <w:t xml:space="preserve">Na GPIO priključke mikro računalnika je moč priključiti </w:t>
      </w:r>
      <w:r w:rsidR="00300C79">
        <w:t xml:space="preserve">tudi </w:t>
      </w:r>
      <w:r>
        <w:t xml:space="preserve">različe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 xml:space="preserve">napetosti 12v. Samolepilne trakove smo namestili na različne dele sobe in vsakega povezali na </w:t>
      </w:r>
      <w:r w:rsidR="00300C79">
        <w:t>svoj</w:t>
      </w:r>
      <w:r w:rsidR="00BD520E">
        <w:t xml:space="preserve"> izhod </w:t>
      </w:r>
      <w:r w:rsidR="00300C79">
        <w:t>rele kartice</w:t>
      </w:r>
      <w:r w:rsidR="00BD520E">
        <w:t xml:space="preserve">.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6D25B7F1" w14:textId="77777777" w:rsidR="00CE669E" w:rsidRDefault="00CE669E" w:rsidP="00CE669E"/>
    <w:p w14:paraId="239F66D5" w14:textId="44F2626E" w:rsidR="00B23907" w:rsidRPr="00B23907" w:rsidRDefault="00BD520E" w:rsidP="00CE669E">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57" w:name="_Ref459547479"/>
      <w:bookmarkStart w:id="58" w:name="_Toc459561481"/>
      <w:r>
        <w:t xml:space="preserve">Slika </w:t>
      </w:r>
      <w:r>
        <w:fldChar w:fldCharType="begin"/>
      </w:r>
      <w:r>
        <w:instrText xml:space="preserve"> SEQ Slika \* ARABIC </w:instrText>
      </w:r>
      <w:r>
        <w:fldChar w:fldCharType="separate"/>
      </w:r>
      <w:r w:rsidR="00D57A71">
        <w:rPr>
          <w:noProof/>
        </w:rPr>
        <w:t>11</w:t>
      </w:r>
      <w:r>
        <w:fldChar w:fldCharType="end"/>
      </w:r>
      <w:bookmarkEnd w:id="57"/>
      <w:r>
        <w:t>: Rele kartica</w:t>
      </w:r>
      <w:bookmarkEnd w:id="58"/>
    </w:p>
    <w:p w14:paraId="54A7BAA3" w14:textId="41AFD66E" w:rsidR="00666D82" w:rsidRDefault="00666D82" w:rsidP="00666D82">
      <w:pPr>
        <w:pStyle w:val="Heading3"/>
      </w:pPr>
      <w:bookmarkStart w:id="59" w:name="_Toc459561509"/>
      <w:r>
        <w:lastRenderedPageBreak/>
        <w:t>Sestavljanje</w:t>
      </w:r>
      <w:bookmarkEnd w:id="59"/>
    </w:p>
    <w:p w14:paraId="3365B2CF" w14:textId="6450B109"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402551">
        <w:t>konektorje</w:t>
      </w:r>
      <w:r w:rsidR="005A4860">
        <w:t xml:space="preserve"> za LED trak, enega za 12v napajalnik za LED trak in 3 </w:t>
      </w:r>
      <w:r w:rsidR="00564E42">
        <w:t>konektorje</w:t>
      </w:r>
      <w:r w:rsidR="005A4860">
        <w:t xml:space="preserve"> za različne senzorje</w:t>
      </w:r>
      <w:r w:rsidR="00F525E4">
        <w:t xml:space="preserve"> </w:t>
      </w:r>
      <w:r w:rsidR="00564E42">
        <w:t>Mikroračunalnik in rele kartico smo povezali z namenskimi povezovalnimi kabli, ki jih je potrebno samo natakniti na priključke. V izhode rele kartice smo na priključne sponke priključili bakrene tokovodnike</w:t>
      </w:r>
      <w:r w:rsidR="00D57A71">
        <w:t>. Drug konec smo pa prispajkali prispajkali na izhodne konektorje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60" w:name="_Ref459547583"/>
      <w:bookmarkStart w:id="61" w:name="_Toc459561482"/>
      <w:r>
        <w:t xml:space="preserve">Slika </w:t>
      </w:r>
      <w:r>
        <w:fldChar w:fldCharType="begin"/>
      </w:r>
      <w:r>
        <w:instrText xml:space="preserve"> SEQ Slika \* ARABIC </w:instrText>
      </w:r>
      <w:r>
        <w:fldChar w:fldCharType="separate"/>
      </w:r>
      <w:r w:rsidR="00D57A71">
        <w:rPr>
          <w:noProof/>
        </w:rPr>
        <w:t>12</w:t>
      </w:r>
      <w:r>
        <w:fldChar w:fldCharType="end"/>
      </w:r>
      <w:bookmarkEnd w:id="60"/>
      <w:r>
        <w:t xml:space="preserve">: </w:t>
      </w:r>
      <w:r w:rsidR="00D57A71">
        <w:t>Notranjost s</w:t>
      </w:r>
      <w:r>
        <w:t>istem</w:t>
      </w:r>
      <w:r w:rsidR="00D57A71">
        <w:t>a</w:t>
      </w:r>
      <w:r>
        <w:t xml:space="preserve"> pametne hiše</w:t>
      </w:r>
      <w:bookmarkEnd w:id="61"/>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62" w:name="_Ref459558510"/>
      <w:bookmarkStart w:id="63" w:name="_Toc459561483"/>
      <w:r>
        <w:t xml:space="preserve">Slika </w:t>
      </w:r>
      <w:r>
        <w:fldChar w:fldCharType="begin"/>
      </w:r>
      <w:r>
        <w:instrText xml:space="preserve"> SEQ Slika \* ARABIC </w:instrText>
      </w:r>
      <w:r>
        <w:fldChar w:fldCharType="separate"/>
      </w:r>
      <w:r>
        <w:rPr>
          <w:noProof/>
        </w:rPr>
        <w:t>13</w:t>
      </w:r>
      <w:r>
        <w:fldChar w:fldCharType="end"/>
      </w:r>
      <w:bookmarkEnd w:id="62"/>
      <w:r>
        <w:t>: Sistem pametne hiše v ohišju</w:t>
      </w:r>
      <w:bookmarkEnd w:id="63"/>
    </w:p>
    <w:p w14:paraId="14E24229" w14:textId="50DBF77C" w:rsidR="004568FF" w:rsidRDefault="00D55D8D" w:rsidP="004568FF">
      <w:pPr>
        <w:pStyle w:val="Heading2"/>
      </w:pPr>
      <w:bookmarkStart w:id="64" w:name="_Toc459561510"/>
      <w:r>
        <w:lastRenderedPageBreak/>
        <w:t>Programska oprema na strani strežnika</w:t>
      </w:r>
      <w:bookmarkEnd w:id="64"/>
    </w:p>
    <w:p w14:paraId="53DC4801" w14:textId="185FB54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iOS aplikacije, ki uporabljajo spletne storitve brez SSL certifikata prisilno zapre</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608925AD" w:rsidR="00475AED" w:rsidRDefault="00EA57D5" w:rsidP="00CE669E">
      <w:r>
        <w:t>Ob zagonu mikroračunalnika je potrebno najprej inicializirati izhodne GPIO priključke. To naredimo s sledečo bin/bash skripto. Ker ob zagonu vse sistemske spremenljivke še niso nastavljene, moramo za klic</w:t>
      </w:r>
      <w:r w:rsidR="00433EE3">
        <w:t xml:space="preserve"> ukaza gpio</w:t>
      </w:r>
      <w:r w:rsidR="00AB0F0B">
        <w:t xml:space="preserve"> </w:t>
      </w:r>
      <w:r w:rsidR="00433EE3">
        <w:t>uporabiti tudi celotno pot. Priključke najprej inicializiramo</w:t>
      </w:r>
      <w:r w:rsidR="0052458B">
        <w:t xml:space="preserve"> s pomočjo opcije mode, ki ji sledi številka GPIO priključka. S parametrom</w:t>
      </w:r>
      <w:r w:rsidR="00F83B28">
        <w:t xml:space="preserve"> out nastavimo priključek </w:t>
      </w:r>
      <w:r w:rsidR="0084723D">
        <w:t>kot</w:t>
      </w:r>
      <w:r w:rsidR="00F83B28">
        <w:t xml:space="preserve"> izhod</w:t>
      </w:r>
      <w:r w:rsidR="00433EE3">
        <w:t xml:space="preserve">. Ker se ob inicializaciji </w:t>
      </w:r>
      <w:r w:rsidR="00277CDF">
        <w:t xml:space="preserve">le ti privzeto vključijo jih moramo </w:t>
      </w:r>
      <w:r w:rsidR="00BC4F6F">
        <w:t xml:space="preserve">še </w:t>
      </w:r>
      <w:r w:rsidR="00277CDF">
        <w:t>izključiti</w:t>
      </w:r>
      <w:r w:rsidR="0084723D">
        <w:t>, saj bi se v</w:t>
      </w:r>
      <w:r w:rsidR="00277CDF">
        <w:t xml:space="preserve"> nasprotnem primeru</w:t>
      </w:r>
      <w:r w:rsidR="0084723D">
        <w:t xml:space="preserve"> po</w:t>
      </w:r>
      <w:r w:rsidR="00277CDF">
        <w:t xml:space="preserve"> </w:t>
      </w:r>
      <w:r w:rsidR="00BC4F6F">
        <w:t>elektrikičnem izpadu</w:t>
      </w:r>
      <w:r w:rsidR="00277CDF">
        <w:t xml:space="preserve"> </w:t>
      </w:r>
      <w:r w:rsidR="00BC4F6F">
        <w:t xml:space="preserve">luči </w:t>
      </w:r>
      <w:r w:rsidR="00277CDF">
        <w:t>prižgale.</w:t>
      </w:r>
      <w:r w:rsidR="0052458B">
        <w:t xml:space="preserve"> To storimo z opcijo write,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4D8E261D" w:rsidR="00EA57D5" w:rsidRDefault="005A3058" w:rsidP="00EA57D5">
      <w:r>
        <w:t>To skripto poganja</w:t>
      </w:r>
      <w:r w:rsidR="00C02285">
        <w:t>mo s</w:t>
      </w:r>
      <w:r>
        <w:t xml:space="preserve"> skripta </w:t>
      </w:r>
      <w:r w:rsidR="00EA57D5" w:rsidRPr="005A3058">
        <w:rPr>
          <w:color w:val="000000" w:themeColor="text1"/>
        </w:rPr>
        <w:t>/etc/rc.local</w:t>
      </w:r>
      <w:r w:rsidR="00EA57D5" w:rsidRPr="00EA57D5">
        <w:t>, ki se  privzeto zažene ob zagonu operacijskega sistema.</w:t>
      </w:r>
    </w:p>
    <w:p w14:paraId="581E4BD8" w14:textId="0D181D05" w:rsidR="00C02285" w:rsidRDefault="00C02285">
      <w:pPr>
        <w:spacing w:line="240" w:lineRule="auto"/>
        <w:jc w:val="left"/>
      </w:pPr>
      <w:r>
        <w:br w:type="page"/>
      </w:r>
    </w:p>
    <w:p w14:paraId="5B10EA7F" w14:textId="7B7172E6" w:rsidR="00265DAC" w:rsidRDefault="00A54D0C" w:rsidP="00CE669E">
      <w:pPr>
        <w:shd w:val="clear" w:color="auto" w:fill="FFFFFF" w:themeFill="background1"/>
      </w:pPr>
      <w:r>
        <w:lastRenderedPageBreak/>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B30E3B">
        <w:rPr>
          <w:color w:val="000000" w:themeColor="text1"/>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B30E3B">
        <w:rPr>
          <w:color w:val="000000" w:themeColor="text1"/>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B30E3B">
        <w:rPr>
          <w:color w:val="000000" w:themeColor="text1"/>
          <w:shd w:val="clear" w:color="auto" w:fill="F2F2F2" w:themeFill="background1" w:themeFillShade="F2"/>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406C9BBB" w:rsidR="00CE669E" w:rsidRDefault="004C0C94" w:rsidP="004C0C94">
      <w:r>
        <w:t xml:space="preserve">Trenutna temperatura </w:t>
      </w:r>
      <w:r w:rsidR="001631CC">
        <w:t xml:space="preserve">v stopinjah celzija </w:t>
      </w:r>
      <w:r>
        <w:t>se nahaja v drugi vrstici za enačajem</w:t>
      </w:r>
      <w:r w:rsidR="00ED61A4">
        <w:t>, vendar ji manjka decimalna vejica</w:t>
      </w:r>
      <w:r>
        <w:t>.</w:t>
      </w:r>
      <w:r w:rsidR="001631CC">
        <w:t xml:space="preserve"> Datoteko temperaturnega senzorja preberemo z ukazom cat. S funkcijo explode in number_format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65" w:name="_Toc459561511"/>
      <w:r>
        <w:lastRenderedPageBreak/>
        <w:t xml:space="preserve">Razvoj </w:t>
      </w:r>
      <w:r w:rsidR="00CC766B">
        <w:t>mobilne</w:t>
      </w:r>
      <w:r w:rsidR="00DD54F6">
        <w:t xml:space="preserve"> aplikacij</w:t>
      </w:r>
      <w:r>
        <w:t>e</w:t>
      </w:r>
      <w:bookmarkEnd w:id="65"/>
    </w:p>
    <w:p w14:paraId="52B2B9B8" w14:textId="57635EE4"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Za</w:t>
      </w:r>
      <w:r w:rsidR="00BA5858">
        <w:t xml:space="preserve"> nadzor verzij smo uporabili Git</w:t>
      </w:r>
      <w:r w:rsidR="004608CF">
        <w:t xml:space="preserve"> in ponudnika github. </w:t>
      </w:r>
    </w:p>
    <w:p w14:paraId="767DE39C" w14:textId="77777777" w:rsidR="00F7520C" w:rsidRDefault="00F7520C" w:rsidP="00F7520C">
      <w:pPr>
        <w:pStyle w:val="Heading3"/>
      </w:pPr>
      <w:bookmarkStart w:id="66" w:name="_Toc459561512"/>
      <w:r>
        <w:t xml:space="preserve">Nadzor </w:t>
      </w:r>
      <w:r w:rsidRPr="003C7466">
        <w:t>različic</w:t>
      </w:r>
      <w:bookmarkEnd w:id="66"/>
    </w:p>
    <w:p w14:paraId="5691C5D1" w14:textId="5B81F60D" w:rsidR="00F7520C" w:rsidRDefault="00F7520C" w:rsidP="00F7520C">
      <w:r w:rsidRPr="003C7466">
        <w:t xml:space="preserve">Nadzor različic je sistem, ki zapisuje spremembe v datoteko ali skupek datotek tekom časa, da lahko kasneje prikličete določeno različico. </w:t>
      </w:r>
      <w:r>
        <w:t xml:space="preserve">Uporabimo ga lahko za poljubne tipe datotek, še posebej pa je primeren za nadzor verzij programske kode. Ločimo dve kategoriji sistemov za nadzor različic in sicer centralizirane, kot je </w:t>
      </w:r>
      <w:r w:rsidRPr="009F65B0">
        <w:t>Subversion</w:t>
      </w:r>
      <w:r>
        <w:t xml:space="preserve"> in CSV in distribuirane, kot GIT </w:t>
      </w:r>
      <w:r>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fldChar w:fldCharType="separate"/>
      </w:r>
      <w:r w:rsidR="00520FFE" w:rsidRPr="00520FFE">
        <w:rPr>
          <w:noProof/>
        </w:rPr>
        <w:t>[25]</w:t>
      </w:r>
      <w:r>
        <w:fldChar w:fldCharType="end"/>
      </w:r>
      <w:r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6BFE9613" w:rsidR="00F7520C" w:rsidRDefault="00A44CFD" w:rsidP="00DD54F6">
      <w:r>
        <w:t>Git</w:t>
      </w:r>
      <w:r w:rsidR="00F7520C">
        <w:t xml:space="preserve"> je nastal kot odgovor na spremembe pri licenciranju orodja za nadzor verzij </w:t>
      </w:r>
      <w:r w:rsidR="00F7520C" w:rsidRPr="009F65B0">
        <w:t>BitKeeper</w:t>
      </w:r>
      <w:r w:rsidR="00F7520C">
        <w:t xml:space="preserve"> (postal je plačljiv). Razvoj je začela razvijalska skupnost Linux, največ k razvoju ideje pa 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xml:space="preserve">. Od njegovega izzida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za nadzor nad različicami, kot je ukaz git v konzoli ali pa grafični SourceTree.</w:t>
      </w:r>
      <w:r>
        <w:t xml:space="preserve"> Kot Linux je Git licenciran z GPL licenco verzije 2.</w:t>
      </w:r>
    </w:p>
    <w:p w14:paraId="04F8F7AA" w14:textId="77777777" w:rsidR="007C131F" w:rsidRDefault="007C131F" w:rsidP="00DD54F6"/>
    <w:p w14:paraId="3660539A" w14:textId="1A8A9772" w:rsidR="007C131F" w:rsidRDefault="007C131F" w:rsidP="00DD54F6">
      <w:r w:rsidRPr="007C131F">
        <w:t xml:space="preserve">Git </w:t>
      </w:r>
      <w:r>
        <w:t>glede na podatke</w:t>
      </w:r>
      <w:r w:rsidRPr="007C131F">
        <w:t xml:space="preserve"> podatk</w:t>
      </w:r>
      <w:r>
        <w:t>e</w:t>
      </w:r>
      <w:r w:rsidRPr="007C131F">
        <w:t xml:space="preserve"> kot skupek posnetkov miniaturnega datotečnega sistema. Vsakič ko </w:t>
      </w:r>
      <w:r>
        <w:t xml:space="preserve">je stanje projekta shranjeno Git v osnovi naredi sliko stanja </w:t>
      </w:r>
      <w:r w:rsidRPr="007C131F">
        <w:t xml:space="preserve">datotek v </w:t>
      </w:r>
      <w:r>
        <w:t>tistem</w:t>
      </w:r>
      <w:r w:rsidRPr="007C131F">
        <w:t xml:space="preserve"> trenutku in shrani referenco na posnetek. Za </w:t>
      </w:r>
      <w:r>
        <w:t xml:space="preserve">boljšo </w:t>
      </w:r>
      <w:r w:rsidRPr="007C131F">
        <w:t>učinkovitost,</w:t>
      </w:r>
      <w:r>
        <w:t xml:space="preserve"> če se datoteke niso spremenile</w:t>
      </w:r>
      <w:r w:rsidRPr="007C131F">
        <w:t xml:space="preserve"> jih Git ne shrani ponovno</w:t>
      </w:r>
      <w:r>
        <w:t>.</w:t>
      </w:r>
      <w:r w:rsidRPr="007C131F">
        <w:t xml:space="preserve"> </w:t>
      </w:r>
      <w:r>
        <w:t>Shrani le povezavo</w:t>
      </w:r>
      <w:r w:rsidRPr="007C131F">
        <w:t xml:space="preserve"> na prejšnjo identično datoteko, ki jo že ima shranjeno. Git </w:t>
      </w:r>
      <w:r>
        <w:t>vidi</w:t>
      </w:r>
      <w:r w:rsidRPr="007C131F">
        <w:t xml:space="preserve"> </w:t>
      </w:r>
      <w:r>
        <w:t>podatke</w:t>
      </w:r>
      <w:r w:rsidRPr="007C131F">
        <w:t xml:space="preserve"> kot tok posnetkov.</w:t>
      </w:r>
      <w:r w:rsidR="00604DD6">
        <w:t xml:space="preserve"> </w:t>
      </w:r>
    </w:p>
    <w:p w14:paraId="5D4E2913" w14:textId="77777777" w:rsidR="00604DD6" w:rsidRDefault="00604DD6" w:rsidP="00DD54F6"/>
    <w:p w14:paraId="51E0A636" w14:textId="46DEAE65" w:rsidR="00604DD6" w:rsidRDefault="00604DD6" w:rsidP="00DD54F6">
      <w:r w:rsidRPr="00604DD6">
        <w:t xml:space="preserve">Večina operacij v Git-u potrebuje za delovanje </w:t>
      </w:r>
      <w:r w:rsidR="00387AC0">
        <w:t>le</w:t>
      </w:r>
      <w:r w:rsidRPr="00604DD6">
        <w:t xml:space="preserve"> lokalne datoteke in vire - v splošnem ni</w:t>
      </w:r>
      <w:r>
        <w:t xml:space="preserve"> potrebnih nobenih informacij</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orodji, kot je SVN, ki za vse operacije uporablja centralni strežnik je večina </w:t>
      </w:r>
      <w:r>
        <w:lastRenderedPageBreak/>
        <w:t>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1108FA76"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67" w:name="_Toc459561513"/>
      <w:r>
        <w:t>Xcode</w:t>
      </w:r>
      <w:bookmarkEnd w:id="67"/>
      <w:r w:rsidR="00185ECF">
        <w:t xml:space="preserve"> </w:t>
      </w:r>
    </w:p>
    <w:p w14:paraId="4306E0E7" w14:textId="32BD6B2B" w:rsidR="004E6AA9" w:rsidRDefault="00681B14" w:rsidP="00681B14">
      <w:r>
        <w:t xml:space="preserve">Xcode </w:t>
      </w:r>
      <w:r w:rsidR="004E6AA9">
        <w:t>(</w:t>
      </w:r>
      <w:r w:rsidR="001A1CF3">
        <w:fldChar w:fldCharType="begin"/>
      </w:r>
      <w:r w:rsidR="001A1CF3">
        <w:instrText xml:space="preserve"> REF _Ref459547665 \h </w:instrText>
      </w:r>
      <w:r w:rsidR="001A1CF3">
        <w:fldChar w:fldCharType="separate"/>
      </w:r>
      <w:r w:rsidR="001A1CF3">
        <w:t xml:space="preserve">Slika </w:t>
      </w:r>
      <w:r w:rsidR="001A1CF3">
        <w:rPr>
          <w:noProof/>
        </w:rPr>
        <w:t>13</w:t>
      </w:r>
      <w:r w:rsidR="001A1CF3">
        <w:fldChar w:fldCharType="end"/>
      </w:r>
      <w:r w:rsidR="004E6AA9">
        <w:t xml:space="preserve">) </w:t>
      </w:r>
      <w:r>
        <w:t xml:space="preserve">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t xml:space="preserv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1A3C305E" w:rsidR="00B30E3B" w:rsidRDefault="00786722" w:rsidP="00681B14">
      <w:r>
        <w:t xml:space="preserve">V prejšnjih verzijah Xcode je za testiranje na dejanski napravi bila potrebna </w:t>
      </w:r>
      <w:r w:rsidR="00BA5858">
        <w:t xml:space="preserve">plačljiva </w:t>
      </w:r>
      <w:r>
        <w:t>iOS razvijalska licenca, od verzije Xcode 7 pa je to brezplačno. Razvijalski račun je še vedno potreben za trženje aplikacij na trgovini App Store.</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8" w:name="_Ref459547665"/>
      <w:bookmarkStart w:id="69" w:name="_Toc459561484"/>
      <w:r>
        <w:t xml:space="preserve">Slika </w:t>
      </w:r>
      <w:r>
        <w:fldChar w:fldCharType="begin"/>
      </w:r>
      <w:r>
        <w:instrText xml:space="preserve"> SEQ Slika \* ARABIC </w:instrText>
      </w:r>
      <w:r>
        <w:fldChar w:fldCharType="separate"/>
      </w:r>
      <w:r w:rsidR="00D57A71">
        <w:rPr>
          <w:noProof/>
        </w:rPr>
        <w:t>14</w:t>
      </w:r>
      <w:r>
        <w:fldChar w:fldCharType="end"/>
      </w:r>
      <w:bookmarkEnd w:id="68"/>
      <w:r>
        <w:t>: Zaslonska slika razvojnega okolja Xcode</w:t>
      </w:r>
      <w:bookmarkEnd w:id="69"/>
    </w:p>
    <w:p w14:paraId="7B576E79" w14:textId="6435FF95" w:rsidR="00185ECF" w:rsidRDefault="00185ECF" w:rsidP="00185ECF">
      <w:pPr>
        <w:pStyle w:val="Heading3"/>
      </w:pPr>
      <w:bookmarkStart w:id="70" w:name="_Toc459561514"/>
      <w:r>
        <w:lastRenderedPageBreak/>
        <w:t>Swift</w:t>
      </w:r>
      <w:bookmarkEnd w:id="70"/>
    </w:p>
    <w:p w14:paraId="61CF0F5B" w14:textId="58C6A2F0"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Githubu.</w:t>
      </w:r>
      <w:r w:rsidR="003C7466">
        <w:t xml:space="preserve"> Namenjen</w:t>
      </w:r>
      <w:r w:rsidR="00CD244F">
        <w:t xml:space="preserve"> je razvoju aplikacij za Applove operacijske sisteme iOS, OS X watchOS in tvOS, poganjamo ga pa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4636A2FF"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swift po popularnosti na  17. mestu</w:t>
      </w:r>
      <w:r w:rsidR="00846F1B">
        <w:t xml:space="preserve"> in še vedno pridobiva na popularnosti.</w:t>
      </w:r>
      <w:r w:rsidR="001A1CF3">
        <w:t xml:space="preserve"> Na grafu (</w:t>
      </w:r>
      <w:r w:rsidR="001A1CF3">
        <w:fldChar w:fldCharType="begin"/>
      </w:r>
      <w:r w:rsidR="001A1CF3">
        <w:instrText xml:space="preserve"> REF _Ref459547710 \h </w:instrText>
      </w:r>
      <w:r w:rsidR="001A1CF3">
        <w:fldChar w:fldCharType="separate"/>
      </w:r>
      <w:r w:rsidR="001A1CF3">
        <w:t xml:space="preserve">Slika </w:t>
      </w:r>
      <w:r w:rsidR="001A1CF3">
        <w:rPr>
          <w:noProof/>
        </w:rPr>
        <w:t>14</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71" w:name="_Ref459547710"/>
      <w:bookmarkStart w:id="72" w:name="_Toc459561485"/>
      <w:r>
        <w:t xml:space="preserve">Slika </w:t>
      </w:r>
      <w:r>
        <w:fldChar w:fldCharType="begin"/>
      </w:r>
      <w:r>
        <w:instrText xml:space="preserve"> SEQ Slika \* ARABIC </w:instrText>
      </w:r>
      <w:r>
        <w:fldChar w:fldCharType="separate"/>
      </w:r>
      <w:r w:rsidR="00D57A71">
        <w:rPr>
          <w:noProof/>
        </w:rPr>
        <w:t>15</w:t>
      </w:r>
      <w:r>
        <w:fldChar w:fldCharType="end"/>
      </w:r>
      <w:bookmarkEnd w:id="71"/>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72"/>
      <w:r>
        <w:fldChar w:fldCharType="end"/>
      </w:r>
    </w:p>
    <w:p w14:paraId="1561C0FD" w14:textId="41ABFC3C" w:rsidR="00732E15" w:rsidRDefault="0029059B" w:rsidP="0029059B">
      <w:pPr>
        <w:pStyle w:val="Heading3"/>
      </w:pPr>
      <w:bookmarkStart w:id="73" w:name="_Toc459561515"/>
      <w:r>
        <w:t>Cocoa pods</w:t>
      </w:r>
      <w:bookmarkEnd w:id="73"/>
    </w:p>
    <w:p w14:paraId="3ED8B9B9" w14:textId="5B55FF5B" w:rsidR="0029059B" w:rsidRDefault="0029059B" w:rsidP="00DC38A9">
      <w:r>
        <w:t xml:space="preserve">Cocoa pods je </w:t>
      </w:r>
      <w:r w:rsidR="005B45FD">
        <w:t xml:space="preserve">upravitelj knjižnic za programska jezika Swift in Objective-C. </w:t>
      </w:r>
      <w:r w:rsidR="00225B11">
        <w:t>Orodje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 xml:space="preserve">Podpira več načinov pridobivanja izvorne kode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E71BB8">
        <w:rPr>
          <w:color w:val="000000" w:themeColor="text1"/>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3DD50400" w:rsidR="00AF7CE5" w:rsidRDefault="00BA5858" w:rsidP="00DD54F6">
      <w:r>
        <w:t>Ko v datoteko ustrezno vpišemo podatke o željenih knjižnicah</w:t>
      </w:r>
      <w:r w:rsidR="00E234E8">
        <w:t xml:space="preserve"> </w:t>
      </w:r>
      <w:r>
        <w:t xml:space="preserve">jih </w:t>
      </w:r>
      <w:r w:rsidR="00E234E8">
        <w:t>z ukazom</w:t>
      </w:r>
      <w:r w:rsidR="00DD54F6">
        <w:t xml:space="preserve"> </w:t>
      </w:r>
      <w:r w:rsidR="00E234E8" w:rsidRPr="00686CD9">
        <w:rPr>
          <w:color w:val="000000" w:themeColor="text1"/>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zgenerira se </w:t>
      </w:r>
      <w:r w:rsidR="00D067B4">
        <w:t xml:space="preserve">nam </w:t>
      </w:r>
      <w:r>
        <w:t xml:space="preserve">pa tudi </w:t>
      </w:r>
      <w:r w:rsidR="00D067B4">
        <w:t xml:space="preserve">nova projektna </w:t>
      </w:r>
      <w:r>
        <w:t xml:space="preserve">datoteka s končnico 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74" w:name="_Toc459561516"/>
      <w:r>
        <w:t>Programska knjižnica Alamofire</w:t>
      </w:r>
      <w:bookmarkEnd w:id="74"/>
    </w:p>
    <w:p w14:paraId="72C3706C" w14:textId="504F1074" w:rsidR="00B30E3B" w:rsidRDefault="00D37D8D" w:rsidP="00DD54F6">
      <w:r>
        <w:t>Kot je razvidno iz primerov</w:t>
      </w:r>
      <w:r w:rsidR="00081C79">
        <w:t xml:space="preserve"> poglavja </w:t>
      </w:r>
      <w:r w:rsidR="00391B75">
        <w:t>4</w:t>
      </w:r>
      <w:r w:rsidR="00081C79">
        <w:t>.3.4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refreshTemp(sender: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r w:rsidRPr="00922954">
        <w:rPr>
          <w:rFonts w:ascii="Menlo" w:hAnsi="Menlo" w:cs="Menlo"/>
          <w:color w:val="000000"/>
          <w:sz w:val="18"/>
          <w:lang w:val="en-US"/>
        </w:rPr>
        <w:t>(.</w:t>
      </w:r>
      <w:r w:rsidRPr="00922954">
        <w:rPr>
          <w:rFonts w:ascii="Menlo" w:hAnsi="Menlo" w:cs="Menlo"/>
          <w:color w:val="2B839F"/>
          <w:sz w:val="18"/>
          <w:lang w:val="en-US"/>
        </w:rPr>
        <w:t>GET</w:t>
      </w:r>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response.</w:t>
      </w:r>
      <w:r w:rsidRPr="00922954">
        <w:rPr>
          <w:rFonts w:ascii="Menlo" w:hAnsi="Menlo" w:cs="Menlo"/>
          <w:color w:val="2B839F"/>
          <w:sz w:val="18"/>
          <w:lang w:val="en-US"/>
        </w:rPr>
        <w:t>result</w:t>
      </w:r>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449CF8AD" w14:textId="77777777" w:rsidR="00BA5858" w:rsidRDefault="00922954" w:rsidP="00DD54F6">
      <w:r>
        <w:t>Metodi request smo kot parameter podali HTTP metodo get in URL do želene spletne storitve. Ker nas zanima pre</w:t>
      </w:r>
      <w:r w:rsidR="00EC5479">
        <w:t xml:space="preserve">dvsem odgovor smo dodali še </w:t>
      </w:r>
      <w:r w:rsidR="00F03695">
        <w:t>responseString,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asinhroni moramo za dostop do grafičnih elementov, kot je Label eksplicitno dodati besedico self. </w:t>
      </w:r>
    </w:p>
    <w:p w14:paraId="06509C96" w14:textId="77777777" w:rsidR="00BA5858" w:rsidRDefault="00BA5858" w:rsidP="00DD54F6"/>
    <w:p w14:paraId="636E7BA9" w14:textId="543662B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t xml:space="preserve"> pa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8264E2">
        <w:t>.</w:t>
      </w:r>
      <w:r w:rsidR="00A328BE">
        <w:t xml:space="preserve"> </w:t>
      </w:r>
      <w:r w:rsidR="008264E2">
        <w:t xml:space="preserve">To pa je za uporbniško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7E967223"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 </w:t>
      </w:r>
      <w:r w:rsidR="0087532D">
        <w:t xml:space="preserve">pa </w:t>
      </w:r>
      <w:r>
        <w:t xml:space="preserve">mikroračunalnik ni dosegljiv mora </w:t>
      </w:r>
      <w:r w:rsidR="008264E2">
        <w:t>nit</w:t>
      </w:r>
      <w:r>
        <w:t xml:space="preserve"> čakati na timeout. T</w:t>
      </w:r>
      <w:r w:rsidR="008264E2">
        <w:t>o lahko traja tudi nekaj sekund. Če bi klic spletne storitve izvedli v glavni niti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75" w:name="_Toc459561517"/>
      <w:r>
        <w:t>Nastavitve aplikacije in s</w:t>
      </w:r>
      <w:r w:rsidR="0077290F">
        <w:t xml:space="preserve">hramba </w:t>
      </w:r>
      <w:r w:rsidR="0077290F" w:rsidRPr="0077290F">
        <w:t>NSUserDefaults</w:t>
      </w:r>
      <w:bookmarkEnd w:id="75"/>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2C73187E" w:rsidR="001B7BF1" w:rsidRDefault="001B7BF1" w:rsidP="001B7BF1">
      <w:pPr>
        <w:pStyle w:val="Caption"/>
      </w:pPr>
      <w:bookmarkStart w:id="76" w:name="_Toc459561486"/>
      <w:r>
        <w:t xml:space="preserve">Slika </w:t>
      </w:r>
      <w:r>
        <w:fldChar w:fldCharType="begin"/>
      </w:r>
      <w:r>
        <w:instrText xml:space="preserve"> SEQ Slika \* ARABIC </w:instrText>
      </w:r>
      <w:r>
        <w:fldChar w:fldCharType="separate"/>
      </w:r>
      <w:r w:rsidR="00D57A71">
        <w:rPr>
          <w:noProof/>
        </w:rPr>
        <w:t>16</w:t>
      </w:r>
      <w:r>
        <w:fldChar w:fldCharType="end"/>
      </w:r>
      <w:r>
        <w:t>: Zaslonska slika nastavitev aplikacije</w:t>
      </w:r>
      <w:r w:rsidR="008264E2">
        <w:t xml:space="preserve"> pametne hiše</w:t>
      </w:r>
      <w:bookmarkEnd w:id="76"/>
    </w:p>
    <w:p w14:paraId="22359173" w14:textId="77777777" w:rsidR="001B7BF1" w:rsidRDefault="001B7BF1" w:rsidP="00DD54F6"/>
    <w:p w14:paraId="29AF4785" w14:textId="7C497D53" w:rsidR="00CA2CCF" w:rsidRDefault="001B7BF1" w:rsidP="00DD54F6">
      <w:r>
        <w:t>Aplikacija ima tudi možnost nastavljanja nekaterih nastavitev (</w:t>
      </w:r>
      <w:r w:rsidR="00391B75">
        <w:t>S</w:t>
      </w:r>
      <w:r>
        <w:t xml:space="preserve">lika </w:t>
      </w:r>
      <w:r w:rsidR="00391B75">
        <w:t>14</w:t>
      </w:r>
      <w:r>
        <w:t xml:space="preserve">). </w:t>
      </w:r>
      <w:r w:rsidR="008264E2">
        <w:t xml:space="preserve">Uporabnik si lahko za vsako GPIO izhod nastavi lasto oznako, nastaviti pa mora tudi URL do mikroračunalnika. Za avtomatski vklop in izklop luči glede bližino iBeacon oddajnika mora uporabnik vnesti </w:t>
      </w:r>
      <w:r w:rsidR="008264E2">
        <w:lastRenderedPageBreak/>
        <w:t>tudi unikaten identifikator svojega oddajnika in izbrati kateri izhodi se bodo avtomatsko krmilili. Vse t</w:t>
      </w:r>
      <w:r w:rsidR="00963094">
        <w:t>e nastavitve je potrebno na nek način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7" w:name="_Toc459561518"/>
      <w:r>
        <w:t>CoreLocation</w:t>
      </w:r>
      <w:bookmarkEnd w:id="77"/>
    </w:p>
    <w:p w14:paraId="09C6EC38" w14:textId="2213D11A"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 Zaradi varovanja osebnih podatkov je to obvestilo avtomatsko prikazano s strani operacijskega sistema.</w:t>
      </w:r>
    </w:p>
    <w:p w14:paraId="538B9045" w14:textId="77777777" w:rsidR="00A803F2" w:rsidRDefault="00A803F2" w:rsidP="00CD5572"/>
    <w:p w14:paraId="77354271" w14:textId="0E866DA4" w:rsidR="00BC7203" w:rsidRDefault="00CD5572" w:rsidP="00CD5572">
      <w:r>
        <w:t xml:space="preserve"> V sobo smo namestili prej opisan iBeacon oddajnik. Uporabnik mora pred uporabo v nastavitve aplikacije vnesti unikaten identifikator UUID</w:t>
      </w:r>
      <w:r w:rsidR="00D80A59">
        <w:t xml:space="preserve"> svojega beacona</w:t>
      </w:r>
      <w:r>
        <w:t xml:space="preserve"> </w:t>
      </w:r>
      <w:r w:rsidR="00D80A59">
        <w:t>ter</w:t>
      </w:r>
      <w:r>
        <w:t xml:space="preserve">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r w:rsidR="002C6A33" w:rsidRPr="002C6A33">
        <w:rPr>
          <w:rFonts w:ascii="Menlo" w:hAnsi="Menlo" w:cs="Menlo"/>
          <w:color w:val="2B839F"/>
          <w:sz w:val="18"/>
          <w:lang w:val="en-US"/>
        </w:rPr>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viewDidLoad()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proximityUUID:</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locationManager(manager: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74DA8E1F"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 xml:space="preserve">v dosegu lahko preprosto preverimo z </w:t>
      </w:r>
      <w:r w:rsidR="00A64B0E">
        <w:rPr>
          <w:rFonts w:ascii="Menlo" w:hAnsi="Menlo" w:cs="Menlo"/>
          <w:color w:val="000000"/>
          <w:lang w:val="en-US"/>
        </w:rPr>
        <w:t>beacons.</w:t>
      </w:r>
      <w:r w:rsidR="00A64B0E">
        <w:rPr>
          <w:rFonts w:ascii="Menlo" w:hAnsi="Menlo" w:cs="Menlo"/>
          <w:color w:val="2B839F"/>
          <w:lang w:val="en-US"/>
        </w:rPr>
        <w:t>count</w:t>
      </w:r>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8" w:name="_Toc459561519"/>
      <w:r>
        <w:t>Izdelava uporabniškega vmesnika</w:t>
      </w:r>
      <w:bookmarkEnd w:id="78"/>
    </w:p>
    <w:p w14:paraId="643C22D5" w14:textId="056AFF1B"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104E8E">
        <w:fldChar w:fldCharType="begin"/>
      </w:r>
      <w:r w:rsidR="00104E8E">
        <w:instrText xml:space="preserve"> REF _Ref459547867 \h </w:instrText>
      </w:r>
      <w:r w:rsidR="00104E8E">
        <w:fldChar w:fldCharType="separate"/>
      </w:r>
      <w:r w:rsidR="00104E8E">
        <w:t xml:space="preserve">Slika </w:t>
      </w:r>
      <w:r w:rsidR="00104E8E">
        <w:rPr>
          <w:noProof/>
        </w:rPr>
        <w:t>16</w:t>
      </w:r>
      <w:r w:rsidR="00104E8E">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9" w:name="_Ref459547867"/>
      <w:bookmarkStart w:id="80" w:name="_Toc459561487"/>
      <w:r>
        <w:t xml:space="preserve">Slika </w:t>
      </w:r>
      <w:r>
        <w:fldChar w:fldCharType="begin"/>
      </w:r>
      <w:r>
        <w:instrText xml:space="preserve"> SEQ Slika \* ARABIC </w:instrText>
      </w:r>
      <w:r>
        <w:fldChar w:fldCharType="separate"/>
      </w:r>
      <w:r w:rsidR="00D57A71">
        <w:rPr>
          <w:noProof/>
        </w:rPr>
        <w:t>17</w:t>
      </w:r>
      <w:r>
        <w:fldChar w:fldCharType="end"/>
      </w:r>
      <w:bookmarkEnd w:id="79"/>
      <w:r>
        <w:t>: Gradnja grafičnega upora</w:t>
      </w:r>
      <w:r w:rsidR="002872A0">
        <w:t>b</w:t>
      </w:r>
      <w:r>
        <w:t>niškega vmesnika</w:t>
      </w:r>
      <w:r w:rsidR="002872A0">
        <w:t xml:space="preserve"> v okolju Xcode</w:t>
      </w:r>
      <w:bookmarkEnd w:id="80"/>
    </w:p>
    <w:p w14:paraId="01F99064" w14:textId="77777777" w:rsidR="007370A0" w:rsidRPr="007370A0" w:rsidRDefault="007370A0" w:rsidP="007370A0"/>
    <w:p w14:paraId="51429AD4" w14:textId="230C32E6"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w:t>
      </w:r>
      <w:r w:rsidR="00104E8E">
        <w:t xml:space="preserve">Omejitve dodajamo z potegi miške in tipke ctrl na druge grafične elemente. Nato moramo izbrati željen tip omejitev. </w:t>
      </w:r>
      <w:r w:rsidR="00684F0D">
        <w:t>Ko ima uporabniški vmesnik željen izgled, ga moramo povezati s kodo. To storimo s poteg</w:t>
      </w:r>
      <w:r w:rsidR="00F122FA">
        <w:t>om</w:t>
      </w:r>
      <w:r w:rsidR="00684F0D">
        <w:t xml:space="preserve"> miške</w:t>
      </w:r>
      <w:r w:rsidR="00F122FA">
        <w:t xml:space="preserve"> iz </w:t>
      </w:r>
      <w:r w:rsidR="00F122FA">
        <w:lastRenderedPageBreak/>
        <w:t>grafičnega elementa, do željene vrstice v kodi,</w:t>
      </w:r>
      <w:r w:rsidR="002A4A29">
        <w:t xml:space="preserve"> med</w:t>
      </w:r>
      <w:r w:rsidR="00684F0D">
        <w:t xml:space="preserve">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356423F3" w:rsidR="00B30E3B" w:rsidRDefault="00957B59" w:rsidP="00B378A0">
      <w:r>
        <w:t xml:space="preserve">Podobno kot pri povezavi grafičnih elementov z kodo lahko naredimo tudi preproste prehode med različnimi zasloni. Pri naši aplikaciji smo naredili prehod pri kliku na gumb Settings. Tip prehoda, ki smo ga izbrali je prikaži (ang. Show). Ta tip prehoda animira prehod med zasloni, tako da prikaže nov naslon z leve strani. Avtomatsko se pa pojavi tudi delujoč gumb za prehod na prejšnji zaslon. Uporabnik pa lahko pride na prejšnji zaslon tudi s potegom prsta iz levega roba zaslona v desno. </w:t>
      </w:r>
      <w:r w:rsidR="004673B7">
        <w:t xml:space="preserve">Drugi tipi prehodov so še prikaži podrobnosti (ang. Show detail), modalni prikaz (ang. Present </w:t>
      </w:r>
      <w:r w:rsidR="00CE5F23" w:rsidRPr="00CE5F23">
        <w:t>modally</w:t>
      </w:r>
      <w:r w:rsidR="00CE5F23">
        <w:t xml:space="preserve">) in prikaz pojavnega okna (ang. Present as popover). Nekateri prehodi se razlikujejo le pri napravah z večjim zaslonom med tem ko modalni prikaz popolnoma zamenja trenuten zaslon in prejšnjega tipično uniči. Prehod lahko izvedemo programsko in sicer z metodo </w:t>
      </w:r>
      <w:r w:rsidR="00CE5F23" w:rsidRPr="00CE5F23">
        <w:t>performSegueWithIdentifier</w:t>
      </w:r>
      <w:r w:rsidR="00CE5F23">
        <w:t xml:space="preserve"> in prehod na prejšnji zaslon z </w:t>
      </w:r>
      <w:r w:rsidR="00CE5F23" w:rsidRPr="00CE5F23">
        <w:t>unwindForSegue</w:t>
      </w:r>
      <w:r w:rsidR="00CE5F23">
        <w:t>.</w:t>
      </w:r>
    </w:p>
    <w:p w14:paraId="0E3FEB93" w14:textId="3E7C21D0" w:rsidR="00911223" w:rsidRDefault="008C637E" w:rsidP="008C637E">
      <w:pPr>
        <w:pStyle w:val="Heading3"/>
      </w:pPr>
      <w:bookmarkStart w:id="81" w:name="_Toc459561520"/>
      <w:r>
        <w:t>Today extension</w:t>
      </w:r>
      <w:bookmarkEnd w:id="81"/>
    </w:p>
    <w:p w14:paraId="1D722181" w14:textId="0B12850D" w:rsidR="008C637E" w:rsidRPr="008C637E" w:rsidRDefault="0096008C" w:rsidP="008C637E">
      <w:r>
        <w:t>V operacijske sistemu iOS ima uporabnik vedno mo</w:t>
      </w:r>
      <w:r w:rsidR="00A40D3B">
        <w:t>žnost s potegom navzdo iz vrha zaslona odpre</w:t>
      </w:r>
      <w:r w:rsidR="000304A5">
        <w:t>ti zaslon z obvestili in hitrim dostopom</w:t>
      </w:r>
      <w:r w:rsidR="00A40D3B">
        <w:t xml:space="preserve">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w:t>
      </w:r>
      <w:r w:rsidR="00B378A0">
        <w:t xml:space="preserve">Ko je naprava v načinu varčevanja z energijo se lahko ta klic izvede manj pogosto. </w:t>
      </w:r>
      <w:r w:rsidR="006F3D0C">
        <w:t>Za naš primer smo v tem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104E8E">
        <w:t xml:space="preserve">Slika </w:t>
      </w:r>
      <w:r w:rsidR="00104E8E">
        <w:rPr>
          <w:noProof/>
        </w:rPr>
        <w:t>17</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403E12E2" w:rsidR="00D37D8D" w:rsidRPr="00AF7CE5" w:rsidRDefault="002525B9" w:rsidP="002525B9">
      <w:pPr>
        <w:pStyle w:val="Caption"/>
      </w:pPr>
      <w:bookmarkStart w:id="82" w:name="_Ref459548037"/>
      <w:bookmarkStart w:id="83" w:name="_Toc459561488"/>
      <w:r>
        <w:t xml:space="preserve">Slika </w:t>
      </w:r>
      <w:r>
        <w:fldChar w:fldCharType="begin"/>
      </w:r>
      <w:r>
        <w:instrText xml:space="preserve"> SEQ Slika \* ARABIC </w:instrText>
      </w:r>
      <w:r>
        <w:fldChar w:fldCharType="separate"/>
      </w:r>
      <w:r w:rsidR="00D57A71">
        <w:rPr>
          <w:noProof/>
        </w:rPr>
        <w:t>18</w:t>
      </w:r>
      <w:r>
        <w:fldChar w:fldCharType="end"/>
      </w:r>
      <w:bookmarkEnd w:id="82"/>
      <w:r>
        <w:t>: Zaslonska slika hitrega dostopa Today extension</w:t>
      </w:r>
      <w:bookmarkEnd w:id="83"/>
    </w:p>
    <w:p w14:paraId="20DCBD7C" w14:textId="089B7067" w:rsidR="00441166" w:rsidRDefault="00441166" w:rsidP="007C5FEC">
      <w:pPr>
        <w:pStyle w:val="Heading2"/>
      </w:pPr>
      <w:bookmarkStart w:id="84" w:name="_Toc459561521"/>
      <w:r>
        <w:t>Konfiguracija</w:t>
      </w:r>
      <w:r w:rsidR="00AF7CE5">
        <w:t xml:space="preserve"> in namestitev</w:t>
      </w:r>
      <w:bookmarkEnd w:id="84"/>
    </w:p>
    <w:p w14:paraId="36E5E56F" w14:textId="5E29A2D5"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104E8E">
        <w:t xml:space="preserve">Slika </w:t>
      </w:r>
      <w:r w:rsidR="00104E8E">
        <w:rPr>
          <w:noProof/>
        </w:rPr>
        <w:t>18</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preko spleta. V ta namen smo pripravili tudi poddomeno, ki kaže na naš zunanji IP naslov.</w:t>
      </w:r>
      <w:r w:rsidR="008E6712">
        <w:t xml:space="preserve"> V ta namen smo pri ponudniku DNS storitev dodali DNS tip zapisa A ter vpisali zunaji IP naslov in ime željene poddomene.</w:t>
      </w:r>
    </w:p>
    <w:p w14:paraId="03AC227A" w14:textId="77777777" w:rsidR="008E6712" w:rsidRDefault="008E6712" w:rsidP="008E6712"/>
    <w:p w14:paraId="0D00CC62" w14:textId="2C9FA5E6" w:rsidR="0070031D" w:rsidRDefault="007E7A80" w:rsidP="008E6712">
      <w:r>
        <w:t xml:space="preserve">Na mikroračunalniku smo pustili privzeto konfiguracijo dinamičnega pridobivanja IP naslova, na </w:t>
      </w:r>
      <w:r w:rsidR="003F3C6F">
        <w:t>usmerjevalniku</w:t>
      </w:r>
      <w:r>
        <w:t xml:space="preserve"> pa smo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502FBC">
        <w:t xml:space="preserve">. </w:t>
      </w:r>
    </w:p>
    <w:p w14:paraId="1E45BA6C" w14:textId="41C4892F" w:rsidR="00502FBC" w:rsidRPr="00CD125E" w:rsidRDefault="00502FBC" w:rsidP="00B30E3B">
      <w:pPr>
        <w:pBdr>
          <w:top w:val="single" w:sz="4" w:space="1" w:color="auto"/>
          <w:left w:val="single" w:sz="4" w:space="4" w:color="auto"/>
          <w:bottom w:val="single" w:sz="4" w:space="1" w:color="auto"/>
          <w:right w:val="single" w:sz="4" w:space="4" w:color="auto"/>
        </w:pBdr>
        <w:rPr>
          <w:color w:val="000000" w:themeColor="text1"/>
          <w:szCs w:val="26"/>
          <w:lang w:val="en-US"/>
        </w:rPr>
      </w:pPr>
      <w:r w:rsidRPr="00CD125E">
        <w:rPr>
          <w:color w:val="000000" w:themeColor="text1"/>
          <w:szCs w:val="26"/>
          <w:lang w:val="en-US"/>
        </w:rPr>
        <w:t>/ip firewall nat</w:t>
      </w:r>
    </w:p>
    <w:p w14:paraId="460B1A77" w14:textId="0F7836D7" w:rsidR="00502FBC" w:rsidRPr="00CD125E" w:rsidRDefault="00502FBC" w:rsidP="00B30E3B">
      <w:pPr>
        <w:pBdr>
          <w:top w:val="single" w:sz="4" w:space="1" w:color="auto"/>
          <w:left w:val="single" w:sz="4" w:space="4" w:color="auto"/>
          <w:bottom w:val="single" w:sz="4" w:space="1" w:color="auto"/>
          <w:right w:val="single" w:sz="4" w:space="4" w:color="auto"/>
        </w:pBdr>
        <w:jc w:val="left"/>
        <w:rPr>
          <w:color w:val="000000" w:themeColor="text1"/>
          <w:sz w:val="20"/>
        </w:rPr>
      </w:pPr>
      <w:r w:rsidRPr="00CD125E">
        <w:rPr>
          <w:color w:val="000000" w:themeColor="text1"/>
          <w:szCs w:val="26"/>
          <w:lang w:val="en-US"/>
        </w:rPr>
        <w:t>add action=dst-nat chain=dstnat disabled=no dst-port=</w:t>
      </w:r>
      <w:r w:rsidR="000472E9" w:rsidRPr="00CD125E">
        <w:rPr>
          <w:color w:val="000000" w:themeColor="text1"/>
          <w:szCs w:val="26"/>
          <w:lang w:val="en-US"/>
        </w:rPr>
        <w:t>443</w:t>
      </w:r>
      <w:r w:rsidRPr="00CD125E">
        <w:rPr>
          <w:color w:val="000000" w:themeColor="text1"/>
          <w:szCs w:val="26"/>
          <w:lang w:val="en-US"/>
        </w:rPr>
        <w:t xml:space="preserve"> </w:t>
      </w:r>
      <w:r w:rsidR="00833172" w:rsidRPr="00CD125E">
        <w:rPr>
          <w:color w:val="000000" w:themeColor="text1"/>
          <w:szCs w:val="26"/>
          <w:lang w:val="en-US"/>
        </w:rPr>
        <w:t>in-</w:t>
      </w:r>
      <w:r w:rsidRPr="00CD125E">
        <w:rPr>
          <w:color w:val="000000" w:themeColor="text1"/>
          <w:szCs w:val="26"/>
          <w:lang w:val="en-US"/>
        </w:rPr>
        <w:t>interface=ether1-gateway protocol=tcp to-addresses=192.168.88.254 to-ports=</w:t>
      </w:r>
      <w:r w:rsidR="000472E9" w:rsidRPr="00CD125E">
        <w:rPr>
          <w:color w:val="000000" w:themeColor="text1"/>
          <w:szCs w:val="26"/>
          <w:lang w:val="en-US"/>
        </w:rPr>
        <w:t>443</w:t>
      </w:r>
    </w:p>
    <w:p w14:paraId="06E40639" w14:textId="77777777" w:rsidR="001040A4" w:rsidRDefault="001040A4" w:rsidP="00F513D7"/>
    <w:p w14:paraId="7CEC9570" w14:textId="4A213D2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623CA52B" w:rsidR="00D75A96" w:rsidRDefault="003366EA" w:rsidP="003366EA">
      <w:pPr>
        <w:pStyle w:val="Caption"/>
      </w:pPr>
      <w:bookmarkStart w:id="85" w:name="_Ref459548058"/>
      <w:bookmarkStart w:id="86" w:name="_Toc459561489"/>
      <w:r>
        <w:t xml:space="preserve">Slika </w:t>
      </w:r>
      <w:r>
        <w:fldChar w:fldCharType="begin"/>
      </w:r>
      <w:r>
        <w:instrText xml:space="preserve"> SEQ Slika \* ARABIC </w:instrText>
      </w:r>
      <w:r>
        <w:fldChar w:fldCharType="separate"/>
      </w:r>
      <w:r w:rsidR="00D57A71">
        <w:rPr>
          <w:noProof/>
        </w:rPr>
        <w:t>19</w:t>
      </w:r>
      <w:r>
        <w:fldChar w:fldCharType="end"/>
      </w:r>
      <w:bookmarkEnd w:id="85"/>
      <w:r>
        <w:t>: Usmerjevalnik Mikrotik hAP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86"/>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87" w:name="_Toc459561522"/>
      <w:r>
        <w:lastRenderedPageBreak/>
        <w:t>Sklep</w:t>
      </w:r>
      <w:bookmarkEnd w:id="87"/>
    </w:p>
    <w:p w14:paraId="64AC28F3" w14:textId="79C9B79D" w:rsidR="007C5FEC" w:rsidRDefault="007C5FEC" w:rsidP="007A71D9">
      <w:r>
        <w:t>IoT se še vedno srečuje z nekaterimi problemi. Največji je, da se ljudje ne zavedajo vseh dobrih lastnosti in primerov uporabe. Ljudje se zaradi filmov celo bojijo besed, kot so umetna inteligenca. Ves strah pa seveda ni zaman, saj je problem varnosti in zasebnosti pri IoT ključnega pomena</w:t>
      </w:r>
      <w:r w:rsidR="00C01FB4">
        <w:t xml:space="preserve"> saj š</w:t>
      </w:r>
      <w:r>
        <w:t>irok nabor naprav vključuje tudi naprave, kot so ključavnice, alarmne nap</w:t>
      </w:r>
      <w:r w:rsidR="001E12BC">
        <w:t>rave in medicinske naprave, kot merilec</w:t>
      </w:r>
      <w:r>
        <w:t xml:space="preserve"> srčnega tlaka. Ti podatki so lahko relativno preprosto zlorabljeni, zato je zanesljiva kontrola dostopa nujna. Podatkov si tipično ne lastimo sami, vendar so v t.i. oblaku, kjer ne moremo zagotovo vedeti kdo</w:t>
      </w:r>
      <w:r w:rsidR="00C01FB4" w:rsidRPr="00C01FB4">
        <w:t xml:space="preserve"> </w:t>
      </w:r>
      <w:r w:rsidR="00C01FB4">
        <w:t>vse</w:t>
      </w:r>
      <w:r>
        <w:t xml:space="preserve"> lahko </w:t>
      </w:r>
      <w:r w:rsidR="00C01FB4">
        <w:t xml:space="preserve">do njih </w:t>
      </w:r>
      <w:r>
        <w:t>dostopa. Drugi problem je nepoznavanje tehnologije s strani monterjev (električarjev). Le ti tipično ne znajo pravilno priključiti in konfigurirati sistema za pametno hišo. Za to je potreben razmeroma drag specialist.</w:t>
      </w:r>
    </w:p>
    <w:p w14:paraId="4EFAB547" w14:textId="77777777" w:rsidR="007A71D9" w:rsidRDefault="007A71D9" w:rsidP="007A71D9"/>
    <w:p w14:paraId="3A918DAD" w14:textId="714AD137" w:rsidR="00697896" w:rsidRDefault="00CF247B" w:rsidP="007A71D9">
      <w:r>
        <w:t>Pri nalogi smo</w:t>
      </w:r>
      <w:r w:rsidR="007C5FEC">
        <w:t xml:space="preserve"> n</w:t>
      </w:r>
      <w:r w:rsidR="007C279C">
        <w:t xml:space="preserve">a podlagi raziskav in testiranj opravljenih za potrebe naloge smo prišli </w:t>
      </w:r>
      <w:r w:rsidR="002872A0">
        <w:t xml:space="preserve">tudi </w:t>
      </w:r>
      <w:r w:rsidR="007C279C">
        <w:t>do ideje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predlagan</w:t>
      </w:r>
      <w:r w:rsidR="00A37415">
        <w:t>ega</w:t>
      </w:r>
      <w:r w:rsidR="007C279C">
        <w:t xml:space="preserve"> sisitem</w:t>
      </w:r>
      <w:r w:rsidR="00A37415">
        <w:t>a je, da</w:t>
      </w:r>
      <w:r w:rsidR="007C279C">
        <w:t xml:space="preserve"> ne potrebujemo </w:t>
      </w:r>
      <w:r w:rsidR="00A37415">
        <w:t>namenske elektro</w:t>
      </w:r>
      <w:r w:rsidR="007C279C">
        <w:t xml:space="preserve">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88" w:name="_Toc459561490"/>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88"/>
    </w:p>
    <w:p w14:paraId="24D25055" w14:textId="77777777" w:rsidR="00071BD3" w:rsidRDefault="00071BD3" w:rsidP="007A71D9"/>
    <w:p w14:paraId="415EB9CB" w14:textId="7F75534A" w:rsidR="00441166" w:rsidRPr="00441166" w:rsidRDefault="00A44CFD" w:rsidP="001040A4">
      <w:r>
        <w:t>Če povzamemo, IoT bo v bližnji prihodnosti doživel eksponentno rast. To nam, razvijalcem ponuja veliko priložnost</w:t>
      </w:r>
      <w:r w:rsidR="0069512F">
        <w:t>i za ra</w:t>
      </w:r>
      <w:r w:rsidR="009A608D">
        <w:t>zvoj novih naprav in storitev, u</w:t>
      </w:r>
      <w:r>
        <w:t xml:space="preserve">porabnikom </w:t>
      </w:r>
      <w:r w:rsidR="0069512F">
        <w:t xml:space="preserve">bo izboljšalo kvaliteto življenja, doprineslo pa bo tudi k manjši porabi </w:t>
      </w:r>
      <w:r w:rsidR="00A96A4B">
        <w:t xml:space="preserve">obnovljivih in neobnovljivih </w:t>
      </w:r>
      <w:bookmarkStart w:id="89" w:name="_GoBack"/>
      <w:bookmarkEnd w:id="89"/>
      <w:r w:rsidR="0069512F">
        <w:t>virov.</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104E8E">
      <w:pPr>
        <w:widowControl w:val="0"/>
        <w:autoSpaceDE w:val="0"/>
        <w:autoSpaceDN w:val="0"/>
        <w:adjustRightInd w:val="0"/>
        <w:ind w:left="640" w:hanging="640"/>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104E8E">
      <w:pPr>
        <w:widowControl w:val="0"/>
        <w:autoSpaceDE w:val="0"/>
        <w:autoSpaceDN w:val="0"/>
        <w:adjustRightInd w:val="0"/>
        <w:ind w:left="640" w:hanging="640"/>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104E8E">
      <w:pPr>
        <w:widowControl w:val="0"/>
        <w:autoSpaceDE w:val="0"/>
        <w:autoSpaceDN w:val="0"/>
        <w:adjustRightInd w:val="0"/>
        <w:ind w:left="640" w:hanging="640"/>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104E8E">
      <w:pPr>
        <w:widowControl w:val="0"/>
        <w:autoSpaceDE w:val="0"/>
        <w:autoSpaceDN w:val="0"/>
        <w:adjustRightInd w:val="0"/>
        <w:ind w:left="640" w:hanging="640"/>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104E8E">
      <w:pPr>
        <w:widowControl w:val="0"/>
        <w:autoSpaceDE w:val="0"/>
        <w:autoSpaceDN w:val="0"/>
        <w:adjustRightInd w:val="0"/>
        <w:ind w:left="640" w:hanging="640"/>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104E8E">
      <w:pPr>
        <w:widowControl w:val="0"/>
        <w:autoSpaceDE w:val="0"/>
        <w:autoSpaceDN w:val="0"/>
        <w:adjustRightInd w:val="0"/>
        <w:ind w:left="640" w:hanging="640"/>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104E8E">
      <w:pPr>
        <w:widowControl w:val="0"/>
        <w:autoSpaceDE w:val="0"/>
        <w:autoSpaceDN w:val="0"/>
        <w:adjustRightInd w:val="0"/>
        <w:ind w:left="640" w:hanging="640"/>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104E8E">
      <w:pPr>
        <w:widowControl w:val="0"/>
        <w:autoSpaceDE w:val="0"/>
        <w:autoSpaceDN w:val="0"/>
        <w:adjustRightInd w:val="0"/>
        <w:ind w:left="640" w:hanging="640"/>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104E8E">
      <w:pPr>
        <w:widowControl w:val="0"/>
        <w:autoSpaceDE w:val="0"/>
        <w:autoSpaceDN w:val="0"/>
        <w:adjustRightInd w:val="0"/>
        <w:ind w:left="640" w:hanging="640"/>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104E8E">
      <w:pPr>
        <w:widowControl w:val="0"/>
        <w:autoSpaceDE w:val="0"/>
        <w:autoSpaceDN w:val="0"/>
        <w:adjustRightInd w:val="0"/>
        <w:ind w:left="640" w:hanging="640"/>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104E8E">
      <w:pPr>
        <w:widowControl w:val="0"/>
        <w:autoSpaceDE w:val="0"/>
        <w:autoSpaceDN w:val="0"/>
        <w:adjustRightInd w:val="0"/>
        <w:ind w:left="640" w:hanging="640"/>
        <w:rPr>
          <w:noProof/>
        </w:rPr>
      </w:pPr>
      <w:r w:rsidRPr="00104E8E">
        <w:rPr>
          <w:noProof/>
        </w:rPr>
        <w:t>[11]</w:t>
      </w:r>
      <w:r w:rsidRPr="00104E8E">
        <w:rPr>
          <w:noProof/>
        </w:rPr>
        <w:tab/>
        <w:t>„Home | Nest“. [Na spletu]. Dostopno: https://nest.com/.</w:t>
      </w:r>
    </w:p>
    <w:p w14:paraId="77B1DD82" w14:textId="77777777" w:rsidR="00104E8E" w:rsidRPr="00104E8E" w:rsidRDefault="00104E8E" w:rsidP="00104E8E">
      <w:pPr>
        <w:widowControl w:val="0"/>
        <w:autoSpaceDE w:val="0"/>
        <w:autoSpaceDN w:val="0"/>
        <w:adjustRightInd w:val="0"/>
        <w:ind w:left="640" w:hanging="640"/>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104E8E">
      <w:pPr>
        <w:widowControl w:val="0"/>
        <w:autoSpaceDE w:val="0"/>
        <w:autoSpaceDN w:val="0"/>
        <w:adjustRightInd w:val="0"/>
        <w:ind w:left="640" w:hanging="640"/>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104E8E">
      <w:pPr>
        <w:widowControl w:val="0"/>
        <w:autoSpaceDE w:val="0"/>
        <w:autoSpaceDN w:val="0"/>
        <w:adjustRightInd w:val="0"/>
        <w:ind w:left="640" w:hanging="640"/>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104E8E">
      <w:pPr>
        <w:widowControl w:val="0"/>
        <w:autoSpaceDE w:val="0"/>
        <w:autoSpaceDN w:val="0"/>
        <w:adjustRightInd w:val="0"/>
        <w:ind w:left="640" w:hanging="640"/>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104E8E">
      <w:pPr>
        <w:widowControl w:val="0"/>
        <w:autoSpaceDE w:val="0"/>
        <w:autoSpaceDN w:val="0"/>
        <w:adjustRightInd w:val="0"/>
        <w:ind w:left="640" w:hanging="640"/>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104E8E">
      <w:pPr>
        <w:widowControl w:val="0"/>
        <w:autoSpaceDE w:val="0"/>
        <w:autoSpaceDN w:val="0"/>
        <w:adjustRightInd w:val="0"/>
        <w:ind w:left="640" w:hanging="640"/>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104E8E">
      <w:pPr>
        <w:widowControl w:val="0"/>
        <w:autoSpaceDE w:val="0"/>
        <w:autoSpaceDN w:val="0"/>
        <w:adjustRightInd w:val="0"/>
        <w:ind w:left="640" w:hanging="640"/>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104E8E">
      <w:pPr>
        <w:widowControl w:val="0"/>
        <w:autoSpaceDE w:val="0"/>
        <w:autoSpaceDN w:val="0"/>
        <w:adjustRightInd w:val="0"/>
        <w:ind w:left="640" w:hanging="640"/>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104E8E">
      <w:pPr>
        <w:widowControl w:val="0"/>
        <w:autoSpaceDE w:val="0"/>
        <w:autoSpaceDN w:val="0"/>
        <w:adjustRightInd w:val="0"/>
        <w:ind w:left="640" w:hanging="640"/>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104E8E">
      <w:pPr>
        <w:widowControl w:val="0"/>
        <w:autoSpaceDE w:val="0"/>
        <w:autoSpaceDN w:val="0"/>
        <w:adjustRightInd w:val="0"/>
        <w:ind w:left="640" w:hanging="640"/>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104E8E">
      <w:pPr>
        <w:widowControl w:val="0"/>
        <w:autoSpaceDE w:val="0"/>
        <w:autoSpaceDN w:val="0"/>
        <w:adjustRightInd w:val="0"/>
        <w:ind w:left="640" w:hanging="640"/>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104E8E">
      <w:pPr>
        <w:widowControl w:val="0"/>
        <w:autoSpaceDE w:val="0"/>
        <w:autoSpaceDN w:val="0"/>
        <w:adjustRightInd w:val="0"/>
        <w:ind w:left="640" w:hanging="640"/>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104E8E">
      <w:pPr>
        <w:widowControl w:val="0"/>
        <w:autoSpaceDE w:val="0"/>
        <w:autoSpaceDN w:val="0"/>
        <w:adjustRightInd w:val="0"/>
        <w:ind w:left="640" w:hanging="640"/>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104E8E">
      <w:pPr>
        <w:widowControl w:val="0"/>
        <w:autoSpaceDE w:val="0"/>
        <w:autoSpaceDN w:val="0"/>
        <w:adjustRightInd w:val="0"/>
        <w:ind w:left="640" w:hanging="640"/>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104E8E">
      <w:pPr>
        <w:widowControl w:val="0"/>
        <w:autoSpaceDE w:val="0"/>
        <w:autoSpaceDN w:val="0"/>
        <w:adjustRightInd w:val="0"/>
        <w:ind w:left="640" w:hanging="640"/>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104E8E">
      <w:pPr>
        <w:widowControl w:val="0"/>
        <w:autoSpaceDE w:val="0"/>
        <w:autoSpaceDN w:val="0"/>
        <w:adjustRightInd w:val="0"/>
        <w:ind w:left="640" w:hanging="640"/>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104E8E">
      <w:pPr>
        <w:widowControl w:val="0"/>
        <w:autoSpaceDE w:val="0"/>
        <w:autoSpaceDN w:val="0"/>
        <w:adjustRightInd w:val="0"/>
        <w:ind w:left="640" w:hanging="640"/>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104E8E">
      <w:pPr>
        <w:widowControl w:val="0"/>
        <w:autoSpaceDE w:val="0"/>
        <w:autoSpaceDN w:val="0"/>
        <w:adjustRightInd w:val="0"/>
        <w:ind w:left="640" w:hanging="640"/>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104E8E">
      <w:pPr>
        <w:widowControl w:val="0"/>
        <w:autoSpaceDE w:val="0"/>
        <w:autoSpaceDN w:val="0"/>
        <w:adjustRightInd w:val="0"/>
        <w:ind w:left="640" w:hanging="640"/>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104E8E">
      <w:pPr>
        <w:widowControl w:val="0"/>
        <w:autoSpaceDE w:val="0"/>
        <w:autoSpaceDN w:val="0"/>
        <w:adjustRightInd w:val="0"/>
        <w:ind w:left="640" w:hanging="640"/>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104E8E">
      <w:pPr>
        <w:widowControl w:val="0"/>
        <w:autoSpaceDE w:val="0"/>
        <w:autoSpaceDN w:val="0"/>
        <w:adjustRightInd w:val="0"/>
        <w:ind w:left="640" w:hanging="640"/>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104E8E">
      <w:pPr>
        <w:widowControl w:val="0"/>
        <w:autoSpaceDE w:val="0"/>
        <w:autoSpaceDN w:val="0"/>
        <w:adjustRightInd w:val="0"/>
        <w:ind w:left="640" w:hanging="640"/>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104E8E">
      <w:pPr>
        <w:widowControl w:val="0"/>
        <w:autoSpaceDE w:val="0"/>
        <w:autoSpaceDN w:val="0"/>
        <w:adjustRightInd w:val="0"/>
        <w:ind w:left="640" w:hanging="640"/>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104E8E">
      <w:pPr>
        <w:widowControl w:val="0"/>
        <w:autoSpaceDE w:val="0"/>
        <w:autoSpaceDN w:val="0"/>
        <w:adjustRightInd w:val="0"/>
        <w:ind w:left="640" w:hanging="640"/>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104E8E">
      <w:pPr>
        <w:widowControl w:val="0"/>
        <w:autoSpaceDE w:val="0"/>
        <w:autoSpaceDN w:val="0"/>
        <w:adjustRightInd w:val="0"/>
        <w:ind w:left="640" w:hanging="640"/>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2CC209" w14:textId="77777777" w:rsidR="00A02146" w:rsidRDefault="00A02146" w:rsidP="00BE546D">
      <w:r>
        <w:separator/>
      </w:r>
    </w:p>
  </w:endnote>
  <w:endnote w:type="continuationSeparator" w:id="0">
    <w:p w14:paraId="7F2C9133" w14:textId="77777777" w:rsidR="00A02146" w:rsidRDefault="00A02146"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9A608D" w:rsidRDefault="009A608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9A608D" w:rsidRDefault="009A608D"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9A608D" w:rsidRDefault="009A608D"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9A608D" w:rsidRDefault="009A608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6A4B">
      <w:rPr>
        <w:rStyle w:val="PageNumber"/>
        <w:noProof/>
      </w:rPr>
      <w:t>iv</w:t>
    </w:r>
    <w:r>
      <w:rPr>
        <w:rStyle w:val="PageNumber"/>
      </w:rPr>
      <w:fldChar w:fldCharType="end"/>
    </w:r>
  </w:p>
  <w:p w14:paraId="4814F867" w14:textId="77777777" w:rsidR="009A608D" w:rsidRDefault="009A608D"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9A608D" w:rsidRDefault="009A608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6A4B">
      <w:rPr>
        <w:rStyle w:val="PageNumber"/>
        <w:noProof/>
      </w:rPr>
      <w:t>1</w:t>
    </w:r>
    <w:r>
      <w:rPr>
        <w:rStyle w:val="PageNumber"/>
      </w:rPr>
      <w:fldChar w:fldCharType="end"/>
    </w:r>
  </w:p>
  <w:p w14:paraId="19AC99C2" w14:textId="6AE36F63" w:rsidR="009A608D" w:rsidRPr="000867F4" w:rsidRDefault="009A608D"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9A608D" w:rsidRDefault="009A608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96A4B">
      <w:rPr>
        <w:rStyle w:val="PageNumber"/>
        <w:noProof/>
      </w:rPr>
      <w:t>28</w:t>
    </w:r>
    <w:r>
      <w:rPr>
        <w:rStyle w:val="PageNumber"/>
      </w:rPr>
      <w:fldChar w:fldCharType="end"/>
    </w:r>
  </w:p>
  <w:p w14:paraId="7972DA6B" w14:textId="77777777" w:rsidR="009A608D" w:rsidRDefault="009A608D"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99192" w14:textId="77777777" w:rsidR="00A02146" w:rsidRDefault="00A02146" w:rsidP="00BE546D">
      <w:r>
        <w:separator/>
      </w:r>
    </w:p>
  </w:footnote>
  <w:footnote w:type="continuationSeparator" w:id="0">
    <w:p w14:paraId="48234E89" w14:textId="77777777" w:rsidR="00A02146" w:rsidRDefault="00A02146"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9A608D" w:rsidRPr="00DA3934" w:rsidRDefault="009A608D"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2037"/>
    <w:rsid w:val="00042C74"/>
    <w:rsid w:val="00043E82"/>
    <w:rsid w:val="00045881"/>
    <w:rsid w:val="000459FC"/>
    <w:rsid w:val="000472E9"/>
    <w:rsid w:val="0004754B"/>
    <w:rsid w:val="00055113"/>
    <w:rsid w:val="00056C51"/>
    <w:rsid w:val="0005713A"/>
    <w:rsid w:val="00057E4C"/>
    <w:rsid w:val="00071BD3"/>
    <w:rsid w:val="00072C3B"/>
    <w:rsid w:val="00073016"/>
    <w:rsid w:val="000763CE"/>
    <w:rsid w:val="0007705C"/>
    <w:rsid w:val="00081C79"/>
    <w:rsid w:val="00084EBA"/>
    <w:rsid w:val="000867F4"/>
    <w:rsid w:val="00090E1D"/>
    <w:rsid w:val="000927FB"/>
    <w:rsid w:val="00095AF4"/>
    <w:rsid w:val="000962B2"/>
    <w:rsid w:val="000A5497"/>
    <w:rsid w:val="000B0326"/>
    <w:rsid w:val="000B33F4"/>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40A4"/>
    <w:rsid w:val="00104E8E"/>
    <w:rsid w:val="00105358"/>
    <w:rsid w:val="00110CE1"/>
    <w:rsid w:val="00111805"/>
    <w:rsid w:val="00111DEB"/>
    <w:rsid w:val="00112BC5"/>
    <w:rsid w:val="00112EC2"/>
    <w:rsid w:val="00113B94"/>
    <w:rsid w:val="001170A6"/>
    <w:rsid w:val="001178C3"/>
    <w:rsid w:val="00120F47"/>
    <w:rsid w:val="00121F09"/>
    <w:rsid w:val="00122ECF"/>
    <w:rsid w:val="001233BC"/>
    <w:rsid w:val="00125F1B"/>
    <w:rsid w:val="00127AA2"/>
    <w:rsid w:val="00134FCF"/>
    <w:rsid w:val="0014061E"/>
    <w:rsid w:val="001419B6"/>
    <w:rsid w:val="00141D21"/>
    <w:rsid w:val="001437C5"/>
    <w:rsid w:val="00144AB1"/>
    <w:rsid w:val="00145F60"/>
    <w:rsid w:val="00146D43"/>
    <w:rsid w:val="001506DE"/>
    <w:rsid w:val="00152AEB"/>
    <w:rsid w:val="001535DC"/>
    <w:rsid w:val="00153AF7"/>
    <w:rsid w:val="00154D37"/>
    <w:rsid w:val="001604C7"/>
    <w:rsid w:val="001631CC"/>
    <w:rsid w:val="00167925"/>
    <w:rsid w:val="001848AD"/>
    <w:rsid w:val="00185ECF"/>
    <w:rsid w:val="001866C6"/>
    <w:rsid w:val="0019186E"/>
    <w:rsid w:val="00193B67"/>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F0295"/>
    <w:rsid w:val="001F2AA9"/>
    <w:rsid w:val="001F30A3"/>
    <w:rsid w:val="001F3497"/>
    <w:rsid w:val="001F37E7"/>
    <w:rsid w:val="001F5FCD"/>
    <w:rsid w:val="0020427D"/>
    <w:rsid w:val="00204942"/>
    <w:rsid w:val="002051DA"/>
    <w:rsid w:val="002054F0"/>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67F"/>
    <w:rsid w:val="00250A00"/>
    <w:rsid w:val="00251DA6"/>
    <w:rsid w:val="002525B9"/>
    <w:rsid w:val="0025262E"/>
    <w:rsid w:val="002546A8"/>
    <w:rsid w:val="00254728"/>
    <w:rsid w:val="002573EE"/>
    <w:rsid w:val="002608FC"/>
    <w:rsid w:val="00260AD7"/>
    <w:rsid w:val="00262F1F"/>
    <w:rsid w:val="00265DAC"/>
    <w:rsid w:val="0027293A"/>
    <w:rsid w:val="00272E3F"/>
    <w:rsid w:val="00277CDF"/>
    <w:rsid w:val="0028081F"/>
    <w:rsid w:val="00280AAA"/>
    <w:rsid w:val="002847F9"/>
    <w:rsid w:val="002863A8"/>
    <w:rsid w:val="00286720"/>
    <w:rsid w:val="002872A0"/>
    <w:rsid w:val="0029059B"/>
    <w:rsid w:val="002A11E2"/>
    <w:rsid w:val="002A2115"/>
    <w:rsid w:val="002A4A29"/>
    <w:rsid w:val="002A4B11"/>
    <w:rsid w:val="002A67C8"/>
    <w:rsid w:val="002B0BD5"/>
    <w:rsid w:val="002B21A2"/>
    <w:rsid w:val="002B38D9"/>
    <w:rsid w:val="002B61E8"/>
    <w:rsid w:val="002B74AA"/>
    <w:rsid w:val="002B75AC"/>
    <w:rsid w:val="002C64CE"/>
    <w:rsid w:val="002C68F4"/>
    <w:rsid w:val="002C6A33"/>
    <w:rsid w:val="002C7155"/>
    <w:rsid w:val="002D2A7A"/>
    <w:rsid w:val="002E34FE"/>
    <w:rsid w:val="002E6522"/>
    <w:rsid w:val="002F0209"/>
    <w:rsid w:val="002F0529"/>
    <w:rsid w:val="002F0992"/>
    <w:rsid w:val="002F1BDC"/>
    <w:rsid w:val="002F2419"/>
    <w:rsid w:val="002F2CC9"/>
    <w:rsid w:val="002F3F8F"/>
    <w:rsid w:val="002F5459"/>
    <w:rsid w:val="00300C79"/>
    <w:rsid w:val="00302278"/>
    <w:rsid w:val="0030335A"/>
    <w:rsid w:val="003062B5"/>
    <w:rsid w:val="00307B7A"/>
    <w:rsid w:val="00310D58"/>
    <w:rsid w:val="00316790"/>
    <w:rsid w:val="00317DA9"/>
    <w:rsid w:val="00317E63"/>
    <w:rsid w:val="003245B6"/>
    <w:rsid w:val="00325EE9"/>
    <w:rsid w:val="0032763C"/>
    <w:rsid w:val="0033166D"/>
    <w:rsid w:val="003331D8"/>
    <w:rsid w:val="0033481B"/>
    <w:rsid w:val="00335F41"/>
    <w:rsid w:val="003366EA"/>
    <w:rsid w:val="0033674A"/>
    <w:rsid w:val="003373AA"/>
    <w:rsid w:val="00340A64"/>
    <w:rsid w:val="003412E4"/>
    <w:rsid w:val="00341966"/>
    <w:rsid w:val="00341DEE"/>
    <w:rsid w:val="00344508"/>
    <w:rsid w:val="00344972"/>
    <w:rsid w:val="00345D36"/>
    <w:rsid w:val="0034658F"/>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47B9"/>
    <w:rsid w:val="00387AC0"/>
    <w:rsid w:val="00387D12"/>
    <w:rsid w:val="00391B75"/>
    <w:rsid w:val="00393962"/>
    <w:rsid w:val="003A2B5C"/>
    <w:rsid w:val="003B09A1"/>
    <w:rsid w:val="003B0BF3"/>
    <w:rsid w:val="003C3A12"/>
    <w:rsid w:val="003C6832"/>
    <w:rsid w:val="003C7466"/>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40AE"/>
    <w:rsid w:val="00474441"/>
    <w:rsid w:val="004744B5"/>
    <w:rsid w:val="00475AED"/>
    <w:rsid w:val="0047726A"/>
    <w:rsid w:val="004809A3"/>
    <w:rsid w:val="004815A2"/>
    <w:rsid w:val="00484EB2"/>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0FFE"/>
    <w:rsid w:val="0052103E"/>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3754"/>
    <w:rsid w:val="005B45FD"/>
    <w:rsid w:val="005B683A"/>
    <w:rsid w:val="005B789E"/>
    <w:rsid w:val="005C26AA"/>
    <w:rsid w:val="005C322B"/>
    <w:rsid w:val="005C5CAE"/>
    <w:rsid w:val="005D073A"/>
    <w:rsid w:val="005D1E66"/>
    <w:rsid w:val="005D40FF"/>
    <w:rsid w:val="005D5282"/>
    <w:rsid w:val="005D7E02"/>
    <w:rsid w:val="005E2D9A"/>
    <w:rsid w:val="005E306A"/>
    <w:rsid w:val="005E4EF3"/>
    <w:rsid w:val="005E6918"/>
    <w:rsid w:val="005F2D83"/>
    <w:rsid w:val="005F346C"/>
    <w:rsid w:val="005F3B54"/>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35AA"/>
    <w:rsid w:val="00643CA8"/>
    <w:rsid w:val="006611E2"/>
    <w:rsid w:val="00661BBB"/>
    <w:rsid w:val="00666D82"/>
    <w:rsid w:val="00667774"/>
    <w:rsid w:val="00670850"/>
    <w:rsid w:val="006733A6"/>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31D"/>
    <w:rsid w:val="00703D60"/>
    <w:rsid w:val="007067E5"/>
    <w:rsid w:val="00711B71"/>
    <w:rsid w:val="00712AEF"/>
    <w:rsid w:val="00713C60"/>
    <w:rsid w:val="00716518"/>
    <w:rsid w:val="00721E8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4814"/>
    <w:rsid w:val="008052BF"/>
    <w:rsid w:val="0080645D"/>
    <w:rsid w:val="008108AE"/>
    <w:rsid w:val="008118EB"/>
    <w:rsid w:val="00812B9F"/>
    <w:rsid w:val="00814860"/>
    <w:rsid w:val="00817B4D"/>
    <w:rsid w:val="0082108E"/>
    <w:rsid w:val="00823009"/>
    <w:rsid w:val="008232B0"/>
    <w:rsid w:val="00823AD3"/>
    <w:rsid w:val="008264E2"/>
    <w:rsid w:val="00826F33"/>
    <w:rsid w:val="008305EB"/>
    <w:rsid w:val="00833172"/>
    <w:rsid w:val="008335CD"/>
    <w:rsid w:val="008362DD"/>
    <w:rsid w:val="008404B2"/>
    <w:rsid w:val="00842D2E"/>
    <w:rsid w:val="00843252"/>
    <w:rsid w:val="00846F1B"/>
    <w:rsid w:val="0084723D"/>
    <w:rsid w:val="00847B35"/>
    <w:rsid w:val="00850A05"/>
    <w:rsid w:val="008534EF"/>
    <w:rsid w:val="0085456F"/>
    <w:rsid w:val="008627F7"/>
    <w:rsid w:val="0086340F"/>
    <w:rsid w:val="00863ED8"/>
    <w:rsid w:val="0087108A"/>
    <w:rsid w:val="00872401"/>
    <w:rsid w:val="00874D3B"/>
    <w:rsid w:val="0087532D"/>
    <w:rsid w:val="00877658"/>
    <w:rsid w:val="00881DC0"/>
    <w:rsid w:val="0088243C"/>
    <w:rsid w:val="00884F72"/>
    <w:rsid w:val="00892C2B"/>
    <w:rsid w:val="008974D5"/>
    <w:rsid w:val="008A7449"/>
    <w:rsid w:val="008A79BB"/>
    <w:rsid w:val="008B0544"/>
    <w:rsid w:val="008B0C5B"/>
    <w:rsid w:val="008B7143"/>
    <w:rsid w:val="008C475C"/>
    <w:rsid w:val="008C637E"/>
    <w:rsid w:val="008D096F"/>
    <w:rsid w:val="008D430F"/>
    <w:rsid w:val="008E6712"/>
    <w:rsid w:val="008E7A1E"/>
    <w:rsid w:val="008F2A53"/>
    <w:rsid w:val="008F337A"/>
    <w:rsid w:val="00904D09"/>
    <w:rsid w:val="00907844"/>
    <w:rsid w:val="00911223"/>
    <w:rsid w:val="009117FA"/>
    <w:rsid w:val="009129D3"/>
    <w:rsid w:val="00916043"/>
    <w:rsid w:val="00917C99"/>
    <w:rsid w:val="0092150C"/>
    <w:rsid w:val="00922954"/>
    <w:rsid w:val="00930812"/>
    <w:rsid w:val="00930FFB"/>
    <w:rsid w:val="00936186"/>
    <w:rsid w:val="0093725B"/>
    <w:rsid w:val="0094130C"/>
    <w:rsid w:val="009424BC"/>
    <w:rsid w:val="00946048"/>
    <w:rsid w:val="00946D58"/>
    <w:rsid w:val="00947118"/>
    <w:rsid w:val="009523D2"/>
    <w:rsid w:val="00957B59"/>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608D"/>
    <w:rsid w:val="009A7D42"/>
    <w:rsid w:val="009B2118"/>
    <w:rsid w:val="009B4253"/>
    <w:rsid w:val="009B54D2"/>
    <w:rsid w:val="009B5586"/>
    <w:rsid w:val="009B700A"/>
    <w:rsid w:val="009B7FB0"/>
    <w:rsid w:val="009C60A8"/>
    <w:rsid w:val="009D1B53"/>
    <w:rsid w:val="009D6AC9"/>
    <w:rsid w:val="009D7E55"/>
    <w:rsid w:val="009E27DD"/>
    <w:rsid w:val="009E4356"/>
    <w:rsid w:val="009E59FB"/>
    <w:rsid w:val="009E788A"/>
    <w:rsid w:val="009F25C8"/>
    <w:rsid w:val="009F2E6B"/>
    <w:rsid w:val="009F58FD"/>
    <w:rsid w:val="009F65B0"/>
    <w:rsid w:val="00A01BCE"/>
    <w:rsid w:val="00A02146"/>
    <w:rsid w:val="00A04B3F"/>
    <w:rsid w:val="00A077D7"/>
    <w:rsid w:val="00A10916"/>
    <w:rsid w:val="00A13971"/>
    <w:rsid w:val="00A13AA9"/>
    <w:rsid w:val="00A15003"/>
    <w:rsid w:val="00A2334E"/>
    <w:rsid w:val="00A328BE"/>
    <w:rsid w:val="00A33444"/>
    <w:rsid w:val="00A352CD"/>
    <w:rsid w:val="00A35C20"/>
    <w:rsid w:val="00A37415"/>
    <w:rsid w:val="00A40D3B"/>
    <w:rsid w:val="00A44CFD"/>
    <w:rsid w:val="00A52451"/>
    <w:rsid w:val="00A52A90"/>
    <w:rsid w:val="00A53F0A"/>
    <w:rsid w:val="00A54D0C"/>
    <w:rsid w:val="00A633DC"/>
    <w:rsid w:val="00A64B0E"/>
    <w:rsid w:val="00A66595"/>
    <w:rsid w:val="00A71E88"/>
    <w:rsid w:val="00A74E2E"/>
    <w:rsid w:val="00A75A72"/>
    <w:rsid w:val="00A803F2"/>
    <w:rsid w:val="00A83236"/>
    <w:rsid w:val="00A91824"/>
    <w:rsid w:val="00A92C7E"/>
    <w:rsid w:val="00A94E6C"/>
    <w:rsid w:val="00A96A4B"/>
    <w:rsid w:val="00AA008C"/>
    <w:rsid w:val="00AA3E31"/>
    <w:rsid w:val="00AA4021"/>
    <w:rsid w:val="00AA553A"/>
    <w:rsid w:val="00AB0F0B"/>
    <w:rsid w:val="00AB1045"/>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6683"/>
    <w:rsid w:val="00B07AAA"/>
    <w:rsid w:val="00B11B6E"/>
    <w:rsid w:val="00B127C4"/>
    <w:rsid w:val="00B170A1"/>
    <w:rsid w:val="00B21C57"/>
    <w:rsid w:val="00B22FBF"/>
    <w:rsid w:val="00B236FD"/>
    <w:rsid w:val="00B23907"/>
    <w:rsid w:val="00B25417"/>
    <w:rsid w:val="00B27BFA"/>
    <w:rsid w:val="00B30E3B"/>
    <w:rsid w:val="00B378A0"/>
    <w:rsid w:val="00B40882"/>
    <w:rsid w:val="00B514F5"/>
    <w:rsid w:val="00B6063C"/>
    <w:rsid w:val="00B60678"/>
    <w:rsid w:val="00B60A52"/>
    <w:rsid w:val="00B60C50"/>
    <w:rsid w:val="00B61171"/>
    <w:rsid w:val="00B63FBF"/>
    <w:rsid w:val="00B64193"/>
    <w:rsid w:val="00B66DC1"/>
    <w:rsid w:val="00B74CFB"/>
    <w:rsid w:val="00B769CC"/>
    <w:rsid w:val="00B820CB"/>
    <w:rsid w:val="00B91004"/>
    <w:rsid w:val="00B9205D"/>
    <w:rsid w:val="00B94267"/>
    <w:rsid w:val="00B963AB"/>
    <w:rsid w:val="00B97685"/>
    <w:rsid w:val="00B97E65"/>
    <w:rsid w:val="00BA057B"/>
    <w:rsid w:val="00BA14CA"/>
    <w:rsid w:val="00BA5858"/>
    <w:rsid w:val="00BA6682"/>
    <w:rsid w:val="00BB09C4"/>
    <w:rsid w:val="00BB2355"/>
    <w:rsid w:val="00BB4F24"/>
    <w:rsid w:val="00BB5C0B"/>
    <w:rsid w:val="00BC0866"/>
    <w:rsid w:val="00BC4C1C"/>
    <w:rsid w:val="00BC4F6F"/>
    <w:rsid w:val="00BC7203"/>
    <w:rsid w:val="00BD0A6E"/>
    <w:rsid w:val="00BD1A82"/>
    <w:rsid w:val="00BD520E"/>
    <w:rsid w:val="00BE1560"/>
    <w:rsid w:val="00BE23A1"/>
    <w:rsid w:val="00BE42B5"/>
    <w:rsid w:val="00BE546D"/>
    <w:rsid w:val="00BF5A7C"/>
    <w:rsid w:val="00BF6DF2"/>
    <w:rsid w:val="00C01FB4"/>
    <w:rsid w:val="00C02285"/>
    <w:rsid w:val="00C113D1"/>
    <w:rsid w:val="00C1441E"/>
    <w:rsid w:val="00C15BD9"/>
    <w:rsid w:val="00C20941"/>
    <w:rsid w:val="00C2353D"/>
    <w:rsid w:val="00C25758"/>
    <w:rsid w:val="00C322E3"/>
    <w:rsid w:val="00C464A6"/>
    <w:rsid w:val="00C50D58"/>
    <w:rsid w:val="00C60AB3"/>
    <w:rsid w:val="00C6100A"/>
    <w:rsid w:val="00C61C22"/>
    <w:rsid w:val="00C678E4"/>
    <w:rsid w:val="00C73655"/>
    <w:rsid w:val="00C751A4"/>
    <w:rsid w:val="00C75B28"/>
    <w:rsid w:val="00C77DEF"/>
    <w:rsid w:val="00C80580"/>
    <w:rsid w:val="00C82A0C"/>
    <w:rsid w:val="00C82E3B"/>
    <w:rsid w:val="00C90D66"/>
    <w:rsid w:val="00C92B35"/>
    <w:rsid w:val="00C9641C"/>
    <w:rsid w:val="00C97C13"/>
    <w:rsid w:val="00CA22B2"/>
    <w:rsid w:val="00CA2933"/>
    <w:rsid w:val="00CA2CCF"/>
    <w:rsid w:val="00CA4562"/>
    <w:rsid w:val="00CA47F7"/>
    <w:rsid w:val="00CB224D"/>
    <w:rsid w:val="00CB2FEC"/>
    <w:rsid w:val="00CB372E"/>
    <w:rsid w:val="00CB597F"/>
    <w:rsid w:val="00CC40C1"/>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F42"/>
    <w:rsid w:val="00D03F7D"/>
    <w:rsid w:val="00D067B4"/>
    <w:rsid w:val="00D07573"/>
    <w:rsid w:val="00D07ABF"/>
    <w:rsid w:val="00D10690"/>
    <w:rsid w:val="00D14A70"/>
    <w:rsid w:val="00D16DE5"/>
    <w:rsid w:val="00D247D2"/>
    <w:rsid w:val="00D24C2E"/>
    <w:rsid w:val="00D25DD6"/>
    <w:rsid w:val="00D3162D"/>
    <w:rsid w:val="00D37D8D"/>
    <w:rsid w:val="00D42CEA"/>
    <w:rsid w:val="00D4775E"/>
    <w:rsid w:val="00D50A6B"/>
    <w:rsid w:val="00D52A20"/>
    <w:rsid w:val="00D54849"/>
    <w:rsid w:val="00D55D8D"/>
    <w:rsid w:val="00D56CEB"/>
    <w:rsid w:val="00D57A71"/>
    <w:rsid w:val="00D65621"/>
    <w:rsid w:val="00D701B3"/>
    <w:rsid w:val="00D724AC"/>
    <w:rsid w:val="00D74214"/>
    <w:rsid w:val="00D74EE2"/>
    <w:rsid w:val="00D74F3B"/>
    <w:rsid w:val="00D75A96"/>
    <w:rsid w:val="00D80472"/>
    <w:rsid w:val="00D80A59"/>
    <w:rsid w:val="00D80E91"/>
    <w:rsid w:val="00D83A36"/>
    <w:rsid w:val="00D9320A"/>
    <w:rsid w:val="00D951E2"/>
    <w:rsid w:val="00D95BC4"/>
    <w:rsid w:val="00D96DA2"/>
    <w:rsid w:val="00DA09F1"/>
    <w:rsid w:val="00DA3934"/>
    <w:rsid w:val="00DA5447"/>
    <w:rsid w:val="00DB2130"/>
    <w:rsid w:val="00DB57CF"/>
    <w:rsid w:val="00DB60B3"/>
    <w:rsid w:val="00DC0AE0"/>
    <w:rsid w:val="00DC109A"/>
    <w:rsid w:val="00DC1F3F"/>
    <w:rsid w:val="00DC2C4A"/>
    <w:rsid w:val="00DC3066"/>
    <w:rsid w:val="00DC38A9"/>
    <w:rsid w:val="00DC6C03"/>
    <w:rsid w:val="00DC7CBE"/>
    <w:rsid w:val="00DD0007"/>
    <w:rsid w:val="00DD49D6"/>
    <w:rsid w:val="00DD54F6"/>
    <w:rsid w:val="00DD67E1"/>
    <w:rsid w:val="00DE0A91"/>
    <w:rsid w:val="00DE4F8E"/>
    <w:rsid w:val="00DF28A7"/>
    <w:rsid w:val="00DF419E"/>
    <w:rsid w:val="00DF47E0"/>
    <w:rsid w:val="00DF4EBD"/>
    <w:rsid w:val="00DF5ADC"/>
    <w:rsid w:val="00E00435"/>
    <w:rsid w:val="00E008E4"/>
    <w:rsid w:val="00E01CBC"/>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154C"/>
    <w:rsid w:val="00E545EA"/>
    <w:rsid w:val="00E5696E"/>
    <w:rsid w:val="00E6250E"/>
    <w:rsid w:val="00E6518F"/>
    <w:rsid w:val="00E665D8"/>
    <w:rsid w:val="00E66EFC"/>
    <w:rsid w:val="00E67F02"/>
    <w:rsid w:val="00E70FFB"/>
    <w:rsid w:val="00E71B4F"/>
    <w:rsid w:val="00E71BB8"/>
    <w:rsid w:val="00E72365"/>
    <w:rsid w:val="00E723DF"/>
    <w:rsid w:val="00E72E20"/>
    <w:rsid w:val="00E83A44"/>
    <w:rsid w:val="00E8577A"/>
    <w:rsid w:val="00E90C91"/>
    <w:rsid w:val="00E927EC"/>
    <w:rsid w:val="00E9598D"/>
    <w:rsid w:val="00EA41F9"/>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5D32"/>
    <w:rsid w:val="00F071A3"/>
    <w:rsid w:val="00F10FC4"/>
    <w:rsid w:val="00F11DCA"/>
    <w:rsid w:val="00F122FA"/>
    <w:rsid w:val="00F1232A"/>
    <w:rsid w:val="00F1436E"/>
    <w:rsid w:val="00F151FB"/>
    <w:rsid w:val="00F162D0"/>
    <w:rsid w:val="00F16855"/>
    <w:rsid w:val="00F17719"/>
    <w:rsid w:val="00F20557"/>
    <w:rsid w:val="00F21823"/>
    <w:rsid w:val="00F409E9"/>
    <w:rsid w:val="00F45B2E"/>
    <w:rsid w:val="00F47202"/>
    <w:rsid w:val="00F47AA5"/>
    <w:rsid w:val="00F513D7"/>
    <w:rsid w:val="00F5221C"/>
    <w:rsid w:val="00F525E4"/>
    <w:rsid w:val="00F53D45"/>
    <w:rsid w:val="00F604C9"/>
    <w:rsid w:val="00F648CF"/>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C9B"/>
    <w:rsid w:val="00FB7160"/>
    <w:rsid w:val="00FB764A"/>
    <w:rsid w:val="00FC1D6B"/>
    <w:rsid w:val="00FC25AC"/>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2C4C"/>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7223BC2A-4AAA-CE41-AD7C-2AB2018B3A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622</TotalTime>
  <Pages>39</Pages>
  <Words>13090</Words>
  <Characters>74619</Characters>
  <Application>Microsoft Macintosh Word</Application>
  <DocSecurity>0</DocSecurity>
  <Lines>621</Lines>
  <Paragraphs>175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87534</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76</cp:revision>
  <cp:lastPrinted>2016-04-15T06:22:00Z</cp:lastPrinted>
  <dcterms:created xsi:type="dcterms:W3CDTF">2016-08-17T18:25:00Z</dcterms:created>
  <dcterms:modified xsi:type="dcterms:W3CDTF">2016-08-21T14:53:00Z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
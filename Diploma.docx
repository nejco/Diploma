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01F43D3F" w14:textId="77777777" w:rsidR="00F136BC" w:rsidRDefault="00F136BC" w:rsidP="00F136BC">
      <w:pPr>
        <w:spacing w:line="240" w:lineRule="auto"/>
        <w:jc w:val="center"/>
        <w:rPr>
          <w:b/>
          <w:sz w:val="32"/>
          <w:szCs w:val="32"/>
        </w:rPr>
      </w:pPr>
    </w:p>
    <w:p w14:paraId="11DE5C80" w14:textId="77777777" w:rsidR="00F136BC" w:rsidRDefault="00F136BC" w:rsidP="00F136BC">
      <w:pPr>
        <w:spacing w:line="240" w:lineRule="auto"/>
        <w:jc w:val="center"/>
        <w:rPr>
          <w:b/>
          <w:sz w:val="32"/>
          <w:szCs w:val="32"/>
        </w:rPr>
      </w:pPr>
    </w:p>
    <w:p w14:paraId="1A8F6057" w14:textId="77777777" w:rsidR="00F136BC" w:rsidRDefault="00F136BC" w:rsidP="00F136BC">
      <w:pPr>
        <w:spacing w:line="240" w:lineRule="auto"/>
        <w:jc w:val="center"/>
        <w:rPr>
          <w:b/>
          <w:sz w:val="32"/>
          <w:szCs w:val="32"/>
        </w:rPr>
      </w:pPr>
    </w:p>
    <w:p w14:paraId="096F98D0" w14:textId="77777777" w:rsidR="00F136BC" w:rsidRDefault="00F136BC" w:rsidP="00F136BC">
      <w:pPr>
        <w:spacing w:line="240" w:lineRule="auto"/>
        <w:jc w:val="center"/>
        <w:rPr>
          <w:b/>
          <w:sz w:val="32"/>
          <w:szCs w:val="32"/>
        </w:rPr>
      </w:pPr>
    </w:p>
    <w:p w14:paraId="194627AD" w14:textId="77777777" w:rsidR="00F136BC" w:rsidRDefault="00F136BC" w:rsidP="00F136BC">
      <w:pPr>
        <w:spacing w:line="240" w:lineRule="auto"/>
        <w:jc w:val="center"/>
        <w:rPr>
          <w:b/>
          <w:sz w:val="32"/>
          <w:szCs w:val="32"/>
        </w:rPr>
      </w:pPr>
    </w:p>
    <w:p w14:paraId="336CCF98" w14:textId="77777777" w:rsidR="00F136BC" w:rsidRDefault="00F136BC" w:rsidP="00F136BC">
      <w:pPr>
        <w:spacing w:line="240" w:lineRule="auto"/>
        <w:jc w:val="center"/>
        <w:rPr>
          <w:b/>
          <w:sz w:val="32"/>
          <w:szCs w:val="32"/>
        </w:rPr>
      </w:pPr>
    </w:p>
    <w:p w14:paraId="7064D973" w14:textId="77777777" w:rsidR="00F136BC" w:rsidRDefault="00F136BC" w:rsidP="00F136BC">
      <w:pPr>
        <w:spacing w:line="240" w:lineRule="auto"/>
        <w:jc w:val="center"/>
        <w:rPr>
          <w:b/>
          <w:sz w:val="32"/>
          <w:szCs w:val="32"/>
        </w:rPr>
      </w:pPr>
    </w:p>
    <w:p w14:paraId="67F70BCF" w14:textId="77777777" w:rsidR="00F136BC" w:rsidRDefault="00F136BC" w:rsidP="00F136BC">
      <w:pPr>
        <w:spacing w:line="240" w:lineRule="auto"/>
        <w:jc w:val="center"/>
        <w:rPr>
          <w:b/>
          <w:sz w:val="32"/>
          <w:szCs w:val="32"/>
        </w:rPr>
      </w:pPr>
    </w:p>
    <w:p w14:paraId="0B8CE7EF" w14:textId="77777777" w:rsidR="00F136BC" w:rsidRDefault="00F136BC" w:rsidP="00F136BC">
      <w:pPr>
        <w:spacing w:line="240" w:lineRule="auto"/>
        <w:jc w:val="center"/>
        <w:rPr>
          <w:b/>
          <w:sz w:val="32"/>
          <w:szCs w:val="32"/>
        </w:rPr>
      </w:pPr>
    </w:p>
    <w:p w14:paraId="37AA663C" w14:textId="77777777" w:rsidR="00F136BC" w:rsidRDefault="00F136BC" w:rsidP="00F136BC">
      <w:pPr>
        <w:spacing w:line="240" w:lineRule="auto"/>
        <w:jc w:val="center"/>
        <w:rPr>
          <w:b/>
          <w:sz w:val="32"/>
          <w:szCs w:val="32"/>
        </w:rPr>
      </w:pPr>
    </w:p>
    <w:p w14:paraId="1F20DE4C" w14:textId="77777777" w:rsidR="00F136BC" w:rsidRDefault="00F136BC" w:rsidP="00F136BC">
      <w:pPr>
        <w:spacing w:line="240" w:lineRule="auto"/>
        <w:jc w:val="center"/>
        <w:rPr>
          <w:b/>
          <w:sz w:val="32"/>
          <w:szCs w:val="32"/>
        </w:rPr>
      </w:pPr>
    </w:p>
    <w:p w14:paraId="4AFCBC8F" w14:textId="77777777" w:rsidR="00F136BC" w:rsidRDefault="00F136BC" w:rsidP="00F136BC">
      <w:pPr>
        <w:spacing w:line="240" w:lineRule="auto"/>
        <w:jc w:val="center"/>
        <w:rPr>
          <w:b/>
          <w:sz w:val="32"/>
          <w:szCs w:val="32"/>
        </w:rPr>
      </w:pPr>
    </w:p>
    <w:p w14:paraId="5CDAA791" w14:textId="77777777" w:rsidR="00F136BC" w:rsidRDefault="00F136BC" w:rsidP="00F136BC">
      <w:pPr>
        <w:spacing w:line="240" w:lineRule="auto"/>
        <w:jc w:val="center"/>
        <w:rPr>
          <w:b/>
          <w:sz w:val="32"/>
          <w:szCs w:val="32"/>
        </w:rPr>
      </w:pPr>
    </w:p>
    <w:p w14:paraId="4B5B5BEA" w14:textId="77777777" w:rsidR="00F136BC" w:rsidRDefault="00F136BC" w:rsidP="00F136BC">
      <w:pPr>
        <w:spacing w:line="240" w:lineRule="auto"/>
        <w:jc w:val="center"/>
        <w:rPr>
          <w:b/>
          <w:sz w:val="32"/>
          <w:szCs w:val="32"/>
        </w:rPr>
      </w:pPr>
    </w:p>
    <w:p w14:paraId="0AE1EB9D" w14:textId="77777777" w:rsidR="00F136BC" w:rsidRDefault="00F136BC" w:rsidP="00F136BC">
      <w:pPr>
        <w:spacing w:line="240" w:lineRule="auto"/>
        <w:jc w:val="center"/>
        <w:rPr>
          <w:b/>
          <w:sz w:val="32"/>
          <w:szCs w:val="32"/>
        </w:rPr>
      </w:pPr>
    </w:p>
    <w:p w14:paraId="2E678A21" w14:textId="77777777" w:rsidR="00F609B1" w:rsidRDefault="00F609B1" w:rsidP="00F136BC">
      <w:pPr>
        <w:spacing w:line="240" w:lineRule="auto"/>
        <w:jc w:val="center"/>
        <w:rPr>
          <w:b/>
          <w:sz w:val="32"/>
          <w:szCs w:val="32"/>
        </w:rPr>
      </w:pPr>
      <w:r>
        <w:rPr>
          <w:b/>
          <w:sz w:val="32"/>
          <w:szCs w:val="32"/>
        </w:rPr>
        <w:t>Sklep o diplomskem delu</w:t>
      </w:r>
    </w:p>
    <w:p w14:paraId="6843AE98" w14:textId="77777777" w:rsidR="00F609B1" w:rsidRDefault="00F609B1">
      <w:pPr>
        <w:spacing w:line="240" w:lineRule="auto"/>
        <w:jc w:val="left"/>
        <w:rPr>
          <w:b/>
          <w:sz w:val="32"/>
          <w:szCs w:val="32"/>
        </w:rPr>
      </w:pPr>
    </w:p>
    <w:p w14:paraId="5421EE59" w14:textId="552ADBEB" w:rsidR="00F609B1" w:rsidRDefault="00F609B1">
      <w:pPr>
        <w:spacing w:line="240" w:lineRule="auto"/>
        <w:jc w:val="left"/>
        <w:rPr>
          <w:b/>
          <w:sz w:val="32"/>
          <w:szCs w:val="32"/>
        </w:rPr>
      </w:pPr>
      <w:r>
        <w:rPr>
          <w:b/>
          <w:sz w:val="32"/>
          <w:szCs w:val="32"/>
        </w:rPr>
        <w:br w:type="page"/>
      </w:r>
    </w:p>
    <w:p w14:paraId="1A58D24C" w14:textId="77777777" w:rsidR="00F609B1" w:rsidRDefault="00F609B1" w:rsidP="00F609B1">
      <w:pPr>
        <w:spacing w:line="240" w:lineRule="auto"/>
        <w:jc w:val="righ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E74A87" w:rsidRPr="00F609B1" w:rsidRDefault="00E74A87" w:rsidP="00F609B1">
                            <w:pPr>
                              <w:spacing w:after="240"/>
                              <w:rPr>
                                <w:b/>
                                <w:sz w:val="40"/>
                              </w:rPr>
                            </w:pPr>
                            <w:r w:rsidRPr="00F609B1">
                              <w:rPr>
                                <w:b/>
                                <w:sz w:val="40"/>
                              </w:rPr>
                              <w:t>Zahvala</w:t>
                            </w:r>
                          </w:p>
                          <w:p w14:paraId="243BBB34" w14:textId="3B0308F6" w:rsidR="00E74A87" w:rsidRPr="00F609B1" w:rsidRDefault="00E74A87"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E74A87" w:rsidRPr="00F609B1" w:rsidRDefault="00E74A87" w:rsidP="00F609B1">
                            <w:pPr>
                              <w:rPr>
                                <w:i/>
                              </w:rPr>
                            </w:pPr>
                          </w:p>
                          <w:p w14:paraId="1DAD95E5" w14:textId="3B570096" w:rsidR="00E74A87" w:rsidRPr="00F609B1" w:rsidRDefault="00E74A87"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E74A87" w:rsidRPr="00F609B1" w:rsidRDefault="00E74A87" w:rsidP="00F609B1">
                      <w:pPr>
                        <w:spacing w:after="240"/>
                        <w:rPr>
                          <w:b/>
                          <w:sz w:val="40"/>
                        </w:rPr>
                      </w:pPr>
                      <w:r w:rsidRPr="00F609B1">
                        <w:rPr>
                          <w:b/>
                          <w:sz w:val="40"/>
                        </w:rPr>
                        <w:t>Zahvala</w:t>
                      </w:r>
                    </w:p>
                    <w:p w14:paraId="243BBB34" w14:textId="3B0308F6" w:rsidR="00E74A87" w:rsidRPr="00F609B1" w:rsidRDefault="00E74A87"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E74A87" w:rsidRPr="00F609B1" w:rsidRDefault="00E74A87" w:rsidP="00F609B1">
                      <w:pPr>
                        <w:rPr>
                          <w:i/>
                        </w:rPr>
                      </w:pPr>
                    </w:p>
                    <w:p w14:paraId="1DAD95E5" w14:textId="3B570096" w:rsidR="00E74A87" w:rsidRPr="00F609B1" w:rsidRDefault="00E74A87"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75EE8A9" w:rsidR="00E159CE" w:rsidRDefault="00E159CE" w:rsidP="00E159CE">
      <w:r w:rsidRPr="00E159CE">
        <w:rPr>
          <w:b/>
        </w:rPr>
        <w:t>Ključne besede</w:t>
      </w:r>
      <w:r>
        <w:t xml:space="preserve">: </w:t>
      </w:r>
      <w:r w:rsidR="007001D3">
        <w:t>internet stvari, odprta koda, pametna hiša</w:t>
      </w:r>
      <w:r w:rsidR="00087E70">
        <w:t>,</w:t>
      </w:r>
      <w:r w:rsidR="007001D3">
        <w:t xml:space="preserve"> </w:t>
      </w:r>
      <w:r w:rsidR="00087E70">
        <w:t xml:space="preserve">iOS </w:t>
      </w:r>
    </w:p>
    <w:p w14:paraId="1F76878A" w14:textId="77777777" w:rsidR="00E159CE" w:rsidRDefault="00E159CE" w:rsidP="00E159CE"/>
    <w:p w14:paraId="213A7394" w14:textId="5A70C251" w:rsidR="00E159CE" w:rsidRDefault="00E159CE" w:rsidP="00E159CE">
      <w:r w:rsidRPr="00E159CE">
        <w:rPr>
          <w:b/>
        </w:rPr>
        <w:t>UDK</w:t>
      </w:r>
      <w:r>
        <w:t xml:space="preserve">: </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1716F612" w:rsidR="00F30C65" w:rsidRDefault="00F30C65" w:rsidP="0099392F">
      <w:r>
        <w:rPr>
          <w:szCs w:val="32"/>
        </w:rPr>
        <w:t xml:space="preserve">V diplomski nalogi predstavimo </w:t>
      </w:r>
      <w:r w:rsidR="00362B0E">
        <w:rPr>
          <w:szCs w:val="32"/>
        </w:rPr>
        <w:t>internet</w:t>
      </w:r>
      <w:r w:rsidR="0099392F">
        <w:rPr>
          <w:szCs w:val="32"/>
        </w:rPr>
        <w:t xml:space="preserve"> stvari </w:t>
      </w:r>
      <w:r w:rsidR="00362B0E">
        <w:rPr>
          <w:szCs w:val="32"/>
        </w:rPr>
        <w:t xml:space="preserve">in uporabo </w:t>
      </w:r>
      <w:r w:rsidR="00B265FE">
        <w:rPr>
          <w:szCs w:val="32"/>
        </w:rPr>
        <w:t xml:space="preserve">naprav te kategorije </w:t>
      </w:r>
      <w:r w:rsidR="00362B0E">
        <w:rPr>
          <w:szCs w:val="32"/>
        </w:rPr>
        <w:t>v</w:t>
      </w:r>
      <w:r w:rsidR="00D9259B">
        <w:rPr>
          <w:szCs w:val="32"/>
        </w:rPr>
        <w:t xml:space="preserve"> </w:t>
      </w:r>
      <w:r w:rsidR="0099392F">
        <w:rPr>
          <w:szCs w:val="32"/>
        </w:rPr>
        <w:t>pametn</w:t>
      </w:r>
      <w:r w:rsidR="00362B0E">
        <w:rPr>
          <w:szCs w:val="32"/>
        </w:rPr>
        <w:t>i hiši</w:t>
      </w:r>
      <w:r w:rsidR="0099392F">
        <w:rPr>
          <w:szCs w:val="32"/>
        </w:rPr>
        <w:t xml:space="preserve">. </w:t>
      </w:r>
      <w:r w:rsidR="00F343C1">
        <w:rPr>
          <w:szCs w:val="32"/>
        </w:rPr>
        <w:t>Razložen je</w:t>
      </w:r>
      <w:r w:rsidR="00305B26">
        <w:rPr>
          <w:szCs w:val="32"/>
        </w:rPr>
        <w:t xml:space="preserve"> princip odprte kode</w:t>
      </w:r>
      <w:r w:rsidR="00362B0E">
        <w:rPr>
          <w:szCs w:val="32"/>
        </w:rPr>
        <w:t xml:space="preserve"> in lastnosti, ki </w:t>
      </w:r>
      <w:r w:rsidR="00B265FE">
        <w:rPr>
          <w:szCs w:val="32"/>
        </w:rPr>
        <w:t>so povezane</w:t>
      </w:r>
      <w:r w:rsidR="00305B26">
        <w:rPr>
          <w:szCs w:val="32"/>
        </w:rPr>
        <w:t xml:space="preserve"> </w:t>
      </w:r>
      <w:r w:rsidR="00362B0E">
        <w:rPr>
          <w:szCs w:val="32"/>
        </w:rPr>
        <w:t xml:space="preserve">z </w:t>
      </w:r>
      <w:r w:rsidR="00D9259B">
        <w:rPr>
          <w:szCs w:val="32"/>
        </w:rPr>
        <w:t>internet</w:t>
      </w:r>
      <w:r w:rsidR="00362B0E">
        <w:rPr>
          <w:szCs w:val="32"/>
        </w:rPr>
        <w:t>om</w:t>
      </w:r>
      <w:r w:rsidR="00D9259B">
        <w:rPr>
          <w:szCs w:val="32"/>
        </w:rPr>
        <w:t xml:space="preserve"> stvari</w:t>
      </w:r>
      <w:r w:rsidR="00305B26">
        <w:rPr>
          <w:szCs w:val="32"/>
        </w:rPr>
        <w:t xml:space="preserve">. </w:t>
      </w:r>
      <w:r w:rsidR="00C43BC5">
        <w:rPr>
          <w:szCs w:val="32"/>
        </w:rPr>
        <w:t xml:space="preserve">Naredimo pregled </w:t>
      </w:r>
      <w:r w:rsidR="00305B26">
        <w:rPr>
          <w:szCs w:val="32"/>
        </w:rPr>
        <w:t>obstoječ</w:t>
      </w:r>
      <w:r w:rsidR="00C43BC5">
        <w:rPr>
          <w:szCs w:val="32"/>
        </w:rPr>
        <w:t>ih</w:t>
      </w:r>
      <w:r w:rsidR="00305B26">
        <w:rPr>
          <w:szCs w:val="32"/>
        </w:rPr>
        <w:t xml:space="preserve"> </w:t>
      </w:r>
      <w:r w:rsidR="00362B0E">
        <w:rPr>
          <w:szCs w:val="32"/>
        </w:rPr>
        <w:t>naprav</w:t>
      </w:r>
      <w:r w:rsidR="00D9259B">
        <w:rPr>
          <w:szCs w:val="32"/>
        </w:rPr>
        <w:t xml:space="preserve"> </w:t>
      </w:r>
      <w:r w:rsidR="00362B0E">
        <w:rPr>
          <w:szCs w:val="32"/>
        </w:rPr>
        <w:t>za</w:t>
      </w:r>
      <w:r w:rsidR="00D9259B">
        <w:rPr>
          <w:szCs w:val="32"/>
        </w:rPr>
        <w:t xml:space="preserve"> </w:t>
      </w:r>
      <w:r w:rsidR="00362B0E">
        <w:rPr>
          <w:szCs w:val="32"/>
        </w:rPr>
        <w:t>pametne</w:t>
      </w:r>
      <w:r w:rsidR="00D9259B">
        <w:rPr>
          <w:szCs w:val="32"/>
        </w:rPr>
        <w:t xml:space="preserve"> hiš</w:t>
      </w:r>
      <w:r w:rsidR="00362B0E">
        <w:rPr>
          <w:szCs w:val="32"/>
        </w:rPr>
        <w:t>e</w:t>
      </w:r>
      <w:r w:rsidR="00305B26">
        <w:rPr>
          <w:szCs w:val="32"/>
        </w:rPr>
        <w:t xml:space="preserve"> in </w:t>
      </w:r>
      <w:r w:rsidR="001307E6">
        <w:rPr>
          <w:szCs w:val="32"/>
        </w:rPr>
        <w:t>komunikaci</w:t>
      </w:r>
      <w:r w:rsidR="00C43BC5">
        <w:rPr>
          <w:szCs w:val="32"/>
        </w:rPr>
        <w:t>jskih protokolov</w:t>
      </w:r>
      <w:r w:rsidR="001307E6">
        <w:rPr>
          <w:szCs w:val="32"/>
        </w:rPr>
        <w:t xml:space="preserve"> s katerimi </w:t>
      </w:r>
      <w:r w:rsidR="00C43BC5">
        <w:rPr>
          <w:szCs w:val="32"/>
        </w:rPr>
        <w:t>t</w:t>
      </w:r>
      <w:r w:rsidR="00362B0E">
        <w:rPr>
          <w:szCs w:val="32"/>
        </w:rPr>
        <w:t>e</w:t>
      </w:r>
      <w:r w:rsidR="00C43BC5">
        <w:rPr>
          <w:szCs w:val="32"/>
        </w:rPr>
        <w:t xml:space="preserve"> </w:t>
      </w:r>
      <w:r w:rsidR="001307E6">
        <w:rPr>
          <w:szCs w:val="32"/>
        </w:rPr>
        <w:t>komunicirajo</w:t>
      </w:r>
      <w:r w:rsidR="00305B26">
        <w:rPr>
          <w:szCs w:val="32"/>
        </w:rPr>
        <w:t>.</w:t>
      </w:r>
      <w:r w:rsidR="001307E6">
        <w:rPr>
          <w:szCs w:val="32"/>
        </w:rPr>
        <w:t xml:space="preserve"> </w:t>
      </w:r>
      <w:r w:rsidR="00305B26">
        <w:rPr>
          <w:szCs w:val="32"/>
        </w:rPr>
        <w:t>Z</w:t>
      </w:r>
      <w:r w:rsidR="0099392F">
        <w:rPr>
          <w:szCs w:val="32"/>
        </w:rPr>
        <w:t xml:space="preserve"> uporabo računalnika Raspberry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iOS aplikacijo</w:t>
      </w:r>
      <w:r w:rsidR="00362B0E">
        <w:rPr>
          <w:szCs w:val="32"/>
        </w:rPr>
        <w:t>, razvito z programskim jezikom Swift</w:t>
      </w:r>
      <w:r w:rsidR="0099392F">
        <w:rPr>
          <w:szCs w:val="32"/>
        </w:rPr>
        <w:t xml:space="preserve">. Razvijemo tudi razširitev za hiter dostop do izbranih funkcionalnosti in </w:t>
      </w:r>
      <w:r w:rsidR="00305B26">
        <w:rPr>
          <w:szCs w:val="32"/>
        </w:rPr>
        <w:t>avtomatsko upravljanje</w:t>
      </w:r>
      <w:r w:rsidR="0099392F">
        <w:rPr>
          <w:szCs w:val="32"/>
        </w:rPr>
        <w:t xml:space="preserve"> z uporabo iBeacon tehnologije.</w:t>
      </w:r>
      <w:r w:rsidR="00362B0E">
        <w:rPr>
          <w:szCs w:val="32"/>
        </w:rPr>
        <w:t xml:space="preserve"> </w:t>
      </w:r>
      <w:r w:rsidR="00DE20D1">
        <w:t>Opisali smo izzive</w:t>
      </w:r>
      <w:r w:rsidR="00C43BC5">
        <w:t xml:space="preserve"> interneta stvari</w:t>
      </w:r>
      <w:r w:rsidR="00D44C5C">
        <w:t xml:space="preserve"> </w:t>
      </w:r>
      <w:r w:rsidR="000416A2">
        <w:t>in</w:t>
      </w:r>
      <w:r w:rsidR="00DE20D1">
        <w:t xml:space="preserve"> predlagali idejno rešitev sistema</w:t>
      </w:r>
      <w:r w:rsidR="00A248AD">
        <w:t xml:space="preserve"> pametne hiše.</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4B2003E2" w:rsidR="00154F5C" w:rsidRPr="00A248AD" w:rsidRDefault="00DC5801" w:rsidP="00154F5C">
      <w:pPr>
        <w:rPr>
          <w:lang w:val="en-GB"/>
        </w:rPr>
      </w:pPr>
      <w:r w:rsidRPr="00A248AD">
        <w:rPr>
          <w:b/>
          <w:lang w:val="en-GB"/>
        </w:rPr>
        <w:t>Key words</w:t>
      </w:r>
      <w:r w:rsidR="00154F5C" w:rsidRPr="00A248AD">
        <w:rPr>
          <w:lang w:val="en-GB"/>
        </w:rPr>
        <w:t xml:space="preserve">: </w:t>
      </w:r>
      <w:r w:rsidR="007001D3" w:rsidRPr="00A248AD">
        <w:rPr>
          <w:lang w:val="en-GB"/>
        </w:rPr>
        <w:t>IoT, open source, smart home</w:t>
      </w:r>
      <w:r w:rsidR="00087E70" w:rsidRPr="00A248AD">
        <w:rPr>
          <w:lang w:val="en-GB"/>
        </w:rPr>
        <w:t>,</w:t>
      </w:r>
      <w:r w:rsidR="007001D3" w:rsidRPr="00A248AD">
        <w:rPr>
          <w:lang w:val="en-GB"/>
        </w:rPr>
        <w:t xml:space="preserve"> </w:t>
      </w:r>
      <w:r w:rsidR="00087E70" w:rsidRPr="00A248AD">
        <w:rPr>
          <w:lang w:val="en-GB"/>
        </w:rPr>
        <w:t>iOS</w:t>
      </w:r>
    </w:p>
    <w:p w14:paraId="563737D2" w14:textId="77777777" w:rsidR="00154F5C" w:rsidRDefault="00154F5C" w:rsidP="00154F5C"/>
    <w:p w14:paraId="1F6560FD" w14:textId="77777777" w:rsidR="00154F5C" w:rsidRDefault="00154F5C" w:rsidP="00154F5C">
      <w:r w:rsidRPr="00E159CE">
        <w:rPr>
          <w:b/>
        </w:rPr>
        <w:t>UDK</w:t>
      </w:r>
      <w:r>
        <w:t xml:space="preserve">: </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Pr="00A248AD" w:rsidRDefault="00DC5801" w:rsidP="00154F5C">
      <w:pPr>
        <w:spacing w:line="240" w:lineRule="auto"/>
        <w:jc w:val="left"/>
        <w:rPr>
          <w:b/>
          <w:szCs w:val="32"/>
          <w:lang w:val="en-GB"/>
        </w:rPr>
      </w:pPr>
      <w:r w:rsidRPr="00A248AD">
        <w:rPr>
          <w:b/>
          <w:szCs w:val="32"/>
          <w:lang w:val="en-GB"/>
        </w:rPr>
        <w:t>Abstract</w:t>
      </w:r>
    </w:p>
    <w:p w14:paraId="2853441D" w14:textId="77777777" w:rsidR="0086133B" w:rsidRPr="00A248AD" w:rsidRDefault="0086133B">
      <w:pPr>
        <w:spacing w:line="240" w:lineRule="auto"/>
        <w:jc w:val="left"/>
        <w:rPr>
          <w:szCs w:val="32"/>
          <w:lang w:val="en-GB"/>
        </w:rPr>
      </w:pPr>
    </w:p>
    <w:p w14:paraId="6552FAB9" w14:textId="37F82CE1" w:rsidR="007001D3" w:rsidRPr="00A248AD" w:rsidRDefault="007001D3" w:rsidP="007001D3">
      <w:pPr>
        <w:rPr>
          <w:szCs w:val="32"/>
          <w:lang w:val="en-GB"/>
        </w:rPr>
      </w:pPr>
      <w:r w:rsidRPr="00A248AD">
        <w:rPr>
          <w:lang w:val="en-GB"/>
        </w:rPr>
        <w:t xml:space="preserve">In this diploma work we present the internet of things and </w:t>
      </w:r>
      <w:r w:rsidR="00A248AD" w:rsidRPr="00A248AD">
        <w:rPr>
          <w:lang w:val="en-GB"/>
        </w:rPr>
        <w:t>its</w:t>
      </w:r>
      <w:r w:rsidRPr="00A248AD">
        <w:rPr>
          <w:lang w:val="en-GB"/>
        </w:rPr>
        <w:t xml:space="preserve"> use cases in</w:t>
      </w:r>
      <w:r w:rsidR="00A248AD">
        <w:rPr>
          <w:lang w:val="en-GB"/>
        </w:rPr>
        <w:t xml:space="preserve"> smart home</w:t>
      </w:r>
      <w:r w:rsidRPr="00A248AD">
        <w:rPr>
          <w:lang w:val="en-GB"/>
        </w:rPr>
        <w:t xml:space="preserve">. We present the principle of open source and provide arguments for its use in internet of things. </w:t>
      </w:r>
      <w:r w:rsidRPr="00A248AD">
        <w:rPr>
          <w:szCs w:val="32"/>
          <w:lang w:val="en-GB"/>
        </w:rPr>
        <w:t>We also look at existing smart home products and communication protocols used</w:t>
      </w:r>
      <w:r w:rsidR="00A248AD">
        <w:rPr>
          <w:szCs w:val="32"/>
          <w:lang w:val="en-GB"/>
        </w:rPr>
        <w:t xml:space="preserve"> between them</w:t>
      </w:r>
      <w:r w:rsidRPr="00A248AD">
        <w:rPr>
          <w:szCs w:val="32"/>
          <w:lang w:val="en-GB"/>
        </w:rPr>
        <w:t>. We develop smart home system based on Raspberry Pi companion iOS application developed in Swift. We a</w:t>
      </w:r>
      <w:r w:rsidR="00A248AD">
        <w:rPr>
          <w:szCs w:val="32"/>
          <w:lang w:val="en-GB"/>
        </w:rPr>
        <w:t>lso developed</w:t>
      </w:r>
      <w:r w:rsidRPr="00A248AD">
        <w:rPr>
          <w:szCs w:val="32"/>
          <w:lang w:val="en-GB"/>
        </w:rPr>
        <w:t xml:space="preserve"> </w:t>
      </w:r>
      <w:r w:rsidR="00A248AD">
        <w:rPr>
          <w:szCs w:val="32"/>
          <w:lang w:val="en-GB"/>
        </w:rPr>
        <w:t>widget for quick</w:t>
      </w:r>
      <w:r w:rsidRPr="00A248AD">
        <w:rPr>
          <w:szCs w:val="32"/>
          <w:lang w:val="en-GB"/>
        </w:rPr>
        <w:t xml:space="preserve"> access and integrate iBeacon tec</w:t>
      </w:r>
      <w:r w:rsidR="00A248AD">
        <w:rPr>
          <w:szCs w:val="32"/>
          <w:lang w:val="en-GB"/>
        </w:rPr>
        <w:t xml:space="preserve">hnology for automation. We present some </w:t>
      </w:r>
      <w:r w:rsidRPr="00A248AD">
        <w:rPr>
          <w:szCs w:val="32"/>
          <w:lang w:val="en-GB"/>
        </w:rPr>
        <w:t>challenges internet of things is facing and describe our idea for smart home that came along researches for this diploma work.</w:t>
      </w:r>
    </w:p>
    <w:p w14:paraId="38105328" w14:textId="77777777" w:rsidR="007001D3" w:rsidRDefault="007001D3">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5EAD2EF5" w14:textId="7E879932" w:rsidR="002B38D9" w:rsidRPr="00AE3509" w:rsidRDefault="002B38D9" w:rsidP="0047726A">
      <w:pPr>
        <w:rPr>
          <w:b/>
          <w:sz w:val="32"/>
          <w:szCs w:val="32"/>
        </w:rPr>
      </w:pPr>
      <w:r w:rsidRPr="00AE3509">
        <w:rPr>
          <w:b/>
          <w:sz w:val="32"/>
          <w:szCs w:val="32"/>
        </w:rPr>
        <w:lastRenderedPageBreak/>
        <w:t>KAZALO</w:t>
      </w:r>
    </w:p>
    <w:sdt>
      <w:sdtPr>
        <w:rPr>
          <w:rFonts w:ascii="Arial" w:hAnsi="Arial"/>
          <w:b w:val="0"/>
          <w:bCs w:val="0"/>
          <w:sz w:val="22"/>
          <w:szCs w:val="22"/>
        </w:rPr>
        <w:id w:val="999536709"/>
        <w:docPartObj>
          <w:docPartGallery w:val="Table of Contents"/>
          <w:docPartUnique/>
        </w:docPartObj>
      </w:sdtPr>
      <w:sdtEndPr>
        <w:rPr>
          <w:noProof/>
        </w:rPr>
      </w:sdtEndPr>
      <w:sdtContent>
        <w:p w14:paraId="5087E975" w14:textId="77777777" w:rsidR="00DD1B5C"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33940" w:history="1">
            <w:r w:rsidRPr="00205246">
              <w:rPr>
                <w:rStyle w:val="Hyperlink"/>
                <w:noProof/>
              </w:rPr>
              <w:t>1</w:t>
            </w:r>
            <w:r>
              <w:rPr>
                <w:rFonts w:eastAsiaTheme="minorEastAsia" w:cstheme="minorBidi"/>
                <w:b w:val="0"/>
                <w:bCs w:val="0"/>
                <w:noProof/>
                <w:lang w:val="en-US"/>
              </w:rPr>
              <w:tab/>
            </w:r>
            <w:r w:rsidRPr="00205246">
              <w:rPr>
                <w:rStyle w:val="Hyperlink"/>
                <w:noProof/>
              </w:rPr>
              <w:t>UVOD</w:t>
            </w:r>
            <w:r>
              <w:rPr>
                <w:noProof/>
                <w:webHidden/>
              </w:rPr>
              <w:tab/>
            </w:r>
            <w:r>
              <w:rPr>
                <w:noProof/>
                <w:webHidden/>
              </w:rPr>
              <w:fldChar w:fldCharType="begin"/>
            </w:r>
            <w:r>
              <w:rPr>
                <w:noProof/>
                <w:webHidden/>
              </w:rPr>
              <w:instrText xml:space="preserve"> PAGEREF _Toc459633940 \h </w:instrText>
            </w:r>
            <w:r>
              <w:rPr>
                <w:noProof/>
                <w:webHidden/>
              </w:rPr>
            </w:r>
            <w:r>
              <w:rPr>
                <w:noProof/>
                <w:webHidden/>
              </w:rPr>
              <w:fldChar w:fldCharType="separate"/>
            </w:r>
            <w:r>
              <w:rPr>
                <w:noProof/>
                <w:webHidden/>
              </w:rPr>
              <w:t>1</w:t>
            </w:r>
            <w:r>
              <w:rPr>
                <w:noProof/>
                <w:webHidden/>
              </w:rPr>
              <w:fldChar w:fldCharType="end"/>
            </w:r>
          </w:hyperlink>
        </w:p>
        <w:p w14:paraId="09141FD9" w14:textId="77777777" w:rsidR="00DD1B5C" w:rsidRDefault="00E74A87">
          <w:pPr>
            <w:pStyle w:val="TOC1"/>
            <w:tabs>
              <w:tab w:val="left" w:pos="440"/>
              <w:tab w:val="right" w:leader="dot" w:pos="8772"/>
            </w:tabs>
            <w:rPr>
              <w:rFonts w:eastAsiaTheme="minorEastAsia" w:cstheme="minorBidi"/>
              <w:b w:val="0"/>
              <w:bCs w:val="0"/>
              <w:noProof/>
              <w:lang w:val="en-US"/>
            </w:rPr>
          </w:pPr>
          <w:hyperlink w:anchor="_Toc459633941" w:history="1">
            <w:r w:rsidR="00DD1B5C" w:rsidRPr="00205246">
              <w:rPr>
                <w:rStyle w:val="Hyperlink"/>
                <w:noProof/>
              </w:rPr>
              <w:t>2</w:t>
            </w:r>
            <w:r w:rsidR="00DD1B5C">
              <w:rPr>
                <w:rFonts w:eastAsiaTheme="minorEastAsia" w:cstheme="minorBidi"/>
                <w:b w:val="0"/>
                <w:bCs w:val="0"/>
                <w:noProof/>
                <w:lang w:val="en-US"/>
              </w:rPr>
              <w:tab/>
            </w:r>
            <w:r w:rsidR="00DD1B5C" w:rsidRPr="00205246">
              <w:rPr>
                <w:rStyle w:val="Hyperlink"/>
                <w:noProof/>
              </w:rPr>
              <w:t>Pametna hiša</w:t>
            </w:r>
            <w:r w:rsidR="00DD1B5C">
              <w:rPr>
                <w:noProof/>
                <w:webHidden/>
              </w:rPr>
              <w:tab/>
            </w:r>
            <w:r w:rsidR="00DD1B5C">
              <w:rPr>
                <w:noProof/>
                <w:webHidden/>
              </w:rPr>
              <w:fldChar w:fldCharType="begin"/>
            </w:r>
            <w:r w:rsidR="00DD1B5C">
              <w:rPr>
                <w:noProof/>
                <w:webHidden/>
              </w:rPr>
              <w:instrText xml:space="preserve"> PAGEREF _Toc459633941 \h </w:instrText>
            </w:r>
            <w:r w:rsidR="00DD1B5C">
              <w:rPr>
                <w:noProof/>
                <w:webHidden/>
              </w:rPr>
            </w:r>
            <w:r w:rsidR="00DD1B5C">
              <w:rPr>
                <w:noProof/>
                <w:webHidden/>
              </w:rPr>
              <w:fldChar w:fldCharType="separate"/>
            </w:r>
            <w:r w:rsidR="00DD1B5C">
              <w:rPr>
                <w:noProof/>
                <w:webHidden/>
              </w:rPr>
              <w:t>2</w:t>
            </w:r>
            <w:r w:rsidR="00DD1B5C">
              <w:rPr>
                <w:noProof/>
                <w:webHidden/>
              </w:rPr>
              <w:fldChar w:fldCharType="end"/>
            </w:r>
          </w:hyperlink>
        </w:p>
        <w:p w14:paraId="64168259" w14:textId="77777777" w:rsidR="00DD1B5C" w:rsidRDefault="00E74A87">
          <w:pPr>
            <w:pStyle w:val="TOC2"/>
            <w:tabs>
              <w:tab w:val="left" w:pos="880"/>
              <w:tab w:val="right" w:leader="dot" w:pos="8772"/>
            </w:tabs>
            <w:rPr>
              <w:rFonts w:eastAsiaTheme="minorEastAsia" w:cstheme="minorBidi"/>
              <w:b w:val="0"/>
              <w:bCs w:val="0"/>
              <w:noProof/>
              <w:sz w:val="24"/>
              <w:szCs w:val="24"/>
              <w:lang w:val="en-US"/>
            </w:rPr>
          </w:pPr>
          <w:hyperlink w:anchor="_Toc459633942" w:history="1">
            <w:r w:rsidR="00DD1B5C" w:rsidRPr="00205246">
              <w:rPr>
                <w:rStyle w:val="Hyperlink"/>
                <w:noProof/>
              </w:rPr>
              <w:t>2.1</w:t>
            </w:r>
            <w:r w:rsidR="00DD1B5C">
              <w:rPr>
                <w:rFonts w:eastAsiaTheme="minorEastAsia" w:cstheme="minorBidi"/>
                <w:b w:val="0"/>
                <w:bCs w:val="0"/>
                <w:noProof/>
                <w:sz w:val="24"/>
                <w:szCs w:val="24"/>
                <w:lang w:val="en-US"/>
              </w:rPr>
              <w:tab/>
            </w:r>
            <w:r w:rsidR="00DD1B5C" w:rsidRPr="00205246">
              <w:rPr>
                <w:rStyle w:val="Hyperlink"/>
                <w:noProof/>
              </w:rPr>
              <w:t>IoT</w:t>
            </w:r>
            <w:r w:rsidR="00DD1B5C">
              <w:rPr>
                <w:noProof/>
                <w:webHidden/>
              </w:rPr>
              <w:tab/>
            </w:r>
            <w:r w:rsidR="00DD1B5C">
              <w:rPr>
                <w:noProof/>
                <w:webHidden/>
              </w:rPr>
              <w:fldChar w:fldCharType="begin"/>
            </w:r>
            <w:r w:rsidR="00DD1B5C">
              <w:rPr>
                <w:noProof/>
                <w:webHidden/>
              </w:rPr>
              <w:instrText xml:space="preserve"> PAGEREF _Toc459633942 \h </w:instrText>
            </w:r>
            <w:r w:rsidR="00DD1B5C">
              <w:rPr>
                <w:noProof/>
                <w:webHidden/>
              </w:rPr>
            </w:r>
            <w:r w:rsidR="00DD1B5C">
              <w:rPr>
                <w:noProof/>
                <w:webHidden/>
              </w:rPr>
              <w:fldChar w:fldCharType="separate"/>
            </w:r>
            <w:r w:rsidR="00DD1B5C">
              <w:rPr>
                <w:noProof/>
                <w:webHidden/>
              </w:rPr>
              <w:t>3</w:t>
            </w:r>
            <w:r w:rsidR="00DD1B5C">
              <w:rPr>
                <w:noProof/>
                <w:webHidden/>
              </w:rPr>
              <w:fldChar w:fldCharType="end"/>
            </w:r>
          </w:hyperlink>
        </w:p>
        <w:p w14:paraId="4E938B37" w14:textId="77777777" w:rsidR="00DD1B5C" w:rsidRDefault="00E74A87">
          <w:pPr>
            <w:pStyle w:val="TOC2"/>
            <w:tabs>
              <w:tab w:val="left" w:pos="880"/>
              <w:tab w:val="right" w:leader="dot" w:pos="8772"/>
            </w:tabs>
            <w:rPr>
              <w:rFonts w:eastAsiaTheme="minorEastAsia" w:cstheme="minorBidi"/>
              <w:b w:val="0"/>
              <w:bCs w:val="0"/>
              <w:noProof/>
              <w:sz w:val="24"/>
              <w:szCs w:val="24"/>
              <w:lang w:val="en-US"/>
            </w:rPr>
          </w:pPr>
          <w:hyperlink w:anchor="_Toc459633943" w:history="1">
            <w:r w:rsidR="00DD1B5C" w:rsidRPr="00205246">
              <w:rPr>
                <w:rStyle w:val="Hyperlink"/>
                <w:noProof/>
              </w:rPr>
              <w:t>2.2</w:t>
            </w:r>
            <w:r w:rsidR="00DD1B5C">
              <w:rPr>
                <w:rFonts w:eastAsiaTheme="minorEastAsia" w:cstheme="minorBidi"/>
                <w:b w:val="0"/>
                <w:bCs w:val="0"/>
                <w:noProof/>
                <w:sz w:val="24"/>
                <w:szCs w:val="24"/>
                <w:lang w:val="en-US"/>
              </w:rPr>
              <w:tab/>
            </w:r>
            <w:r w:rsidR="00DD1B5C" w:rsidRPr="00205246">
              <w:rPr>
                <w:rStyle w:val="Hyperlink"/>
                <w:noProof/>
              </w:rPr>
              <w:t>Arhitektura IoT sistemov</w:t>
            </w:r>
            <w:r w:rsidR="00DD1B5C">
              <w:rPr>
                <w:noProof/>
                <w:webHidden/>
              </w:rPr>
              <w:tab/>
            </w:r>
            <w:r w:rsidR="00DD1B5C">
              <w:rPr>
                <w:noProof/>
                <w:webHidden/>
              </w:rPr>
              <w:fldChar w:fldCharType="begin"/>
            </w:r>
            <w:r w:rsidR="00DD1B5C">
              <w:rPr>
                <w:noProof/>
                <w:webHidden/>
              </w:rPr>
              <w:instrText xml:space="preserve"> PAGEREF _Toc459633943 \h </w:instrText>
            </w:r>
            <w:r w:rsidR="00DD1B5C">
              <w:rPr>
                <w:noProof/>
                <w:webHidden/>
              </w:rPr>
            </w:r>
            <w:r w:rsidR="00DD1B5C">
              <w:rPr>
                <w:noProof/>
                <w:webHidden/>
              </w:rPr>
              <w:fldChar w:fldCharType="separate"/>
            </w:r>
            <w:r w:rsidR="00DD1B5C">
              <w:rPr>
                <w:noProof/>
                <w:webHidden/>
              </w:rPr>
              <w:t>4</w:t>
            </w:r>
            <w:r w:rsidR="00DD1B5C">
              <w:rPr>
                <w:noProof/>
                <w:webHidden/>
              </w:rPr>
              <w:fldChar w:fldCharType="end"/>
            </w:r>
          </w:hyperlink>
        </w:p>
        <w:p w14:paraId="0D5092A0" w14:textId="77777777" w:rsidR="00DD1B5C" w:rsidRDefault="00E74A87">
          <w:pPr>
            <w:pStyle w:val="TOC2"/>
            <w:tabs>
              <w:tab w:val="left" w:pos="880"/>
              <w:tab w:val="right" w:leader="dot" w:pos="8772"/>
            </w:tabs>
            <w:rPr>
              <w:rFonts w:eastAsiaTheme="minorEastAsia" w:cstheme="minorBidi"/>
              <w:b w:val="0"/>
              <w:bCs w:val="0"/>
              <w:noProof/>
              <w:sz w:val="24"/>
              <w:szCs w:val="24"/>
              <w:lang w:val="en-US"/>
            </w:rPr>
          </w:pPr>
          <w:hyperlink w:anchor="_Toc459633944" w:history="1">
            <w:r w:rsidR="00DD1B5C" w:rsidRPr="00205246">
              <w:rPr>
                <w:rStyle w:val="Hyperlink"/>
                <w:noProof/>
              </w:rPr>
              <w:t>2.3</w:t>
            </w:r>
            <w:r w:rsidR="00DD1B5C">
              <w:rPr>
                <w:rFonts w:eastAsiaTheme="minorEastAsia" w:cstheme="minorBidi"/>
                <w:b w:val="0"/>
                <w:bCs w:val="0"/>
                <w:noProof/>
                <w:sz w:val="24"/>
                <w:szCs w:val="24"/>
                <w:lang w:val="en-US"/>
              </w:rPr>
              <w:tab/>
            </w:r>
            <w:r w:rsidR="00DD1B5C" w:rsidRPr="00205246">
              <w:rPr>
                <w:rStyle w:val="Hyperlink"/>
                <w:noProof/>
              </w:rPr>
              <w:t>Komunikacijski protokoli IoT naprav</w:t>
            </w:r>
            <w:r w:rsidR="00DD1B5C">
              <w:rPr>
                <w:noProof/>
                <w:webHidden/>
              </w:rPr>
              <w:tab/>
            </w:r>
            <w:r w:rsidR="00DD1B5C">
              <w:rPr>
                <w:noProof/>
                <w:webHidden/>
              </w:rPr>
              <w:fldChar w:fldCharType="begin"/>
            </w:r>
            <w:r w:rsidR="00DD1B5C">
              <w:rPr>
                <w:noProof/>
                <w:webHidden/>
              </w:rPr>
              <w:instrText xml:space="preserve"> PAGEREF _Toc459633944 \h </w:instrText>
            </w:r>
            <w:r w:rsidR="00DD1B5C">
              <w:rPr>
                <w:noProof/>
                <w:webHidden/>
              </w:rPr>
            </w:r>
            <w:r w:rsidR="00DD1B5C">
              <w:rPr>
                <w:noProof/>
                <w:webHidden/>
              </w:rPr>
              <w:fldChar w:fldCharType="separate"/>
            </w:r>
            <w:r w:rsidR="00DD1B5C">
              <w:rPr>
                <w:noProof/>
                <w:webHidden/>
              </w:rPr>
              <w:t>5</w:t>
            </w:r>
            <w:r w:rsidR="00DD1B5C">
              <w:rPr>
                <w:noProof/>
                <w:webHidden/>
              </w:rPr>
              <w:fldChar w:fldCharType="end"/>
            </w:r>
          </w:hyperlink>
        </w:p>
        <w:p w14:paraId="6715CF33"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45" w:history="1">
            <w:r w:rsidR="00DD1B5C" w:rsidRPr="00205246">
              <w:rPr>
                <w:rStyle w:val="Hyperlink"/>
                <w:noProof/>
              </w:rPr>
              <w:t>2.3.1</w:t>
            </w:r>
            <w:r w:rsidR="00DD1B5C">
              <w:rPr>
                <w:rFonts w:eastAsiaTheme="minorEastAsia" w:cstheme="minorBidi"/>
                <w:noProof/>
                <w:sz w:val="24"/>
                <w:szCs w:val="24"/>
                <w:lang w:val="en-US"/>
              </w:rPr>
              <w:tab/>
            </w:r>
            <w:r w:rsidR="00DD1B5C" w:rsidRPr="00205246">
              <w:rPr>
                <w:rStyle w:val="Hyperlink"/>
                <w:noProof/>
              </w:rPr>
              <w:t>TCP/IP</w:t>
            </w:r>
            <w:r w:rsidR="00DD1B5C">
              <w:rPr>
                <w:noProof/>
                <w:webHidden/>
              </w:rPr>
              <w:tab/>
            </w:r>
            <w:r w:rsidR="00DD1B5C">
              <w:rPr>
                <w:noProof/>
                <w:webHidden/>
              </w:rPr>
              <w:fldChar w:fldCharType="begin"/>
            </w:r>
            <w:r w:rsidR="00DD1B5C">
              <w:rPr>
                <w:noProof/>
                <w:webHidden/>
              </w:rPr>
              <w:instrText xml:space="preserve"> PAGEREF _Toc459633945 \h </w:instrText>
            </w:r>
            <w:r w:rsidR="00DD1B5C">
              <w:rPr>
                <w:noProof/>
                <w:webHidden/>
              </w:rPr>
            </w:r>
            <w:r w:rsidR="00DD1B5C">
              <w:rPr>
                <w:noProof/>
                <w:webHidden/>
              </w:rPr>
              <w:fldChar w:fldCharType="separate"/>
            </w:r>
            <w:r w:rsidR="00DD1B5C">
              <w:rPr>
                <w:noProof/>
                <w:webHidden/>
              </w:rPr>
              <w:t>5</w:t>
            </w:r>
            <w:r w:rsidR="00DD1B5C">
              <w:rPr>
                <w:noProof/>
                <w:webHidden/>
              </w:rPr>
              <w:fldChar w:fldCharType="end"/>
            </w:r>
          </w:hyperlink>
        </w:p>
        <w:p w14:paraId="4ABAD7E1"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46" w:history="1">
            <w:r w:rsidR="00DD1B5C" w:rsidRPr="00205246">
              <w:rPr>
                <w:rStyle w:val="Hyperlink"/>
                <w:noProof/>
              </w:rPr>
              <w:t>2.3.2</w:t>
            </w:r>
            <w:r w:rsidR="00DD1B5C">
              <w:rPr>
                <w:rFonts w:eastAsiaTheme="minorEastAsia" w:cstheme="minorBidi"/>
                <w:noProof/>
                <w:sz w:val="24"/>
                <w:szCs w:val="24"/>
                <w:lang w:val="en-US"/>
              </w:rPr>
              <w:tab/>
            </w:r>
            <w:r w:rsidR="00DD1B5C" w:rsidRPr="00205246">
              <w:rPr>
                <w:rStyle w:val="Hyperlink"/>
                <w:noProof/>
              </w:rPr>
              <w:t>Bluetooth in iBeacon</w:t>
            </w:r>
            <w:r w:rsidR="00DD1B5C">
              <w:rPr>
                <w:noProof/>
                <w:webHidden/>
              </w:rPr>
              <w:tab/>
            </w:r>
            <w:r w:rsidR="00DD1B5C">
              <w:rPr>
                <w:noProof/>
                <w:webHidden/>
              </w:rPr>
              <w:fldChar w:fldCharType="begin"/>
            </w:r>
            <w:r w:rsidR="00DD1B5C">
              <w:rPr>
                <w:noProof/>
                <w:webHidden/>
              </w:rPr>
              <w:instrText xml:space="preserve"> PAGEREF _Toc459633946 \h </w:instrText>
            </w:r>
            <w:r w:rsidR="00DD1B5C">
              <w:rPr>
                <w:noProof/>
                <w:webHidden/>
              </w:rPr>
            </w:r>
            <w:r w:rsidR="00DD1B5C">
              <w:rPr>
                <w:noProof/>
                <w:webHidden/>
              </w:rPr>
              <w:fldChar w:fldCharType="separate"/>
            </w:r>
            <w:r w:rsidR="00DD1B5C">
              <w:rPr>
                <w:noProof/>
                <w:webHidden/>
              </w:rPr>
              <w:t>6</w:t>
            </w:r>
            <w:r w:rsidR="00DD1B5C">
              <w:rPr>
                <w:noProof/>
                <w:webHidden/>
              </w:rPr>
              <w:fldChar w:fldCharType="end"/>
            </w:r>
          </w:hyperlink>
        </w:p>
        <w:p w14:paraId="7CF8B258"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47" w:history="1">
            <w:r w:rsidR="00DD1B5C" w:rsidRPr="00205246">
              <w:rPr>
                <w:rStyle w:val="Hyperlink"/>
                <w:noProof/>
              </w:rPr>
              <w:t>2.3.3</w:t>
            </w:r>
            <w:r w:rsidR="00DD1B5C">
              <w:rPr>
                <w:rFonts w:eastAsiaTheme="minorEastAsia" w:cstheme="minorBidi"/>
                <w:noProof/>
                <w:sz w:val="24"/>
                <w:szCs w:val="24"/>
                <w:lang w:val="en-US"/>
              </w:rPr>
              <w:tab/>
            </w:r>
            <w:r w:rsidR="00DD1B5C" w:rsidRPr="00205246">
              <w:rPr>
                <w:rStyle w:val="Hyperlink"/>
                <w:noProof/>
              </w:rPr>
              <w:t>ZigBee</w:t>
            </w:r>
            <w:r w:rsidR="00DD1B5C">
              <w:rPr>
                <w:noProof/>
                <w:webHidden/>
              </w:rPr>
              <w:tab/>
            </w:r>
            <w:r w:rsidR="00DD1B5C">
              <w:rPr>
                <w:noProof/>
                <w:webHidden/>
              </w:rPr>
              <w:fldChar w:fldCharType="begin"/>
            </w:r>
            <w:r w:rsidR="00DD1B5C">
              <w:rPr>
                <w:noProof/>
                <w:webHidden/>
              </w:rPr>
              <w:instrText xml:space="preserve"> PAGEREF _Toc459633947 \h </w:instrText>
            </w:r>
            <w:r w:rsidR="00DD1B5C">
              <w:rPr>
                <w:noProof/>
                <w:webHidden/>
              </w:rPr>
            </w:r>
            <w:r w:rsidR="00DD1B5C">
              <w:rPr>
                <w:noProof/>
                <w:webHidden/>
              </w:rPr>
              <w:fldChar w:fldCharType="separate"/>
            </w:r>
            <w:r w:rsidR="00DD1B5C">
              <w:rPr>
                <w:noProof/>
                <w:webHidden/>
              </w:rPr>
              <w:t>7</w:t>
            </w:r>
            <w:r w:rsidR="00DD1B5C">
              <w:rPr>
                <w:noProof/>
                <w:webHidden/>
              </w:rPr>
              <w:fldChar w:fldCharType="end"/>
            </w:r>
          </w:hyperlink>
        </w:p>
        <w:p w14:paraId="6BDED17A"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48" w:history="1">
            <w:r w:rsidR="00DD1B5C" w:rsidRPr="00205246">
              <w:rPr>
                <w:rStyle w:val="Hyperlink"/>
                <w:noProof/>
              </w:rPr>
              <w:t>2.3.4</w:t>
            </w:r>
            <w:r w:rsidR="00DD1B5C">
              <w:rPr>
                <w:rFonts w:eastAsiaTheme="minorEastAsia" w:cstheme="minorBidi"/>
                <w:noProof/>
                <w:sz w:val="24"/>
                <w:szCs w:val="24"/>
                <w:lang w:val="en-US"/>
              </w:rPr>
              <w:tab/>
            </w:r>
            <w:r w:rsidR="00DD1B5C" w:rsidRPr="00205246">
              <w:rPr>
                <w:rStyle w:val="Hyperlink"/>
                <w:noProof/>
              </w:rPr>
              <w:t>Z-Wave</w:t>
            </w:r>
            <w:r w:rsidR="00DD1B5C">
              <w:rPr>
                <w:noProof/>
                <w:webHidden/>
              </w:rPr>
              <w:tab/>
            </w:r>
            <w:r w:rsidR="00DD1B5C">
              <w:rPr>
                <w:noProof/>
                <w:webHidden/>
              </w:rPr>
              <w:fldChar w:fldCharType="begin"/>
            </w:r>
            <w:r w:rsidR="00DD1B5C">
              <w:rPr>
                <w:noProof/>
                <w:webHidden/>
              </w:rPr>
              <w:instrText xml:space="preserve"> PAGEREF _Toc459633948 \h </w:instrText>
            </w:r>
            <w:r w:rsidR="00DD1B5C">
              <w:rPr>
                <w:noProof/>
                <w:webHidden/>
              </w:rPr>
            </w:r>
            <w:r w:rsidR="00DD1B5C">
              <w:rPr>
                <w:noProof/>
                <w:webHidden/>
              </w:rPr>
              <w:fldChar w:fldCharType="separate"/>
            </w:r>
            <w:r w:rsidR="00DD1B5C">
              <w:rPr>
                <w:noProof/>
                <w:webHidden/>
              </w:rPr>
              <w:t>7</w:t>
            </w:r>
            <w:r w:rsidR="00DD1B5C">
              <w:rPr>
                <w:noProof/>
                <w:webHidden/>
              </w:rPr>
              <w:fldChar w:fldCharType="end"/>
            </w:r>
          </w:hyperlink>
        </w:p>
        <w:p w14:paraId="5E172ABB" w14:textId="77777777" w:rsidR="00DD1B5C" w:rsidRDefault="00E74A87">
          <w:pPr>
            <w:pStyle w:val="TOC2"/>
            <w:tabs>
              <w:tab w:val="left" w:pos="880"/>
              <w:tab w:val="right" w:leader="dot" w:pos="8772"/>
            </w:tabs>
            <w:rPr>
              <w:rFonts w:eastAsiaTheme="minorEastAsia" w:cstheme="minorBidi"/>
              <w:b w:val="0"/>
              <w:bCs w:val="0"/>
              <w:noProof/>
              <w:sz w:val="24"/>
              <w:szCs w:val="24"/>
              <w:lang w:val="en-US"/>
            </w:rPr>
          </w:pPr>
          <w:hyperlink w:anchor="_Toc459633949" w:history="1">
            <w:r w:rsidR="00DD1B5C" w:rsidRPr="00205246">
              <w:rPr>
                <w:rStyle w:val="Hyperlink"/>
                <w:noProof/>
              </w:rPr>
              <w:t>2.4</w:t>
            </w:r>
            <w:r w:rsidR="00DD1B5C">
              <w:rPr>
                <w:rFonts w:eastAsiaTheme="minorEastAsia" w:cstheme="minorBidi"/>
                <w:b w:val="0"/>
                <w:bCs w:val="0"/>
                <w:noProof/>
                <w:sz w:val="24"/>
                <w:szCs w:val="24"/>
                <w:lang w:val="en-US"/>
              </w:rPr>
              <w:tab/>
            </w:r>
            <w:r w:rsidR="00DD1B5C" w:rsidRPr="00205246">
              <w:rPr>
                <w:rStyle w:val="Hyperlink"/>
                <w:noProof/>
              </w:rPr>
              <w:t>Obstoječe rešitve</w:t>
            </w:r>
            <w:r w:rsidR="00DD1B5C">
              <w:rPr>
                <w:noProof/>
                <w:webHidden/>
              </w:rPr>
              <w:tab/>
            </w:r>
            <w:r w:rsidR="00DD1B5C">
              <w:rPr>
                <w:noProof/>
                <w:webHidden/>
              </w:rPr>
              <w:fldChar w:fldCharType="begin"/>
            </w:r>
            <w:r w:rsidR="00DD1B5C">
              <w:rPr>
                <w:noProof/>
                <w:webHidden/>
              </w:rPr>
              <w:instrText xml:space="preserve"> PAGEREF _Toc459633949 \h </w:instrText>
            </w:r>
            <w:r w:rsidR="00DD1B5C">
              <w:rPr>
                <w:noProof/>
                <w:webHidden/>
              </w:rPr>
            </w:r>
            <w:r w:rsidR="00DD1B5C">
              <w:rPr>
                <w:noProof/>
                <w:webHidden/>
              </w:rPr>
              <w:fldChar w:fldCharType="separate"/>
            </w:r>
            <w:r w:rsidR="00DD1B5C">
              <w:rPr>
                <w:noProof/>
                <w:webHidden/>
              </w:rPr>
              <w:t>7</w:t>
            </w:r>
            <w:r w:rsidR="00DD1B5C">
              <w:rPr>
                <w:noProof/>
                <w:webHidden/>
              </w:rPr>
              <w:fldChar w:fldCharType="end"/>
            </w:r>
          </w:hyperlink>
        </w:p>
        <w:p w14:paraId="39CF3A0D" w14:textId="77777777" w:rsidR="00DD1B5C" w:rsidRDefault="00E74A87">
          <w:pPr>
            <w:pStyle w:val="TOC2"/>
            <w:tabs>
              <w:tab w:val="left" w:pos="880"/>
              <w:tab w:val="right" w:leader="dot" w:pos="8772"/>
            </w:tabs>
            <w:rPr>
              <w:rFonts w:eastAsiaTheme="minorEastAsia" w:cstheme="minorBidi"/>
              <w:b w:val="0"/>
              <w:bCs w:val="0"/>
              <w:noProof/>
              <w:sz w:val="24"/>
              <w:szCs w:val="24"/>
              <w:lang w:val="en-US"/>
            </w:rPr>
          </w:pPr>
          <w:hyperlink w:anchor="_Toc459633950" w:history="1">
            <w:r w:rsidR="00DD1B5C" w:rsidRPr="00205246">
              <w:rPr>
                <w:rStyle w:val="Hyperlink"/>
                <w:noProof/>
              </w:rPr>
              <w:t>2.5</w:t>
            </w:r>
            <w:r w:rsidR="00DD1B5C">
              <w:rPr>
                <w:rFonts w:eastAsiaTheme="minorEastAsia" w:cstheme="minorBidi"/>
                <w:b w:val="0"/>
                <w:bCs w:val="0"/>
                <w:noProof/>
                <w:sz w:val="24"/>
                <w:szCs w:val="24"/>
                <w:lang w:val="en-US"/>
              </w:rPr>
              <w:tab/>
            </w:r>
            <w:r w:rsidR="00DD1B5C" w:rsidRPr="00205246">
              <w:rPr>
                <w:rStyle w:val="Hyperlink"/>
                <w:noProof/>
              </w:rPr>
              <w:t>Pametna mesta</w:t>
            </w:r>
            <w:r w:rsidR="00DD1B5C">
              <w:rPr>
                <w:noProof/>
                <w:webHidden/>
              </w:rPr>
              <w:tab/>
            </w:r>
            <w:r w:rsidR="00DD1B5C">
              <w:rPr>
                <w:noProof/>
                <w:webHidden/>
              </w:rPr>
              <w:fldChar w:fldCharType="begin"/>
            </w:r>
            <w:r w:rsidR="00DD1B5C">
              <w:rPr>
                <w:noProof/>
                <w:webHidden/>
              </w:rPr>
              <w:instrText xml:space="preserve"> PAGEREF _Toc459633950 \h </w:instrText>
            </w:r>
            <w:r w:rsidR="00DD1B5C">
              <w:rPr>
                <w:noProof/>
                <w:webHidden/>
              </w:rPr>
            </w:r>
            <w:r w:rsidR="00DD1B5C">
              <w:rPr>
                <w:noProof/>
                <w:webHidden/>
              </w:rPr>
              <w:fldChar w:fldCharType="separate"/>
            </w:r>
            <w:r w:rsidR="00DD1B5C">
              <w:rPr>
                <w:noProof/>
                <w:webHidden/>
              </w:rPr>
              <w:t>10</w:t>
            </w:r>
            <w:r w:rsidR="00DD1B5C">
              <w:rPr>
                <w:noProof/>
                <w:webHidden/>
              </w:rPr>
              <w:fldChar w:fldCharType="end"/>
            </w:r>
          </w:hyperlink>
        </w:p>
        <w:p w14:paraId="5DF2D0B3" w14:textId="77777777" w:rsidR="00DD1B5C" w:rsidRDefault="00E74A87">
          <w:pPr>
            <w:pStyle w:val="TOC1"/>
            <w:tabs>
              <w:tab w:val="left" w:pos="440"/>
              <w:tab w:val="right" w:leader="dot" w:pos="8772"/>
            </w:tabs>
            <w:rPr>
              <w:rFonts w:eastAsiaTheme="minorEastAsia" w:cstheme="minorBidi"/>
              <w:b w:val="0"/>
              <w:bCs w:val="0"/>
              <w:noProof/>
              <w:lang w:val="en-US"/>
            </w:rPr>
          </w:pPr>
          <w:hyperlink w:anchor="_Toc459633951" w:history="1">
            <w:r w:rsidR="00DD1B5C" w:rsidRPr="00205246">
              <w:rPr>
                <w:rStyle w:val="Hyperlink"/>
                <w:noProof/>
              </w:rPr>
              <w:t>3</w:t>
            </w:r>
            <w:r w:rsidR="00DD1B5C">
              <w:rPr>
                <w:rFonts w:eastAsiaTheme="minorEastAsia" w:cstheme="minorBidi"/>
                <w:b w:val="0"/>
                <w:bCs w:val="0"/>
                <w:noProof/>
                <w:lang w:val="en-US"/>
              </w:rPr>
              <w:tab/>
            </w:r>
            <w:r w:rsidR="00DD1B5C" w:rsidRPr="00205246">
              <w:rPr>
                <w:rStyle w:val="Hyperlink"/>
                <w:noProof/>
              </w:rPr>
              <w:t>Odprta koda</w:t>
            </w:r>
            <w:r w:rsidR="00DD1B5C">
              <w:rPr>
                <w:noProof/>
                <w:webHidden/>
              </w:rPr>
              <w:tab/>
            </w:r>
            <w:r w:rsidR="00DD1B5C">
              <w:rPr>
                <w:noProof/>
                <w:webHidden/>
              </w:rPr>
              <w:fldChar w:fldCharType="begin"/>
            </w:r>
            <w:r w:rsidR="00DD1B5C">
              <w:rPr>
                <w:noProof/>
                <w:webHidden/>
              </w:rPr>
              <w:instrText xml:space="preserve"> PAGEREF _Toc459633951 \h </w:instrText>
            </w:r>
            <w:r w:rsidR="00DD1B5C">
              <w:rPr>
                <w:noProof/>
                <w:webHidden/>
              </w:rPr>
            </w:r>
            <w:r w:rsidR="00DD1B5C">
              <w:rPr>
                <w:noProof/>
                <w:webHidden/>
              </w:rPr>
              <w:fldChar w:fldCharType="separate"/>
            </w:r>
            <w:r w:rsidR="00DD1B5C">
              <w:rPr>
                <w:noProof/>
                <w:webHidden/>
              </w:rPr>
              <w:t>11</w:t>
            </w:r>
            <w:r w:rsidR="00DD1B5C">
              <w:rPr>
                <w:noProof/>
                <w:webHidden/>
              </w:rPr>
              <w:fldChar w:fldCharType="end"/>
            </w:r>
          </w:hyperlink>
        </w:p>
        <w:p w14:paraId="473D43E9" w14:textId="77777777" w:rsidR="00DD1B5C" w:rsidRDefault="00E74A87">
          <w:pPr>
            <w:pStyle w:val="TOC1"/>
            <w:tabs>
              <w:tab w:val="left" w:pos="440"/>
              <w:tab w:val="right" w:leader="dot" w:pos="8772"/>
            </w:tabs>
            <w:rPr>
              <w:rFonts w:eastAsiaTheme="minorEastAsia" w:cstheme="minorBidi"/>
              <w:b w:val="0"/>
              <w:bCs w:val="0"/>
              <w:noProof/>
              <w:lang w:val="en-US"/>
            </w:rPr>
          </w:pPr>
          <w:hyperlink w:anchor="_Toc459633952" w:history="1">
            <w:r w:rsidR="00DD1B5C" w:rsidRPr="00205246">
              <w:rPr>
                <w:rStyle w:val="Hyperlink"/>
                <w:noProof/>
              </w:rPr>
              <w:t>4</w:t>
            </w:r>
            <w:r w:rsidR="00DD1B5C">
              <w:rPr>
                <w:rFonts w:eastAsiaTheme="minorEastAsia" w:cstheme="minorBidi"/>
                <w:b w:val="0"/>
                <w:bCs w:val="0"/>
                <w:noProof/>
                <w:lang w:val="en-US"/>
              </w:rPr>
              <w:tab/>
            </w:r>
            <w:r w:rsidR="00DD1B5C" w:rsidRPr="00205246">
              <w:rPr>
                <w:rStyle w:val="Hyperlink"/>
                <w:noProof/>
              </w:rPr>
              <w:t>Razvoj lastne rešitve</w:t>
            </w:r>
            <w:r w:rsidR="00DD1B5C">
              <w:rPr>
                <w:noProof/>
                <w:webHidden/>
              </w:rPr>
              <w:tab/>
            </w:r>
            <w:r w:rsidR="00DD1B5C">
              <w:rPr>
                <w:noProof/>
                <w:webHidden/>
              </w:rPr>
              <w:fldChar w:fldCharType="begin"/>
            </w:r>
            <w:r w:rsidR="00DD1B5C">
              <w:rPr>
                <w:noProof/>
                <w:webHidden/>
              </w:rPr>
              <w:instrText xml:space="preserve"> PAGEREF _Toc459633952 \h </w:instrText>
            </w:r>
            <w:r w:rsidR="00DD1B5C">
              <w:rPr>
                <w:noProof/>
                <w:webHidden/>
              </w:rPr>
            </w:r>
            <w:r w:rsidR="00DD1B5C">
              <w:rPr>
                <w:noProof/>
                <w:webHidden/>
              </w:rPr>
              <w:fldChar w:fldCharType="separate"/>
            </w:r>
            <w:r w:rsidR="00DD1B5C">
              <w:rPr>
                <w:noProof/>
                <w:webHidden/>
              </w:rPr>
              <w:t>13</w:t>
            </w:r>
            <w:r w:rsidR="00DD1B5C">
              <w:rPr>
                <w:noProof/>
                <w:webHidden/>
              </w:rPr>
              <w:fldChar w:fldCharType="end"/>
            </w:r>
          </w:hyperlink>
        </w:p>
        <w:p w14:paraId="1463162B" w14:textId="77777777" w:rsidR="00DD1B5C" w:rsidRDefault="00E74A87">
          <w:pPr>
            <w:pStyle w:val="TOC2"/>
            <w:tabs>
              <w:tab w:val="left" w:pos="880"/>
              <w:tab w:val="right" w:leader="dot" w:pos="8772"/>
            </w:tabs>
            <w:rPr>
              <w:rFonts w:eastAsiaTheme="minorEastAsia" w:cstheme="minorBidi"/>
              <w:b w:val="0"/>
              <w:bCs w:val="0"/>
              <w:noProof/>
              <w:sz w:val="24"/>
              <w:szCs w:val="24"/>
              <w:lang w:val="en-US"/>
            </w:rPr>
          </w:pPr>
          <w:hyperlink w:anchor="_Toc459633953" w:history="1">
            <w:r w:rsidR="00DD1B5C" w:rsidRPr="00205246">
              <w:rPr>
                <w:rStyle w:val="Hyperlink"/>
                <w:noProof/>
              </w:rPr>
              <w:t>4.1</w:t>
            </w:r>
            <w:r w:rsidR="00DD1B5C">
              <w:rPr>
                <w:rFonts w:eastAsiaTheme="minorEastAsia" w:cstheme="minorBidi"/>
                <w:b w:val="0"/>
                <w:bCs w:val="0"/>
                <w:noProof/>
                <w:sz w:val="24"/>
                <w:szCs w:val="24"/>
                <w:lang w:val="en-US"/>
              </w:rPr>
              <w:tab/>
            </w:r>
            <w:r w:rsidR="00DD1B5C" w:rsidRPr="00205246">
              <w:rPr>
                <w:rStyle w:val="Hyperlink"/>
                <w:noProof/>
              </w:rPr>
              <w:t>Strojna oprema</w:t>
            </w:r>
            <w:r w:rsidR="00DD1B5C">
              <w:rPr>
                <w:noProof/>
                <w:webHidden/>
              </w:rPr>
              <w:tab/>
            </w:r>
            <w:r w:rsidR="00DD1B5C">
              <w:rPr>
                <w:noProof/>
                <w:webHidden/>
              </w:rPr>
              <w:fldChar w:fldCharType="begin"/>
            </w:r>
            <w:r w:rsidR="00DD1B5C">
              <w:rPr>
                <w:noProof/>
                <w:webHidden/>
              </w:rPr>
              <w:instrText xml:space="preserve"> PAGEREF _Toc459633953 \h </w:instrText>
            </w:r>
            <w:r w:rsidR="00DD1B5C">
              <w:rPr>
                <w:noProof/>
                <w:webHidden/>
              </w:rPr>
            </w:r>
            <w:r w:rsidR="00DD1B5C">
              <w:rPr>
                <w:noProof/>
                <w:webHidden/>
              </w:rPr>
              <w:fldChar w:fldCharType="separate"/>
            </w:r>
            <w:r w:rsidR="00DD1B5C">
              <w:rPr>
                <w:noProof/>
                <w:webHidden/>
              </w:rPr>
              <w:t>13</w:t>
            </w:r>
            <w:r w:rsidR="00DD1B5C">
              <w:rPr>
                <w:noProof/>
                <w:webHidden/>
              </w:rPr>
              <w:fldChar w:fldCharType="end"/>
            </w:r>
          </w:hyperlink>
        </w:p>
        <w:p w14:paraId="38561EE7"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54" w:history="1">
            <w:r w:rsidR="00DD1B5C" w:rsidRPr="00205246">
              <w:rPr>
                <w:rStyle w:val="Hyperlink"/>
                <w:noProof/>
              </w:rPr>
              <w:t>4.1.1</w:t>
            </w:r>
            <w:r w:rsidR="00DD1B5C">
              <w:rPr>
                <w:rFonts w:eastAsiaTheme="minorEastAsia" w:cstheme="minorBidi"/>
                <w:noProof/>
                <w:sz w:val="24"/>
                <w:szCs w:val="24"/>
                <w:lang w:val="en-US"/>
              </w:rPr>
              <w:tab/>
            </w:r>
            <w:r w:rsidR="00DD1B5C" w:rsidRPr="00205246">
              <w:rPr>
                <w:rStyle w:val="Hyperlink"/>
                <w:noProof/>
              </w:rPr>
              <w:t>Raspberry Pi</w:t>
            </w:r>
            <w:r w:rsidR="00DD1B5C">
              <w:rPr>
                <w:noProof/>
                <w:webHidden/>
              </w:rPr>
              <w:tab/>
            </w:r>
            <w:r w:rsidR="00DD1B5C">
              <w:rPr>
                <w:noProof/>
                <w:webHidden/>
              </w:rPr>
              <w:fldChar w:fldCharType="begin"/>
            </w:r>
            <w:r w:rsidR="00DD1B5C">
              <w:rPr>
                <w:noProof/>
                <w:webHidden/>
              </w:rPr>
              <w:instrText xml:space="preserve"> PAGEREF _Toc459633954 \h </w:instrText>
            </w:r>
            <w:r w:rsidR="00DD1B5C">
              <w:rPr>
                <w:noProof/>
                <w:webHidden/>
              </w:rPr>
            </w:r>
            <w:r w:rsidR="00DD1B5C">
              <w:rPr>
                <w:noProof/>
                <w:webHidden/>
              </w:rPr>
              <w:fldChar w:fldCharType="separate"/>
            </w:r>
            <w:r w:rsidR="00DD1B5C">
              <w:rPr>
                <w:noProof/>
                <w:webHidden/>
              </w:rPr>
              <w:t>13</w:t>
            </w:r>
            <w:r w:rsidR="00DD1B5C">
              <w:rPr>
                <w:noProof/>
                <w:webHidden/>
              </w:rPr>
              <w:fldChar w:fldCharType="end"/>
            </w:r>
          </w:hyperlink>
        </w:p>
        <w:p w14:paraId="5AEC4EFF"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55" w:history="1">
            <w:r w:rsidR="00DD1B5C" w:rsidRPr="00205246">
              <w:rPr>
                <w:rStyle w:val="Hyperlink"/>
                <w:noProof/>
              </w:rPr>
              <w:t>4.1.2</w:t>
            </w:r>
            <w:r w:rsidR="00DD1B5C">
              <w:rPr>
                <w:rFonts w:eastAsiaTheme="minorEastAsia" w:cstheme="minorBidi"/>
                <w:noProof/>
                <w:sz w:val="24"/>
                <w:szCs w:val="24"/>
                <w:lang w:val="en-US"/>
              </w:rPr>
              <w:tab/>
            </w:r>
            <w:r w:rsidR="00DD1B5C" w:rsidRPr="00205246">
              <w:rPr>
                <w:rStyle w:val="Hyperlink"/>
                <w:noProof/>
              </w:rPr>
              <w:t>Senzorji</w:t>
            </w:r>
            <w:r w:rsidR="00DD1B5C">
              <w:rPr>
                <w:noProof/>
                <w:webHidden/>
              </w:rPr>
              <w:tab/>
            </w:r>
            <w:r w:rsidR="00DD1B5C">
              <w:rPr>
                <w:noProof/>
                <w:webHidden/>
              </w:rPr>
              <w:fldChar w:fldCharType="begin"/>
            </w:r>
            <w:r w:rsidR="00DD1B5C">
              <w:rPr>
                <w:noProof/>
                <w:webHidden/>
              </w:rPr>
              <w:instrText xml:space="preserve"> PAGEREF _Toc459633955 \h </w:instrText>
            </w:r>
            <w:r w:rsidR="00DD1B5C">
              <w:rPr>
                <w:noProof/>
                <w:webHidden/>
              </w:rPr>
            </w:r>
            <w:r w:rsidR="00DD1B5C">
              <w:rPr>
                <w:noProof/>
                <w:webHidden/>
              </w:rPr>
              <w:fldChar w:fldCharType="separate"/>
            </w:r>
            <w:r w:rsidR="00DD1B5C">
              <w:rPr>
                <w:noProof/>
                <w:webHidden/>
              </w:rPr>
              <w:t>14</w:t>
            </w:r>
            <w:r w:rsidR="00DD1B5C">
              <w:rPr>
                <w:noProof/>
                <w:webHidden/>
              </w:rPr>
              <w:fldChar w:fldCharType="end"/>
            </w:r>
          </w:hyperlink>
        </w:p>
        <w:p w14:paraId="369F66A0"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56" w:history="1">
            <w:r w:rsidR="00DD1B5C" w:rsidRPr="00205246">
              <w:rPr>
                <w:rStyle w:val="Hyperlink"/>
                <w:noProof/>
              </w:rPr>
              <w:t>4.1.3</w:t>
            </w:r>
            <w:r w:rsidR="00DD1B5C">
              <w:rPr>
                <w:rFonts w:eastAsiaTheme="minorEastAsia" w:cstheme="minorBidi"/>
                <w:noProof/>
                <w:sz w:val="24"/>
                <w:szCs w:val="24"/>
                <w:lang w:val="en-US"/>
              </w:rPr>
              <w:tab/>
            </w:r>
            <w:r w:rsidR="00DD1B5C" w:rsidRPr="00205246">
              <w:rPr>
                <w:rStyle w:val="Hyperlink"/>
                <w:noProof/>
              </w:rPr>
              <w:t>Aktuatorji</w:t>
            </w:r>
            <w:r w:rsidR="00DD1B5C">
              <w:rPr>
                <w:noProof/>
                <w:webHidden/>
              </w:rPr>
              <w:tab/>
            </w:r>
            <w:r w:rsidR="00DD1B5C">
              <w:rPr>
                <w:noProof/>
                <w:webHidden/>
              </w:rPr>
              <w:fldChar w:fldCharType="begin"/>
            </w:r>
            <w:r w:rsidR="00DD1B5C">
              <w:rPr>
                <w:noProof/>
                <w:webHidden/>
              </w:rPr>
              <w:instrText xml:space="preserve"> PAGEREF _Toc459633956 \h </w:instrText>
            </w:r>
            <w:r w:rsidR="00DD1B5C">
              <w:rPr>
                <w:noProof/>
                <w:webHidden/>
              </w:rPr>
            </w:r>
            <w:r w:rsidR="00DD1B5C">
              <w:rPr>
                <w:noProof/>
                <w:webHidden/>
              </w:rPr>
              <w:fldChar w:fldCharType="separate"/>
            </w:r>
            <w:r w:rsidR="00DD1B5C">
              <w:rPr>
                <w:noProof/>
                <w:webHidden/>
              </w:rPr>
              <w:t>15</w:t>
            </w:r>
            <w:r w:rsidR="00DD1B5C">
              <w:rPr>
                <w:noProof/>
                <w:webHidden/>
              </w:rPr>
              <w:fldChar w:fldCharType="end"/>
            </w:r>
          </w:hyperlink>
        </w:p>
        <w:p w14:paraId="1C30E7BC"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57" w:history="1">
            <w:r w:rsidR="00DD1B5C" w:rsidRPr="00205246">
              <w:rPr>
                <w:rStyle w:val="Hyperlink"/>
                <w:noProof/>
              </w:rPr>
              <w:t>4.1.4</w:t>
            </w:r>
            <w:r w:rsidR="00DD1B5C">
              <w:rPr>
                <w:rFonts w:eastAsiaTheme="minorEastAsia" w:cstheme="minorBidi"/>
                <w:noProof/>
                <w:sz w:val="24"/>
                <w:szCs w:val="24"/>
                <w:lang w:val="en-US"/>
              </w:rPr>
              <w:tab/>
            </w:r>
            <w:r w:rsidR="00DD1B5C" w:rsidRPr="00205246">
              <w:rPr>
                <w:rStyle w:val="Hyperlink"/>
                <w:noProof/>
              </w:rPr>
              <w:t>Sestavljanje</w:t>
            </w:r>
            <w:r w:rsidR="00DD1B5C">
              <w:rPr>
                <w:noProof/>
                <w:webHidden/>
              </w:rPr>
              <w:tab/>
            </w:r>
            <w:r w:rsidR="00DD1B5C">
              <w:rPr>
                <w:noProof/>
                <w:webHidden/>
              </w:rPr>
              <w:fldChar w:fldCharType="begin"/>
            </w:r>
            <w:r w:rsidR="00DD1B5C">
              <w:rPr>
                <w:noProof/>
                <w:webHidden/>
              </w:rPr>
              <w:instrText xml:space="preserve"> PAGEREF _Toc459633957 \h </w:instrText>
            </w:r>
            <w:r w:rsidR="00DD1B5C">
              <w:rPr>
                <w:noProof/>
                <w:webHidden/>
              </w:rPr>
            </w:r>
            <w:r w:rsidR="00DD1B5C">
              <w:rPr>
                <w:noProof/>
                <w:webHidden/>
              </w:rPr>
              <w:fldChar w:fldCharType="separate"/>
            </w:r>
            <w:r w:rsidR="00DD1B5C">
              <w:rPr>
                <w:noProof/>
                <w:webHidden/>
              </w:rPr>
              <w:t>16</w:t>
            </w:r>
            <w:r w:rsidR="00DD1B5C">
              <w:rPr>
                <w:noProof/>
                <w:webHidden/>
              </w:rPr>
              <w:fldChar w:fldCharType="end"/>
            </w:r>
          </w:hyperlink>
        </w:p>
        <w:p w14:paraId="1B36E872" w14:textId="77777777" w:rsidR="00DD1B5C" w:rsidRDefault="00E74A87">
          <w:pPr>
            <w:pStyle w:val="TOC2"/>
            <w:tabs>
              <w:tab w:val="left" w:pos="880"/>
              <w:tab w:val="right" w:leader="dot" w:pos="8772"/>
            </w:tabs>
            <w:rPr>
              <w:rFonts w:eastAsiaTheme="minorEastAsia" w:cstheme="minorBidi"/>
              <w:b w:val="0"/>
              <w:bCs w:val="0"/>
              <w:noProof/>
              <w:sz w:val="24"/>
              <w:szCs w:val="24"/>
              <w:lang w:val="en-US"/>
            </w:rPr>
          </w:pPr>
          <w:hyperlink w:anchor="_Toc459633958" w:history="1">
            <w:r w:rsidR="00DD1B5C" w:rsidRPr="00205246">
              <w:rPr>
                <w:rStyle w:val="Hyperlink"/>
                <w:noProof/>
              </w:rPr>
              <w:t>4.2</w:t>
            </w:r>
            <w:r w:rsidR="00DD1B5C">
              <w:rPr>
                <w:rFonts w:eastAsiaTheme="minorEastAsia" w:cstheme="minorBidi"/>
                <w:b w:val="0"/>
                <w:bCs w:val="0"/>
                <w:noProof/>
                <w:sz w:val="24"/>
                <w:szCs w:val="24"/>
                <w:lang w:val="en-US"/>
              </w:rPr>
              <w:tab/>
            </w:r>
            <w:r w:rsidR="00DD1B5C" w:rsidRPr="00205246">
              <w:rPr>
                <w:rStyle w:val="Hyperlink"/>
                <w:noProof/>
              </w:rPr>
              <w:t>Programska oprema na strani strežnika</w:t>
            </w:r>
            <w:r w:rsidR="00DD1B5C">
              <w:rPr>
                <w:noProof/>
                <w:webHidden/>
              </w:rPr>
              <w:tab/>
            </w:r>
            <w:r w:rsidR="00DD1B5C">
              <w:rPr>
                <w:noProof/>
                <w:webHidden/>
              </w:rPr>
              <w:fldChar w:fldCharType="begin"/>
            </w:r>
            <w:r w:rsidR="00DD1B5C">
              <w:rPr>
                <w:noProof/>
                <w:webHidden/>
              </w:rPr>
              <w:instrText xml:space="preserve"> PAGEREF _Toc459633958 \h </w:instrText>
            </w:r>
            <w:r w:rsidR="00DD1B5C">
              <w:rPr>
                <w:noProof/>
                <w:webHidden/>
              </w:rPr>
            </w:r>
            <w:r w:rsidR="00DD1B5C">
              <w:rPr>
                <w:noProof/>
                <w:webHidden/>
              </w:rPr>
              <w:fldChar w:fldCharType="separate"/>
            </w:r>
            <w:r w:rsidR="00DD1B5C">
              <w:rPr>
                <w:noProof/>
                <w:webHidden/>
              </w:rPr>
              <w:t>17</w:t>
            </w:r>
            <w:r w:rsidR="00DD1B5C">
              <w:rPr>
                <w:noProof/>
                <w:webHidden/>
              </w:rPr>
              <w:fldChar w:fldCharType="end"/>
            </w:r>
          </w:hyperlink>
        </w:p>
        <w:p w14:paraId="24802C64" w14:textId="77777777" w:rsidR="00DD1B5C" w:rsidRDefault="00E74A87">
          <w:pPr>
            <w:pStyle w:val="TOC2"/>
            <w:tabs>
              <w:tab w:val="left" w:pos="880"/>
              <w:tab w:val="right" w:leader="dot" w:pos="8772"/>
            </w:tabs>
            <w:rPr>
              <w:rFonts w:eastAsiaTheme="minorEastAsia" w:cstheme="minorBidi"/>
              <w:b w:val="0"/>
              <w:bCs w:val="0"/>
              <w:noProof/>
              <w:sz w:val="24"/>
              <w:szCs w:val="24"/>
              <w:lang w:val="en-US"/>
            </w:rPr>
          </w:pPr>
          <w:hyperlink w:anchor="_Toc459633959" w:history="1">
            <w:r w:rsidR="00DD1B5C" w:rsidRPr="00205246">
              <w:rPr>
                <w:rStyle w:val="Hyperlink"/>
                <w:noProof/>
              </w:rPr>
              <w:t>4.3</w:t>
            </w:r>
            <w:r w:rsidR="00DD1B5C">
              <w:rPr>
                <w:rFonts w:eastAsiaTheme="minorEastAsia" w:cstheme="minorBidi"/>
                <w:b w:val="0"/>
                <w:bCs w:val="0"/>
                <w:noProof/>
                <w:sz w:val="24"/>
                <w:szCs w:val="24"/>
                <w:lang w:val="en-US"/>
              </w:rPr>
              <w:tab/>
            </w:r>
            <w:r w:rsidR="00DD1B5C" w:rsidRPr="00205246">
              <w:rPr>
                <w:rStyle w:val="Hyperlink"/>
                <w:noProof/>
              </w:rPr>
              <w:t>Razvoj mobilne aplikacije</w:t>
            </w:r>
            <w:r w:rsidR="00DD1B5C">
              <w:rPr>
                <w:noProof/>
                <w:webHidden/>
              </w:rPr>
              <w:tab/>
            </w:r>
            <w:r w:rsidR="00DD1B5C">
              <w:rPr>
                <w:noProof/>
                <w:webHidden/>
              </w:rPr>
              <w:fldChar w:fldCharType="begin"/>
            </w:r>
            <w:r w:rsidR="00DD1B5C">
              <w:rPr>
                <w:noProof/>
                <w:webHidden/>
              </w:rPr>
              <w:instrText xml:space="preserve"> PAGEREF _Toc459633959 \h </w:instrText>
            </w:r>
            <w:r w:rsidR="00DD1B5C">
              <w:rPr>
                <w:noProof/>
                <w:webHidden/>
              </w:rPr>
            </w:r>
            <w:r w:rsidR="00DD1B5C">
              <w:rPr>
                <w:noProof/>
                <w:webHidden/>
              </w:rPr>
              <w:fldChar w:fldCharType="separate"/>
            </w:r>
            <w:r w:rsidR="00DD1B5C">
              <w:rPr>
                <w:noProof/>
                <w:webHidden/>
              </w:rPr>
              <w:t>19</w:t>
            </w:r>
            <w:r w:rsidR="00DD1B5C">
              <w:rPr>
                <w:noProof/>
                <w:webHidden/>
              </w:rPr>
              <w:fldChar w:fldCharType="end"/>
            </w:r>
          </w:hyperlink>
        </w:p>
        <w:p w14:paraId="6433BD09"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60" w:history="1">
            <w:r w:rsidR="00DD1B5C" w:rsidRPr="00205246">
              <w:rPr>
                <w:rStyle w:val="Hyperlink"/>
                <w:noProof/>
              </w:rPr>
              <w:t>4.3.1</w:t>
            </w:r>
            <w:r w:rsidR="00DD1B5C">
              <w:rPr>
                <w:rFonts w:eastAsiaTheme="minorEastAsia" w:cstheme="minorBidi"/>
                <w:noProof/>
                <w:sz w:val="24"/>
                <w:szCs w:val="24"/>
                <w:lang w:val="en-US"/>
              </w:rPr>
              <w:tab/>
            </w:r>
            <w:r w:rsidR="00DD1B5C" w:rsidRPr="00205246">
              <w:rPr>
                <w:rStyle w:val="Hyperlink"/>
                <w:noProof/>
              </w:rPr>
              <w:t>Nadzor različic</w:t>
            </w:r>
            <w:r w:rsidR="00DD1B5C">
              <w:rPr>
                <w:noProof/>
                <w:webHidden/>
              </w:rPr>
              <w:tab/>
            </w:r>
            <w:r w:rsidR="00DD1B5C">
              <w:rPr>
                <w:noProof/>
                <w:webHidden/>
              </w:rPr>
              <w:fldChar w:fldCharType="begin"/>
            </w:r>
            <w:r w:rsidR="00DD1B5C">
              <w:rPr>
                <w:noProof/>
                <w:webHidden/>
              </w:rPr>
              <w:instrText xml:space="preserve"> PAGEREF _Toc459633960 \h </w:instrText>
            </w:r>
            <w:r w:rsidR="00DD1B5C">
              <w:rPr>
                <w:noProof/>
                <w:webHidden/>
              </w:rPr>
            </w:r>
            <w:r w:rsidR="00DD1B5C">
              <w:rPr>
                <w:noProof/>
                <w:webHidden/>
              </w:rPr>
              <w:fldChar w:fldCharType="separate"/>
            </w:r>
            <w:r w:rsidR="00DD1B5C">
              <w:rPr>
                <w:noProof/>
                <w:webHidden/>
              </w:rPr>
              <w:t>19</w:t>
            </w:r>
            <w:r w:rsidR="00DD1B5C">
              <w:rPr>
                <w:noProof/>
                <w:webHidden/>
              </w:rPr>
              <w:fldChar w:fldCharType="end"/>
            </w:r>
          </w:hyperlink>
        </w:p>
        <w:p w14:paraId="2FE7F1C4"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61" w:history="1">
            <w:r w:rsidR="00DD1B5C" w:rsidRPr="00205246">
              <w:rPr>
                <w:rStyle w:val="Hyperlink"/>
                <w:noProof/>
              </w:rPr>
              <w:t>4.3.2</w:t>
            </w:r>
            <w:r w:rsidR="00DD1B5C">
              <w:rPr>
                <w:rFonts w:eastAsiaTheme="minorEastAsia" w:cstheme="minorBidi"/>
                <w:noProof/>
                <w:sz w:val="24"/>
                <w:szCs w:val="24"/>
                <w:lang w:val="en-US"/>
              </w:rPr>
              <w:tab/>
            </w:r>
            <w:r w:rsidR="00DD1B5C" w:rsidRPr="00205246">
              <w:rPr>
                <w:rStyle w:val="Hyperlink"/>
                <w:noProof/>
              </w:rPr>
              <w:t>Xcode</w:t>
            </w:r>
            <w:r w:rsidR="00DD1B5C">
              <w:rPr>
                <w:noProof/>
                <w:webHidden/>
              </w:rPr>
              <w:tab/>
            </w:r>
            <w:r w:rsidR="00DD1B5C">
              <w:rPr>
                <w:noProof/>
                <w:webHidden/>
              </w:rPr>
              <w:fldChar w:fldCharType="begin"/>
            </w:r>
            <w:r w:rsidR="00DD1B5C">
              <w:rPr>
                <w:noProof/>
                <w:webHidden/>
              </w:rPr>
              <w:instrText xml:space="preserve"> PAGEREF _Toc459633961 \h </w:instrText>
            </w:r>
            <w:r w:rsidR="00DD1B5C">
              <w:rPr>
                <w:noProof/>
                <w:webHidden/>
              </w:rPr>
            </w:r>
            <w:r w:rsidR="00DD1B5C">
              <w:rPr>
                <w:noProof/>
                <w:webHidden/>
              </w:rPr>
              <w:fldChar w:fldCharType="separate"/>
            </w:r>
            <w:r w:rsidR="00DD1B5C">
              <w:rPr>
                <w:noProof/>
                <w:webHidden/>
              </w:rPr>
              <w:t>20</w:t>
            </w:r>
            <w:r w:rsidR="00DD1B5C">
              <w:rPr>
                <w:noProof/>
                <w:webHidden/>
              </w:rPr>
              <w:fldChar w:fldCharType="end"/>
            </w:r>
          </w:hyperlink>
        </w:p>
        <w:p w14:paraId="7032AA77"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62" w:history="1">
            <w:r w:rsidR="00DD1B5C" w:rsidRPr="00205246">
              <w:rPr>
                <w:rStyle w:val="Hyperlink"/>
                <w:noProof/>
              </w:rPr>
              <w:t>4.3.3</w:t>
            </w:r>
            <w:r w:rsidR="00DD1B5C">
              <w:rPr>
                <w:rFonts w:eastAsiaTheme="minorEastAsia" w:cstheme="minorBidi"/>
                <w:noProof/>
                <w:sz w:val="24"/>
                <w:szCs w:val="24"/>
                <w:lang w:val="en-US"/>
              </w:rPr>
              <w:tab/>
            </w:r>
            <w:r w:rsidR="00DD1B5C" w:rsidRPr="00205246">
              <w:rPr>
                <w:rStyle w:val="Hyperlink"/>
                <w:noProof/>
              </w:rPr>
              <w:t>Swift</w:t>
            </w:r>
            <w:r w:rsidR="00DD1B5C">
              <w:rPr>
                <w:noProof/>
                <w:webHidden/>
              </w:rPr>
              <w:tab/>
            </w:r>
            <w:r w:rsidR="00DD1B5C">
              <w:rPr>
                <w:noProof/>
                <w:webHidden/>
              </w:rPr>
              <w:fldChar w:fldCharType="begin"/>
            </w:r>
            <w:r w:rsidR="00DD1B5C">
              <w:rPr>
                <w:noProof/>
                <w:webHidden/>
              </w:rPr>
              <w:instrText xml:space="preserve"> PAGEREF _Toc459633962 \h </w:instrText>
            </w:r>
            <w:r w:rsidR="00DD1B5C">
              <w:rPr>
                <w:noProof/>
                <w:webHidden/>
              </w:rPr>
            </w:r>
            <w:r w:rsidR="00DD1B5C">
              <w:rPr>
                <w:noProof/>
                <w:webHidden/>
              </w:rPr>
              <w:fldChar w:fldCharType="separate"/>
            </w:r>
            <w:r w:rsidR="00DD1B5C">
              <w:rPr>
                <w:noProof/>
                <w:webHidden/>
              </w:rPr>
              <w:t>21</w:t>
            </w:r>
            <w:r w:rsidR="00DD1B5C">
              <w:rPr>
                <w:noProof/>
                <w:webHidden/>
              </w:rPr>
              <w:fldChar w:fldCharType="end"/>
            </w:r>
          </w:hyperlink>
        </w:p>
        <w:p w14:paraId="62C29542"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63" w:history="1">
            <w:r w:rsidR="00DD1B5C" w:rsidRPr="00205246">
              <w:rPr>
                <w:rStyle w:val="Hyperlink"/>
                <w:noProof/>
              </w:rPr>
              <w:t>4.3.4</w:t>
            </w:r>
            <w:r w:rsidR="00DD1B5C">
              <w:rPr>
                <w:rFonts w:eastAsiaTheme="minorEastAsia" w:cstheme="minorBidi"/>
                <w:noProof/>
                <w:sz w:val="24"/>
                <w:szCs w:val="24"/>
                <w:lang w:val="en-US"/>
              </w:rPr>
              <w:tab/>
            </w:r>
            <w:r w:rsidR="00DD1B5C" w:rsidRPr="00205246">
              <w:rPr>
                <w:rStyle w:val="Hyperlink"/>
                <w:noProof/>
              </w:rPr>
              <w:t>Cocoa pods</w:t>
            </w:r>
            <w:r w:rsidR="00DD1B5C">
              <w:rPr>
                <w:noProof/>
                <w:webHidden/>
              </w:rPr>
              <w:tab/>
            </w:r>
            <w:r w:rsidR="00DD1B5C">
              <w:rPr>
                <w:noProof/>
                <w:webHidden/>
              </w:rPr>
              <w:fldChar w:fldCharType="begin"/>
            </w:r>
            <w:r w:rsidR="00DD1B5C">
              <w:rPr>
                <w:noProof/>
                <w:webHidden/>
              </w:rPr>
              <w:instrText xml:space="preserve"> PAGEREF _Toc459633963 \h </w:instrText>
            </w:r>
            <w:r w:rsidR="00DD1B5C">
              <w:rPr>
                <w:noProof/>
                <w:webHidden/>
              </w:rPr>
            </w:r>
            <w:r w:rsidR="00DD1B5C">
              <w:rPr>
                <w:noProof/>
                <w:webHidden/>
              </w:rPr>
              <w:fldChar w:fldCharType="separate"/>
            </w:r>
            <w:r w:rsidR="00DD1B5C">
              <w:rPr>
                <w:noProof/>
                <w:webHidden/>
              </w:rPr>
              <w:t>21</w:t>
            </w:r>
            <w:r w:rsidR="00DD1B5C">
              <w:rPr>
                <w:noProof/>
                <w:webHidden/>
              </w:rPr>
              <w:fldChar w:fldCharType="end"/>
            </w:r>
          </w:hyperlink>
        </w:p>
        <w:p w14:paraId="5DE4F2E5"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64" w:history="1">
            <w:r w:rsidR="00DD1B5C" w:rsidRPr="00205246">
              <w:rPr>
                <w:rStyle w:val="Hyperlink"/>
                <w:noProof/>
              </w:rPr>
              <w:t>4.3.5</w:t>
            </w:r>
            <w:r w:rsidR="00DD1B5C">
              <w:rPr>
                <w:rFonts w:eastAsiaTheme="minorEastAsia" w:cstheme="minorBidi"/>
                <w:noProof/>
                <w:sz w:val="24"/>
                <w:szCs w:val="24"/>
                <w:lang w:val="en-US"/>
              </w:rPr>
              <w:tab/>
            </w:r>
            <w:r w:rsidR="00DD1B5C" w:rsidRPr="00205246">
              <w:rPr>
                <w:rStyle w:val="Hyperlink"/>
                <w:noProof/>
              </w:rPr>
              <w:t>Programska knjižnica Alamofire</w:t>
            </w:r>
            <w:r w:rsidR="00DD1B5C">
              <w:rPr>
                <w:noProof/>
                <w:webHidden/>
              </w:rPr>
              <w:tab/>
            </w:r>
            <w:r w:rsidR="00DD1B5C">
              <w:rPr>
                <w:noProof/>
                <w:webHidden/>
              </w:rPr>
              <w:fldChar w:fldCharType="begin"/>
            </w:r>
            <w:r w:rsidR="00DD1B5C">
              <w:rPr>
                <w:noProof/>
                <w:webHidden/>
              </w:rPr>
              <w:instrText xml:space="preserve"> PAGEREF _Toc459633964 \h </w:instrText>
            </w:r>
            <w:r w:rsidR="00DD1B5C">
              <w:rPr>
                <w:noProof/>
                <w:webHidden/>
              </w:rPr>
            </w:r>
            <w:r w:rsidR="00DD1B5C">
              <w:rPr>
                <w:noProof/>
                <w:webHidden/>
              </w:rPr>
              <w:fldChar w:fldCharType="separate"/>
            </w:r>
            <w:r w:rsidR="00DD1B5C">
              <w:rPr>
                <w:noProof/>
                <w:webHidden/>
              </w:rPr>
              <w:t>22</w:t>
            </w:r>
            <w:r w:rsidR="00DD1B5C">
              <w:rPr>
                <w:noProof/>
                <w:webHidden/>
              </w:rPr>
              <w:fldChar w:fldCharType="end"/>
            </w:r>
          </w:hyperlink>
        </w:p>
        <w:p w14:paraId="334726F0"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65" w:history="1">
            <w:r w:rsidR="00DD1B5C" w:rsidRPr="00205246">
              <w:rPr>
                <w:rStyle w:val="Hyperlink"/>
                <w:noProof/>
              </w:rPr>
              <w:t>4.3.6</w:t>
            </w:r>
            <w:r w:rsidR="00DD1B5C">
              <w:rPr>
                <w:rFonts w:eastAsiaTheme="minorEastAsia" w:cstheme="minorBidi"/>
                <w:noProof/>
                <w:sz w:val="24"/>
                <w:szCs w:val="24"/>
                <w:lang w:val="en-US"/>
              </w:rPr>
              <w:tab/>
            </w:r>
            <w:r w:rsidR="00DD1B5C" w:rsidRPr="00205246">
              <w:rPr>
                <w:rStyle w:val="Hyperlink"/>
                <w:noProof/>
              </w:rPr>
              <w:t>Nastavitve aplikacije in shramba NSUserDefaults</w:t>
            </w:r>
            <w:r w:rsidR="00DD1B5C">
              <w:rPr>
                <w:noProof/>
                <w:webHidden/>
              </w:rPr>
              <w:tab/>
            </w:r>
            <w:r w:rsidR="00DD1B5C">
              <w:rPr>
                <w:noProof/>
                <w:webHidden/>
              </w:rPr>
              <w:fldChar w:fldCharType="begin"/>
            </w:r>
            <w:r w:rsidR="00DD1B5C">
              <w:rPr>
                <w:noProof/>
                <w:webHidden/>
              </w:rPr>
              <w:instrText xml:space="preserve"> PAGEREF _Toc459633965 \h </w:instrText>
            </w:r>
            <w:r w:rsidR="00DD1B5C">
              <w:rPr>
                <w:noProof/>
                <w:webHidden/>
              </w:rPr>
            </w:r>
            <w:r w:rsidR="00DD1B5C">
              <w:rPr>
                <w:noProof/>
                <w:webHidden/>
              </w:rPr>
              <w:fldChar w:fldCharType="separate"/>
            </w:r>
            <w:r w:rsidR="00DD1B5C">
              <w:rPr>
                <w:noProof/>
                <w:webHidden/>
              </w:rPr>
              <w:t>23</w:t>
            </w:r>
            <w:r w:rsidR="00DD1B5C">
              <w:rPr>
                <w:noProof/>
                <w:webHidden/>
              </w:rPr>
              <w:fldChar w:fldCharType="end"/>
            </w:r>
          </w:hyperlink>
        </w:p>
        <w:p w14:paraId="4BADA6AB"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66" w:history="1">
            <w:r w:rsidR="00DD1B5C" w:rsidRPr="00205246">
              <w:rPr>
                <w:rStyle w:val="Hyperlink"/>
                <w:noProof/>
              </w:rPr>
              <w:t>4.3.7</w:t>
            </w:r>
            <w:r w:rsidR="00DD1B5C">
              <w:rPr>
                <w:rFonts w:eastAsiaTheme="minorEastAsia" w:cstheme="minorBidi"/>
                <w:noProof/>
                <w:sz w:val="24"/>
                <w:szCs w:val="24"/>
                <w:lang w:val="en-US"/>
              </w:rPr>
              <w:tab/>
            </w:r>
            <w:r w:rsidR="00DD1B5C" w:rsidRPr="00205246">
              <w:rPr>
                <w:rStyle w:val="Hyperlink"/>
                <w:noProof/>
              </w:rPr>
              <w:t>CoreLocation</w:t>
            </w:r>
            <w:r w:rsidR="00DD1B5C">
              <w:rPr>
                <w:noProof/>
                <w:webHidden/>
              </w:rPr>
              <w:tab/>
            </w:r>
            <w:r w:rsidR="00DD1B5C">
              <w:rPr>
                <w:noProof/>
                <w:webHidden/>
              </w:rPr>
              <w:fldChar w:fldCharType="begin"/>
            </w:r>
            <w:r w:rsidR="00DD1B5C">
              <w:rPr>
                <w:noProof/>
                <w:webHidden/>
              </w:rPr>
              <w:instrText xml:space="preserve"> PAGEREF _Toc459633966 \h </w:instrText>
            </w:r>
            <w:r w:rsidR="00DD1B5C">
              <w:rPr>
                <w:noProof/>
                <w:webHidden/>
              </w:rPr>
            </w:r>
            <w:r w:rsidR="00DD1B5C">
              <w:rPr>
                <w:noProof/>
                <w:webHidden/>
              </w:rPr>
              <w:fldChar w:fldCharType="separate"/>
            </w:r>
            <w:r w:rsidR="00DD1B5C">
              <w:rPr>
                <w:noProof/>
                <w:webHidden/>
              </w:rPr>
              <w:t>24</w:t>
            </w:r>
            <w:r w:rsidR="00DD1B5C">
              <w:rPr>
                <w:noProof/>
                <w:webHidden/>
              </w:rPr>
              <w:fldChar w:fldCharType="end"/>
            </w:r>
          </w:hyperlink>
        </w:p>
        <w:p w14:paraId="5FDFD406"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67" w:history="1">
            <w:r w:rsidR="00DD1B5C" w:rsidRPr="00205246">
              <w:rPr>
                <w:rStyle w:val="Hyperlink"/>
                <w:noProof/>
              </w:rPr>
              <w:t>4.3.8</w:t>
            </w:r>
            <w:r w:rsidR="00DD1B5C">
              <w:rPr>
                <w:rFonts w:eastAsiaTheme="minorEastAsia" w:cstheme="minorBidi"/>
                <w:noProof/>
                <w:sz w:val="24"/>
                <w:szCs w:val="24"/>
                <w:lang w:val="en-US"/>
              </w:rPr>
              <w:tab/>
            </w:r>
            <w:r w:rsidR="00DD1B5C" w:rsidRPr="00205246">
              <w:rPr>
                <w:rStyle w:val="Hyperlink"/>
                <w:noProof/>
              </w:rPr>
              <w:t>Izdelava uporabniškega vmesnika</w:t>
            </w:r>
            <w:r w:rsidR="00DD1B5C">
              <w:rPr>
                <w:noProof/>
                <w:webHidden/>
              </w:rPr>
              <w:tab/>
            </w:r>
            <w:r w:rsidR="00DD1B5C">
              <w:rPr>
                <w:noProof/>
                <w:webHidden/>
              </w:rPr>
              <w:fldChar w:fldCharType="begin"/>
            </w:r>
            <w:r w:rsidR="00DD1B5C">
              <w:rPr>
                <w:noProof/>
                <w:webHidden/>
              </w:rPr>
              <w:instrText xml:space="preserve"> PAGEREF _Toc459633967 \h </w:instrText>
            </w:r>
            <w:r w:rsidR="00DD1B5C">
              <w:rPr>
                <w:noProof/>
                <w:webHidden/>
              </w:rPr>
            </w:r>
            <w:r w:rsidR="00DD1B5C">
              <w:rPr>
                <w:noProof/>
                <w:webHidden/>
              </w:rPr>
              <w:fldChar w:fldCharType="separate"/>
            </w:r>
            <w:r w:rsidR="00DD1B5C">
              <w:rPr>
                <w:noProof/>
                <w:webHidden/>
              </w:rPr>
              <w:t>25</w:t>
            </w:r>
            <w:r w:rsidR="00DD1B5C">
              <w:rPr>
                <w:noProof/>
                <w:webHidden/>
              </w:rPr>
              <w:fldChar w:fldCharType="end"/>
            </w:r>
          </w:hyperlink>
        </w:p>
        <w:p w14:paraId="28D5C538" w14:textId="77777777" w:rsidR="00DD1B5C" w:rsidRDefault="00E74A87">
          <w:pPr>
            <w:pStyle w:val="TOC3"/>
            <w:tabs>
              <w:tab w:val="left" w:pos="1320"/>
              <w:tab w:val="right" w:leader="dot" w:pos="8772"/>
            </w:tabs>
            <w:rPr>
              <w:rFonts w:eastAsiaTheme="minorEastAsia" w:cstheme="minorBidi"/>
              <w:noProof/>
              <w:sz w:val="24"/>
              <w:szCs w:val="24"/>
              <w:lang w:val="en-US"/>
            </w:rPr>
          </w:pPr>
          <w:hyperlink w:anchor="_Toc459633968" w:history="1">
            <w:r w:rsidR="00DD1B5C" w:rsidRPr="00205246">
              <w:rPr>
                <w:rStyle w:val="Hyperlink"/>
                <w:noProof/>
              </w:rPr>
              <w:t>4.3.9</w:t>
            </w:r>
            <w:r w:rsidR="00DD1B5C">
              <w:rPr>
                <w:rFonts w:eastAsiaTheme="minorEastAsia" w:cstheme="minorBidi"/>
                <w:noProof/>
                <w:sz w:val="24"/>
                <w:szCs w:val="24"/>
                <w:lang w:val="en-US"/>
              </w:rPr>
              <w:tab/>
            </w:r>
            <w:r w:rsidR="00DD1B5C" w:rsidRPr="00205246">
              <w:rPr>
                <w:rStyle w:val="Hyperlink"/>
                <w:noProof/>
              </w:rPr>
              <w:t>Today extension – hiter dostop</w:t>
            </w:r>
            <w:r w:rsidR="00DD1B5C">
              <w:rPr>
                <w:noProof/>
                <w:webHidden/>
              </w:rPr>
              <w:tab/>
            </w:r>
            <w:r w:rsidR="00DD1B5C">
              <w:rPr>
                <w:noProof/>
                <w:webHidden/>
              </w:rPr>
              <w:fldChar w:fldCharType="begin"/>
            </w:r>
            <w:r w:rsidR="00DD1B5C">
              <w:rPr>
                <w:noProof/>
                <w:webHidden/>
              </w:rPr>
              <w:instrText xml:space="preserve"> PAGEREF _Toc459633968 \h </w:instrText>
            </w:r>
            <w:r w:rsidR="00DD1B5C">
              <w:rPr>
                <w:noProof/>
                <w:webHidden/>
              </w:rPr>
            </w:r>
            <w:r w:rsidR="00DD1B5C">
              <w:rPr>
                <w:noProof/>
                <w:webHidden/>
              </w:rPr>
              <w:fldChar w:fldCharType="separate"/>
            </w:r>
            <w:r w:rsidR="00DD1B5C">
              <w:rPr>
                <w:noProof/>
                <w:webHidden/>
              </w:rPr>
              <w:t>26</w:t>
            </w:r>
            <w:r w:rsidR="00DD1B5C">
              <w:rPr>
                <w:noProof/>
                <w:webHidden/>
              </w:rPr>
              <w:fldChar w:fldCharType="end"/>
            </w:r>
          </w:hyperlink>
        </w:p>
        <w:p w14:paraId="2BFBC36C" w14:textId="77777777" w:rsidR="00DD1B5C" w:rsidRDefault="00E74A87">
          <w:pPr>
            <w:pStyle w:val="TOC2"/>
            <w:tabs>
              <w:tab w:val="left" w:pos="880"/>
              <w:tab w:val="right" w:leader="dot" w:pos="8772"/>
            </w:tabs>
            <w:rPr>
              <w:rFonts w:eastAsiaTheme="minorEastAsia" w:cstheme="minorBidi"/>
              <w:b w:val="0"/>
              <w:bCs w:val="0"/>
              <w:noProof/>
              <w:sz w:val="24"/>
              <w:szCs w:val="24"/>
              <w:lang w:val="en-US"/>
            </w:rPr>
          </w:pPr>
          <w:hyperlink w:anchor="_Toc459633969" w:history="1">
            <w:r w:rsidR="00DD1B5C" w:rsidRPr="00205246">
              <w:rPr>
                <w:rStyle w:val="Hyperlink"/>
                <w:noProof/>
              </w:rPr>
              <w:t>4.4</w:t>
            </w:r>
            <w:r w:rsidR="00DD1B5C">
              <w:rPr>
                <w:rFonts w:eastAsiaTheme="minorEastAsia" w:cstheme="minorBidi"/>
                <w:b w:val="0"/>
                <w:bCs w:val="0"/>
                <w:noProof/>
                <w:sz w:val="24"/>
                <w:szCs w:val="24"/>
                <w:lang w:val="en-US"/>
              </w:rPr>
              <w:tab/>
            </w:r>
            <w:r w:rsidR="00DD1B5C" w:rsidRPr="00205246">
              <w:rPr>
                <w:rStyle w:val="Hyperlink"/>
                <w:noProof/>
              </w:rPr>
              <w:t>Konfiguracija in namestitev</w:t>
            </w:r>
            <w:r w:rsidR="00DD1B5C">
              <w:rPr>
                <w:noProof/>
                <w:webHidden/>
              </w:rPr>
              <w:tab/>
            </w:r>
            <w:r w:rsidR="00DD1B5C">
              <w:rPr>
                <w:noProof/>
                <w:webHidden/>
              </w:rPr>
              <w:fldChar w:fldCharType="begin"/>
            </w:r>
            <w:r w:rsidR="00DD1B5C">
              <w:rPr>
                <w:noProof/>
                <w:webHidden/>
              </w:rPr>
              <w:instrText xml:space="preserve"> PAGEREF _Toc459633969 \h </w:instrText>
            </w:r>
            <w:r w:rsidR="00DD1B5C">
              <w:rPr>
                <w:noProof/>
                <w:webHidden/>
              </w:rPr>
            </w:r>
            <w:r w:rsidR="00DD1B5C">
              <w:rPr>
                <w:noProof/>
                <w:webHidden/>
              </w:rPr>
              <w:fldChar w:fldCharType="separate"/>
            </w:r>
            <w:r w:rsidR="00DD1B5C">
              <w:rPr>
                <w:noProof/>
                <w:webHidden/>
              </w:rPr>
              <w:t>27</w:t>
            </w:r>
            <w:r w:rsidR="00DD1B5C">
              <w:rPr>
                <w:noProof/>
                <w:webHidden/>
              </w:rPr>
              <w:fldChar w:fldCharType="end"/>
            </w:r>
          </w:hyperlink>
        </w:p>
        <w:p w14:paraId="7484C40C" w14:textId="77777777" w:rsidR="00DD1B5C" w:rsidRDefault="00E74A87">
          <w:pPr>
            <w:pStyle w:val="TOC1"/>
            <w:tabs>
              <w:tab w:val="left" w:pos="440"/>
              <w:tab w:val="right" w:leader="dot" w:pos="8772"/>
            </w:tabs>
            <w:rPr>
              <w:rFonts w:eastAsiaTheme="minorEastAsia" w:cstheme="minorBidi"/>
              <w:b w:val="0"/>
              <w:bCs w:val="0"/>
              <w:noProof/>
              <w:lang w:val="en-US"/>
            </w:rPr>
          </w:pPr>
          <w:hyperlink w:anchor="_Toc459633970" w:history="1">
            <w:r w:rsidR="00DD1B5C" w:rsidRPr="00205246">
              <w:rPr>
                <w:rStyle w:val="Hyperlink"/>
                <w:noProof/>
              </w:rPr>
              <w:t>5</w:t>
            </w:r>
            <w:r w:rsidR="00DD1B5C">
              <w:rPr>
                <w:rFonts w:eastAsiaTheme="minorEastAsia" w:cstheme="minorBidi"/>
                <w:b w:val="0"/>
                <w:bCs w:val="0"/>
                <w:noProof/>
                <w:lang w:val="en-US"/>
              </w:rPr>
              <w:tab/>
            </w:r>
            <w:r w:rsidR="00DD1B5C" w:rsidRPr="00205246">
              <w:rPr>
                <w:rStyle w:val="Hyperlink"/>
                <w:noProof/>
              </w:rPr>
              <w:t>Sklep</w:t>
            </w:r>
            <w:r w:rsidR="00DD1B5C">
              <w:rPr>
                <w:noProof/>
                <w:webHidden/>
              </w:rPr>
              <w:tab/>
            </w:r>
            <w:r w:rsidR="00DD1B5C">
              <w:rPr>
                <w:noProof/>
                <w:webHidden/>
              </w:rPr>
              <w:fldChar w:fldCharType="begin"/>
            </w:r>
            <w:r w:rsidR="00DD1B5C">
              <w:rPr>
                <w:noProof/>
                <w:webHidden/>
              </w:rPr>
              <w:instrText xml:space="preserve"> PAGEREF _Toc459633970 \h </w:instrText>
            </w:r>
            <w:r w:rsidR="00DD1B5C">
              <w:rPr>
                <w:noProof/>
                <w:webHidden/>
              </w:rPr>
            </w:r>
            <w:r w:rsidR="00DD1B5C">
              <w:rPr>
                <w:noProof/>
                <w:webHidden/>
              </w:rPr>
              <w:fldChar w:fldCharType="separate"/>
            </w:r>
            <w:r w:rsidR="00DD1B5C">
              <w:rPr>
                <w:noProof/>
                <w:webHidden/>
              </w:rPr>
              <w:t>29</w:t>
            </w:r>
            <w:r w:rsidR="00DD1B5C">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50BB78F3"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00B94267" w:rsidRPr="00E70A70">
          <w:rPr>
            <w:rStyle w:val="Hyperlink"/>
            <w:noProof/>
          </w:rPr>
          <w:t>Slika 2: Prikaz integracije različnih komunikacijskih protokolov [6]</w:t>
        </w:r>
        <w:r w:rsidR="00B94267">
          <w:rPr>
            <w:noProof/>
            <w:webHidden/>
          </w:rPr>
          <w:tab/>
        </w:r>
        <w:r w:rsidR="00B94267">
          <w:rPr>
            <w:noProof/>
            <w:webHidden/>
          </w:rPr>
          <w:fldChar w:fldCharType="begin"/>
        </w:r>
        <w:r w:rsidR="00B94267">
          <w:rPr>
            <w:noProof/>
            <w:webHidden/>
          </w:rPr>
          <w:instrText xml:space="preserve"> PAGEREF _Toc459561472 \h </w:instrText>
        </w:r>
        <w:r w:rsidR="00B94267">
          <w:rPr>
            <w:noProof/>
            <w:webHidden/>
          </w:rPr>
        </w:r>
        <w:r w:rsidR="00B94267">
          <w:rPr>
            <w:noProof/>
            <w:webHidden/>
          </w:rPr>
          <w:fldChar w:fldCharType="separate"/>
        </w:r>
        <w:r w:rsidR="00B94267">
          <w:rPr>
            <w:noProof/>
            <w:webHidden/>
          </w:rPr>
          <w:t>4</w:t>
        </w:r>
        <w:r w:rsidR="00B94267">
          <w:rPr>
            <w:noProof/>
            <w:webHidden/>
          </w:rPr>
          <w:fldChar w:fldCharType="end"/>
        </w:r>
      </w:hyperlink>
    </w:p>
    <w:p w14:paraId="23D89AD1"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00B94267" w:rsidRPr="00E70A70">
          <w:rPr>
            <w:rStyle w:val="Hyperlink"/>
            <w:noProof/>
          </w:rPr>
          <w:t>Slika 3: iBeacon oddajnik [35]</w:t>
        </w:r>
        <w:r w:rsidR="00B94267">
          <w:rPr>
            <w:noProof/>
            <w:webHidden/>
          </w:rPr>
          <w:tab/>
        </w:r>
        <w:r w:rsidR="00B94267">
          <w:rPr>
            <w:noProof/>
            <w:webHidden/>
          </w:rPr>
          <w:fldChar w:fldCharType="begin"/>
        </w:r>
        <w:r w:rsidR="00B94267">
          <w:rPr>
            <w:noProof/>
            <w:webHidden/>
          </w:rPr>
          <w:instrText xml:space="preserve"> PAGEREF _Toc459561473 \h </w:instrText>
        </w:r>
        <w:r w:rsidR="00B94267">
          <w:rPr>
            <w:noProof/>
            <w:webHidden/>
          </w:rPr>
        </w:r>
        <w:r w:rsidR="00B94267">
          <w:rPr>
            <w:noProof/>
            <w:webHidden/>
          </w:rPr>
          <w:fldChar w:fldCharType="separate"/>
        </w:r>
        <w:r w:rsidR="00B94267">
          <w:rPr>
            <w:noProof/>
            <w:webHidden/>
          </w:rPr>
          <w:t>6</w:t>
        </w:r>
        <w:r w:rsidR="00B94267">
          <w:rPr>
            <w:noProof/>
            <w:webHidden/>
          </w:rPr>
          <w:fldChar w:fldCharType="end"/>
        </w:r>
      </w:hyperlink>
    </w:p>
    <w:p w14:paraId="47B803FD"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00B94267" w:rsidRPr="00E70A70">
          <w:rPr>
            <w:rStyle w:val="Hyperlink"/>
            <w:noProof/>
          </w:rPr>
          <w:t>Slika 4: Termostat Nest [11]</w:t>
        </w:r>
        <w:r w:rsidR="00B94267">
          <w:rPr>
            <w:noProof/>
            <w:webHidden/>
          </w:rPr>
          <w:tab/>
        </w:r>
        <w:r w:rsidR="00B94267">
          <w:rPr>
            <w:noProof/>
            <w:webHidden/>
          </w:rPr>
          <w:fldChar w:fldCharType="begin"/>
        </w:r>
        <w:r w:rsidR="00B94267">
          <w:rPr>
            <w:noProof/>
            <w:webHidden/>
          </w:rPr>
          <w:instrText xml:space="preserve"> PAGEREF _Toc459561474 \h </w:instrText>
        </w:r>
        <w:r w:rsidR="00B94267">
          <w:rPr>
            <w:noProof/>
            <w:webHidden/>
          </w:rPr>
        </w:r>
        <w:r w:rsidR="00B94267">
          <w:rPr>
            <w:noProof/>
            <w:webHidden/>
          </w:rPr>
          <w:fldChar w:fldCharType="separate"/>
        </w:r>
        <w:r w:rsidR="00B94267">
          <w:rPr>
            <w:noProof/>
            <w:webHidden/>
          </w:rPr>
          <w:t>7</w:t>
        </w:r>
        <w:r w:rsidR="00B94267">
          <w:rPr>
            <w:noProof/>
            <w:webHidden/>
          </w:rPr>
          <w:fldChar w:fldCharType="end"/>
        </w:r>
      </w:hyperlink>
    </w:p>
    <w:p w14:paraId="797DE65C"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00B94267" w:rsidRPr="00E70A70">
          <w:rPr>
            <w:rStyle w:val="Hyperlink"/>
            <w:noProof/>
          </w:rPr>
          <w:t>Slika 5: Sistem pametne razsvetljave Philips Hue [12]</w:t>
        </w:r>
        <w:r w:rsidR="00B94267">
          <w:rPr>
            <w:noProof/>
            <w:webHidden/>
          </w:rPr>
          <w:tab/>
        </w:r>
        <w:r w:rsidR="00B94267">
          <w:rPr>
            <w:noProof/>
            <w:webHidden/>
          </w:rPr>
          <w:fldChar w:fldCharType="begin"/>
        </w:r>
        <w:r w:rsidR="00B94267">
          <w:rPr>
            <w:noProof/>
            <w:webHidden/>
          </w:rPr>
          <w:instrText xml:space="preserve"> PAGEREF _Toc459561475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6DFB5560"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00B94267" w:rsidRPr="00E70A70">
          <w:rPr>
            <w:rStyle w:val="Hyperlink"/>
            <w:noProof/>
          </w:rPr>
          <w:t>Slika 6: Pametna ključavnica August [13]</w:t>
        </w:r>
        <w:r w:rsidR="00B94267">
          <w:rPr>
            <w:noProof/>
            <w:webHidden/>
          </w:rPr>
          <w:tab/>
        </w:r>
        <w:r w:rsidR="00B94267">
          <w:rPr>
            <w:noProof/>
            <w:webHidden/>
          </w:rPr>
          <w:fldChar w:fldCharType="begin"/>
        </w:r>
        <w:r w:rsidR="00B94267">
          <w:rPr>
            <w:noProof/>
            <w:webHidden/>
          </w:rPr>
          <w:instrText xml:space="preserve"> PAGEREF _Toc459561476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5E072AC0"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00B94267" w:rsidRPr="00E70A70">
          <w:rPr>
            <w:rStyle w:val="Hyperlink"/>
            <w:noProof/>
          </w:rPr>
          <w:t>Slika 7: Samsung SmartThings Hub [14]</w:t>
        </w:r>
        <w:r w:rsidR="00B94267">
          <w:rPr>
            <w:noProof/>
            <w:webHidden/>
          </w:rPr>
          <w:tab/>
        </w:r>
        <w:r w:rsidR="00B94267">
          <w:rPr>
            <w:noProof/>
            <w:webHidden/>
          </w:rPr>
          <w:fldChar w:fldCharType="begin"/>
        </w:r>
        <w:r w:rsidR="00B94267">
          <w:rPr>
            <w:noProof/>
            <w:webHidden/>
          </w:rPr>
          <w:instrText xml:space="preserve"> PAGEREF _Toc459561477 \h </w:instrText>
        </w:r>
        <w:r w:rsidR="00B94267">
          <w:rPr>
            <w:noProof/>
            <w:webHidden/>
          </w:rPr>
        </w:r>
        <w:r w:rsidR="00B94267">
          <w:rPr>
            <w:noProof/>
            <w:webHidden/>
          </w:rPr>
          <w:fldChar w:fldCharType="separate"/>
        </w:r>
        <w:r w:rsidR="00B94267">
          <w:rPr>
            <w:noProof/>
            <w:webHidden/>
          </w:rPr>
          <w:t>9</w:t>
        </w:r>
        <w:r w:rsidR="00B94267">
          <w:rPr>
            <w:noProof/>
            <w:webHidden/>
          </w:rPr>
          <w:fldChar w:fldCharType="end"/>
        </w:r>
      </w:hyperlink>
    </w:p>
    <w:p w14:paraId="53FFF0B9"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00B94267" w:rsidRPr="00E70A70">
          <w:rPr>
            <w:rStyle w:val="Hyperlink"/>
            <w:noProof/>
          </w:rPr>
          <w:t>Slika 8: Shema sistema pametne hiše</w:t>
        </w:r>
        <w:r w:rsidR="00B94267">
          <w:rPr>
            <w:noProof/>
            <w:webHidden/>
          </w:rPr>
          <w:tab/>
        </w:r>
        <w:r w:rsidR="00B94267">
          <w:rPr>
            <w:noProof/>
            <w:webHidden/>
          </w:rPr>
          <w:fldChar w:fldCharType="begin"/>
        </w:r>
        <w:r w:rsidR="00B94267">
          <w:rPr>
            <w:noProof/>
            <w:webHidden/>
          </w:rPr>
          <w:instrText xml:space="preserve"> PAGEREF _Toc459561478 \h </w:instrText>
        </w:r>
        <w:r w:rsidR="00B94267">
          <w:rPr>
            <w:noProof/>
            <w:webHidden/>
          </w:rPr>
        </w:r>
        <w:r w:rsidR="00B94267">
          <w:rPr>
            <w:noProof/>
            <w:webHidden/>
          </w:rPr>
          <w:fldChar w:fldCharType="separate"/>
        </w:r>
        <w:r w:rsidR="00B94267">
          <w:rPr>
            <w:noProof/>
            <w:webHidden/>
          </w:rPr>
          <w:t>13</w:t>
        </w:r>
        <w:r w:rsidR="00B94267">
          <w:rPr>
            <w:noProof/>
            <w:webHidden/>
          </w:rPr>
          <w:fldChar w:fldCharType="end"/>
        </w:r>
      </w:hyperlink>
    </w:p>
    <w:p w14:paraId="1CC2D568"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00B94267" w:rsidRPr="00E70A70">
          <w:rPr>
            <w:rStyle w:val="Hyperlink"/>
            <w:noProof/>
          </w:rPr>
          <w:t>Slika 9: Mikroračunalnik Raspberry Pi model B [20]</w:t>
        </w:r>
        <w:r w:rsidR="00B94267">
          <w:rPr>
            <w:noProof/>
            <w:webHidden/>
          </w:rPr>
          <w:tab/>
        </w:r>
        <w:r w:rsidR="00B94267">
          <w:rPr>
            <w:noProof/>
            <w:webHidden/>
          </w:rPr>
          <w:fldChar w:fldCharType="begin"/>
        </w:r>
        <w:r w:rsidR="00B94267">
          <w:rPr>
            <w:noProof/>
            <w:webHidden/>
          </w:rPr>
          <w:instrText xml:space="preserve"> PAGEREF _Toc459561479 \h </w:instrText>
        </w:r>
        <w:r w:rsidR="00B94267">
          <w:rPr>
            <w:noProof/>
            <w:webHidden/>
          </w:rPr>
        </w:r>
        <w:r w:rsidR="00B94267">
          <w:rPr>
            <w:noProof/>
            <w:webHidden/>
          </w:rPr>
          <w:fldChar w:fldCharType="separate"/>
        </w:r>
        <w:r w:rsidR="00B94267">
          <w:rPr>
            <w:noProof/>
            <w:webHidden/>
          </w:rPr>
          <w:t>14</w:t>
        </w:r>
        <w:r w:rsidR="00B94267">
          <w:rPr>
            <w:noProof/>
            <w:webHidden/>
          </w:rPr>
          <w:fldChar w:fldCharType="end"/>
        </w:r>
      </w:hyperlink>
    </w:p>
    <w:p w14:paraId="7981B558"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00B94267" w:rsidRPr="00E70A70">
          <w:rPr>
            <w:rStyle w:val="Hyperlink"/>
            <w:noProof/>
          </w:rPr>
          <w:t>Slika 10: Temperaturni senzor DS18B20 [22]</w:t>
        </w:r>
        <w:r w:rsidR="00B94267">
          <w:rPr>
            <w:noProof/>
            <w:webHidden/>
          </w:rPr>
          <w:tab/>
        </w:r>
        <w:r w:rsidR="00B94267">
          <w:rPr>
            <w:noProof/>
            <w:webHidden/>
          </w:rPr>
          <w:fldChar w:fldCharType="begin"/>
        </w:r>
        <w:r w:rsidR="00B94267">
          <w:rPr>
            <w:noProof/>
            <w:webHidden/>
          </w:rPr>
          <w:instrText xml:space="preserve"> PAGEREF _Toc459561480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016E483"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00B94267" w:rsidRPr="00E70A70">
          <w:rPr>
            <w:rStyle w:val="Hyperlink"/>
            <w:noProof/>
          </w:rPr>
          <w:t>Slika 11: Rele kartica</w:t>
        </w:r>
        <w:r w:rsidR="00B94267">
          <w:rPr>
            <w:noProof/>
            <w:webHidden/>
          </w:rPr>
          <w:tab/>
        </w:r>
        <w:r w:rsidR="00B94267">
          <w:rPr>
            <w:noProof/>
            <w:webHidden/>
          </w:rPr>
          <w:fldChar w:fldCharType="begin"/>
        </w:r>
        <w:r w:rsidR="00B94267">
          <w:rPr>
            <w:noProof/>
            <w:webHidden/>
          </w:rPr>
          <w:instrText xml:space="preserve"> PAGEREF _Toc459561481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9492CAA"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00B94267" w:rsidRPr="00E70A70">
          <w:rPr>
            <w:rStyle w:val="Hyperlink"/>
            <w:noProof/>
          </w:rPr>
          <w:t>Slika 12: Notranjost sistema pametne hiše</w:t>
        </w:r>
        <w:r w:rsidR="00B94267">
          <w:rPr>
            <w:noProof/>
            <w:webHidden/>
          </w:rPr>
          <w:tab/>
        </w:r>
        <w:r w:rsidR="00B94267">
          <w:rPr>
            <w:noProof/>
            <w:webHidden/>
          </w:rPr>
          <w:fldChar w:fldCharType="begin"/>
        </w:r>
        <w:r w:rsidR="00B94267">
          <w:rPr>
            <w:noProof/>
            <w:webHidden/>
          </w:rPr>
          <w:instrText xml:space="preserve"> PAGEREF _Toc459561482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57433CA4"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00B94267" w:rsidRPr="00E70A70">
          <w:rPr>
            <w:rStyle w:val="Hyperlink"/>
            <w:noProof/>
          </w:rPr>
          <w:t>Slika 13: Sistem pametne hiše v ohišju</w:t>
        </w:r>
        <w:r w:rsidR="00B94267">
          <w:rPr>
            <w:noProof/>
            <w:webHidden/>
          </w:rPr>
          <w:tab/>
        </w:r>
        <w:r w:rsidR="00B94267">
          <w:rPr>
            <w:noProof/>
            <w:webHidden/>
          </w:rPr>
          <w:fldChar w:fldCharType="begin"/>
        </w:r>
        <w:r w:rsidR="00B94267">
          <w:rPr>
            <w:noProof/>
            <w:webHidden/>
          </w:rPr>
          <w:instrText xml:space="preserve"> PAGEREF _Toc459561483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497A40A1"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00B94267" w:rsidRPr="00E70A70">
          <w:rPr>
            <w:rStyle w:val="Hyperlink"/>
            <w:noProof/>
          </w:rPr>
          <w:t>Slika 14: Zaslonska slika razvojnega okolja Xcode</w:t>
        </w:r>
        <w:r w:rsidR="00B94267">
          <w:rPr>
            <w:noProof/>
            <w:webHidden/>
          </w:rPr>
          <w:tab/>
        </w:r>
        <w:r w:rsidR="00B94267">
          <w:rPr>
            <w:noProof/>
            <w:webHidden/>
          </w:rPr>
          <w:fldChar w:fldCharType="begin"/>
        </w:r>
        <w:r w:rsidR="00B94267">
          <w:rPr>
            <w:noProof/>
            <w:webHidden/>
          </w:rPr>
          <w:instrText xml:space="preserve"> PAGEREF _Toc459561484 \h </w:instrText>
        </w:r>
        <w:r w:rsidR="00B94267">
          <w:rPr>
            <w:noProof/>
            <w:webHidden/>
          </w:rPr>
        </w:r>
        <w:r w:rsidR="00B94267">
          <w:rPr>
            <w:noProof/>
            <w:webHidden/>
          </w:rPr>
          <w:fldChar w:fldCharType="separate"/>
        </w:r>
        <w:r w:rsidR="00B94267">
          <w:rPr>
            <w:noProof/>
            <w:webHidden/>
          </w:rPr>
          <w:t>20</w:t>
        </w:r>
        <w:r w:rsidR="00B94267">
          <w:rPr>
            <w:noProof/>
            <w:webHidden/>
          </w:rPr>
          <w:fldChar w:fldCharType="end"/>
        </w:r>
      </w:hyperlink>
    </w:p>
    <w:p w14:paraId="720E3B13"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00B94267" w:rsidRPr="00E70A70">
          <w:rPr>
            <w:rStyle w:val="Hyperlink"/>
            <w:noProof/>
          </w:rPr>
          <w:t>Slika 15: Graf popularnosti programskih jezikov [31]</w:t>
        </w:r>
        <w:r w:rsidR="00B94267">
          <w:rPr>
            <w:noProof/>
            <w:webHidden/>
          </w:rPr>
          <w:tab/>
        </w:r>
        <w:r w:rsidR="00B94267">
          <w:rPr>
            <w:noProof/>
            <w:webHidden/>
          </w:rPr>
          <w:fldChar w:fldCharType="begin"/>
        </w:r>
        <w:r w:rsidR="00B94267">
          <w:rPr>
            <w:noProof/>
            <w:webHidden/>
          </w:rPr>
          <w:instrText xml:space="preserve"> PAGEREF _Toc459561485 \h </w:instrText>
        </w:r>
        <w:r w:rsidR="00B94267">
          <w:rPr>
            <w:noProof/>
            <w:webHidden/>
          </w:rPr>
        </w:r>
        <w:r w:rsidR="00B94267">
          <w:rPr>
            <w:noProof/>
            <w:webHidden/>
          </w:rPr>
          <w:fldChar w:fldCharType="separate"/>
        </w:r>
        <w:r w:rsidR="00B94267">
          <w:rPr>
            <w:noProof/>
            <w:webHidden/>
          </w:rPr>
          <w:t>21</w:t>
        </w:r>
        <w:r w:rsidR="00B94267">
          <w:rPr>
            <w:noProof/>
            <w:webHidden/>
          </w:rPr>
          <w:fldChar w:fldCharType="end"/>
        </w:r>
      </w:hyperlink>
    </w:p>
    <w:p w14:paraId="26FD38E5"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00B94267" w:rsidRPr="00E70A70">
          <w:rPr>
            <w:rStyle w:val="Hyperlink"/>
            <w:noProof/>
          </w:rPr>
          <w:t>Slika 16: Zaslonska slika nastavitev aplikacije pametne hiše</w:t>
        </w:r>
        <w:r w:rsidR="00B94267">
          <w:rPr>
            <w:noProof/>
            <w:webHidden/>
          </w:rPr>
          <w:tab/>
        </w:r>
        <w:r w:rsidR="00B94267">
          <w:rPr>
            <w:noProof/>
            <w:webHidden/>
          </w:rPr>
          <w:fldChar w:fldCharType="begin"/>
        </w:r>
        <w:r w:rsidR="00B94267">
          <w:rPr>
            <w:noProof/>
            <w:webHidden/>
          </w:rPr>
          <w:instrText xml:space="preserve"> PAGEREF _Toc459561486 \h </w:instrText>
        </w:r>
        <w:r w:rsidR="00B94267">
          <w:rPr>
            <w:noProof/>
            <w:webHidden/>
          </w:rPr>
        </w:r>
        <w:r w:rsidR="00B94267">
          <w:rPr>
            <w:noProof/>
            <w:webHidden/>
          </w:rPr>
          <w:fldChar w:fldCharType="separate"/>
        </w:r>
        <w:r w:rsidR="00B94267">
          <w:rPr>
            <w:noProof/>
            <w:webHidden/>
          </w:rPr>
          <w:t>23</w:t>
        </w:r>
        <w:r w:rsidR="00B94267">
          <w:rPr>
            <w:noProof/>
            <w:webHidden/>
          </w:rPr>
          <w:fldChar w:fldCharType="end"/>
        </w:r>
      </w:hyperlink>
    </w:p>
    <w:p w14:paraId="5B7C7FBB"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00B94267" w:rsidRPr="00E70A70">
          <w:rPr>
            <w:rStyle w:val="Hyperlink"/>
            <w:noProof/>
          </w:rPr>
          <w:t>Slika 17: Gradnja grafičnega uporabniškega vmesnika v okolju Xcode</w:t>
        </w:r>
        <w:r w:rsidR="00B94267">
          <w:rPr>
            <w:noProof/>
            <w:webHidden/>
          </w:rPr>
          <w:tab/>
        </w:r>
        <w:r w:rsidR="00B94267">
          <w:rPr>
            <w:noProof/>
            <w:webHidden/>
          </w:rPr>
          <w:fldChar w:fldCharType="begin"/>
        </w:r>
        <w:r w:rsidR="00B94267">
          <w:rPr>
            <w:noProof/>
            <w:webHidden/>
          </w:rPr>
          <w:instrText xml:space="preserve"> PAGEREF _Toc459561487 \h </w:instrText>
        </w:r>
        <w:r w:rsidR="00B94267">
          <w:rPr>
            <w:noProof/>
            <w:webHidden/>
          </w:rPr>
        </w:r>
        <w:r w:rsidR="00B94267">
          <w:rPr>
            <w:noProof/>
            <w:webHidden/>
          </w:rPr>
          <w:fldChar w:fldCharType="separate"/>
        </w:r>
        <w:r w:rsidR="00B94267">
          <w:rPr>
            <w:noProof/>
            <w:webHidden/>
          </w:rPr>
          <w:t>25</w:t>
        </w:r>
        <w:r w:rsidR="00B94267">
          <w:rPr>
            <w:noProof/>
            <w:webHidden/>
          </w:rPr>
          <w:fldChar w:fldCharType="end"/>
        </w:r>
      </w:hyperlink>
    </w:p>
    <w:p w14:paraId="523D2145"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00B94267" w:rsidRPr="00E70A70">
          <w:rPr>
            <w:rStyle w:val="Hyperlink"/>
            <w:noProof/>
          </w:rPr>
          <w:t>Slika 18: Zaslonska slika hitrega dostopa Today extension</w:t>
        </w:r>
        <w:r w:rsidR="00B94267">
          <w:rPr>
            <w:noProof/>
            <w:webHidden/>
          </w:rPr>
          <w:tab/>
        </w:r>
        <w:r w:rsidR="00B94267">
          <w:rPr>
            <w:noProof/>
            <w:webHidden/>
          </w:rPr>
          <w:fldChar w:fldCharType="begin"/>
        </w:r>
        <w:r w:rsidR="00B94267">
          <w:rPr>
            <w:noProof/>
            <w:webHidden/>
          </w:rPr>
          <w:instrText xml:space="preserve"> PAGEREF _Toc459561488 \h </w:instrText>
        </w:r>
        <w:r w:rsidR="00B94267">
          <w:rPr>
            <w:noProof/>
            <w:webHidden/>
          </w:rPr>
        </w:r>
        <w:r w:rsidR="00B94267">
          <w:rPr>
            <w:noProof/>
            <w:webHidden/>
          </w:rPr>
          <w:fldChar w:fldCharType="separate"/>
        </w:r>
        <w:r w:rsidR="00B94267">
          <w:rPr>
            <w:noProof/>
            <w:webHidden/>
          </w:rPr>
          <w:t>27</w:t>
        </w:r>
        <w:r w:rsidR="00B94267">
          <w:rPr>
            <w:noProof/>
            <w:webHidden/>
          </w:rPr>
          <w:fldChar w:fldCharType="end"/>
        </w:r>
      </w:hyperlink>
    </w:p>
    <w:p w14:paraId="0E3222F8"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00B94267" w:rsidRPr="00E70A70">
          <w:rPr>
            <w:rStyle w:val="Hyperlink"/>
            <w:noProof/>
          </w:rPr>
          <w:t>Slika 19: Usmerjevalnik Mikrotik hAP ac [34]</w:t>
        </w:r>
        <w:r w:rsidR="00B94267">
          <w:rPr>
            <w:noProof/>
            <w:webHidden/>
          </w:rPr>
          <w:tab/>
        </w:r>
        <w:r w:rsidR="00B94267">
          <w:rPr>
            <w:noProof/>
            <w:webHidden/>
          </w:rPr>
          <w:fldChar w:fldCharType="begin"/>
        </w:r>
        <w:r w:rsidR="00B94267">
          <w:rPr>
            <w:noProof/>
            <w:webHidden/>
          </w:rPr>
          <w:instrText xml:space="preserve"> PAGEREF _Toc459561489 \h </w:instrText>
        </w:r>
        <w:r w:rsidR="00B94267">
          <w:rPr>
            <w:noProof/>
            <w:webHidden/>
          </w:rPr>
        </w:r>
        <w:r w:rsidR="00B94267">
          <w:rPr>
            <w:noProof/>
            <w:webHidden/>
          </w:rPr>
          <w:fldChar w:fldCharType="separate"/>
        </w:r>
        <w:r w:rsidR="00B94267">
          <w:rPr>
            <w:noProof/>
            <w:webHidden/>
          </w:rPr>
          <w:t>28</w:t>
        </w:r>
        <w:r w:rsidR="00B94267">
          <w:rPr>
            <w:noProof/>
            <w:webHidden/>
          </w:rPr>
          <w:fldChar w:fldCharType="end"/>
        </w:r>
      </w:hyperlink>
    </w:p>
    <w:p w14:paraId="347441D6" w14:textId="77777777" w:rsidR="00B94267" w:rsidRDefault="00E74A8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00B94267" w:rsidRPr="00E70A70">
          <w:rPr>
            <w:rStyle w:val="Hyperlink"/>
            <w:noProof/>
          </w:rPr>
          <w:t>Slika 20: Idejna shema</w:t>
        </w:r>
        <w:r w:rsidR="00B94267">
          <w:rPr>
            <w:noProof/>
            <w:webHidden/>
          </w:rPr>
          <w:tab/>
        </w:r>
        <w:r w:rsidR="00B94267">
          <w:rPr>
            <w:noProof/>
            <w:webHidden/>
          </w:rPr>
          <w:fldChar w:fldCharType="begin"/>
        </w:r>
        <w:r w:rsidR="00B94267">
          <w:rPr>
            <w:noProof/>
            <w:webHidden/>
          </w:rPr>
          <w:instrText xml:space="preserve"> PAGEREF _Toc459561490 \h </w:instrText>
        </w:r>
        <w:r w:rsidR="00B94267">
          <w:rPr>
            <w:noProof/>
            <w:webHidden/>
          </w:rPr>
        </w:r>
        <w:r w:rsidR="00B94267">
          <w:rPr>
            <w:noProof/>
            <w:webHidden/>
          </w:rPr>
          <w:fldChar w:fldCharType="separate"/>
        </w:r>
        <w:r w:rsidR="00B94267">
          <w:rPr>
            <w:noProof/>
            <w:webHidden/>
          </w:rPr>
          <w:t>30</w:t>
        </w:r>
        <w:r w:rsidR="00B94267">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5ECBB224"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633468"/>
      <w:bookmarkStart w:id="10" w:name="_Toc459633940"/>
      <w:r w:rsidRPr="00AE3509">
        <w:rPr>
          <w:b/>
          <w:lang w:val="sl-SI"/>
        </w:rPr>
        <w:lastRenderedPageBreak/>
        <w:t>UVOD</w:t>
      </w:r>
      <w:bookmarkEnd w:id="0"/>
      <w:bookmarkEnd w:id="1"/>
      <w:bookmarkEnd w:id="2"/>
      <w:bookmarkEnd w:id="3"/>
      <w:bookmarkEnd w:id="4"/>
      <w:bookmarkEnd w:id="5"/>
      <w:bookmarkEnd w:id="6"/>
      <w:bookmarkEnd w:id="7"/>
      <w:bookmarkEnd w:id="8"/>
      <w:bookmarkEnd w:id="9"/>
      <w:bookmarkEnd w:id="10"/>
    </w:p>
    <w:p w14:paraId="1D4A9167" w14:textId="4CB1DCD8"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6E7EC841" w14:textId="77777777" w:rsidR="00087E70" w:rsidRDefault="00087E70" w:rsidP="009D7E55"/>
    <w:p w14:paraId="20EACFA6" w14:textId="29917B65"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w:t>
      </w:r>
      <w:r w:rsidR="004E2804">
        <w:t>enotnega inteligentnega sistema</w:t>
      </w:r>
      <w:r>
        <w:t xml:space="preserve"> je povezovanje, upravljanje in nadzor nad porabniki</w:t>
      </w:r>
      <w:r w:rsidR="004E2804">
        <w:t>. C</w:t>
      </w:r>
      <w:r>
        <w:t xml:space="preserve">ilj je zviševanja </w:t>
      </w:r>
      <w:r w:rsidR="004E2804">
        <w:t>stopnje</w:t>
      </w:r>
      <w:r>
        <w:t xml:space="preserve"> udobja, varčnosti in varnosti</w:t>
      </w:r>
      <w:r w:rsidR="004E2804">
        <w:t xml:space="preserve"> bivanja</w:t>
      </w:r>
      <w:r>
        <w:t xml:space="preserve">. </w:t>
      </w:r>
      <w:r w:rsidR="004E2804">
        <w:t>Pr</w:t>
      </w:r>
      <w:r>
        <w:t xml:space="preserve">imer uporabe </w:t>
      </w:r>
      <w:r w:rsidR="004E2804">
        <w:t xml:space="preserve">enotnega inteligentnega sistema bi bil naslednji: </w:t>
      </w:r>
      <w:r>
        <w:t xml:space="preserve">ob odhodu </w:t>
      </w:r>
      <w:r w:rsidR="004E2804">
        <w:t xml:space="preserve">stanovalcev </w:t>
      </w:r>
      <w:r>
        <w:t>od doma</w:t>
      </w:r>
      <w:r w:rsidR="004E2804">
        <w:t xml:space="preserve"> se</w:t>
      </w:r>
      <w:r>
        <w:t xml:space="preserve"> avtomatsko izključijo vsa svetila in druge </w:t>
      </w:r>
      <w:r w:rsidR="004E2804">
        <w:t xml:space="preserve">električne </w:t>
      </w:r>
      <w:r>
        <w:t xml:space="preserve">naprave v hiši, vključi se alarm, zniža </w:t>
      </w:r>
      <w:r w:rsidR="004E2804">
        <w:t xml:space="preserve">se </w:t>
      </w:r>
      <w:r>
        <w:t xml:space="preserve">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7ED7AA7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280B7E36" w:rsidR="009D7E55" w:rsidRDefault="00455F5D" w:rsidP="009D7E55">
      <w:r>
        <w:t xml:space="preserve">Z razvojem računalništva so </w:t>
      </w:r>
      <w:r w:rsidR="00033801">
        <w:t>senzorske in aktuatorske</w:t>
      </w:r>
      <w:r>
        <w:t xml:space="preserve"> naprave postale cenovno dostopne. </w:t>
      </w:r>
      <w:r w:rsidR="0051013A">
        <w:t>D</w:t>
      </w:r>
      <w:r>
        <w:t xml:space="preserve">ostop do </w:t>
      </w:r>
      <w:r w:rsidR="00D80472">
        <w:t>svetovnega spleta</w:t>
      </w:r>
      <w:r>
        <w:t xml:space="preserve">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1" w:name="_Toc309712166"/>
      <w:bookmarkStart w:id="12" w:name="_Toc310788731"/>
      <w:bookmarkStart w:id="13" w:name="_Toc310788964"/>
      <w:bookmarkStart w:id="14" w:name="_Toc311024871"/>
      <w:bookmarkStart w:id="15" w:name="_Toc313614923"/>
      <w:bookmarkStart w:id="16" w:name="_Toc313865293"/>
      <w:bookmarkStart w:id="17" w:name="_Toc313865420"/>
      <w:bookmarkStart w:id="18" w:name="_Toc313871430"/>
      <w:bookmarkStart w:id="19" w:name="_Toc318438938"/>
    </w:p>
    <w:p w14:paraId="0C92FBD1" w14:textId="4D833ED9" w:rsidR="0010286D" w:rsidRDefault="007F0D5D" w:rsidP="00CE669E">
      <w:r>
        <w:t>N</w:t>
      </w:r>
      <w:r w:rsidR="00ED7D95">
        <w:t xml:space="preserve">a področju IoT </w:t>
      </w:r>
      <w:r>
        <w:t xml:space="preserve">obstaja </w:t>
      </w:r>
      <w:r w:rsidR="002B21A2">
        <w:t>več</w:t>
      </w:r>
      <w:r w:rsidR="004E2804">
        <w:t>,</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E6C27DC" w14:textId="77777777" w:rsidR="00073D7F" w:rsidRDefault="00CE1F5D" w:rsidP="00CE669E">
      <w:r>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47C7EEF"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0" w:name="_Toc309712167"/>
      <w:bookmarkStart w:id="21" w:name="_Toc310788732"/>
      <w:bookmarkStart w:id="22" w:name="_Toc310788965"/>
      <w:bookmarkStart w:id="23" w:name="_Toc311024872"/>
      <w:bookmarkStart w:id="24" w:name="_Toc313614924"/>
      <w:bookmarkStart w:id="25" w:name="_Toc313865294"/>
      <w:bookmarkStart w:id="26" w:name="_Toc313865421"/>
      <w:bookmarkStart w:id="27" w:name="_Toc313871431"/>
      <w:bookmarkStart w:id="28" w:name="_Toc318438939"/>
      <w:bookmarkEnd w:id="11"/>
      <w:bookmarkEnd w:id="12"/>
      <w:bookmarkEnd w:id="13"/>
      <w:bookmarkEnd w:id="14"/>
      <w:bookmarkEnd w:id="15"/>
      <w:bookmarkEnd w:id="16"/>
      <w:bookmarkEnd w:id="17"/>
      <w:bookmarkEnd w:id="18"/>
      <w:bookmarkEnd w:id="19"/>
    </w:p>
    <w:p w14:paraId="3E863869" w14:textId="361FD2D8" w:rsidR="00CB224D" w:rsidRPr="00CB224D" w:rsidRDefault="00661BBB" w:rsidP="00CB224D">
      <w:pPr>
        <w:pStyle w:val="Heading1"/>
      </w:pPr>
      <w:bookmarkStart w:id="29" w:name="_Toc459633469"/>
      <w:bookmarkStart w:id="30" w:name="_Toc459633941"/>
      <w:r>
        <w:t>P</w:t>
      </w:r>
      <w:r w:rsidR="00442211">
        <w:t>ametna hiša</w:t>
      </w:r>
      <w:bookmarkEnd w:id="29"/>
      <w:bookmarkEnd w:id="30"/>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9E7428C" w:rsidR="007C5A88" w:rsidRDefault="00A94E6C" w:rsidP="003762D6">
      <w:pPr>
        <w:pStyle w:val="ListParagraph"/>
        <w:numPr>
          <w:ilvl w:val="0"/>
          <w:numId w:val="35"/>
        </w:numPr>
      </w:pPr>
      <w:r>
        <w:t>Luči</w:t>
      </w:r>
      <w:r w:rsidR="002E1FB1">
        <w:t>,</w:t>
      </w:r>
    </w:p>
    <w:p w14:paraId="26E077F1" w14:textId="67F0F3A3" w:rsidR="00A94E6C" w:rsidRDefault="00A94E6C" w:rsidP="00A94E6C">
      <w:pPr>
        <w:pStyle w:val="ListParagraph"/>
        <w:numPr>
          <w:ilvl w:val="0"/>
          <w:numId w:val="35"/>
        </w:numPr>
      </w:pPr>
      <w:r>
        <w:t>Senzor gibanja</w:t>
      </w:r>
      <w:r w:rsidR="002E1FB1">
        <w:t>,</w:t>
      </w:r>
    </w:p>
    <w:p w14:paraId="7D55AF77" w14:textId="21BF9AF2" w:rsidR="00A94E6C" w:rsidRDefault="00A94E6C" w:rsidP="00A94E6C">
      <w:pPr>
        <w:pStyle w:val="ListParagraph"/>
        <w:numPr>
          <w:ilvl w:val="0"/>
          <w:numId w:val="35"/>
        </w:numPr>
      </w:pPr>
      <w:r>
        <w:t>Kamera</w:t>
      </w:r>
      <w:r w:rsidR="002E1FB1">
        <w:t>,</w:t>
      </w:r>
    </w:p>
    <w:p w14:paraId="45009524" w14:textId="4EA7EA83" w:rsidR="00A94E6C" w:rsidRDefault="00A94E6C" w:rsidP="00A94E6C">
      <w:pPr>
        <w:pStyle w:val="ListParagraph"/>
        <w:numPr>
          <w:ilvl w:val="0"/>
          <w:numId w:val="35"/>
        </w:numPr>
      </w:pPr>
      <w:r>
        <w:t>Senzor dima</w:t>
      </w:r>
      <w:r w:rsidR="002E1FB1">
        <w:t>,</w:t>
      </w:r>
    </w:p>
    <w:p w14:paraId="6E2C9883" w14:textId="1ADC9110" w:rsidR="00A94E6C" w:rsidRDefault="00E11965" w:rsidP="00A94E6C">
      <w:pPr>
        <w:pStyle w:val="ListParagraph"/>
        <w:numPr>
          <w:ilvl w:val="0"/>
          <w:numId w:val="35"/>
        </w:numPr>
      </w:pPr>
      <w:r>
        <w:t>Elektronske k</w:t>
      </w:r>
      <w:r w:rsidR="00A94E6C">
        <w:t>ljučavnice</w:t>
      </w:r>
      <w:r w:rsidR="002E1FB1">
        <w:t>,</w:t>
      </w:r>
    </w:p>
    <w:p w14:paraId="6C26CF45" w14:textId="1AB5D4C1" w:rsidR="00E11965" w:rsidRDefault="00A94E6C" w:rsidP="00E11965">
      <w:pPr>
        <w:pStyle w:val="ListParagraph"/>
        <w:numPr>
          <w:ilvl w:val="0"/>
          <w:numId w:val="35"/>
        </w:numPr>
      </w:pPr>
      <w:r>
        <w:t>Napajalne vtičnice</w:t>
      </w:r>
      <w:r w:rsidR="002E1FB1">
        <w:t>,</w:t>
      </w:r>
    </w:p>
    <w:p w14:paraId="671C45A2" w14:textId="4CAF9D98" w:rsidR="00E11965" w:rsidRDefault="00A94E6C" w:rsidP="0021747A">
      <w:pPr>
        <w:pStyle w:val="ListParagraph"/>
        <w:numPr>
          <w:ilvl w:val="0"/>
          <w:numId w:val="35"/>
        </w:numPr>
      </w:pPr>
      <w:r>
        <w:t>Termostat za centralno ogrevanje</w:t>
      </w:r>
      <w:r w:rsidR="002E1FB1">
        <w:t>,</w:t>
      </w:r>
    </w:p>
    <w:p w14:paraId="5C5F703C" w14:textId="083DB3E1" w:rsidR="00A94E6C" w:rsidRDefault="008D430F" w:rsidP="00A94E6C">
      <w:pPr>
        <w:pStyle w:val="ListParagraph"/>
        <w:numPr>
          <w:ilvl w:val="0"/>
          <w:numId w:val="35"/>
        </w:numPr>
      </w:pPr>
      <w:r>
        <w:t>Elektronsk</w:t>
      </w:r>
      <w:r w:rsidR="000A5270">
        <w:t>o vodena senčila</w:t>
      </w:r>
      <w:r w:rsidR="002E1FB1">
        <w:t>,</w:t>
      </w:r>
    </w:p>
    <w:p w14:paraId="3E0A5976" w14:textId="422A622E" w:rsidR="00A94E6C" w:rsidRDefault="00A94E6C" w:rsidP="00A94E6C">
      <w:pPr>
        <w:pStyle w:val="ListParagraph"/>
        <w:numPr>
          <w:ilvl w:val="0"/>
          <w:numId w:val="35"/>
        </w:numPr>
      </w:pPr>
      <w:r>
        <w:t>Senzor vlage</w:t>
      </w:r>
      <w:r w:rsidR="002E1FB1">
        <w:t>,</w:t>
      </w:r>
    </w:p>
    <w:p w14:paraId="3F0F26C2" w14:textId="6F055553" w:rsidR="009E59FB" w:rsidRDefault="009E59FB" w:rsidP="00A94E6C">
      <w:pPr>
        <w:pStyle w:val="ListParagraph"/>
        <w:numPr>
          <w:ilvl w:val="0"/>
          <w:numId w:val="35"/>
        </w:numPr>
      </w:pPr>
      <w:r>
        <w:t>Senzor svetlosti v prostoru</w:t>
      </w:r>
      <w:r w:rsidR="002E1FB1">
        <w:t>,</w:t>
      </w:r>
    </w:p>
    <w:p w14:paraId="19C76C07" w14:textId="3AA75075" w:rsidR="00A94E6C" w:rsidRDefault="00A94E6C" w:rsidP="00E11965">
      <w:pPr>
        <w:pStyle w:val="ListParagraph"/>
        <w:numPr>
          <w:ilvl w:val="0"/>
          <w:numId w:val="35"/>
        </w:numPr>
      </w:pPr>
      <w:r>
        <w:t>Vremenska postaja</w:t>
      </w:r>
      <w:r w:rsidR="002E1FB1">
        <w:t>,</w:t>
      </w:r>
    </w:p>
    <w:p w14:paraId="3EE2657F" w14:textId="3FC6635C" w:rsidR="00E11965" w:rsidRDefault="00E11965" w:rsidP="00E11965">
      <w:pPr>
        <w:pStyle w:val="ListParagraph"/>
        <w:numPr>
          <w:ilvl w:val="0"/>
          <w:numId w:val="35"/>
        </w:numPr>
      </w:pPr>
      <w:r>
        <w:t>Polnilne postaje za električna prevozna sredstva</w:t>
      </w:r>
      <w:r w:rsidR="002E1FB1">
        <w:t>,</w:t>
      </w:r>
    </w:p>
    <w:p w14:paraId="3788E2DA" w14:textId="34C9BFE6" w:rsidR="00E11965" w:rsidRDefault="00165F43" w:rsidP="00E11965">
      <w:pPr>
        <w:pStyle w:val="ListParagraph"/>
        <w:numPr>
          <w:ilvl w:val="0"/>
          <w:numId w:val="35"/>
        </w:numPr>
      </w:pPr>
      <w:r>
        <w:t>Pretvornik</w:t>
      </w:r>
      <w:r w:rsidR="00E11965">
        <w:t xml:space="preserve"> solarnih panelov</w:t>
      </w:r>
      <w:r w:rsidR="002E1FB1">
        <w:t>.</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lastRenderedPageBreak/>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E7D4707" w:rsidR="00AD0B3A" w:rsidRDefault="00036EEB" w:rsidP="003762D6">
      <w:pPr>
        <w:jc w:val="center"/>
      </w:pPr>
      <w:bookmarkStart w:id="31" w:name="_Toc459561471"/>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1"/>
    </w:p>
    <w:p w14:paraId="6602D718" w14:textId="7DB23973" w:rsidR="00CB224D" w:rsidRDefault="00CB224D" w:rsidP="00E11965">
      <w:pPr>
        <w:pStyle w:val="Heading2"/>
      </w:pPr>
      <w:bookmarkStart w:id="32" w:name="_Toc459633470"/>
      <w:bookmarkStart w:id="33" w:name="_Toc459633942"/>
      <w:r>
        <w:t>IoT</w:t>
      </w:r>
      <w:bookmarkEnd w:id="32"/>
      <w:bookmarkEnd w:id="33"/>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37BC06F2" w:rsidR="00C1441E" w:rsidRDefault="00675E07" w:rsidP="00CE669E">
      <w:r>
        <w:t>IoT</w:t>
      </w:r>
      <w:r w:rsidRPr="00675E07">
        <w:t xml:space="preserve"> je koncept povezovan</w:t>
      </w:r>
      <w:r w:rsidR="00E83A44">
        <w:t>ja katere</w:t>
      </w:r>
      <w:r w:rsidRPr="00675E07">
        <w:t>koli naprav, ki omogoča</w:t>
      </w:r>
      <w:r w:rsidR="000A5270">
        <w:t>jo</w:t>
      </w:r>
      <w:r w:rsidRPr="00675E07">
        <w:t xml:space="preserve"> povezljivost v internet. </w:t>
      </w:r>
      <w:r w:rsidR="00E83A44">
        <w:t>L</w:t>
      </w:r>
      <w:r w:rsidRPr="00675E07">
        <w:t>ahko</w:t>
      </w:r>
      <w:r w:rsidR="00E83A44">
        <w:t xml:space="preserve"> bi</w:t>
      </w:r>
      <w:r w:rsidRPr="00675E07">
        <w:t xml:space="preserve"> rekli,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3FE7CA46" w:rsidR="00711B71" w:rsidRDefault="00C1441E" w:rsidP="00CB224D">
      <w:r w:rsidRPr="00C1441E">
        <w:t>Internet stvari predstavlja enega izmed stebrov interneta prihodnosti, ki bo z uporabo standardiziranih komunikacijskih protokolov in o</w:t>
      </w:r>
      <w:r w:rsidR="009B3053">
        <w:t>mrež</w:t>
      </w:r>
      <w:r w:rsidR="00286720">
        <w:t>ne infrastrukture,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lastRenderedPageBreak/>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4" w:name="_Toc459633471"/>
      <w:bookmarkStart w:id="35" w:name="_Toc459633943"/>
      <w:r>
        <w:t xml:space="preserve">Arhitektura </w:t>
      </w:r>
      <w:r w:rsidR="00B91004">
        <w:t>IoT</w:t>
      </w:r>
      <w:r>
        <w:t xml:space="preserve"> sistemov</w:t>
      </w:r>
      <w:bookmarkEnd w:id="34"/>
      <w:bookmarkEnd w:id="35"/>
      <w:r w:rsidR="00B91004">
        <w:t xml:space="preserve"> </w:t>
      </w:r>
    </w:p>
    <w:p w14:paraId="02060E63" w14:textId="3B320BA3" w:rsidR="00B91004" w:rsidRDefault="00B91004" w:rsidP="00B91004">
      <w:r>
        <w:t xml:space="preserve">Na področju pametnih naprav se poskuša uveljaviti več standardov. </w:t>
      </w:r>
      <w:r w:rsidR="002C3512">
        <w:t>Le-</w:t>
      </w:r>
      <w:r>
        <w:t xml:space="preserve">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6"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6"/>
      <w:r w:rsidR="00CA2933">
        <w:fldChar w:fldCharType="end"/>
      </w:r>
    </w:p>
    <w:p w14:paraId="0C6CFA21" w14:textId="77777777" w:rsidR="00335F41" w:rsidRPr="00335F41" w:rsidRDefault="00335F41" w:rsidP="00335F41"/>
    <w:p w14:paraId="6C3C8C0C" w14:textId="49B6F882" w:rsidR="002D62DE" w:rsidRDefault="00B91004" w:rsidP="00146D43">
      <w:r>
        <w:lastRenderedPageBreak/>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2419E00" w:rsidR="00B91004" w:rsidRDefault="002E1FB1" w:rsidP="00B91004">
      <w:pPr>
        <w:pStyle w:val="ListParagraph"/>
        <w:numPr>
          <w:ilvl w:val="0"/>
          <w:numId w:val="35"/>
        </w:numPr>
      </w:pPr>
      <w:r>
        <w:t>M</w:t>
      </w:r>
      <w:r w:rsidR="00B91004">
        <w:t>ožnost posodabljanja in interoperabilnost</w:t>
      </w:r>
      <w:r>
        <w:t>,</w:t>
      </w:r>
    </w:p>
    <w:p w14:paraId="5603F22C" w14:textId="65F8C190" w:rsidR="00B91004" w:rsidRDefault="002E1FB1" w:rsidP="00B91004">
      <w:pPr>
        <w:pStyle w:val="ListParagraph"/>
        <w:numPr>
          <w:ilvl w:val="0"/>
          <w:numId w:val="35"/>
        </w:numPr>
      </w:pPr>
      <w:r>
        <w:t>Z</w:t>
      </w:r>
      <w:r w:rsidR="00B91004">
        <w:t>mogljivost in razširljivost</w:t>
      </w:r>
      <w:r>
        <w:t>,</w:t>
      </w:r>
    </w:p>
    <w:p w14:paraId="706E6689" w14:textId="4D07D70D" w:rsidR="00B91004" w:rsidRDefault="002E1FB1" w:rsidP="00B91004">
      <w:pPr>
        <w:pStyle w:val="ListParagraph"/>
        <w:numPr>
          <w:ilvl w:val="0"/>
          <w:numId w:val="35"/>
        </w:numPr>
      </w:pPr>
      <w:r>
        <w:t>Z</w:t>
      </w:r>
      <w:r w:rsidR="00B91004">
        <w:t>aupnost, varnost in zasebnost</w:t>
      </w:r>
      <w:r>
        <w:t>,</w:t>
      </w:r>
    </w:p>
    <w:p w14:paraId="56608CD4" w14:textId="4C7DEFE6" w:rsidR="00B91004" w:rsidRDefault="00C80C59" w:rsidP="00B91004">
      <w:pPr>
        <w:pStyle w:val="ListParagraph"/>
        <w:numPr>
          <w:ilvl w:val="0"/>
          <w:numId w:val="35"/>
        </w:numPr>
      </w:pPr>
      <w:r>
        <w:t>R</w:t>
      </w:r>
      <w:r w:rsidR="00B91004">
        <w:t>azpoložljivost in odpornost</w:t>
      </w:r>
      <w:r w:rsidR="002E1FB1">
        <w: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7" w:name="_Toc459633472"/>
      <w:bookmarkStart w:id="38" w:name="_Toc459633944"/>
      <w:r>
        <w:t>Komunikacijski protokoli IoT naprav</w:t>
      </w:r>
      <w:bookmarkEnd w:id="37"/>
      <w:bookmarkEnd w:id="38"/>
    </w:p>
    <w:p w14:paraId="225561DC" w14:textId="0841A3A6"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w:t>
      </w:r>
      <w:r w:rsidR="002C3512">
        <w:t xml:space="preserve"> taka </w:t>
      </w:r>
      <w:r w:rsidR="00F01CED">
        <w:t>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39" w:name="_Toc459633473"/>
      <w:bookmarkStart w:id="40" w:name="_Toc459633945"/>
      <w:r>
        <w:t>TCP/</w:t>
      </w:r>
      <w:r w:rsidR="00B91004">
        <w:t>IP</w:t>
      </w:r>
      <w:bookmarkEnd w:id="39"/>
      <w:bookmarkEnd w:id="40"/>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09F52ED4"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D4EA9C3" w:rsidR="00B91004" w:rsidRDefault="00B91004" w:rsidP="00CE669E">
      <w:r>
        <w:t xml:space="preserve">Rešitev </w:t>
      </w:r>
      <w:r w:rsidR="00F01CED">
        <w:t>navedenega</w:t>
      </w:r>
      <w:r>
        <w:t xml:space="preserve"> problema je IP verzije 6. Naslov IPv6 sestavlja </w:t>
      </w:r>
      <w:r w:rsidR="002C3512">
        <w:t>osem</w:t>
      </w:r>
      <w:r>
        <w:t xml:space="preserve"> </w:t>
      </w:r>
      <w:r w:rsidR="002C3512">
        <w:t>16-</w:t>
      </w:r>
      <w:r>
        <w:t>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41" w:name="_Toc459633474"/>
      <w:bookmarkStart w:id="42" w:name="_Toc459633946"/>
      <w:r>
        <w:lastRenderedPageBreak/>
        <w:t>Bluetooth in iBeacon</w:t>
      </w:r>
      <w:bookmarkEnd w:id="41"/>
      <w:bookmarkEnd w:id="42"/>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0DD36B05"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02BD55BE" w:rsidR="007509F4" w:rsidRPr="007509F4" w:rsidRDefault="00B91004" w:rsidP="007509F4">
      <w:r>
        <w:t xml:space="preserve">Vsak beacon ima svoj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E74A87" w:rsidRPr="008A604F" w:rsidRDefault="00E74A87"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E74A87" w:rsidRPr="008A604F" w:rsidRDefault="00E74A87"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43" w:name="_Toc459633475"/>
      <w:bookmarkStart w:id="44" w:name="_Toc459633947"/>
      <w:r>
        <w:lastRenderedPageBreak/>
        <w:t>ZigBee</w:t>
      </w:r>
      <w:bookmarkEnd w:id="43"/>
      <w:bookmarkEnd w:id="44"/>
    </w:p>
    <w:p w14:paraId="2180A220" w14:textId="590C98F9"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Naprave so cenovno ugodne, imajo nizko porabo ter majhno zakasnitev. Povezava je varna</w:t>
      </w:r>
      <w:r w:rsidR="00ED7D42">
        <w:t>,</w:t>
      </w:r>
      <w:r w:rsidR="00526239">
        <w:t xml:space="preserve"> saj je šifrirana s 128 bitno AES </w:t>
      </w:r>
      <w:r w:rsidR="003B631E">
        <w:t>šifriranjem</w:t>
      </w:r>
      <w:r w:rsidR="00526239">
        <w:t xml:space="preserve">.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45" w:name="_Toc459633476"/>
      <w:bookmarkStart w:id="46" w:name="_Toc459633948"/>
      <w:r>
        <w:t>Z-</w:t>
      </w:r>
      <w:r w:rsidR="00045881">
        <w:t>W</w:t>
      </w:r>
      <w:r>
        <w:t>ave</w:t>
      </w:r>
      <w:bookmarkEnd w:id="45"/>
      <w:bookmarkEnd w:id="46"/>
    </w:p>
    <w:p w14:paraId="75533174" w14:textId="6F2EB70C" w:rsidR="00B91004" w:rsidRDefault="00045881" w:rsidP="00613687">
      <w:r>
        <w:t>Z-wave za razliko od ostalih protokolov (WIFI, Bluetooth, ZigBee)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w:t>
      </w:r>
      <w:r w:rsidR="003B631E">
        <w:t>šifriranjem</w:t>
      </w:r>
      <w:r>
        <w:t>.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47" w:name="_Toc459633477"/>
      <w:bookmarkStart w:id="48" w:name="_Toc459633949"/>
      <w:r>
        <w:t>Obstoječe rešitve</w:t>
      </w:r>
      <w:bookmarkEnd w:id="47"/>
      <w:bookmarkEnd w:id="48"/>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49"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49"/>
      <w:r w:rsidR="004F4FBA">
        <w:fldChar w:fldCharType="end"/>
      </w:r>
    </w:p>
    <w:p w14:paraId="3B9E644B" w14:textId="77777777" w:rsidR="00CE669E" w:rsidRDefault="00CE669E" w:rsidP="00CE669E"/>
    <w:p w14:paraId="62452C85" w14:textId="3353C80E" w:rsidR="00DF28A7" w:rsidRDefault="00DF28A7" w:rsidP="00CE669E">
      <w:r>
        <w:lastRenderedPageBreak/>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50"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50"/>
      <w:r w:rsidR="004F4FBA">
        <w:fldChar w:fldCharType="end"/>
      </w:r>
      <w:r w:rsidR="004F4FBA">
        <w:t xml:space="preserve"> </w:t>
      </w:r>
    </w:p>
    <w:p w14:paraId="712B4612" w14:textId="77777777" w:rsidR="004200DC" w:rsidRPr="004200DC" w:rsidRDefault="004200DC" w:rsidP="004200DC"/>
    <w:p w14:paraId="7824119F" w14:textId="2B4698BF" w:rsidR="008362DD" w:rsidRDefault="00056C51" w:rsidP="00CE669E">
      <w:r>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3B631E">
        <w:t xml:space="preserve">namestimo </w:t>
      </w:r>
      <w:r w:rsidR="00C83644">
        <w:t>sami</w:t>
      </w:r>
      <w:r>
        <w:t>. Uporabnikom omogoča beleženje prehodov in dodeljevanje pravic drugim uporabnikom za odklep doma. Za odklep hiše potrebuje</w:t>
      </w:r>
      <w:r w:rsidR="00ED7D42" w:rsidRPr="00ED7D42">
        <w:t xml:space="preserve"> </w:t>
      </w:r>
      <w:r w:rsidR="00ED7D42">
        <w:t>uporabnik</w:t>
      </w:r>
      <w:r>
        <w:t xml:space="preserve"> pametni telefon in ustrezne pravice. Pametna ključavnica je na voljo za 199 ameriških dolarjev </w:t>
      </w:r>
      <w:r w:rsidR="005F3B54">
        <w:t xml:space="preserve">ali pa </w:t>
      </w:r>
      <w:r w:rsidR="00ED7D42">
        <w:t xml:space="preserve">za </w:t>
      </w:r>
      <w:r w:rsidR="00D54849">
        <w:t xml:space="preserve">229 dolarjev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51" w:name="_Toc459561476"/>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51"/>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52" w:name="_Toc459561477"/>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52"/>
      <w:r w:rsidR="00A52A90">
        <w:fldChar w:fldCharType="end"/>
      </w:r>
    </w:p>
    <w:p w14:paraId="357FC574" w14:textId="77777777" w:rsidR="001B4DBB" w:rsidRPr="001B4DBB" w:rsidRDefault="001B4DBB" w:rsidP="001B4DBB"/>
    <w:p w14:paraId="194D2987" w14:textId="7241D90E" w:rsidR="00F90C83" w:rsidRDefault="00A91824" w:rsidP="00F90C83">
      <w:r>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53" w:name="_Toc459633478"/>
      <w:bookmarkStart w:id="54" w:name="_Toc459633950"/>
      <w:r>
        <w:lastRenderedPageBreak/>
        <w:t>Pametna mesta</w:t>
      </w:r>
      <w:bookmarkEnd w:id="53"/>
      <w:bookmarkEnd w:id="54"/>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0C1FD6D5"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55" w:name="_Toc459633479"/>
      <w:bookmarkStart w:id="56" w:name="_Toc459633951"/>
      <w:r>
        <w:lastRenderedPageBreak/>
        <w:t>Odprta koda</w:t>
      </w:r>
      <w:bookmarkEnd w:id="55"/>
      <w:bookmarkEnd w:id="56"/>
    </w:p>
    <w:p w14:paraId="3B614205" w14:textId="61979D58" w:rsidR="003B631E"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pod enakimi pogoji</w:t>
      </w:r>
      <w:r w:rsidR="005F6A49" w:rsidRPr="005F6A49">
        <w:t xml:space="preserve"> </w:t>
      </w:r>
      <w:r w:rsidR="005F6A49" w:rsidRPr="000147C5">
        <w:t>na voljo</w:t>
      </w:r>
      <w:r w:rsidRPr="000147C5">
        <w:t xml:space="preserve"> vsakomur. </w:t>
      </w:r>
      <w:r>
        <w:t>Odprto kodo zato imenujemo tudi prosto programje (free software). A pozor</w:t>
      </w:r>
      <w:r w:rsidR="005F6A49">
        <w:t>:</w:t>
      </w:r>
      <w:r>
        <w:t xml:space="preserve"> to</w:t>
      </w:r>
      <w:r w:rsidR="005F6A49">
        <w:t>,</w:t>
      </w:r>
      <w:r>
        <w:t xml:space="preserve"> kar je dostopno pri odprti kodi, ni zgolj računalniški program v izvršljivi obliki, pač pa vedno tudi izvorna koda programa – zato izraz odprta koda (</w:t>
      </w:r>
      <w:r w:rsidR="00612A88">
        <w:t xml:space="preserve">ang. </w:t>
      </w:r>
      <w:r w:rsidR="005F6A49">
        <w:t>o</w:t>
      </w:r>
      <w:r>
        <w:t>pen source).</w:t>
      </w:r>
      <w:r w:rsidR="00A2334E">
        <w:t xml:space="preserve"> Uporablja se več različic odpr</w:t>
      </w:r>
      <w:r w:rsidR="002054F0">
        <w:t>tokodnih licenc. V tabeli 1 so primerjane popularnejše odprtokodne licence.</w:t>
      </w:r>
    </w:p>
    <w:p w14:paraId="34A98328" w14:textId="77777777" w:rsidR="003B631E" w:rsidRDefault="003B631E" w:rsidP="003B631E">
      <w:pPr>
        <w:pStyle w:val="Caption"/>
        <w:framePr w:w="8687" w:hSpace="180" w:wrap="around" w:vAnchor="text" w:hAnchor="page" w:x="1813" w:yAlign="top"/>
      </w:pPr>
      <w:r>
        <w:t xml:space="preserve">Tabela </w:t>
      </w:r>
      <w:r>
        <w:fldChar w:fldCharType="begin"/>
      </w:r>
      <w:r>
        <w:instrText xml:space="preserve"> SEQ Tabela \* ARABIC </w:instrText>
      </w:r>
      <w:r>
        <w:fldChar w:fldCharType="separate"/>
      </w:r>
      <w:r>
        <w:rPr>
          <w:noProof/>
        </w:rPr>
        <w:t>1</w:t>
      </w:r>
      <w:r>
        <w:fldChar w:fldCharType="end"/>
      </w:r>
      <w:r>
        <w:t xml:space="preserve">: Primerjava odprtokodnih licenc </w:t>
      </w:r>
      <w:r>
        <w:fldChar w:fldCharType="begin" w:fldLock="1"/>
      </w:r>
      <w:r>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fldChar w:fldCharType="separate"/>
      </w:r>
      <w:r w:rsidRPr="00A52A90">
        <w:rPr>
          <w:noProof/>
        </w:rPr>
        <w:t>[19]</w:t>
      </w:r>
      <w:r>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783"/>
        <w:gridCol w:w="982"/>
        <w:gridCol w:w="1122"/>
        <w:gridCol w:w="701"/>
      </w:tblGrid>
      <w:tr w:rsidR="003B631E" w:rsidRPr="004C16A9" w14:paraId="3BC597C5" w14:textId="77777777" w:rsidTr="00E74A87">
        <w:trPr>
          <w:trHeight w:val="566"/>
        </w:trPr>
        <w:tc>
          <w:tcPr>
            <w:tcW w:w="3256" w:type="dxa"/>
          </w:tcPr>
          <w:p w14:paraId="66195272" w14:textId="77777777" w:rsidR="003B631E" w:rsidRPr="004C16A9" w:rsidRDefault="003B631E" w:rsidP="00E74A87">
            <w:pPr>
              <w:widowControl w:val="0"/>
              <w:autoSpaceDE w:val="0"/>
              <w:autoSpaceDN w:val="0"/>
              <w:adjustRightInd w:val="0"/>
              <w:spacing w:line="240" w:lineRule="auto"/>
              <w:jc w:val="left"/>
              <w:rPr>
                <w:b/>
                <w:bCs/>
                <w:color w:val="434343"/>
                <w:sz w:val="21"/>
                <w:szCs w:val="24"/>
              </w:rPr>
            </w:pPr>
          </w:p>
        </w:tc>
        <w:tc>
          <w:tcPr>
            <w:tcW w:w="1842" w:type="dxa"/>
            <w:gridSpan w:val="2"/>
          </w:tcPr>
          <w:p w14:paraId="747CD31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Projektna licenca</w:t>
            </w:r>
          </w:p>
        </w:tc>
        <w:tc>
          <w:tcPr>
            <w:tcW w:w="1765" w:type="dxa"/>
            <w:gridSpan w:val="2"/>
          </w:tcPr>
          <w:p w14:paraId="73BB77A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Datotečna licenca</w:t>
            </w:r>
          </w:p>
        </w:tc>
        <w:tc>
          <w:tcPr>
            <w:tcW w:w="1823" w:type="dxa"/>
            <w:gridSpan w:val="2"/>
          </w:tcPr>
          <w:p w14:paraId="79EAB2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Permisivna licenca</w:t>
            </w:r>
          </w:p>
        </w:tc>
      </w:tr>
      <w:tr w:rsidR="003B631E" w:rsidRPr="004C16A9" w14:paraId="2EC09267" w14:textId="77777777" w:rsidTr="00E74A87">
        <w:trPr>
          <w:trHeight w:val="415"/>
        </w:trPr>
        <w:tc>
          <w:tcPr>
            <w:tcW w:w="3256" w:type="dxa"/>
          </w:tcPr>
          <w:p w14:paraId="265C3BE8" w14:textId="77777777" w:rsidR="003B631E" w:rsidRPr="004C16A9" w:rsidRDefault="003B631E" w:rsidP="00E74A87">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3B72F6D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44757658"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783" w:type="dxa"/>
          </w:tcPr>
          <w:p w14:paraId="6949E3AF"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52B0A8FC"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5E4FA16A"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2FF03F7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3B631E" w:rsidRPr="004C16A9" w14:paraId="0612837D" w14:textId="77777777" w:rsidTr="00E74A87">
        <w:trPr>
          <w:trHeight w:val="234"/>
        </w:trPr>
        <w:tc>
          <w:tcPr>
            <w:tcW w:w="3256" w:type="dxa"/>
          </w:tcPr>
          <w:p w14:paraId="2CBD33CA"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Izvorna koda:</w:t>
            </w:r>
          </w:p>
        </w:tc>
        <w:tc>
          <w:tcPr>
            <w:tcW w:w="850" w:type="dxa"/>
          </w:tcPr>
          <w:p w14:paraId="717892F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39AAEB9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83" w:type="dxa"/>
          </w:tcPr>
          <w:p w14:paraId="6D1DD6C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82" w:type="dxa"/>
          </w:tcPr>
          <w:p w14:paraId="2CC65E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1122" w:type="dxa"/>
          </w:tcPr>
          <w:p w14:paraId="5123264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C80D905"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1249BEE2" w14:textId="77777777" w:rsidTr="00E74A87">
        <w:trPr>
          <w:trHeight w:val="244"/>
        </w:trPr>
        <w:tc>
          <w:tcPr>
            <w:tcW w:w="3256" w:type="dxa"/>
          </w:tcPr>
          <w:p w14:paraId="0F4B10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Uporaba</w:t>
            </w:r>
          </w:p>
        </w:tc>
        <w:tc>
          <w:tcPr>
            <w:tcW w:w="850" w:type="dxa"/>
          </w:tcPr>
          <w:p w14:paraId="4DCE746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453BD4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1B901E7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2EC6E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59019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89EE1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3B631E" w:rsidRPr="004C16A9" w14:paraId="46D975F1" w14:textId="77777777" w:rsidTr="00E74A87">
        <w:trPr>
          <w:trHeight w:val="244"/>
        </w:trPr>
        <w:tc>
          <w:tcPr>
            <w:tcW w:w="3256" w:type="dxa"/>
          </w:tcPr>
          <w:p w14:paraId="322CA1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Sprememba</w:t>
            </w:r>
          </w:p>
        </w:tc>
        <w:tc>
          <w:tcPr>
            <w:tcW w:w="850" w:type="dxa"/>
          </w:tcPr>
          <w:p w14:paraId="752FC9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560C61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C9BEB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4A729A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BF4D6E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0AE679C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3B631E" w:rsidRPr="004C16A9" w14:paraId="0C338660" w14:textId="77777777" w:rsidTr="00E74A87">
        <w:trPr>
          <w:trHeight w:val="234"/>
        </w:trPr>
        <w:tc>
          <w:tcPr>
            <w:tcW w:w="3256" w:type="dxa"/>
          </w:tcPr>
          <w:p w14:paraId="1F8E8B6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Distribucija</w:t>
            </w:r>
          </w:p>
        </w:tc>
        <w:tc>
          <w:tcPr>
            <w:tcW w:w="850" w:type="dxa"/>
          </w:tcPr>
          <w:p w14:paraId="3A87852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C0BF79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227490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82A8436"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21EFBA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9A864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3B631E" w:rsidRPr="004C16A9" w14:paraId="02F460A6" w14:textId="77777777" w:rsidTr="00E74A87">
        <w:trPr>
          <w:trHeight w:val="532"/>
        </w:trPr>
        <w:tc>
          <w:tcPr>
            <w:tcW w:w="3256" w:type="dxa"/>
          </w:tcPr>
          <w:p w14:paraId="2FB6DAE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Povezava</w:t>
            </w:r>
            <w:r w:rsidRPr="00907844">
              <w:rPr>
                <w:color w:val="434343"/>
                <w:sz w:val="21"/>
                <w:szCs w:val="24"/>
              </w:rPr>
              <w:t xml:space="preserve"> z drugimi programi</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14F8B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3BAA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D0DAE6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0E80C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12A7F2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65D438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3B631E" w:rsidRPr="004C16A9" w14:paraId="708EE428" w14:textId="77777777" w:rsidTr="00E74A87">
        <w:trPr>
          <w:trHeight w:val="244"/>
        </w:trPr>
        <w:tc>
          <w:tcPr>
            <w:tcW w:w="3256" w:type="dxa"/>
          </w:tcPr>
          <w:p w14:paraId="742C62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Distribucija:</w:t>
            </w:r>
          </w:p>
        </w:tc>
        <w:tc>
          <w:tcPr>
            <w:tcW w:w="850" w:type="dxa"/>
          </w:tcPr>
          <w:p w14:paraId="65BF0F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CAFF9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83" w:type="dxa"/>
          </w:tcPr>
          <w:p w14:paraId="1FBC972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82" w:type="dxa"/>
          </w:tcPr>
          <w:p w14:paraId="20FF95B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1122" w:type="dxa"/>
          </w:tcPr>
          <w:p w14:paraId="081EC8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FFAB8C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29EFD399" w14:textId="77777777" w:rsidTr="00E74A87">
        <w:trPr>
          <w:trHeight w:val="244"/>
        </w:trPr>
        <w:tc>
          <w:tcPr>
            <w:tcW w:w="3256" w:type="dxa"/>
          </w:tcPr>
          <w:p w14:paraId="34D3D223"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Dosegljivost izvorne kode</w:t>
            </w:r>
          </w:p>
        </w:tc>
        <w:tc>
          <w:tcPr>
            <w:tcW w:w="850" w:type="dxa"/>
          </w:tcPr>
          <w:p w14:paraId="3D3149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6CD5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FCB218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82" w:type="dxa"/>
          </w:tcPr>
          <w:p w14:paraId="1ED2936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1122" w:type="dxa"/>
          </w:tcPr>
          <w:p w14:paraId="0F6EDD2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279E4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6209C77A" w14:textId="77777777" w:rsidTr="00E74A87">
        <w:trPr>
          <w:trHeight w:val="234"/>
        </w:trPr>
        <w:tc>
          <w:tcPr>
            <w:tcW w:w="3256" w:type="dxa"/>
          </w:tcPr>
          <w:p w14:paraId="70956B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Prikaz obvestila o avtorskih pravicah</w:t>
            </w:r>
          </w:p>
        </w:tc>
        <w:tc>
          <w:tcPr>
            <w:tcW w:w="850" w:type="dxa"/>
          </w:tcPr>
          <w:p w14:paraId="2F3E5C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6E327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C922AD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E8325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851923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C6321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3B631E" w:rsidRPr="004C16A9" w14:paraId="2AB15651" w14:textId="77777777" w:rsidTr="00E74A87">
        <w:trPr>
          <w:trHeight w:val="244"/>
        </w:trPr>
        <w:tc>
          <w:tcPr>
            <w:tcW w:w="3256" w:type="dxa"/>
          </w:tcPr>
          <w:p w14:paraId="2C367D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Vključena kopija licence</w:t>
            </w:r>
          </w:p>
        </w:tc>
        <w:tc>
          <w:tcPr>
            <w:tcW w:w="850" w:type="dxa"/>
          </w:tcPr>
          <w:p w14:paraId="416DB3E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89B0BA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5F1B70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AC2F52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4430DF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B7AA2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3B631E" w:rsidRPr="004C16A9" w14:paraId="34D5F5AD" w14:textId="77777777" w:rsidTr="00E74A87">
        <w:trPr>
          <w:trHeight w:val="234"/>
        </w:trPr>
        <w:tc>
          <w:tcPr>
            <w:tcW w:w="3256" w:type="dxa"/>
          </w:tcPr>
          <w:p w14:paraId="70491C1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Označitev sprememb</w:t>
            </w:r>
          </w:p>
        </w:tc>
        <w:tc>
          <w:tcPr>
            <w:tcW w:w="850" w:type="dxa"/>
          </w:tcPr>
          <w:p w14:paraId="3FC7A72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96536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AF7EF5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4A4E7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551AA5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901603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5FD35ABD" w14:textId="77777777" w:rsidTr="00E74A87">
        <w:trPr>
          <w:trHeight w:val="244"/>
        </w:trPr>
        <w:tc>
          <w:tcPr>
            <w:tcW w:w="3256" w:type="dxa"/>
          </w:tcPr>
          <w:p w14:paraId="0F3ECECF" w14:textId="5A25F813"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garancije</w:t>
            </w:r>
          </w:p>
        </w:tc>
        <w:tc>
          <w:tcPr>
            <w:tcW w:w="850" w:type="dxa"/>
          </w:tcPr>
          <w:p w14:paraId="7790905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FFD91A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DCA65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89D118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5CB5C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49D40F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3B631E" w:rsidRPr="004C16A9" w14:paraId="47F84B74" w14:textId="77777777" w:rsidTr="00E74A87">
        <w:trPr>
          <w:trHeight w:val="244"/>
        </w:trPr>
        <w:tc>
          <w:tcPr>
            <w:tcW w:w="3256" w:type="dxa"/>
          </w:tcPr>
          <w:p w14:paraId="4A4CF846"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Zavrnitev odgovornosti</w:t>
            </w:r>
          </w:p>
        </w:tc>
        <w:tc>
          <w:tcPr>
            <w:tcW w:w="850" w:type="dxa"/>
          </w:tcPr>
          <w:p w14:paraId="05DD79B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C9209C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98D59D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2EBCDC2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E55D9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E7EF7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3B631E" w:rsidRPr="004C16A9" w14:paraId="4FD2569C" w14:textId="77777777" w:rsidTr="00E74A87">
        <w:trPr>
          <w:trHeight w:val="714"/>
        </w:trPr>
        <w:tc>
          <w:tcPr>
            <w:tcW w:w="3256" w:type="dxa"/>
          </w:tcPr>
          <w:p w14:paraId="1B737D6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 xml:space="preserve">Licenciranje spremenjene datoteke pod enakimi pogoji </w:t>
            </w:r>
            <w:r w:rsidRPr="004C16A9">
              <w:rPr>
                <w:color w:val="434343"/>
                <w:sz w:val="21"/>
                <w:szCs w:val="24"/>
              </w:rPr>
              <w:t xml:space="preserve"> (“weak copyleft”)</w:t>
            </w:r>
          </w:p>
        </w:tc>
        <w:tc>
          <w:tcPr>
            <w:tcW w:w="850" w:type="dxa"/>
          </w:tcPr>
          <w:p w14:paraId="389DBC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65DA77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1EDC0F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9119E6D" w14:textId="77777777" w:rsidR="003B631E" w:rsidRPr="004C16A9" w:rsidRDefault="003B631E" w:rsidP="00E74A87">
            <w:pPr>
              <w:widowControl w:val="0"/>
              <w:autoSpaceDE w:val="0"/>
              <w:autoSpaceDN w:val="0"/>
              <w:adjustRightInd w:val="0"/>
              <w:spacing w:line="240" w:lineRule="auto"/>
              <w:jc w:val="center"/>
              <w:rPr>
                <w:b/>
                <w:bCs/>
                <w:color w:val="434343"/>
                <w:sz w:val="21"/>
                <w:szCs w:val="24"/>
              </w:rPr>
            </w:pPr>
          </w:p>
        </w:tc>
        <w:tc>
          <w:tcPr>
            <w:tcW w:w="1122" w:type="dxa"/>
          </w:tcPr>
          <w:p w14:paraId="73F7806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7904FFB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79C670EB" w14:textId="77777777" w:rsidTr="00E74A87">
        <w:trPr>
          <w:trHeight w:val="724"/>
        </w:trPr>
        <w:tc>
          <w:tcPr>
            <w:tcW w:w="3256" w:type="dxa"/>
          </w:tcPr>
          <w:p w14:paraId="53517D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Licenciranje večjih izpeljanih del pod enakimi pogoji</w:t>
            </w:r>
            <w:r w:rsidRPr="004C16A9">
              <w:rPr>
                <w:color w:val="434343"/>
                <w:sz w:val="21"/>
                <w:szCs w:val="24"/>
              </w:rPr>
              <w:t xml:space="preserve"> (“strong copyleft”)</w:t>
            </w:r>
          </w:p>
        </w:tc>
        <w:tc>
          <w:tcPr>
            <w:tcW w:w="850" w:type="dxa"/>
          </w:tcPr>
          <w:p w14:paraId="7852423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C2D7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BC1DC6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82" w:type="dxa"/>
          </w:tcPr>
          <w:p w14:paraId="57322A59"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1122" w:type="dxa"/>
          </w:tcPr>
          <w:p w14:paraId="3A8F6FC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BFD7C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628DC2AF" w14:textId="77777777" w:rsidTr="00E74A87">
        <w:trPr>
          <w:trHeight w:val="479"/>
        </w:trPr>
        <w:tc>
          <w:tcPr>
            <w:tcW w:w="3256" w:type="dxa"/>
          </w:tcPr>
          <w:p w14:paraId="4CE6CFF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Dodelitev dovoljenja za uporabo relavantnih patentov</w:t>
            </w:r>
          </w:p>
        </w:tc>
        <w:tc>
          <w:tcPr>
            <w:tcW w:w="850" w:type="dxa"/>
          </w:tcPr>
          <w:p w14:paraId="4DC54C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209AB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83" w:type="dxa"/>
          </w:tcPr>
          <w:p w14:paraId="6EDCE99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2BFA81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445F8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B5DA4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733D286C" w14:textId="77777777" w:rsidTr="00E74A87">
        <w:trPr>
          <w:trHeight w:val="490"/>
        </w:trPr>
        <w:tc>
          <w:tcPr>
            <w:tcW w:w="3256" w:type="dxa"/>
          </w:tcPr>
          <w:p w14:paraId="7372AD8E"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Če distribuiraš,  ni dovoljeno:</w:t>
            </w:r>
          </w:p>
        </w:tc>
        <w:tc>
          <w:tcPr>
            <w:tcW w:w="850" w:type="dxa"/>
          </w:tcPr>
          <w:p w14:paraId="117915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424A4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83" w:type="dxa"/>
          </w:tcPr>
          <w:p w14:paraId="232815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82" w:type="dxa"/>
          </w:tcPr>
          <w:p w14:paraId="53CEBB9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1122" w:type="dxa"/>
          </w:tcPr>
          <w:p w14:paraId="3CFEE6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9EEA50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1BC8F77D" w14:textId="77777777" w:rsidTr="00E74A87">
        <w:trPr>
          <w:trHeight w:val="479"/>
        </w:trPr>
        <w:tc>
          <w:tcPr>
            <w:tcW w:w="3256" w:type="dxa"/>
          </w:tcPr>
          <w:p w14:paraId="0C44AA4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41442C3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F605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5DF396F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4F460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E25BF6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92C83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65E8502E" w14:textId="77777777" w:rsidTr="00E74A87">
        <w:trPr>
          <w:trHeight w:val="724"/>
        </w:trPr>
        <w:tc>
          <w:tcPr>
            <w:tcW w:w="3256" w:type="dxa"/>
          </w:tcPr>
          <w:p w14:paraId="07CB29B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dovoljenja uporabljati imena originalnih avtorjev pri oglaševanju</w:t>
            </w:r>
          </w:p>
        </w:tc>
        <w:tc>
          <w:tcPr>
            <w:tcW w:w="850" w:type="dxa"/>
          </w:tcPr>
          <w:p w14:paraId="180CFB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451533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83" w:type="dxa"/>
          </w:tcPr>
          <w:p w14:paraId="595EC4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82" w:type="dxa"/>
          </w:tcPr>
          <w:p w14:paraId="23AA274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51B1EA5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1780F1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3AAB25AB" w14:textId="77777777" w:rsidTr="00E74A87">
        <w:trPr>
          <w:trHeight w:val="479"/>
        </w:trPr>
        <w:tc>
          <w:tcPr>
            <w:tcW w:w="3256" w:type="dxa"/>
          </w:tcPr>
          <w:p w14:paraId="1C58D89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1779F7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D1B3FE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5970678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82" w:type="dxa"/>
          </w:tcPr>
          <w:p w14:paraId="484066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1122" w:type="dxa"/>
          </w:tcPr>
          <w:p w14:paraId="699FBF0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306F58B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3B631E" w:rsidRPr="004C16A9" w14:paraId="1970D283" w14:textId="77777777" w:rsidTr="00E74A87">
        <w:trPr>
          <w:trHeight w:val="479"/>
        </w:trPr>
        <w:tc>
          <w:tcPr>
            <w:tcW w:w="3256" w:type="dxa"/>
          </w:tcPr>
          <w:p w14:paraId="52D0EC0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33FAE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CB870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0AC065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82" w:type="dxa"/>
          </w:tcPr>
          <w:p w14:paraId="11F8E2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1122" w:type="dxa"/>
          </w:tcPr>
          <w:p w14:paraId="141DC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6125C6E" w14:textId="77777777" w:rsidR="003B631E" w:rsidRPr="004C16A9" w:rsidRDefault="003B631E" w:rsidP="00E74A87">
            <w:pPr>
              <w:keepNext/>
              <w:widowControl w:val="0"/>
              <w:autoSpaceDE w:val="0"/>
              <w:autoSpaceDN w:val="0"/>
              <w:adjustRightInd w:val="0"/>
              <w:spacing w:line="240" w:lineRule="auto"/>
              <w:jc w:val="center"/>
              <w:rPr>
                <w:color w:val="434343"/>
                <w:sz w:val="21"/>
                <w:szCs w:val="24"/>
              </w:rPr>
            </w:pPr>
          </w:p>
        </w:tc>
      </w:tr>
    </w:tbl>
    <w:p w14:paraId="2E329726" w14:textId="07286DFE" w:rsidR="00612A88" w:rsidRDefault="000147C5" w:rsidP="00CE669E">
      <w:r>
        <w:lastRenderedPageBreak/>
        <w:t xml:space="preserve">Značilnost odprte kode je ta, da jo smemo predelovati, torej je izvorno kodo vsakomur dovoljeno spreminjati. Prav tako je značilno, da lahko kodo (nespremenjeno ali predelano) razširjamo le pod enakimi pogoji, pod katerimi smo jo pridobili. Vendar pa </w:t>
      </w:r>
      <w:r w:rsidR="00E74A87">
        <w:t>distribuiranje</w:t>
      </w:r>
      <w:r w:rsidR="00BF6516">
        <w:t xml:space="preserve"> </w:t>
      </w:r>
      <w:r>
        <w:t>ni obvezno – zmeraj lahko odprtokodne programe brez predelav ali pa z lastnimi spremembami uporabljamo zgolj za lastne namene.</w:t>
      </w:r>
    </w:p>
    <w:p w14:paraId="30AD1C1E" w14:textId="77777777" w:rsidR="00CE669E" w:rsidRDefault="00CE669E" w:rsidP="00CE669E"/>
    <w:p w14:paraId="5A34744E" w14:textId="3A5B06E6" w:rsidR="000147C5" w:rsidRDefault="00612A88" w:rsidP="00CE669E">
      <w:r w:rsidRPr="00612A88">
        <w:t xml:space="preserve">Ena od pogostih zmot v zvezi z odprto kodo je, da mora biti ta brezplačna oziroma je zanjo mogoče računati zgolj stroške distribucije. </w:t>
      </w:r>
      <w:r w:rsidR="00BF6516">
        <w:t>Toda i</w:t>
      </w:r>
      <w:r w:rsidRPr="00612A88">
        <w:t>metnik licence lahko odprto kodo distribuira po katerikoli ceni, ki jo določi sam</w:t>
      </w:r>
      <w:r w:rsidR="00BF6516">
        <w:t>, za kar</w:t>
      </w:r>
      <w:r w:rsidRPr="00612A88">
        <w:t xml:space="preserve"> obstaja dober ekonomski razlog. Če gre za distribucijo kode v nespremenjeni obliki, potem zanjo verjetno</w:t>
      </w:r>
      <w:r w:rsidR="00BF6516">
        <w:t xml:space="preserve"> </w:t>
      </w:r>
      <w:r w:rsidRPr="00612A88">
        <w:t xml:space="preserve">ne bo mogel zaračunati veliko, </w:t>
      </w:r>
      <w:r w:rsidR="00BF6516">
        <w:t>saj</w:t>
      </w:r>
      <w:r w:rsidR="00BF6516" w:rsidRPr="00612A88">
        <w:t xml:space="preserve"> </w:t>
      </w:r>
      <w:r w:rsidRPr="00612A88">
        <w:t xml:space="preserve">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w:t>
      </w:r>
      <w:r w:rsidR="00BF6516">
        <w:t xml:space="preserve">naprej </w:t>
      </w:r>
      <w:r w:rsidRPr="00612A88">
        <w:t>prodaj</w:t>
      </w:r>
      <w:r w:rsidR="00BF6516">
        <w:t>a</w:t>
      </w:r>
      <w:r w:rsidRPr="00612A88">
        <w:t>)</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6AADF8A9"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w:t>
      </w:r>
      <w:r w:rsidR="00E74A87">
        <w:t>in</w:t>
      </w:r>
      <w:r w:rsidR="00E74A87" w:rsidRPr="00AD0B3A">
        <w:t xml:space="preserve"> </w:t>
      </w:r>
      <w:r w:rsidRPr="00AD0B3A">
        <w:t xml:space="preserve">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57" w:name="_Toc459633480"/>
      <w:bookmarkStart w:id="58" w:name="_Toc459633952"/>
      <w:bookmarkEnd w:id="20"/>
      <w:bookmarkEnd w:id="21"/>
      <w:bookmarkEnd w:id="22"/>
      <w:bookmarkEnd w:id="23"/>
      <w:bookmarkEnd w:id="24"/>
      <w:bookmarkEnd w:id="25"/>
      <w:bookmarkEnd w:id="26"/>
      <w:bookmarkEnd w:id="27"/>
      <w:bookmarkEnd w:id="28"/>
      <w:r>
        <w:lastRenderedPageBreak/>
        <w:t>Razvoj lastne re</w:t>
      </w:r>
      <w:r>
        <w:rPr>
          <w:lang w:val="sl-SI"/>
        </w:rPr>
        <w:t>šitve</w:t>
      </w:r>
      <w:bookmarkEnd w:id="57"/>
      <w:bookmarkEnd w:id="58"/>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586C4C13"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w:t>
      </w:r>
      <w:r w:rsidR="00E74A87">
        <w:t>V</w:t>
      </w:r>
      <w:r w:rsidR="00DC2C4A">
        <w:t xml:space="preserve"> napajalnik, m</w:t>
      </w:r>
      <w:r w:rsidR="00042037">
        <w:t xml:space="preserve">ikroračunalnik </w:t>
      </w:r>
      <w:r w:rsidR="003A51D7">
        <w:t xml:space="preserve">pa </w:t>
      </w:r>
      <w:r w:rsidR="00042037">
        <w:t xml:space="preserve">se napaja preko USB napajalnika. Rele kartico in mikroračunalnik smo vgradili v plastično ohišje. Vgradili smo tudi </w:t>
      </w:r>
      <w:r w:rsidR="009B3053">
        <w:t>vtičnice</w:t>
      </w:r>
      <w:r w:rsidR="00042037">
        <w:t xml:space="preserve"> za senzorje in LED trakove. V ohišje torej priključimo dva napajalnika, na izhode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59"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59"/>
    </w:p>
    <w:p w14:paraId="273FEB1D" w14:textId="218C4614" w:rsidR="007C688D" w:rsidRPr="007C688D" w:rsidRDefault="00441166" w:rsidP="007C688D">
      <w:pPr>
        <w:pStyle w:val="Heading2"/>
      </w:pPr>
      <w:bookmarkStart w:id="60" w:name="_Toc459633481"/>
      <w:bookmarkStart w:id="61" w:name="_Toc459633953"/>
      <w:r>
        <w:t>Strojna oprema</w:t>
      </w:r>
      <w:bookmarkEnd w:id="60"/>
      <w:bookmarkEnd w:id="61"/>
    </w:p>
    <w:p w14:paraId="3173F20A" w14:textId="3CE4BA4C" w:rsidR="00441166" w:rsidRDefault="00441166" w:rsidP="00441166">
      <w:pPr>
        <w:pStyle w:val="Heading3"/>
      </w:pPr>
      <w:bookmarkStart w:id="62" w:name="_Toc459633482"/>
      <w:bookmarkStart w:id="63" w:name="_Toc459633954"/>
      <w:r>
        <w:t xml:space="preserve">Raspberry </w:t>
      </w:r>
      <w:r w:rsidR="00C15BD9">
        <w:t>P</w:t>
      </w:r>
      <w:r>
        <w:t>i</w:t>
      </w:r>
      <w:bookmarkEnd w:id="62"/>
      <w:bookmarkEnd w:id="63"/>
    </w:p>
    <w:p w14:paraId="1D6921F1" w14:textId="02B0E52C"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64" w:name="_Toc459561479"/>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64"/>
      <w:r w:rsidR="009E788A">
        <w:fldChar w:fldCharType="end"/>
      </w:r>
    </w:p>
    <w:p w14:paraId="0C23BC16" w14:textId="77777777" w:rsidR="00111805" w:rsidRPr="00111805" w:rsidRDefault="00111805" w:rsidP="00111805"/>
    <w:p w14:paraId="717891B8" w14:textId="57547E55"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t xml:space="preserve"> boljše strojne opreme</w:t>
      </w:r>
      <w:r w:rsidR="00660C5F">
        <w:t xml:space="preserve"> niti</w:t>
      </w:r>
      <w:r>
        <w:t xml:space="preserve"> nismo potrebovali. </w:t>
      </w:r>
      <w:r w:rsidR="00FF0B6E">
        <w:t>Izbran</w:t>
      </w:r>
      <w:r w:rsidR="003A51D7">
        <w:t>i</w:t>
      </w:r>
      <w:r w:rsidR="00FF0B6E">
        <w:t xml:space="preserve">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65" w:name="_Toc459633483"/>
      <w:bookmarkStart w:id="66" w:name="_Toc459633955"/>
      <w:r>
        <w:t>Senzorji</w:t>
      </w:r>
      <w:bookmarkEnd w:id="65"/>
      <w:bookmarkEnd w:id="66"/>
    </w:p>
    <w:p w14:paraId="44D0AAB1" w14:textId="7B37166E"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Temperaturni senzor se napaja preko GPIO priključkov in 4,7</w:t>
      </w:r>
      <w:r w:rsidR="00E74A87">
        <w:t> </w:t>
      </w:r>
      <w:r w:rsidR="00520FFE">
        <w:t xml:space="preserve">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67" w:name="_Ref459547449"/>
      <w:bookmarkStart w:id="68"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67"/>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68"/>
      <w:r w:rsidR="003D59D9">
        <w:fldChar w:fldCharType="end"/>
      </w:r>
    </w:p>
    <w:p w14:paraId="4F6686CF" w14:textId="36B4E451" w:rsidR="00666D82" w:rsidRDefault="00441166" w:rsidP="00666D82">
      <w:pPr>
        <w:pStyle w:val="Heading3"/>
      </w:pPr>
      <w:bookmarkStart w:id="69" w:name="_Toc459633484"/>
      <w:bookmarkStart w:id="70" w:name="_Toc459633956"/>
      <w:r>
        <w:t>Aktuatorji</w:t>
      </w:r>
      <w:bookmarkEnd w:id="69"/>
      <w:bookmarkEnd w:id="70"/>
    </w:p>
    <w:p w14:paraId="0FC0269C" w14:textId="5B08C9EB" w:rsidR="00BD520E" w:rsidRDefault="009B3053" w:rsidP="00B23907">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napetosti 12</w:t>
      </w:r>
      <w:r w:rsidR="00E74A87">
        <w:t> V</w:t>
      </w:r>
      <w:r w:rsidR="00BD520E">
        <w:t xml:space="preserve">.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w:t>
      </w:r>
      <w:r w:rsidR="003A51D7">
        <w:t>j</w:t>
      </w:r>
      <w:r w:rsidR="00660C5F">
        <w:t>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71" w:name="_Ref459547479"/>
      <w:bookmarkStart w:id="72"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71"/>
      <w:r>
        <w:t>: Rele kartica</w:t>
      </w:r>
      <w:bookmarkEnd w:id="72"/>
    </w:p>
    <w:p w14:paraId="54A7BAA3" w14:textId="41AFD66E" w:rsidR="00666D82" w:rsidRDefault="00666D82" w:rsidP="00666D82">
      <w:pPr>
        <w:pStyle w:val="Heading3"/>
      </w:pPr>
      <w:bookmarkStart w:id="73" w:name="_Toc459633485"/>
      <w:bookmarkStart w:id="74" w:name="_Toc459633957"/>
      <w:r>
        <w:lastRenderedPageBreak/>
        <w:t>Sestavljanje</w:t>
      </w:r>
      <w:bookmarkEnd w:id="73"/>
      <w:bookmarkEnd w:id="74"/>
    </w:p>
    <w:p w14:paraId="3365B2CF" w14:textId="7593A38D"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12v napajalnik za LED trak in 3 </w:t>
      </w:r>
      <w:r w:rsidR="0052154D">
        <w:t>vtičnice</w:t>
      </w:r>
      <w:r w:rsidR="005A4860">
        <w:t xml:space="preserve"> za različne senzorje</w:t>
      </w:r>
      <w:r w:rsidR="003A51D7">
        <w:t>.</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75" w:name="_Ref459547583"/>
      <w:bookmarkStart w:id="76"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75"/>
      <w:r>
        <w:t xml:space="preserve">: </w:t>
      </w:r>
      <w:r w:rsidR="00D57A71">
        <w:t>Notranjost s</w:t>
      </w:r>
      <w:r>
        <w:t>istem</w:t>
      </w:r>
      <w:r w:rsidR="00D57A71">
        <w:t>a</w:t>
      </w:r>
      <w:r>
        <w:t xml:space="preserve"> pametne hiše</w:t>
      </w:r>
      <w:bookmarkEnd w:id="76"/>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77" w:name="_Ref459558510"/>
      <w:bookmarkStart w:id="78" w:name="_Toc459561483"/>
      <w:r>
        <w:t xml:space="preserve">Slika </w:t>
      </w:r>
      <w:r>
        <w:fldChar w:fldCharType="begin"/>
      </w:r>
      <w:r>
        <w:instrText xml:space="preserve"> SEQ Slika \* ARABIC </w:instrText>
      </w:r>
      <w:r>
        <w:fldChar w:fldCharType="separate"/>
      </w:r>
      <w:r>
        <w:rPr>
          <w:noProof/>
        </w:rPr>
        <w:t>13</w:t>
      </w:r>
      <w:r>
        <w:fldChar w:fldCharType="end"/>
      </w:r>
      <w:bookmarkEnd w:id="77"/>
      <w:r>
        <w:t>: Sistem pametne hiše v ohišju</w:t>
      </w:r>
      <w:bookmarkEnd w:id="78"/>
    </w:p>
    <w:p w14:paraId="14E24229" w14:textId="50DBF77C" w:rsidR="004568FF" w:rsidRDefault="00D55D8D" w:rsidP="004568FF">
      <w:pPr>
        <w:pStyle w:val="Heading2"/>
      </w:pPr>
      <w:bookmarkStart w:id="79" w:name="_Toc459633486"/>
      <w:bookmarkStart w:id="80" w:name="_Toc459633958"/>
      <w:r>
        <w:lastRenderedPageBreak/>
        <w:t>Programska oprema na strani strežnika</w:t>
      </w:r>
      <w:bookmarkEnd w:id="79"/>
      <w:bookmarkEnd w:id="80"/>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3BF64219"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w:t>
      </w:r>
      <w:r w:rsidR="003A51D7">
        <w:t xml:space="preserve"> </w:t>
      </w:r>
      <w:r>
        <w:t>/</w:t>
      </w:r>
      <w:r w:rsidR="003A51D7">
        <w:t xml:space="preserve"> </w:t>
      </w:r>
      <w:r>
        <w:t>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r w:rsidR="00642A97">
        <w:t>Za inicializacijo smo uporabili naslednje zaporedje ukazov:</w:t>
      </w:r>
      <w:r w:rsidR="00277CDF">
        <w:t xml:space="preserve">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5A985E01" w:rsidR="00EA57D5" w:rsidRDefault="003C7E21" w:rsidP="00EA57D5">
      <w:r>
        <w:t>S</w:t>
      </w:r>
      <w:r w:rsidR="005A3058">
        <w:t>kripto poganja</w:t>
      </w:r>
      <w:r w:rsidR="00C02285">
        <w:t>mo s</w:t>
      </w:r>
      <w:r w:rsidR="005A3058">
        <w:t xml:space="preserve"> </w:t>
      </w:r>
      <w:r w:rsidR="00642A97">
        <w:t xml:space="preserve">pomočjo </w:t>
      </w:r>
      <w:r w:rsidR="005A3058">
        <w:t>skript</w:t>
      </w:r>
      <w:r w:rsidR="00642A97">
        <w:t>e</w:t>
      </w:r>
      <w:r w:rsidR="005A3058">
        <w:t xml:space="preserve">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81" w:name="_Toc459633487"/>
      <w:bookmarkStart w:id="82" w:name="_Toc459633959"/>
      <w:r>
        <w:lastRenderedPageBreak/>
        <w:t xml:space="preserve">Razvoj </w:t>
      </w:r>
      <w:r w:rsidR="00CC766B">
        <w:t>mobilne</w:t>
      </w:r>
      <w:r w:rsidR="00DD54F6">
        <w:t xml:space="preserve"> aplikacij</w:t>
      </w:r>
      <w:r>
        <w:t>e</w:t>
      </w:r>
      <w:bookmarkEnd w:id="81"/>
      <w:bookmarkEnd w:id="82"/>
    </w:p>
    <w:p w14:paraId="52B2B9B8" w14:textId="39A84ED7"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w:t>
      </w:r>
      <w:r w:rsidR="00F32B9A">
        <w:t>GitHub</w:t>
      </w:r>
      <w:r w:rsidR="004608CF">
        <w:t xml:space="preserve">. </w:t>
      </w:r>
    </w:p>
    <w:p w14:paraId="767DE39C" w14:textId="77777777" w:rsidR="00F7520C" w:rsidRDefault="00F7520C" w:rsidP="00F7520C">
      <w:pPr>
        <w:pStyle w:val="Heading3"/>
      </w:pPr>
      <w:bookmarkStart w:id="83" w:name="_Toc459633488"/>
      <w:bookmarkStart w:id="84" w:name="_Toc459633960"/>
      <w:r>
        <w:t xml:space="preserve">Nadzor </w:t>
      </w:r>
      <w:r w:rsidRPr="003C7466">
        <w:t>različic</w:t>
      </w:r>
      <w:bookmarkEnd w:id="83"/>
      <w:bookmarkEnd w:id="84"/>
    </w:p>
    <w:p w14:paraId="5691C5D1" w14:textId="0B1B21CD" w:rsidR="00F7520C" w:rsidRDefault="00DA22CB" w:rsidP="00F7520C">
      <w:r>
        <w:t xml:space="preserve">Nadzor različic shranjuje zgodovino razvoja različnih tipov datotek. Posebej primeren pa je za izvorno kodo, konfiguracijske datoteke ipd. Omogoča hkratno delo več oseb, brez da bi si te medsebojno kodo prepisovale. </w:t>
      </w:r>
      <w:r w:rsidR="00F7520C" w:rsidRPr="003C7466">
        <w:t xml:space="preserve">Nadzor različic je sistem, ki </w:t>
      </w:r>
      <w:r w:rsidR="003C7E21">
        <w:t xml:space="preserve">sproti </w:t>
      </w:r>
      <w:r w:rsidR="00F7520C" w:rsidRPr="003C7466">
        <w:t xml:space="preserve">zapisuje spremembe v datoteko ali skupek datotek, da lahko kasneje prikliče določeno različico. </w:t>
      </w:r>
      <w:r w:rsidR="00F7520C">
        <w:t xml:space="preserve">Ločimo dve kategoriji sistemov za nadzor različic in sicer centralizirane, kot je </w:t>
      </w:r>
      <w:r w:rsidR="00F7520C" w:rsidRPr="009F65B0">
        <w:t>Subversion</w:t>
      </w:r>
      <w:r w:rsidR="00F7520C">
        <w:t xml:space="preserve"> in CSV</w:t>
      </w:r>
      <w:r w:rsidR="00F32B9A">
        <w:t>,</w:t>
      </w:r>
      <w:r w:rsidR="00F7520C">
        <w:t xml:space="preserve"> </w:t>
      </w:r>
      <w:r w:rsidR="00F32B9A">
        <w:t xml:space="preserve">ter </w:t>
      </w:r>
      <w:r w:rsidR="00F7520C">
        <w:t xml:space="preserve">distribuirane, kot </w:t>
      </w:r>
      <w:r w:rsidR="00F32B9A">
        <w:t xml:space="preserve">je </w:t>
      </w:r>
      <w:r w:rsidR="00F7520C">
        <w:t>G</w:t>
      </w:r>
      <w:r w:rsidR="00F32B9A">
        <w:t>it</w:t>
      </w:r>
      <w:r w:rsidR="00F7520C">
        <w:t xml:space="preserve"> </w:t>
      </w:r>
      <w:r w:rsidR="00F7520C">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F7520C">
        <w:fldChar w:fldCharType="separate"/>
      </w:r>
      <w:r w:rsidR="00520FFE" w:rsidRPr="00520FFE">
        <w:rPr>
          <w:noProof/>
        </w:rPr>
        <w:t>[25]</w:t>
      </w:r>
      <w:r w:rsidR="00F7520C">
        <w:fldChar w:fldCharType="end"/>
      </w:r>
      <w:r w:rsidR="00F7520C"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5AA7B678" w:rsidR="00F7520C" w:rsidRDefault="00A44CFD" w:rsidP="00DD54F6">
      <w:r>
        <w:t>Git</w:t>
      </w:r>
      <w:r w:rsidR="00F7520C">
        <w:t xml:space="preserve"> je nastal kot odgovor na spremembe pri licenciranju orodja za nadzor verzij </w:t>
      </w:r>
      <w:r w:rsidR="00F7520C" w:rsidRPr="009F65B0">
        <w:t>BitKeeper</w:t>
      </w:r>
      <w:r w:rsidR="00F32B9A">
        <w:t xml:space="preserve">, ki je </w:t>
      </w:r>
      <w:r w:rsidR="00F7520C">
        <w:t xml:space="preserve">postal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nadzor</w:t>
      </w:r>
      <w:r w:rsidR="00F32B9A">
        <w:t>u</w:t>
      </w:r>
      <w:r w:rsidR="00F7520C">
        <w:t xml:space="preserve"> nad različicami, kot je </w:t>
      </w:r>
      <w:r w:rsidR="00DA22CB">
        <w:t>program</w:t>
      </w:r>
      <w:r w:rsidR="00F7520C">
        <w:t xml:space="preserve"> git v konzoli ali pa grafični</w:t>
      </w:r>
      <w:r w:rsidR="00DA22CB">
        <w:t>, kot</w:t>
      </w:r>
      <w:r w:rsidR="00F7520C">
        <w:t xml:space="preserve"> SourceTree.</w:t>
      </w:r>
      <w:r>
        <w:t xml:space="preserve"> Kot Linux je Git licenciran z GPL licenco verzije 2.</w:t>
      </w:r>
    </w:p>
    <w:p w14:paraId="04F8F7AA" w14:textId="77777777" w:rsidR="007C131F" w:rsidRDefault="007C131F" w:rsidP="00DD54F6"/>
    <w:p w14:paraId="3660539A" w14:textId="5014CDF1"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5C7C30CF" w:rsidR="00604DD6" w:rsidRDefault="00604DD6" w:rsidP="00DD54F6">
      <w:r w:rsidRPr="00604DD6">
        <w:t xml:space="preserve">Večina operacij v Git-u potrebuje za delovanje </w:t>
      </w:r>
      <w:r w:rsidR="00387AC0">
        <w:t>le</w:t>
      </w:r>
      <w:r w:rsidRPr="00604DD6">
        <w:t xml:space="preserve"> lokalne datoteke in vire</w:t>
      </w:r>
      <w:r w:rsidR="00A33495">
        <w:t>;</w:t>
      </w:r>
      <w:r w:rsidRPr="00604DD6">
        <w:t xml:space="preserve">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85" w:name="_Toc459633489"/>
      <w:bookmarkStart w:id="86" w:name="_Toc459633961"/>
      <w:r>
        <w:t>Xcode</w:t>
      </w:r>
      <w:bookmarkEnd w:id="85"/>
      <w:bookmarkEnd w:id="86"/>
      <w:r w:rsidR="00185ECF">
        <w:t xml:space="preserve"> </w:t>
      </w:r>
    </w:p>
    <w:p w14:paraId="4306E0E7" w14:textId="408BE701"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rsidR="00A33495">
        <w:t>,</w:t>
      </w:r>
      <w:r>
        <w:t xml:space="preserve"> razvit</w:t>
      </w:r>
      <w:r w:rsidR="00A33495">
        <w:t>o</w:t>
      </w:r>
      <w:r>
        <w:t xml:space="preserve"> s strani Appla</w:t>
      </w:r>
      <w:r w:rsidR="00900A90">
        <w:t xml:space="preserve"> (</w:t>
      </w:r>
      <w:r w:rsidR="00E50923">
        <w:fldChar w:fldCharType="begin"/>
      </w:r>
      <w:r w:rsidR="00E50923">
        <w:instrText xml:space="preserve"> REF _Ref459547665 \h </w:instrText>
      </w:r>
      <w:r w:rsidR="00E50923">
        <w:fldChar w:fldCharType="separate"/>
      </w:r>
      <w:r w:rsidR="00E50923">
        <w:t xml:space="preserve">Slika </w:t>
      </w:r>
      <w:r w:rsidR="00E50923">
        <w:rPr>
          <w:noProof/>
        </w:rPr>
        <w:t>14</w:t>
      </w:r>
      <w:r w:rsidR="00E50923">
        <w:fldChar w:fldCharType="end"/>
      </w:r>
      <w:r w:rsidR="00900A90">
        <w:t>)</w:t>
      </w:r>
      <w:r>
        <w:t xml:space="preserve">. </w:t>
      </w:r>
      <w:r w:rsidR="00563EF4">
        <w:t>Okolje lahko uporabljamo samo na računalnikih, ki jih poganja operacijski sistem OS X. Na voljo je brezplačno v aplikacij</w:t>
      </w:r>
      <w:r w:rsidR="00A33495">
        <w:t>i</w:t>
      </w:r>
      <w:r w:rsidR="00563EF4">
        <w:t xml:space="preserve">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7D8EC1D1"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w:t>
      </w:r>
      <w:r w:rsidR="00A33495">
        <w:t xml:space="preserve"> pa</w:t>
      </w:r>
      <w:r w:rsidR="00900A90">
        <w:t xml:space="preserve"> </w:t>
      </w:r>
      <w:r>
        <w:t>je</w:t>
      </w:r>
      <w:r w:rsidR="00900A90">
        <w:t xml:space="preserve"> testiranje brezplačno</w:t>
      </w:r>
      <w:r>
        <w:t xml:space="preserve">. </w:t>
      </w:r>
      <w:r w:rsidR="00A33495">
        <w:t>Za trženje aplikacij na trgovini App Store je še vedno potreben</w:t>
      </w:r>
      <w:r w:rsidR="00A33495" w:rsidDel="00A33495">
        <w:t xml:space="preserve"> </w:t>
      </w:r>
      <w:r w:rsidR="00A33495">
        <w:t>r</w:t>
      </w:r>
      <w:r>
        <w:t>azvijalski račun.</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87" w:name="_Ref459547665"/>
      <w:bookmarkStart w:id="88"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87"/>
      <w:r>
        <w:t>: Zaslonska slika razvojnega okolja Xcode</w:t>
      </w:r>
      <w:bookmarkEnd w:id="88"/>
    </w:p>
    <w:p w14:paraId="7B576E79" w14:textId="6435FF95" w:rsidR="00185ECF" w:rsidRDefault="00185ECF" w:rsidP="00185ECF">
      <w:pPr>
        <w:pStyle w:val="Heading3"/>
      </w:pPr>
      <w:bookmarkStart w:id="89" w:name="_Toc459633490"/>
      <w:bookmarkStart w:id="90" w:name="_Toc459633962"/>
      <w:r>
        <w:lastRenderedPageBreak/>
        <w:t>Swift</w:t>
      </w:r>
      <w:bookmarkEnd w:id="89"/>
      <w:bookmarkEnd w:id="90"/>
    </w:p>
    <w:p w14:paraId="61CF0F5B" w14:textId="41EBB7CE"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w:t>
      </w:r>
      <w:r w:rsidR="00A33495">
        <w:t>H</w:t>
      </w:r>
      <w:r>
        <w:t>ub</w:t>
      </w:r>
      <w:r w:rsidR="00A33495">
        <w:t>-</w:t>
      </w:r>
      <w:r>
        <w:t>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91" w:name="_Ref459547710"/>
      <w:bookmarkStart w:id="92"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91"/>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92"/>
      <w:r>
        <w:fldChar w:fldCharType="end"/>
      </w:r>
    </w:p>
    <w:p w14:paraId="1561C0FD" w14:textId="41ABFC3C" w:rsidR="00732E15" w:rsidRDefault="0029059B" w:rsidP="0029059B">
      <w:pPr>
        <w:pStyle w:val="Heading3"/>
      </w:pPr>
      <w:bookmarkStart w:id="93" w:name="_Toc459633491"/>
      <w:bookmarkStart w:id="94" w:name="_Toc459633963"/>
      <w:r>
        <w:t>Cocoa pods</w:t>
      </w:r>
      <w:bookmarkEnd w:id="93"/>
      <w:bookmarkEnd w:id="94"/>
    </w:p>
    <w:p w14:paraId="3ED8B9B9" w14:textId="634E501E" w:rsidR="0029059B" w:rsidRDefault="0029059B" w:rsidP="00DC38A9">
      <w:r>
        <w:t xml:space="preserve">Cocoa pods je </w:t>
      </w:r>
      <w:r w:rsidR="005B45FD">
        <w:t xml:space="preserve">upravitelj knjižnic za programska jezika Swift in Objective-C. </w:t>
      </w:r>
      <w:r w:rsidR="00E50923">
        <w:t>Upravitelj</w:t>
      </w:r>
      <w:r w:rsidR="00225B11">
        <w:t xml:space="preserv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DB91B54"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w:t>
      </w:r>
      <w:r w:rsidR="00A33495">
        <w:t>le še</w:t>
      </w:r>
      <w:r w:rsidR="00D067B4">
        <w:t xml:space="preserve"> vključitev v razrede, kjer bomo knjižnic</w:t>
      </w:r>
      <w:r w:rsidR="00A33495">
        <w:t>e</w:t>
      </w:r>
      <w:r w:rsidR="00D067B4">
        <w:t xml:space="preserve"> </w:t>
      </w:r>
      <w:r w:rsidR="00E50923">
        <w:t>vključili</w:t>
      </w:r>
      <w:r w:rsidR="00A33495">
        <w:t xml:space="preserve"> </w:t>
      </w:r>
      <w:r w:rsidR="00D067B4">
        <w:t xml:space="preserve">z ukazom </w:t>
      </w:r>
      <w:r w:rsidR="00D067B4" w:rsidRPr="00E50923">
        <w:t>import</w:t>
      </w:r>
      <w:r w:rsidR="00D067B4">
        <w:t>.</w:t>
      </w:r>
    </w:p>
    <w:p w14:paraId="0B77A088" w14:textId="41AEDDD1" w:rsidR="00D37D8D" w:rsidRDefault="00081C79" w:rsidP="00081C79">
      <w:pPr>
        <w:pStyle w:val="Heading3"/>
      </w:pPr>
      <w:bookmarkStart w:id="95" w:name="_Toc459633492"/>
      <w:bookmarkStart w:id="96" w:name="_Toc459633964"/>
      <w:r>
        <w:t>Programska knjižnica Alamofire</w:t>
      </w:r>
      <w:bookmarkEnd w:id="95"/>
      <w:bookmarkEnd w:id="96"/>
    </w:p>
    <w:p w14:paraId="72C3706C" w14:textId="74E4B981"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w:t>
      </w:r>
      <w:r w:rsidR="00BB2805">
        <w:t>-</w:t>
      </w:r>
      <w:r>
        <w:t xml:space="preserve">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refreshTemp(</w:t>
      </w:r>
      <w:proofErr w:type="gramEnd"/>
      <w:r w:rsidRPr="00922954">
        <w:rPr>
          <w:rFonts w:ascii="Menlo" w:hAnsi="Menlo" w:cs="Menlo"/>
          <w:color w:val="000000"/>
          <w:sz w:val="18"/>
          <w:lang w:val="en-US"/>
        </w:rPr>
        <w:t xml:space="preserve">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7E228CB9"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rsidRPr="00E50923">
        <w:t>responseString</w:t>
      </w:r>
      <w:r w:rsidR="00F03695">
        <w:t>,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w:t>
      </w:r>
      <w:r w:rsidR="00BB2805">
        <w:t>,</w:t>
      </w:r>
      <w:r w:rsidR="00F03695">
        <w:t xml:space="preserve"> eksplicitno dodati besedo self. </w:t>
      </w:r>
    </w:p>
    <w:p w14:paraId="636E7BA9" w14:textId="45615D6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rsidR="00BB2805">
        <w:t>e</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BB2805">
        <w:t>, kar</w:t>
      </w:r>
      <w:r w:rsidR="008264E2">
        <w:t xml:space="preserve">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118EBDBA" w:rsidR="00A328BE" w:rsidRDefault="00A328BE" w:rsidP="00391B75">
      <w:r>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w:t>
      </w:r>
      <w:r w:rsidR="0087532D">
        <w:t xml:space="preserve"> </w:t>
      </w:r>
      <w:r>
        <w:t>mikroračunalnik ni dosegljiv</w:t>
      </w:r>
      <w:r w:rsidR="00BB2805">
        <w:t>,</w:t>
      </w:r>
      <w:r>
        <w:t xml:space="preserve">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97" w:name="_Toc459633493"/>
      <w:bookmarkStart w:id="98" w:name="_Toc459633965"/>
      <w:r>
        <w:t>Nastavitve aplikacije in s</w:t>
      </w:r>
      <w:r w:rsidR="0077290F">
        <w:t xml:space="preserve">hramba </w:t>
      </w:r>
      <w:r w:rsidR="0077290F" w:rsidRPr="0077290F">
        <w:t>NSUserDefaults</w:t>
      </w:r>
      <w:bookmarkEnd w:id="97"/>
      <w:bookmarkEnd w:id="98"/>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99" w:name="_Toc459561486"/>
      <w:bookmarkStart w:id="100" w:name="_Ref459671757"/>
      <w:r>
        <w:t xml:space="preserve">Slika </w:t>
      </w:r>
      <w:r>
        <w:fldChar w:fldCharType="begin"/>
      </w:r>
      <w:r>
        <w:instrText xml:space="preserve"> SEQ Slika \* ARABIC </w:instrText>
      </w:r>
      <w:r>
        <w:fldChar w:fldCharType="separate"/>
      </w:r>
      <w:r w:rsidR="00D57A71">
        <w:rPr>
          <w:noProof/>
        </w:rPr>
        <w:t>16</w:t>
      </w:r>
      <w:r>
        <w:fldChar w:fldCharType="end"/>
      </w:r>
      <w:bookmarkEnd w:id="100"/>
      <w:r>
        <w:t>: Zaslonska slika nastavitev aplikacije</w:t>
      </w:r>
      <w:r w:rsidR="008264E2">
        <w:t xml:space="preserve"> pametne hiše</w:t>
      </w:r>
      <w:bookmarkEnd w:id="99"/>
    </w:p>
    <w:p w14:paraId="22359173" w14:textId="77777777" w:rsidR="001B7BF1" w:rsidRDefault="001B7BF1" w:rsidP="00DD54F6"/>
    <w:p w14:paraId="29AF4785" w14:textId="481D7567" w:rsidR="00CA2CCF" w:rsidRDefault="001B7BF1" w:rsidP="00DD54F6">
      <w:r>
        <w:t>Aplikacija ima tudi nastavitev (</w:t>
      </w:r>
      <w:r w:rsidR="00E50923">
        <w:fldChar w:fldCharType="begin"/>
      </w:r>
      <w:r w:rsidR="00E50923">
        <w:instrText xml:space="preserve"> REF _Ref459671757 \h </w:instrText>
      </w:r>
      <w:r w:rsidR="00E50923">
        <w:fldChar w:fldCharType="separate"/>
      </w:r>
      <w:r w:rsidR="00E50923">
        <w:t xml:space="preserve">Slika </w:t>
      </w:r>
      <w:r w:rsidR="00E50923">
        <w:rPr>
          <w:noProof/>
        </w:rPr>
        <w:t>16</w:t>
      </w:r>
      <w:r w:rsidR="00E50923">
        <w:fldChar w:fldCharType="end"/>
      </w:r>
      <w:r>
        <w:t xml:space="preserve">). </w:t>
      </w:r>
      <w:r w:rsidR="008264E2">
        <w:t>Uporabnik si lahko za vsako GPIO izhod nastavi last</w:t>
      </w:r>
      <w:r w:rsidR="00E01BB6">
        <w:t>n</w:t>
      </w:r>
      <w:r w:rsidR="008264E2">
        <w:t xml:space="preserve">o oznako, nastaviti </w:t>
      </w:r>
      <w:r w:rsidR="00BB2805">
        <w:t xml:space="preserve">pa </w:t>
      </w:r>
      <w:r w:rsidR="008264E2">
        <w:t>mora tudi URL do mikroračunalnika. Za avtomatski vklop in izklop luči</w:t>
      </w:r>
      <w:r w:rsidR="00E658E9">
        <w:t xml:space="preserve"> glede na</w:t>
      </w:r>
      <w:r w:rsidR="008264E2">
        <w:t xml:space="preserve"> bližino iBeacon oddajnika mora uporabnik vnesti tudi unikaten </w:t>
      </w:r>
      <w:r w:rsidR="008264E2">
        <w:lastRenderedPageBreak/>
        <w:t>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101" w:name="_Toc459633494"/>
      <w:bookmarkStart w:id="102" w:name="_Toc459633966"/>
      <w:r>
        <w:t>CoreLocation</w:t>
      </w:r>
      <w:bookmarkEnd w:id="101"/>
      <w:bookmarkEnd w:id="102"/>
    </w:p>
    <w:p w14:paraId="09C6EC38" w14:textId="352C1A44"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w:t>
      </w:r>
    </w:p>
    <w:p w14:paraId="538B9045" w14:textId="77777777" w:rsidR="00A803F2" w:rsidRDefault="00A803F2" w:rsidP="00CD5572"/>
    <w:p w14:paraId="77354271" w14:textId="1C2E1032" w:rsidR="00BC7203" w:rsidRDefault="00CD5572" w:rsidP="00CD5572">
      <w:r>
        <w:t>V sobo smo namestil</w:t>
      </w:r>
      <w:r w:rsidR="005B2BAD">
        <w:t>i prej opisan iBeacon oddajnik ter v nastavitve aplikacije vnesli</w:t>
      </w:r>
      <w:r>
        <w:t xml:space="preserve"> unikaten identifikator UUID</w:t>
      </w:r>
      <w:r w:rsidR="00D80A59">
        <w:t xml:space="preserve"> </w:t>
      </w:r>
      <w:r w:rsidR="005B2BAD">
        <w:t xml:space="preserve">našega </w:t>
      </w:r>
      <w:r w:rsidR="00D80A59">
        <w:t>beacona</w:t>
      </w:r>
      <w:r>
        <w:t xml:space="preserve"> </w:t>
      </w:r>
      <w:r w:rsidR="00D80A59">
        <w:t>ter</w:t>
      </w:r>
      <w:r w:rsidR="005B2BAD">
        <w:t xml:space="preserve"> izbrali</w:t>
      </w:r>
      <w:r>
        <w:t xml:space="preserve"> </w:t>
      </w:r>
      <w:r w:rsidR="005B2BAD">
        <w:t>nekaj</w:t>
      </w:r>
      <w:r>
        <w:t xml:space="preserve"> luči. </w:t>
      </w:r>
      <w:r w:rsidR="00B127C4">
        <w:t>Naslednji izsek kode prikazuje uporabo iBeacon tehnologije v aplikaciji.</w:t>
      </w:r>
      <w:r>
        <w:t xml:space="preserve"> </w:t>
      </w:r>
      <w:r w:rsidR="005507E6">
        <w:t>Razred, ki implementira to funkcionalnost</w:t>
      </w:r>
      <w:r w:rsidR="00E658E9">
        <w:t>,</w:t>
      </w:r>
      <w:r w:rsidR="005B2BAD">
        <w:t xml:space="preserve"> uporablja v</w:t>
      </w:r>
      <w:r w:rsidR="005507E6">
        <w:t>zorca delegiranje</w:t>
      </w:r>
      <w:r w:rsidR="005B2BAD">
        <w:t xml:space="preserve"> razreda </w:t>
      </w:r>
      <w:r w:rsidR="002C6A33" w:rsidRPr="005B2BAD">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w:t>
      </w:r>
      <w:proofErr w:type="gramStart"/>
      <w:r w:rsidRPr="002E6522">
        <w:rPr>
          <w:rFonts w:ascii="Menlo" w:hAnsi="Menlo" w:cs="Menlo"/>
          <w:color w:val="000000"/>
          <w:sz w:val="18"/>
          <w:szCs w:val="18"/>
          <w:lang w:val="en-US"/>
        </w:rPr>
        <w:t>viewDidLoad(</w:t>
      </w:r>
      <w:proofErr w:type="gram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proofErr w:type="gramStart"/>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w:t>
      </w:r>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gramStart"/>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w:t>
      </w:r>
      <w:proofErr w:type="gramEnd"/>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w:t>
      </w:r>
      <w:proofErr w:type="gramStart"/>
      <w:r w:rsidRPr="002E6522">
        <w:rPr>
          <w:rFonts w:ascii="Menlo" w:hAnsi="Menlo" w:cs="Menlo"/>
          <w:color w:val="000000"/>
          <w:sz w:val="18"/>
          <w:lang w:val="en-US"/>
        </w:rPr>
        <w:t>locationManager(</w:t>
      </w:r>
      <w:proofErr w:type="gramEnd"/>
      <w:r w:rsidRPr="002E6522">
        <w:rPr>
          <w:rFonts w:ascii="Menlo" w:hAnsi="Menlo" w:cs="Menlo"/>
          <w:color w:val="000000"/>
          <w:sz w:val="18"/>
          <w:lang w:val="en-US"/>
        </w:rPr>
        <w:t xml:space="preserve">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w:t>
      </w:r>
      <w:r w:rsidR="00A64B0E">
        <w:lastRenderedPageBreak/>
        <w:t xml:space="preserve">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3" w:name="_Toc459633495"/>
      <w:bookmarkStart w:id="104" w:name="_Toc459633967"/>
      <w:r>
        <w:t>Izdelava uporabniškega vmesnika</w:t>
      </w:r>
      <w:bookmarkEnd w:id="103"/>
      <w:bookmarkEnd w:id="104"/>
    </w:p>
    <w:p w14:paraId="643C22D5" w14:textId="29FEBFEF" w:rsidR="007370A0" w:rsidRDefault="00262F1F" w:rsidP="007370A0">
      <w:r>
        <w:t xml:space="preserve">Xcode za implementacijo grafičnega vmesnika uporablja </w:t>
      </w:r>
      <w:r w:rsidR="005B2BAD">
        <w:t xml:space="preserve">orodje imenovano </w:t>
      </w:r>
      <w:r>
        <w:t xml:space="preserve">Storyboard. </w:t>
      </w:r>
      <w:r w:rsidR="00F45B2E">
        <w:t>Predloge zaslonskih slik</w:t>
      </w:r>
      <w:r w:rsidR="00986C9D">
        <w:t xml:space="preserve"> </w:t>
      </w:r>
      <w:r w:rsidR="00112BC5">
        <w:t xml:space="preserve">razporedimo po platnu in jih med seboj povezujemo z različnimi tipi prehodov. Na </w:t>
      </w:r>
      <w:r w:rsidR="00674A8C">
        <w:t>p</w:t>
      </w:r>
      <w:r w:rsidR="00112BC5">
        <w:t xml:space="preserve">redloge nato razporedimo elemente, ki jih </w:t>
      </w:r>
      <w:r w:rsidR="00674A8C">
        <w:t xml:space="preserve">posamezni </w:t>
      </w:r>
      <w:r w:rsidR="00112BC5">
        <w:t xml:space="preserve">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5B2BAD">
        <w:fldChar w:fldCharType="begin"/>
      </w:r>
      <w:r w:rsidR="005B2BAD">
        <w:instrText xml:space="preserve"> REF _Ref459547867 \h </w:instrText>
      </w:r>
      <w:r w:rsidR="005B2BAD">
        <w:fldChar w:fldCharType="separate"/>
      </w:r>
      <w:r w:rsidR="005B2BAD">
        <w:t xml:space="preserve">Slika </w:t>
      </w:r>
      <w:r w:rsidR="005B2BAD">
        <w:rPr>
          <w:noProof/>
        </w:rPr>
        <w:t>17</w:t>
      </w:r>
      <w:r w:rsidR="005B2BAD">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5" w:name="_Ref459547867"/>
      <w:bookmarkStart w:id="106"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105"/>
      <w:r>
        <w:t>: Gradnja grafičnega upora</w:t>
      </w:r>
      <w:r w:rsidR="002872A0">
        <w:t>b</w:t>
      </w:r>
      <w:r>
        <w:t>niškega vmesnika</w:t>
      </w:r>
      <w:r w:rsidR="002872A0">
        <w:t xml:space="preserve"> v okolju Xcode</w:t>
      </w:r>
      <w:bookmarkEnd w:id="106"/>
    </w:p>
    <w:p w14:paraId="01F99064" w14:textId="77777777" w:rsidR="007370A0" w:rsidRPr="007370A0" w:rsidRDefault="007370A0" w:rsidP="007370A0"/>
    <w:p w14:paraId="51429AD4" w14:textId="003DD842"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na različnih zaslonih</w:t>
      </w:r>
      <w:r w:rsidR="00674A8C">
        <w:t>,</w:t>
      </w:r>
      <w:r>
        <w:t xml:space="preserve">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w:t>
      </w:r>
      <w:r w:rsidR="00674A8C">
        <w:t>na druge grafične elemente</w:t>
      </w:r>
      <w:r w:rsidR="00674A8C" w:rsidDel="00674A8C">
        <w:t xml:space="preserve"> </w:t>
      </w:r>
      <w:r w:rsidR="00081530">
        <w:t>med tem ko na tipkovnici držimo</w:t>
      </w:r>
      <w:r w:rsidR="00104E8E">
        <w:t xml:space="preserve"> ctrl. Nato moramo izbrati željen tip omejitev. </w:t>
      </w:r>
      <w:r w:rsidR="00684F0D">
        <w:t>Ko ima uporabniški vmesnik željen</w:t>
      </w:r>
      <w:r w:rsidR="00674A8C">
        <w:t>i</w:t>
      </w:r>
      <w:r w:rsidR="00684F0D">
        <w:t xml:space="preserve"> izgled, ga moramo povezati s kodo. To storimo s poteg</w:t>
      </w:r>
      <w:r w:rsidR="00F122FA">
        <w:t>om</w:t>
      </w:r>
      <w:r w:rsidR="00684F0D">
        <w:t xml:space="preserve"> miške</w:t>
      </w:r>
      <w:r w:rsidR="00F122FA">
        <w:t xml:space="preserve"> iz 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w:t>
      </w:r>
      <w:r w:rsidR="00F122FA">
        <w:lastRenderedPageBreak/>
        <w:t xml:space="preserve">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w:t>
      </w:r>
      <w:r w:rsidR="00674A8C">
        <w:t>,</w:t>
      </w:r>
      <w:r w:rsidR="00F122FA">
        <w:t xml:space="preserve"> kjer želimo, da </w:t>
      </w:r>
      <w:r w:rsidR="00CB2FEC">
        <w:t>dogodek proži klic funkcije</w:t>
      </w:r>
      <w:r w:rsidR="00E658E9">
        <w:t>,</w:t>
      </w:r>
      <w:r w:rsidR="00CB2FEC">
        <w:t xml:space="preserve"> je klik na gumb</w:t>
      </w:r>
      <w:r w:rsidR="00674A8C">
        <w:t>. N</w:t>
      </w:r>
      <w:r w:rsidR="00CB2FEC">
        <w:t>atančneje</w:t>
      </w:r>
      <w:r w:rsidR="00081530">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57322649" w:rsidR="00B30E3B" w:rsidRDefault="00957B59" w:rsidP="00B378A0">
      <w:r>
        <w:t xml:space="preserve">Podobno kot pri povezavi grafičnih elementov </w:t>
      </w:r>
      <w:r w:rsidR="00E658E9">
        <w:t>s</w:t>
      </w:r>
      <w:r>
        <w:t xml:space="preserve"> kodo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w:t>
      </w:r>
      <w:r w:rsidR="009462A3">
        <w:t>zavrže</w:t>
      </w:r>
      <w:r w:rsidR="00CE5F23">
        <w:t xml:space="preserve">. Prehod lahko izvedemo programsko in sicer z metodo </w:t>
      </w:r>
      <w:r w:rsidR="00CE5F23" w:rsidRPr="00CE5F23">
        <w:t>performSegueWithIdentifier</w:t>
      </w:r>
      <w:r w:rsidR="00081530">
        <w:t>. Animacijo na prejšnji zaslon pa prožimo z klicem metode</w:t>
      </w:r>
      <w:r w:rsidR="00CE5F23">
        <w:t xml:space="preserve"> </w:t>
      </w:r>
      <w:r w:rsidR="00CE5F23" w:rsidRPr="00CE5F23">
        <w:t>unwindForSegue</w:t>
      </w:r>
      <w:r w:rsidR="00CE5F23">
        <w:t>.</w:t>
      </w:r>
    </w:p>
    <w:p w14:paraId="0E3FEB93" w14:textId="58DA896E" w:rsidR="00911223" w:rsidRDefault="008C637E" w:rsidP="008C637E">
      <w:pPr>
        <w:pStyle w:val="Heading3"/>
      </w:pPr>
      <w:bookmarkStart w:id="107" w:name="_Toc459633496"/>
      <w:bookmarkStart w:id="108" w:name="_Toc459633968"/>
      <w:r>
        <w:t>Today extension</w:t>
      </w:r>
      <w:r w:rsidR="009D13D3">
        <w:t xml:space="preserve"> – hiter dostop</w:t>
      </w:r>
      <w:bookmarkEnd w:id="107"/>
      <w:bookmarkEnd w:id="108"/>
    </w:p>
    <w:p w14:paraId="1D722181" w14:textId="633B5E6B" w:rsidR="008C637E" w:rsidRPr="008C637E" w:rsidRDefault="0096008C" w:rsidP="008C637E">
      <w:r>
        <w:t>V operacijske</w:t>
      </w:r>
      <w:r w:rsidR="009462A3">
        <w:t>m</w:t>
      </w:r>
      <w:r>
        <w:t xml:space="preserve"> sistemu iOS ima uporabnik vedno mo</w:t>
      </w:r>
      <w:r w:rsidR="00A40D3B">
        <w:t>žnost s potegom navzdo</w:t>
      </w:r>
      <w:r w:rsidR="009462A3">
        <w:t>l</w:t>
      </w:r>
      <w:r w:rsidR="00A40D3B">
        <w:t xml:space="preserve"> z vrha zaslona odpre</w:t>
      </w:r>
      <w:r w:rsidR="000304A5">
        <w:t>ti zaslon z obvestili in hitrim dostopom</w:t>
      </w:r>
      <w:r w:rsidR="00A40D3B">
        <w:t xml:space="preserve"> do aplikacij imenovanim Today. Za potrebe naloge smo razvili preprosto razširitev za hiter dostop do stikala za luči ter do temperaturnega senzorja. Gradnja grafičnega uporabniškega vmesnika poteka podobno kot pri aplikaciji. </w:t>
      </w:r>
      <w:r w:rsidR="006F3D0C">
        <w:t>Predloga kontrolerja se razlikuje</w:t>
      </w:r>
      <w:r w:rsidR="00081530">
        <w:t xml:space="preserve"> predvsem</w:t>
      </w:r>
      <w:r w:rsidR="006F3D0C">
        <w:t xml:space="preserv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081530">
        <w:t xml:space="preserve"> V naši aplikaciji</w:t>
      </w:r>
      <w:r w:rsidR="006F3D0C">
        <w:t xml:space="preserve">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081530">
        <w:t xml:space="preserve">Slika </w:t>
      </w:r>
      <w:r w:rsidR="00081530">
        <w:rPr>
          <w:noProof/>
        </w:rPr>
        <w:t>18</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02D37337" w:rsidR="00D37D8D" w:rsidRPr="00AF7CE5" w:rsidRDefault="002525B9" w:rsidP="002525B9">
      <w:pPr>
        <w:pStyle w:val="Caption"/>
      </w:pPr>
      <w:bookmarkStart w:id="109" w:name="_Ref459548037"/>
      <w:bookmarkStart w:id="110"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109"/>
      <w:r>
        <w:t>: Zaslonska slika hitrega dostopa</w:t>
      </w:r>
      <w:r w:rsidR="0011181C">
        <w:t xml:space="preserve"> do razširitve</w:t>
      </w:r>
      <w:r>
        <w:t xml:space="preserve"> Today</w:t>
      </w:r>
      <w:bookmarkEnd w:id="110"/>
    </w:p>
    <w:p w14:paraId="20DCBD7C" w14:textId="089B7067" w:rsidR="00441166" w:rsidRDefault="00441166" w:rsidP="007C5FEC">
      <w:pPr>
        <w:pStyle w:val="Heading2"/>
      </w:pPr>
      <w:bookmarkStart w:id="111" w:name="_Toc459633497"/>
      <w:bookmarkStart w:id="112" w:name="_Toc459633969"/>
      <w:r>
        <w:t>Konfiguracija</w:t>
      </w:r>
      <w:r w:rsidR="00AF7CE5">
        <w:t xml:space="preserve"> in namestitev</w:t>
      </w:r>
      <w:bookmarkEnd w:id="111"/>
      <w:bookmarkEnd w:id="112"/>
    </w:p>
    <w:p w14:paraId="36E5E56F" w14:textId="7F7CFB1C"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081530">
        <w:t xml:space="preserve">Slika </w:t>
      </w:r>
      <w:r w:rsidR="00081530">
        <w:rPr>
          <w:noProof/>
        </w:rPr>
        <w:t>19</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w:t>
      </w:r>
      <w:r w:rsidR="0011181C">
        <w:t>o</w:t>
      </w:r>
      <w:r w:rsidR="002525B9">
        <w:t xml:space="preserve">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06FB113" w:rsidR="00250230" w:rsidRDefault="007E7A80" w:rsidP="008E6712">
      <w:r>
        <w:t>Na mikroračunalniku smo pustili privzeto konfiguracijo dinamičnega pridobivanja IP naslova</w:t>
      </w:r>
      <w:r w:rsidR="0011181C">
        <w:t xml:space="preserve"> in</w:t>
      </w:r>
      <w:r>
        <w:t xml:space="preserve"> na </w:t>
      </w:r>
      <w:r w:rsidR="003F3C6F">
        <w:t>usmerjevalniku</w:t>
      </w:r>
      <w:r>
        <w:t xml:space="preserve">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xml:space="preserve"> za zunanji dostop do HTTP</w:t>
      </w:r>
      <w:r w:rsidR="000472E9">
        <w:t>S</w:t>
      </w:r>
      <w:r w:rsidR="00502FBC">
        <w:t xml:space="preserve"> strežnika. To smo</w:t>
      </w:r>
      <w:r w:rsidR="009D13D3">
        <w:t xml:space="preserve"> dosegli</w:t>
      </w:r>
      <w:r w:rsidR="00502FBC">
        <w:t xml:space="preserve"> z naslednjim ukazom</w:t>
      </w:r>
      <w:r w:rsidR="0011181C">
        <w:t>,</w:t>
      </w:r>
      <w:r w:rsidR="00502FBC">
        <w:t xml:space="preserve"> </w:t>
      </w:r>
      <w:r w:rsidR="0011181C">
        <w:t xml:space="preserve">vnesenim </w:t>
      </w:r>
      <w:r w:rsidR="00502FBC">
        <w:t>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456B23C" w:rsidR="00D9320A" w:rsidRDefault="00D9320A" w:rsidP="00250230">
      <w:r>
        <w:t>Za loka</w:t>
      </w:r>
      <w:r w:rsidR="009D13D3">
        <w:t>lni</w:t>
      </w:r>
      <w:r>
        <w:t xml:space="preserve"> dostop smo dodali statičen DNS vnos za enako poddomeno, kot smo jo ustvarili prej</w:t>
      </w:r>
      <w:r w:rsidR="0011181C">
        <w:t>,</w:t>
      </w:r>
      <w:r>
        <w:t xml:space="preserve"> in jo nastavili na IP naslov mikroračunalnika. Na ta način tudi ob izpadu povezave s spletom sistem deluje</w:t>
      </w:r>
      <w:r w:rsidR="0011181C">
        <w:t>.</w:t>
      </w:r>
      <w:r>
        <w:t xml:space="preserve"> </w:t>
      </w:r>
      <w:r w:rsidR="0011181C">
        <w:t>Z</w:t>
      </w:r>
      <w:r>
        <w:t xml:space="preserve">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113" w:name="_Ref459548058"/>
      <w:bookmarkStart w:id="114"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113"/>
      <w:r>
        <w:t>: Usmerjevalnik Mikrotik hAP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114"/>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115" w:name="_Toc459633498"/>
      <w:bookmarkStart w:id="116" w:name="_Toc459633970"/>
      <w:r>
        <w:lastRenderedPageBreak/>
        <w:t>Sklep</w:t>
      </w:r>
      <w:bookmarkStart w:id="117" w:name="_Toc459561473"/>
      <w:bookmarkEnd w:id="115"/>
      <w:bookmarkEnd w:id="116"/>
    </w:p>
    <w:p w14:paraId="64AC28F3" w14:textId="78EE8B7F" w:rsidR="007C5FEC" w:rsidRDefault="007C5FEC" w:rsidP="007A71D9">
      <w:r>
        <w:t xml:space="preserve">IoT se še vedno srečuje z </w:t>
      </w:r>
      <w:r w:rsidR="009D13D3">
        <w:t>veliko izzivi</w:t>
      </w:r>
      <w:r>
        <w:t xml:space="preserve">. Največji je, da se </w:t>
      </w:r>
      <w:r w:rsidR="0011181C">
        <w:t xml:space="preserve">večina ljudi </w:t>
      </w:r>
      <w:r w:rsidR="009D13D3">
        <w:t xml:space="preserve">še </w:t>
      </w:r>
      <w:r>
        <w:t>ne zaveda vseh</w:t>
      </w:r>
      <w:r w:rsidR="009D13D3">
        <w:t xml:space="preserve"> pozitivnih</w:t>
      </w:r>
      <w:r>
        <w:t xml:space="preserve"> lastnosti in primerov uporabe. Ljudje se zaradi filmov celo bojijo bese</w:t>
      </w:r>
      <w:r w:rsidR="009D13D3">
        <w:t xml:space="preserve">dnih zvez </w:t>
      </w:r>
      <w:r>
        <w:t xml:space="preserve"> kot </w:t>
      </w:r>
      <w:r w:rsidR="0011181C">
        <w:t xml:space="preserve">je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87656">
        <w:t>.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w:t>
      </w:r>
      <w:r w:rsidR="00987656">
        <w:t xml:space="preserve">Pridobljeni </w:t>
      </w:r>
      <w:r>
        <w:t xml:space="preserve">podatki so lahko relativno preprosto zlorabljeni, zato je zanesljiva kontrola dostopa </w:t>
      </w:r>
      <w:r w:rsidR="00987656">
        <w:t xml:space="preserve">do njih </w:t>
      </w:r>
      <w:r>
        <w:t>nujna. Podatk</w:t>
      </w:r>
      <w:r w:rsidR="00987656">
        <w:t>i</w:t>
      </w:r>
      <w:r>
        <w:t xml:space="preserve"> </w:t>
      </w:r>
      <w:r w:rsidR="00987656">
        <w:t>so tipično shranjeni v</w:t>
      </w:r>
      <w:r>
        <w:t xml:space="preserve"> oblaku, kjer ne moremo zagotovo vedeti</w:t>
      </w:r>
      <w:r w:rsidR="00987656">
        <w:t>,</w:t>
      </w:r>
      <w:r>
        <w:t xml:space="preserve">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987656">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5CB0FAEE"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987656">
        <w:t>-</w:t>
      </w:r>
      <w:r w:rsidR="001B2322">
        <w:t>omarico</w:t>
      </w:r>
      <w:r w:rsidR="008310B1">
        <w:t xml:space="preserve"> in</w:t>
      </w:r>
      <w:r w:rsidR="00084EBA">
        <w:t xml:space="preserve"> </w:t>
      </w:r>
      <w:r w:rsidR="008310B1">
        <w:t>p</w:t>
      </w:r>
      <w:r w:rsidR="00084EBA">
        <w:t xml:space="preserve">ovezan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w:t>
      </w:r>
      <w:r w:rsidR="00987656">
        <w:t>-</w:t>
      </w:r>
      <w:r w:rsidR="00084EBA">
        <w:t>ta bi ob prvi uporabi samodejno zaznala vse priključene pametne naprave in zahtevala kreiranje uporabniških računov. Administrator bi dodeljeval pravice posameznim uporabnikom za dostop do naprav.</w:t>
      </w:r>
      <w:r w:rsidR="00987656">
        <w:t xml:space="preserve"> </w:t>
      </w:r>
      <w:r w:rsidR="00084EBA">
        <w:t xml:space="preserve">Možnosti uporabe </w:t>
      </w:r>
      <w:r w:rsidR="00987656">
        <w:t>pa</w:t>
      </w:r>
      <w:r w:rsidR="00084EBA">
        <w:t xml:space="preserv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w:t>
      </w:r>
      <w:r w:rsidR="00987656">
        <w:t xml:space="preserve">tudi </w:t>
      </w:r>
      <w:r w:rsidR="00141D21">
        <w:t>oseba, ki</w:t>
      </w:r>
      <w:r w:rsidR="00701183">
        <w:t xml:space="preserve"> </w:t>
      </w:r>
      <w:r w:rsidR="00D717CE">
        <w:t xml:space="preserve">podrobno </w:t>
      </w:r>
      <w:r w:rsidR="00987656">
        <w:t xml:space="preserve">ne pozna </w:t>
      </w:r>
      <w:r w:rsidR="00141D21">
        <w:t xml:space="preserve">omenjenega sistema. </w:t>
      </w:r>
      <w:r w:rsidR="00D74EE2">
        <w:t xml:space="preserve">Sistem </w:t>
      </w:r>
      <w:r w:rsidR="00D74EE2">
        <w:t xml:space="preserve">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118"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117"/>
      <w:bookmarkEnd w:id="118"/>
    </w:p>
    <w:p w14:paraId="104BE1AC" w14:textId="7A26B1EC" w:rsidR="00987656" w:rsidRDefault="00987656" w:rsidP="001040A4"/>
    <w:p w14:paraId="415EB9CB" w14:textId="0755B84E" w:rsidR="00441166" w:rsidRPr="00441166" w:rsidRDefault="00987656" w:rsidP="001040A4">
      <w:r>
        <w:t xml:space="preserve">Menimo, da bo </w:t>
      </w:r>
      <w:r w:rsidR="00A44CFD">
        <w:t xml:space="preserve">IoT v bližnji prihodnosti doživel </w:t>
      </w:r>
      <w:r>
        <w:t xml:space="preserve">veliko </w:t>
      </w:r>
      <w:r w:rsidR="00A44CFD">
        <w:t>rast. To razvijalcem ponuja veliko priložnost</w:t>
      </w:r>
      <w:r w:rsidR="0069512F">
        <w:t>i za ra</w:t>
      </w:r>
      <w:r w:rsidR="009A608D">
        <w:t>zvoj novih naprav in storitev, u</w:t>
      </w:r>
      <w:r w:rsidR="00A44CFD">
        <w:t xml:space="preserve">porabnikom </w:t>
      </w:r>
      <w:r w:rsidR="00D717CE">
        <w:t xml:space="preserve">pa </w:t>
      </w:r>
      <w:r w:rsidR="00BC3EB6">
        <w:t>večje udobje</w:t>
      </w:r>
      <w:r w:rsidR="00FB510A">
        <w:t xml:space="preserve"> in zmanjšuje skri</w:t>
      </w:r>
      <w:r w:rsidR="00BC3EB6">
        <w:t xml:space="preserve"> pri nekateri vsakodnevnih opravilih</w:t>
      </w:r>
      <w:r>
        <w:t xml:space="preserve">. </w:t>
      </w:r>
      <w:bookmarkStart w:id="119" w:name="_GoBack"/>
      <w:bookmarkEnd w:id="119"/>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15BD8">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8E12B1" w14:textId="77777777" w:rsidR="0040751B" w:rsidRDefault="0040751B" w:rsidP="00BE546D">
      <w:r>
        <w:separator/>
      </w:r>
    </w:p>
  </w:endnote>
  <w:endnote w:type="continuationSeparator" w:id="0">
    <w:p w14:paraId="6258D777" w14:textId="77777777" w:rsidR="0040751B" w:rsidRDefault="0040751B"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E74A87" w:rsidRDefault="00E74A87"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E74A87" w:rsidRDefault="00E74A87"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E74A87" w:rsidRDefault="00E74A87"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E74A87" w:rsidRDefault="00E74A87"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B2BAD">
      <w:rPr>
        <w:rStyle w:val="PageNumber"/>
        <w:noProof/>
      </w:rPr>
      <w:t>vi</w:t>
    </w:r>
    <w:r>
      <w:rPr>
        <w:rStyle w:val="PageNumber"/>
      </w:rPr>
      <w:fldChar w:fldCharType="end"/>
    </w:r>
  </w:p>
  <w:p w14:paraId="4814F867" w14:textId="77777777" w:rsidR="00E74A87" w:rsidRDefault="00E74A87"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E74A87" w:rsidRDefault="00E74A87"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42A97">
      <w:rPr>
        <w:rStyle w:val="PageNumber"/>
        <w:noProof/>
      </w:rPr>
      <w:t>1</w:t>
    </w:r>
    <w:r>
      <w:rPr>
        <w:rStyle w:val="PageNumber"/>
      </w:rPr>
      <w:fldChar w:fldCharType="end"/>
    </w:r>
  </w:p>
  <w:p w14:paraId="19AC99C2" w14:textId="6AE36F63" w:rsidR="00E74A87" w:rsidRPr="000867F4" w:rsidRDefault="00E74A87"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E74A87" w:rsidRDefault="00E74A87"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510A">
      <w:rPr>
        <w:rStyle w:val="PageNumber"/>
        <w:noProof/>
      </w:rPr>
      <w:t>30</w:t>
    </w:r>
    <w:r>
      <w:rPr>
        <w:rStyle w:val="PageNumber"/>
      </w:rPr>
      <w:fldChar w:fldCharType="end"/>
    </w:r>
  </w:p>
  <w:p w14:paraId="7972DA6B" w14:textId="77777777" w:rsidR="00E74A87" w:rsidRDefault="00E74A87"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98D252" w14:textId="77777777" w:rsidR="0040751B" w:rsidRDefault="0040751B" w:rsidP="00BE546D">
      <w:r>
        <w:separator/>
      </w:r>
    </w:p>
  </w:footnote>
  <w:footnote w:type="continuationSeparator" w:id="0">
    <w:p w14:paraId="3F1AC42D" w14:textId="77777777" w:rsidR="0040751B" w:rsidRDefault="0040751B"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E74A87" w:rsidRPr="00DA3934" w:rsidRDefault="00E74A87"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3D7F"/>
    <w:rsid w:val="000763CE"/>
    <w:rsid w:val="0007705C"/>
    <w:rsid w:val="00081530"/>
    <w:rsid w:val="00081C79"/>
    <w:rsid w:val="00084EBA"/>
    <w:rsid w:val="000851BC"/>
    <w:rsid w:val="000867F4"/>
    <w:rsid w:val="00087E70"/>
    <w:rsid w:val="00090E1D"/>
    <w:rsid w:val="000927FB"/>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81C"/>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11E2"/>
    <w:rsid w:val="002A2115"/>
    <w:rsid w:val="002A4A29"/>
    <w:rsid w:val="002A4B11"/>
    <w:rsid w:val="002A67C8"/>
    <w:rsid w:val="002B0BD5"/>
    <w:rsid w:val="002B21A2"/>
    <w:rsid w:val="002B38D9"/>
    <w:rsid w:val="002B61E8"/>
    <w:rsid w:val="002B74AA"/>
    <w:rsid w:val="002B75AC"/>
    <w:rsid w:val="002C3512"/>
    <w:rsid w:val="002C64CE"/>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A51D7"/>
    <w:rsid w:val="003B09A1"/>
    <w:rsid w:val="003B0BF3"/>
    <w:rsid w:val="003B631E"/>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0751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6513"/>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54D"/>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2BAD"/>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446A"/>
    <w:rsid w:val="005F6A49"/>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2A97"/>
    <w:rsid w:val="006435AA"/>
    <w:rsid w:val="00643CA8"/>
    <w:rsid w:val="00660C5F"/>
    <w:rsid w:val="006611E2"/>
    <w:rsid w:val="00661BBB"/>
    <w:rsid w:val="00666D82"/>
    <w:rsid w:val="00667774"/>
    <w:rsid w:val="00670850"/>
    <w:rsid w:val="006733A6"/>
    <w:rsid w:val="00674A8C"/>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11B71"/>
    <w:rsid w:val="00712AEF"/>
    <w:rsid w:val="00713C60"/>
    <w:rsid w:val="00715BD8"/>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10B1"/>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2A3"/>
    <w:rsid w:val="00946D58"/>
    <w:rsid w:val="00947118"/>
    <w:rsid w:val="009523D2"/>
    <w:rsid w:val="00957B59"/>
    <w:rsid w:val="0096008C"/>
    <w:rsid w:val="00960DE5"/>
    <w:rsid w:val="00962066"/>
    <w:rsid w:val="00963094"/>
    <w:rsid w:val="009643A5"/>
    <w:rsid w:val="00966624"/>
    <w:rsid w:val="00980FCE"/>
    <w:rsid w:val="00982691"/>
    <w:rsid w:val="009826FE"/>
    <w:rsid w:val="0098337D"/>
    <w:rsid w:val="00983D20"/>
    <w:rsid w:val="00986838"/>
    <w:rsid w:val="00986C9D"/>
    <w:rsid w:val="00987656"/>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3495"/>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0B78"/>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A7C4A"/>
    <w:rsid w:val="00BB09C4"/>
    <w:rsid w:val="00BB2355"/>
    <w:rsid w:val="00BB2805"/>
    <w:rsid w:val="00BB4F24"/>
    <w:rsid w:val="00BB5C0B"/>
    <w:rsid w:val="00BC0866"/>
    <w:rsid w:val="00BC3EB6"/>
    <w:rsid w:val="00BC4C1C"/>
    <w:rsid w:val="00BC4F6F"/>
    <w:rsid w:val="00BC7203"/>
    <w:rsid w:val="00BD0A6E"/>
    <w:rsid w:val="00BD1A82"/>
    <w:rsid w:val="00BD520E"/>
    <w:rsid w:val="00BE1560"/>
    <w:rsid w:val="00BE23A1"/>
    <w:rsid w:val="00BE42B5"/>
    <w:rsid w:val="00BE546D"/>
    <w:rsid w:val="00BF5A7C"/>
    <w:rsid w:val="00BF6516"/>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6E27"/>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17CE"/>
    <w:rsid w:val="00D724AC"/>
    <w:rsid w:val="00D74214"/>
    <w:rsid w:val="00D74EE2"/>
    <w:rsid w:val="00D74F3B"/>
    <w:rsid w:val="00D75A96"/>
    <w:rsid w:val="00D80472"/>
    <w:rsid w:val="00D80A59"/>
    <w:rsid w:val="00D80E91"/>
    <w:rsid w:val="00D83A36"/>
    <w:rsid w:val="00D9259B"/>
    <w:rsid w:val="00D9320A"/>
    <w:rsid w:val="00D951E2"/>
    <w:rsid w:val="00D95BC4"/>
    <w:rsid w:val="00D96DA2"/>
    <w:rsid w:val="00DA09F1"/>
    <w:rsid w:val="00DA22CB"/>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0923"/>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74A87"/>
    <w:rsid w:val="00E83A44"/>
    <w:rsid w:val="00E8577A"/>
    <w:rsid w:val="00E90C91"/>
    <w:rsid w:val="00E927EC"/>
    <w:rsid w:val="00E9598D"/>
    <w:rsid w:val="00EA3870"/>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42"/>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2B9A"/>
    <w:rsid w:val="00F343C1"/>
    <w:rsid w:val="00F409E9"/>
    <w:rsid w:val="00F45B2E"/>
    <w:rsid w:val="00F47202"/>
    <w:rsid w:val="00F47AA5"/>
    <w:rsid w:val="00F513D7"/>
    <w:rsid w:val="00F5221C"/>
    <w:rsid w:val="00F525E4"/>
    <w:rsid w:val="00F53D45"/>
    <w:rsid w:val="00F604C9"/>
    <w:rsid w:val="00F609B1"/>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10A"/>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 w:type="paragraph" w:styleId="Revision">
    <w:name w:val="Revision"/>
    <w:hidden/>
    <w:uiPriority w:val="99"/>
    <w:semiHidden/>
    <w:rsid w:val="00E74A87"/>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5.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image" Target="media/image21.png"/><Relationship Id="rId38" Type="http://schemas.microsoft.com/office/2007/relationships/hdphoto" Target="media/hdphoto6.wdp"/><Relationship Id="rId39" Type="http://schemas.openxmlformats.org/officeDocument/2006/relationships/image" Target="media/image22.emf"/><Relationship Id="rId40" Type="http://schemas.openxmlformats.org/officeDocument/2006/relationships/header" Target="header1.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855DC8D8-A6B6-984B-B975-8A5CA8104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280</TotalTime>
  <Pages>43</Pages>
  <Words>13514</Words>
  <Characters>77030</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90364</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17</cp:revision>
  <cp:lastPrinted>2016-04-15T06:22:00Z</cp:lastPrinted>
  <dcterms:created xsi:type="dcterms:W3CDTF">2016-08-22T13:46:00Z</dcterms:created>
  <dcterms:modified xsi:type="dcterms:W3CDTF">2016-08-22T21:54:00Z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
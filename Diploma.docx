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6F741ED7" w14:textId="77777777" w:rsidR="00043E82"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043E82" w:rsidRPr="000905EB">
        <w:rPr>
          <w:noProof/>
        </w:rPr>
        <w:t>1</w:t>
      </w:r>
      <w:r w:rsidR="00043E82">
        <w:rPr>
          <w:rFonts w:asciiTheme="minorHAnsi" w:eastAsiaTheme="minorEastAsia" w:hAnsiTheme="minorHAnsi" w:cstheme="minorBidi"/>
          <w:b w:val="0"/>
          <w:bCs w:val="0"/>
          <w:caps w:val="0"/>
          <w:noProof/>
          <w:lang w:val="en-US"/>
        </w:rPr>
        <w:tab/>
      </w:r>
      <w:r w:rsidR="00043E82" w:rsidRPr="000905EB">
        <w:rPr>
          <w:noProof/>
        </w:rPr>
        <w:t>UVOD</w:t>
      </w:r>
      <w:r w:rsidR="00043E82">
        <w:rPr>
          <w:noProof/>
        </w:rPr>
        <w:tab/>
      </w:r>
      <w:r w:rsidR="00043E82">
        <w:rPr>
          <w:noProof/>
        </w:rPr>
        <w:fldChar w:fldCharType="begin"/>
      </w:r>
      <w:r w:rsidR="00043E82">
        <w:rPr>
          <w:noProof/>
        </w:rPr>
        <w:instrText xml:space="preserve"> PAGEREF _Toc459297461 \h </w:instrText>
      </w:r>
      <w:r w:rsidR="00043E82">
        <w:rPr>
          <w:noProof/>
        </w:rPr>
      </w:r>
      <w:r w:rsidR="00043E82">
        <w:rPr>
          <w:noProof/>
        </w:rPr>
        <w:fldChar w:fldCharType="separate"/>
      </w:r>
      <w:r w:rsidR="00043E82">
        <w:rPr>
          <w:noProof/>
        </w:rPr>
        <w:t>1</w:t>
      </w:r>
      <w:r w:rsidR="00043E82">
        <w:rPr>
          <w:noProof/>
        </w:rPr>
        <w:fldChar w:fldCharType="end"/>
      </w:r>
    </w:p>
    <w:p w14:paraId="54D01491" w14:textId="77777777" w:rsidR="00043E82" w:rsidRDefault="00043E8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_Toc459297462 \h </w:instrText>
      </w:r>
      <w:r>
        <w:rPr>
          <w:noProof/>
        </w:rPr>
      </w:r>
      <w:r>
        <w:rPr>
          <w:noProof/>
        </w:rPr>
        <w:fldChar w:fldCharType="separate"/>
      </w:r>
      <w:r>
        <w:rPr>
          <w:noProof/>
        </w:rPr>
        <w:t>2</w:t>
      </w:r>
      <w:r>
        <w:rPr>
          <w:noProof/>
        </w:rPr>
        <w:fldChar w:fldCharType="end"/>
      </w:r>
    </w:p>
    <w:p w14:paraId="4DB1DF42"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_Toc459297463 \h </w:instrText>
      </w:r>
      <w:r>
        <w:rPr>
          <w:noProof/>
        </w:rPr>
      </w:r>
      <w:r>
        <w:rPr>
          <w:noProof/>
        </w:rPr>
        <w:fldChar w:fldCharType="separate"/>
      </w:r>
      <w:r>
        <w:rPr>
          <w:noProof/>
        </w:rPr>
        <w:t>3</w:t>
      </w:r>
      <w:r>
        <w:rPr>
          <w:noProof/>
        </w:rPr>
        <w:fldChar w:fldCharType="end"/>
      </w:r>
    </w:p>
    <w:p w14:paraId="3BCEC5FC"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_Toc459297464 \h </w:instrText>
      </w:r>
      <w:r>
        <w:rPr>
          <w:noProof/>
        </w:rPr>
      </w:r>
      <w:r>
        <w:rPr>
          <w:noProof/>
        </w:rPr>
        <w:fldChar w:fldCharType="separate"/>
      </w:r>
      <w:r>
        <w:rPr>
          <w:noProof/>
        </w:rPr>
        <w:t>4</w:t>
      </w:r>
      <w:r>
        <w:rPr>
          <w:noProof/>
        </w:rPr>
        <w:fldChar w:fldCharType="end"/>
      </w:r>
    </w:p>
    <w:p w14:paraId="068E3AAE"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_Toc459297465 \h </w:instrText>
      </w:r>
      <w:r>
        <w:rPr>
          <w:noProof/>
        </w:rPr>
      </w:r>
      <w:r>
        <w:rPr>
          <w:noProof/>
        </w:rPr>
        <w:fldChar w:fldCharType="separate"/>
      </w:r>
      <w:r>
        <w:rPr>
          <w:noProof/>
        </w:rPr>
        <w:t>5</w:t>
      </w:r>
      <w:r>
        <w:rPr>
          <w:noProof/>
        </w:rPr>
        <w:fldChar w:fldCharType="end"/>
      </w:r>
    </w:p>
    <w:p w14:paraId="196DC86E"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_Toc459297466 \h </w:instrText>
      </w:r>
      <w:r>
        <w:rPr>
          <w:noProof/>
        </w:rPr>
      </w:r>
      <w:r>
        <w:rPr>
          <w:noProof/>
        </w:rPr>
        <w:fldChar w:fldCharType="separate"/>
      </w:r>
      <w:r>
        <w:rPr>
          <w:noProof/>
        </w:rPr>
        <w:t>5</w:t>
      </w:r>
      <w:r>
        <w:rPr>
          <w:noProof/>
        </w:rPr>
        <w:fldChar w:fldCharType="end"/>
      </w:r>
    </w:p>
    <w:p w14:paraId="23AEE5AD"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_Toc459297467 \h </w:instrText>
      </w:r>
      <w:r>
        <w:rPr>
          <w:noProof/>
        </w:rPr>
      </w:r>
      <w:r>
        <w:rPr>
          <w:noProof/>
        </w:rPr>
        <w:fldChar w:fldCharType="separate"/>
      </w:r>
      <w:r>
        <w:rPr>
          <w:noProof/>
        </w:rPr>
        <w:t>5</w:t>
      </w:r>
      <w:r>
        <w:rPr>
          <w:noProof/>
        </w:rPr>
        <w:fldChar w:fldCharType="end"/>
      </w:r>
    </w:p>
    <w:p w14:paraId="07ADDCCB"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_Toc459297468 \h </w:instrText>
      </w:r>
      <w:r>
        <w:rPr>
          <w:noProof/>
        </w:rPr>
      </w:r>
      <w:r>
        <w:rPr>
          <w:noProof/>
        </w:rPr>
        <w:fldChar w:fldCharType="separate"/>
      </w:r>
      <w:r>
        <w:rPr>
          <w:noProof/>
        </w:rPr>
        <w:t>6</w:t>
      </w:r>
      <w:r>
        <w:rPr>
          <w:noProof/>
        </w:rPr>
        <w:fldChar w:fldCharType="end"/>
      </w:r>
    </w:p>
    <w:p w14:paraId="33FBFB0A"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_Toc459297469 \h </w:instrText>
      </w:r>
      <w:r>
        <w:rPr>
          <w:noProof/>
        </w:rPr>
      </w:r>
      <w:r>
        <w:rPr>
          <w:noProof/>
        </w:rPr>
        <w:fldChar w:fldCharType="separate"/>
      </w:r>
      <w:r>
        <w:rPr>
          <w:noProof/>
        </w:rPr>
        <w:t>7</w:t>
      </w:r>
      <w:r>
        <w:rPr>
          <w:noProof/>
        </w:rPr>
        <w:fldChar w:fldCharType="end"/>
      </w:r>
    </w:p>
    <w:p w14:paraId="64DA7750"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_Toc459297470 \h </w:instrText>
      </w:r>
      <w:r>
        <w:rPr>
          <w:noProof/>
        </w:rPr>
      </w:r>
      <w:r>
        <w:rPr>
          <w:noProof/>
        </w:rPr>
        <w:fldChar w:fldCharType="separate"/>
      </w:r>
      <w:r>
        <w:rPr>
          <w:noProof/>
        </w:rPr>
        <w:t>7</w:t>
      </w:r>
      <w:r>
        <w:rPr>
          <w:noProof/>
        </w:rPr>
        <w:fldChar w:fldCharType="end"/>
      </w:r>
    </w:p>
    <w:p w14:paraId="2C20193F"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_Toc459297471 \h </w:instrText>
      </w:r>
      <w:r>
        <w:rPr>
          <w:noProof/>
        </w:rPr>
      </w:r>
      <w:r>
        <w:rPr>
          <w:noProof/>
        </w:rPr>
        <w:fldChar w:fldCharType="separate"/>
      </w:r>
      <w:r>
        <w:rPr>
          <w:noProof/>
        </w:rPr>
        <w:t>10</w:t>
      </w:r>
      <w:r>
        <w:rPr>
          <w:noProof/>
        </w:rPr>
        <w:fldChar w:fldCharType="end"/>
      </w:r>
    </w:p>
    <w:p w14:paraId="66754FEA" w14:textId="77777777" w:rsidR="00043E82" w:rsidRDefault="00043E8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_Toc459297472 \h </w:instrText>
      </w:r>
      <w:r>
        <w:rPr>
          <w:noProof/>
        </w:rPr>
      </w:r>
      <w:r>
        <w:rPr>
          <w:noProof/>
        </w:rPr>
        <w:fldChar w:fldCharType="separate"/>
      </w:r>
      <w:r>
        <w:rPr>
          <w:noProof/>
        </w:rPr>
        <w:t>10</w:t>
      </w:r>
      <w:r>
        <w:rPr>
          <w:noProof/>
        </w:rPr>
        <w:fldChar w:fldCharType="end"/>
      </w:r>
    </w:p>
    <w:p w14:paraId="3D87AF88" w14:textId="77777777" w:rsidR="00043E82" w:rsidRDefault="00043E82">
      <w:pPr>
        <w:pStyle w:val="TOC1"/>
        <w:tabs>
          <w:tab w:val="left" w:pos="440"/>
          <w:tab w:val="right" w:leader="dot" w:pos="8772"/>
        </w:tabs>
        <w:rPr>
          <w:rFonts w:asciiTheme="minorHAnsi" w:eastAsiaTheme="minorEastAsia" w:hAnsiTheme="minorHAnsi" w:cstheme="minorBidi"/>
          <w:b w:val="0"/>
          <w:bCs w:val="0"/>
          <w:caps w:val="0"/>
          <w:noProof/>
          <w:lang w:val="en-US"/>
        </w:rPr>
      </w:pPr>
      <w:r w:rsidRPr="000905EB">
        <w:rPr>
          <w:noProof/>
        </w:rPr>
        <w:t>4</w:t>
      </w:r>
      <w:r>
        <w:rPr>
          <w:rFonts w:asciiTheme="minorHAnsi" w:eastAsiaTheme="minorEastAsia" w:hAnsiTheme="minorHAnsi" w:cstheme="minorBidi"/>
          <w:b w:val="0"/>
          <w:bCs w:val="0"/>
          <w:caps w:val="0"/>
          <w:noProof/>
          <w:lang w:val="en-US"/>
        </w:rPr>
        <w:tab/>
      </w:r>
      <w:r>
        <w:rPr>
          <w:noProof/>
        </w:rPr>
        <w:t>Razvoj lastne re</w:t>
      </w:r>
      <w:r w:rsidRPr="000905EB">
        <w:rPr>
          <w:noProof/>
        </w:rPr>
        <w:t>šitve</w:t>
      </w:r>
      <w:r>
        <w:rPr>
          <w:noProof/>
        </w:rPr>
        <w:tab/>
      </w:r>
      <w:r>
        <w:rPr>
          <w:noProof/>
        </w:rPr>
        <w:fldChar w:fldCharType="begin"/>
      </w:r>
      <w:r>
        <w:rPr>
          <w:noProof/>
        </w:rPr>
        <w:instrText xml:space="preserve"> PAGEREF _Toc459297473 \h </w:instrText>
      </w:r>
      <w:r>
        <w:rPr>
          <w:noProof/>
        </w:rPr>
      </w:r>
      <w:r>
        <w:rPr>
          <w:noProof/>
        </w:rPr>
        <w:fldChar w:fldCharType="separate"/>
      </w:r>
      <w:r>
        <w:rPr>
          <w:noProof/>
        </w:rPr>
        <w:t>12</w:t>
      </w:r>
      <w:r>
        <w:rPr>
          <w:noProof/>
        </w:rPr>
        <w:fldChar w:fldCharType="end"/>
      </w:r>
    </w:p>
    <w:p w14:paraId="1965C0FC"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_Toc459297474 \h </w:instrText>
      </w:r>
      <w:r>
        <w:rPr>
          <w:noProof/>
        </w:rPr>
      </w:r>
      <w:r>
        <w:rPr>
          <w:noProof/>
        </w:rPr>
        <w:fldChar w:fldCharType="separate"/>
      </w:r>
      <w:r>
        <w:rPr>
          <w:noProof/>
        </w:rPr>
        <w:t>13</w:t>
      </w:r>
      <w:r>
        <w:rPr>
          <w:noProof/>
        </w:rPr>
        <w:fldChar w:fldCharType="end"/>
      </w:r>
    </w:p>
    <w:p w14:paraId="6FA94F72"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_Toc459297475 \h </w:instrText>
      </w:r>
      <w:r>
        <w:rPr>
          <w:noProof/>
        </w:rPr>
      </w:r>
      <w:r>
        <w:rPr>
          <w:noProof/>
        </w:rPr>
        <w:fldChar w:fldCharType="separate"/>
      </w:r>
      <w:r>
        <w:rPr>
          <w:noProof/>
        </w:rPr>
        <w:t>13</w:t>
      </w:r>
      <w:r>
        <w:rPr>
          <w:noProof/>
        </w:rPr>
        <w:fldChar w:fldCharType="end"/>
      </w:r>
    </w:p>
    <w:p w14:paraId="4D59C8B1"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_Toc459297476 \h </w:instrText>
      </w:r>
      <w:r>
        <w:rPr>
          <w:noProof/>
        </w:rPr>
      </w:r>
      <w:r>
        <w:rPr>
          <w:noProof/>
        </w:rPr>
        <w:fldChar w:fldCharType="separate"/>
      </w:r>
      <w:r>
        <w:rPr>
          <w:noProof/>
        </w:rPr>
        <w:t>14</w:t>
      </w:r>
      <w:r>
        <w:rPr>
          <w:noProof/>
        </w:rPr>
        <w:fldChar w:fldCharType="end"/>
      </w:r>
    </w:p>
    <w:p w14:paraId="087506F2"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_Toc459297477 \h </w:instrText>
      </w:r>
      <w:r>
        <w:rPr>
          <w:noProof/>
        </w:rPr>
      </w:r>
      <w:r>
        <w:rPr>
          <w:noProof/>
        </w:rPr>
        <w:fldChar w:fldCharType="separate"/>
      </w:r>
      <w:r>
        <w:rPr>
          <w:noProof/>
        </w:rPr>
        <w:t>14</w:t>
      </w:r>
      <w:r>
        <w:rPr>
          <w:noProof/>
        </w:rPr>
        <w:fldChar w:fldCharType="end"/>
      </w:r>
    </w:p>
    <w:p w14:paraId="0C9820D3"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_Toc459297478 \h </w:instrText>
      </w:r>
      <w:r>
        <w:rPr>
          <w:noProof/>
        </w:rPr>
      </w:r>
      <w:r>
        <w:rPr>
          <w:noProof/>
        </w:rPr>
        <w:fldChar w:fldCharType="separate"/>
      </w:r>
      <w:r>
        <w:rPr>
          <w:noProof/>
        </w:rPr>
        <w:t>15</w:t>
      </w:r>
      <w:r>
        <w:rPr>
          <w:noProof/>
        </w:rPr>
        <w:fldChar w:fldCharType="end"/>
      </w:r>
    </w:p>
    <w:p w14:paraId="432FE6E4"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_Toc459297479 \h </w:instrText>
      </w:r>
      <w:r>
        <w:rPr>
          <w:noProof/>
        </w:rPr>
      </w:r>
      <w:r>
        <w:rPr>
          <w:noProof/>
        </w:rPr>
        <w:fldChar w:fldCharType="separate"/>
      </w:r>
      <w:r>
        <w:rPr>
          <w:noProof/>
        </w:rPr>
        <w:t>17</w:t>
      </w:r>
      <w:r>
        <w:rPr>
          <w:noProof/>
        </w:rPr>
        <w:fldChar w:fldCharType="end"/>
      </w:r>
    </w:p>
    <w:p w14:paraId="1FB98110"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_Toc459297480 \h </w:instrText>
      </w:r>
      <w:r>
        <w:rPr>
          <w:noProof/>
        </w:rPr>
      </w:r>
      <w:r>
        <w:rPr>
          <w:noProof/>
        </w:rPr>
        <w:fldChar w:fldCharType="separate"/>
      </w:r>
      <w:r>
        <w:rPr>
          <w:noProof/>
        </w:rPr>
        <w:t>18</w:t>
      </w:r>
      <w:r>
        <w:rPr>
          <w:noProof/>
        </w:rPr>
        <w:fldChar w:fldCharType="end"/>
      </w:r>
    </w:p>
    <w:p w14:paraId="2A98FA30"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_Toc459297481 \h </w:instrText>
      </w:r>
      <w:r>
        <w:rPr>
          <w:noProof/>
        </w:rPr>
      </w:r>
      <w:r>
        <w:rPr>
          <w:noProof/>
        </w:rPr>
        <w:fldChar w:fldCharType="separate"/>
      </w:r>
      <w:r>
        <w:rPr>
          <w:noProof/>
        </w:rPr>
        <w:t>19</w:t>
      </w:r>
      <w:r>
        <w:rPr>
          <w:noProof/>
        </w:rPr>
        <w:fldChar w:fldCharType="end"/>
      </w:r>
    </w:p>
    <w:p w14:paraId="49C2BFD4"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_Toc459297482 \h </w:instrText>
      </w:r>
      <w:r>
        <w:rPr>
          <w:noProof/>
        </w:rPr>
      </w:r>
      <w:r>
        <w:rPr>
          <w:noProof/>
        </w:rPr>
        <w:fldChar w:fldCharType="separate"/>
      </w:r>
      <w:r>
        <w:rPr>
          <w:noProof/>
        </w:rPr>
        <w:t>19</w:t>
      </w:r>
      <w:r>
        <w:rPr>
          <w:noProof/>
        </w:rPr>
        <w:fldChar w:fldCharType="end"/>
      </w:r>
    </w:p>
    <w:p w14:paraId="4F46114A"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_Toc459297483 \h </w:instrText>
      </w:r>
      <w:r>
        <w:rPr>
          <w:noProof/>
        </w:rPr>
      </w:r>
      <w:r>
        <w:rPr>
          <w:noProof/>
        </w:rPr>
        <w:fldChar w:fldCharType="separate"/>
      </w:r>
      <w:r>
        <w:rPr>
          <w:noProof/>
        </w:rPr>
        <w:t>20</w:t>
      </w:r>
      <w:r>
        <w:rPr>
          <w:noProof/>
        </w:rPr>
        <w:fldChar w:fldCharType="end"/>
      </w:r>
    </w:p>
    <w:p w14:paraId="4E122597"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_Toc459297484 \h </w:instrText>
      </w:r>
      <w:r>
        <w:rPr>
          <w:noProof/>
        </w:rPr>
      </w:r>
      <w:r>
        <w:rPr>
          <w:noProof/>
        </w:rPr>
        <w:fldChar w:fldCharType="separate"/>
      </w:r>
      <w:r>
        <w:rPr>
          <w:noProof/>
        </w:rPr>
        <w:t>20</w:t>
      </w:r>
      <w:r>
        <w:rPr>
          <w:noProof/>
        </w:rPr>
        <w:fldChar w:fldCharType="end"/>
      </w:r>
    </w:p>
    <w:p w14:paraId="2938E64D"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_Toc459297485 \h </w:instrText>
      </w:r>
      <w:r>
        <w:rPr>
          <w:noProof/>
        </w:rPr>
      </w:r>
      <w:r>
        <w:rPr>
          <w:noProof/>
        </w:rPr>
        <w:fldChar w:fldCharType="separate"/>
      </w:r>
      <w:r>
        <w:rPr>
          <w:noProof/>
        </w:rPr>
        <w:t>21</w:t>
      </w:r>
      <w:r>
        <w:rPr>
          <w:noProof/>
        </w:rPr>
        <w:fldChar w:fldCharType="end"/>
      </w:r>
    </w:p>
    <w:p w14:paraId="06E7E6A7"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_Toc459297486 \h </w:instrText>
      </w:r>
      <w:r>
        <w:rPr>
          <w:noProof/>
        </w:rPr>
      </w:r>
      <w:r>
        <w:rPr>
          <w:noProof/>
        </w:rPr>
        <w:fldChar w:fldCharType="separate"/>
      </w:r>
      <w:r>
        <w:rPr>
          <w:noProof/>
        </w:rPr>
        <w:t>22</w:t>
      </w:r>
      <w:r>
        <w:rPr>
          <w:noProof/>
        </w:rPr>
        <w:fldChar w:fldCharType="end"/>
      </w:r>
    </w:p>
    <w:p w14:paraId="09883D82"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_Toc459297487 \h </w:instrText>
      </w:r>
      <w:r>
        <w:rPr>
          <w:noProof/>
        </w:rPr>
      </w:r>
      <w:r>
        <w:rPr>
          <w:noProof/>
        </w:rPr>
        <w:fldChar w:fldCharType="separate"/>
      </w:r>
      <w:r>
        <w:rPr>
          <w:noProof/>
        </w:rPr>
        <w:t>23</w:t>
      </w:r>
      <w:r>
        <w:rPr>
          <w:noProof/>
        </w:rPr>
        <w:fldChar w:fldCharType="end"/>
      </w:r>
    </w:p>
    <w:p w14:paraId="4AAC577A"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_Toc459297488 \h </w:instrText>
      </w:r>
      <w:r>
        <w:rPr>
          <w:noProof/>
        </w:rPr>
      </w:r>
      <w:r>
        <w:rPr>
          <w:noProof/>
        </w:rPr>
        <w:fldChar w:fldCharType="separate"/>
      </w:r>
      <w:r>
        <w:rPr>
          <w:noProof/>
        </w:rPr>
        <w:t>23</w:t>
      </w:r>
      <w:r>
        <w:rPr>
          <w:noProof/>
        </w:rPr>
        <w:fldChar w:fldCharType="end"/>
      </w:r>
    </w:p>
    <w:p w14:paraId="50A4C673" w14:textId="77777777" w:rsidR="00043E82" w:rsidRDefault="00043E82">
      <w:pPr>
        <w:pStyle w:val="TOC3"/>
        <w:tabs>
          <w:tab w:val="left" w:pos="880"/>
          <w:tab w:val="right" w:leader="dot" w:pos="8772"/>
        </w:tabs>
        <w:rPr>
          <w:rFonts w:asciiTheme="minorHAnsi" w:eastAsiaTheme="minorEastAsia" w:hAnsiTheme="minorHAnsi" w:cstheme="minorBidi"/>
          <w:noProof/>
          <w:sz w:val="24"/>
          <w:szCs w:val="24"/>
          <w:lang w:val="en-US"/>
        </w:rPr>
      </w:pPr>
      <w:r w:rsidRPr="000905EB">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_Toc459297489 \h </w:instrText>
      </w:r>
      <w:r>
        <w:rPr>
          <w:noProof/>
        </w:rPr>
      </w:r>
      <w:r>
        <w:rPr>
          <w:noProof/>
        </w:rPr>
        <w:fldChar w:fldCharType="separate"/>
      </w:r>
      <w:r>
        <w:rPr>
          <w:noProof/>
        </w:rPr>
        <w:t>25</w:t>
      </w:r>
      <w:r>
        <w:rPr>
          <w:noProof/>
        </w:rPr>
        <w:fldChar w:fldCharType="end"/>
      </w:r>
    </w:p>
    <w:p w14:paraId="5C5E0F87" w14:textId="77777777" w:rsidR="00043E82" w:rsidRDefault="00043E82">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0905EB">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_Toc459297490 \h </w:instrText>
      </w:r>
      <w:r>
        <w:rPr>
          <w:noProof/>
        </w:rPr>
      </w:r>
      <w:r>
        <w:rPr>
          <w:noProof/>
        </w:rPr>
        <w:fldChar w:fldCharType="separate"/>
      </w:r>
      <w:r>
        <w:rPr>
          <w:noProof/>
        </w:rPr>
        <w:t>26</w:t>
      </w:r>
      <w:r>
        <w:rPr>
          <w:noProof/>
        </w:rPr>
        <w:fldChar w:fldCharType="end"/>
      </w:r>
    </w:p>
    <w:p w14:paraId="1F86A183" w14:textId="77777777" w:rsidR="00043E82" w:rsidRDefault="00043E82">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_Toc459297491 \h </w:instrText>
      </w:r>
      <w:r>
        <w:rPr>
          <w:noProof/>
        </w:rPr>
      </w:r>
      <w:r>
        <w:rPr>
          <w:noProof/>
        </w:rPr>
        <w:fldChar w:fldCharType="separate"/>
      </w:r>
      <w:r>
        <w:rPr>
          <w:noProof/>
        </w:rPr>
        <w:t>27</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3EC673B6" w14:textId="77777777" w:rsidR="00FB5C9B"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231820" w:history="1">
        <w:r w:rsidR="00FB5C9B" w:rsidRPr="00F802FC">
          <w:rPr>
            <w:rStyle w:val="Hyperlink"/>
            <w:noProof/>
          </w:rPr>
          <w:t>Slika 1: Primer: Shema pametne hiše</w:t>
        </w:r>
        <w:r w:rsidR="00FB5C9B">
          <w:rPr>
            <w:noProof/>
            <w:webHidden/>
          </w:rPr>
          <w:tab/>
        </w:r>
        <w:r w:rsidR="00FB5C9B">
          <w:rPr>
            <w:noProof/>
            <w:webHidden/>
          </w:rPr>
          <w:fldChar w:fldCharType="begin"/>
        </w:r>
        <w:r w:rsidR="00FB5C9B">
          <w:rPr>
            <w:noProof/>
            <w:webHidden/>
          </w:rPr>
          <w:instrText xml:space="preserve"> PAGEREF _Toc459231820 \h </w:instrText>
        </w:r>
        <w:r w:rsidR="00FB5C9B">
          <w:rPr>
            <w:noProof/>
            <w:webHidden/>
          </w:rPr>
        </w:r>
        <w:r w:rsidR="00FB5C9B">
          <w:rPr>
            <w:noProof/>
            <w:webHidden/>
          </w:rPr>
          <w:fldChar w:fldCharType="separate"/>
        </w:r>
        <w:r w:rsidR="00FB5C9B">
          <w:rPr>
            <w:noProof/>
            <w:webHidden/>
          </w:rPr>
          <w:t>3</w:t>
        </w:r>
        <w:r w:rsidR="00FB5C9B">
          <w:rPr>
            <w:noProof/>
            <w:webHidden/>
          </w:rPr>
          <w:fldChar w:fldCharType="end"/>
        </w:r>
      </w:hyperlink>
    </w:p>
    <w:p w14:paraId="5E51DBDE"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1" w:history="1">
        <w:r w:rsidRPr="00F802FC">
          <w:rPr>
            <w:rStyle w:val="Hyperlink"/>
            <w:noProof/>
          </w:rPr>
          <w:t>Slika 2: Prikaz integracije različnih komunikacijskih protokolov [6]</w:t>
        </w:r>
        <w:r>
          <w:rPr>
            <w:noProof/>
            <w:webHidden/>
          </w:rPr>
          <w:tab/>
        </w:r>
        <w:r>
          <w:rPr>
            <w:noProof/>
            <w:webHidden/>
          </w:rPr>
          <w:fldChar w:fldCharType="begin"/>
        </w:r>
        <w:r>
          <w:rPr>
            <w:noProof/>
            <w:webHidden/>
          </w:rPr>
          <w:instrText xml:space="preserve"> PAGEREF _Toc459231821 \h </w:instrText>
        </w:r>
        <w:r>
          <w:rPr>
            <w:noProof/>
            <w:webHidden/>
          </w:rPr>
        </w:r>
        <w:r>
          <w:rPr>
            <w:noProof/>
            <w:webHidden/>
          </w:rPr>
          <w:fldChar w:fldCharType="separate"/>
        </w:r>
        <w:r>
          <w:rPr>
            <w:noProof/>
            <w:webHidden/>
          </w:rPr>
          <w:t>4</w:t>
        </w:r>
        <w:r>
          <w:rPr>
            <w:noProof/>
            <w:webHidden/>
          </w:rPr>
          <w:fldChar w:fldCharType="end"/>
        </w:r>
      </w:hyperlink>
    </w:p>
    <w:p w14:paraId="056CA9D2"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231822" w:history="1">
        <w:r w:rsidRPr="00F802FC">
          <w:rPr>
            <w:rStyle w:val="Hyperlink"/>
            <w:noProof/>
          </w:rPr>
          <w:t>Slika 3: iBeacon oddajnik [31]</w:t>
        </w:r>
        <w:r>
          <w:rPr>
            <w:noProof/>
            <w:webHidden/>
          </w:rPr>
          <w:tab/>
        </w:r>
        <w:r>
          <w:rPr>
            <w:noProof/>
            <w:webHidden/>
          </w:rPr>
          <w:fldChar w:fldCharType="begin"/>
        </w:r>
        <w:r>
          <w:rPr>
            <w:noProof/>
            <w:webHidden/>
          </w:rPr>
          <w:instrText xml:space="preserve"> PAGEREF _Toc459231822 \h </w:instrText>
        </w:r>
        <w:r>
          <w:rPr>
            <w:noProof/>
            <w:webHidden/>
          </w:rPr>
        </w:r>
        <w:r>
          <w:rPr>
            <w:noProof/>
            <w:webHidden/>
          </w:rPr>
          <w:fldChar w:fldCharType="separate"/>
        </w:r>
        <w:r>
          <w:rPr>
            <w:noProof/>
            <w:webHidden/>
          </w:rPr>
          <w:t>6</w:t>
        </w:r>
        <w:r>
          <w:rPr>
            <w:noProof/>
            <w:webHidden/>
          </w:rPr>
          <w:fldChar w:fldCharType="end"/>
        </w:r>
      </w:hyperlink>
    </w:p>
    <w:p w14:paraId="34BB8C6C"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3" w:history="1">
        <w:r w:rsidRPr="00F802FC">
          <w:rPr>
            <w:rStyle w:val="Hyperlink"/>
            <w:noProof/>
          </w:rPr>
          <w:t>Slika 4: Termostat Nest</w:t>
        </w:r>
        <w:r>
          <w:rPr>
            <w:noProof/>
            <w:webHidden/>
          </w:rPr>
          <w:tab/>
        </w:r>
        <w:r>
          <w:rPr>
            <w:noProof/>
            <w:webHidden/>
          </w:rPr>
          <w:fldChar w:fldCharType="begin"/>
        </w:r>
        <w:r>
          <w:rPr>
            <w:noProof/>
            <w:webHidden/>
          </w:rPr>
          <w:instrText xml:space="preserve"> PAGEREF _Toc459231823 \h </w:instrText>
        </w:r>
        <w:r>
          <w:rPr>
            <w:noProof/>
            <w:webHidden/>
          </w:rPr>
        </w:r>
        <w:r>
          <w:rPr>
            <w:noProof/>
            <w:webHidden/>
          </w:rPr>
          <w:fldChar w:fldCharType="separate"/>
        </w:r>
        <w:r>
          <w:rPr>
            <w:noProof/>
            <w:webHidden/>
          </w:rPr>
          <w:t>7</w:t>
        </w:r>
        <w:r>
          <w:rPr>
            <w:noProof/>
            <w:webHidden/>
          </w:rPr>
          <w:fldChar w:fldCharType="end"/>
        </w:r>
      </w:hyperlink>
    </w:p>
    <w:p w14:paraId="1A06C861"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4" w:history="1">
        <w:r w:rsidRPr="00F802FC">
          <w:rPr>
            <w:rStyle w:val="Hyperlink"/>
            <w:noProof/>
          </w:rPr>
          <w:t>Slika 5: Sistem pametne razsvetljave Philips Hue</w:t>
        </w:r>
        <w:r>
          <w:rPr>
            <w:noProof/>
            <w:webHidden/>
          </w:rPr>
          <w:tab/>
        </w:r>
        <w:r>
          <w:rPr>
            <w:noProof/>
            <w:webHidden/>
          </w:rPr>
          <w:fldChar w:fldCharType="begin"/>
        </w:r>
        <w:r>
          <w:rPr>
            <w:noProof/>
            <w:webHidden/>
          </w:rPr>
          <w:instrText xml:space="preserve"> PAGEREF _Toc459231824 \h </w:instrText>
        </w:r>
        <w:r>
          <w:rPr>
            <w:noProof/>
            <w:webHidden/>
          </w:rPr>
        </w:r>
        <w:r>
          <w:rPr>
            <w:noProof/>
            <w:webHidden/>
          </w:rPr>
          <w:fldChar w:fldCharType="separate"/>
        </w:r>
        <w:r>
          <w:rPr>
            <w:noProof/>
            <w:webHidden/>
          </w:rPr>
          <w:t>7</w:t>
        </w:r>
        <w:r>
          <w:rPr>
            <w:noProof/>
            <w:webHidden/>
          </w:rPr>
          <w:fldChar w:fldCharType="end"/>
        </w:r>
      </w:hyperlink>
    </w:p>
    <w:p w14:paraId="1141ED1C"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5" w:history="1">
        <w:r w:rsidRPr="00F802FC">
          <w:rPr>
            <w:rStyle w:val="Hyperlink"/>
            <w:noProof/>
          </w:rPr>
          <w:t>Slika 6: Pametna ključavnica August</w:t>
        </w:r>
        <w:r>
          <w:rPr>
            <w:noProof/>
            <w:webHidden/>
          </w:rPr>
          <w:tab/>
        </w:r>
        <w:r>
          <w:rPr>
            <w:noProof/>
            <w:webHidden/>
          </w:rPr>
          <w:fldChar w:fldCharType="begin"/>
        </w:r>
        <w:r>
          <w:rPr>
            <w:noProof/>
            <w:webHidden/>
          </w:rPr>
          <w:instrText xml:space="preserve"> PAGEREF _Toc459231825 \h </w:instrText>
        </w:r>
        <w:r>
          <w:rPr>
            <w:noProof/>
            <w:webHidden/>
          </w:rPr>
        </w:r>
        <w:r>
          <w:rPr>
            <w:noProof/>
            <w:webHidden/>
          </w:rPr>
          <w:fldChar w:fldCharType="separate"/>
        </w:r>
        <w:r>
          <w:rPr>
            <w:noProof/>
            <w:webHidden/>
          </w:rPr>
          <w:t>8</w:t>
        </w:r>
        <w:r>
          <w:rPr>
            <w:noProof/>
            <w:webHidden/>
          </w:rPr>
          <w:fldChar w:fldCharType="end"/>
        </w:r>
      </w:hyperlink>
    </w:p>
    <w:p w14:paraId="293203AB"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6" w:history="1">
        <w:r w:rsidRPr="00F802FC">
          <w:rPr>
            <w:rStyle w:val="Hyperlink"/>
            <w:noProof/>
          </w:rPr>
          <w:t>Slika 7: Samsung SmartThings Hub</w:t>
        </w:r>
        <w:r>
          <w:rPr>
            <w:noProof/>
            <w:webHidden/>
          </w:rPr>
          <w:tab/>
        </w:r>
        <w:r>
          <w:rPr>
            <w:noProof/>
            <w:webHidden/>
          </w:rPr>
          <w:fldChar w:fldCharType="begin"/>
        </w:r>
        <w:r>
          <w:rPr>
            <w:noProof/>
            <w:webHidden/>
          </w:rPr>
          <w:instrText xml:space="preserve"> PAGEREF _Toc459231826 \h </w:instrText>
        </w:r>
        <w:r>
          <w:rPr>
            <w:noProof/>
            <w:webHidden/>
          </w:rPr>
        </w:r>
        <w:r>
          <w:rPr>
            <w:noProof/>
            <w:webHidden/>
          </w:rPr>
          <w:fldChar w:fldCharType="separate"/>
        </w:r>
        <w:r>
          <w:rPr>
            <w:noProof/>
            <w:webHidden/>
          </w:rPr>
          <w:t>8</w:t>
        </w:r>
        <w:r>
          <w:rPr>
            <w:noProof/>
            <w:webHidden/>
          </w:rPr>
          <w:fldChar w:fldCharType="end"/>
        </w:r>
      </w:hyperlink>
    </w:p>
    <w:p w14:paraId="7EC38F4F"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7" w:history="1">
        <w:r w:rsidRPr="00F802FC">
          <w:rPr>
            <w:rStyle w:val="Hyperlink"/>
            <w:noProof/>
          </w:rPr>
          <w:t>Slika 8: Shema sistema pametne hiše</w:t>
        </w:r>
        <w:r>
          <w:rPr>
            <w:noProof/>
            <w:webHidden/>
          </w:rPr>
          <w:tab/>
        </w:r>
        <w:r>
          <w:rPr>
            <w:noProof/>
            <w:webHidden/>
          </w:rPr>
          <w:fldChar w:fldCharType="begin"/>
        </w:r>
        <w:r>
          <w:rPr>
            <w:noProof/>
            <w:webHidden/>
          </w:rPr>
          <w:instrText xml:space="preserve"> PAGEREF _Toc459231827 \h </w:instrText>
        </w:r>
        <w:r>
          <w:rPr>
            <w:noProof/>
            <w:webHidden/>
          </w:rPr>
        </w:r>
        <w:r>
          <w:rPr>
            <w:noProof/>
            <w:webHidden/>
          </w:rPr>
          <w:fldChar w:fldCharType="separate"/>
        </w:r>
        <w:r>
          <w:rPr>
            <w:noProof/>
            <w:webHidden/>
          </w:rPr>
          <w:t>12</w:t>
        </w:r>
        <w:r>
          <w:rPr>
            <w:noProof/>
            <w:webHidden/>
          </w:rPr>
          <w:fldChar w:fldCharType="end"/>
        </w:r>
      </w:hyperlink>
    </w:p>
    <w:p w14:paraId="2F5DC1E3"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8" w:history="1">
        <w:r w:rsidRPr="00F802FC">
          <w:rPr>
            <w:rStyle w:val="Hyperlink"/>
            <w:noProof/>
          </w:rPr>
          <w:t>Slika 9: Mikroračunalnik Raspberry Pi model B</w:t>
        </w:r>
        <w:r>
          <w:rPr>
            <w:noProof/>
            <w:webHidden/>
          </w:rPr>
          <w:tab/>
        </w:r>
        <w:r>
          <w:rPr>
            <w:noProof/>
            <w:webHidden/>
          </w:rPr>
          <w:fldChar w:fldCharType="begin"/>
        </w:r>
        <w:r>
          <w:rPr>
            <w:noProof/>
            <w:webHidden/>
          </w:rPr>
          <w:instrText xml:space="preserve"> PAGEREF _Toc459231828 \h </w:instrText>
        </w:r>
        <w:r>
          <w:rPr>
            <w:noProof/>
            <w:webHidden/>
          </w:rPr>
        </w:r>
        <w:r>
          <w:rPr>
            <w:noProof/>
            <w:webHidden/>
          </w:rPr>
          <w:fldChar w:fldCharType="separate"/>
        </w:r>
        <w:r>
          <w:rPr>
            <w:noProof/>
            <w:webHidden/>
          </w:rPr>
          <w:t>13</w:t>
        </w:r>
        <w:r>
          <w:rPr>
            <w:noProof/>
            <w:webHidden/>
          </w:rPr>
          <w:fldChar w:fldCharType="end"/>
        </w:r>
      </w:hyperlink>
    </w:p>
    <w:p w14:paraId="3AE3E26E"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29" w:history="1">
        <w:r w:rsidRPr="00F802FC">
          <w:rPr>
            <w:rStyle w:val="Hyperlink"/>
            <w:noProof/>
          </w:rPr>
          <w:t>Slika 10: Temperaturni senzor DS18B20</w:t>
        </w:r>
        <w:r>
          <w:rPr>
            <w:noProof/>
            <w:webHidden/>
          </w:rPr>
          <w:tab/>
        </w:r>
        <w:r>
          <w:rPr>
            <w:noProof/>
            <w:webHidden/>
          </w:rPr>
          <w:fldChar w:fldCharType="begin"/>
        </w:r>
        <w:r>
          <w:rPr>
            <w:noProof/>
            <w:webHidden/>
          </w:rPr>
          <w:instrText xml:space="preserve"> PAGEREF _Toc459231829 \h </w:instrText>
        </w:r>
        <w:r>
          <w:rPr>
            <w:noProof/>
            <w:webHidden/>
          </w:rPr>
        </w:r>
        <w:r>
          <w:rPr>
            <w:noProof/>
            <w:webHidden/>
          </w:rPr>
          <w:fldChar w:fldCharType="separate"/>
        </w:r>
        <w:r>
          <w:rPr>
            <w:noProof/>
            <w:webHidden/>
          </w:rPr>
          <w:t>14</w:t>
        </w:r>
        <w:r>
          <w:rPr>
            <w:noProof/>
            <w:webHidden/>
          </w:rPr>
          <w:fldChar w:fldCharType="end"/>
        </w:r>
      </w:hyperlink>
    </w:p>
    <w:p w14:paraId="53725BF1"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0" w:history="1">
        <w:r w:rsidRPr="00F802FC">
          <w:rPr>
            <w:rStyle w:val="Hyperlink"/>
            <w:noProof/>
          </w:rPr>
          <w:t>Slika 11: Rele kartica</w:t>
        </w:r>
        <w:r>
          <w:rPr>
            <w:noProof/>
            <w:webHidden/>
          </w:rPr>
          <w:tab/>
        </w:r>
        <w:r>
          <w:rPr>
            <w:noProof/>
            <w:webHidden/>
          </w:rPr>
          <w:fldChar w:fldCharType="begin"/>
        </w:r>
        <w:r>
          <w:rPr>
            <w:noProof/>
            <w:webHidden/>
          </w:rPr>
          <w:instrText xml:space="preserve"> PAGEREF _Toc459231830 \h </w:instrText>
        </w:r>
        <w:r>
          <w:rPr>
            <w:noProof/>
            <w:webHidden/>
          </w:rPr>
        </w:r>
        <w:r>
          <w:rPr>
            <w:noProof/>
            <w:webHidden/>
          </w:rPr>
          <w:fldChar w:fldCharType="separate"/>
        </w:r>
        <w:r>
          <w:rPr>
            <w:noProof/>
            <w:webHidden/>
          </w:rPr>
          <w:t>14</w:t>
        </w:r>
        <w:r>
          <w:rPr>
            <w:noProof/>
            <w:webHidden/>
          </w:rPr>
          <w:fldChar w:fldCharType="end"/>
        </w:r>
      </w:hyperlink>
    </w:p>
    <w:p w14:paraId="653E1F6A"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1" w:history="1">
        <w:r w:rsidRPr="00F802FC">
          <w:rPr>
            <w:rStyle w:val="Hyperlink"/>
            <w:noProof/>
          </w:rPr>
          <w:t>Slika 12: Sistem pametne hiše v ohišju</w:t>
        </w:r>
        <w:r>
          <w:rPr>
            <w:noProof/>
            <w:webHidden/>
          </w:rPr>
          <w:tab/>
        </w:r>
        <w:r>
          <w:rPr>
            <w:noProof/>
            <w:webHidden/>
          </w:rPr>
          <w:fldChar w:fldCharType="begin"/>
        </w:r>
        <w:r>
          <w:rPr>
            <w:noProof/>
            <w:webHidden/>
          </w:rPr>
          <w:instrText xml:space="preserve"> PAGEREF _Toc459231831 \h </w:instrText>
        </w:r>
        <w:r>
          <w:rPr>
            <w:noProof/>
            <w:webHidden/>
          </w:rPr>
        </w:r>
        <w:r>
          <w:rPr>
            <w:noProof/>
            <w:webHidden/>
          </w:rPr>
          <w:fldChar w:fldCharType="separate"/>
        </w:r>
        <w:r>
          <w:rPr>
            <w:noProof/>
            <w:webHidden/>
          </w:rPr>
          <w:t>15</w:t>
        </w:r>
        <w:r>
          <w:rPr>
            <w:noProof/>
            <w:webHidden/>
          </w:rPr>
          <w:fldChar w:fldCharType="end"/>
        </w:r>
      </w:hyperlink>
    </w:p>
    <w:p w14:paraId="1B4810CF"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2" w:history="1">
        <w:r w:rsidRPr="00F802FC">
          <w:rPr>
            <w:rStyle w:val="Hyperlink"/>
            <w:noProof/>
          </w:rPr>
          <w:t>Slika 13: Zaslonska slika razvojnega okolja Xcode</w:t>
        </w:r>
        <w:r>
          <w:rPr>
            <w:noProof/>
            <w:webHidden/>
          </w:rPr>
          <w:tab/>
        </w:r>
        <w:r>
          <w:rPr>
            <w:noProof/>
            <w:webHidden/>
          </w:rPr>
          <w:fldChar w:fldCharType="begin"/>
        </w:r>
        <w:r>
          <w:rPr>
            <w:noProof/>
            <w:webHidden/>
          </w:rPr>
          <w:instrText xml:space="preserve"> PAGEREF _Toc459231832 \h </w:instrText>
        </w:r>
        <w:r>
          <w:rPr>
            <w:noProof/>
            <w:webHidden/>
          </w:rPr>
        </w:r>
        <w:r>
          <w:rPr>
            <w:noProof/>
            <w:webHidden/>
          </w:rPr>
          <w:fldChar w:fldCharType="separate"/>
        </w:r>
        <w:r>
          <w:rPr>
            <w:noProof/>
            <w:webHidden/>
          </w:rPr>
          <w:t>19</w:t>
        </w:r>
        <w:r>
          <w:rPr>
            <w:noProof/>
            <w:webHidden/>
          </w:rPr>
          <w:fldChar w:fldCharType="end"/>
        </w:r>
      </w:hyperlink>
    </w:p>
    <w:p w14:paraId="36B98CDF"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3" w:history="1">
        <w:r w:rsidRPr="00F802FC">
          <w:rPr>
            <w:rStyle w:val="Hyperlink"/>
            <w:noProof/>
          </w:rPr>
          <w:t>Slika 14: Zaslonska slika nastavitev aplikacije</w:t>
        </w:r>
        <w:r>
          <w:rPr>
            <w:noProof/>
            <w:webHidden/>
          </w:rPr>
          <w:tab/>
        </w:r>
        <w:r>
          <w:rPr>
            <w:noProof/>
            <w:webHidden/>
          </w:rPr>
          <w:fldChar w:fldCharType="begin"/>
        </w:r>
        <w:r>
          <w:rPr>
            <w:noProof/>
            <w:webHidden/>
          </w:rPr>
          <w:instrText xml:space="preserve"> PAGEREF _Toc459231833 \h </w:instrText>
        </w:r>
        <w:r>
          <w:rPr>
            <w:noProof/>
            <w:webHidden/>
          </w:rPr>
        </w:r>
        <w:r>
          <w:rPr>
            <w:noProof/>
            <w:webHidden/>
          </w:rPr>
          <w:fldChar w:fldCharType="separate"/>
        </w:r>
        <w:r>
          <w:rPr>
            <w:noProof/>
            <w:webHidden/>
          </w:rPr>
          <w:t>21</w:t>
        </w:r>
        <w:r>
          <w:rPr>
            <w:noProof/>
            <w:webHidden/>
          </w:rPr>
          <w:fldChar w:fldCharType="end"/>
        </w:r>
      </w:hyperlink>
    </w:p>
    <w:p w14:paraId="075E1F48"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4" w:history="1">
        <w:r w:rsidRPr="00F802FC">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_Toc459231834 \h </w:instrText>
        </w:r>
        <w:r>
          <w:rPr>
            <w:noProof/>
            <w:webHidden/>
          </w:rPr>
        </w:r>
        <w:r>
          <w:rPr>
            <w:noProof/>
            <w:webHidden/>
          </w:rPr>
          <w:fldChar w:fldCharType="separate"/>
        </w:r>
        <w:r>
          <w:rPr>
            <w:noProof/>
            <w:webHidden/>
          </w:rPr>
          <w:t>23</w:t>
        </w:r>
        <w:r>
          <w:rPr>
            <w:noProof/>
            <w:webHidden/>
          </w:rPr>
          <w:fldChar w:fldCharType="end"/>
        </w:r>
      </w:hyperlink>
    </w:p>
    <w:p w14:paraId="40E2BF95"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5" w:history="1">
        <w:r w:rsidRPr="00F802FC">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_Toc459231835 \h </w:instrText>
        </w:r>
        <w:r>
          <w:rPr>
            <w:noProof/>
            <w:webHidden/>
          </w:rPr>
        </w:r>
        <w:r>
          <w:rPr>
            <w:noProof/>
            <w:webHidden/>
          </w:rPr>
          <w:fldChar w:fldCharType="separate"/>
        </w:r>
        <w:r>
          <w:rPr>
            <w:noProof/>
            <w:webHidden/>
          </w:rPr>
          <w:t>24</w:t>
        </w:r>
        <w:r>
          <w:rPr>
            <w:noProof/>
            <w:webHidden/>
          </w:rPr>
          <w:fldChar w:fldCharType="end"/>
        </w:r>
      </w:hyperlink>
    </w:p>
    <w:p w14:paraId="55DC9A55"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231836" w:history="1">
        <w:r w:rsidRPr="00F802FC">
          <w:rPr>
            <w:rStyle w:val="Hyperlink"/>
            <w:noProof/>
          </w:rPr>
          <w:t>Slika 17: Usmerjevalnik Mikrotik hAP ac</w:t>
        </w:r>
        <w:r>
          <w:rPr>
            <w:noProof/>
            <w:webHidden/>
          </w:rPr>
          <w:tab/>
        </w:r>
        <w:r>
          <w:rPr>
            <w:noProof/>
            <w:webHidden/>
          </w:rPr>
          <w:fldChar w:fldCharType="begin"/>
        </w:r>
        <w:r>
          <w:rPr>
            <w:noProof/>
            <w:webHidden/>
          </w:rPr>
          <w:instrText xml:space="preserve"> PAGEREF _Toc459231836 \h </w:instrText>
        </w:r>
        <w:r>
          <w:rPr>
            <w:noProof/>
            <w:webHidden/>
          </w:rPr>
        </w:r>
        <w:r>
          <w:rPr>
            <w:noProof/>
            <w:webHidden/>
          </w:rPr>
          <w:fldChar w:fldCharType="separate"/>
        </w:r>
        <w:r>
          <w:rPr>
            <w:noProof/>
            <w:webHidden/>
          </w:rPr>
          <w:t>25</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4A570DAB" w14:textId="77777777" w:rsidR="00FB5C9B"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Pr>
          <w:noProof/>
        </w:rPr>
        <w:t>Tabela 1: Primerjava odprtokodnih licenc [19]</w:t>
      </w:r>
      <w:r>
        <w:rPr>
          <w:noProof/>
        </w:rPr>
        <w:tab/>
      </w:r>
      <w:r>
        <w:rPr>
          <w:noProof/>
        </w:rPr>
        <w:fldChar w:fldCharType="begin"/>
      </w:r>
      <w:r>
        <w:rPr>
          <w:noProof/>
        </w:rPr>
        <w:instrText xml:space="preserve"> PAGEREF _Toc459231895 \h </w:instrText>
      </w:r>
      <w:r>
        <w:rPr>
          <w:noProof/>
        </w:rPr>
      </w:r>
      <w:r>
        <w:rPr>
          <w:noProof/>
        </w:rPr>
        <w:fldChar w:fldCharType="separate"/>
      </w:r>
      <w:r>
        <w:rPr>
          <w:noProof/>
        </w:rPr>
        <w:t>11</w:t>
      </w:r>
      <w:r>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2E091C54" w14:textId="2E0729BA" w:rsidR="009A5639" w:rsidRDefault="009A5639" w:rsidP="0021747A">
      <w:r>
        <w:t>TODO preveri ali so zajete vse kratice</w:t>
      </w:r>
      <w:r w:rsidR="0021747A">
        <w:t>, razloži</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297461"/>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68EE25D2"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30DA8F36" w:rsidR="009D7E55" w:rsidRDefault="00455F5D" w:rsidP="009D7E55">
      <w:r>
        <w:t>Z razvojem računalništva so pametne</w:t>
      </w:r>
      <w:r w:rsidR="00033801">
        <w:t xml:space="preserve"> senzorske in aktuatorske</w:t>
      </w:r>
      <w:r>
        <w:t xml:space="preserve"> naprave postale cenovno dostopne. Tudi dostop do interneta se smatra kot osnovna življenska potrebščina. </w:t>
      </w:r>
      <w:r w:rsidR="007940C9">
        <w:t xml:space="preserve">Zaradi teh razlogov IoT naprave eksponentno pridobivajo na popularnosti ravno v </w:t>
      </w:r>
      <w:r w:rsidR="00424481">
        <w:t>današnjem</w:t>
      </w:r>
      <w:r w:rsidR="007940C9">
        <w:t xml:space="preserve">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w:t>
      </w:r>
      <w:r w:rsidR="006A1287">
        <w:lastRenderedPageBreak/>
        <w:t xml:space="preserve">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77777777" w:rsidR="00904D09" w:rsidRDefault="00CE1F5D" w:rsidP="00CE669E">
      <w:r>
        <w:t xml:space="preserve">V prvem </w:t>
      </w:r>
      <w:r w:rsidR="00C77DEF">
        <w:t xml:space="preserve">delu diplomskega dela bomo predstavili primere uporabe pametnih naprav v realnem svetu. V drugem delu bomo omenili princip odprte kode in omenili nekaj orodij in ponudnikov, ki podpirajo ta princip. </w:t>
      </w:r>
      <w:r w:rsidR="003E0CC2">
        <w:t xml:space="preserve">V tretjem </w:t>
      </w:r>
      <w:r w:rsidR="009A5639">
        <w:t>delu</w:t>
      </w:r>
      <w:r w:rsidR="003E0CC2">
        <w:t xml:space="preserve"> bodo predstavljeni sodobni komunikacijski protokoli, ki jih pametne naprave uporabljajo. </w:t>
      </w:r>
      <w:r w:rsidR="009A5639">
        <w:t xml:space="preserve">V četrtem delu bomo opisali razvoj lastne rešitve za pametno hišo. Najprej bomo prikazali razvoj strojne opreme, za tem pa še programski del, ki bo razdeljen na strežniški del in na odjemalca, t.j. mobilno aplikacijo za operacijski sistem iOS. </w:t>
      </w:r>
      <w:r w:rsidR="00BD1A82">
        <w:t>Opisana bodo tudi nekatera uporabljena orodja. Peti del bo govoril o konfiguraciji lastno razvitega sistema v omrežje. Šesti del bo povzel poglavitne težave v IoT</w:t>
      </w:r>
      <w:r w:rsidR="00C97C13">
        <w:t>, v</w:t>
      </w:r>
      <w:r w:rsidR="00BD1A82">
        <w:t xml:space="preserve"> sklepu </w:t>
      </w:r>
      <w:r w:rsidR="00C97C13">
        <w:t xml:space="preserve">pa </w:t>
      </w:r>
      <w:r w:rsidR="00BD1A82">
        <w:t>bo predl</w:t>
      </w:r>
      <w:r w:rsidR="005D7E02">
        <w:t>agan sistem za pametno hišo, ki je nastal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0CA83EE3" w14:textId="3D5385D6" w:rsidR="0021747A" w:rsidRPr="00904D09" w:rsidRDefault="0021747A" w:rsidP="00904D09">
      <w:r>
        <w:t>TODO: preveri opis poglavij</w:t>
      </w:r>
    </w:p>
    <w:p w14:paraId="3E863869" w14:textId="361FD2D8" w:rsidR="00CB224D" w:rsidRPr="00CB224D" w:rsidRDefault="00661BBB" w:rsidP="00CB224D">
      <w:pPr>
        <w:pStyle w:val="Heading1"/>
      </w:pPr>
      <w:bookmarkStart w:id="28" w:name="_Toc459297462"/>
      <w:r>
        <w:t>P</w:t>
      </w:r>
      <w:r w:rsidR="00442211">
        <w:t>ametna hiša</w:t>
      </w:r>
      <w:bookmarkEnd w:id="28"/>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9231820"/>
      <w:r>
        <w:t xml:space="preserve">Slika </w:t>
      </w:r>
      <w:r>
        <w:fldChar w:fldCharType="begin"/>
      </w:r>
      <w:r>
        <w:instrText xml:space="preserve"> SEQ Slika \* ARABIC </w:instrText>
      </w:r>
      <w:r>
        <w:fldChar w:fldCharType="separate"/>
      </w:r>
      <w:r w:rsidR="001604C7">
        <w:rPr>
          <w:noProof/>
        </w:rPr>
        <w:t>1</w:t>
      </w:r>
      <w:r>
        <w:fldChar w:fldCharType="end"/>
      </w:r>
      <w:r>
        <w:t>: Primer: Shema pametne hiše</w:t>
      </w:r>
      <w:bookmarkEnd w:id="29"/>
    </w:p>
    <w:p w14:paraId="6602D718" w14:textId="7DB23973" w:rsidR="00CB224D" w:rsidRDefault="00CB224D" w:rsidP="00E11965">
      <w:pPr>
        <w:pStyle w:val="Heading2"/>
      </w:pPr>
      <w:bookmarkStart w:id="30" w:name="_Toc459297463"/>
      <w:r>
        <w:t>IoT</w:t>
      </w:r>
      <w:bookmarkEnd w:id="30"/>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9297464"/>
      <w:r>
        <w:t xml:space="preserve">Arhitektura </w:t>
      </w:r>
      <w:r w:rsidR="00B91004">
        <w:t>IoT</w:t>
      </w:r>
      <w:r>
        <w:t xml:space="preserve"> sistemov</w:t>
      </w:r>
      <w:bookmarkEnd w:id="31"/>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9231821"/>
      <w:r>
        <w:t xml:space="preserve">Slika </w:t>
      </w:r>
      <w:r>
        <w:fldChar w:fldCharType="begin"/>
      </w:r>
      <w:r>
        <w:instrText xml:space="preserve"> SEQ Slika \* ARABIC </w:instrText>
      </w:r>
      <w:r>
        <w:fldChar w:fldCharType="separate"/>
      </w:r>
      <w:r w:rsidR="001604C7">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2"/>
      <w:r w:rsidR="00CA2933">
        <w:fldChar w:fldCharType="end"/>
      </w:r>
    </w:p>
    <w:p w14:paraId="0C6CFA21" w14:textId="77777777" w:rsidR="00335F41" w:rsidRPr="00335F41" w:rsidRDefault="00335F41" w:rsidP="00335F41"/>
    <w:p w14:paraId="09639C8F" w14:textId="1039CAF4" w:rsidR="00B91004" w:rsidRDefault="00B91004" w:rsidP="00146D43">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w:t>
      </w:r>
      <w:r>
        <w:lastRenderedPageBreak/>
        <w:t>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9297465"/>
      <w:r>
        <w:t>Komunikacijski protokoli IoT naprav</w:t>
      </w:r>
      <w:bookmarkEnd w:id="33"/>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4" w:name="_Toc459297466"/>
      <w:r>
        <w:t>TCP/</w:t>
      </w:r>
      <w:r w:rsidR="00B91004">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9297467"/>
      <w:r>
        <w:t>Bluetooth in iBeacon</w:t>
      </w:r>
      <w:bookmarkEnd w:id="35"/>
    </w:p>
    <w:p w14:paraId="26F7A160" w14:textId="7F2C23A3" w:rsidR="00B91004" w:rsidRPr="00A13AA9" w:rsidRDefault="00B91004" w:rsidP="00B91004">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3B2A125" w14:textId="77777777" w:rsidR="00CE669E" w:rsidRDefault="00CE669E" w:rsidP="00CE669E"/>
    <w:p w14:paraId="04F69527" w14:textId="58210D89" w:rsidR="00B91004" w:rsidRDefault="00B91004" w:rsidP="00CE669E">
      <w:r w:rsidRPr="00CA47F7">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7D5B537A">
            <wp:extent cx="2095500" cy="2377440"/>
            <wp:effectExtent l="0" t="0" r="165100" b="18796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4FAC245D" w:rsidR="00E4711B" w:rsidRPr="008A604F" w:rsidRDefault="00E4711B" w:rsidP="007509F4">
                            <w:pPr>
                              <w:pStyle w:val="Caption"/>
                              <w:rPr>
                                <w:noProof/>
                                <w:sz w:val="22"/>
                                <w:szCs w:val="22"/>
                              </w:rPr>
                            </w:pPr>
                            <w:bookmarkStart w:id="36" w:name="_Toc459231822"/>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3D59D9">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"[33]", "plainTextFormattedCitation" : "[33]", "previouslyFormattedCitation" : "[32]" }, "properties" : { "noteIndex" : 0 }, "schema" : "https://github.com/citation-style-language/schema/raw/master/csl-citation.json" }</w:instrText>
                            </w:r>
                            <w:r>
                              <w:fldChar w:fldCharType="separate"/>
                            </w:r>
                            <w:bookmarkEnd w:id="36"/>
                            <w:r w:rsidR="003D59D9" w:rsidRPr="003D59D9">
                              <w:rPr>
                                <w:noProof/>
                              </w:rPr>
                              <w:t>[33]</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4FAC245D" w:rsidR="00E4711B" w:rsidRPr="008A604F" w:rsidRDefault="00E4711B" w:rsidP="007509F4">
                      <w:pPr>
                        <w:pStyle w:val="Caption"/>
                        <w:rPr>
                          <w:noProof/>
                          <w:sz w:val="22"/>
                          <w:szCs w:val="22"/>
                        </w:rPr>
                      </w:pPr>
                      <w:bookmarkStart w:id="37" w:name="_Toc459231822"/>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rsidR="003D59D9">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"[33]", "plainTextFormattedCitation" : "[33]", "previouslyFormattedCitation" : "[32]" }, "properties" : { "noteIndex" : 0 }, "schema" : "https://github.com/citation-style-language/schema/raw/master/csl-citation.json" }</w:instrText>
                      </w:r>
                      <w:r>
                        <w:fldChar w:fldCharType="separate"/>
                      </w:r>
                      <w:bookmarkEnd w:id="37"/>
                      <w:r w:rsidR="003D59D9" w:rsidRPr="003D59D9">
                        <w:rPr>
                          <w:noProof/>
                        </w:rPr>
                        <w:t>[33]</w:t>
                      </w:r>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8" w:name="_Toc459297468"/>
      <w:r>
        <w:t>ZigBee</w:t>
      </w:r>
      <w:bookmarkEnd w:id="38"/>
    </w:p>
    <w:p w14:paraId="2180A220" w14:textId="32B4A1BA"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w:t>
      </w:r>
      <w:r w:rsidR="00526239">
        <w:lastRenderedPageBreak/>
        <w:t xml:space="preserve">Tehnologija ima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9" w:name="_Toc459297469"/>
      <w:r>
        <w:t>Z-</w:t>
      </w:r>
      <w:r w:rsidR="00045881">
        <w:t>W</w:t>
      </w:r>
      <w:r>
        <w:t>ave</w:t>
      </w:r>
      <w:bookmarkEnd w:id="39"/>
    </w:p>
    <w:p w14:paraId="75533174" w14:textId="6D1116BE" w:rsidR="00B91004" w:rsidRDefault="00045881" w:rsidP="00613687">
      <w:r>
        <w:t xml:space="preserve">Z-wave za razliko od ostalih protokolov (WIFI, Bluetooth, ZigBee) Z-Wave ne deluje na 2,4 GHz območju ampak za delovanje uporablja frekvenčno območje </w:t>
      </w:r>
      <w:r w:rsidRPr="00045881">
        <w:t>pod 1</w:t>
      </w:r>
      <w:r>
        <w:t xml:space="preserve"> GH</w:t>
      </w:r>
      <w:r w:rsidRPr="00045881">
        <w:t>z</w:t>
      </w:r>
      <w:r>
        <w:t>.</w:t>
      </w:r>
      <w:r w:rsidR="00341DEE">
        <w:t xml:space="preserve"> </w:t>
      </w:r>
      <w:r>
        <w:t>Povezave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0" w:name="_Toc459297470"/>
      <w:r>
        <w:t>Obstoječe rešitve</w:t>
      </w:r>
      <w:bookmarkEnd w:id="40"/>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DF28A7">
      <w:pPr>
        <w:ind w:firstLine="397"/>
      </w:pPr>
    </w:p>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1" w:name="_Toc459231823"/>
      <w:r>
        <w:t xml:space="preserve">Slika </w:t>
      </w:r>
      <w:r>
        <w:fldChar w:fldCharType="begin"/>
      </w:r>
      <w:r>
        <w:instrText xml:space="preserve"> SEQ Slika \* ARABIC </w:instrText>
      </w:r>
      <w:r>
        <w:fldChar w:fldCharType="separate"/>
      </w:r>
      <w:r w:rsidR="001604C7">
        <w:rPr>
          <w:noProof/>
        </w:rPr>
        <w:t>4</w:t>
      </w:r>
      <w:r>
        <w:fldChar w:fldCharType="end"/>
      </w:r>
      <w:r>
        <w:t>: Termostat Nest</w:t>
      </w:r>
      <w:bookmarkEnd w:id="41"/>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r w:rsidR="004F4FBA">
        <w:fldChar w:fldCharType="end"/>
      </w:r>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lastRenderedPageBreak/>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2" w:name="_Toc459231824"/>
      <w:r>
        <w:t xml:space="preserve">Slika </w:t>
      </w:r>
      <w:r>
        <w:fldChar w:fldCharType="begin"/>
      </w:r>
      <w:r>
        <w:instrText xml:space="preserve"> SEQ Slika \* ARABIC </w:instrText>
      </w:r>
      <w:r>
        <w:fldChar w:fldCharType="separate"/>
      </w:r>
      <w:r w:rsidR="001604C7">
        <w:rPr>
          <w:noProof/>
        </w:rPr>
        <w:t>5</w:t>
      </w:r>
      <w:r>
        <w:fldChar w:fldCharType="end"/>
      </w:r>
      <w:r>
        <w:t xml:space="preserve">: Sistem pametne razsvetljave </w:t>
      </w:r>
      <w:r w:rsidRPr="00F36F88">
        <w:t>Philips</w:t>
      </w:r>
      <w:r>
        <w:t xml:space="preserve"> Hue</w:t>
      </w:r>
      <w:bookmarkEnd w:id="42"/>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r w:rsidR="004F4FBA">
        <w:fldChar w:fldCharType="end"/>
      </w:r>
      <w:r w:rsidR="004F4FBA">
        <w:t xml:space="preserve"> </w:t>
      </w:r>
    </w:p>
    <w:p w14:paraId="7824119F" w14:textId="73BEF11E" w:rsidR="008362DD" w:rsidRDefault="00056C51" w:rsidP="00CE669E">
      <w:r>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3" w:name="_Toc459231825"/>
      <w:r>
        <w:t xml:space="preserve">Slika </w:t>
      </w:r>
      <w:r>
        <w:fldChar w:fldCharType="begin"/>
      </w:r>
      <w:r>
        <w:instrText xml:space="preserve"> SEQ Slika \* ARABIC </w:instrText>
      </w:r>
      <w:r>
        <w:fldChar w:fldCharType="separate"/>
      </w:r>
      <w:r w:rsidR="001604C7">
        <w:rPr>
          <w:noProof/>
        </w:rPr>
        <w:t>6</w:t>
      </w:r>
      <w:r>
        <w:fldChar w:fldCharType="end"/>
      </w:r>
      <w:r>
        <w:t>: Pametna ključavnica August</w:t>
      </w:r>
      <w:bookmarkEnd w:id="43"/>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r w:rsidR="00A52A90">
        <w:fldChar w:fldCharType="end"/>
      </w:r>
    </w:p>
    <w:p w14:paraId="0D92C311" w14:textId="77777777" w:rsidR="00504A85" w:rsidRDefault="00504A85" w:rsidP="00F87977"/>
    <w:p w14:paraId="41485E59" w14:textId="3B7A1584"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w:t>
      </w:r>
      <w:r w:rsidR="00105358">
        <w:lastRenderedPageBreak/>
        <w:t>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4" w:name="_Toc459231826"/>
      <w:r>
        <w:t xml:space="preserve">Slika </w:t>
      </w:r>
      <w:r>
        <w:fldChar w:fldCharType="begin"/>
      </w:r>
      <w:r>
        <w:instrText xml:space="preserve"> SEQ Slika \* ARABIC </w:instrText>
      </w:r>
      <w:r>
        <w:fldChar w:fldCharType="separate"/>
      </w:r>
      <w:r w:rsidR="001604C7">
        <w:rPr>
          <w:noProof/>
        </w:rPr>
        <w:t>7</w:t>
      </w:r>
      <w:r>
        <w:fldChar w:fldCharType="end"/>
      </w:r>
      <w:r>
        <w:t>: Samsung SmartThings Hub</w:t>
      </w:r>
      <w:bookmarkEnd w:id="44"/>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r w:rsidR="00A52A90">
        <w:fldChar w:fldCharType="end"/>
      </w:r>
    </w:p>
    <w:p w14:paraId="357FC574" w14:textId="77777777" w:rsidR="001B4DBB" w:rsidRPr="001B4DBB" w:rsidRDefault="001B4DBB" w:rsidP="001B4DBB"/>
    <w:p w14:paraId="194D2987" w14:textId="015EE654" w:rsidR="00F90C83" w:rsidRDefault="00A91824" w:rsidP="00F90C83">
      <w:r>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19F530BA" w14:textId="64FB95C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Nekajtera popularnejša ogrodja so:</w:t>
      </w:r>
    </w:p>
    <w:p w14:paraId="436C9280" w14:textId="22AD5E04" w:rsidR="004E6312" w:rsidRPr="00B97685" w:rsidRDefault="004E6312" w:rsidP="00B97685">
      <w:pPr>
        <w:pStyle w:val="ListParagraph"/>
        <w:numPr>
          <w:ilvl w:val="0"/>
          <w:numId w:val="39"/>
        </w:numPr>
      </w:pPr>
      <w:r w:rsidRPr="00B97685">
        <w:t>OpenHAB</w:t>
      </w:r>
    </w:p>
    <w:p w14:paraId="18B261E9" w14:textId="50A066CE" w:rsidR="00E22CF5" w:rsidRDefault="00E22CF5" w:rsidP="00B97685">
      <w:pPr>
        <w:pStyle w:val="ListParagraph"/>
        <w:numPr>
          <w:ilvl w:val="0"/>
          <w:numId w:val="39"/>
        </w:numPr>
      </w:pPr>
      <w:r w:rsidRPr="00E22CF5">
        <w:t>Domoticz</w:t>
      </w:r>
    </w:p>
    <w:p w14:paraId="6E49504F" w14:textId="0D9AE0E9" w:rsidR="00B769CC" w:rsidRDefault="00B769CC" w:rsidP="00B97685">
      <w:pPr>
        <w:pStyle w:val="ListParagraph"/>
        <w:numPr>
          <w:ilvl w:val="0"/>
          <w:numId w:val="39"/>
        </w:numPr>
      </w:pPr>
      <w:r w:rsidRPr="005C26AA">
        <w:t>Calaos</w:t>
      </w:r>
    </w:p>
    <w:p w14:paraId="296A8FC8" w14:textId="781AC4F8" w:rsidR="00B769CC" w:rsidRDefault="00B769CC" w:rsidP="00B97685">
      <w:pPr>
        <w:pStyle w:val="ListParagraph"/>
        <w:numPr>
          <w:ilvl w:val="0"/>
          <w:numId w:val="39"/>
        </w:numPr>
      </w:pPr>
      <w:r w:rsidRPr="005C26AA">
        <w:t>Home Assistant</w:t>
      </w:r>
    </w:p>
    <w:p w14:paraId="3D97FD88" w14:textId="0AE62AB1" w:rsidR="00B769CC" w:rsidRDefault="00B769CC" w:rsidP="00B97685">
      <w:pPr>
        <w:pStyle w:val="ListParagraph"/>
        <w:numPr>
          <w:ilvl w:val="0"/>
          <w:numId w:val="39"/>
        </w:numPr>
      </w:pPr>
      <w:r w:rsidRPr="005C26AA">
        <w:t>OpenMotics</w:t>
      </w:r>
    </w:p>
    <w:p w14:paraId="39EA0EB6" w14:textId="31C4AF09" w:rsidR="00D724AC" w:rsidRDefault="00B769CC" w:rsidP="00B97685">
      <w:pPr>
        <w:pStyle w:val="ListParagraph"/>
        <w:numPr>
          <w:ilvl w:val="0"/>
          <w:numId w:val="39"/>
        </w:numPr>
      </w:pPr>
      <w:r>
        <w:t>LinuxMCE</w:t>
      </w:r>
    </w:p>
    <w:p w14:paraId="4BC373B2" w14:textId="77777777" w:rsidR="00153AF7" w:rsidRPr="00F90C83" w:rsidRDefault="00153AF7" w:rsidP="00153AF7"/>
    <w:p w14:paraId="7801255D" w14:textId="78B8A3F8" w:rsidR="001E39E0" w:rsidRDefault="001E39E0" w:rsidP="00E11965">
      <w:pPr>
        <w:pStyle w:val="Heading2"/>
      </w:pPr>
      <w:bookmarkStart w:id="45" w:name="_Toc459297471"/>
      <w:r>
        <w:t>Pametna mesta</w:t>
      </w:r>
      <w:bookmarkEnd w:id="45"/>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lastRenderedPageBreak/>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308A69D9"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A52A90">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"[17]", "plainTextFormattedCitation" : "[17]", "previouslyFormattedCitation" : "[17]" }, "properties" : { "noteIndex" : 0 }, "schema" : "https://github.com/citation-style-language/schema/raw/master/csl-citation.json" }</w:instrText>
      </w:r>
      <w:r w:rsidR="00781BE1">
        <w:fldChar w:fldCharType="separate"/>
      </w:r>
      <w:r w:rsidR="00A52A90" w:rsidRPr="00A52A90">
        <w:rPr>
          <w:noProof/>
        </w:rPr>
        <w:t>[17]</w:t>
      </w:r>
      <w:r w:rsidR="00781BE1">
        <w:fldChar w:fldCharType="end"/>
      </w:r>
      <w:r>
        <w:t>.</w:t>
      </w:r>
    </w:p>
    <w:p w14:paraId="08FB0CDC" w14:textId="795410E8" w:rsidR="003762D6" w:rsidRDefault="00E11965" w:rsidP="001E39E0">
      <w:pPr>
        <w:pStyle w:val="Heading1"/>
      </w:pPr>
      <w:bookmarkStart w:id="46" w:name="_Toc459297472"/>
      <w:r>
        <w:t>Odprta koda</w:t>
      </w:r>
      <w:bookmarkEnd w:id="46"/>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 xml:space="preserve">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w:t>
      </w:r>
      <w:r>
        <w:lastRenderedPageBreak/>
        <w:t>odprtokodne programe brez predelav ali pa z lastnimi spremembami uporabljamo tudi zgolj za lastne namene.</w:t>
      </w:r>
    </w:p>
    <w:p w14:paraId="30AD1C1E" w14:textId="77777777" w:rsidR="00CE669E" w:rsidRDefault="00CE669E" w:rsidP="00CE669E"/>
    <w:p w14:paraId="5A34744E" w14:textId="73DA065A" w:rsidR="000147C5" w:rsidRP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A52A90">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"[18]", "plainTextFormattedCitation" : "[18]", "previouslyFormattedCitation" : "[18]" }, "properties" : { "noteIndex" : 0 }, "schema" : "https://github.com/citation-style-language/schema/raw/master/csl-citation.json" }</w:instrText>
      </w:r>
      <w:r>
        <w:fldChar w:fldCharType="separate"/>
      </w:r>
      <w:r w:rsidR="00A52A90" w:rsidRPr="00A52A90">
        <w:rPr>
          <w:noProof/>
        </w:rPr>
        <w:t>[18]</w:t>
      </w:r>
      <w:r>
        <w:fldChar w:fldCharType="end"/>
      </w:r>
      <w:r w:rsidRPr="00612A88">
        <w:t>.</w:t>
      </w:r>
    </w:p>
    <w:p w14:paraId="3BCB4D4A" w14:textId="3CB2067C" w:rsidR="00F16855" w:rsidRDefault="00F16855" w:rsidP="00916043">
      <w:pPr>
        <w:pStyle w:val="Caption"/>
        <w:framePr w:w="8687" w:hSpace="180" w:wrap="around" w:vAnchor="text" w:hAnchor="page" w:x="1813" w:yAlign="top"/>
      </w:pPr>
      <w:bookmarkStart w:id="47" w:name="_Toc459231895"/>
      <w:r>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bookmarkEnd w:id="47"/>
      <w:r w:rsidR="00A52A90" w:rsidRPr="00A52A90">
        <w:rPr>
          <w:noProof/>
        </w:rPr>
        <w:t>[19]</w:t>
      </w:r>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2F0992">
        <w:trPr>
          <w:trHeight w:val="970"/>
        </w:trPr>
        <w:tc>
          <w:tcPr>
            <w:tcW w:w="3252" w:type="dxa"/>
          </w:tcPr>
          <w:p w14:paraId="63F0F570" w14:textId="77777777" w:rsidR="00916043" w:rsidRPr="004C16A9" w:rsidRDefault="00916043" w:rsidP="00916043">
            <w:pPr>
              <w:widowControl w:val="0"/>
              <w:autoSpaceDE w:val="0"/>
              <w:autoSpaceDN w:val="0"/>
              <w:adjustRightInd w:val="0"/>
              <w:spacing w:line="240" w:lineRule="auto"/>
              <w:jc w:val="left"/>
              <w:rPr>
                <w:color w:val="434343"/>
                <w:sz w:val="21"/>
                <w:szCs w:val="24"/>
              </w:rPr>
            </w:pPr>
            <w:r w:rsidRPr="004C16A9">
              <w:rPr>
                <w:color w:val="434343"/>
                <w:sz w:val="21"/>
                <w:szCs w:val="24"/>
              </w:rPr>
              <w:t>Link to other programs under at least some circumstances without creating a derived work</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lastRenderedPageBreak/>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4B429B48" w14:textId="3F465A50" w:rsidR="003762D6" w:rsidRDefault="00AD0B3A" w:rsidP="00CE669E">
      <w:r w:rsidRPr="00AD0B3A">
        <w:t xml:space="preserve">Odprtokodne rešitve </w:t>
      </w:r>
      <w:r>
        <w:t xml:space="preserve">se pogosto označujejo </w:t>
      </w:r>
      <w:r w:rsidR="000147C5">
        <w:t>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rsidR="00036EEB">
        <w:t xml:space="preserve"> </w:t>
      </w:r>
      <w:r w:rsidR="007E59A1">
        <w:fldChar w:fldCharType="begin" w:fldLock="1"/>
      </w:r>
      <w:r w:rsidR="00A52A90">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"[20]", "plainTextFormattedCitation" : "[20]", "previouslyFormattedCitation" : "[20]" }, "properties" : { "noteIndex" : 0 }, "schema" : "https://github.com/citation-style-language/schema/raw/master/csl-citation.json" }</w:instrText>
      </w:r>
      <w:r w:rsidR="007E59A1">
        <w:fldChar w:fldCharType="separate"/>
      </w:r>
      <w:r w:rsidR="00A52A90" w:rsidRPr="00A52A90">
        <w:rPr>
          <w:noProof/>
        </w:rPr>
        <w:t>[20]</w:t>
      </w:r>
      <w:r w:rsidR="007E59A1">
        <w:fldChar w:fldCharType="end"/>
      </w:r>
      <w:r w:rsidR="006B04D8">
        <w:t>.</w:t>
      </w:r>
      <w:bookmarkEnd w:id="19"/>
      <w:bookmarkEnd w:id="20"/>
      <w:bookmarkEnd w:id="21"/>
      <w:bookmarkEnd w:id="22"/>
      <w:bookmarkEnd w:id="23"/>
      <w:bookmarkEnd w:id="24"/>
      <w:bookmarkEnd w:id="25"/>
      <w:bookmarkEnd w:id="26"/>
      <w:bookmarkEnd w:id="27"/>
    </w:p>
    <w:p w14:paraId="15E49A55" w14:textId="349EA1B8" w:rsidR="00441166" w:rsidRDefault="00441166" w:rsidP="00441166">
      <w:pPr>
        <w:pStyle w:val="Heading1"/>
        <w:rPr>
          <w:lang w:val="sl-SI"/>
        </w:rPr>
      </w:pPr>
      <w:bookmarkStart w:id="48" w:name="_Toc459297473"/>
      <w:r>
        <w:t>Razvoj lastne re</w:t>
      </w:r>
      <w:r>
        <w:rPr>
          <w:lang w:val="sl-SI"/>
        </w:rPr>
        <w:t>šitve</w:t>
      </w:r>
      <w:bookmarkEnd w:id="48"/>
    </w:p>
    <w:p w14:paraId="06DF33D5" w14:textId="0BF03802" w:rsidR="0021747A" w:rsidRDefault="000B7F31" w:rsidP="00FB764A">
      <w:r>
        <w:t>Za razvoj lastne rešitve pametne hiše smo uporabili računalnik Raspberry Pi s katerim smo z uporabo</w:t>
      </w:r>
      <w:r w:rsidR="0032763C">
        <w:t xml:space="preserve"> rele kartice upravljali</w:t>
      </w:r>
      <w:r>
        <w:t xml:space="preserve"> luči. Luči v obliki LED traku za delovanje potrebujejo 12v</w:t>
      </w:r>
      <w:r w:rsidR="00042037">
        <w:t xml:space="preserve"> napajalnik. Mikroračunalnik se pa napaja preko micro USB napajalnika. Rele kartico in mikroračunalnik smo vgradili v plastično ohišje. Vgradili smo mu tudi konektorje za senzorje in LED trakove. V ohišje torej priključimo dva napajalnika in sicer 12v in micro USB, na izhode lahko priključimo 4 ločene LED trakove na vhode pa 3 senzorje. Priključiti pa moramo tudi LAN kabel, ki je povezan v posebej konfiguriran usmerjevalnik. Pametno hišo lahko potem upravljamo z iOS mobilno aplikacijo ali hitro dostopamo do nekaterih funkcionalnosti z 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lastRenderedPageBreak/>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9" w:name="_Toc459231827"/>
      <w:r>
        <w:t xml:space="preserve">Slika </w:t>
      </w:r>
      <w:r>
        <w:fldChar w:fldCharType="begin"/>
      </w:r>
      <w:r>
        <w:instrText xml:space="preserve"> SEQ Slika \* ARABIC </w:instrText>
      </w:r>
      <w:r>
        <w:fldChar w:fldCharType="separate"/>
      </w:r>
      <w:r w:rsidR="001604C7">
        <w:rPr>
          <w:noProof/>
        </w:rPr>
        <w:t>8</w:t>
      </w:r>
      <w:r>
        <w:fldChar w:fldCharType="end"/>
      </w:r>
      <w:r>
        <w:t>: Shema sistema pametne hiše</w:t>
      </w:r>
      <w:bookmarkEnd w:id="49"/>
    </w:p>
    <w:p w14:paraId="273FEB1D" w14:textId="218C4614" w:rsidR="007C688D" w:rsidRPr="007C688D" w:rsidRDefault="00441166" w:rsidP="007C688D">
      <w:pPr>
        <w:pStyle w:val="Heading2"/>
      </w:pPr>
      <w:bookmarkStart w:id="50" w:name="_Toc459297474"/>
      <w:r>
        <w:t>Strojna oprema</w:t>
      </w:r>
      <w:bookmarkEnd w:id="50"/>
    </w:p>
    <w:p w14:paraId="3173F20A" w14:textId="3CE4BA4C" w:rsidR="00441166" w:rsidRDefault="00441166" w:rsidP="00441166">
      <w:pPr>
        <w:pStyle w:val="Heading3"/>
      </w:pPr>
      <w:bookmarkStart w:id="51" w:name="_Toc459297475"/>
      <w:r>
        <w:t xml:space="preserve">Raspberry </w:t>
      </w:r>
      <w:r w:rsidR="00C15BD9">
        <w:t>P</w:t>
      </w:r>
      <w:r>
        <w:t>i</w:t>
      </w:r>
      <w:bookmarkEnd w:id="51"/>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3E0AF0BE" w:rsidR="009D1B53" w:rsidRDefault="00111805" w:rsidP="00111805">
      <w:pPr>
        <w:pStyle w:val="Caption"/>
      </w:pPr>
      <w:bookmarkStart w:id="52" w:name="_Toc459231828"/>
      <w:r>
        <w:t xml:space="preserve">Slika </w:t>
      </w:r>
      <w:r>
        <w:fldChar w:fldCharType="begin"/>
      </w:r>
      <w:r>
        <w:instrText xml:space="preserve"> SEQ Slika \* ARABIC </w:instrText>
      </w:r>
      <w:r>
        <w:fldChar w:fldCharType="separate"/>
      </w:r>
      <w:r w:rsidR="001604C7">
        <w:rPr>
          <w:noProof/>
        </w:rPr>
        <w:t>9</w:t>
      </w:r>
      <w:r>
        <w:fldChar w:fldCharType="end"/>
      </w:r>
      <w:r>
        <w:t>: Mikroračunalnik Raspberry Pi model B</w:t>
      </w:r>
      <w:bookmarkEnd w:id="52"/>
      <w:r w:rsidR="009E788A">
        <w:t xml:space="preserve"> </w:t>
      </w:r>
      <w:r w:rsidR="009E788A">
        <w:fldChar w:fldCharType="begin" w:fldLock="1"/>
      </w:r>
      <w:r w:rsidR="003D59D9">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"[21]", "plainTextFormattedCitation" : "[21]", "previouslyFormattedCitation" : "[21]" }, "properties" : { "noteIndex" : 0 }, "schema" : "https://github.com/citation-style-language/schema/raw/master/csl-citation.json" }</w:instrText>
      </w:r>
      <w:r w:rsidR="009E788A">
        <w:fldChar w:fldCharType="separate"/>
      </w:r>
      <w:r w:rsidR="009E788A" w:rsidRPr="009E788A">
        <w:rPr>
          <w:noProof/>
        </w:rPr>
        <w:t>[21]</w:t>
      </w:r>
      <w:r w:rsidR="009E788A">
        <w:fldChar w:fldCharType="end"/>
      </w:r>
    </w:p>
    <w:p w14:paraId="0C23BC16" w14:textId="77777777" w:rsidR="00111805" w:rsidRPr="00111805" w:rsidRDefault="00111805" w:rsidP="00111805"/>
    <w:p w14:paraId="717891B8" w14:textId="6C9E23D3"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9E788A">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"[21]", "plainTextFormattedCitation" : "[21]", "previouslyFormattedCitation" : "[21]" }, "properties" : { "noteIndex" : 0 }, "schema" : "https://github.com/citation-style-language/schema/raw/master/csl-citation.json" }</w:instrText>
      </w:r>
      <w:r w:rsidR="009E788A">
        <w:fldChar w:fldCharType="separate"/>
      </w:r>
      <w:r w:rsidR="009E788A" w:rsidRPr="009E788A">
        <w:rPr>
          <w:noProof/>
        </w:rPr>
        <w:t>[21]</w:t>
      </w:r>
      <w:r w:rsidR="009E788A">
        <w:fldChar w:fldCharType="end"/>
      </w:r>
      <w:r w:rsidR="00E1027C">
        <w:t xml:space="preserve">. </w:t>
      </w:r>
    </w:p>
    <w:p w14:paraId="48192DBE" w14:textId="07AA3A2A" w:rsidR="00441166" w:rsidRDefault="00441166" w:rsidP="00441166">
      <w:pPr>
        <w:pStyle w:val="Heading3"/>
      </w:pPr>
      <w:bookmarkStart w:id="53" w:name="_Toc459297476"/>
      <w:r>
        <w:t>Senzorji</w:t>
      </w:r>
      <w:bookmarkEnd w:id="53"/>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drawing>
          <wp:inline distT="0" distB="0" distL="0" distR="0" wp14:anchorId="6ABC277D" wp14:editId="1D611304">
            <wp:extent cx="2038842" cy="1655060"/>
            <wp:effectExtent l="203200" t="152400" r="349250" b="1993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9284F75" w14:textId="02F8F69D" w:rsidR="009E788A" w:rsidRPr="009E788A" w:rsidRDefault="00D96DA2" w:rsidP="004740AE">
      <w:pPr>
        <w:pStyle w:val="Caption"/>
      </w:pPr>
      <w:bookmarkStart w:id="54" w:name="_Toc459231829"/>
      <w:r>
        <w:t xml:space="preserve">Slika </w:t>
      </w:r>
      <w:r>
        <w:fldChar w:fldCharType="begin"/>
      </w:r>
      <w:r>
        <w:instrText xml:space="preserve"> SEQ Slika \* ARABIC </w:instrText>
      </w:r>
      <w:r>
        <w:fldChar w:fldCharType="separate"/>
      </w:r>
      <w:r w:rsidR="001604C7">
        <w:rPr>
          <w:noProof/>
        </w:rPr>
        <w:t>10</w:t>
      </w:r>
      <w:r>
        <w:fldChar w:fldCharType="end"/>
      </w:r>
      <w:r>
        <w:t xml:space="preserve">: Temperaturni senzor </w:t>
      </w:r>
      <w:r w:rsidRPr="002416DE">
        <w:t>DS18</w:t>
      </w:r>
      <w:r>
        <w:t>B</w:t>
      </w:r>
      <w:r w:rsidRPr="002416DE">
        <w:t>20</w:t>
      </w:r>
      <w:bookmarkEnd w:id="54"/>
      <w:r w:rsidR="003D59D9">
        <w:t xml:space="preserve"> </w:t>
      </w:r>
      <w:r w:rsidR="003D59D9">
        <w:fldChar w:fldCharType="begin" w:fldLock="1"/>
      </w:r>
      <w:r w:rsidR="003D59D9">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 "properties" : { "noteIndex" : 0 }, "schema" : "https://github.com/citation-style-language/schema/raw/master/csl-citation.json" }</w:instrText>
      </w:r>
      <w:r w:rsidR="003D59D9">
        <w:fldChar w:fldCharType="separate"/>
      </w:r>
      <w:r w:rsidR="003D59D9" w:rsidRPr="003D59D9">
        <w:rPr>
          <w:noProof/>
        </w:rPr>
        <w:t>[22]</w:t>
      </w:r>
      <w:r w:rsidR="003D59D9">
        <w:fldChar w:fldCharType="end"/>
      </w:r>
      <w:bookmarkStart w:id="55" w:name="_GoBack"/>
      <w:bookmarkEnd w:id="55"/>
    </w:p>
    <w:p w14:paraId="4F6686CF" w14:textId="36B4E451" w:rsidR="00666D82" w:rsidRDefault="00441166" w:rsidP="00666D82">
      <w:pPr>
        <w:pStyle w:val="Heading3"/>
      </w:pPr>
      <w:bookmarkStart w:id="56" w:name="_Toc459297477"/>
      <w:r>
        <w:t>Aktuatorji</w:t>
      </w:r>
      <w:bookmarkEnd w:id="56"/>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lastRenderedPageBreak/>
        <w:drawing>
          <wp:inline distT="0" distB="0" distL="0" distR="0" wp14:anchorId="52A76F67" wp14:editId="3E7470C7">
            <wp:extent cx="2795815" cy="2302190"/>
            <wp:effectExtent l="76200" t="50800" r="252730" b="314325"/>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2816721" cy="2319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7" w:name="_Toc459231830"/>
      <w:r>
        <w:t xml:space="preserve">Slika </w:t>
      </w:r>
      <w:r>
        <w:fldChar w:fldCharType="begin"/>
      </w:r>
      <w:r>
        <w:instrText xml:space="preserve"> SEQ Slika \* ARABIC </w:instrText>
      </w:r>
      <w:r>
        <w:fldChar w:fldCharType="separate"/>
      </w:r>
      <w:r w:rsidR="001604C7">
        <w:rPr>
          <w:noProof/>
        </w:rPr>
        <w:t>11</w:t>
      </w:r>
      <w:r>
        <w:fldChar w:fldCharType="end"/>
      </w:r>
      <w:r>
        <w:t>: Rele kartica</w:t>
      </w:r>
      <w:bookmarkEnd w:id="57"/>
    </w:p>
    <w:p w14:paraId="54A7BAA3" w14:textId="41AFD66E" w:rsidR="00666D82" w:rsidRDefault="00666D82" w:rsidP="00666D82">
      <w:pPr>
        <w:pStyle w:val="Heading3"/>
      </w:pPr>
      <w:bookmarkStart w:id="58" w:name="_Toc459297478"/>
      <w:r>
        <w:t>Sestavljanje</w:t>
      </w:r>
      <w:bookmarkEnd w:id="58"/>
    </w:p>
    <w:p w14:paraId="3365B2CF" w14:textId="77777777" w:rsidR="003D408A" w:rsidRDefault="00E46218" w:rsidP="005A4860">
      <w:r>
        <w:t>Sistem za pametno hišo smo vgradili v univerzalno plastično ohišje. V o</w:t>
      </w:r>
      <w:r w:rsidR="005A4860">
        <w:t>hišje smo vgradili tudi 4 priključke za LED trak, enega za 12v napajalnik za LED trak in 3 priključke za različne senzorje.</w:t>
      </w:r>
    </w:p>
    <w:p w14:paraId="58DB99B4" w14:textId="5F896D50" w:rsidR="00B820CB" w:rsidRDefault="00B820CB" w:rsidP="00812B9F">
      <w:pPr>
        <w:jc w:val="center"/>
      </w:pPr>
      <w:r>
        <w:rPr>
          <w:noProof/>
          <w:lang w:val="en-US"/>
        </w:rPr>
        <w:drawing>
          <wp:inline distT="0" distB="0" distL="0" distR="0" wp14:anchorId="32C26CBB" wp14:editId="6CA6A34C">
            <wp:extent cx="3883990" cy="3515152"/>
            <wp:effectExtent l="203200" t="0" r="332740" b="39687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894406" cy="3524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78966F" w14:textId="4FD39E08" w:rsidR="00771C15" w:rsidRDefault="00B820CB" w:rsidP="00812B9F">
      <w:pPr>
        <w:pStyle w:val="Caption"/>
      </w:pPr>
      <w:bookmarkStart w:id="59" w:name="_Toc459231831"/>
      <w:r>
        <w:t xml:space="preserve">Slika </w:t>
      </w:r>
      <w:r>
        <w:fldChar w:fldCharType="begin"/>
      </w:r>
      <w:r>
        <w:instrText xml:space="preserve"> SEQ Slika \* ARABIC </w:instrText>
      </w:r>
      <w:r>
        <w:fldChar w:fldCharType="separate"/>
      </w:r>
      <w:r w:rsidR="001604C7">
        <w:rPr>
          <w:noProof/>
        </w:rPr>
        <w:t>12</w:t>
      </w:r>
      <w:r>
        <w:fldChar w:fldCharType="end"/>
      </w:r>
      <w:r>
        <w:t>: Sistem pametne hiše</w:t>
      </w:r>
      <w:r>
        <w:rPr>
          <w:noProof/>
        </w:rPr>
        <w:t xml:space="preserve"> v ohišju</w:t>
      </w:r>
      <w:bookmarkEnd w:id="59"/>
      <w:r w:rsidR="00771C15">
        <w:br w:type="page"/>
      </w:r>
    </w:p>
    <w:p w14:paraId="14E24229" w14:textId="50DBF77C" w:rsidR="004568FF" w:rsidRDefault="00D55D8D" w:rsidP="004568FF">
      <w:pPr>
        <w:pStyle w:val="Heading2"/>
      </w:pPr>
      <w:bookmarkStart w:id="60" w:name="_Toc459297479"/>
      <w:r>
        <w:lastRenderedPageBreak/>
        <w:t>Programska oprema na strani strežnika</w:t>
      </w:r>
      <w:bookmarkEnd w:id="60"/>
    </w:p>
    <w:p w14:paraId="53DC4801" w14:textId="5E28B1BC"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3D59D9">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"[22]" }, "properties" : { "noteIndex" : 0 }, "schema" : "https://github.com/citation-style-language/schema/raw/master/csl-citation.json" }</w:instrText>
      </w:r>
      <w:r w:rsidR="00FD68F9">
        <w:fldChar w:fldCharType="separate"/>
      </w:r>
      <w:r w:rsidR="003D59D9" w:rsidRPr="003D59D9">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3D59D9">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"[23]" }, "properties" : { "noteIndex" : 0 }, "schema" : "https://github.com/citation-style-language/schema/raw/master/csl-citation.json" }</w:instrText>
      </w:r>
      <w:r w:rsidR="00FD68F9">
        <w:fldChar w:fldCharType="separate"/>
      </w:r>
      <w:r w:rsidR="003D59D9" w:rsidRPr="003D59D9">
        <w:rPr>
          <w:noProof/>
        </w:rPr>
        <w:t>[24]</w:t>
      </w:r>
      <w:r w:rsidR="00FD68F9">
        <w:fldChar w:fldCharType="end"/>
      </w:r>
      <w:r w:rsidR="00493D75">
        <w:t>.</w:t>
      </w:r>
      <w:r w:rsidR="00EA57D5">
        <w:t xml:space="preserve"> </w:t>
      </w:r>
    </w:p>
    <w:p w14:paraId="5B0E8C04" w14:textId="77777777" w:rsidR="00CE669E" w:rsidRDefault="00CE669E" w:rsidP="00CE669E"/>
    <w:p w14:paraId="0DF5CB3D" w14:textId="340FA5D0" w:rsidR="00EA57D5"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5F6B34">
      <w:pPr>
        <w:shd w:val="clear" w:color="auto" w:fill="F2F2F2" w:themeFill="background1" w:themeFillShade="F2"/>
        <w:rPr>
          <w:color w:val="000000" w:themeColor="text1"/>
        </w:rPr>
      </w:pPr>
      <w:r w:rsidRPr="00CE669E">
        <w:rPr>
          <w:color w:val="000000" w:themeColor="text1"/>
        </w:rPr>
        <w:t>#!/bin/bash</w:t>
      </w:r>
    </w:p>
    <w:p w14:paraId="1EF40B95"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0 out</w:t>
      </w:r>
    </w:p>
    <w:p w14:paraId="136D136C"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1 out</w:t>
      </w:r>
    </w:p>
    <w:p w14:paraId="5A8EC3DD"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2 out</w:t>
      </w:r>
    </w:p>
    <w:p w14:paraId="4E32074D" w14:textId="40956CD5"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mode 3 out</w:t>
      </w:r>
    </w:p>
    <w:p w14:paraId="3F7CECEA" w14:textId="77777777" w:rsidR="00EA57D5" w:rsidRPr="00CE669E" w:rsidRDefault="00EA57D5" w:rsidP="005F6B34">
      <w:pPr>
        <w:shd w:val="clear" w:color="auto" w:fill="F2F2F2" w:themeFill="background1" w:themeFillShade="F2"/>
        <w:rPr>
          <w:color w:val="000000" w:themeColor="text1"/>
        </w:rPr>
      </w:pPr>
    </w:p>
    <w:p w14:paraId="704EEC56"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0 1</w:t>
      </w:r>
    </w:p>
    <w:p w14:paraId="1ECD9781"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1 1</w:t>
      </w:r>
    </w:p>
    <w:p w14:paraId="5039F7DE" w14:textId="7777777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2 1</w:t>
      </w:r>
    </w:p>
    <w:p w14:paraId="33E44A6C" w14:textId="5AE6EED7" w:rsidR="00EA57D5" w:rsidRPr="00CE669E" w:rsidRDefault="00EA57D5" w:rsidP="005F6B34">
      <w:pPr>
        <w:shd w:val="clear" w:color="auto" w:fill="F2F2F2" w:themeFill="background1" w:themeFillShade="F2"/>
        <w:rPr>
          <w:color w:val="000000" w:themeColor="text1"/>
        </w:rPr>
      </w:pPr>
      <w:r w:rsidRPr="00CE669E">
        <w:rPr>
          <w:color w:val="000000" w:themeColor="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CE669E">
        <w:rPr>
          <w:color w:val="000000" w:themeColor="text1"/>
          <w:shd w:val="clear" w:color="auto" w:fill="D9D9D9" w:themeFill="background1" w:themeFillShade="D9"/>
        </w:rPr>
        <w:t>/etc/rc.local</w:t>
      </w:r>
      <w:r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&lt;?php</w:t>
      </w:r>
    </w:p>
    <w:p w14:paraId="115E1C22"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if($_POST['geslo'] == "xxxxxxxxxxxxxxxxx"){</w:t>
      </w:r>
    </w:p>
    <w:p w14:paraId="626A071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$pin = explode(',', $_POST['pin']);</w:t>
      </w:r>
    </w:p>
    <w:p w14:paraId="189FB74F"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for($i=0 ; $i&lt;count($pin) ; $i++){</w:t>
      </w:r>
    </w:p>
    <w:p w14:paraId="42480806"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lastRenderedPageBreak/>
        <w:t xml:space="preserve">                if(is_numeric($pin[$i])){</w:t>
      </w:r>
    </w:p>
    <w:p w14:paraId="60689C1A"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if($_POST['on'] == '1'){</w:t>
      </w:r>
    </w:p>
    <w:p w14:paraId="28398E0E"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exec("gpio write ".$pin[$i]." 1");</w:t>
      </w:r>
    </w:p>
    <w:p w14:paraId="27359B76"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 else if($_POST['on'] == '0'){</w:t>
      </w:r>
    </w:p>
    <w:p w14:paraId="4E99BA1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exec("gpio write ".$pin[$i]." 0");</w:t>
      </w:r>
    </w:p>
    <w:p w14:paraId="7345282C"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3F231A31"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40B0AD88"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 xml:space="preserve">        }</w:t>
      </w:r>
    </w:p>
    <w:p w14:paraId="54FE0B2E" w14:textId="77777777" w:rsidR="00265DAC" w:rsidRPr="00CE669E" w:rsidRDefault="00265DAC" w:rsidP="005F6B34">
      <w:pPr>
        <w:shd w:val="clear" w:color="auto" w:fill="F2F2F2" w:themeFill="background1" w:themeFillShade="F2"/>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CE669E">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CE669E">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CE669E">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F6B34">
      <w:pPr>
        <w:shd w:val="clear" w:color="auto" w:fill="F2F2F2" w:themeFill="background1" w:themeFillShade="F2"/>
        <w:rPr>
          <w:color w:val="000000" w:themeColor="text1"/>
        </w:rPr>
      </w:pPr>
      <w:r w:rsidRPr="00CE669E">
        <w:rPr>
          <w:color w:val="000000" w:themeColor="text1"/>
        </w:rPr>
        <w:t>aa 01 55 00 7f ff 0c 10 5e : crc=5e YES</w:t>
      </w:r>
    </w:p>
    <w:p w14:paraId="2D9D4E6E" w14:textId="220C5F11" w:rsidR="004C0C94" w:rsidRPr="00CE669E" w:rsidRDefault="004C0C94" w:rsidP="005F6B34">
      <w:pPr>
        <w:shd w:val="clear" w:color="auto" w:fill="F2F2F2" w:themeFill="background1" w:themeFillShade="F2"/>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5F6B34">
      <w:pPr>
        <w:shd w:val="clear" w:color="auto" w:fill="F2F2F2" w:themeFill="background1" w:themeFillShade="F2"/>
        <w:rPr>
          <w:color w:val="000000" w:themeColor="text1"/>
        </w:rPr>
      </w:pPr>
      <w:r w:rsidRPr="00CE669E">
        <w:rPr>
          <w:color w:val="000000" w:themeColor="text1"/>
        </w:rPr>
        <w:t>&lt;?php</w:t>
      </w:r>
    </w:p>
    <w:p w14:paraId="0279F758" w14:textId="0E1C309E" w:rsidR="00ED61A4" w:rsidRPr="00CE669E" w:rsidRDefault="00ED61A4" w:rsidP="005F6B34">
      <w:pPr>
        <w:shd w:val="clear" w:color="auto" w:fill="F2F2F2" w:themeFill="background1" w:themeFillShade="F2"/>
        <w:rPr>
          <w:color w:val="000000" w:themeColor="text1"/>
        </w:rPr>
      </w:pPr>
      <w:r w:rsidRPr="00CE669E">
        <w:rPr>
          <w:color w:val="000000" w:themeColor="text1"/>
        </w:rPr>
        <w:t>$s = exec("cat /sys/bus/w1/devices/28-0315040b1cff/w1_slave");</w:t>
      </w:r>
    </w:p>
    <w:p w14:paraId="11F925B8" w14:textId="78C8783B" w:rsidR="00ED61A4" w:rsidRPr="00CE669E" w:rsidRDefault="00ED61A4" w:rsidP="005F6B34">
      <w:pPr>
        <w:shd w:val="clear" w:color="auto" w:fill="F2F2F2" w:themeFill="background1" w:themeFillShade="F2"/>
        <w:rPr>
          <w:color w:val="000000" w:themeColor="text1"/>
        </w:rPr>
      </w:pPr>
      <w:r w:rsidRPr="00CE669E">
        <w:rPr>
          <w:color w:val="000000" w:themeColor="text1"/>
        </w:rPr>
        <w:t>$polje = explode("t=", $s);</w:t>
      </w:r>
    </w:p>
    <w:p w14:paraId="1E28C928" w14:textId="77777777" w:rsidR="00ED61A4" w:rsidRPr="00CE669E" w:rsidRDefault="00ED61A4" w:rsidP="005F6B34">
      <w:pPr>
        <w:shd w:val="clear" w:color="auto" w:fill="F2F2F2" w:themeFill="background1" w:themeFillShade="F2"/>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1" w:name="_Toc459297480"/>
      <w:r>
        <w:t xml:space="preserve">Razvoj </w:t>
      </w:r>
      <w:r w:rsidR="00CC766B">
        <w:t>mobilne</w:t>
      </w:r>
      <w:r w:rsidR="00DD54F6">
        <w:t xml:space="preserve"> aplikacij</w:t>
      </w:r>
      <w:r>
        <w:t>e</w:t>
      </w:r>
      <w:bookmarkEnd w:id="61"/>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w:t>
      </w:r>
      <w:r w:rsidR="00A352CD">
        <w:lastRenderedPageBreak/>
        <w:t>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767DE39C" w14:textId="77777777" w:rsidR="00F7520C" w:rsidRDefault="00F7520C" w:rsidP="00F7520C">
      <w:pPr>
        <w:pStyle w:val="Heading3"/>
      </w:pPr>
      <w:bookmarkStart w:id="62" w:name="_Toc459297481"/>
      <w:r>
        <w:t xml:space="preserve">Nadzor </w:t>
      </w:r>
      <w:r w:rsidRPr="003C7466">
        <w:t>različic</w:t>
      </w:r>
      <w:bookmarkEnd w:id="62"/>
    </w:p>
    <w:p w14:paraId="5691C5D1" w14:textId="406E6647"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3D59D9">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"[24]" }, "properties" : { "noteIndex" : 0 }, "schema" : "https://github.com/citation-style-language/schema/raw/master/csl-citation.json" }</w:instrText>
      </w:r>
      <w:r>
        <w:fldChar w:fldCharType="separate"/>
      </w:r>
      <w:r w:rsidR="003D59D9" w:rsidRPr="003D59D9">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F16D38C"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začela razvijalska skupnost Linux, največ k razvoju ideje pa je pripomogel ustvarjalec Linux-a Linus</w:t>
      </w:r>
      <w:r w:rsidR="00F7520C" w:rsidRPr="003C6832">
        <w:t xml:space="preserve"> Torvalds</w:t>
      </w:r>
      <w:r w:rsidR="00F7520C">
        <w:t xml:space="preserve"> </w:t>
      </w:r>
      <w:r w:rsidR="00F7520C">
        <w:fldChar w:fldCharType="begin" w:fldLock="1"/>
      </w:r>
      <w:r w:rsidR="003D59D9">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"[25]" }, "properties" : { "noteIndex" : 0 }, "schema" : "https://github.com/citation-style-language/schema/raw/master/csl-citation.json" }</w:instrText>
      </w:r>
      <w:r w:rsidR="00F7520C">
        <w:fldChar w:fldCharType="separate"/>
      </w:r>
      <w:r w:rsidR="003D59D9" w:rsidRPr="003D59D9">
        <w:rPr>
          <w:noProof/>
        </w:rPr>
        <w:t>[26]</w:t>
      </w:r>
      <w:r w:rsidR="00F7520C">
        <w:fldChar w:fldCharType="end"/>
      </w:r>
      <w:r w:rsidR="00F7520C">
        <w:t xml:space="preserve">. Od njegovega izzida leta 2005 njegova popularnost raste in je trenutno najpopularnejše orodje za nadzor različic </w:t>
      </w:r>
      <w:r w:rsidR="00F7520C">
        <w:fldChar w:fldCharType="begin" w:fldLock="1"/>
      </w:r>
      <w:r w:rsidR="003D59D9">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"[26]" }, "properties" : { "noteIndex" : 0 }, "schema" : "https://github.com/citation-style-language/schema/raw/master/csl-citation.json" }</w:instrText>
      </w:r>
      <w:r w:rsidR="00F7520C">
        <w:fldChar w:fldCharType="separate"/>
      </w:r>
      <w:r w:rsidR="003D59D9" w:rsidRPr="003D59D9">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5C12FDF5" w14:textId="411C3390" w:rsidR="0056175A" w:rsidRDefault="0056175A" w:rsidP="0056175A">
      <w:pPr>
        <w:pStyle w:val="Heading3"/>
      </w:pPr>
      <w:bookmarkStart w:id="63" w:name="_Toc459297482"/>
      <w:r>
        <w:t>Xcode</w:t>
      </w:r>
      <w:bookmarkEnd w:id="63"/>
      <w:r w:rsidR="00185ECF">
        <w:t xml:space="preserve"> </w:t>
      </w:r>
    </w:p>
    <w:p w14:paraId="4306E0E7" w14:textId="57ED6502" w:rsidR="004E6AA9" w:rsidRDefault="00681B14" w:rsidP="00681B14">
      <w:r>
        <w:t xml:space="preserve">Xcode </w:t>
      </w:r>
      <w:r w:rsidR="004E6AA9">
        <w:t xml:space="preserve">(slika </w:t>
      </w:r>
      <w:r w:rsidR="00A15003">
        <w:t>13</w:t>
      </w:r>
      <w:r w:rsidR="004E6AA9">
        <w:t xml:space="preserve">) </w:t>
      </w:r>
      <w:r>
        <w:t>je 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lastRenderedPageBreak/>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4" w:name="_Toc459231832"/>
      <w:r>
        <w:t xml:space="preserve">Slika </w:t>
      </w:r>
      <w:r>
        <w:fldChar w:fldCharType="begin"/>
      </w:r>
      <w:r>
        <w:instrText xml:space="preserve"> SEQ Slika \* ARABIC </w:instrText>
      </w:r>
      <w:r>
        <w:fldChar w:fldCharType="separate"/>
      </w:r>
      <w:r w:rsidR="001604C7">
        <w:rPr>
          <w:noProof/>
        </w:rPr>
        <w:t>13</w:t>
      </w:r>
      <w:r>
        <w:fldChar w:fldCharType="end"/>
      </w:r>
      <w:r>
        <w:t>: Zaslonska slika razvojnega okolja Xcode</w:t>
      </w:r>
      <w:bookmarkEnd w:id="64"/>
    </w:p>
    <w:p w14:paraId="7B576E79" w14:textId="6435FF95" w:rsidR="00185ECF" w:rsidRDefault="00185ECF" w:rsidP="00185ECF">
      <w:pPr>
        <w:pStyle w:val="Heading3"/>
      </w:pPr>
      <w:bookmarkStart w:id="65" w:name="_Toc459297483"/>
      <w:r>
        <w:t>Swift</w:t>
      </w:r>
      <w:bookmarkEnd w:id="65"/>
    </w:p>
    <w:p w14:paraId="61CF0F5B" w14:textId="2618E6DB"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3D59D9">
        <w:instrText>ADDIN CSL_CITATION { "citationItems" : [ { "id" : "ITEM-1", "itemData" : { "id" : "ITEM-1", "issued" : { "date-parts" : [ [ "2014" ] ] }, "publisher" : "Apple", "title" : "Swift Has Reached 1.0", "type" : "book" }, "uris" : [ "http://www.mendeley.com/documents/?uuid=7f688e2c-2541-3985-b83d-bbe11aa03323" ] } ], "mendeley" : { "formattedCitation" : "[28]", "plainTextFormattedCitation" : "[28]", "previouslyFormattedCitation" : "[27]" }, "properties" : { "noteIndex" : 0 }, "schema" : "https://github.com/citation-style-language/schema/raw/master/csl-citation.json" }</w:instrText>
      </w:r>
      <w:r w:rsidR="003C7466">
        <w:fldChar w:fldCharType="separate"/>
      </w:r>
      <w:r w:rsidR="003D59D9" w:rsidRPr="003D59D9">
        <w:rPr>
          <w:noProof/>
        </w:rPr>
        <w:t>[28]</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t xml:space="preserve"> in 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3D59D9">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"[29]", "plainTextFormattedCitation" : "[29]", "previouslyFormattedCitation" : "[28]" }, "properties" : { "noteIndex" : 0 }, "schema" : "https://github.com/citation-style-language/schema/raw/master/csl-citation.json" }</w:instrText>
      </w:r>
      <w:r w:rsidR="00DD49D6">
        <w:fldChar w:fldCharType="separate"/>
      </w:r>
      <w:r w:rsidR="003D59D9" w:rsidRPr="003D59D9">
        <w:rPr>
          <w:noProof/>
        </w:rPr>
        <w:t>[29]</w:t>
      </w:r>
      <w:r w:rsidR="00DD49D6">
        <w:fldChar w:fldCharType="end"/>
      </w:r>
      <w:r w:rsidR="00CD244F">
        <w:t>.</w:t>
      </w:r>
      <w:r w:rsidR="00055113">
        <w:t xml:space="preserve"> </w:t>
      </w:r>
    </w:p>
    <w:p w14:paraId="1561C0FD" w14:textId="41ABFC3C" w:rsidR="00732E15" w:rsidRDefault="0029059B" w:rsidP="0029059B">
      <w:pPr>
        <w:pStyle w:val="Heading3"/>
      </w:pPr>
      <w:bookmarkStart w:id="66" w:name="_Toc459297484"/>
      <w:r>
        <w:t>Cocoa pods</w:t>
      </w:r>
      <w:bookmarkEnd w:id="66"/>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1E9E5364"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w:t>
      </w:r>
      <w:r w:rsidR="00391B75">
        <w:t>ga inicializiramo. U</w:t>
      </w:r>
      <w:r w:rsidR="00307B7A">
        <w:t>stvari</w:t>
      </w:r>
      <w:r w:rsidR="00391B75">
        <w:t xml:space="preserve"> se </w:t>
      </w:r>
      <w:r w:rsidR="00307B7A">
        <w:t>datoteka</w:t>
      </w:r>
      <w:r w:rsidR="00391B75">
        <w:t xml:space="preserve"> z imenom</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391B75">
        <w:t>Sledi primer datoteke pod za naš projekt.</w:t>
      </w:r>
    </w:p>
    <w:p w14:paraId="264BCFCD" w14:textId="59A59D33"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lastRenderedPageBreak/>
        <w:t>target 'LightsUITests' do</w:t>
      </w:r>
    </w:p>
    <w:p w14:paraId="2BEE5622" w14:textId="1C45B0C1"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5F6B34">
      <w:pPr>
        <w:shd w:val="clear" w:color="auto" w:fill="F2F2F2" w:themeFill="background1" w:themeFillShade="F2"/>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3B10D87A"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D54F6" w:rsidRPr="00826F33">
        <w:rPr>
          <w:color w:val="000000" w:themeColor="text1"/>
        </w:rPr>
        <w:t xml:space="preserve"> </w:t>
      </w:r>
      <w:r w:rsidR="00D067B4">
        <w:t xml:space="preserve">namestimo vse knjiznice </w:t>
      </w:r>
      <w:r w:rsidR="00391B75">
        <w:t xml:space="preserve">vključene v datoteki PodFile </w:t>
      </w:r>
      <w:r w:rsidR="00D067B4">
        <w:t xml:space="preserve">v projekt. Zgenerira se nam nova projektna datoteka s končnico xcworkspace, ki ima vkljucene </w:t>
      </w:r>
      <w:r w:rsidR="00391B75">
        <w:t>željene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67" w:name="_Toc459297485"/>
      <w:r>
        <w:t>Programska knjižnica Alamofire</w:t>
      </w:r>
      <w:bookmarkEnd w:id="67"/>
    </w:p>
    <w:p w14:paraId="15880BC3" w14:textId="7097632F" w:rsidR="00081C79"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46D3AD8F" w14:textId="77777777" w:rsidR="00225A34" w:rsidRDefault="00225A34" w:rsidP="00DD54F6"/>
    <w:p w14:paraId="636E7BA9" w14:textId="1DDBCE20"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w:t>
      </w:r>
      <w:r w:rsidR="00391B75">
        <w:t xml:space="preserve"> odgovora</w:t>
      </w:r>
      <w:r w:rsidR="00F03695">
        <w:t xml:space="preserve">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0F2203B3" w:rsidR="00A328BE" w:rsidRDefault="00A328BE" w:rsidP="00391B75">
      <w:r>
        <w:lastRenderedPageBreak/>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 </w:t>
      </w:r>
      <w:r w:rsidR="0087532D">
        <w:t xml:space="preserve">pa </w:t>
      </w:r>
      <w:r>
        <w:t xml:space="preserve">mikroračunalnik ni dosegljiv mora vsak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68" w:name="_Toc459297486"/>
      <w:r>
        <w:t>Nastavitve aplikacije in s</w:t>
      </w:r>
      <w:r w:rsidR="0077290F">
        <w:t xml:space="preserve">hramba </w:t>
      </w:r>
      <w:r w:rsidR="0077290F" w:rsidRPr="0077290F">
        <w:t>NSUserDefaults</w:t>
      </w:r>
      <w:bookmarkEnd w:id="68"/>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69" w:name="_Toc459231833"/>
      <w:r>
        <w:t xml:space="preserve">Slika </w:t>
      </w:r>
      <w:r>
        <w:fldChar w:fldCharType="begin"/>
      </w:r>
      <w:r>
        <w:instrText xml:space="preserve"> SEQ Slika \* ARABIC </w:instrText>
      </w:r>
      <w:r>
        <w:fldChar w:fldCharType="separate"/>
      </w:r>
      <w:r w:rsidR="001604C7">
        <w:rPr>
          <w:noProof/>
        </w:rPr>
        <w:t>14</w:t>
      </w:r>
      <w:r>
        <w:fldChar w:fldCharType="end"/>
      </w:r>
      <w:r>
        <w:t>: Zaslonska slika nastavitev aplikacije</w:t>
      </w:r>
      <w:bookmarkEnd w:id="69"/>
    </w:p>
    <w:p w14:paraId="22359173" w14:textId="77777777" w:rsidR="001B7BF1" w:rsidRDefault="001B7BF1" w:rsidP="00DD54F6"/>
    <w:p w14:paraId="29AF4785" w14:textId="05A223C8" w:rsidR="00CA2CCF" w:rsidRDefault="001B7BF1" w:rsidP="00DD54F6">
      <w:r>
        <w:t>Aplikacija ima tudi možnost nastavljanja nekaterih nastavitev (</w:t>
      </w:r>
      <w:r w:rsidR="00391B75">
        <w:t>S</w:t>
      </w:r>
      <w:r>
        <w:t xml:space="preserve">lika </w:t>
      </w:r>
      <w:r w:rsidR="00391B75">
        <w:t>14</w:t>
      </w:r>
      <w:r>
        <w:t xml:space="preserve">). </w:t>
      </w:r>
      <w:r w:rsidR="00963094">
        <w:t>Te nastavitve je potrebno na nek način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3D59D9">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"[30]", "plainTextFormattedCitation" : "[30]", "previouslyFormattedCitation" : "[29]" }, "properties" : { "noteIndex" : 0 }, "schema" : "https://github.com/citation-style-language/schema/raw/master/csl-citation.json" }</w:instrText>
      </w:r>
      <w:r w:rsidR="00411B19">
        <w:fldChar w:fldCharType="separate"/>
      </w:r>
      <w:r w:rsidR="003D59D9" w:rsidRPr="003D59D9">
        <w:rPr>
          <w:noProof/>
        </w:rPr>
        <w:t>[30]</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0" w:name="_Toc459297487"/>
      <w:r>
        <w:lastRenderedPageBreak/>
        <w:t>CoreLocation</w:t>
      </w:r>
      <w:bookmarkEnd w:id="70"/>
    </w:p>
    <w:p w14:paraId="09C6EC38" w14:textId="2213D11A"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r w:rsidR="002C6A33" w:rsidRPr="002C6A33">
        <w:rPr>
          <w:rFonts w:ascii="Menlo" w:hAnsi="Menlo" w:cs="Menlo"/>
          <w:color w:val="2B839F"/>
          <w:sz w:val="18"/>
          <w:lang w:val="en-US"/>
        </w:rPr>
        <w:t>CLLocationManagerDelegate</w:t>
      </w:r>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1" w:name="_Toc459297488"/>
      <w:r>
        <w:t>Izdelava uporabniškega vmesnika</w:t>
      </w:r>
      <w:bookmarkEnd w:id="71"/>
    </w:p>
    <w:p w14:paraId="643C22D5" w14:textId="078CAE15"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w:t>
      </w:r>
      <w:r w:rsidR="007370A0">
        <w:lastRenderedPageBreak/>
        <w:t xml:space="preserve">orodje je primerno tudi za prototipiranje in takojšnje testiranje na dejanski napravi. Gradnjo uporabniškega vmesnika za naš projekt lahko vidimo na sliki </w:t>
      </w:r>
      <w:r w:rsidR="00AE61BA">
        <w:t>1</w:t>
      </w:r>
      <w:r w:rsidR="00A803F2">
        <w:t>5</w:t>
      </w:r>
      <w:r w:rsidR="007370A0">
        <w:t>.</w:t>
      </w:r>
    </w:p>
    <w:p w14:paraId="3A1761DA" w14:textId="77777777" w:rsidR="007370A0" w:rsidRDefault="007370A0" w:rsidP="007370A0">
      <w:pPr>
        <w:keepNext/>
      </w:pPr>
      <w:r>
        <w:rPr>
          <w:noProof/>
          <w:lang w:val="en-US"/>
        </w:rPr>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2" w:name="_Toc459231834"/>
      <w:r>
        <w:t xml:space="preserve">Slika </w:t>
      </w:r>
      <w:r>
        <w:fldChar w:fldCharType="begin"/>
      </w:r>
      <w:r>
        <w:instrText xml:space="preserve"> SEQ Slika \* ARABIC </w:instrText>
      </w:r>
      <w:r>
        <w:fldChar w:fldCharType="separate"/>
      </w:r>
      <w:r w:rsidR="001604C7">
        <w:rPr>
          <w:noProof/>
        </w:rPr>
        <w:t>15</w:t>
      </w:r>
      <w:r>
        <w:fldChar w:fldCharType="end"/>
      </w:r>
      <w:r>
        <w:t>: Gradnja grafičnega upora</w:t>
      </w:r>
      <w:r w:rsidR="002872A0">
        <w:t>b</w:t>
      </w:r>
      <w:r>
        <w:t>niškega vmesnika</w:t>
      </w:r>
      <w:r w:rsidR="002872A0">
        <w:t xml:space="preserve"> v okolju Xcode</w:t>
      </w:r>
      <w:bookmarkEnd w:id="72"/>
    </w:p>
    <w:p w14:paraId="01F99064" w14:textId="77777777" w:rsidR="007370A0" w:rsidRPr="007370A0" w:rsidRDefault="007370A0" w:rsidP="007370A0"/>
    <w:p w14:paraId="51429AD4" w14:textId="782744DD"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2A4A29">
        <w:t xml:space="preserve"> med</w:t>
      </w:r>
      <w:r w:rsidR="00684F0D">
        <w:t xml:space="preserve">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 xml:space="preserve">z besedilom (ang. </w:t>
      </w:r>
      <w:r w:rsidR="006611E2">
        <w:lastRenderedPageBreak/>
        <w:t>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3" w:name="_Toc459297489"/>
      <w:r>
        <w:t>Today extension</w:t>
      </w:r>
      <w:bookmarkEnd w:id="73"/>
    </w:p>
    <w:p w14:paraId="1D722181" w14:textId="165E081C" w:rsidR="008C637E" w:rsidRPr="008C637E" w:rsidRDefault="0096008C" w:rsidP="008C637E">
      <w:r>
        <w:t>V operacijske sistemu iOS ima uporabnik vedno mo</w:t>
      </w:r>
      <w:r w:rsidR="00A40D3B">
        <w:t>žnost s potegom navzdo iz vrha zaslona odpre</w:t>
      </w:r>
      <w:r w:rsidR="000304A5">
        <w:t>ti zaslon z obvestili in hitrim dostopom</w:t>
      </w:r>
      <w:r w:rsidR="00A40D3B">
        <w:t xml:space="preserve">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4" w:name="_Toc459231835"/>
      <w:r>
        <w:t xml:space="preserve">Slika </w:t>
      </w:r>
      <w:r>
        <w:fldChar w:fldCharType="begin"/>
      </w:r>
      <w:r>
        <w:instrText xml:space="preserve"> SEQ Slika \* ARABIC </w:instrText>
      </w:r>
      <w:r>
        <w:fldChar w:fldCharType="separate"/>
      </w:r>
      <w:r w:rsidR="001604C7">
        <w:rPr>
          <w:noProof/>
        </w:rPr>
        <w:t>16</w:t>
      </w:r>
      <w:r>
        <w:fldChar w:fldCharType="end"/>
      </w:r>
      <w:r>
        <w:t>: Zaslonska slika hitrega dostopa Today extension</w:t>
      </w:r>
      <w:bookmarkEnd w:id="74"/>
    </w:p>
    <w:p w14:paraId="20DCBD7C" w14:textId="089B7067" w:rsidR="00441166" w:rsidRDefault="00441166" w:rsidP="007C5FEC">
      <w:pPr>
        <w:pStyle w:val="Heading2"/>
      </w:pPr>
      <w:bookmarkStart w:id="75" w:name="_Toc459297490"/>
      <w:r>
        <w:lastRenderedPageBreak/>
        <w:t>Konfiguracija</w:t>
      </w:r>
      <w:r w:rsidR="00AF7CE5">
        <w:t xml:space="preserve"> in namestitev</w:t>
      </w:r>
      <w:bookmarkEnd w:id="75"/>
    </w:p>
    <w:p w14:paraId="0D00CC62" w14:textId="0B2868C6"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w:t>
      </w:r>
      <w:r w:rsidR="00DA5447">
        <w:t>17</w:t>
      </w:r>
      <w:r w:rsidR="005A0905">
        <w:t xml:space="preserve"> </w:t>
      </w:r>
      <w:r w:rsidR="005A0905">
        <w:fldChar w:fldCharType="begin" w:fldLock="1"/>
      </w:r>
      <w:r w:rsidR="003D59D9">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"[31]", "plainTextFormattedCitation" : "[31]", "previouslyFormattedCitation" : "[30]" }, "properties" : { "noteIndex" : 0 }, "schema" : "https://github.com/citation-style-language/schema/raw/master/csl-citation.json" }</w:instrText>
      </w:r>
      <w:r w:rsidR="005A0905">
        <w:fldChar w:fldCharType="separate"/>
      </w:r>
      <w:r w:rsidR="003D59D9" w:rsidRPr="003D59D9">
        <w:rPr>
          <w:noProof/>
        </w:rPr>
        <w:t>[31]</w:t>
      </w:r>
      <w:r w:rsidR="005A0905">
        <w:fldChar w:fldCharType="end"/>
      </w:r>
      <w:r w:rsidR="002525B9">
        <w:t>)</w:t>
      </w:r>
      <w:r>
        <w:t>.</w:t>
      </w:r>
      <w:r w:rsidR="0070031D">
        <w:t xml:space="preserve"> </w:t>
      </w:r>
      <w:r w:rsidR="004809A3">
        <w:t xml:space="preserve">Podobno bi lahko naredili z USB 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3D59D9">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"[32]", "plainTextFormattedCitation" : "[32]", "previouslyFormattedCitation" : "[31]" }, "properties" : { "noteIndex" : 0 }, "schema" : "https://github.com/citation-style-language/schema/raw/master/csl-citation.json" }</w:instrText>
      </w:r>
      <w:r w:rsidR="00614B51">
        <w:fldChar w:fldCharType="separate"/>
      </w:r>
      <w:r w:rsidR="003D59D9" w:rsidRPr="003D59D9">
        <w:rPr>
          <w:noProof/>
        </w:rPr>
        <w:t>[32]</w:t>
      </w:r>
      <w:r w:rsidR="00614B51">
        <w:fldChar w:fldCharType="end"/>
      </w:r>
      <w:r w:rsidR="00502FBC">
        <w:t xml:space="preserve">. </w:t>
      </w:r>
    </w:p>
    <w:p w14:paraId="1E45BA6C" w14:textId="41C4892F" w:rsidR="00502FBC" w:rsidRPr="00CD125E" w:rsidRDefault="00502FBC" w:rsidP="005F6B34">
      <w:pPr>
        <w:shd w:val="clear" w:color="auto" w:fill="F2F2F2" w:themeFill="background1" w:themeFillShade="F2"/>
        <w:rPr>
          <w:color w:val="000000" w:themeColor="text1"/>
          <w:szCs w:val="26"/>
          <w:lang w:val="en-US"/>
        </w:rPr>
      </w:pPr>
      <w:r w:rsidRPr="00CD125E">
        <w:rPr>
          <w:color w:val="000000" w:themeColor="text1"/>
          <w:szCs w:val="26"/>
          <w:lang w:val="en-US"/>
        </w:rPr>
        <w:t>/ip firewall nat</w:t>
      </w:r>
    </w:p>
    <w:p w14:paraId="460B1A77" w14:textId="0F7836D7" w:rsidR="00502FBC" w:rsidRPr="00CD125E" w:rsidRDefault="00502FBC" w:rsidP="005F6B34">
      <w:pPr>
        <w:shd w:val="clear" w:color="auto" w:fill="F2F2F2" w:themeFill="background1" w:themeFillShade="F2"/>
        <w:jc w:val="left"/>
        <w:rPr>
          <w:color w:val="000000" w:themeColor="text1"/>
          <w:sz w:val="20"/>
        </w:rPr>
      </w:pPr>
      <w:r w:rsidRPr="00CD125E">
        <w:rPr>
          <w:color w:val="000000" w:themeColor="text1"/>
          <w:szCs w:val="26"/>
          <w:lang w:val="en-US"/>
        </w:rPr>
        <w:t>add action=dst-nat chain=dstnat disabled=no dst-port=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protocol=tcp to-addresses=192.168.88.254 to-ports=</w:t>
      </w:r>
      <w:r w:rsidR="000472E9" w:rsidRPr="00CD125E">
        <w:rPr>
          <w:color w:val="000000" w:themeColor="text1"/>
          <w:szCs w:val="26"/>
          <w:lang w:val="en-US"/>
        </w:rPr>
        <w:t>443</w:t>
      </w:r>
    </w:p>
    <w:p w14:paraId="47D6223F" w14:textId="77777777" w:rsidR="00D9320A" w:rsidRDefault="00D9320A" w:rsidP="00F513D7"/>
    <w:p w14:paraId="7CEC9570" w14:textId="4A213D2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w:t>
      </w:r>
      <w:r w:rsidR="00C01FB4">
        <w:t>lokalno</w:t>
      </w:r>
      <w:r>
        <w:t xml:space="preserve">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4" cstate="print">
                      <a:extLst>
                        <a:ext uri="{BEBA8EAE-BF5A-486C-A8C5-ECC9F3942E4B}">
                          <a14:imgProps xmlns:a14="http://schemas.microsoft.com/office/drawing/2010/main">
                            <a14:imgLayer r:embed="rId35">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Default="003366EA" w:rsidP="003366EA">
      <w:pPr>
        <w:pStyle w:val="Caption"/>
      </w:pPr>
      <w:bookmarkStart w:id="76" w:name="_Toc459231836"/>
      <w:r>
        <w:t xml:space="preserve">Slika </w:t>
      </w:r>
      <w:r>
        <w:fldChar w:fldCharType="begin"/>
      </w:r>
      <w:r>
        <w:instrText xml:space="preserve"> SEQ Slika \* ARABIC </w:instrText>
      </w:r>
      <w:r>
        <w:fldChar w:fldCharType="separate"/>
      </w:r>
      <w:r w:rsidR="001604C7">
        <w:rPr>
          <w:noProof/>
        </w:rPr>
        <w:t>17</w:t>
      </w:r>
      <w:r>
        <w:fldChar w:fldCharType="end"/>
      </w:r>
      <w:r>
        <w:t>: Usmerjevalnik Mikrotik hAP ac</w:t>
      </w:r>
      <w:bookmarkEnd w:id="76"/>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77" w:name="_Toc459297491"/>
      <w:r>
        <w:lastRenderedPageBreak/>
        <w:t>Sklep</w:t>
      </w:r>
      <w:bookmarkEnd w:id="77"/>
    </w:p>
    <w:p w14:paraId="64AC28F3" w14:textId="79C9B79D" w:rsidR="007C5FEC" w:rsidRDefault="007C5FEC" w:rsidP="007A71D9">
      <w:r>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w:t>
      </w:r>
      <w:r w:rsidR="00C01FB4">
        <w:t xml:space="preserve"> saj š</w:t>
      </w:r>
      <w:r>
        <w:t>irok nabor naprav vključuje tudi 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Drugi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3A918DAD" w14:textId="77EB20E2" w:rsidR="00697896"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w:t>
      </w:r>
      <w:r w:rsidR="00686304">
        <w:t xml:space="preserve">Shema ideje je na sliki 18. </w:t>
      </w:r>
      <w:r w:rsidR="007C279C">
        <w:t xml:space="preserve">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r>
        <w:t xml:space="preserve">Slika </w:t>
      </w:r>
      <w:r>
        <w:fldChar w:fldCharType="begin"/>
      </w:r>
      <w:r>
        <w:instrText xml:space="preserve"> SEQ Slika \* ARABIC </w:instrText>
      </w:r>
      <w:r>
        <w:fldChar w:fldCharType="separate"/>
      </w:r>
      <w:r>
        <w:rPr>
          <w:noProof/>
        </w:rPr>
        <w:t>18</w:t>
      </w:r>
      <w:r>
        <w:fldChar w:fldCharType="end"/>
      </w:r>
      <w:r>
        <w:t>: Idejna shema</w:t>
      </w:r>
    </w:p>
    <w:p w14:paraId="24D25055" w14:textId="77777777" w:rsidR="00071BD3" w:rsidRDefault="00071BD3" w:rsidP="007A71D9"/>
    <w:p w14:paraId="6B0701DE" w14:textId="79D324C1" w:rsidR="00A44CFD" w:rsidRDefault="00A44CFD" w:rsidP="007A71D9">
      <w:r>
        <w:t>Če povzamemo, IoT bo v bližnji prihodnosti doživel eksponentno rast. To nam, razvijalcem ponuja veliko priložnost, uporabnikom bo prineslo večje udobje, našemu okolju pa manjšo porabo virov.</w:t>
      </w:r>
    </w:p>
    <w:p w14:paraId="4F5DEF80" w14:textId="2D682708" w:rsidR="00441166" w:rsidRPr="00441166" w:rsidRDefault="00441166" w:rsidP="00071BD3">
      <w:pPr>
        <w:jc w:val="center"/>
      </w:pPr>
    </w:p>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4D9FEA00" w14:textId="77C8104E" w:rsidR="003D59D9" w:rsidRPr="003D59D9" w:rsidRDefault="003E2601" w:rsidP="003D59D9">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3D59D9" w:rsidRPr="003D59D9">
        <w:rPr>
          <w:noProof/>
        </w:rPr>
        <w:t>[1]</w:t>
      </w:r>
      <w:r w:rsidR="003D59D9" w:rsidRPr="003D59D9">
        <w:rPr>
          <w:noProof/>
        </w:rPr>
        <w:tab/>
        <w:t>„Kaj je pametna hiša ali inteligentna hiša?“ [Na spletu]. Dostopno: http://www.ps-promis.si/en/.</w:t>
      </w:r>
    </w:p>
    <w:p w14:paraId="0AE0F000" w14:textId="77777777" w:rsidR="003D59D9" w:rsidRPr="003D59D9" w:rsidRDefault="003D59D9" w:rsidP="003D59D9">
      <w:pPr>
        <w:widowControl w:val="0"/>
        <w:autoSpaceDE w:val="0"/>
        <w:autoSpaceDN w:val="0"/>
        <w:adjustRightInd w:val="0"/>
        <w:ind w:left="640" w:hanging="640"/>
        <w:rPr>
          <w:noProof/>
        </w:rPr>
      </w:pPr>
      <w:r w:rsidRPr="003D59D9">
        <w:rPr>
          <w:noProof/>
        </w:rPr>
        <w:t>[2]</w:t>
      </w:r>
      <w:r w:rsidRPr="003D59D9">
        <w:rPr>
          <w:noProof/>
        </w:rPr>
        <w:tab/>
        <w:t xml:space="preserve">Vidonja Tomaž, „Internet stvari“, </w:t>
      </w:r>
      <w:r w:rsidRPr="003D59D9">
        <w:rPr>
          <w:i/>
          <w:iCs/>
          <w:noProof/>
        </w:rPr>
        <w:t>Finance</w:t>
      </w:r>
      <w:r w:rsidRPr="003D59D9">
        <w:rPr>
          <w:noProof/>
        </w:rPr>
        <w:t>, let. 5, 2015.</w:t>
      </w:r>
    </w:p>
    <w:p w14:paraId="7263D5FC" w14:textId="77777777" w:rsidR="003D59D9" w:rsidRPr="003D59D9" w:rsidRDefault="003D59D9" w:rsidP="003D59D9">
      <w:pPr>
        <w:widowControl w:val="0"/>
        <w:autoSpaceDE w:val="0"/>
        <w:autoSpaceDN w:val="0"/>
        <w:adjustRightInd w:val="0"/>
        <w:ind w:left="640" w:hanging="640"/>
        <w:rPr>
          <w:noProof/>
        </w:rPr>
      </w:pPr>
      <w:r w:rsidRPr="003D59D9">
        <w:rPr>
          <w:noProof/>
        </w:rPr>
        <w:t>[3]</w:t>
      </w:r>
      <w:r w:rsidRPr="003D59D9">
        <w:rPr>
          <w:noProof/>
        </w:rPr>
        <w:tab/>
        <w:t>„OpComm - Zakaj postaja Internet stvari največja globalna panoga?“, 2013. [Na spletu]. Dostopno: http://www.opcomm.eu/sl/medijsko-sredisce/blog/139-zakaj-postaja-internet-stvari-najveja-globalna-panoga.</w:t>
      </w:r>
    </w:p>
    <w:p w14:paraId="7B152844" w14:textId="77777777" w:rsidR="003D59D9" w:rsidRPr="003D59D9" w:rsidRDefault="003D59D9" w:rsidP="003D59D9">
      <w:pPr>
        <w:widowControl w:val="0"/>
        <w:autoSpaceDE w:val="0"/>
        <w:autoSpaceDN w:val="0"/>
        <w:adjustRightInd w:val="0"/>
        <w:ind w:left="640" w:hanging="640"/>
        <w:rPr>
          <w:noProof/>
        </w:rPr>
      </w:pPr>
      <w:r w:rsidRPr="003D59D9">
        <w:rPr>
          <w:noProof/>
        </w:rPr>
        <w:t>[4]</w:t>
      </w:r>
      <w:r w:rsidRPr="003D59D9">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75B6C57E" w14:textId="77777777" w:rsidR="003D59D9" w:rsidRPr="003D59D9" w:rsidRDefault="003D59D9" w:rsidP="003D59D9">
      <w:pPr>
        <w:widowControl w:val="0"/>
        <w:autoSpaceDE w:val="0"/>
        <w:autoSpaceDN w:val="0"/>
        <w:adjustRightInd w:val="0"/>
        <w:ind w:left="640" w:hanging="640"/>
        <w:rPr>
          <w:noProof/>
        </w:rPr>
      </w:pPr>
      <w:r w:rsidRPr="003D59D9">
        <w:rPr>
          <w:noProof/>
        </w:rPr>
        <w:t>[5]</w:t>
      </w:r>
      <w:r w:rsidRPr="003D59D9">
        <w:rPr>
          <w:noProof/>
        </w:rPr>
        <w:tab/>
        <w:t>M. Mohorčič, „Internet stvari – izzivi in priložnosti“.</w:t>
      </w:r>
    </w:p>
    <w:p w14:paraId="7FC3584C" w14:textId="77777777" w:rsidR="003D59D9" w:rsidRPr="003D59D9" w:rsidRDefault="003D59D9" w:rsidP="003D59D9">
      <w:pPr>
        <w:widowControl w:val="0"/>
        <w:autoSpaceDE w:val="0"/>
        <w:autoSpaceDN w:val="0"/>
        <w:adjustRightInd w:val="0"/>
        <w:ind w:left="640" w:hanging="640"/>
        <w:rPr>
          <w:noProof/>
        </w:rPr>
      </w:pPr>
      <w:r w:rsidRPr="003D59D9">
        <w:rPr>
          <w:noProof/>
        </w:rPr>
        <w:t>[6]</w:t>
      </w:r>
      <w:r w:rsidRPr="003D59D9">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041F609C" w14:textId="77777777" w:rsidR="003D59D9" w:rsidRPr="003D59D9" w:rsidRDefault="003D59D9" w:rsidP="003D59D9">
      <w:pPr>
        <w:widowControl w:val="0"/>
        <w:autoSpaceDE w:val="0"/>
        <w:autoSpaceDN w:val="0"/>
        <w:adjustRightInd w:val="0"/>
        <w:ind w:left="640" w:hanging="640"/>
        <w:rPr>
          <w:noProof/>
        </w:rPr>
      </w:pPr>
      <w:r w:rsidRPr="003D59D9">
        <w:rPr>
          <w:noProof/>
        </w:rPr>
        <w:t>[7]</w:t>
      </w:r>
      <w:r w:rsidRPr="003D59D9">
        <w:rPr>
          <w:noProof/>
        </w:rPr>
        <w:tab/>
        <w:t>Poulin Chris, „The Importance of IPv6 and the Internet of Things“, 2014. [Na spletu]. Dostopno: https://securityintelligence.com/the-importance-of-ipv6-and-the-internet-of-things/.</w:t>
      </w:r>
    </w:p>
    <w:p w14:paraId="42CA0408" w14:textId="77777777" w:rsidR="003D59D9" w:rsidRPr="003D59D9" w:rsidRDefault="003D59D9" w:rsidP="003D59D9">
      <w:pPr>
        <w:widowControl w:val="0"/>
        <w:autoSpaceDE w:val="0"/>
        <w:autoSpaceDN w:val="0"/>
        <w:adjustRightInd w:val="0"/>
        <w:ind w:left="640" w:hanging="640"/>
        <w:rPr>
          <w:noProof/>
        </w:rPr>
      </w:pPr>
      <w:r w:rsidRPr="003D59D9">
        <w:rPr>
          <w:noProof/>
        </w:rPr>
        <w:t>[8]</w:t>
      </w:r>
      <w:r w:rsidRPr="003D59D9">
        <w:rPr>
          <w:noProof/>
        </w:rPr>
        <w:tab/>
        <w:t>„IPv6 - Wikipedija, prosta enciklopedija“. [Na spletu]. Dostopno: https://sl.wikipedia.org/wiki/IPv6.</w:t>
      </w:r>
    </w:p>
    <w:p w14:paraId="5B098C0F" w14:textId="77777777" w:rsidR="003D59D9" w:rsidRPr="003D59D9" w:rsidRDefault="003D59D9" w:rsidP="003D59D9">
      <w:pPr>
        <w:widowControl w:val="0"/>
        <w:autoSpaceDE w:val="0"/>
        <w:autoSpaceDN w:val="0"/>
        <w:adjustRightInd w:val="0"/>
        <w:ind w:left="640" w:hanging="640"/>
        <w:rPr>
          <w:noProof/>
        </w:rPr>
      </w:pPr>
      <w:r w:rsidRPr="003D59D9">
        <w:rPr>
          <w:noProof/>
        </w:rPr>
        <w:t>[9]</w:t>
      </w:r>
      <w:r w:rsidRPr="003D59D9">
        <w:rPr>
          <w:noProof/>
        </w:rPr>
        <w:tab/>
        <w:t>„Bluetooth - Wikipedija, prosta enciklopedija“. [Na spletu]. Dostopno: https://sl.wikipedia.org/wiki/Bluetooth.</w:t>
      </w:r>
    </w:p>
    <w:p w14:paraId="184EFD88" w14:textId="77777777" w:rsidR="003D59D9" w:rsidRPr="003D59D9" w:rsidRDefault="003D59D9" w:rsidP="003D59D9">
      <w:pPr>
        <w:widowControl w:val="0"/>
        <w:autoSpaceDE w:val="0"/>
        <w:autoSpaceDN w:val="0"/>
        <w:adjustRightInd w:val="0"/>
        <w:ind w:left="640" w:hanging="640"/>
        <w:rPr>
          <w:noProof/>
        </w:rPr>
      </w:pPr>
      <w:r w:rsidRPr="003D59D9">
        <w:rPr>
          <w:noProof/>
        </w:rPr>
        <w:t>[10]</w:t>
      </w:r>
      <w:r w:rsidRPr="003D59D9">
        <w:rPr>
          <w:noProof/>
        </w:rPr>
        <w:tab/>
        <w:t>„iBeacon“. [Na spletu]. Dostopno: https://en.wikipedia.org/wiki/IBeacon. [Dostopano: 17-avg-2016].</w:t>
      </w:r>
    </w:p>
    <w:p w14:paraId="29611B55" w14:textId="77777777" w:rsidR="003D59D9" w:rsidRPr="003D59D9" w:rsidRDefault="003D59D9" w:rsidP="003D59D9">
      <w:pPr>
        <w:widowControl w:val="0"/>
        <w:autoSpaceDE w:val="0"/>
        <w:autoSpaceDN w:val="0"/>
        <w:adjustRightInd w:val="0"/>
        <w:ind w:left="640" w:hanging="640"/>
        <w:rPr>
          <w:noProof/>
        </w:rPr>
      </w:pPr>
      <w:r w:rsidRPr="003D59D9">
        <w:rPr>
          <w:noProof/>
        </w:rPr>
        <w:t>[11]</w:t>
      </w:r>
      <w:r w:rsidRPr="003D59D9">
        <w:rPr>
          <w:noProof/>
        </w:rPr>
        <w:tab/>
        <w:t>„Home | Nest“. [Na spletu]. Dostopno: https://nest.com/.</w:t>
      </w:r>
    </w:p>
    <w:p w14:paraId="0D6245F4" w14:textId="77777777" w:rsidR="003D59D9" w:rsidRPr="003D59D9" w:rsidRDefault="003D59D9" w:rsidP="003D59D9">
      <w:pPr>
        <w:widowControl w:val="0"/>
        <w:autoSpaceDE w:val="0"/>
        <w:autoSpaceDN w:val="0"/>
        <w:adjustRightInd w:val="0"/>
        <w:ind w:left="640" w:hanging="640"/>
        <w:rPr>
          <w:noProof/>
        </w:rPr>
      </w:pPr>
      <w:r w:rsidRPr="003D59D9">
        <w:rPr>
          <w:noProof/>
        </w:rPr>
        <w:t>[12]</w:t>
      </w:r>
      <w:r w:rsidRPr="003D59D9">
        <w:rPr>
          <w:noProof/>
        </w:rPr>
        <w:tab/>
        <w:t>„Meet hue | en-XX“. [Na spletu]. Dostopno: http://www2.meethue.com/en-xx/.</w:t>
      </w:r>
    </w:p>
    <w:p w14:paraId="0E224C5A" w14:textId="77777777" w:rsidR="003D59D9" w:rsidRPr="003D59D9" w:rsidRDefault="003D59D9" w:rsidP="003D59D9">
      <w:pPr>
        <w:widowControl w:val="0"/>
        <w:autoSpaceDE w:val="0"/>
        <w:autoSpaceDN w:val="0"/>
        <w:adjustRightInd w:val="0"/>
        <w:ind w:left="640" w:hanging="640"/>
        <w:rPr>
          <w:noProof/>
        </w:rPr>
      </w:pPr>
      <w:r w:rsidRPr="003D59D9">
        <w:rPr>
          <w:noProof/>
        </w:rPr>
        <w:t>[13]</w:t>
      </w:r>
      <w:r w:rsidRPr="003D59D9">
        <w:rPr>
          <w:noProof/>
        </w:rPr>
        <w:tab/>
        <w:t>„August Smart Lock | August“. [Na spletu]. Dostopno: http://august.com/products/august-smart-lock/.</w:t>
      </w:r>
    </w:p>
    <w:p w14:paraId="54D7E0B3" w14:textId="77777777" w:rsidR="003D59D9" w:rsidRPr="003D59D9" w:rsidRDefault="003D59D9" w:rsidP="003D59D9">
      <w:pPr>
        <w:widowControl w:val="0"/>
        <w:autoSpaceDE w:val="0"/>
        <w:autoSpaceDN w:val="0"/>
        <w:adjustRightInd w:val="0"/>
        <w:ind w:left="640" w:hanging="640"/>
        <w:rPr>
          <w:noProof/>
        </w:rPr>
      </w:pPr>
      <w:r w:rsidRPr="003D59D9">
        <w:rPr>
          <w:noProof/>
        </w:rPr>
        <w:t>[14]</w:t>
      </w:r>
      <w:r w:rsidRPr="003D59D9">
        <w:rPr>
          <w:noProof/>
        </w:rPr>
        <w:tab/>
        <w:t>„Smart Home. Intelligent Living. | SmartThings“. [Na spletu]. Dostopno: https://www.smartthings.com/.</w:t>
      </w:r>
    </w:p>
    <w:p w14:paraId="78D42238" w14:textId="77777777" w:rsidR="003D59D9" w:rsidRPr="003D59D9" w:rsidRDefault="003D59D9" w:rsidP="003D59D9">
      <w:pPr>
        <w:widowControl w:val="0"/>
        <w:autoSpaceDE w:val="0"/>
        <w:autoSpaceDN w:val="0"/>
        <w:adjustRightInd w:val="0"/>
        <w:ind w:left="640" w:hanging="640"/>
        <w:rPr>
          <w:noProof/>
        </w:rPr>
      </w:pPr>
      <w:r w:rsidRPr="003D59D9">
        <w:rPr>
          <w:noProof/>
        </w:rPr>
        <w:t>[15]</w:t>
      </w:r>
      <w:r w:rsidRPr="003D59D9">
        <w:rPr>
          <w:noProof/>
        </w:rPr>
        <w:tab/>
        <w:t>„Samsung SmartThings Hub, 2nd Generation - - Amazon.com“. [Na spletu]. Dostopno: https://www.amazon.com/dp/B010NZV0GE/?tag=thewire06-20&amp;linkCode=xm2&amp;ascsubtag=WC82592.</w:t>
      </w:r>
    </w:p>
    <w:p w14:paraId="7D31AD76" w14:textId="77777777" w:rsidR="003D59D9" w:rsidRPr="003D59D9" w:rsidRDefault="003D59D9" w:rsidP="003D59D9">
      <w:pPr>
        <w:widowControl w:val="0"/>
        <w:autoSpaceDE w:val="0"/>
        <w:autoSpaceDN w:val="0"/>
        <w:adjustRightInd w:val="0"/>
        <w:ind w:left="640" w:hanging="640"/>
        <w:rPr>
          <w:noProof/>
        </w:rPr>
      </w:pPr>
      <w:r w:rsidRPr="003D59D9">
        <w:rPr>
          <w:noProof/>
        </w:rPr>
        <w:t>[16]</w:t>
      </w:r>
      <w:r w:rsidRPr="003D59D9">
        <w:rPr>
          <w:noProof/>
        </w:rPr>
        <w:tab/>
        <w:t xml:space="preserve">„Source code of the open Home Automation Bus (openHAB)“. [Na spletu]. Dostopno: </w:t>
      </w:r>
      <w:r w:rsidRPr="003D59D9">
        <w:rPr>
          <w:noProof/>
        </w:rPr>
        <w:lastRenderedPageBreak/>
        <w:t>https://github.com/openhab/openhab. [Dostopano: 13-avg-2016].</w:t>
      </w:r>
    </w:p>
    <w:p w14:paraId="75D87017" w14:textId="77777777" w:rsidR="003D59D9" w:rsidRPr="003D59D9" w:rsidRDefault="003D59D9" w:rsidP="003D59D9">
      <w:pPr>
        <w:widowControl w:val="0"/>
        <w:autoSpaceDE w:val="0"/>
        <w:autoSpaceDN w:val="0"/>
        <w:adjustRightInd w:val="0"/>
        <w:ind w:left="640" w:hanging="640"/>
        <w:rPr>
          <w:noProof/>
        </w:rPr>
      </w:pPr>
      <w:r w:rsidRPr="003D59D9">
        <w:rPr>
          <w:noProof/>
        </w:rPr>
        <w:t>[17]</w:t>
      </w:r>
      <w:r w:rsidRPr="003D59D9">
        <w:rPr>
          <w:noProof/>
        </w:rPr>
        <w:tab/>
        <w:t>„Pametna mesta | FMC - Sistemski integrator“. [Na spletu]. Dostopno: http://fmc.si/resitve/pametna_mesta/.</w:t>
      </w:r>
    </w:p>
    <w:p w14:paraId="0B5115AC" w14:textId="77777777" w:rsidR="003D59D9" w:rsidRPr="003D59D9" w:rsidRDefault="003D59D9" w:rsidP="003D59D9">
      <w:pPr>
        <w:widowControl w:val="0"/>
        <w:autoSpaceDE w:val="0"/>
        <w:autoSpaceDN w:val="0"/>
        <w:adjustRightInd w:val="0"/>
        <w:ind w:left="640" w:hanging="640"/>
        <w:rPr>
          <w:noProof/>
        </w:rPr>
      </w:pPr>
      <w:r w:rsidRPr="003D59D9">
        <w:rPr>
          <w:noProof/>
        </w:rPr>
        <w:t>[18]</w:t>
      </w:r>
      <w:r w:rsidRPr="003D59D9">
        <w:rPr>
          <w:noProof/>
        </w:rPr>
        <w:tab/>
        <w:t xml:space="preserve">Berčič Boštjan, „Kako odprta je »odprta koda« | MonitorPro“, </w:t>
      </w:r>
      <w:r w:rsidRPr="003D59D9">
        <w:rPr>
          <w:i/>
          <w:iCs/>
          <w:noProof/>
        </w:rPr>
        <w:t>Monitor PRO</w:t>
      </w:r>
      <w:r w:rsidRPr="003D59D9">
        <w:rPr>
          <w:noProof/>
        </w:rPr>
        <w:t>, 2011. [Na spletu]. Dostopno: http://www.monitorpro.si/41846/praksa/kako-odprta-je-odprta-koda/.</w:t>
      </w:r>
    </w:p>
    <w:p w14:paraId="40B92FF1" w14:textId="77777777" w:rsidR="003D59D9" w:rsidRPr="003D59D9" w:rsidRDefault="003D59D9" w:rsidP="003D59D9">
      <w:pPr>
        <w:widowControl w:val="0"/>
        <w:autoSpaceDE w:val="0"/>
        <w:autoSpaceDN w:val="0"/>
        <w:adjustRightInd w:val="0"/>
        <w:ind w:left="640" w:hanging="640"/>
        <w:rPr>
          <w:noProof/>
        </w:rPr>
      </w:pPr>
      <w:r w:rsidRPr="003D59D9">
        <w:rPr>
          <w:noProof/>
        </w:rPr>
        <w:t>[19]</w:t>
      </w:r>
      <w:r w:rsidRPr="003D59D9">
        <w:rPr>
          <w:noProof/>
        </w:rPr>
        <w:tab/>
        <w:t>„Free and Open Source License Comparison (David Lee Todd, Unknown Product Manager)“, 2007. [Na spletu]. Dostopno: https://blogs.oracle.com/davidleetodd/entry/free_and_open_source_license.</w:t>
      </w:r>
    </w:p>
    <w:p w14:paraId="1B70FCD5" w14:textId="77777777" w:rsidR="003D59D9" w:rsidRPr="003D59D9" w:rsidRDefault="003D59D9" w:rsidP="003D59D9">
      <w:pPr>
        <w:widowControl w:val="0"/>
        <w:autoSpaceDE w:val="0"/>
        <w:autoSpaceDN w:val="0"/>
        <w:adjustRightInd w:val="0"/>
        <w:ind w:left="640" w:hanging="640"/>
        <w:rPr>
          <w:noProof/>
        </w:rPr>
      </w:pPr>
      <w:r w:rsidRPr="003D59D9">
        <w:rPr>
          <w:noProof/>
        </w:rPr>
        <w:t>[20]</w:t>
      </w:r>
      <w:r w:rsidRPr="003D59D9">
        <w:rPr>
          <w:noProof/>
        </w:rPr>
        <w:tab/>
        <w:t xml:space="preserve">S. Lah, „Odprta koda - ne v ceni, v uporabni vrednosti je bistvo!“, </w:t>
      </w:r>
      <w:r w:rsidRPr="003D59D9">
        <w:rPr>
          <w:i/>
          <w:iCs/>
          <w:noProof/>
        </w:rPr>
        <w:t>Organ. znanja</w:t>
      </w:r>
      <w:r w:rsidRPr="003D59D9">
        <w:rPr>
          <w:noProof/>
        </w:rPr>
        <w:t>, let. 15, št. 1–2, str. 16–24, 2010.</w:t>
      </w:r>
    </w:p>
    <w:p w14:paraId="58A02768" w14:textId="77777777" w:rsidR="003D59D9" w:rsidRPr="003D59D9" w:rsidRDefault="003D59D9" w:rsidP="003D59D9">
      <w:pPr>
        <w:widowControl w:val="0"/>
        <w:autoSpaceDE w:val="0"/>
        <w:autoSpaceDN w:val="0"/>
        <w:adjustRightInd w:val="0"/>
        <w:ind w:left="640" w:hanging="640"/>
        <w:rPr>
          <w:noProof/>
        </w:rPr>
      </w:pPr>
      <w:r w:rsidRPr="003D59D9">
        <w:rPr>
          <w:noProof/>
        </w:rPr>
        <w:t>[21]</w:t>
      </w:r>
      <w:r w:rsidRPr="003D59D9">
        <w:rPr>
          <w:noProof/>
        </w:rPr>
        <w:tab/>
        <w:t>S. Sebastjan, „Informacijski sistem za pametni vrt“, 2015.</w:t>
      </w:r>
    </w:p>
    <w:p w14:paraId="1314AB2F" w14:textId="77777777" w:rsidR="003D59D9" w:rsidRPr="003D59D9" w:rsidRDefault="003D59D9" w:rsidP="003D59D9">
      <w:pPr>
        <w:widowControl w:val="0"/>
        <w:autoSpaceDE w:val="0"/>
        <w:autoSpaceDN w:val="0"/>
        <w:adjustRightInd w:val="0"/>
        <w:ind w:left="640" w:hanging="640"/>
        <w:rPr>
          <w:noProof/>
        </w:rPr>
      </w:pPr>
      <w:r w:rsidRPr="003D59D9">
        <w:rPr>
          <w:noProof/>
        </w:rPr>
        <w:t>[22]</w:t>
      </w:r>
      <w:r w:rsidRPr="003D59D9">
        <w:rPr>
          <w:noProof/>
        </w:rPr>
        <w:tab/>
        <w:t>„Waterproof Digital Thermal Probe or Sensor DS18B20 Length 1M New | eBay“. [Na spletu]. Dostopno: http://www.ebay.com/itm/Waterproof-Digital-Thermal-Probe-or-Sensor-DS18B20-Length-1M-New-/281404601361?hash=item4185057411:g:98kAAOSwEK9T4O7M.</w:t>
      </w:r>
    </w:p>
    <w:p w14:paraId="1AF7DADB" w14:textId="77777777" w:rsidR="003D59D9" w:rsidRPr="003D59D9" w:rsidRDefault="003D59D9" w:rsidP="003D59D9">
      <w:pPr>
        <w:widowControl w:val="0"/>
        <w:autoSpaceDE w:val="0"/>
        <w:autoSpaceDN w:val="0"/>
        <w:adjustRightInd w:val="0"/>
        <w:ind w:left="640" w:hanging="640"/>
        <w:rPr>
          <w:noProof/>
        </w:rPr>
      </w:pPr>
      <w:r w:rsidRPr="003D59D9">
        <w:rPr>
          <w:noProof/>
        </w:rPr>
        <w:t>[23]</w:t>
      </w:r>
      <w:r w:rsidRPr="003D59D9">
        <w:rPr>
          <w:noProof/>
        </w:rPr>
        <w:tab/>
        <w:t>Henderson Gordon, „Raspberry Pi | Wiring | Gordons Projects“, 2012. [Na spletu]. Dostopno: https://projects.drogon.net/raspberry-pi/wiringpi/.</w:t>
      </w:r>
    </w:p>
    <w:p w14:paraId="3193C08D" w14:textId="77777777" w:rsidR="003D59D9" w:rsidRPr="003D59D9" w:rsidRDefault="003D59D9" w:rsidP="003D59D9">
      <w:pPr>
        <w:widowControl w:val="0"/>
        <w:autoSpaceDE w:val="0"/>
        <w:autoSpaceDN w:val="0"/>
        <w:adjustRightInd w:val="0"/>
        <w:ind w:left="640" w:hanging="640"/>
        <w:rPr>
          <w:noProof/>
        </w:rPr>
      </w:pPr>
      <w:r w:rsidRPr="003D59D9">
        <w:rPr>
          <w:noProof/>
        </w:rPr>
        <w:t>[24]</w:t>
      </w:r>
      <w:r w:rsidRPr="003D59D9">
        <w:rPr>
          <w:noProof/>
        </w:rPr>
        <w:tab/>
        <w:t>Anicas Mitchell, „How To Secure Nginx with Let’s Encrypt on Ubuntu 14.04 | DigitalOcean“, 2015. [Na spletu]. Dostopno: https://www.digitalocean.com/community/tutorials/how-to-secure-nginx-with-let-s-encrypt-on-ubuntu-14-04.</w:t>
      </w:r>
    </w:p>
    <w:p w14:paraId="0C4EB585" w14:textId="77777777" w:rsidR="003D59D9" w:rsidRPr="003D59D9" w:rsidRDefault="003D59D9" w:rsidP="003D59D9">
      <w:pPr>
        <w:widowControl w:val="0"/>
        <w:autoSpaceDE w:val="0"/>
        <w:autoSpaceDN w:val="0"/>
        <w:adjustRightInd w:val="0"/>
        <w:ind w:left="640" w:hanging="640"/>
        <w:rPr>
          <w:noProof/>
        </w:rPr>
      </w:pPr>
      <w:r w:rsidRPr="003D59D9">
        <w:rPr>
          <w:noProof/>
        </w:rPr>
        <w:t>[25]</w:t>
      </w:r>
      <w:r w:rsidRPr="003D59D9">
        <w:rPr>
          <w:noProof/>
        </w:rPr>
        <w:tab/>
        <w:t>„Git - O nadzoru različic“. [Na spletu]. Dostopno: https://git-scm.com/book/sl/v2/Pri%C4%8Detek-O-nadzoru-razli%C4%8Dic.</w:t>
      </w:r>
    </w:p>
    <w:p w14:paraId="4296700E" w14:textId="77777777" w:rsidR="003D59D9" w:rsidRPr="003D59D9" w:rsidRDefault="003D59D9" w:rsidP="003D59D9">
      <w:pPr>
        <w:widowControl w:val="0"/>
        <w:autoSpaceDE w:val="0"/>
        <w:autoSpaceDN w:val="0"/>
        <w:adjustRightInd w:val="0"/>
        <w:ind w:left="640" w:hanging="640"/>
        <w:rPr>
          <w:noProof/>
        </w:rPr>
      </w:pPr>
      <w:r w:rsidRPr="003D59D9">
        <w:rPr>
          <w:noProof/>
        </w:rPr>
        <w:t>[26]</w:t>
      </w:r>
      <w:r w:rsidRPr="003D59D9">
        <w:rPr>
          <w:noProof/>
        </w:rPr>
        <w:tab/>
        <w:t>„Git - Kratka zgodovina Git-a“. [Na spletu]. Dostopno: https://git-scm.com/book/sl/v2/Pri%C4%8Detek-Kratka-zgodovina-Git-a.</w:t>
      </w:r>
    </w:p>
    <w:p w14:paraId="2055A088" w14:textId="77777777" w:rsidR="003D59D9" w:rsidRPr="003D59D9" w:rsidRDefault="003D59D9" w:rsidP="003D59D9">
      <w:pPr>
        <w:widowControl w:val="0"/>
        <w:autoSpaceDE w:val="0"/>
        <w:autoSpaceDN w:val="0"/>
        <w:adjustRightInd w:val="0"/>
        <w:ind w:left="640" w:hanging="640"/>
        <w:rPr>
          <w:noProof/>
        </w:rPr>
      </w:pPr>
      <w:r w:rsidRPr="003D59D9">
        <w:rPr>
          <w:noProof/>
        </w:rPr>
        <w:t>[27]</w:t>
      </w:r>
      <w:r w:rsidRPr="003D59D9">
        <w:rPr>
          <w:noProof/>
        </w:rPr>
        <w:tab/>
      </w:r>
      <w:r w:rsidRPr="003D59D9">
        <w:rPr>
          <w:i/>
          <w:iCs/>
          <w:noProof/>
        </w:rPr>
        <w:t>Eclipse Community Survey 2014 results | Ian Skerrett</w:t>
      </w:r>
      <w:r w:rsidRPr="003D59D9">
        <w:rPr>
          <w:noProof/>
        </w:rPr>
        <w:t>. Ianskerrett.wordpress.com, 2014.</w:t>
      </w:r>
    </w:p>
    <w:p w14:paraId="0FFC33E9" w14:textId="77777777" w:rsidR="003D59D9" w:rsidRPr="003D59D9" w:rsidRDefault="003D59D9" w:rsidP="003D59D9">
      <w:pPr>
        <w:widowControl w:val="0"/>
        <w:autoSpaceDE w:val="0"/>
        <w:autoSpaceDN w:val="0"/>
        <w:adjustRightInd w:val="0"/>
        <w:ind w:left="640" w:hanging="640"/>
        <w:rPr>
          <w:noProof/>
        </w:rPr>
      </w:pPr>
      <w:r w:rsidRPr="003D59D9">
        <w:rPr>
          <w:noProof/>
        </w:rPr>
        <w:t>[28]</w:t>
      </w:r>
      <w:r w:rsidRPr="003D59D9">
        <w:rPr>
          <w:noProof/>
        </w:rPr>
        <w:tab/>
      </w:r>
      <w:r w:rsidRPr="003D59D9">
        <w:rPr>
          <w:i/>
          <w:iCs/>
          <w:noProof/>
        </w:rPr>
        <w:t>Swift Has Reached 1.0</w:t>
      </w:r>
      <w:r w:rsidRPr="003D59D9">
        <w:rPr>
          <w:noProof/>
        </w:rPr>
        <w:t>. Apple, 2014.</w:t>
      </w:r>
    </w:p>
    <w:p w14:paraId="59603574" w14:textId="77777777" w:rsidR="003D59D9" w:rsidRPr="003D59D9" w:rsidRDefault="003D59D9" w:rsidP="003D59D9">
      <w:pPr>
        <w:widowControl w:val="0"/>
        <w:autoSpaceDE w:val="0"/>
        <w:autoSpaceDN w:val="0"/>
        <w:adjustRightInd w:val="0"/>
        <w:ind w:left="640" w:hanging="640"/>
        <w:rPr>
          <w:noProof/>
        </w:rPr>
      </w:pPr>
      <w:r w:rsidRPr="003D59D9">
        <w:rPr>
          <w:noProof/>
        </w:rPr>
        <w:t>[29]</w:t>
      </w:r>
      <w:r w:rsidRPr="003D59D9">
        <w:rPr>
          <w:noProof/>
        </w:rPr>
        <w:tab/>
        <w:t>„Swift.org - About Swift“. [Na spletu]. Dostopno: https://swift.org/about/#swiftorg-and-open-source.</w:t>
      </w:r>
    </w:p>
    <w:p w14:paraId="5AEF8BBD" w14:textId="77777777" w:rsidR="003D59D9" w:rsidRPr="003D59D9" w:rsidRDefault="003D59D9" w:rsidP="003D59D9">
      <w:pPr>
        <w:widowControl w:val="0"/>
        <w:autoSpaceDE w:val="0"/>
        <w:autoSpaceDN w:val="0"/>
        <w:adjustRightInd w:val="0"/>
        <w:ind w:left="640" w:hanging="640"/>
        <w:rPr>
          <w:noProof/>
        </w:rPr>
      </w:pPr>
      <w:r w:rsidRPr="003D59D9">
        <w:rPr>
          <w:noProof/>
        </w:rPr>
        <w:t>[30]</w:t>
      </w:r>
      <w:r w:rsidRPr="003D59D9">
        <w:rPr>
          <w:noProof/>
        </w:rPr>
        <w:tab/>
        <w:t>„NSUserDefaults Class Reference“. [Na spletu]. Dostopno: https://developer.apple.com/library/mac/documentation/Cocoa/Reference/Foundation/Classes/NSUserDefaults_Class/.</w:t>
      </w:r>
    </w:p>
    <w:p w14:paraId="32D0C161" w14:textId="77777777" w:rsidR="003D59D9" w:rsidRPr="003D59D9" w:rsidRDefault="003D59D9" w:rsidP="003D59D9">
      <w:pPr>
        <w:widowControl w:val="0"/>
        <w:autoSpaceDE w:val="0"/>
        <w:autoSpaceDN w:val="0"/>
        <w:adjustRightInd w:val="0"/>
        <w:ind w:left="640" w:hanging="640"/>
        <w:rPr>
          <w:noProof/>
        </w:rPr>
      </w:pPr>
      <w:r w:rsidRPr="003D59D9">
        <w:rPr>
          <w:noProof/>
        </w:rPr>
        <w:t>[31]</w:t>
      </w:r>
      <w:r w:rsidRPr="003D59D9">
        <w:rPr>
          <w:noProof/>
        </w:rPr>
        <w:tab/>
        <w:t xml:space="preserve">„RouterBoard.com : hAP ac“, 2016. [Na spletu]. Dostopno: </w:t>
      </w:r>
      <w:r w:rsidRPr="003D59D9">
        <w:rPr>
          <w:noProof/>
        </w:rPr>
        <w:lastRenderedPageBreak/>
        <w:t>http://routerboard.com/RB962UiGS-5HacT2HnT.</w:t>
      </w:r>
    </w:p>
    <w:p w14:paraId="0D977969" w14:textId="77777777" w:rsidR="003D59D9" w:rsidRPr="003D59D9" w:rsidRDefault="003D59D9" w:rsidP="003D59D9">
      <w:pPr>
        <w:widowControl w:val="0"/>
        <w:autoSpaceDE w:val="0"/>
        <w:autoSpaceDN w:val="0"/>
        <w:adjustRightInd w:val="0"/>
        <w:ind w:left="640" w:hanging="640"/>
        <w:rPr>
          <w:noProof/>
        </w:rPr>
      </w:pPr>
      <w:r w:rsidRPr="003D59D9">
        <w:rPr>
          <w:noProof/>
        </w:rPr>
        <w:t>[32]</w:t>
      </w:r>
      <w:r w:rsidRPr="003D59D9">
        <w:rPr>
          <w:noProof/>
        </w:rPr>
        <w:tab/>
        <w:t>„How to Port Forward in Mikrotik Router“. [Na spletu]. Dostopno: http://www.icafemenu.com/how-to-port-forward-in-mikrotik-router.htm.</w:t>
      </w:r>
    </w:p>
    <w:p w14:paraId="07197C74" w14:textId="77777777" w:rsidR="003D59D9" w:rsidRPr="003D59D9" w:rsidRDefault="003D59D9" w:rsidP="003D59D9">
      <w:pPr>
        <w:widowControl w:val="0"/>
        <w:autoSpaceDE w:val="0"/>
        <w:autoSpaceDN w:val="0"/>
        <w:adjustRightInd w:val="0"/>
        <w:ind w:left="640" w:hanging="640"/>
        <w:rPr>
          <w:noProof/>
        </w:rPr>
      </w:pPr>
      <w:r w:rsidRPr="003D59D9">
        <w:rPr>
          <w:noProof/>
        </w:rPr>
        <w:t>[33]</w:t>
      </w:r>
      <w:r w:rsidRPr="003D59D9">
        <w:rPr>
          <w:noProof/>
        </w:rPr>
        <w:tab/>
        <w:t>„Diymall Ibeacon Bluetooth Module 4 0 Ble Positioning Sensor Wireless | eBay“. [Na spletu]. Dostopno: http://www.ebay.com/itm/181605556854?_trksid=p2057872.m2749.l2648&amp;ssPageName=STRK%3AMEBIDX%3AIT.</w:t>
      </w:r>
    </w:p>
    <w:p w14:paraId="6EE64927" w14:textId="28483618" w:rsidR="003E2601" w:rsidRPr="003E2601" w:rsidRDefault="003E2601" w:rsidP="003D59D9">
      <w:pPr>
        <w:widowControl w:val="0"/>
        <w:autoSpaceDE w:val="0"/>
        <w:autoSpaceDN w:val="0"/>
        <w:adjustRightInd w:val="0"/>
        <w:ind w:left="640" w:hanging="640"/>
        <w:rPr>
          <w:b/>
          <w:sz w:val="28"/>
        </w:rPr>
      </w:pPr>
      <w:r w:rsidRPr="003E2601">
        <w:rPr>
          <w:b/>
        </w:rPr>
        <w:fldChar w:fldCharType="end"/>
      </w:r>
    </w:p>
    <w:sectPr w:rsidR="003E2601" w:rsidRPr="003E2601" w:rsidSect="003762D6">
      <w:headerReference w:type="default" r:id="rId37"/>
      <w:footerReference w:type="default" r:id="rId38"/>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C1CC4C" w14:textId="77777777" w:rsidR="000A54BE" w:rsidRDefault="000A54BE" w:rsidP="00BE546D">
      <w:r>
        <w:separator/>
      </w:r>
    </w:p>
  </w:endnote>
  <w:endnote w:type="continuationSeparator" w:id="0">
    <w:p w14:paraId="72684CED" w14:textId="77777777" w:rsidR="000A54BE" w:rsidRDefault="000A54BE"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E4711B" w:rsidRDefault="00E4711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E4711B" w:rsidRDefault="00E4711B"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E4711B" w:rsidRDefault="00E4711B"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E4711B" w:rsidRDefault="00E4711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B4DBB">
      <w:rPr>
        <w:rStyle w:val="PageNumber"/>
        <w:noProof/>
      </w:rPr>
      <w:t>iv</w:t>
    </w:r>
    <w:r>
      <w:rPr>
        <w:rStyle w:val="PageNumber"/>
      </w:rPr>
      <w:fldChar w:fldCharType="end"/>
    </w:r>
  </w:p>
  <w:p w14:paraId="4814F867" w14:textId="77777777" w:rsidR="00E4711B" w:rsidRDefault="00E4711B"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E4711B" w:rsidRDefault="00E4711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43E82">
      <w:rPr>
        <w:rStyle w:val="PageNumber"/>
        <w:noProof/>
      </w:rPr>
      <w:t>1</w:t>
    </w:r>
    <w:r>
      <w:rPr>
        <w:rStyle w:val="PageNumber"/>
      </w:rPr>
      <w:fldChar w:fldCharType="end"/>
    </w:r>
  </w:p>
  <w:p w14:paraId="19AC99C2" w14:textId="6AE36F63" w:rsidR="00E4711B" w:rsidRPr="000867F4" w:rsidRDefault="00E4711B"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E4711B" w:rsidRDefault="00E4711B"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740AE">
      <w:rPr>
        <w:rStyle w:val="PageNumber"/>
        <w:noProof/>
      </w:rPr>
      <w:t>28</w:t>
    </w:r>
    <w:r>
      <w:rPr>
        <w:rStyle w:val="PageNumber"/>
      </w:rPr>
      <w:fldChar w:fldCharType="end"/>
    </w:r>
  </w:p>
  <w:p w14:paraId="7972DA6B" w14:textId="77777777" w:rsidR="00E4711B" w:rsidRDefault="00E4711B"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BF358C" w14:textId="77777777" w:rsidR="000A54BE" w:rsidRDefault="000A54BE" w:rsidP="00BE546D">
      <w:r>
        <w:separator/>
      </w:r>
    </w:p>
  </w:footnote>
  <w:footnote w:type="continuationSeparator" w:id="0">
    <w:p w14:paraId="7211925F" w14:textId="77777777" w:rsidR="000A54BE" w:rsidRDefault="000A54BE"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E4711B" w:rsidRPr="00DA3934" w:rsidRDefault="00E4711B"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6309"/>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63CE"/>
    <w:rsid w:val="0007705C"/>
    <w:rsid w:val="00081C79"/>
    <w:rsid w:val="00084EBA"/>
    <w:rsid w:val="000867F4"/>
    <w:rsid w:val="00090E1D"/>
    <w:rsid w:val="000927FB"/>
    <w:rsid w:val="00095AF4"/>
    <w:rsid w:val="000962B2"/>
    <w:rsid w:val="000A5497"/>
    <w:rsid w:val="000A54BE"/>
    <w:rsid w:val="000B0326"/>
    <w:rsid w:val="000B33F4"/>
    <w:rsid w:val="000B7F31"/>
    <w:rsid w:val="000C5C68"/>
    <w:rsid w:val="000C7827"/>
    <w:rsid w:val="000D0881"/>
    <w:rsid w:val="000D5ACD"/>
    <w:rsid w:val="000E03AB"/>
    <w:rsid w:val="000E049C"/>
    <w:rsid w:val="000F5A5C"/>
    <w:rsid w:val="000F7139"/>
    <w:rsid w:val="0010226F"/>
    <w:rsid w:val="0010286D"/>
    <w:rsid w:val="00102B69"/>
    <w:rsid w:val="001033F2"/>
    <w:rsid w:val="00103B6B"/>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4061E"/>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7D50"/>
    <w:rsid w:val="00231590"/>
    <w:rsid w:val="002337B7"/>
    <w:rsid w:val="002347DE"/>
    <w:rsid w:val="002368AC"/>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0992"/>
    <w:rsid w:val="002F1BDC"/>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D12"/>
    <w:rsid w:val="00391B75"/>
    <w:rsid w:val="003A2B5C"/>
    <w:rsid w:val="003B09A1"/>
    <w:rsid w:val="003B0BF3"/>
    <w:rsid w:val="003C3A12"/>
    <w:rsid w:val="003C6832"/>
    <w:rsid w:val="003C7466"/>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DAA"/>
    <w:rsid w:val="004237F6"/>
    <w:rsid w:val="004239A4"/>
    <w:rsid w:val="00424481"/>
    <w:rsid w:val="004265B7"/>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7093B"/>
    <w:rsid w:val="00471339"/>
    <w:rsid w:val="004740AE"/>
    <w:rsid w:val="00474441"/>
    <w:rsid w:val="004744B5"/>
    <w:rsid w:val="0047726A"/>
    <w:rsid w:val="004809A3"/>
    <w:rsid w:val="004815A2"/>
    <w:rsid w:val="00484EB2"/>
    <w:rsid w:val="004861E0"/>
    <w:rsid w:val="004873E7"/>
    <w:rsid w:val="0049010B"/>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4F4FBA"/>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F29"/>
    <w:rsid w:val="005749E1"/>
    <w:rsid w:val="005758FA"/>
    <w:rsid w:val="00586808"/>
    <w:rsid w:val="00586D4B"/>
    <w:rsid w:val="00590397"/>
    <w:rsid w:val="00590D16"/>
    <w:rsid w:val="00592B4C"/>
    <w:rsid w:val="00596B3B"/>
    <w:rsid w:val="005976DA"/>
    <w:rsid w:val="00597C0C"/>
    <w:rsid w:val="005A0905"/>
    <w:rsid w:val="005A23EF"/>
    <w:rsid w:val="005A2FB9"/>
    <w:rsid w:val="005A4860"/>
    <w:rsid w:val="005A4B24"/>
    <w:rsid w:val="005B3754"/>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116AC"/>
    <w:rsid w:val="0061184F"/>
    <w:rsid w:val="00612A88"/>
    <w:rsid w:val="00613687"/>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75E07"/>
    <w:rsid w:val="00681B14"/>
    <w:rsid w:val="006838DA"/>
    <w:rsid w:val="006846AB"/>
    <w:rsid w:val="00684F0D"/>
    <w:rsid w:val="00686304"/>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6402"/>
    <w:rsid w:val="007712BB"/>
    <w:rsid w:val="00771C15"/>
    <w:rsid w:val="0077290F"/>
    <w:rsid w:val="00781BE1"/>
    <w:rsid w:val="0078329B"/>
    <w:rsid w:val="00783B73"/>
    <w:rsid w:val="00786341"/>
    <w:rsid w:val="007867E3"/>
    <w:rsid w:val="00792F80"/>
    <w:rsid w:val="007940C9"/>
    <w:rsid w:val="00796E8C"/>
    <w:rsid w:val="007A71D9"/>
    <w:rsid w:val="007A7978"/>
    <w:rsid w:val="007B3058"/>
    <w:rsid w:val="007B7254"/>
    <w:rsid w:val="007C021C"/>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35CD"/>
    <w:rsid w:val="008362DD"/>
    <w:rsid w:val="008404B2"/>
    <w:rsid w:val="00842D2E"/>
    <w:rsid w:val="00843252"/>
    <w:rsid w:val="0084723D"/>
    <w:rsid w:val="00847B35"/>
    <w:rsid w:val="00850A05"/>
    <w:rsid w:val="008534EF"/>
    <w:rsid w:val="0085456F"/>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7143"/>
    <w:rsid w:val="008C475C"/>
    <w:rsid w:val="008C637E"/>
    <w:rsid w:val="008D096F"/>
    <w:rsid w:val="008D430F"/>
    <w:rsid w:val="008E7A1E"/>
    <w:rsid w:val="008F337A"/>
    <w:rsid w:val="00904D09"/>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E788A"/>
    <w:rsid w:val="009F25C8"/>
    <w:rsid w:val="009F2E6B"/>
    <w:rsid w:val="009F58FD"/>
    <w:rsid w:val="009F65B0"/>
    <w:rsid w:val="00A01BCE"/>
    <w:rsid w:val="00A04B3F"/>
    <w:rsid w:val="00A077D7"/>
    <w:rsid w:val="00A10916"/>
    <w:rsid w:val="00A13971"/>
    <w:rsid w:val="00A13AA9"/>
    <w:rsid w:val="00A15003"/>
    <w:rsid w:val="00A2334E"/>
    <w:rsid w:val="00A328BE"/>
    <w:rsid w:val="00A33444"/>
    <w:rsid w:val="00A352CD"/>
    <w:rsid w:val="00A35C20"/>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40882"/>
    <w:rsid w:val="00B6063C"/>
    <w:rsid w:val="00B60A52"/>
    <w:rsid w:val="00B60C50"/>
    <w:rsid w:val="00B61171"/>
    <w:rsid w:val="00B63FBF"/>
    <w:rsid w:val="00B64193"/>
    <w:rsid w:val="00B66DC1"/>
    <w:rsid w:val="00B74CFB"/>
    <w:rsid w:val="00B769CC"/>
    <w:rsid w:val="00B820CB"/>
    <w:rsid w:val="00B91004"/>
    <w:rsid w:val="00B9205D"/>
    <w:rsid w:val="00B963AB"/>
    <w:rsid w:val="00B97685"/>
    <w:rsid w:val="00B97E65"/>
    <w:rsid w:val="00BA057B"/>
    <w:rsid w:val="00BA14CA"/>
    <w:rsid w:val="00BA6682"/>
    <w:rsid w:val="00BB2355"/>
    <w:rsid w:val="00BB4F24"/>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113D1"/>
    <w:rsid w:val="00C1441E"/>
    <w:rsid w:val="00C15BD9"/>
    <w:rsid w:val="00C20941"/>
    <w:rsid w:val="00C2353D"/>
    <w:rsid w:val="00C25758"/>
    <w:rsid w:val="00C322E3"/>
    <w:rsid w:val="00C464A6"/>
    <w:rsid w:val="00C50D58"/>
    <w:rsid w:val="00C60AB3"/>
    <w:rsid w:val="00C6100A"/>
    <w:rsid w:val="00C61C22"/>
    <w:rsid w:val="00C678E4"/>
    <w:rsid w:val="00C73655"/>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669E"/>
    <w:rsid w:val="00CE79E6"/>
    <w:rsid w:val="00CF0715"/>
    <w:rsid w:val="00CF0E81"/>
    <w:rsid w:val="00CF247B"/>
    <w:rsid w:val="00CF4208"/>
    <w:rsid w:val="00CF429D"/>
    <w:rsid w:val="00CF457E"/>
    <w:rsid w:val="00CF4695"/>
    <w:rsid w:val="00CF67A3"/>
    <w:rsid w:val="00D03F7D"/>
    <w:rsid w:val="00D067B4"/>
    <w:rsid w:val="00D07ABF"/>
    <w:rsid w:val="00D10690"/>
    <w:rsid w:val="00D14A70"/>
    <w:rsid w:val="00D16DE5"/>
    <w:rsid w:val="00D247D2"/>
    <w:rsid w:val="00D24C2E"/>
    <w:rsid w:val="00D3162D"/>
    <w:rsid w:val="00D37D8D"/>
    <w:rsid w:val="00D42CEA"/>
    <w:rsid w:val="00D4775E"/>
    <w:rsid w:val="00D50A6B"/>
    <w:rsid w:val="00D52A20"/>
    <w:rsid w:val="00D54849"/>
    <w:rsid w:val="00D55D8D"/>
    <w:rsid w:val="00D56CEB"/>
    <w:rsid w:val="00D65621"/>
    <w:rsid w:val="00D701B3"/>
    <w:rsid w:val="00D724AC"/>
    <w:rsid w:val="00D74214"/>
    <w:rsid w:val="00D74EE2"/>
    <w:rsid w:val="00D74F3B"/>
    <w:rsid w:val="00D75A96"/>
    <w:rsid w:val="00D80A59"/>
    <w:rsid w:val="00D80E91"/>
    <w:rsid w:val="00D83A36"/>
    <w:rsid w:val="00D9320A"/>
    <w:rsid w:val="00D951E2"/>
    <w:rsid w:val="00D95BC4"/>
    <w:rsid w:val="00D96DA2"/>
    <w:rsid w:val="00DA3934"/>
    <w:rsid w:val="00DA5447"/>
    <w:rsid w:val="00DB57CF"/>
    <w:rsid w:val="00DB60B3"/>
    <w:rsid w:val="00DC0AE0"/>
    <w:rsid w:val="00DC109A"/>
    <w:rsid w:val="00DC1F3F"/>
    <w:rsid w:val="00DC3066"/>
    <w:rsid w:val="00DC38A9"/>
    <w:rsid w:val="00DC6C03"/>
    <w:rsid w:val="00DC7CBE"/>
    <w:rsid w:val="00DD0007"/>
    <w:rsid w:val="00DD49D6"/>
    <w:rsid w:val="00DD54F6"/>
    <w:rsid w:val="00DD67E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65D8"/>
    <w:rsid w:val="00E66EFC"/>
    <w:rsid w:val="00E67F02"/>
    <w:rsid w:val="00E70FFB"/>
    <w:rsid w:val="00E71B4F"/>
    <w:rsid w:val="00E72365"/>
    <w:rsid w:val="00E723DF"/>
    <w:rsid w:val="00E72E20"/>
    <w:rsid w:val="00E83A44"/>
    <w:rsid w:val="00E8577A"/>
    <w:rsid w:val="00E90C91"/>
    <w:rsid w:val="00E927EC"/>
    <w:rsid w:val="00E9598D"/>
    <w:rsid w:val="00EA41F9"/>
    <w:rsid w:val="00EA5050"/>
    <w:rsid w:val="00EA57D5"/>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3D45"/>
    <w:rsid w:val="00F604C9"/>
    <w:rsid w:val="00F648CF"/>
    <w:rsid w:val="00F73272"/>
    <w:rsid w:val="00F7520C"/>
    <w:rsid w:val="00F7576C"/>
    <w:rsid w:val="00F7767C"/>
    <w:rsid w:val="00F82A10"/>
    <w:rsid w:val="00F83B28"/>
    <w:rsid w:val="00F84B17"/>
    <w:rsid w:val="00F87977"/>
    <w:rsid w:val="00F87F78"/>
    <w:rsid w:val="00F90C83"/>
    <w:rsid w:val="00F92CDF"/>
    <w:rsid w:val="00F92E68"/>
    <w:rsid w:val="00F9389A"/>
    <w:rsid w:val="00F94576"/>
    <w:rsid w:val="00F94C90"/>
    <w:rsid w:val="00F94D0D"/>
    <w:rsid w:val="00F97EC1"/>
    <w:rsid w:val="00FA514D"/>
    <w:rsid w:val="00FA7BF7"/>
    <w:rsid w:val="00FB1723"/>
    <w:rsid w:val="00FB2F52"/>
    <w:rsid w:val="00FB4514"/>
    <w:rsid w:val="00FB5C9B"/>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openxmlformats.org/officeDocument/2006/relationships/image" Target="media/image16.png"/><Relationship Id="rId32" Type="http://schemas.openxmlformats.org/officeDocument/2006/relationships/image" Target="media/image17.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8.png"/><Relationship Id="rId34" Type="http://schemas.openxmlformats.org/officeDocument/2006/relationships/image" Target="media/image19.png"/><Relationship Id="rId35" Type="http://schemas.microsoft.com/office/2007/relationships/hdphoto" Target="media/hdphoto5.wdp"/><Relationship Id="rId36" Type="http://schemas.openxmlformats.org/officeDocument/2006/relationships/image" Target="media/image20.emf"/><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header" Target="header1.xml"/><Relationship Id="rId38" Type="http://schemas.openxmlformats.org/officeDocument/2006/relationships/footer" Target="footer4.xml"/><Relationship Id="rId39" Type="http://schemas.openxmlformats.org/officeDocument/2006/relationships/fontTable" Target="fontTable.xml"/><Relationship Id="rId4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7369A548-1C72-4340-8DCF-70A12415C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228</TotalTime>
  <Pages>36</Pages>
  <Words>11701</Words>
  <Characters>66701</Characters>
  <Application>Microsoft Macintosh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78246</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29</cp:revision>
  <cp:lastPrinted>2016-04-15T06:22:00Z</cp:lastPrinted>
  <dcterms:created xsi:type="dcterms:W3CDTF">2016-08-17T18:25:00Z</dcterms:created>
  <dcterms:modified xsi:type="dcterms:W3CDTF">2016-08-18T13:41:00Z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
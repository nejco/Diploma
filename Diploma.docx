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val="en-US"/>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val="en-US"/>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77777777" w:rsidR="007D33CC" w:rsidRPr="00AE3509" w:rsidRDefault="007D33CC" w:rsidP="00AE3509">
            <w:r w:rsidRPr="00AE3509">
              <w:t xml:space="preserve">Študent(ka):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4C980DD5" w:rsidR="007D33CC" w:rsidRPr="00AE3509" w:rsidRDefault="00120F47" w:rsidP="00AE3509">
            <w:r w:rsidRPr="00AE3509">
              <w:t>univerzitetni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Verber</w:t>
            </w:r>
          </w:p>
        </w:tc>
      </w:tr>
      <w:tr w:rsidR="007D33CC" w:rsidRPr="00AE3509" w14:paraId="6C13A913" w14:textId="77777777" w:rsidTr="00AE3509">
        <w:tc>
          <w:tcPr>
            <w:tcW w:w="2400" w:type="dxa"/>
          </w:tcPr>
          <w:p w14:paraId="30C7614D" w14:textId="77777777" w:rsidR="007D33CC" w:rsidRPr="00AE3509" w:rsidRDefault="007D33CC" w:rsidP="00AE3509">
            <w:r w:rsidRPr="00AE3509">
              <w:t>Lektor(ica):</w:t>
            </w:r>
          </w:p>
        </w:tc>
        <w:tc>
          <w:tcPr>
            <w:tcW w:w="6315" w:type="dxa"/>
          </w:tcPr>
          <w:p w14:paraId="6BEC8769" w14:textId="77777777" w:rsidR="007D33CC" w:rsidRPr="00AE3509" w:rsidRDefault="007D33CC" w:rsidP="00AE3509">
            <w:r w:rsidRPr="00AE3509">
              <w:t>ime in priimek, naziv</w:t>
            </w:r>
          </w:p>
        </w:tc>
      </w:tr>
      <w:tr w:rsidR="007D33CC" w:rsidRPr="00AE3509" w14:paraId="3D0DB661" w14:textId="77777777" w:rsidTr="00AE3509">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5B3EABCF" w14:textId="77777777" w:rsidR="007D33CC" w:rsidRPr="00AE3509" w:rsidRDefault="007D33CC" w:rsidP="007D33CC">
      <w:pPr>
        <w:sectPr w:rsidR="007D33CC" w:rsidRPr="00AE3509" w:rsidSect="007D33CC">
          <w:pgSz w:w="11901" w:h="16834" w:code="9"/>
          <w:pgMar w:top="1701" w:right="1418" w:bottom="1701" w:left="1701" w:header="708" w:footer="708" w:gutter="0"/>
          <w:pgNumType w:fmt="upperRoman" w:start="1"/>
          <w:cols w:space="708"/>
        </w:sectPr>
      </w:pPr>
    </w:p>
    <w:p w14:paraId="1C75B4A8" w14:textId="77777777" w:rsidR="00111DEB" w:rsidRPr="00AE3509" w:rsidRDefault="00111DEB" w:rsidP="00111DEB">
      <w:pPr>
        <w:pStyle w:val="Subtitle"/>
        <w:sectPr w:rsidR="00111DEB" w:rsidRPr="00AE3509" w:rsidSect="00111DEB">
          <w:pgSz w:w="11901" w:h="16834" w:code="9"/>
          <w:pgMar w:top="1701" w:right="1418" w:bottom="1701" w:left="1701" w:header="708" w:footer="708" w:gutter="0"/>
          <w:pgNumType w:fmt="upperRoman" w:start="1"/>
          <w:cols w:space="708"/>
        </w:sectPr>
      </w:pPr>
    </w:p>
    <w:p w14:paraId="5EAD2EF5" w14:textId="088F71CC" w:rsidR="002B38D9" w:rsidRPr="00AE3509" w:rsidRDefault="002B38D9" w:rsidP="0047726A">
      <w:pPr>
        <w:rPr>
          <w:b/>
          <w:sz w:val="32"/>
          <w:szCs w:val="32"/>
        </w:rPr>
      </w:pPr>
      <w:r w:rsidRPr="00AE3509">
        <w:rPr>
          <w:b/>
          <w:sz w:val="32"/>
          <w:szCs w:val="32"/>
        </w:rPr>
        <w:lastRenderedPageBreak/>
        <w:t>KAZALO</w:t>
      </w:r>
    </w:p>
    <w:p w14:paraId="6356AE7E" w14:textId="77777777" w:rsidR="00DE4F8E" w:rsidRDefault="002B38D9">
      <w:pPr>
        <w:pStyle w:val="TOC1"/>
        <w:tabs>
          <w:tab w:val="left" w:pos="440"/>
          <w:tab w:val="right" w:leader="dot" w:pos="8772"/>
        </w:tabs>
        <w:rPr>
          <w:rFonts w:asciiTheme="minorHAnsi" w:eastAsiaTheme="minorEastAsia" w:hAnsiTheme="minorHAnsi" w:cstheme="minorBidi"/>
          <w:b w:val="0"/>
          <w:bCs w:val="0"/>
          <w:caps w:val="0"/>
          <w:noProof/>
          <w:lang w:val="en-US"/>
        </w:rPr>
      </w:pPr>
      <w:r w:rsidRPr="00AE3509">
        <w:rPr>
          <w:rStyle w:val="Strong"/>
          <w:rFonts w:ascii="Arial" w:hAnsi="Arial" w:cs="Arial"/>
        </w:rPr>
        <w:fldChar w:fldCharType="begin"/>
      </w:r>
      <w:r w:rsidRPr="00AE3509">
        <w:rPr>
          <w:rStyle w:val="Strong"/>
          <w:rFonts w:ascii="Arial" w:hAnsi="Arial" w:cs="Arial"/>
        </w:rPr>
        <w:instrText xml:space="preserve"> TOC \o "1-4" \u </w:instrText>
      </w:r>
      <w:r w:rsidRPr="00AE3509">
        <w:rPr>
          <w:rStyle w:val="Strong"/>
          <w:rFonts w:ascii="Arial" w:hAnsi="Arial" w:cs="Arial"/>
        </w:rPr>
        <w:fldChar w:fldCharType="separate"/>
      </w:r>
      <w:r w:rsidR="00DE4F8E" w:rsidRPr="00D27842">
        <w:rPr>
          <w:noProof/>
        </w:rPr>
        <w:t>1</w:t>
      </w:r>
      <w:r w:rsidR="00DE4F8E">
        <w:rPr>
          <w:rFonts w:asciiTheme="minorHAnsi" w:eastAsiaTheme="minorEastAsia" w:hAnsiTheme="minorHAnsi" w:cstheme="minorBidi"/>
          <w:b w:val="0"/>
          <w:bCs w:val="0"/>
          <w:caps w:val="0"/>
          <w:noProof/>
          <w:lang w:val="en-US"/>
        </w:rPr>
        <w:tab/>
      </w:r>
      <w:r w:rsidR="00DE4F8E" w:rsidRPr="00D27842">
        <w:rPr>
          <w:noProof/>
        </w:rPr>
        <w:t>UVOD</w:t>
      </w:r>
      <w:r w:rsidR="00DE4F8E">
        <w:rPr>
          <w:noProof/>
        </w:rPr>
        <w:tab/>
      </w:r>
      <w:r w:rsidR="00DE4F8E">
        <w:rPr>
          <w:noProof/>
        </w:rPr>
        <w:fldChar w:fldCharType="begin"/>
      </w:r>
      <w:r w:rsidR="00DE4F8E">
        <w:rPr>
          <w:noProof/>
        </w:rPr>
        <w:instrText xml:space="preserve"> PAGEREF _Toc458781320 \h </w:instrText>
      </w:r>
      <w:r w:rsidR="00DE4F8E">
        <w:rPr>
          <w:noProof/>
        </w:rPr>
      </w:r>
      <w:r w:rsidR="00DE4F8E">
        <w:rPr>
          <w:noProof/>
        </w:rPr>
        <w:fldChar w:fldCharType="separate"/>
      </w:r>
      <w:r w:rsidR="00DE4F8E">
        <w:rPr>
          <w:noProof/>
        </w:rPr>
        <w:t>6</w:t>
      </w:r>
      <w:r w:rsidR="00DE4F8E">
        <w:rPr>
          <w:noProof/>
        </w:rPr>
        <w:fldChar w:fldCharType="end"/>
      </w:r>
    </w:p>
    <w:p w14:paraId="0F70F6DC" w14:textId="77777777" w:rsidR="00DE4F8E" w:rsidRDefault="00DE4F8E">
      <w:pPr>
        <w:pStyle w:val="TOC1"/>
        <w:tabs>
          <w:tab w:val="left" w:pos="440"/>
          <w:tab w:val="right" w:leader="dot" w:pos="8772"/>
        </w:tabs>
        <w:rPr>
          <w:rFonts w:asciiTheme="minorHAnsi" w:eastAsiaTheme="minorEastAsia" w:hAnsiTheme="minorHAnsi" w:cstheme="minorBidi"/>
          <w:b w:val="0"/>
          <w:bCs w:val="0"/>
          <w:caps w:val="0"/>
          <w:noProof/>
          <w:lang w:val="en-US"/>
        </w:rPr>
      </w:pPr>
      <w:r w:rsidRPr="00D27842">
        <w:rPr>
          <w:noProof/>
        </w:rPr>
        <w:t>2</w:t>
      </w:r>
      <w:r>
        <w:rPr>
          <w:rFonts w:asciiTheme="minorHAnsi" w:eastAsiaTheme="minorEastAsia" w:hAnsiTheme="minorHAnsi" w:cstheme="minorBidi"/>
          <w:b w:val="0"/>
          <w:bCs w:val="0"/>
          <w:caps w:val="0"/>
          <w:noProof/>
          <w:lang w:val="en-US"/>
        </w:rPr>
        <w:tab/>
      </w:r>
      <w:r w:rsidRPr="00D27842">
        <w:rPr>
          <w:noProof/>
        </w:rPr>
        <w:t>????</w:t>
      </w:r>
      <w:r>
        <w:rPr>
          <w:noProof/>
        </w:rPr>
        <w:tab/>
      </w:r>
      <w:r>
        <w:rPr>
          <w:noProof/>
        </w:rPr>
        <w:fldChar w:fldCharType="begin"/>
      </w:r>
      <w:r>
        <w:rPr>
          <w:noProof/>
        </w:rPr>
        <w:instrText xml:space="preserve"> PAGEREF _Toc458781321 \h </w:instrText>
      </w:r>
      <w:r>
        <w:rPr>
          <w:noProof/>
        </w:rPr>
      </w:r>
      <w:r>
        <w:rPr>
          <w:noProof/>
        </w:rPr>
        <w:fldChar w:fldCharType="separate"/>
      </w:r>
      <w:r>
        <w:rPr>
          <w:noProof/>
        </w:rPr>
        <w:t>6</w:t>
      </w:r>
      <w:r>
        <w:rPr>
          <w:noProof/>
        </w:rPr>
        <w:fldChar w:fldCharType="end"/>
      </w:r>
    </w:p>
    <w:p w14:paraId="7BBB1CA7" w14:textId="77777777" w:rsidR="00DE4F8E" w:rsidRDefault="00DE4F8E">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D27842">
        <w:rPr>
          <w:rFonts w:cs="Times New Roman"/>
          <w:noProof/>
        </w:rPr>
        <w:t>2.1</w:t>
      </w:r>
      <w:r>
        <w:rPr>
          <w:rFonts w:asciiTheme="minorHAnsi" w:eastAsiaTheme="minorEastAsia" w:hAnsiTheme="minorHAnsi" w:cstheme="minorBidi"/>
          <w:b w:val="0"/>
          <w:bCs w:val="0"/>
          <w:noProof/>
          <w:sz w:val="24"/>
          <w:szCs w:val="24"/>
          <w:lang w:val="en-US"/>
        </w:rPr>
        <w:tab/>
      </w:r>
      <w:r>
        <w:rPr>
          <w:noProof/>
        </w:rPr>
        <w:t>Kaj je pametna hiša?</w:t>
      </w:r>
      <w:r>
        <w:rPr>
          <w:noProof/>
        </w:rPr>
        <w:tab/>
      </w:r>
      <w:r>
        <w:rPr>
          <w:noProof/>
        </w:rPr>
        <w:fldChar w:fldCharType="begin"/>
      </w:r>
      <w:r>
        <w:rPr>
          <w:noProof/>
        </w:rPr>
        <w:instrText xml:space="preserve"> PAGEREF _Toc458781322 \h </w:instrText>
      </w:r>
      <w:r>
        <w:rPr>
          <w:noProof/>
        </w:rPr>
      </w:r>
      <w:r>
        <w:rPr>
          <w:noProof/>
        </w:rPr>
        <w:fldChar w:fldCharType="separate"/>
      </w:r>
      <w:r>
        <w:rPr>
          <w:noProof/>
        </w:rPr>
        <w:t>7</w:t>
      </w:r>
      <w:r>
        <w:rPr>
          <w:noProof/>
        </w:rPr>
        <w:fldChar w:fldCharType="end"/>
      </w:r>
    </w:p>
    <w:p w14:paraId="54471E7D" w14:textId="77777777" w:rsidR="00DE4F8E" w:rsidRDefault="00DE4F8E">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D27842">
        <w:rPr>
          <w:rFonts w:cs="Times New Roman"/>
          <w:noProof/>
        </w:rPr>
        <w:t>2.2</w:t>
      </w:r>
      <w:r>
        <w:rPr>
          <w:rFonts w:asciiTheme="minorHAnsi" w:eastAsiaTheme="minorEastAsia" w:hAnsiTheme="minorHAnsi" w:cstheme="minorBidi"/>
          <w:b w:val="0"/>
          <w:bCs w:val="0"/>
          <w:noProof/>
          <w:sz w:val="24"/>
          <w:szCs w:val="24"/>
          <w:lang w:val="en-US"/>
        </w:rPr>
        <w:tab/>
      </w:r>
      <w:r>
        <w:rPr>
          <w:noProof/>
        </w:rPr>
        <w:t>Pametna mesta</w:t>
      </w:r>
      <w:r>
        <w:rPr>
          <w:noProof/>
        </w:rPr>
        <w:tab/>
      </w:r>
      <w:r>
        <w:rPr>
          <w:noProof/>
        </w:rPr>
        <w:fldChar w:fldCharType="begin"/>
      </w:r>
      <w:r>
        <w:rPr>
          <w:noProof/>
        </w:rPr>
        <w:instrText xml:space="preserve"> PAGEREF _Toc458781323 \h </w:instrText>
      </w:r>
      <w:r>
        <w:rPr>
          <w:noProof/>
        </w:rPr>
      </w:r>
      <w:r>
        <w:rPr>
          <w:noProof/>
        </w:rPr>
        <w:fldChar w:fldCharType="separate"/>
      </w:r>
      <w:r>
        <w:rPr>
          <w:noProof/>
        </w:rPr>
        <w:t>7</w:t>
      </w:r>
      <w:r>
        <w:rPr>
          <w:noProof/>
        </w:rPr>
        <w:fldChar w:fldCharType="end"/>
      </w:r>
    </w:p>
    <w:p w14:paraId="476989EF"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t>2.2.1</w:t>
      </w:r>
      <w:r>
        <w:rPr>
          <w:rFonts w:asciiTheme="minorHAnsi" w:eastAsiaTheme="minorEastAsia" w:hAnsiTheme="minorHAnsi" w:cstheme="minorBidi"/>
          <w:noProof/>
          <w:sz w:val="24"/>
          <w:szCs w:val="24"/>
          <w:lang w:val="en-US"/>
        </w:rPr>
        <w:tab/>
      </w:r>
      <w:r>
        <w:rPr>
          <w:noProof/>
        </w:rPr>
        <w:t>Upravljanje prometa</w:t>
      </w:r>
      <w:r>
        <w:rPr>
          <w:noProof/>
        </w:rPr>
        <w:tab/>
      </w:r>
      <w:r>
        <w:rPr>
          <w:noProof/>
        </w:rPr>
        <w:fldChar w:fldCharType="begin"/>
      </w:r>
      <w:r>
        <w:rPr>
          <w:noProof/>
        </w:rPr>
        <w:instrText xml:space="preserve"> PAGEREF _Toc458781324 \h </w:instrText>
      </w:r>
      <w:r>
        <w:rPr>
          <w:noProof/>
        </w:rPr>
      </w:r>
      <w:r>
        <w:rPr>
          <w:noProof/>
        </w:rPr>
        <w:fldChar w:fldCharType="separate"/>
      </w:r>
      <w:r>
        <w:rPr>
          <w:noProof/>
        </w:rPr>
        <w:t>8</w:t>
      </w:r>
      <w:r>
        <w:rPr>
          <w:noProof/>
        </w:rPr>
        <w:fldChar w:fldCharType="end"/>
      </w:r>
    </w:p>
    <w:p w14:paraId="36DD7E93"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t>2.2.2</w:t>
      </w:r>
      <w:r>
        <w:rPr>
          <w:rFonts w:asciiTheme="minorHAnsi" w:eastAsiaTheme="minorEastAsia" w:hAnsiTheme="minorHAnsi" w:cstheme="minorBidi"/>
          <w:noProof/>
          <w:sz w:val="24"/>
          <w:szCs w:val="24"/>
          <w:lang w:val="en-US"/>
        </w:rPr>
        <w:tab/>
      </w:r>
      <w:r>
        <w:rPr>
          <w:noProof/>
        </w:rPr>
        <w:t>Upravljanje energetske učinkovitosti stavb in pametnih energetskih omrežij</w:t>
      </w:r>
      <w:r>
        <w:rPr>
          <w:noProof/>
        </w:rPr>
        <w:tab/>
      </w:r>
      <w:r>
        <w:rPr>
          <w:noProof/>
        </w:rPr>
        <w:fldChar w:fldCharType="begin"/>
      </w:r>
      <w:r>
        <w:rPr>
          <w:noProof/>
        </w:rPr>
        <w:instrText xml:space="preserve"> PAGEREF _Toc458781325 \h </w:instrText>
      </w:r>
      <w:r>
        <w:rPr>
          <w:noProof/>
        </w:rPr>
      </w:r>
      <w:r>
        <w:rPr>
          <w:noProof/>
        </w:rPr>
        <w:fldChar w:fldCharType="separate"/>
      </w:r>
      <w:r>
        <w:rPr>
          <w:noProof/>
        </w:rPr>
        <w:t>8</w:t>
      </w:r>
      <w:r>
        <w:rPr>
          <w:noProof/>
        </w:rPr>
        <w:fldChar w:fldCharType="end"/>
      </w:r>
    </w:p>
    <w:p w14:paraId="6A4DA4B1"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t>2.2.3</w:t>
      </w:r>
      <w:r>
        <w:rPr>
          <w:rFonts w:asciiTheme="minorHAnsi" w:eastAsiaTheme="minorEastAsia" w:hAnsiTheme="minorHAnsi" w:cstheme="minorBidi"/>
          <w:noProof/>
          <w:sz w:val="24"/>
          <w:szCs w:val="24"/>
          <w:lang w:val="en-US"/>
        </w:rPr>
        <w:tab/>
      </w:r>
      <w:r>
        <w:rPr>
          <w:noProof/>
        </w:rPr>
        <w:t>Upravljanje razsvetljave</w:t>
      </w:r>
      <w:r>
        <w:rPr>
          <w:noProof/>
        </w:rPr>
        <w:tab/>
      </w:r>
      <w:r>
        <w:rPr>
          <w:noProof/>
        </w:rPr>
        <w:fldChar w:fldCharType="begin"/>
      </w:r>
      <w:r>
        <w:rPr>
          <w:noProof/>
        </w:rPr>
        <w:instrText xml:space="preserve"> PAGEREF _Toc458781326 \h </w:instrText>
      </w:r>
      <w:r>
        <w:rPr>
          <w:noProof/>
        </w:rPr>
      </w:r>
      <w:r>
        <w:rPr>
          <w:noProof/>
        </w:rPr>
        <w:fldChar w:fldCharType="separate"/>
      </w:r>
      <w:r>
        <w:rPr>
          <w:noProof/>
        </w:rPr>
        <w:t>8</w:t>
      </w:r>
      <w:r>
        <w:rPr>
          <w:noProof/>
        </w:rPr>
        <w:fldChar w:fldCharType="end"/>
      </w:r>
    </w:p>
    <w:p w14:paraId="3FB40B98"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t>2.2.4</w:t>
      </w:r>
      <w:r>
        <w:rPr>
          <w:rFonts w:asciiTheme="minorHAnsi" w:eastAsiaTheme="minorEastAsia" w:hAnsiTheme="minorHAnsi" w:cstheme="minorBidi"/>
          <w:noProof/>
          <w:sz w:val="24"/>
          <w:szCs w:val="24"/>
          <w:lang w:val="en-US"/>
        </w:rPr>
        <w:tab/>
      </w:r>
      <w:r>
        <w:rPr>
          <w:noProof/>
        </w:rPr>
        <w:t>Upravljanje odpadkov</w:t>
      </w:r>
      <w:r>
        <w:rPr>
          <w:noProof/>
        </w:rPr>
        <w:tab/>
      </w:r>
      <w:r>
        <w:rPr>
          <w:noProof/>
        </w:rPr>
        <w:fldChar w:fldCharType="begin"/>
      </w:r>
      <w:r>
        <w:rPr>
          <w:noProof/>
        </w:rPr>
        <w:instrText xml:space="preserve"> PAGEREF _Toc458781327 \h </w:instrText>
      </w:r>
      <w:r>
        <w:rPr>
          <w:noProof/>
        </w:rPr>
      </w:r>
      <w:r>
        <w:rPr>
          <w:noProof/>
        </w:rPr>
        <w:fldChar w:fldCharType="separate"/>
      </w:r>
      <w:r>
        <w:rPr>
          <w:noProof/>
        </w:rPr>
        <w:t>9</w:t>
      </w:r>
      <w:r>
        <w:rPr>
          <w:noProof/>
        </w:rPr>
        <w:fldChar w:fldCharType="end"/>
      </w:r>
    </w:p>
    <w:p w14:paraId="792D9245"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t>2.2.5</w:t>
      </w:r>
      <w:r>
        <w:rPr>
          <w:rFonts w:asciiTheme="minorHAnsi" w:eastAsiaTheme="minorEastAsia" w:hAnsiTheme="minorHAnsi" w:cstheme="minorBidi"/>
          <w:noProof/>
          <w:sz w:val="24"/>
          <w:szCs w:val="24"/>
          <w:lang w:val="en-US"/>
        </w:rPr>
        <w:tab/>
      </w:r>
      <w:r>
        <w:rPr>
          <w:noProof/>
        </w:rPr>
        <w:t>E-skupnost</w:t>
      </w:r>
      <w:r>
        <w:rPr>
          <w:noProof/>
        </w:rPr>
        <w:tab/>
      </w:r>
      <w:r>
        <w:rPr>
          <w:noProof/>
        </w:rPr>
        <w:fldChar w:fldCharType="begin"/>
      </w:r>
      <w:r>
        <w:rPr>
          <w:noProof/>
        </w:rPr>
        <w:instrText xml:space="preserve"> PAGEREF _Toc458781328 \h </w:instrText>
      </w:r>
      <w:r>
        <w:rPr>
          <w:noProof/>
        </w:rPr>
      </w:r>
      <w:r>
        <w:rPr>
          <w:noProof/>
        </w:rPr>
        <w:fldChar w:fldCharType="separate"/>
      </w:r>
      <w:r>
        <w:rPr>
          <w:noProof/>
        </w:rPr>
        <w:t>9</w:t>
      </w:r>
      <w:r>
        <w:rPr>
          <w:noProof/>
        </w:rPr>
        <w:fldChar w:fldCharType="end"/>
      </w:r>
    </w:p>
    <w:p w14:paraId="645148EA" w14:textId="77777777" w:rsidR="00DE4F8E" w:rsidRDefault="00DE4F8E">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D27842">
        <w:rPr>
          <w:rFonts w:cs="Times New Roman"/>
          <w:noProof/>
        </w:rPr>
        <w:t>2.3</w:t>
      </w:r>
      <w:r>
        <w:rPr>
          <w:rFonts w:asciiTheme="minorHAnsi" w:eastAsiaTheme="minorEastAsia" w:hAnsiTheme="minorHAnsi" w:cstheme="minorBidi"/>
          <w:b w:val="0"/>
          <w:bCs w:val="0"/>
          <w:noProof/>
          <w:sz w:val="24"/>
          <w:szCs w:val="24"/>
          <w:lang w:val="en-US"/>
        </w:rPr>
        <w:tab/>
      </w:r>
      <w:r>
        <w:rPr>
          <w:noProof/>
        </w:rPr>
        <w:t>Odprta koda</w:t>
      </w:r>
      <w:r>
        <w:rPr>
          <w:noProof/>
        </w:rPr>
        <w:tab/>
      </w:r>
      <w:r>
        <w:rPr>
          <w:noProof/>
        </w:rPr>
        <w:fldChar w:fldCharType="begin"/>
      </w:r>
      <w:r>
        <w:rPr>
          <w:noProof/>
        </w:rPr>
        <w:instrText xml:space="preserve"> PAGEREF _Toc458781329 \h </w:instrText>
      </w:r>
      <w:r>
        <w:rPr>
          <w:noProof/>
        </w:rPr>
      </w:r>
      <w:r>
        <w:rPr>
          <w:noProof/>
        </w:rPr>
        <w:fldChar w:fldCharType="separate"/>
      </w:r>
      <w:r>
        <w:rPr>
          <w:noProof/>
        </w:rPr>
        <w:t>9</w:t>
      </w:r>
      <w:r>
        <w:rPr>
          <w:noProof/>
        </w:rPr>
        <w:fldChar w:fldCharType="end"/>
      </w:r>
    </w:p>
    <w:p w14:paraId="1D672FEC" w14:textId="77777777" w:rsidR="00DE4F8E" w:rsidRDefault="00DE4F8E">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D27842">
        <w:rPr>
          <w:rFonts w:cs="Times New Roman"/>
          <w:noProof/>
        </w:rPr>
        <w:t>2.4</w:t>
      </w:r>
      <w:r>
        <w:rPr>
          <w:rFonts w:asciiTheme="minorHAnsi" w:eastAsiaTheme="minorEastAsia" w:hAnsiTheme="minorHAnsi" w:cstheme="minorBidi"/>
          <w:b w:val="0"/>
          <w:bCs w:val="0"/>
          <w:noProof/>
          <w:sz w:val="24"/>
          <w:szCs w:val="24"/>
          <w:lang w:val="en-US"/>
        </w:rPr>
        <w:tab/>
      </w:r>
      <w:r>
        <w:rPr>
          <w:noProof/>
        </w:rPr>
        <w:t>IoT arhitektura</w:t>
      </w:r>
      <w:r>
        <w:rPr>
          <w:noProof/>
        </w:rPr>
        <w:tab/>
      </w:r>
      <w:r>
        <w:rPr>
          <w:noProof/>
        </w:rPr>
        <w:fldChar w:fldCharType="begin"/>
      </w:r>
      <w:r>
        <w:rPr>
          <w:noProof/>
        </w:rPr>
        <w:instrText xml:space="preserve"> PAGEREF _Toc458781330 \h </w:instrText>
      </w:r>
      <w:r>
        <w:rPr>
          <w:noProof/>
        </w:rPr>
      </w:r>
      <w:r>
        <w:rPr>
          <w:noProof/>
        </w:rPr>
        <w:fldChar w:fldCharType="separate"/>
      </w:r>
      <w:r>
        <w:rPr>
          <w:noProof/>
        </w:rPr>
        <w:t>IX</w:t>
      </w:r>
      <w:r>
        <w:rPr>
          <w:noProof/>
        </w:rPr>
        <w:fldChar w:fldCharType="end"/>
      </w:r>
    </w:p>
    <w:p w14:paraId="1AA62E54" w14:textId="77777777" w:rsidR="00DE4F8E" w:rsidRDefault="00DE4F8E">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D27842">
        <w:rPr>
          <w:rFonts w:cs="Times New Roman"/>
          <w:noProof/>
        </w:rPr>
        <w:t>2.5</w:t>
      </w:r>
      <w:r>
        <w:rPr>
          <w:rFonts w:asciiTheme="minorHAnsi" w:eastAsiaTheme="minorEastAsia" w:hAnsiTheme="minorHAnsi" w:cstheme="minorBidi"/>
          <w:b w:val="0"/>
          <w:bCs w:val="0"/>
          <w:noProof/>
          <w:sz w:val="24"/>
          <w:szCs w:val="24"/>
          <w:lang w:val="en-US"/>
        </w:rPr>
        <w:tab/>
      </w:r>
      <w:r>
        <w:rPr>
          <w:noProof/>
        </w:rPr>
        <w:t>Komunikacijski protokoli IoT naprav</w:t>
      </w:r>
      <w:r>
        <w:rPr>
          <w:noProof/>
        </w:rPr>
        <w:tab/>
      </w:r>
      <w:r>
        <w:rPr>
          <w:noProof/>
        </w:rPr>
        <w:fldChar w:fldCharType="begin"/>
      </w:r>
      <w:r>
        <w:rPr>
          <w:noProof/>
        </w:rPr>
        <w:instrText xml:space="preserve"> PAGEREF _Toc458781331 \h </w:instrText>
      </w:r>
      <w:r>
        <w:rPr>
          <w:noProof/>
        </w:rPr>
      </w:r>
      <w:r>
        <w:rPr>
          <w:noProof/>
        </w:rPr>
        <w:fldChar w:fldCharType="separate"/>
      </w:r>
      <w:r>
        <w:rPr>
          <w:noProof/>
        </w:rPr>
        <w:t>III</w:t>
      </w:r>
      <w:r>
        <w:rPr>
          <w:noProof/>
        </w:rPr>
        <w:fldChar w:fldCharType="end"/>
      </w:r>
    </w:p>
    <w:p w14:paraId="744C0BD4"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t>2.5.1</w:t>
      </w:r>
      <w:r>
        <w:rPr>
          <w:rFonts w:asciiTheme="minorHAnsi" w:eastAsiaTheme="minorEastAsia" w:hAnsiTheme="minorHAnsi" w:cstheme="minorBidi"/>
          <w:noProof/>
          <w:sz w:val="24"/>
          <w:szCs w:val="24"/>
          <w:lang w:val="en-US"/>
        </w:rPr>
        <w:tab/>
      </w:r>
      <w:r>
        <w:rPr>
          <w:noProof/>
        </w:rPr>
        <w:t>IP</w:t>
      </w:r>
      <w:r>
        <w:rPr>
          <w:noProof/>
        </w:rPr>
        <w:tab/>
      </w:r>
      <w:r>
        <w:rPr>
          <w:noProof/>
        </w:rPr>
        <w:fldChar w:fldCharType="begin"/>
      </w:r>
      <w:r>
        <w:rPr>
          <w:noProof/>
        </w:rPr>
        <w:instrText xml:space="preserve"> PAGEREF _Toc458781332 \h </w:instrText>
      </w:r>
      <w:r>
        <w:rPr>
          <w:noProof/>
        </w:rPr>
      </w:r>
      <w:r>
        <w:rPr>
          <w:noProof/>
        </w:rPr>
        <w:fldChar w:fldCharType="separate"/>
      </w:r>
      <w:r>
        <w:rPr>
          <w:noProof/>
        </w:rPr>
        <w:t>III</w:t>
      </w:r>
      <w:r>
        <w:rPr>
          <w:noProof/>
        </w:rPr>
        <w:fldChar w:fldCharType="end"/>
      </w:r>
    </w:p>
    <w:p w14:paraId="246EB084"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t>2.5.2</w:t>
      </w:r>
      <w:r>
        <w:rPr>
          <w:rFonts w:asciiTheme="minorHAnsi" w:eastAsiaTheme="minorEastAsia" w:hAnsiTheme="minorHAnsi" w:cstheme="minorBidi"/>
          <w:noProof/>
          <w:sz w:val="24"/>
          <w:szCs w:val="24"/>
          <w:lang w:val="en-US"/>
        </w:rPr>
        <w:tab/>
      </w:r>
      <w:r>
        <w:rPr>
          <w:noProof/>
        </w:rPr>
        <w:t>Bluetooth in iBeacon</w:t>
      </w:r>
      <w:r>
        <w:rPr>
          <w:noProof/>
        </w:rPr>
        <w:tab/>
      </w:r>
      <w:r>
        <w:rPr>
          <w:noProof/>
        </w:rPr>
        <w:fldChar w:fldCharType="begin"/>
      </w:r>
      <w:r>
        <w:rPr>
          <w:noProof/>
        </w:rPr>
        <w:instrText xml:space="preserve"> PAGEREF _Toc458781333 \h </w:instrText>
      </w:r>
      <w:r>
        <w:rPr>
          <w:noProof/>
        </w:rPr>
      </w:r>
      <w:r>
        <w:rPr>
          <w:noProof/>
        </w:rPr>
        <w:fldChar w:fldCharType="separate"/>
      </w:r>
      <w:r>
        <w:rPr>
          <w:noProof/>
        </w:rPr>
        <w:t>III</w:t>
      </w:r>
      <w:r>
        <w:rPr>
          <w:noProof/>
        </w:rPr>
        <w:fldChar w:fldCharType="end"/>
      </w:r>
    </w:p>
    <w:p w14:paraId="45766C07"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t>2.5.3</w:t>
      </w:r>
      <w:r>
        <w:rPr>
          <w:rFonts w:asciiTheme="minorHAnsi" w:eastAsiaTheme="minorEastAsia" w:hAnsiTheme="minorHAnsi" w:cstheme="minorBidi"/>
          <w:noProof/>
          <w:sz w:val="24"/>
          <w:szCs w:val="24"/>
          <w:lang w:val="en-US"/>
        </w:rPr>
        <w:tab/>
      </w:r>
      <w:r>
        <w:rPr>
          <w:noProof/>
        </w:rPr>
        <w:t>RFID</w:t>
      </w:r>
      <w:r>
        <w:rPr>
          <w:noProof/>
        </w:rPr>
        <w:tab/>
      </w:r>
      <w:r>
        <w:rPr>
          <w:noProof/>
        </w:rPr>
        <w:fldChar w:fldCharType="begin"/>
      </w:r>
      <w:r>
        <w:rPr>
          <w:noProof/>
        </w:rPr>
        <w:instrText xml:space="preserve"> PAGEREF _Toc458781334 \h </w:instrText>
      </w:r>
      <w:r>
        <w:rPr>
          <w:noProof/>
        </w:rPr>
      </w:r>
      <w:r>
        <w:rPr>
          <w:noProof/>
        </w:rPr>
        <w:fldChar w:fldCharType="separate"/>
      </w:r>
      <w:r>
        <w:rPr>
          <w:noProof/>
        </w:rPr>
        <w:t>IV</w:t>
      </w:r>
      <w:r>
        <w:rPr>
          <w:noProof/>
        </w:rPr>
        <w:fldChar w:fldCharType="end"/>
      </w:r>
    </w:p>
    <w:p w14:paraId="6B1B2B99"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t>2.5.4</w:t>
      </w:r>
      <w:r>
        <w:rPr>
          <w:rFonts w:asciiTheme="minorHAnsi" w:eastAsiaTheme="minorEastAsia" w:hAnsiTheme="minorHAnsi" w:cstheme="minorBidi"/>
          <w:noProof/>
          <w:sz w:val="24"/>
          <w:szCs w:val="24"/>
          <w:lang w:val="en-US"/>
        </w:rPr>
        <w:tab/>
      </w:r>
      <w:r>
        <w:rPr>
          <w:noProof/>
        </w:rPr>
        <w:t>ZigBee</w:t>
      </w:r>
      <w:r>
        <w:rPr>
          <w:noProof/>
        </w:rPr>
        <w:tab/>
      </w:r>
      <w:r>
        <w:rPr>
          <w:noProof/>
        </w:rPr>
        <w:fldChar w:fldCharType="begin"/>
      </w:r>
      <w:r>
        <w:rPr>
          <w:noProof/>
        </w:rPr>
        <w:instrText xml:space="preserve"> PAGEREF _Toc458781335 \h </w:instrText>
      </w:r>
      <w:r>
        <w:rPr>
          <w:noProof/>
        </w:rPr>
      </w:r>
      <w:r>
        <w:rPr>
          <w:noProof/>
        </w:rPr>
        <w:fldChar w:fldCharType="separate"/>
      </w:r>
      <w:r>
        <w:rPr>
          <w:noProof/>
        </w:rPr>
        <w:t>IV</w:t>
      </w:r>
      <w:r>
        <w:rPr>
          <w:noProof/>
        </w:rPr>
        <w:fldChar w:fldCharType="end"/>
      </w:r>
    </w:p>
    <w:p w14:paraId="0C646B5F"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t>2.5.5</w:t>
      </w:r>
      <w:r>
        <w:rPr>
          <w:rFonts w:asciiTheme="minorHAnsi" w:eastAsiaTheme="minorEastAsia" w:hAnsiTheme="minorHAnsi" w:cstheme="minorBidi"/>
          <w:noProof/>
          <w:sz w:val="24"/>
          <w:szCs w:val="24"/>
          <w:lang w:val="en-US"/>
        </w:rPr>
        <w:tab/>
      </w:r>
      <w:r>
        <w:rPr>
          <w:noProof/>
        </w:rPr>
        <w:t>Ostali</w:t>
      </w:r>
      <w:r>
        <w:rPr>
          <w:noProof/>
        </w:rPr>
        <w:tab/>
      </w:r>
      <w:r>
        <w:rPr>
          <w:noProof/>
        </w:rPr>
        <w:fldChar w:fldCharType="begin"/>
      </w:r>
      <w:r>
        <w:rPr>
          <w:noProof/>
        </w:rPr>
        <w:instrText xml:space="preserve"> PAGEREF _Toc458781336 \h </w:instrText>
      </w:r>
      <w:r>
        <w:rPr>
          <w:noProof/>
        </w:rPr>
      </w:r>
      <w:r>
        <w:rPr>
          <w:noProof/>
        </w:rPr>
        <w:fldChar w:fldCharType="separate"/>
      </w:r>
      <w:r>
        <w:rPr>
          <w:noProof/>
        </w:rPr>
        <w:t>IV</w:t>
      </w:r>
      <w:r>
        <w:rPr>
          <w:noProof/>
        </w:rPr>
        <w:fldChar w:fldCharType="end"/>
      </w:r>
    </w:p>
    <w:p w14:paraId="0377C673" w14:textId="77777777" w:rsidR="00DE4F8E" w:rsidRDefault="00DE4F8E">
      <w:pPr>
        <w:pStyle w:val="TOC1"/>
        <w:tabs>
          <w:tab w:val="left" w:pos="440"/>
          <w:tab w:val="right" w:leader="dot" w:pos="8772"/>
        </w:tabs>
        <w:rPr>
          <w:rFonts w:asciiTheme="minorHAnsi" w:eastAsiaTheme="minorEastAsia" w:hAnsiTheme="minorHAnsi" w:cstheme="minorBidi"/>
          <w:b w:val="0"/>
          <w:bCs w:val="0"/>
          <w:caps w:val="0"/>
          <w:noProof/>
          <w:lang w:val="en-US"/>
        </w:rPr>
      </w:pPr>
      <w:r w:rsidRPr="00D27842">
        <w:rPr>
          <w:noProof/>
        </w:rPr>
        <w:t>3</w:t>
      </w:r>
      <w:r>
        <w:rPr>
          <w:rFonts w:asciiTheme="minorHAnsi" w:eastAsiaTheme="minorEastAsia" w:hAnsiTheme="minorHAnsi" w:cstheme="minorBidi"/>
          <w:b w:val="0"/>
          <w:bCs w:val="0"/>
          <w:caps w:val="0"/>
          <w:noProof/>
          <w:lang w:val="en-US"/>
        </w:rPr>
        <w:tab/>
      </w:r>
      <w:r>
        <w:rPr>
          <w:noProof/>
        </w:rPr>
        <w:t>Razvoj lastne re</w:t>
      </w:r>
      <w:r w:rsidRPr="00D27842">
        <w:rPr>
          <w:noProof/>
        </w:rPr>
        <w:t>šitve</w:t>
      </w:r>
      <w:r>
        <w:rPr>
          <w:noProof/>
        </w:rPr>
        <w:tab/>
      </w:r>
      <w:r>
        <w:rPr>
          <w:noProof/>
        </w:rPr>
        <w:fldChar w:fldCharType="begin"/>
      </w:r>
      <w:r>
        <w:rPr>
          <w:noProof/>
        </w:rPr>
        <w:instrText xml:space="preserve"> PAGEREF _Toc458781337 \h </w:instrText>
      </w:r>
      <w:r>
        <w:rPr>
          <w:noProof/>
        </w:rPr>
      </w:r>
      <w:r>
        <w:rPr>
          <w:noProof/>
        </w:rPr>
        <w:fldChar w:fldCharType="separate"/>
      </w:r>
      <w:r>
        <w:rPr>
          <w:noProof/>
        </w:rPr>
        <w:t>V</w:t>
      </w:r>
      <w:r>
        <w:rPr>
          <w:noProof/>
        </w:rPr>
        <w:fldChar w:fldCharType="end"/>
      </w:r>
    </w:p>
    <w:p w14:paraId="2504E054" w14:textId="77777777" w:rsidR="00DE4F8E" w:rsidRDefault="00DE4F8E">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D27842">
        <w:rPr>
          <w:rFonts w:cs="Times New Roman"/>
          <w:noProof/>
        </w:rPr>
        <w:t>3.1</w:t>
      </w:r>
      <w:r>
        <w:rPr>
          <w:rFonts w:asciiTheme="minorHAnsi" w:eastAsiaTheme="minorEastAsia" w:hAnsiTheme="minorHAnsi" w:cstheme="minorBidi"/>
          <w:b w:val="0"/>
          <w:bCs w:val="0"/>
          <w:noProof/>
          <w:sz w:val="24"/>
          <w:szCs w:val="24"/>
          <w:lang w:val="en-US"/>
        </w:rPr>
        <w:tab/>
      </w:r>
      <w:r>
        <w:rPr>
          <w:noProof/>
        </w:rPr>
        <w:t>Strojna oprema</w:t>
      </w:r>
      <w:r>
        <w:rPr>
          <w:noProof/>
        </w:rPr>
        <w:tab/>
      </w:r>
      <w:r>
        <w:rPr>
          <w:noProof/>
        </w:rPr>
        <w:fldChar w:fldCharType="begin"/>
      </w:r>
      <w:r>
        <w:rPr>
          <w:noProof/>
        </w:rPr>
        <w:instrText xml:space="preserve"> PAGEREF _Toc458781338 \h </w:instrText>
      </w:r>
      <w:r>
        <w:rPr>
          <w:noProof/>
        </w:rPr>
      </w:r>
      <w:r>
        <w:rPr>
          <w:noProof/>
        </w:rPr>
        <w:fldChar w:fldCharType="separate"/>
      </w:r>
      <w:r>
        <w:rPr>
          <w:noProof/>
        </w:rPr>
        <w:t>V</w:t>
      </w:r>
      <w:r>
        <w:rPr>
          <w:noProof/>
        </w:rPr>
        <w:fldChar w:fldCharType="end"/>
      </w:r>
    </w:p>
    <w:p w14:paraId="471EB2FC"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t>3.1.1</w:t>
      </w:r>
      <w:r>
        <w:rPr>
          <w:rFonts w:asciiTheme="minorHAnsi" w:eastAsiaTheme="minorEastAsia" w:hAnsiTheme="minorHAnsi" w:cstheme="minorBidi"/>
          <w:noProof/>
          <w:sz w:val="24"/>
          <w:szCs w:val="24"/>
          <w:lang w:val="en-US"/>
        </w:rPr>
        <w:tab/>
      </w:r>
      <w:r>
        <w:rPr>
          <w:noProof/>
        </w:rPr>
        <w:t>Raspberry Pi</w:t>
      </w:r>
      <w:r>
        <w:rPr>
          <w:noProof/>
        </w:rPr>
        <w:tab/>
      </w:r>
      <w:r>
        <w:rPr>
          <w:noProof/>
        </w:rPr>
        <w:fldChar w:fldCharType="begin"/>
      </w:r>
      <w:r>
        <w:rPr>
          <w:noProof/>
        </w:rPr>
        <w:instrText xml:space="preserve"> PAGEREF _Toc458781339 \h </w:instrText>
      </w:r>
      <w:r>
        <w:rPr>
          <w:noProof/>
        </w:rPr>
      </w:r>
      <w:r>
        <w:rPr>
          <w:noProof/>
        </w:rPr>
        <w:fldChar w:fldCharType="separate"/>
      </w:r>
      <w:r>
        <w:rPr>
          <w:noProof/>
        </w:rPr>
        <w:t>V</w:t>
      </w:r>
      <w:r>
        <w:rPr>
          <w:noProof/>
        </w:rPr>
        <w:fldChar w:fldCharType="end"/>
      </w:r>
    </w:p>
    <w:p w14:paraId="7FC5376C"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t>3.1.2</w:t>
      </w:r>
      <w:r>
        <w:rPr>
          <w:rFonts w:asciiTheme="minorHAnsi" w:eastAsiaTheme="minorEastAsia" w:hAnsiTheme="minorHAnsi" w:cstheme="minorBidi"/>
          <w:noProof/>
          <w:sz w:val="24"/>
          <w:szCs w:val="24"/>
          <w:lang w:val="en-US"/>
        </w:rPr>
        <w:tab/>
      </w:r>
      <w:r>
        <w:rPr>
          <w:noProof/>
        </w:rPr>
        <w:t>Senzorji</w:t>
      </w:r>
      <w:r>
        <w:rPr>
          <w:noProof/>
        </w:rPr>
        <w:tab/>
      </w:r>
      <w:r>
        <w:rPr>
          <w:noProof/>
        </w:rPr>
        <w:fldChar w:fldCharType="begin"/>
      </w:r>
      <w:r>
        <w:rPr>
          <w:noProof/>
        </w:rPr>
        <w:instrText xml:space="preserve"> PAGEREF _Toc458781340 \h </w:instrText>
      </w:r>
      <w:r>
        <w:rPr>
          <w:noProof/>
        </w:rPr>
      </w:r>
      <w:r>
        <w:rPr>
          <w:noProof/>
        </w:rPr>
        <w:fldChar w:fldCharType="separate"/>
      </w:r>
      <w:r>
        <w:rPr>
          <w:noProof/>
        </w:rPr>
        <w:t>VI</w:t>
      </w:r>
      <w:r>
        <w:rPr>
          <w:noProof/>
        </w:rPr>
        <w:fldChar w:fldCharType="end"/>
      </w:r>
    </w:p>
    <w:p w14:paraId="4BEC2E2F"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t>3.1.3</w:t>
      </w:r>
      <w:r>
        <w:rPr>
          <w:rFonts w:asciiTheme="minorHAnsi" w:eastAsiaTheme="minorEastAsia" w:hAnsiTheme="minorHAnsi" w:cstheme="minorBidi"/>
          <w:noProof/>
          <w:sz w:val="24"/>
          <w:szCs w:val="24"/>
          <w:lang w:val="en-US"/>
        </w:rPr>
        <w:tab/>
      </w:r>
      <w:r>
        <w:rPr>
          <w:noProof/>
        </w:rPr>
        <w:t>Aktuatorji</w:t>
      </w:r>
      <w:r>
        <w:rPr>
          <w:noProof/>
        </w:rPr>
        <w:tab/>
      </w:r>
      <w:r>
        <w:rPr>
          <w:noProof/>
        </w:rPr>
        <w:fldChar w:fldCharType="begin"/>
      </w:r>
      <w:r>
        <w:rPr>
          <w:noProof/>
        </w:rPr>
        <w:instrText xml:space="preserve"> PAGEREF _Toc458781341 \h </w:instrText>
      </w:r>
      <w:r>
        <w:rPr>
          <w:noProof/>
        </w:rPr>
      </w:r>
      <w:r>
        <w:rPr>
          <w:noProof/>
        </w:rPr>
        <w:fldChar w:fldCharType="separate"/>
      </w:r>
      <w:r>
        <w:rPr>
          <w:noProof/>
        </w:rPr>
        <w:t>VII</w:t>
      </w:r>
      <w:r>
        <w:rPr>
          <w:noProof/>
        </w:rPr>
        <w:fldChar w:fldCharType="end"/>
      </w:r>
    </w:p>
    <w:p w14:paraId="3EB495F8"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t>3.1.4</w:t>
      </w:r>
      <w:r>
        <w:rPr>
          <w:rFonts w:asciiTheme="minorHAnsi" w:eastAsiaTheme="minorEastAsia" w:hAnsiTheme="minorHAnsi" w:cstheme="minorBidi"/>
          <w:noProof/>
          <w:sz w:val="24"/>
          <w:szCs w:val="24"/>
          <w:lang w:val="en-US"/>
        </w:rPr>
        <w:tab/>
      </w:r>
      <w:r>
        <w:rPr>
          <w:noProof/>
        </w:rPr>
        <w:t>Sestavljanje</w:t>
      </w:r>
      <w:r>
        <w:rPr>
          <w:noProof/>
        </w:rPr>
        <w:tab/>
      </w:r>
      <w:r>
        <w:rPr>
          <w:noProof/>
        </w:rPr>
        <w:fldChar w:fldCharType="begin"/>
      </w:r>
      <w:r>
        <w:rPr>
          <w:noProof/>
        </w:rPr>
        <w:instrText xml:space="preserve"> PAGEREF _Toc458781342 \h </w:instrText>
      </w:r>
      <w:r>
        <w:rPr>
          <w:noProof/>
        </w:rPr>
      </w:r>
      <w:r>
        <w:rPr>
          <w:noProof/>
        </w:rPr>
        <w:fldChar w:fldCharType="separate"/>
      </w:r>
      <w:r>
        <w:rPr>
          <w:noProof/>
        </w:rPr>
        <w:t>VIII</w:t>
      </w:r>
      <w:r>
        <w:rPr>
          <w:noProof/>
        </w:rPr>
        <w:fldChar w:fldCharType="end"/>
      </w:r>
    </w:p>
    <w:p w14:paraId="30EA1D37" w14:textId="77777777" w:rsidR="00DE4F8E" w:rsidRDefault="00DE4F8E">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D27842">
        <w:rPr>
          <w:rFonts w:cs="Times New Roman"/>
          <w:noProof/>
        </w:rPr>
        <w:t>3.2</w:t>
      </w:r>
      <w:r>
        <w:rPr>
          <w:rFonts w:asciiTheme="minorHAnsi" w:eastAsiaTheme="minorEastAsia" w:hAnsiTheme="minorHAnsi" w:cstheme="minorBidi"/>
          <w:b w:val="0"/>
          <w:bCs w:val="0"/>
          <w:noProof/>
          <w:sz w:val="24"/>
          <w:szCs w:val="24"/>
          <w:lang w:val="en-US"/>
        </w:rPr>
        <w:tab/>
      </w:r>
      <w:r>
        <w:rPr>
          <w:noProof/>
        </w:rPr>
        <w:t>Server side</w:t>
      </w:r>
      <w:r>
        <w:rPr>
          <w:noProof/>
        </w:rPr>
        <w:tab/>
      </w:r>
      <w:r>
        <w:rPr>
          <w:noProof/>
        </w:rPr>
        <w:fldChar w:fldCharType="begin"/>
      </w:r>
      <w:r>
        <w:rPr>
          <w:noProof/>
        </w:rPr>
        <w:instrText xml:space="preserve"> PAGEREF _Toc458781343 \h </w:instrText>
      </w:r>
      <w:r>
        <w:rPr>
          <w:noProof/>
        </w:rPr>
      </w:r>
      <w:r>
        <w:rPr>
          <w:noProof/>
        </w:rPr>
        <w:fldChar w:fldCharType="separate"/>
      </w:r>
      <w:r>
        <w:rPr>
          <w:noProof/>
        </w:rPr>
        <w:t>IX</w:t>
      </w:r>
      <w:r>
        <w:rPr>
          <w:noProof/>
        </w:rPr>
        <w:fldChar w:fldCharType="end"/>
      </w:r>
    </w:p>
    <w:p w14:paraId="206FA3D2" w14:textId="77777777" w:rsidR="00DE4F8E" w:rsidRDefault="00DE4F8E">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D27842">
        <w:rPr>
          <w:rFonts w:cs="Times New Roman"/>
          <w:noProof/>
        </w:rPr>
        <w:t>3.3</w:t>
      </w:r>
      <w:r>
        <w:rPr>
          <w:rFonts w:asciiTheme="minorHAnsi" w:eastAsiaTheme="minorEastAsia" w:hAnsiTheme="minorHAnsi" w:cstheme="minorBidi"/>
          <w:b w:val="0"/>
          <w:bCs w:val="0"/>
          <w:noProof/>
          <w:sz w:val="24"/>
          <w:szCs w:val="24"/>
          <w:lang w:val="en-US"/>
        </w:rPr>
        <w:tab/>
      </w:r>
      <w:r>
        <w:rPr>
          <w:noProof/>
        </w:rPr>
        <w:t>Razvoj iOS aplikacije</w:t>
      </w:r>
      <w:r>
        <w:rPr>
          <w:noProof/>
        </w:rPr>
        <w:tab/>
      </w:r>
      <w:r>
        <w:rPr>
          <w:noProof/>
        </w:rPr>
        <w:fldChar w:fldCharType="begin"/>
      </w:r>
      <w:r>
        <w:rPr>
          <w:noProof/>
        </w:rPr>
        <w:instrText xml:space="preserve"> PAGEREF _Toc458781344 \h </w:instrText>
      </w:r>
      <w:r>
        <w:rPr>
          <w:noProof/>
        </w:rPr>
      </w:r>
      <w:r>
        <w:rPr>
          <w:noProof/>
        </w:rPr>
        <w:fldChar w:fldCharType="separate"/>
      </w:r>
      <w:r>
        <w:rPr>
          <w:noProof/>
        </w:rPr>
        <w:t>X</w:t>
      </w:r>
      <w:r>
        <w:rPr>
          <w:noProof/>
        </w:rPr>
        <w:fldChar w:fldCharType="end"/>
      </w:r>
    </w:p>
    <w:p w14:paraId="75EC64C9"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t>3.3.1</w:t>
      </w:r>
      <w:r>
        <w:rPr>
          <w:rFonts w:asciiTheme="minorHAnsi" w:eastAsiaTheme="minorEastAsia" w:hAnsiTheme="minorHAnsi" w:cstheme="minorBidi"/>
          <w:noProof/>
          <w:sz w:val="24"/>
          <w:szCs w:val="24"/>
          <w:lang w:val="en-US"/>
        </w:rPr>
        <w:tab/>
      </w:r>
      <w:r>
        <w:rPr>
          <w:noProof/>
        </w:rPr>
        <w:t>Xcode</w:t>
      </w:r>
      <w:r>
        <w:rPr>
          <w:noProof/>
        </w:rPr>
        <w:tab/>
      </w:r>
      <w:r>
        <w:rPr>
          <w:noProof/>
        </w:rPr>
        <w:fldChar w:fldCharType="begin"/>
      </w:r>
      <w:r>
        <w:rPr>
          <w:noProof/>
        </w:rPr>
        <w:instrText xml:space="preserve"> PAGEREF _Toc458781345 \h </w:instrText>
      </w:r>
      <w:r>
        <w:rPr>
          <w:noProof/>
        </w:rPr>
      </w:r>
      <w:r>
        <w:rPr>
          <w:noProof/>
        </w:rPr>
        <w:fldChar w:fldCharType="separate"/>
      </w:r>
      <w:r>
        <w:rPr>
          <w:noProof/>
        </w:rPr>
        <w:t>XI</w:t>
      </w:r>
      <w:r>
        <w:rPr>
          <w:noProof/>
        </w:rPr>
        <w:fldChar w:fldCharType="end"/>
      </w:r>
    </w:p>
    <w:p w14:paraId="08E36763"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lastRenderedPageBreak/>
        <w:t>3.3.2</w:t>
      </w:r>
      <w:r>
        <w:rPr>
          <w:rFonts w:asciiTheme="minorHAnsi" w:eastAsiaTheme="minorEastAsia" w:hAnsiTheme="minorHAnsi" w:cstheme="minorBidi"/>
          <w:noProof/>
          <w:sz w:val="24"/>
          <w:szCs w:val="24"/>
          <w:lang w:val="en-US"/>
        </w:rPr>
        <w:tab/>
      </w:r>
      <w:r>
        <w:rPr>
          <w:noProof/>
        </w:rPr>
        <w:t>Swift</w:t>
      </w:r>
      <w:r>
        <w:rPr>
          <w:noProof/>
        </w:rPr>
        <w:tab/>
      </w:r>
      <w:r>
        <w:rPr>
          <w:noProof/>
        </w:rPr>
        <w:fldChar w:fldCharType="begin"/>
      </w:r>
      <w:r>
        <w:rPr>
          <w:noProof/>
        </w:rPr>
        <w:instrText xml:space="preserve"> PAGEREF _Toc458781346 \h </w:instrText>
      </w:r>
      <w:r>
        <w:rPr>
          <w:noProof/>
        </w:rPr>
      </w:r>
      <w:r>
        <w:rPr>
          <w:noProof/>
        </w:rPr>
        <w:fldChar w:fldCharType="separate"/>
      </w:r>
      <w:r>
        <w:rPr>
          <w:noProof/>
        </w:rPr>
        <w:t>XI</w:t>
      </w:r>
      <w:r>
        <w:rPr>
          <w:noProof/>
        </w:rPr>
        <w:fldChar w:fldCharType="end"/>
      </w:r>
    </w:p>
    <w:p w14:paraId="1701F7E4"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t>3.3.3</w:t>
      </w:r>
      <w:r>
        <w:rPr>
          <w:rFonts w:asciiTheme="minorHAnsi" w:eastAsiaTheme="minorEastAsia" w:hAnsiTheme="minorHAnsi" w:cstheme="minorBidi"/>
          <w:noProof/>
          <w:sz w:val="24"/>
          <w:szCs w:val="24"/>
          <w:lang w:val="en-US"/>
        </w:rPr>
        <w:tab/>
      </w:r>
      <w:r>
        <w:rPr>
          <w:noProof/>
        </w:rPr>
        <w:t>Nadzor različic GIT</w:t>
      </w:r>
      <w:r>
        <w:rPr>
          <w:noProof/>
        </w:rPr>
        <w:tab/>
      </w:r>
      <w:r>
        <w:rPr>
          <w:noProof/>
        </w:rPr>
        <w:fldChar w:fldCharType="begin"/>
      </w:r>
      <w:r>
        <w:rPr>
          <w:noProof/>
        </w:rPr>
        <w:instrText xml:space="preserve"> PAGEREF _Toc458781347 \h </w:instrText>
      </w:r>
      <w:r>
        <w:rPr>
          <w:noProof/>
        </w:rPr>
      </w:r>
      <w:r>
        <w:rPr>
          <w:noProof/>
        </w:rPr>
        <w:fldChar w:fldCharType="separate"/>
      </w:r>
      <w:r>
        <w:rPr>
          <w:noProof/>
        </w:rPr>
        <w:t>XI</w:t>
      </w:r>
      <w:r>
        <w:rPr>
          <w:noProof/>
        </w:rPr>
        <w:fldChar w:fldCharType="end"/>
      </w:r>
    </w:p>
    <w:p w14:paraId="418F9EC6"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t>3.3.4</w:t>
      </w:r>
      <w:r>
        <w:rPr>
          <w:rFonts w:asciiTheme="minorHAnsi" w:eastAsiaTheme="minorEastAsia" w:hAnsiTheme="minorHAnsi" w:cstheme="minorBidi"/>
          <w:noProof/>
          <w:sz w:val="24"/>
          <w:szCs w:val="24"/>
          <w:lang w:val="en-US"/>
        </w:rPr>
        <w:tab/>
      </w:r>
      <w:r>
        <w:rPr>
          <w:noProof/>
        </w:rPr>
        <w:t>Cocoa pods</w:t>
      </w:r>
      <w:r>
        <w:rPr>
          <w:noProof/>
        </w:rPr>
        <w:tab/>
      </w:r>
      <w:r>
        <w:rPr>
          <w:noProof/>
        </w:rPr>
        <w:fldChar w:fldCharType="begin"/>
      </w:r>
      <w:r>
        <w:rPr>
          <w:noProof/>
        </w:rPr>
        <w:instrText xml:space="preserve"> PAGEREF _Toc458781348 \h </w:instrText>
      </w:r>
      <w:r>
        <w:rPr>
          <w:noProof/>
        </w:rPr>
      </w:r>
      <w:r>
        <w:rPr>
          <w:noProof/>
        </w:rPr>
        <w:fldChar w:fldCharType="separate"/>
      </w:r>
      <w:r>
        <w:rPr>
          <w:noProof/>
        </w:rPr>
        <w:t>XII</w:t>
      </w:r>
      <w:r>
        <w:rPr>
          <w:noProof/>
        </w:rPr>
        <w:fldChar w:fldCharType="end"/>
      </w:r>
    </w:p>
    <w:p w14:paraId="3DCAED91"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t>3.3.5</w:t>
      </w:r>
      <w:r>
        <w:rPr>
          <w:rFonts w:asciiTheme="minorHAnsi" w:eastAsiaTheme="minorEastAsia" w:hAnsiTheme="minorHAnsi" w:cstheme="minorBidi"/>
          <w:noProof/>
          <w:sz w:val="24"/>
          <w:szCs w:val="24"/>
          <w:lang w:val="en-US"/>
        </w:rPr>
        <w:tab/>
      </w:r>
      <w:r>
        <w:rPr>
          <w:noProof/>
        </w:rPr>
        <w:t>Programska knjižnica Alamofire</w:t>
      </w:r>
      <w:r>
        <w:rPr>
          <w:noProof/>
        </w:rPr>
        <w:tab/>
      </w:r>
      <w:r>
        <w:rPr>
          <w:noProof/>
        </w:rPr>
        <w:fldChar w:fldCharType="begin"/>
      </w:r>
      <w:r>
        <w:rPr>
          <w:noProof/>
        </w:rPr>
        <w:instrText xml:space="preserve"> PAGEREF _Toc458781349 \h </w:instrText>
      </w:r>
      <w:r>
        <w:rPr>
          <w:noProof/>
        </w:rPr>
      </w:r>
      <w:r>
        <w:rPr>
          <w:noProof/>
        </w:rPr>
        <w:fldChar w:fldCharType="separate"/>
      </w:r>
      <w:r>
        <w:rPr>
          <w:noProof/>
        </w:rPr>
        <w:t>XII</w:t>
      </w:r>
      <w:r>
        <w:rPr>
          <w:noProof/>
        </w:rPr>
        <w:fldChar w:fldCharType="end"/>
      </w:r>
    </w:p>
    <w:p w14:paraId="2D08B323"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t>3.3.6</w:t>
      </w:r>
      <w:r>
        <w:rPr>
          <w:rFonts w:asciiTheme="minorHAnsi" w:eastAsiaTheme="minorEastAsia" w:hAnsiTheme="minorHAnsi" w:cstheme="minorBidi"/>
          <w:noProof/>
          <w:sz w:val="24"/>
          <w:szCs w:val="24"/>
          <w:lang w:val="en-US"/>
        </w:rPr>
        <w:tab/>
      </w:r>
      <w:r>
        <w:rPr>
          <w:noProof/>
        </w:rPr>
        <w:t>Nastavitve aplikacije in shramba NSUserDefaults</w:t>
      </w:r>
      <w:r>
        <w:rPr>
          <w:noProof/>
        </w:rPr>
        <w:tab/>
      </w:r>
      <w:r>
        <w:rPr>
          <w:noProof/>
        </w:rPr>
        <w:fldChar w:fldCharType="begin"/>
      </w:r>
      <w:r>
        <w:rPr>
          <w:noProof/>
        </w:rPr>
        <w:instrText xml:space="preserve"> PAGEREF _Toc458781350 \h </w:instrText>
      </w:r>
      <w:r>
        <w:rPr>
          <w:noProof/>
        </w:rPr>
      </w:r>
      <w:r>
        <w:rPr>
          <w:noProof/>
        </w:rPr>
        <w:fldChar w:fldCharType="separate"/>
      </w:r>
      <w:r>
        <w:rPr>
          <w:noProof/>
        </w:rPr>
        <w:t>XIV</w:t>
      </w:r>
      <w:r>
        <w:rPr>
          <w:noProof/>
        </w:rPr>
        <w:fldChar w:fldCharType="end"/>
      </w:r>
    </w:p>
    <w:p w14:paraId="41CD08ED"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t>3.3.7</w:t>
      </w:r>
      <w:r>
        <w:rPr>
          <w:rFonts w:asciiTheme="minorHAnsi" w:eastAsiaTheme="minorEastAsia" w:hAnsiTheme="minorHAnsi" w:cstheme="minorBidi"/>
          <w:noProof/>
          <w:sz w:val="24"/>
          <w:szCs w:val="24"/>
          <w:lang w:val="en-US"/>
        </w:rPr>
        <w:tab/>
      </w:r>
      <w:r>
        <w:rPr>
          <w:noProof/>
        </w:rPr>
        <w:t>CoreLocation</w:t>
      </w:r>
      <w:r>
        <w:rPr>
          <w:noProof/>
        </w:rPr>
        <w:tab/>
      </w:r>
      <w:r>
        <w:rPr>
          <w:noProof/>
        </w:rPr>
        <w:fldChar w:fldCharType="begin"/>
      </w:r>
      <w:r>
        <w:rPr>
          <w:noProof/>
        </w:rPr>
        <w:instrText xml:space="preserve"> PAGEREF _Toc458781351 \h </w:instrText>
      </w:r>
      <w:r>
        <w:rPr>
          <w:noProof/>
        </w:rPr>
      </w:r>
      <w:r>
        <w:rPr>
          <w:noProof/>
        </w:rPr>
        <w:fldChar w:fldCharType="separate"/>
      </w:r>
      <w:r>
        <w:rPr>
          <w:noProof/>
        </w:rPr>
        <w:t>XIV</w:t>
      </w:r>
      <w:r>
        <w:rPr>
          <w:noProof/>
        </w:rPr>
        <w:fldChar w:fldCharType="end"/>
      </w:r>
    </w:p>
    <w:p w14:paraId="71DC4350"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t>3.3.8</w:t>
      </w:r>
      <w:r>
        <w:rPr>
          <w:rFonts w:asciiTheme="minorHAnsi" w:eastAsiaTheme="minorEastAsia" w:hAnsiTheme="minorHAnsi" w:cstheme="minorBidi"/>
          <w:noProof/>
          <w:sz w:val="24"/>
          <w:szCs w:val="24"/>
          <w:lang w:val="en-US"/>
        </w:rPr>
        <w:tab/>
      </w:r>
      <w:r>
        <w:rPr>
          <w:noProof/>
        </w:rPr>
        <w:t>Izdelava uporabniškega vmesnika</w:t>
      </w:r>
      <w:r>
        <w:rPr>
          <w:noProof/>
        </w:rPr>
        <w:tab/>
      </w:r>
      <w:r>
        <w:rPr>
          <w:noProof/>
        </w:rPr>
        <w:fldChar w:fldCharType="begin"/>
      </w:r>
      <w:r>
        <w:rPr>
          <w:noProof/>
        </w:rPr>
        <w:instrText xml:space="preserve"> PAGEREF _Toc458781352 \h </w:instrText>
      </w:r>
      <w:r>
        <w:rPr>
          <w:noProof/>
        </w:rPr>
      </w:r>
      <w:r>
        <w:rPr>
          <w:noProof/>
        </w:rPr>
        <w:fldChar w:fldCharType="separate"/>
      </w:r>
      <w:r>
        <w:rPr>
          <w:noProof/>
        </w:rPr>
        <w:t>XV</w:t>
      </w:r>
      <w:r>
        <w:rPr>
          <w:noProof/>
        </w:rPr>
        <w:fldChar w:fldCharType="end"/>
      </w:r>
    </w:p>
    <w:p w14:paraId="2A0F3E63" w14:textId="77777777" w:rsidR="00DE4F8E" w:rsidRDefault="00DE4F8E">
      <w:pPr>
        <w:pStyle w:val="TOC3"/>
        <w:tabs>
          <w:tab w:val="left" w:pos="880"/>
          <w:tab w:val="right" w:leader="dot" w:pos="8772"/>
        </w:tabs>
        <w:rPr>
          <w:rFonts w:asciiTheme="minorHAnsi" w:eastAsiaTheme="minorEastAsia" w:hAnsiTheme="minorHAnsi" w:cstheme="minorBidi"/>
          <w:noProof/>
          <w:sz w:val="24"/>
          <w:szCs w:val="24"/>
          <w:lang w:val="en-US"/>
        </w:rPr>
      </w:pPr>
      <w:r w:rsidRPr="00D27842">
        <w:rPr>
          <w:rFonts w:cs="Times New Roman"/>
          <w:noProof/>
        </w:rPr>
        <w:t>3.3.9</w:t>
      </w:r>
      <w:r>
        <w:rPr>
          <w:rFonts w:asciiTheme="minorHAnsi" w:eastAsiaTheme="minorEastAsia" w:hAnsiTheme="minorHAnsi" w:cstheme="minorBidi"/>
          <w:noProof/>
          <w:sz w:val="24"/>
          <w:szCs w:val="24"/>
          <w:lang w:val="en-US"/>
        </w:rPr>
        <w:tab/>
      </w:r>
      <w:r>
        <w:rPr>
          <w:noProof/>
        </w:rPr>
        <w:t>Today extension</w:t>
      </w:r>
      <w:r>
        <w:rPr>
          <w:noProof/>
        </w:rPr>
        <w:tab/>
      </w:r>
      <w:r>
        <w:rPr>
          <w:noProof/>
        </w:rPr>
        <w:fldChar w:fldCharType="begin"/>
      </w:r>
      <w:r>
        <w:rPr>
          <w:noProof/>
        </w:rPr>
        <w:instrText xml:space="preserve"> PAGEREF _Toc458781353 \h </w:instrText>
      </w:r>
      <w:r>
        <w:rPr>
          <w:noProof/>
        </w:rPr>
      </w:r>
      <w:r>
        <w:rPr>
          <w:noProof/>
        </w:rPr>
        <w:fldChar w:fldCharType="separate"/>
      </w:r>
      <w:r>
        <w:rPr>
          <w:noProof/>
        </w:rPr>
        <w:t>XVII</w:t>
      </w:r>
      <w:r>
        <w:rPr>
          <w:noProof/>
        </w:rPr>
        <w:fldChar w:fldCharType="end"/>
      </w:r>
    </w:p>
    <w:p w14:paraId="25D92C37" w14:textId="77777777" w:rsidR="00DE4F8E" w:rsidRDefault="00DE4F8E">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4</w:t>
      </w:r>
      <w:r>
        <w:rPr>
          <w:rFonts w:asciiTheme="minorHAnsi" w:eastAsiaTheme="minorEastAsia" w:hAnsiTheme="minorHAnsi" w:cstheme="minorBidi"/>
          <w:b w:val="0"/>
          <w:bCs w:val="0"/>
          <w:caps w:val="0"/>
          <w:noProof/>
          <w:lang w:val="en-US"/>
        </w:rPr>
        <w:tab/>
      </w:r>
      <w:r>
        <w:rPr>
          <w:noProof/>
        </w:rPr>
        <w:t>Konfiguracija in namestitev</w:t>
      </w:r>
      <w:r>
        <w:rPr>
          <w:noProof/>
        </w:rPr>
        <w:tab/>
      </w:r>
      <w:r>
        <w:rPr>
          <w:noProof/>
        </w:rPr>
        <w:fldChar w:fldCharType="begin"/>
      </w:r>
      <w:r>
        <w:rPr>
          <w:noProof/>
        </w:rPr>
        <w:instrText xml:space="preserve"> PAGEREF _Toc458781354 \h </w:instrText>
      </w:r>
      <w:r>
        <w:rPr>
          <w:noProof/>
        </w:rPr>
      </w:r>
      <w:r>
        <w:rPr>
          <w:noProof/>
        </w:rPr>
        <w:fldChar w:fldCharType="separate"/>
      </w:r>
      <w:r>
        <w:rPr>
          <w:noProof/>
        </w:rPr>
        <w:t>XVII</w:t>
      </w:r>
      <w:r>
        <w:rPr>
          <w:noProof/>
        </w:rPr>
        <w:fldChar w:fldCharType="end"/>
      </w:r>
    </w:p>
    <w:p w14:paraId="17820210" w14:textId="77777777" w:rsidR="00DE4F8E" w:rsidRDefault="00DE4F8E">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5</w:t>
      </w:r>
      <w:r>
        <w:rPr>
          <w:rFonts w:asciiTheme="minorHAnsi" w:eastAsiaTheme="minorEastAsia" w:hAnsiTheme="minorHAnsi" w:cstheme="minorBidi"/>
          <w:b w:val="0"/>
          <w:bCs w:val="0"/>
          <w:caps w:val="0"/>
          <w:noProof/>
          <w:lang w:val="en-US"/>
        </w:rPr>
        <w:tab/>
      </w:r>
      <w:r>
        <w:rPr>
          <w:noProof/>
        </w:rPr>
        <w:t>Težave v IoT</w:t>
      </w:r>
      <w:r>
        <w:rPr>
          <w:noProof/>
        </w:rPr>
        <w:tab/>
      </w:r>
      <w:r>
        <w:rPr>
          <w:noProof/>
        </w:rPr>
        <w:fldChar w:fldCharType="begin"/>
      </w:r>
      <w:r>
        <w:rPr>
          <w:noProof/>
        </w:rPr>
        <w:instrText xml:space="preserve"> PAGEREF _Toc458781355 \h </w:instrText>
      </w:r>
      <w:r>
        <w:rPr>
          <w:noProof/>
        </w:rPr>
      </w:r>
      <w:r>
        <w:rPr>
          <w:noProof/>
        </w:rPr>
        <w:fldChar w:fldCharType="separate"/>
      </w:r>
      <w:r>
        <w:rPr>
          <w:noProof/>
        </w:rPr>
        <w:t>XVIII</w:t>
      </w:r>
      <w:r>
        <w:rPr>
          <w:noProof/>
        </w:rPr>
        <w:fldChar w:fldCharType="end"/>
      </w:r>
    </w:p>
    <w:p w14:paraId="7195EF9C" w14:textId="77777777" w:rsidR="00DE4F8E" w:rsidRDefault="00DE4F8E">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6</w:t>
      </w:r>
      <w:r>
        <w:rPr>
          <w:rFonts w:asciiTheme="minorHAnsi" w:eastAsiaTheme="minorEastAsia" w:hAnsiTheme="minorHAnsi" w:cstheme="minorBidi"/>
          <w:b w:val="0"/>
          <w:bCs w:val="0"/>
          <w:caps w:val="0"/>
          <w:noProof/>
          <w:lang w:val="en-US"/>
        </w:rPr>
        <w:tab/>
      </w:r>
      <w:r>
        <w:rPr>
          <w:noProof/>
        </w:rPr>
        <w:t>Sklep</w:t>
      </w:r>
      <w:r>
        <w:rPr>
          <w:noProof/>
        </w:rPr>
        <w:tab/>
      </w:r>
      <w:r>
        <w:rPr>
          <w:noProof/>
        </w:rPr>
        <w:fldChar w:fldCharType="begin"/>
      </w:r>
      <w:r>
        <w:rPr>
          <w:noProof/>
        </w:rPr>
        <w:instrText xml:space="preserve"> PAGEREF _Toc458781356 \h </w:instrText>
      </w:r>
      <w:r>
        <w:rPr>
          <w:noProof/>
        </w:rPr>
      </w:r>
      <w:r>
        <w:rPr>
          <w:noProof/>
        </w:rPr>
        <w:fldChar w:fldCharType="separate"/>
      </w:r>
      <w:r>
        <w:rPr>
          <w:noProof/>
        </w:rPr>
        <w:t>XIX</w:t>
      </w:r>
      <w:r>
        <w:rPr>
          <w:noProof/>
        </w:rPr>
        <w:fldChar w:fldCharType="end"/>
      </w:r>
    </w:p>
    <w:p w14:paraId="6D845652" w14:textId="77777777" w:rsidR="002B38D9" w:rsidRPr="00AE3509" w:rsidRDefault="002B38D9" w:rsidP="0047726A">
      <w:pPr>
        <w:rPr>
          <w:rStyle w:val="Strong"/>
          <w:rFonts w:cs="Arial"/>
        </w:rPr>
      </w:pPr>
      <w:r w:rsidRPr="00AE3509">
        <w:rPr>
          <w:rStyle w:val="Strong"/>
          <w:rFonts w:cs="Arial"/>
        </w:rPr>
        <w:fldChar w:fldCharType="end"/>
      </w:r>
    </w:p>
    <w:p w14:paraId="08F08BBE" w14:textId="77777777" w:rsidR="002B38D9" w:rsidRPr="00AE3509" w:rsidRDefault="002B38D9" w:rsidP="0047726A">
      <w:pPr>
        <w:rPr>
          <w:rStyle w:val="Strong"/>
          <w:rFonts w:cs="Arial"/>
        </w:rPr>
      </w:pPr>
    </w:p>
    <w:p w14:paraId="0F2DA68F" w14:textId="77777777" w:rsidR="002B38D9" w:rsidRPr="00AE3509" w:rsidRDefault="002B38D9" w:rsidP="0047726A"/>
    <w:p w14:paraId="655B67B5" w14:textId="77777777" w:rsidR="002B38D9" w:rsidRPr="00AE3509" w:rsidRDefault="002B38D9" w:rsidP="0047726A"/>
    <w:p w14:paraId="7EA66796" w14:textId="77777777" w:rsidR="002B38D9" w:rsidRPr="00AE3509" w:rsidRDefault="002B38D9" w:rsidP="0047726A"/>
    <w:p w14:paraId="50E0E7B8" w14:textId="77777777" w:rsidR="002B38D9" w:rsidRPr="00AE3509" w:rsidRDefault="002B38D9" w:rsidP="00110CE1">
      <w:r w:rsidRPr="00AE3509">
        <w:br w:type="page"/>
      </w:r>
      <w:r w:rsidRPr="00AE3509" w:rsidDel="004052B4">
        <w:rPr>
          <w:b/>
          <w:sz w:val="32"/>
          <w:szCs w:val="32"/>
        </w:rPr>
        <w:lastRenderedPageBreak/>
        <w:t xml:space="preserve"> </w:t>
      </w:r>
    </w:p>
    <w:p w14:paraId="5F264BFE" w14:textId="77777777" w:rsidR="002B38D9" w:rsidRPr="00AE3509" w:rsidRDefault="002B38D9" w:rsidP="00110CE1">
      <w:pPr>
        <w:rPr>
          <w:b/>
          <w:sz w:val="32"/>
          <w:szCs w:val="32"/>
        </w:rPr>
      </w:pPr>
      <w:r w:rsidRPr="00AE3509">
        <w:rPr>
          <w:b/>
          <w:sz w:val="32"/>
          <w:szCs w:val="32"/>
        </w:rPr>
        <w:t>KAZALO SLIK</w:t>
      </w:r>
    </w:p>
    <w:p w14:paraId="5B3E3A6B" w14:textId="77777777" w:rsidR="002B38D9" w:rsidRPr="00AE3509" w:rsidRDefault="002B38D9" w:rsidP="0047726A"/>
    <w:p w14:paraId="10EAE4C6" w14:textId="77777777" w:rsidR="00DE4F8E"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AE3509">
        <w:rPr>
          <w:rFonts w:ascii="Arial" w:hAnsi="Arial" w:cs="Arial"/>
          <w:sz w:val="24"/>
          <w:szCs w:val="24"/>
        </w:rPr>
        <w:fldChar w:fldCharType="begin"/>
      </w:r>
      <w:r w:rsidRPr="00AE3509">
        <w:rPr>
          <w:rFonts w:ascii="Arial" w:hAnsi="Arial" w:cs="Arial"/>
          <w:sz w:val="24"/>
          <w:szCs w:val="24"/>
        </w:rPr>
        <w:instrText xml:space="preserve"> TOC \h \z \c "Slika" </w:instrText>
      </w:r>
      <w:r w:rsidRPr="00AE3509">
        <w:rPr>
          <w:rFonts w:ascii="Arial" w:hAnsi="Arial" w:cs="Arial"/>
          <w:sz w:val="24"/>
          <w:szCs w:val="24"/>
        </w:rPr>
        <w:fldChar w:fldCharType="separate"/>
      </w:r>
      <w:hyperlink w:anchor="_Toc458781268" w:history="1">
        <w:r w:rsidR="00DE4F8E" w:rsidRPr="00BF76C4">
          <w:rPr>
            <w:rStyle w:val="Hyperlink"/>
            <w:noProof/>
          </w:rPr>
          <w:t>Slika 1: Primer: Shema pametne hiše</w:t>
        </w:r>
        <w:r w:rsidR="00DE4F8E">
          <w:rPr>
            <w:noProof/>
            <w:webHidden/>
          </w:rPr>
          <w:tab/>
        </w:r>
        <w:r w:rsidR="00DE4F8E">
          <w:rPr>
            <w:noProof/>
            <w:webHidden/>
          </w:rPr>
          <w:fldChar w:fldCharType="begin"/>
        </w:r>
        <w:r w:rsidR="00DE4F8E">
          <w:rPr>
            <w:noProof/>
            <w:webHidden/>
          </w:rPr>
          <w:instrText xml:space="preserve"> PAGEREF _Toc458781268 \h </w:instrText>
        </w:r>
        <w:r w:rsidR="00DE4F8E">
          <w:rPr>
            <w:noProof/>
            <w:webHidden/>
          </w:rPr>
        </w:r>
        <w:r w:rsidR="00DE4F8E">
          <w:rPr>
            <w:noProof/>
            <w:webHidden/>
          </w:rPr>
          <w:fldChar w:fldCharType="separate"/>
        </w:r>
        <w:r w:rsidR="00DE4F8E">
          <w:rPr>
            <w:noProof/>
            <w:webHidden/>
          </w:rPr>
          <w:t>6</w:t>
        </w:r>
        <w:r w:rsidR="00DE4F8E">
          <w:rPr>
            <w:noProof/>
            <w:webHidden/>
          </w:rPr>
          <w:fldChar w:fldCharType="end"/>
        </w:r>
      </w:hyperlink>
    </w:p>
    <w:p w14:paraId="1E573189" w14:textId="77777777" w:rsidR="00DE4F8E" w:rsidRDefault="00DE4F8E">
      <w:pPr>
        <w:pStyle w:val="TableofFigures"/>
        <w:tabs>
          <w:tab w:val="right" w:leader="dot" w:pos="8772"/>
        </w:tabs>
        <w:rPr>
          <w:rFonts w:asciiTheme="minorHAnsi" w:eastAsiaTheme="minorEastAsia" w:hAnsiTheme="minorHAnsi" w:cstheme="minorBidi"/>
          <w:smallCaps w:val="0"/>
          <w:noProof/>
          <w:sz w:val="24"/>
          <w:szCs w:val="24"/>
          <w:lang w:val="en-US"/>
        </w:rPr>
      </w:pPr>
      <w:hyperlink r:id="rId10" w:anchor="_Toc458781269" w:history="1">
        <w:r w:rsidRPr="00BF76C4">
          <w:rPr>
            <w:rStyle w:val="Hyperlink"/>
            <w:noProof/>
          </w:rPr>
          <w:t>Slika 2: IoT - A integracija interneta stvari</w:t>
        </w:r>
        <w:r>
          <w:rPr>
            <w:noProof/>
            <w:webHidden/>
          </w:rPr>
          <w:tab/>
        </w:r>
        <w:r>
          <w:rPr>
            <w:noProof/>
            <w:webHidden/>
          </w:rPr>
          <w:fldChar w:fldCharType="begin"/>
        </w:r>
        <w:r>
          <w:rPr>
            <w:noProof/>
            <w:webHidden/>
          </w:rPr>
          <w:instrText xml:space="preserve"> PAGEREF _Toc458781269 \h </w:instrText>
        </w:r>
        <w:r>
          <w:rPr>
            <w:noProof/>
            <w:webHidden/>
          </w:rPr>
        </w:r>
        <w:r>
          <w:rPr>
            <w:noProof/>
            <w:webHidden/>
          </w:rPr>
          <w:fldChar w:fldCharType="separate"/>
        </w:r>
        <w:r>
          <w:rPr>
            <w:noProof/>
            <w:webHidden/>
          </w:rPr>
          <w:t>II</w:t>
        </w:r>
        <w:r>
          <w:rPr>
            <w:noProof/>
            <w:webHidden/>
          </w:rPr>
          <w:fldChar w:fldCharType="end"/>
        </w:r>
      </w:hyperlink>
    </w:p>
    <w:p w14:paraId="121411B0" w14:textId="77777777" w:rsidR="00DE4F8E" w:rsidRDefault="00DE4F8E">
      <w:pPr>
        <w:pStyle w:val="TableofFigures"/>
        <w:tabs>
          <w:tab w:val="right" w:leader="dot" w:pos="8772"/>
        </w:tabs>
        <w:rPr>
          <w:rFonts w:asciiTheme="minorHAnsi" w:eastAsiaTheme="minorEastAsia" w:hAnsiTheme="minorHAnsi" w:cstheme="minorBidi"/>
          <w:smallCaps w:val="0"/>
          <w:noProof/>
          <w:sz w:val="24"/>
          <w:szCs w:val="24"/>
          <w:lang w:val="en-US"/>
        </w:rPr>
      </w:pPr>
      <w:hyperlink r:id="rId11" w:anchor="_Toc458781270" w:history="1">
        <w:r w:rsidRPr="00BF76C4">
          <w:rPr>
            <w:rStyle w:val="Hyperlink"/>
            <w:noProof/>
          </w:rPr>
          <w:t>Slika 3: iBeacon oddajnik</w:t>
        </w:r>
        <w:r>
          <w:rPr>
            <w:noProof/>
            <w:webHidden/>
          </w:rPr>
          <w:tab/>
        </w:r>
        <w:r>
          <w:rPr>
            <w:noProof/>
            <w:webHidden/>
          </w:rPr>
          <w:fldChar w:fldCharType="begin"/>
        </w:r>
        <w:r>
          <w:rPr>
            <w:noProof/>
            <w:webHidden/>
          </w:rPr>
          <w:instrText xml:space="preserve"> PAGEREF _Toc458781270 \h </w:instrText>
        </w:r>
        <w:r>
          <w:rPr>
            <w:noProof/>
            <w:webHidden/>
          </w:rPr>
        </w:r>
        <w:r>
          <w:rPr>
            <w:noProof/>
            <w:webHidden/>
          </w:rPr>
          <w:fldChar w:fldCharType="separate"/>
        </w:r>
        <w:r>
          <w:rPr>
            <w:noProof/>
            <w:webHidden/>
          </w:rPr>
          <w:t>IV</w:t>
        </w:r>
        <w:r>
          <w:rPr>
            <w:noProof/>
            <w:webHidden/>
          </w:rPr>
          <w:fldChar w:fldCharType="end"/>
        </w:r>
      </w:hyperlink>
    </w:p>
    <w:p w14:paraId="26F75A44" w14:textId="77777777" w:rsidR="00DE4F8E" w:rsidRDefault="00DE4F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781271" w:history="1">
        <w:r w:rsidRPr="00BF76C4">
          <w:rPr>
            <w:rStyle w:val="Hyperlink"/>
            <w:noProof/>
          </w:rPr>
          <w:t>Slika 4: Shema sistema pametne hiše</w:t>
        </w:r>
        <w:r>
          <w:rPr>
            <w:noProof/>
            <w:webHidden/>
          </w:rPr>
          <w:tab/>
        </w:r>
        <w:r>
          <w:rPr>
            <w:noProof/>
            <w:webHidden/>
          </w:rPr>
          <w:fldChar w:fldCharType="begin"/>
        </w:r>
        <w:r>
          <w:rPr>
            <w:noProof/>
            <w:webHidden/>
          </w:rPr>
          <w:instrText xml:space="preserve"> PAGEREF _Toc458781271 \h </w:instrText>
        </w:r>
        <w:r>
          <w:rPr>
            <w:noProof/>
            <w:webHidden/>
          </w:rPr>
        </w:r>
        <w:r>
          <w:rPr>
            <w:noProof/>
            <w:webHidden/>
          </w:rPr>
          <w:fldChar w:fldCharType="separate"/>
        </w:r>
        <w:r>
          <w:rPr>
            <w:noProof/>
            <w:webHidden/>
          </w:rPr>
          <w:t>V</w:t>
        </w:r>
        <w:r>
          <w:rPr>
            <w:noProof/>
            <w:webHidden/>
          </w:rPr>
          <w:fldChar w:fldCharType="end"/>
        </w:r>
      </w:hyperlink>
    </w:p>
    <w:p w14:paraId="7A4EA78F" w14:textId="77777777" w:rsidR="00DE4F8E" w:rsidRDefault="00DE4F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781272" w:history="1">
        <w:r w:rsidRPr="00BF76C4">
          <w:rPr>
            <w:rStyle w:val="Hyperlink"/>
            <w:noProof/>
          </w:rPr>
          <w:t>Slika 5: Mikroračunalnik Raspberry Pi model B</w:t>
        </w:r>
        <w:r>
          <w:rPr>
            <w:noProof/>
            <w:webHidden/>
          </w:rPr>
          <w:tab/>
        </w:r>
        <w:r>
          <w:rPr>
            <w:noProof/>
            <w:webHidden/>
          </w:rPr>
          <w:fldChar w:fldCharType="begin"/>
        </w:r>
        <w:r>
          <w:rPr>
            <w:noProof/>
            <w:webHidden/>
          </w:rPr>
          <w:instrText xml:space="preserve"> PAGEREF _Toc458781272 \h </w:instrText>
        </w:r>
        <w:r>
          <w:rPr>
            <w:noProof/>
            <w:webHidden/>
          </w:rPr>
        </w:r>
        <w:r>
          <w:rPr>
            <w:noProof/>
            <w:webHidden/>
          </w:rPr>
          <w:fldChar w:fldCharType="separate"/>
        </w:r>
        <w:r>
          <w:rPr>
            <w:noProof/>
            <w:webHidden/>
          </w:rPr>
          <w:t>VI</w:t>
        </w:r>
        <w:r>
          <w:rPr>
            <w:noProof/>
            <w:webHidden/>
          </w:rPr>
          <w:fldChar w:fldCharType="end"/>
        </w:r>
      </w:hyperlink>
    </w:p>
    <w:p w14:paraId="367F1661" w14:textId="77777777" w:rsidR="00DE4F8E" w:rsidRDefault="00DE4F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781273" w:history="1">
        <w:r w:rsidRPr="00BF76C4">
          <w:rPr>
            <w:rStyle w:val="Hyperlink"/>
            <w:noProof/>
          </w:rPr>
          <w:t>Slika 6: Temperaturni senzor DS18B20</w:t>
        </w:r>
        <w:r>
          <w:rPr>
            <w:noProof/>
            <w:webHidden/>
          </w:rPr>
          <w:tab/>
        </w:r>
        <w:r>
          <w:rPr>
            <w:noProof/>
            <w:webHidden/>
          </w:rPr>
          <w:fldChar w:fldCharType="begin"/>
        </w:r>
        <w:r>
          <w:rPr>
            <w:noProof/>
            <w:webHidden/>
          </w:rPr>
          <w:instrText xml:space="preserve"> PAGEREF _Toc458781273 \h </w:instrText>
        </w:r>
        <w:r>
          <w:rPr>
            <w:noProof/>
            <w:webHidden/>
          </w:rPr>
        </w:r>
        <w:r>
          <w:rPr>
            <w:noProof/>
            <w:webHidden/>
          </w:rPr>
          <w:fldChar w:fldCharType="separate"/>
        </w:r>
        <w:r>
          <w:rPr>
            <w:noProof/>
            <w:webHidden/>
          </w:rPr>
          <w:t>VII</w:t>
        </w:r>
        <w:r>
          <w:rPr>
            <w:noProof/>
            <w:webHidden/>
          </w:rPr>
          <w:fldChar w:fldCharType="end"/>
        </w:r>
      </w:hyperlink>
    </w:p>
    <w:p w14:paraId="448A63C6" w14:textId="77777777" w:rsidR="00DE4F8E" w:rsidRDefault="00DE4F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781274" w:history="1">
        <w:r w:rsidRPr="00BF76C4">
          <w:rPr>
            <w:rStyle w:val="Hyperlink"/>
            <w:noProof/>
          </w:rPr>
          <w:t>Slika 7: Rele kartica</w:t>
        </w:r>
        <w:r>
          <w:rPr>
            <w:noProof/>
            <w:webHidden/>
          </w:rPr>
          <w:tab/>
        </w:r>
        <w:r>
          <w:rPr>
            <w:noProof/>
            <w:webHidden/>
          </w:rPr>
          <w:fldChar w:fldCharType="begin"/>
        </w:r>
        <w:r>
          <w:rPr>
            <w:noProof/>
            <w:webHidden/>
          </w:rPr>
          <w:instrText xml:space="preserve"> PAGEREF _Toc458781274 \h </w:instrText>
        </w:r>
        <w:r>
          <w:rPr>
            <w:noProof/>
            <w:webHidden/>
          </w:rPr>
        </w:r>
        <w:r>
          <w:rPr>
            <w:noProof/>
            <w:webHidden/>
          </w:rPr>
          <w:fldChar w:fldCharType="separate"/>
        </w:r>
        <w:r>
          <w:rPr>
            <w:noProof/>
            <w:webHidden/>
          </w:rPr>
          <w:t>VII</w:t>
        </w:r>
        <w:r>
          <w:rPr>
            <w:noProof/>
            <w:webHidden/>
          </w:rPr>
          <w:fldChar w:fldCharType="end"/>
        </w:r>
      </w:hyperlink>
    </w:p>
    <w:p w14:paraId="0C228949" w14:textId="77777777" w:rsidR="00DE4F8E" w:rsidRDefault="00DE4F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781275" w:history="1">
        <w:r w:rsidRPr="00BF76C4">
          <w:rPr>
            <w:rStyle w:val="Hyperlink"/>
            <w:noProof/>
          </w:rPr>
          <w:t>Slika 8: Sistem pametne hiše v ohišju</w:t>
        </w:r>
        <w:r>
          <w:rPr>
            <w:noProof/>
            <w:webHidden/>
          </w:rPr>
          <w:tab/>
        </w:r>
        <w:r>
          <w:rPr>
            <w:noProof/>
            <w:webHidden/>
          </w:rPr>
          <w:fldChar w:fldCharType="begin"/>
        </w:r>
        <w:r>
          <w:rPr>
            <w:noProof/>
            <w:webHidden/>
          </w:rPr>
          <w:instrText xml:space="preserve"> PAGEREF _Toc458781275 \h </w:instrText>
        </w:r>
        <w:r>
          <w:rPr>
            <w:noProof/>
            <w:webHidden/>
          </w:rPr>
        </w:r>
        <w:r>
          <w:rPr>
            <w:noProof/>
            <w:webHidden/>
          </w:rPr>
          <w:fldChar w:fldCharType="separate"/>
        </w:r>
        <w:r>
          <w:rPr>
            <w:noProof/>
            <w:webHidden/>
          </w:rPr>
          <w:t>VIII</w:t>
        </w:r>
        <w:r>
          <w:rPr>
            <w:noProof/>
            <w:webHidden/>
          </w:rPr>
          <w:fldChar w:fldCharType="end"/>
        </w:r>
      </w:hyperlink>
    </w:p>
    <w:p w14:paraId="23F96DA5" w14:textId="77777777" w:rsidR="00DE4F8E" w:rsidRDefault="00DE4F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781276" w:history="1">
        <w:r w:rsidRPr="00BF76C4">
          <w:rPr>
            <w:rStyle w:val="Hyperlink"/>
            <w:noProof/>
          </w:rPr>
          <w:t>Slika 9: Zaslonska slika razvojnega okolja Xcode</w:t>
        </w:r>
        <w:r>
          <w:rPr>
            <w:noProof/>
            <w:webHidden/>
          </w:rPr>
          <w:tab/>
        </w:r>
        <w:r>
          <w:rPr>
            <w:noProof/>
            <w:webHidden/>
          </w:rPr>
          <w:fldChar w:fldCharType="begin"/>
        </w:r>
        <w:r>
          <w:rPr>
            <w:noProof/>
            <w:webHidden/>
          </w:rPr>
          <w:instrText xml:space="preserve"> PAGEREF _Toc458781276 \h </w:instrText>
        </w:r>
        <w:r>
          <w:rPr>
            <w:noProof/>
            <w:webHidden/>
          </w:rPr>
        </w:r>
        <w:r>
          <w:rPr>
            <w:noProof/>
            <w:webHidden/>
          </w:rPr>
          <w:fldChar w:fldCharType="separate"/>
        </w:r>
        <w:r>
          <w:rPr>
            <w:noProof/>
            <w:webHidden/>
          </w:rPr>
          <w:t>XI</w:t>
        </w:r>
        <w:r>
          <w:rPr>
            <w:noProof/>
            <w:webHidden/>
          </w:rPr>
          <w:fldChar w:fldCharType="end"/>
        </w:r>
      </w:hyperlink>
    </w:p>
    <w:p w14:paraId="32F0084B" w14:textId="77777777" w:rsidR="00DE4F8E" w:rsidRDefault="00DE4F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781277" w:history="1">
        <w:r w:rsidRPr="00BF76C4">
          <w:rPr>
            <w:rStyle w:val="Hyperlink"/>
            <w:noProof/>
          </w:rPr>
          <w:t>Slika 10: Zaslonska slika nastavitev aplikacije</w:t>
        </w:r>
        <w:r>
          <w:rPr>
            <w:noProof/>
            <w:webHidden/>
          </w:rPr>
          <w:tab/>
        </w:r>
        <w:r>
          <w:rPr>
            <w:noProof/>
            <w:webHidden/>
          </w:rPr>
          <w:fldChar w:fldCharType="begin"/>
        </w:r>
        <w:r>
          <w:rPr>
            <w:noProof/>
            <w:webHidden/>
          </w:rPr>
          <w:instrText xml:space="preserve"> PAGEREF _Toc458781277 \h </w:instrText>
        </w:r>
        <w:r>
          <w:rPr>
            <w:noProof/>
            <w:webHidden/>
          </w:rPr>
        </w:r>
        <w:r>
          <w:rPr>
            <w:noProof/>
            <w:webHidden/>
          </w:rPr>
          <w:fldChar w:fldCharType="separate"/>
        </w:r>
        <w:r>
          <w:rPr>
            <w:noProof/>
            <w:webHidden/>
          </w:rPr>
          <w:t>XIV</w:t>
        </w:r>
        <w:r>
          <w:rPr>
            <w:noProof/>
            <w:webHidden/>
          </w:rPr>
          <w:fldChar w:fldCharType="end"/>
        </w:r>
      </w:hyperlink>
    </w:p>
    <w:p w14:paraId="3D7AE54F" w14:textId="77777777" w:rsidR="00DE4F8E" w:rsidRDefault="00DE4F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781278" w:history="1">
        <w:r w:rsidRPr="00BF76C4">
          <w:rPr>
            <w:rStyle w:val="Hyperlink"/>
            <w:noProof/>
          </w:rPr>
          <w:t>Slika 11: Gradnja grafičnega uporaniškega vmesnika</w:t>
        </w:r>
        <w:r>
          <w:rPr>
            <w:noProof/>
            <w:webHidden/>
          </w:rPr>
          <w:tab/>
        </w:r>
        <w:r>
          <w:rPr>
            <w:noProof/>
            <w:webHidden/>
          </w:rPr>
          <w:fldChar w:fldCharType="begin"/>
        </w:r>
        <w:r>
          <w:rPr>
            <w:noProof/>
            <w:webHidden/>
          </w:rPr>
          <w:instrText xml:space="preserve"> PAGEREF _Toc458781278 \h </w:instrText>
        </w:r>
        <w:r>
          <w:rPr>
            <w:noProof/>
            <w:webHidden/>
          </w:rPr>
        </w:r>
        <w:r>
          <w:rPr>
            <w:noProof/>
            <w:webHidden/>
          </w:rPr>
          <w:fldChar w:fldCharType="separate"/>
        </w:r>
        <w:r>
          <w:rPr>
            <w:noProof/>
            <w:webHidden/>
          </w:rPr>
          <w:t>XVI</w:t>
        </w:r>
        <w:r>
          <w:rPr>
            <w:noProof/>
            <w:webHidden/>
          </w:rPr>
          <w:fldChar w:fldCharType="end"/>
        </w:r>
      </w:hyperlink>
    </w:p>
    <w:p w14:paraId="2EBBED27" w14:textId="77777777" w:rsidR="00DE4F8E" w:rsidRDefault="00DE4F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781279" w:history="1">
        <w:r w:rsidRPr="00BF76C4">
          <w:rPr>
            <w:rStyle w:val="Hyperlink"/>
            <w:noProof/>
          </w:rPr>
          <w:t>Slika 12: Zaslonska slika hitrega dostopa Today extension</w:t>
        </w:r>
        <w:r>
          <w:rPr>
            <w:noProof/>
            <w:webHidden/>
          </w:rPr>
          <w:tab/>
        </w:r>
        <w:r>
          <w:rPr>
            <w:noProof/>
            <w:webHidden/>
          </w:rPr>
          <w:fldChar w:fldCharType="begin"/>
        </w:r>
        <w:r>
          <w:rPr>
            <w:noProof/>
            <w:webHidden/>
          </w:rPr>
          <w:instrText xml:space="preserve"> PAGEREF _Toc458781279 \h </w:instrText>
        </w:r>
        <w:r>
          <w:rPr>
            <w:noProof/>
            <w:webHidden/>
          </w:rPr>
        </w:r>
        <w:r>
          <w:rPr>
            <w:noProof/>
            <w:webHidden/>
          </w:rPr>
          <w:fldChar w:fldCharType="separate"/>
        </w:r>
        <w:r>
          <w:rPr>
            <w:noProof/>
            <w:webHidden/>
          </w:rPr>
          <w:t>XVII</w:t>
        </w:r>
        <w:r>
          <w:rPr>
            <w:noProof/>
            <w:webHidden/>
          </w:rPr>
          <w:fldChar w:fldCharType="end"/>
        </w:r>
      </w:hyperlink>
    </w:p>
    <w:p w14:paraId="7A85C8C2" w14:textId="77777777" w:rsidR="00DE4F8E" w:rsidRDefault="00DE4F8E">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781280" w:history="1">
        <w:r w:rsidRPr="00BF76C4">
          <w:rPr>
            <w:rStyle w:val="Hyperlink"/>
            <w:noProof/>
          </w:rPr>
          <w:t>Slika 13: Usmerjevalnik Mikrotik hAP ac</w:t>
        </w:r>
        <w:r>
          <w:rPr>
            <w:noProof/>
            <w:webHidden/>
          </w:rPr>
          <w:tab/>
        </w:r>
        <w:r>
          <w:rPr>
            <w:noProof/>
            <w:webHidden/>
          </w:rPr>
          <w:fldChar w:fldCharType="begin"/>
        </w:r>
        <w:r>
          <w:rPr>
            <w:noProof/>
            <w:webHidden/>
          </w:rPr>
          <w:instrText xml:space="preserve"> PAGEREF _Toc458781280 \h </w:instrText>
        </w:r>
        <w:r>
          <w:rPr>
            <w:noProof/>
            <w:webHidden/>
          </w:rPr>
        </w:r>
        <w:r>
          <w:rPr>
            <w:noProof/>
            <w:webHidden/>
          </w:rPr>
          <w:fldChar w:fldCharType="separate"/>
        </w:r>
        <w:r>
          <w:rPr>
            <w:noProof/>
            <w:webHidden/>
          </w:rPr>
          <w:t>XVIII</w:t>
        </w:r>
        <w:r>
          <w:rPr>
            <w:noProof/>
            <w:webHidden/>
          </w:rPr>
          <w:fldChar w:fldCharType="end"/>
        </w:r>
      </w:hyperlink>
    </w:p>
    <w:p w14:paraId="1D29CA64" w14:textId="77777777" w:rsidR="002B38D9" w:rsidRPr="00AE3509" w:rsidRDefault="002B38D9" w:rsidP="0047726A">
      <w:pPr>
        <w:rPr>
          <w:sz w:val="24"/>
          <w:szCs w:val="24"/>
        </w:rPr>
      </w:pPr>
      <w:r w:rsidRPr="00AE3509">
        <w:rPr>
          <w:sz w:val="24"/>
          <w:szCs w:val="24"/>
        </w:rPr>
        <w:fldChar w:fldCharType="end"/>
      </w:r>
    </w:p>
    <w:p w14:paraId="67461001" w14:textId="77777777" w:rsidR="002B38D9" w:rsidRPr="00AE3509" w:rsidRDefault="002B38D9" w:rsidP="0047726A">
      <w:pPr>
        <w:rPr>
          <w:sz w:val="24"/>
          <w:szCs w:val="24"/>
        </w:rPr>
      </w:pPr>
    </w:p>
    <w:p w14:paraId="05E0E09E" w14:textId="77777777" w:rsidR="002B38D9" w:rsidRPr="00AE3509" w:rsidRDefault="002B38D9" w:rsidP="004052B4">
      <w:pPr>
        <w:rPr>
          <w:b/>
          <w:sz w:val="32"/>
          <w:szCs w:val="32"/>
        </w:rPr>
      </w:pPr>
      <w:r w:rsidRPr="00AE3509">
        <w:rPr>
          <w:b/>
          <w:sz w:val="32"/>
          <w:szCs w:val="32"/>
        </w:rPr>
        <w:t>KAZALO TABEL</w:t>
      </w:r>
    </w:p>
    <w:p w14:paraId="1F15B03E" w14:textId="77777777" w:rsidR="002B38D9" w:rsidRPr="00AE3509" w:rsidRDefault="002B38D9" w:rsidP="004052B4"/>
    <w:p w14:paraId="1E16FFC2" w14:textId="77777777" w:rsidR="002B38D9" w:rsidRPr="00AE3509" w:rsidRDefault="002B38D9" w:rsidP="004052B4">
      <w:pPr>
        <w:pStyle w:val="TableofFigures"/>
        <w:tabs>
          <w:tab w:val="right" w:leader="dot" w:pos="8772"/>
        </w:tabs>
        <w:rPr>
          <w:rFonts w:ascii="Arial" w:hAnsi="Arial" w:cs="Arial"/>
          <w:smallCaps w:val="0"/>
          <w:sz w:val="24"/>
          <w:szCs w:val="24"/>
          <w:lang w:eastAsia="sl-SI"/>
        </w:rPr>
      </w:pPr>
      <w:r w:rsidRPr="00AE3509">
        <w:rPr>
          <w:rFonts w:ascii="Arial" w:hAnsi="Arial" w:cs="Arial"/>
          <w:sz w:val="24"/>
          <w:szCs w:val="24"/>
        </w:rPr>
        <w:fldChar w:fldCharType="begin"/>
      </w:r>
      <w:r w:rsidRPr="00AE3509">
        <w:rPr>
          <w:rFonts w:ascii="Arial" w:hAnsi="Arial" w:cs="Arial"/>
          <w:sz w:val="24"/>
          <w:szCs w:val="24"/>
        </w:rPr>
        <w:instrText xml:space="preserve"> TOC \h \z \c "Tabela" </w:instrText>
      </w:r>
      <w:r w:rsidRPr="00AE3509">
        <w:rPr>
          <w:rFonts w:ascii="Arial" w:hAnsi="Arial" w:cs="Arial"/>
          <w:sz w:val="24"/>
          <w:szCs w:val="24"/>
        </w:rPr>
        <w:fldChar w:fldCharType="separate"/>
      </w:r>
      <w:hyperlink w:anchor="_Toc313736625" w:history="1">
        <w:r w:rsidRPr="00AE3509">
          <w:rPr>
            <w:rStyle w:val="Hyperlink"/>
            <w:rFonts w:ascii="Arial" w:hAnsi="Arial" w:cs="Arial"/>
            <w:sz w:val="24"/>
            <w:szCs w:val="24"/>
          </w:rPr>
          <w:t>Tabela 5.1: Primeri uporabe</w:t>
        </w:r>
        <w:r w:rsidRPr="00AE3509">
          <w:rPr>
            <w:rStyle w:val="Hyperlink"/>
            <w:rFonts w:ascii="Arial" w:hAnsi="Arial" w:cs="Arial"/>
            <w:sz w:val="24"/>
            <w:szCs w:val="24"/>
          </w:rPr>
          <w:t xml:space="preserve"> </w:t>
        </w:r>
        <w:r w:rsidRPr="00AE3509">
          <w:rPr>
            <w:rStyle w:val="Hyperlink"/>
            <w:rFonts w:ascii="Arial" w:hAnsi="Arial" w:cs="Arial"/>
            <w:sz w:val="24"/>
            <w:szCs w:val="24"/>
          </w:rPr>
          <w:t>velikosti pisav.</w:t>
        </w:r>
        <w:r w:rsidRPr="00AE3509">
          <w:rPr>
            <w:rFonts w:ascii="Arial" w:hAnsi="Arial" w:cs="Arial"/>
            <w:webHidden/>
            <w:sz w:val="24"/>
            <w:szCs w:val="24"/>
          </w:rPr>
          <w:tab/>
        </w:r>
        <w:r w:rsidRPr="00AE3509">
          <w:rPr>
            <w:rFonts w:ascii="Arial" w:hAnsi="Arial" w:cs="Arial"/>
            <w:webHidden/>
            <w:sz w:val="24"/>
            <w:szCs w:val="24"/>
          </w:rPr>
          <w:fldChar w:fldCharType="begin"/>
        </w:r>
        <w:r w:rsidRPr="00AE3509">
          <w:rPr>
            <w:rFonts w:ascii="Arial" w:hAnsi="Arial" w:cs="Arial"/>
            <w:webHidden/>
            <w:sz w:val="24"/>
            <w:szCs w:val="24"/>
          </w:rPr>
          <w:instrText xml:space="preserve"> PAGEREF _Toc313736625 \h </w:instrText>
        </w:r>
        <w:r w:rsidRPr="00AE3509">
          <w:rPr>
            <w:rFonts w:ascii="Arial" w:hAnsi="Arial" w:cs="Arial"/>
            <w:webHidden/>
            <w:sz w:val="24"/>
            <w:szCs w:val="24"/>
          </w:rPr>
        </w:r>
        <w:r w:rsidRPr="00AE3509">
          <w:rPr>
            <w:rFonts w:ascii="Arial" w:hAnsi="Arial" w:cs="Arial"/>
            <w:webHidden/>
            <w:sz w:val="24"/>
            <w:szCs w:val="24"/>
          </w:rPr>
          <w:fldChar w:fldCharType="separate"/>
        </w:r>
        <w:r w:rsidR="002847F9" w:rsidRPr="00AE3509">
          <w:rPr>
            <w:rFonts w:ascii="Arial" w:hAnsi="Arial" w:cs="Arial"/>
            <w:webHidden/>
            <w:sz w:val="24"/>
            <w:szCs w:val="24"/>
          </w:rPr>
          <w:t>7</w:t>
        </w:r>
        <w:r w:rsidRPr="00AE3509">
          <w:rPr>
            <w:rFonts w:ascii="Arial" w:hAnsi="Arial" w:cs="Arial"/>
            <w:webHidden/>
            <w:sz w:val="24"/>
            <w:szCs w:val="24"/>
          </w:rPr>
          <w:fldChar w:fldCharType="end"/>
        </w:r>
      </w:hyperlink>
    </w:p>
    <w:p w14:paraId="735E8905" w14:textId="7C73F99D" w:rsidR="00030017" w:rsidRDefault="002B38D9" w:rsidP="004052B4">
      <w:pPr>
        <w:rPr>
          <w:sz w:val="24"/>
          <w:szCs w:val="24"/>
        </w:rPr>
      </w:pPr>
      <w:r w:rsidRPr="00AE3509">
        <w:rPr>
          <w:sz w:val="24"/>
          <w:szCs w:val="24"/>
        </w:rPr>
        <w:fldChar w:fldCharType="end"/>
      </w:r>
    </w:p>
    <w:p w14:paraId="083BF679" w14:textId="77777777" w:rsidR="00030017" w:rsidRDefault="00030017">
      <w:pPr>
        <w:spacing w:line="240" w:lineRule="auto"/>
        <w:jc w:val="left"/>
        <w:rPr>
          <w:sz w:val="24"/>
          <w:szCs w:val="24"/>
        </w:rPr>
      </w:pPr>
      <w:r>
        <w:rPr>
          <w:sz w:val="24"/>
          <w:szCs w:val="24"/>
        </w:rPr>
        <w:br w:type="page"/>
      </w:r>
      <w:bookmarkStart w:id="0" w:name="_GoBack"/>
      <w:bookmarkEnd w:id="0"/>
    </w:p>
    <w:p w14:paraId="322F784F" w14:textId="3D694718" w:rsidR="00030017" w:rsidRDefault="00030017" w:rsidP="0047726A">
      <w:pPr>
        <w:rPr>
          <w:b/>
          <w:sz w:val="28"/>
        </w:rPr>
      </w:pPr>
      <w:r w:rsidRPr="00030017">
        <w:rPr>
          <w:b/>
          <w:sz w:val="28"/>
        </w:rPr>
        <w:lastRenderedPageBreak/>
        <w:t>Uporabljene kratice</w:t>
      </w:r>
    </w:p>
    <w:p w14:paraId="5AD3262C" w14:textId="56168AB8" w:rsidR="003F42AF" w:rsidRDefault="00030017" w:rsidP="00030017">
      <w:r>
        <w:t xml:space="preserve">IoT – </w:t>
      </w:r>
      <w:r w:rsidR="0093725B">
        <w:t>Internet stvari (</w:t>
      </w:r>
      <w:r>
        <w:t>Internet of Things</w:t>
      </w:r>
      <w:r w:rsidR="003F42AF">
        <w:t>)</w:t>
      </w:r>
    </w:p>
    <w:p w14:paraId="614CB05B" w14:textId="4C5BE0CC" w:rsidR="003F42AF" w:rsidRDefault="003F42AF" w:rsidP="00030017">
      <w:r>
        <w:t xml:space="preserve">IP </w:t>
      </w:r>
      <w:r w:rsidR="00F7576C">
        <w:t>–</w:t>
      </w:r>
      <w:r>
        <w:t xml:space="preserve"> </w:t>
      </w:r>
      <w:r w:rsidR="00F7576C">
        <w:t>Internet protocol</w:t>
      </w:r>
    </w:p>
    <w:p w14:paraId="405D0A2B" w14:textId="46E8F7E1" w:rsidR="00F7576C" w:rsidRDefault="00F7576C" w:rsidP="00030017">
      <w:r>
        <w:t>GPIO – General  Purpose Input Output</w:t>
      </w:r>
    </w:p>
    <w:p w14:paraId="0F68EA16" w14:textId="5B5F61CB" w:rsidR="00F7576C" w:rsidRDefault="00D52A20" w:rsidP="00030017">
      <w:r>
        <w:t>SD</w:t>
      </w:r>
    </w:p>
    <w:p w14:paraId="2277720F" w14:textId="117FB8FD" w:rsidR="00D52A20" w:rsidRDefault="00D52A20" w:rsidP="00030017">
      <w:r>
        <w:t>SSH</w:t>
      </w:r>
    </w:p>
    <w:p w14:paraId="6BE87FB9" w14:textId="23D4E385" w:rsidR="00D52A20" w:rsidRDefault="00D52A20" w:rsidP="00030017">
      <w:r>
        <w:t>API</w:t>
      </w:r>
    </w:p>
    <w:p w14:paraId="5178D6CA" w14:textId="5CC9DFA8" w:rsidR="00D52A20" w:rsidRDefault="00D52A20" w:rsidP="00030017">
      <w:r>
        <w:t>JSON</w:t>
      </w:r>
    </w:p>
    <w:p w14:paraId="355E3BA8" w14:textId="7B236C47" w:rsidR="00D52A20" w:rsidRDefault="00D52A20" w:rsidP="00030017">
      <w:r>
        <w:t>NAT</w:t>
      </w:r>
    </w:p>
    <w:p w14:paraId="18FDCE3D" w14:textId="669F66BE" w:rsidR="00D52A20" w:rsidRDefault="00D52A20" w:rsidP="00030017">
      <w:r>
        <w:t>REST</w:t>
      </w:r>
    </w:p>
    <w:p w14:paraId="5BDDCA1B" w14:textId="3B6358A3" w:rsidR="00D52A20" w:rsidRDefault="00AF7CE5" w:rsidP="00030017">
      <w:r>
        <w:t>PWM</w:t>
      </w:r>
    </w:p>
    <w:p w14:paraId="1EA64A15" w14:textId="6C74CEE2" w:rsidR="00AF7CE5" w:rsidRDefault="00AF7CE5" w:rsidP="00030017">
      <w:r>
        <w:t>BPM</w:t>
      </w:r>
    </w:p>
    <w:p w14:paraId="73908AF8" w14:textId="0B303BAA" w:rsidR="00DC38A9" w:rsidRDefault="00DC38A9" w:rsidP="00030017">
      <w:r>
        <w:t>git, svn, bzr, http in hg</w:t>
      </w:r>
    </w:p>
    <w:p w14:paraId="475AEFF0" w14:textId="06B393B2" w:rsidR="00550C19" w:rsidRDefault="00550C19" w:rsidP="00030017">
      <w:r>
        <w:t>GPS</w:t>
      </w:r>
    </w:p>
    <w:p w14:paraId="1BA7473F" w14:textId="7B64F474" w:rsidR="00A10916" w:rsidRDefault="00E72365" w:rsidP="00030017">
      <w:r>
        <w:t xml:space="preserve">RFID - </w:t>
      </w:r>
      <w:r w:rsidRPr="00E72365">
        <w:t>Radio-Frequency I</w:t>
      </w:r>
      <w:r w:rsidR="00A10916" w:rsidRPr="00E72365">
        <w:t>d</w:t>
      </w:r>
      <w:r w:rsidRPr="00E72365">
        <w:t>entification</w:t>
      </w:r>
    </w:p>
    <w:p w14:paraId="38F064E2" w14:textId="795AF994" w:rsidR="00A10916" w:rsidRDefault="00A10916">
      <w:pPr>
        <w:spacing w:line="240" w:lineRule="auto"/>
        <w:jc w:val="left"/>
      </w:pPr>
      <w:r>
        <w:br w:type="page"/>
      </w:r>
    </w:p>
    <w:p w14:paraId="2625B920" w14:textId="5FCB3AC8" w:rsidR="00AE3509" w:rsidRPr="00AE3509" w:rsidRDefault="002B38D9" w:rsidP="00AE3509">
      <w:pPr>
        <w:pStyle w:val="Heading1"/>
        <w:rPr>
          <w:b/>
          <w:lang w:val="sl-SI"/>
        </w:rPr>
      </w:pPr>
      <w:bookmarkStart w:id="1" w:name="_Toc309712165"/>
      <w:bookmarkStart w:id="2" w:name="_Toc310788730"/>
      <w:bookmarkStart w:id="3" w:name="_Toc310788963"/>
      <w:bookmarkStart w:id="4" w:name="_Toc311024870"/>
      <w:bookmarkStart w:id="5" w:name="_Toc313614922"/>
      <w:bookmarkStart w:id="6" w:name="_Toc313865292"/>
      <w:bookmarkStart w:id="7" w:name="_Toc313865419"/>
      <w:bookmarkStart w:id="8" w:name="_Toc313871429"/>
      <w:bookmarkStart w:id="9" w:name="_Toc318438937"/>
      <w:bookmarkStart w:id="10" w:name="_Toc458781320"/>
      <w:r w:rsidRPr="00AE3509">
        <w:rPr>
          <w:b/>
          <w:lang w:val="sl-SI"/>
        </w:rPr>
        <w:lastRenderedPageBreak/>
        <w:t>UVOD</w:t>
      </w:r>
      <w:bookmarkEnd w:id="1"/>
      <w:bookmarkEnd w:id="2"/>
      <w:bookmarkEnd w:id="3"/>
      <w:bookmarkEnd w:id="4"/>
      <w:bookmarkEnd w:id="5"/>
      <w:bookmarkEnd w:id="6"/>
      <w:bookmarkEnd w:id="7"/>
      <w:bookmarkEnd w:id="8"/>
      <w:bookmarkEnd w:id="9"/>
      <w:bookmarkEnd w:id="10"/>
    </w:p>
    <w:p w14:paraId="4B7446C3" w14:textId="3E70242D" w:rsidR="007F0D5D" w:rsidRDefault="00ED7D95" w:rsidP="00ED7D95">
      <w:r>
        <w:t>Veliko je govora o pametnih napravah, s katerimi se srečujemo dnevno. Pametni telefon, pametna omrežja, pametne hiše ipd. Kategoriji teh naprav rečemo tudi IoT (Internet of Things). Pametna hiša, je hiša v kateri naj bi večino naprav upravljal enoten sistem. Bistvo vsega je povezovanje, upravljanje in nadzor nad porabniki, s ciljem zviševanja nivoja udobja, varčnosti in varnosti. Primer tega bi bil, da ko zapustimo hišo, s pritiskom na eno tipko izključimo vsa svetila in druge naprave v hiši, vključimo alarm, znižamo nivo ogrevanja ter vključimo simulacijo prisotnosti</w:t>
      </w:r>
      <w:r w:rsidR="001F0295">
        <w:t xml:space="preserve"> </w:t>
      </w:r>
      <w:r w:rsidR="003062B5">
        <w:fldChar w:fldCharType="begin" w:fldLock="1"/>
      </w:r>
      <w:r w:rsidR="007E59A1">
        <w:instrText>ADDIN CSL_CITATION { "citationItems" : [ { "id" : "ITEM-1", "itemData" : { "id" : "ITEM-1", "issued" : { "date-parts" : [ [ "0" ] ] }, "title" : "VSE JE PAMETNO, TUDI HI\u0160E...", "type" : "article-journal"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rsidR="003062B5">
        <w:fldChar w:fldCharType="separate"/>
      </w:r>
      <w:r w:rsidR="0010286D" w:rsidRPr="0010286D">
        <w:rPr>
          <w:noProof/>
        </w:rPr>
        <w:t>[1]</w:t>
      </w:r>
      <w:r w:rsidR="003062B5">
        <w:fldChar w:fldCharType="end"/>
      </w:r>
      <w:r>
        <w:t>.</w:t>
      </w:r>
      <w:bookmarkStart w:id="11" w:name="_Toc309712166"/>
      <w:bookmarkStart w:id="12" w:name="_Toc310788731"/>
      <w:bookmarkStart w:id="13" w:name="_Toc310788964"/>
      <w:bookmarkStart w:id="14" w:name="_Toc311024871"/>
      <w:bookmarkStart w:id="15" w:name="_Toc313614923"/>
      <w:bookmarkStart w:id="16" w:name="_Toc313865293"/>
      <w:bookmarkStart w:id="17" w:name="_Toc313865420"/>
      <w:bookmarkStart w:id="18" w:name="_Toc313871430"/>
      <w:bookmarkStart w:id="19" w:name="_Toc318438938"/>
    </w:p>
    <w:p w14:paraId="2C4E6AA0" w14:textId="070D89DF" w:rsidR="003F2E02" w:rsidRDefault="00387D12" w:rsidP="00ED7D95">
      <w:r>
        <w:t>Pri IoT gre za</w:t>
      </w:r>
      <w:r w:rsidR="003F2E02" w:rsidRPr="003F2E02">
        <w:t xml:space="preserve"> digitalizacijo  </w:t>
      </w:r>
      <w:r>
        <w:t>fi</w:t>
      </w:r>
      <w:r w:rsidR="003F2E02" w:rsidRPr="003F2E02">
        <w:t xml:space="preserve">zičnega sveta, torej naprav in </w:t>
      </w:r>
      <w:r>
        <w:t>stvari okoli nas. S tem pridobi</w:t>
      </w:r>
      <w:r w:rsidR="003F2E02" w:rsidRPr="003F2E02">
        <w:t xml:space="preserve">vamo različne podatke o teh stvareh in jih uporabimo </w:t>
      </w:r>
      <w:r>
        <w:t>v različne namene, koristne ta</w:t>
      </w:r>
      <w:r w:rsidR="003F2E02" w:rsidRPr="003F2E02">
        <w:t>ko za uporab</w:t>
      </w:r>
      <w:r>
        <w:t>nike kot za podjetja, ki te na</w:t>
      </w:r>
      <w:r w:rsidR="003F2E02" w:rsidRPr="003F2E02">
        <w:t xml:space="preserve">prave načrtujejo, proizvajajo in prodajajo. Pri IoT gre </w:t>
      </w:r>
      <w:r>
        <w:t>predvsem za tehnologije, ki po</w:t>
      </w:r>
      <w:r w:rsidR="003F2E02" w:rsidRPr="003F2E02">
        <w:t>nujajo p</w:t>
      </w:r>
      <w:r>
        <w:t>odporo pametnim rešitvam v pa</w:t>
      </w:r>
      <w:r w:rsidR="003F2E02" w:rsidRPr="003F2E02">
        <w:t>nogah, ki niso tipičn</w:t>
      </w:r>
      <w:r>
        <w:t>a</w:t>
      </w:r>
      <w:r w:rsidR="003F2E02" w:rsidRPr="003F2E02">
        <w:t xml:space="preserve"> </w:t>
      </w:r>
      <w:r>
        <w:t xml:space="preserve">za </w:t>
      </w:r>
      <w:r w:rsidR="003F2E02" w:rsidRPr="003F2E02">
        <w:t>IT. Poenostavljeno povedano, internet stvari precej vsa</w:t>
      </w:r>
      <w:r>
        <w:t>kdanje »stvari« poveže med se</w:t>
      </w:r>
      <w:r w:rsidR="003F2E02" w:rsidRPr="003F2E02">
        <w:t>boj prek interneta ali namenskih omrežij</w:t>
      </w:r>
      <w:r>
        <w:t xml:space="preserve">. </w:t>
      </w:r>
      <w:r w:rsidR="003F2E02" w:rsidRPr="003F2E02">
        <w:t xml:space="preserve">Med </w:t>
      </w:r>
      <w:r>
        <w:t>te povezane stvari sodijo pred</w:t>
      </w:r>
      <w:r w:rsidR="003F2E02" w:rsidRPr="003F2E02">
        <w:t>vsem različn</w:t>
      </w:r>
      <w:r>
        <w:t>e naprave in aparati kot so tiskalni</w:t>
      </w:r>
      <w:r w:rsidR="003F2E02" w:rsidRPr="003F2E02">
        <w:t>ki v podjetjih, avtomobili, stroji in oprema v to</w:t>
      </w:r>
      <w:r>
        <w:t>varnah, obcestne luči in drugo</w:t>
      </w:r>
      <w:r w:rsidR="003F2E02" w:rsidRPr="003F2E02">
        <w:t>, pa tudi vrata in ok</w:t>
      </w:r>
      <w:r>
        <w:t>na v zgradbah, klimatske napra</w:t>
      </w:r>
      <w:r w:rsidR="003F2E02" w:rsidRPr="003F2E02">
        <w:t>ve, ventili na radiatorjih in oprema v naših domovih, od</w:t>
      </w:r>
      <w:r>
        <w:t xml:space="preserve"> hladilnikov in pečic do pral</w:t>
      </w:r>
      <w:r w:rsidR="003F2E02" w:rsidRPr="003F2E02">
        <w:t xml:space="preserve">nih, pomivalnih in sušilnih strojev. Tudi človek je </w:t>
      </w:r>
      <w:r>
        <w:t>del ekosistema – denimo rekrea</w:t>
      </w:r>
      <w:r w:rsidR="003F2E02" w:rsidRPr="003F2E02">
        <w:t>tivni športniki s pametnimi urami,</w:t>
      </w:r>
      <w:r>
        <w:t xml:space="preserve"> ki so dej</w:t>
      </w:r>
      <w:r w:rsidR="003F2E02" w:rsidRPr="003F2E02">
        <w:t>ansko merilni instrumenti – in celo živali, saj napredni</w:t>
      </w:r>
      <w:r>
        <w:t xml:space="preserve"> kmetje svojo živino s pomoč</w:t>
      </w:r>
      <w:r w:rsidR="003F2E02" w:rsidRPr="003F2E02">
        <w:t>jo namenskih aplikacij že spremljajo tako v hlevu kot na paši</w:t>
      </w:r>
      <w:r w:rsidR="003E2601">
        <w:t xml:space="preserve"> </w:t>
      </w:r>
      <w:r w:rsidR="003E2601">
        <w:fldChar w:fldCharType="begin" w:fldLock="1"/>
      </w:r>
      <w:r w:rsidR="003E2601">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"Toma\u017e", "given" : "Vidonja",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rsidR="003E2601">
        <w:fldChar w:fldCharType="separate"/>
      </w:r>
      <w:r w:rsidR="003E2601" w:rsidRPr="003E2601">
        <w:rPr>
          <w:noProof/>
        </w:rPr>
        <w:t>[2]</w:t>
      </w:r>
      <w:r w:rsidR="003E2601">
        <w:fldChar w:fldCharType="end"/>
      </w:r>
      <w:r w:rsidR="003F2E02" w:rsidRPr="003F2E02">
        <w:t>.</w:t>
      </w:r>
    </w:p>
    <w:p w14:paraId="0C92FBD1" w14:textId="01835480" w:rsidR="0010286D" w:rsidRDefault="007F0D5D" w:rsidP="00ED7D95">
      <w:r>
        <w:t>N</w:t>
      </w:r>
      <w:r w:rsidR="00ED7D95">
        <w:t xml:space="preserve">a področju IoT </w:t>
      </w:r>
      <w:r>
        <w:t xml:space="preserve">obstaja </w:t>
      </w:r>
      <w:r w:rsidR="002B21A2">
        <w:t>več</w:t>
      </w:r>
      <w:r w:rsidR="00ED7D95">
        <w:t xml:space="preserve"> medseboj nekompatibilnih standardov</w:t>
      </w:r>
      <w:r w:rsidR="002B21A2">
        <w:t xml:space="preserve">. Nekateri </w:t>
      </w:r>
      <w:r w:rsidR="006A1287">
        <w:t>sistemi</w:t>
      </w:r>
      <w:r w:rsidR="002B21A2">
        <w:t xml:space="preserve"> so</w:t>
      </w:r>
      <w:r w:rsidR="008E7A1E">
        <w:t xml:space="preserve"> v celoti</w:t>
      </w:r>
      <w:r w:rsidR="002B21A2">
        <w:t xml:space="preserve"> odprtokodni</w:t>
      </w:r>
      <w:r w:rsidR="006A1287">
        <w:t xml:space="preserve"> spet drugi so lastniški in zaprtokodni</w:t>
      </w:r>
      <w:r w:rsidR="002B21A2">
        <w:t>.</w:t>
      </w:r>
      <w:r w:rsidR="008E7A1E">
        <w:t xml:space="preserve"> </w:t>
      </w:r>
      <w:r w:rsidR="006A1287">
        <w:t xml:space="preserve">Nekateri odprtokodni sistemi imajo odprtokodno </w:t>
      </w:r>
      <w:r w:rsidR="008E7A1E">
        <w:t>tudi strojno opremo pametnih naprav.</w:t>
      </w:r>
      <w:r w:rsidR="006A1287">
        <w:t xml:space="preserve"> Uporabniška prednost takšnih sistemov je, da uporabnik ni vezan na enega proizvajalca strojne opreme.</w:t>
      </w:r>
      <w:r w:rsidR="008E7A1E">
        <w:t xml:space="preserve"> V nalogi se bomo posvet</w:t>
      </w:r>
      <w:r w:rsidR="006A1287">
        <w:t xml:space="preserve">ili odprtokodnim sistemom. Razvili bomo tudi lasten sistem za pametno hišo s pomočjo računalnika Raspberry pi in aplikacijo za Applovo mobilno platformo iOS. </w:t>
      </w:r>
    </w:p>
    <w:p w14:paraId="66495AAC" w14:textId="355AD109" w:rsidR="00CE1F5D" w:rsidRDefault="00CE1F5D" w:rsidP="00ED7D95">
      <w:r>
        <w:t xml:space="preserve">V prvem poglavju si bomo pogledali obstoječe </w:t>
      </w:r>
      <w:r w:rsidR="008108AE">
        <w:t>rešitve za pametne hiše s po</w:t>
      </w:r>
      <w:r w:rsidR="00442211">
        <w:t>u</w:t>
      </w:r>
      <w:r w:rsidR="008108AE">
        <w:t>darkom na odprtokodnih rešitvah.</w:t>
      </w:r>
    </w:p>
    <w:p w14:paraId="264D61B5" w14:textId="77777777" w:rsidR="006A1287" w:rsidRDefault="006A1287" w:rsidP="00ED7D95"/>
    <w:p w14:paraId="01AA20DE" w14:textId="76BBA7E5" w:rsidR="006A1287" w:rsidRDefault="006A1287" w:rsidP="00ED7D95">
      <w:r>
        <w:t>TODO opis poglavij</w:t>
      </w:r>
    </w:p>
    <w:p w14:paraId="61FD0707" w14:textId="77777777" w:rsidR="008108AE" w:rsidRDefault="008108AE" w:rsidP="00262F1F">
      <w:pPr>
        <w:pStyle w:val="Heading1"/>
        <w:rPr>
          <w:b/>
          <w:lang w:val="sl-SI"/>
        </w:rPr>
      </w:pPr>
      <w:bookmarkStart w:id="20" w:name="_Toc458781321"/>
      <w:bookmarkEnd w:id="11"/>
      <w:bookmarkEnd w:id="12"/>
      <w:bookmarkEnd w:id="13"/>
      <w:bookmarkEnd w:id="14"/>
      <w:bookmarkEnd w:id="15"/>
      <w:bookmarkEnd w:id="16"/>
      <w:bookmarkEnd w:id="17"/>
      <w:bookmarkEnd w:id="18"/>
      <w:bookmarkEnd w:id="19"/>
      <w:r w:rsidRPr="008108AE">
        <w:rPr>
          <w:b/>
          <w:lang w:val="sl-SI"/>
        </w:rPr>
        <w:t>????</w:t>
      </w:r>
      <w:bookmarkStart w:id="21" w:name="_Toc309712167"/>
      <w:bookmarkStart w:id="22" w:name="_Toc310788732"/>
      <w:bookmarkStart w:id="23" w:name="_Toc310788965"/>
      <w:bookmarkStart w:id="24" w:name="_Toc311024872"/>
      <w:bookmarkStart w:id="25" w:name="_Toc313614924"/>
      <w:bookmarkStart w:id="26" w:name="_Toc313865294"/>
      <w:bookmarkStart w:id="27" w:name="_Toc313865421"/>
      <w:bookmarkStart w:id="28" w:name="_Toc313871431"/>
      <w:bookmarkStart w:id="29" w:name="_Toc318438939"/>
      <w:bookmarkEnd w:id="20"/>
    </w:p>
    <w:p w14:paraId="7812274C" w14:textId="12A68960" w:rsidR="00442211" w:rsidRDefault="00442211" w:rsidP="00442211">
      <w:pPr>
        <w:pStyle w:val="Heading2"/>
      </w:pPr>
      <w:bookmarkStart w:id="30" w:name="_Toc458781322"/>
      <w:r>
        <w:lastRenderedPageBreak/>
        <w:t>Kaj je pametna hiša?</w:t>
      </w:r>
      <w:bookmarkEnd w:id="30"/>
    </w:p>
    <w:p w14:paraId="602999AA" w14:textId="6C9631C4" w:rsidR="007C5A88" w:rsidRDefault="005539FB" w:rsidP="005539FB">
      <w:r>
        <w:t xml:space="preserve">Pod pojmom pametna hiša se skriva množica pametnih naprav, ki jih kontrolira centralni sistem. Tipično se centralni sistem povezuje z </w:t>
      </w:r>
      <w:r w:rsidR="0050790D">
        <w:t>računalniškim</w:t>
      </w:r>
      <w:r>
        <w:t xml:space="preserve"> oblak</w:t>
      </w:r>
      <w:r w:rsidR="0050790D">
        <w:t>om</w:t>
      </w:r>
      <w:r>
        <w:t>, nanj se pa prav tako povezujejo pametni telefoni</w:t>
      </w:r>
      <w:r w:rsidR="007C5A88">
        <w:t xml:space="preserve"> in tablični računalniki</w:t>
      </w:r>
      <w:r>
        <w:t xml:space="preserve">. </w:t>
      </w:r>
      <w:r w:rsidR="007C5A88">
        <w:t>V oblaku</w:t>
      </w:r>
      <w:r>
        <w:t xml:space="preserve"> se podatki shranjujejo in analizirajo z namenom optimiranja. </w:t>
      </w:r>
      <w:r w:rsidR="007C5A88">
        <w:t>Pametna hiša vključuje naprave kot so:</w:t>
      </w:r>
    </w:p>
    <w:p w14:paraId="01352F04" w14:textId="77777777" w:rsidR="00E11965" w:rsidRDefault="00E11965" w:rsidP="00A94E6C">
      <w:pPr>
        <w:pStyle w:val="ListParagraph"/>
        <w:numPr>
          <w:ilvl w:val="0"/>
          <w:numId w:val="35"/>
        </w:numPr>
        <w:sectPr w:rsidR="00E11965" w:rsidSect="003F4D08">
          <w:headerReference w:type="default" r:id="rId12"/>
          <w:headerReference w:type="first" r:id="rId13"/>
          <w:footerReference w:type="first" r:id="rId14"/>
          <w:pgSz w:w="11901" w:h="16834" w:code="9"/>
          <w:pgMar w:top="1701" w:right="1418" w:bottom="1701" w:left="1701" w:header="851" w:footer="709" w:gutter="0"/>
          <w:cols w:space="708"/>
          <w:titlePg/>
          <w:docGrid w:linePitch="299"/>
        </w:sectPr>
      </w:pPr>
    </w:p>
    <w:p w14:paraId="6BD85F5A" w14:textId="125C7D07" w:rsidR="007C5A88" w:rsidRDefault="00A94E6C" w:rsidP="00A94E6C">
      <w:pPr>
        <w:pStyle w:val="ListParagraph"/>
        <w:numPr>
          <w:ilvl w:val="0"/>
          <w:numId w:val="35"/>
        </w:numPr>
      </w:pPr>
      <w:r>
        <w:lastRenderedPageBreak/>
        <w:t>Luči</w:t>
      </w:r>
    </w:p>
    <w:p w14:paraId="26E077F1" w14:textId="5B396C67" w:rsidR="00A94E6C" w:rsidRDefault="00A94E6C" w:rsidP="00A94E6C">
      <w:pPr>
        <w:pStyle w:val="ListParagraph"/>
        <w:numPr>
          <w:ilvl w:val="0"/>
          <w:numId w:val="35"/>
        </w:numPr>
      </w:pPr>
      <w:r>
        <w:t>Senzor gibanja</w:t>
      </w:r>
    </w:p>
    <w:p w14:paraId="7D55AF77" w14:textId="42666B3B" w:rsidR="00A94E6C" w:rsidRDefault="00A94E6C" w:rsidP="00A94E6C">
      <w:pPr>
        <w:pStyle w:val="ListParagraph"/>
        <w:numPr>
          <w:ilvl w:val="0"/>
          <w:numId w:val="35"/>
        </w:numPr>
      </w:pPr>
      <w:r>
        <w:t>Kamera</w:t>
      </w:r>
    </w:p>
    <w:p w14:paraId="45009524" w14:textId="3FE3D0E0" w:rsidR="00A94E6C" w:rsidRDefault="00A94E6C" w:rsidP="00A94E6C">
      <w:pPr>
        <w:pStyle w:val="ListParagraph"/>
        <w:numPr>
          <w:ilvl w:val="0"/>
          <w:numId w:val="35"/>
        </w:numPr>
      </w:pPr>
      <w:r>
        <w:t>Senzor dima</w:t>
      </w:r>
    </w:p>
    <w:p w14:paraId="6E2C9883" w14:textId="21A48080" w:rsidR="00A94E6C" w:rsidRDefault="00E11965" w:rsidP="00A94E6C">
      <w:pPr>
        <w:pStyle w:val="ListParagraph"/>
        <w:numPr>
          <w:ilvl w:val="0"/>
          <w:numId w:val="35"/>
        </w:numPr>
      </w:pPr>
      <w:r>
        <w:t>Elektronske k</w:t>
      </w:r>
      <w:r w:rsidR="00A94E6C">
        <w:t>ljučavnice</w:t>
      </w:r>
    </w:p>
    <w:p w14:paraId="6C26CF45" w14:textId="5A92128D" w:rsidR="00E11965" w:rsidRDefault="00A94E6C" w:rsidP="00E11965">
      <w:pPr>
        <w:pStyle w:val="ListParagraph"/>
        <w:numPr>
          <w:ilvl w:val="0"/>
          <w:numId w:val="35"/>
        </w:numPr>
      </w:pPr>
      <w:r>
        <w:t>Napajalne vtičnice</w:t>
      </w:r>
    </w:p>
    <w:p w14:paraId="42AE9012" w14:textId="54619127" w:rsidR="00A94E6C" w:rsidRDefault="00A94E6C" w:rsidP="00E11965">
      <w:pPr>
        <w:pStyle w:val="ListParagraph"/>
        <w:numPr>
          <w:ilvl w:val="0"/>
          <w:numId w:val="35"/>
        </w:numPr>
      </w:pPr>
      <w:r>
        <w:t>Termostat za centralno ogrevanje</w:t>
      </w:r>
    </w:p>
    <w:p w14:paraId="671C45A2" w14:textId="77777777" w:rsidR="00E11965" w:rsidRDefault="00E11965" w:rsidP="00E11965">
      <w:pPr>
        <w:ind w:left="360"/>
      </w:pPr>
    </w:p>
    <w:p w14:paraId="5C5F703C" w14:textId="2E16EAF8" w:rsidR="00A94E6C" w:rsidRDefault="00A94E6C" w:rsidP="00A94E6C">
      <w:pPr>
        <w:pStyle w:val="ListParagraph"/>
        <w:numPr>
          <w:ilvl w:val="0"/>
          <w:numId w:val="35"/>
        </w:numPr>
      </w:pPr>
      <w:r>
        <w:lastRenderedPageBreak/>
        <w:t>Elektronske roulete</w:t>
      </w:r>
    </w:p>
    <w:p w14:paraId="3E0A5976" w14:textId="193177A3" w:rsidR="00A94E6C" w:rsidRDefault="00A94E6C" w:rsidP="00A94E6C">
      <w:pPr>
        <w:pStyle w:val="ListParagraph"/>
        <w:numPr>
          <w:ilvl w:val="0"/>
          <w:numId w:val="35"/>
        </w:numPr>
      </w:pPr>
      <w:r>
        <w:t>Senzor vlage</w:t>
      </w:r>
    </w:p>
    <w:p w14:paraId="3F0F26C2" w14:textId="434EC807" w:rsidR="009E59FB" w:rsidRDefault="009E59FB" w:rsidP="00A94E6C">
      <w:pPr>
        <w:pStyle w:val="ListParagraph"/>
        <w:numPr>
          <w:ilvl w:val="0"/>
          <w:numId w:val="35"/>
        </w:numPr>
      </w:pPr>
      <w:r>
        <w:t>Senzor svetlosti v prostoru</w:t>
      </w:r>
    </w:p>
    <w:p w14:paraId="19C76C07" w14:textId="7C6A6883" w:rsidR="00A94E6C" w:rsidRDefault="00A94E6C" w:rsidP="00E11965">
      <w:pPr>
        <w:pStyle w:val="ListParagraph"/>
        <w:numPr>
          <w:ilvl w:val="0"/>
          <w:numId w:val="35"/>
        </w:numPr>
      </w:pPr>
      <w:r>
        <w:t>Vremenska postaja</w:t>
      </w:r>
    </w:p>
    <w:p w14:paraId="3EE2657F" w14:textId="0E5C9F6B" w:rsidR="00E11965" w:rsidRDefault="00E11965" w:rsidP="00E11965">
      <w:pPr>
        <w:pStyle w:val="ListParagraph"/>
        <w:numPr>
          <w:ilvl w:val="0"/>
          <w:numId w:val="35"/>
        </w:numPr>
      </w:pPr>
      <w:r>
        <w:t>Polnilne postaje za električna prevozna sredstva</w:t>
      </w:r>
    </w:p>
    <w:p w14:paraId="3788E2DA" w14:textId="0C4DE6A0" w:rsidR="00E11965" w:rsidRDefault="00E11965" w:rsidP="00E11965">
      <w:pPr>
        <w:pStyle w:val="ListParagraph"/>
        <w:numPr>
          <w:ilvl w:val="0"/>
          <w:numId w:val="35"/>
        </w:numPr>
      </w:pPr>
      <w:r>
        <w:t>Kontroler solarnih panelov</w:t>
      </w:r>
    </w:p>
    <w:p w14:paraId="23952DAB" w14:textId="077C866F" w:rsidR="00E11965" w:rsidRDefault="00E11965">
      <w:pPr>
        <w:spacing w:line="240" w:lineRule="auto"/>
        <w:jc w:val="left"/>
        <w:rPr>
          <w:rFonts w:cs="Times New Roman"/>
        </w:rPr>
      </w:pPr>
    </w:p>
    <w:p w14:paraId="70D4D695" w14:textId="77777777" w:rsidR="00AD0B3A" w:rsidRDefault="00AD0B3A" w:rsidP="00AD0B3A">
      <w:pPr>
        <w:pStyle w:val="Heading2"/>
        <w:numPr>
          <w:ilvl w:val="0"/>
          <w:numId w:val="0"/>
        </w:numPr>
        <w:ind w:left="578" w:hanging="578"/>
        <w:sectPr w:rsidR="00AD0B3A" w:rsidSect="00E11965">
          <w:type w:val="continuous"/>
          <w:pgSz w:w="11901" w:h="16834" w:code="9"/>
          <w:pgMar w:top="1701" w:right="1418" w:bottom="1701" w:left="1701" w:header="851" w:footer="709" w:gutter="0"/>
          <w:cols w:num="2" w:space="708"/>
          <w:titlePg/>
          <w:docGrid w:linePitch="299"/>
        </w:sectPr>
      </w:pPr>
    </w:p>
    <w:p w14:paraId="22F3C858" w14:textId="77777777" w:rsidR="001E39E0" w:rsidRDefault="00AD0B3A" w:rsidP="00DE4F8E">
      <w:pPr>
        <w:sectPr w:rsidR="001E39E0" w:rsidSect="001E39E0">
          <w:type w:val="continuous"/>
          <w:pgSz w:w="11901" w:h="16834" w:code="9"/>
          <w:pgMar w:top="1701" w:right="1418" w:bottom="1701" w:left="1701" w:header="851" w:footer="709" w:gutter="0"/>
          <w:cols w:space="708"/>
          <w:titlePg/>
          <w:docGrid w:linePitch="299"/>
        </w:sectPr>
      </w:pPr>
      <w:r>
        <w:rPr>
          <w:noProof/>
          <w:lang w:val="en-US"/>
        </w:rPr>
        <w:lastRenderedPageBreak/>
        <w:drawing>
          <wp:inline distT="0" distB="0" distL="0" distR="0" wp14:anchorId="639B7CCF" wp14:editId="4EE91222">
            <wp:extent cx="5369585" cy="3915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79485" cy="3922344"/>
                    </a:xfrm>
                    <a:prstGeom prst="rect">
                      <a:avLst/>
                    </a:prstGeom>
                    <a:noFill/>
                    <a:ln>
                      <a:noFill/>
                    </a:ln>
                  </pic:spPr>
                </pic:pic>
              </a:graphicData>
            </a:graphic>
          </wp:inline>
        </w:drawing>
      </w:r>
    </w:p>
    <w:p w14:paraId="1725485A" w14:textId="5C78D04B" w:rsidR="00AD0B3A" w:rsidRDefault="00036EEB" w:rsidP="00036EEB">
      <w:pPr>
        <w:pStyle w:val="Caption"/>
      </w:pPr>
      <w:bookmarkStart w:id="31" w:name="_Toc458781268"/>
      <w:r>
        <w:lastRenderedPageBreak/>
        <w:t xml:space="preserve">Slika </w:t>
      </w:r>
      <w:r>
        <w:fldChar w:fldCharType="begin"/>
      </w:r>
      <w:r>
        <w:instrText xml:space="preserve"> SEQ Slika \* ARABIC </w:instrText>
      </w:r>
      <w:r>
        <w:fldChar w:fldCharType="separate"/>
      </w:r>
      <w:r w:rsidR="00B820CB">
        <w:rPr>
          <w:noProof/>
        </w:rPr>
        <w:t>1</w:t>
      </w:r>
      <w:r>
        <w:fldChar w:fldCharType="end"/>
      </w:r>
      <w:r>
        <w:t>: Primer: Shema pametne hiše</w:t>
      </w:r>
      <w:bookmarkEnd w:id="31"/>
    </w:p>
    <w:p w14:paraId="7801255D" w14:textId="78B8A3F8" w:rsidR="001E39E0" w:rsidRDefault="001E39E0" w:rsidP="00E11965">
      <w:pPr>
        <w:pStyle w:val="Heading2"/>
      </w:pPr>
      <w:bookmarkStart w:id="32" w:name="_Toc458781323"/>
      <w:r>
        <w:t>Pametna mesta</w:t>
      </w:r>
      <w:bookmarkEnd w:id="32"/>
    </w:p>
    <w:p w14:paraId="27D0CE55" w14:textId="1369E21D" w:rsidR="002B74AA" w:rsidRDefault="002B74AA" w:rsidP="002B74AA">
      <w:r w:rsidRPr="002B74AA">
        <w:t>Kar 70 % prebivalstva naj bi do leta 2050 živelo v mestih. Da bi človeštvo ob takih napovedih lahko živelo kakovostno, so nujno potrebne spremembe v pristopu upravljanja z mesti. Trend sprememb se je začel s t. i. konceptom pametnih mest (Smart City), ki postaja del našega vsakdana</w:t>
      </w:r>
      <w:r>
        <w:t>. Pametno upravljanje mest vključuje tri bistvene sestavine:</w:t>
      </w:r>
    </w:p>
    <w:p w14:paraId="10885318" w14:textId="0F7E511D" w:rsidR="002B74AA" w:rsidRDefault="00C90D66" w:rsidP="002B74AA">
      <w:pPr>
        <w:pStyle w:val="ListParagraph"/>
        <w:numPr>
          <w:ilvl w:val="0"/>
          <w:numId w:val="35"/>
        </w:numPr>
      </w:pPr>
      <w:r>
        <w:lastRenderedPageBreak/>
        <w:t>Internet stvari (IoT),</w:t>
      </w:r>
    </w:p>
    <w:p w14:paraId="58E88CBE" w14:textId="12A54BFB" w:rsidR="002B74AA" w:rsidRDefault="00C90D66" w:rsidP="002B74AA">
      <w:pPr>
        <w:pStyle w:val="ListParagraph"/>
        <w:numPr>
          <w:ilvl w:val="0"/>
          <w:numId w:val="35"/>
        </w:numPr>
      </w:pPr>
      <w:r>
        <w:t>o</w:t>
      </w:r>
      <w:r w:rsidR="002B74AA">
        <w:t>bdel</w:t>
      </w:r>
      <w:r>
        <w:t>ava množice podatkov (Big data),</w:t>
      </w:r>
    </w:p>
    <w:p w14:paraId="2E910C47" w14:textId="15125C77" w:rsidR="002B74AA" w:rsidRDefault="00C90D66" w:rsidP="002B74AA">
      <w:pPr>
        <w:pStyle w:val="ListParagraph"/>
        <w:numPr>
          <w:ilvl w:val="0"/>
          <w:numId w:val="35"/>
        </w:numPr>
      </w:pPr>
      <w:r>
        <w:t>u</w:t>
      </w:r>
      <w:r w:rsidR="002B74AA">
        <w:t>pravljanje procesov (BPM).</w:t>
      </w:r>
    </w:p>
    <w:p w14:paraId="60142329" w14:textId="5F86BB6A" w:rsidR="002B74AA" w:rsidRDefault="00B00605" w:rsidP="00B00605">
      <w:pPr>
        <w:pStyle w:val="Heading3"/>
      </w:pPr>
      <w:bookmarkStart w:id="33" w:name="_Toc458781324"/>
      <w:r>
        <w:t>Upravljanje prometa</w:t>
      </w:r>
      <w:bookmarkEnd w:id="33"/>
    </w:p>
    <w:p w14:paraId="1E8E98C0" w14:textId="6FEC315B" w:rsidR="00B00605" w:rsidRDefault="00B00605" w:rsidP="00B00605">
      <w:r w:rsidRPr="00B00605">
        <w:t>Vse gostejši promet v urbanih centrih negativno vpliva na kvaliteto življenja prebivalcev in dnevnih migrantov, kot tudi na samo ekonomsko učinkovitost podjetij, ki znotraj njega delujejo. Onesnaženost zraka, zvočna in svetlobna onesnaženost ter pretočnost prometa so glavni dejavniki tveganj, ki jih naslavljamo s pametnimi rešitvami za upravljanje prometa.</w:t>
      </w:r>
    </w:p>
    <w:p w14:paraId="66960AC2" w14:textId="2CFFEC66" w:rsidR="00B00605" w:rsidRDefault="00B00605" w:rsidP="00B00605">
      <w:r>
        <w:t>S pametnimi rešitvami na področju prometa posegamo predvsem na področje:</w:t>
      </w:r>
    </w:p>
    <w:p w14:paraId="2527A9E4" w14:textId="3E746B02" w:rsidR="00B00605" w:rsidRDefault="00C90D66" w:rsidP="00B00605">
      <w:pPr>
        <w:pStyle w:val="ListParagraph"/>
        <w:numPr>
          <w:ilvl w:val="0"/>
          <w:numId w:val="35"/>
        </w:numPr>
      </w:pPr>
      <w:r>
        <w:t>U</w:t>
      </w:r>
      <w:r w:rsidR="00B00605">
        <w:t>pravljanja in koordinacije klasičnih transportnih sredstev z inovativnimi prometnimi tehnologijami,</w:t>
      </w:r>
    </w:p>
    <w:p w14:paraId="7DAD5B81" w14:textId="6D099017" w:rsidR="00B00605" w:rsidRDefault="00B00605" w:rsidP="00B00605">
      <w:pPr>
        <w:pStyle w:val="ListParagraph"/>
        <w:numPr>
          <w:ilvl w:val="0"/>
          <w:numId w:val="35"/>
        </w:numPr>
      </w:pPr>
      <w:r>
        <w:t>urejanja mirujočega prometa,</w:t>
      </w:r>
    </w:p>
    <w:p w14:paraId="532E6B2A" w14:textId="6E753D53" w:rsidR="00B00605" w:rsidRDefault="00B00605" w:rsidP="00B00605">
      <w:pPr>
        <w:pStyle w:val="ListParagraph"/>
        <w:numPr>
          <w:ilvl w:val="0"/>
          <w:numId w:val="35"/>
        </w:numPr>
      </w:pPr>
      <w:r>
        <w:t>urejanja in optimizacije prometnih tokov.</w:t>
      </w:r>
    </w:p>
    <w:p w14:paraId="26AFEB4A" w14:textId="1AE0C38F" w:rsidR="00B00605" w:rsidRDefault="00B00605" w:rsidP="00B00605">
      <w:pPr>
        <w:pStyle w:val="Heading3"/>
      </w:pPr>
      <w:bookmarkStart w:id="34" w:name="_Toc458781325"/>
      <w:r>
        <w:t>Upravljanje energetske učinkovitosti stavb in pametnih energetskih omrežij</w:t>
      </w:r>
      <w:bookmarkEnd w:id="34"/>
    </w:p>
    <w:p w14:paraId="1D79860D" w14:textId="602895F8" w:rsidR="00B00605" w:rsidRDefault="00B00605" w:rsidP="00B00605">
      <w: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prednosti pametnih energetskih omrežij. Glavne prednosti rešitve energetskega upravljanja so:</w:t>
      </w:r>
    </w:p>
    <w:p w14:paraId="5A185998" w14:textId="77777777" w:rsidR="00B00605" w:rsidRDefault="00B00605" w:rsidP="00B00605">
      <w:pPr>
        <w:pStyle w:val="ListParagraph"/>
        <w:numPr>
          <w:ilvl w:val="0"/>
          <w:numId w:val="36"/>
        </w:numPr>
      </w:pPr>
      <w:r>
        <w:t>upravljanje s porabo energentov,</w:t>
      </w:r>
    </w:p>
    <w:p w14:paraId="7331F0E3" w14:textId="77777777" w:rsidR="00B00605" w:rsidRDefault="00B00605" w:rsidP="00B00605">
      <w:pPr>
        <w:pStyle w:val="ListParagraph"/>
        <w:numPr>
          <w:ilvl w:val="0"/>
          <w:numId w:val="36"/>
        </w:numPr>
      </w:pPr>
      <w:r>
        <w:t>zmanjšanje porabe energentov,</w:t>
      </w:r>
    </w:p>
    <w:p w14:paraId="5DF3180B" w14:textId="77777777" w:rsidR="00B00605" w:rsidRDefault="00B00605" w:rsidP="00B00605">
      <w:pPr>
        <w:pStyle w:val="ListParagraph"/>
        <w:numPr>
          <w:ilvl w:val="0"/>
          <w:numId w:val="36"/>
        </w:numPr>
      </w:pPr>
      <w:r>
        <w:t>optimizacija energetskih investicij,</w:t>
      </w:r>
    </w:p>
    <w:p w14:paraId="51EE4745" w14:textId="77777777" w:rsidR="00B00605" w:rsidRDefault="00B00605" w:rsidP="00B00605">
      <w:pPr>
        <w:pStyle w:val="ListParagraph"/>
        <w:numPr>
          <w:ilvl w:val="0"/>
          <w:numId w:val="36"/>
        </w:numPr>
      </w:pPr>
      <w:r>
        <w:t>omogočanje novih storitev za ponudnike energetske oskrbe.</w:t>
      </w:r>
    </w:p>
    <w:p w14:paraId="1C6A9760" w14:textId="0157F816" w:rsidR="00B00605" w:rsidRDefault="00B00605" w:rsidP="00B00605">
      <w:pPr>
        <w:pStyle w:val="Heading3"/>
      </w:pPr>
      <w:bookmarkStart w:id="35" w:name="_Toc458781326"/>
      <w:r>
        <w:t>Upravljanje razsvetljave</w:t>
      </w:r>
      <w:bookmarkEnd w:id="35"/>
    </w:p>
    <w:p w14:paraId="4E54FBF6" w14:textId="7DDA7F50" w:rsidR="00B00605" w:rsidRDefault="00B00605" w:rsidP="00B00605">
      <w:r>
        <w:t>Pametno upravljanje javne razsvetljave je pomemben steber pri uresničevanju ciljev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SmartCity koncepta. Glavne prednosti upravljanja razsvetljave so:</w:t>
      </w:r>
    </w:p>
    <w:p w14:paraId="2D52F21F" w14:textId="77777777" w:rsidR="00B00605" w:rsidRDefault="00B00605" w:rsidP="00B00605">
      <w:pPr>
        <w:pStyle w:val="ListParagraph"/>
        <w:numPr>
          <w:ilvl w:val="0"/>
          <w:numId w:val="37"/>
        </w:numPr>
      </w:pPr>
      <w:r>
        <w:t>nizka osnovna investicija za implementacijo rešitve,</w:t>
      </w:r>
    </w:p>
    <w:p w14:paraId="621F5C5C" w14:textId="77777777" w:rsidR="00B00605" w:rsidRDefault="00B00605" w:rsidP="00B00605">
      <w:pPr>
        <w:pStyle w:val="ListParagraph"/>
        <w:numPr>
          <w:ilvl w:val="0"/>
          <w:numId w:val="37"/>
        </w:numPr>
      </w:pPr>
      <w:r>
        <w:t>fleksibilnost postavitve,</w:t>
      </w:r>
    </w:p>
    <w:p w14:paraId="6827321A" w14:textId="77777777" w:rsidR="00B00605" w:rsidRDefault="00B00605" w:rsidP="00B00605">
      <w:pPr>
        <w:pStyle w:val="ListParagraph"/>
        <w:numPr>
          <w:ilvl w:val="0"/>
          <w:numId w:val="37"/>
        </w:numPr>
      </w:pPr>
      <w:r>
        <w:t>usmerjena v razvoj inovativnih rešitev, ki jih omogoča omrežje,</w:t>
      </w:r>
    </w:p>
    <w:p w14:paraId="42B9F2E0" w14:textId="77777777" w:rsidR="00B00605" w:rsidRDefault="00B00605" w:rsidP="00B00605">
      <w:pPr>
        <w:pStyle w:val="ListParagraph"/>
        <w:numPr>
          <w:ilvl w:val="0"/>
          <w:numId w:val="37"/>
        </w:numPr>
      </w:pPr>
      <w:r>
        <w:t>enostavna uvedba.</w:t>
      </w:r>
    </w:p>
    <w:p w14:paraId="18B38E33" w14:textId="0C096D03" w:rsidR="00B00605" w:rsidRDefault="00B00605" w:rsidP="00B00605">
      <w:pPr>
        <w:pStyle w:val="Heading3"/>
      </w:pPr>
      <w:bookmarkStart w:id="36" w:name="_Toc458781327"/>
      <w:r>
        <w:lastRenderedPageBreak/>
        <w:t>Upravljanje odpadkov</w:t>
      </w:r>
      <w:bookmarkEnd w:id="36"/>
    </w:p>
    <w:p w14:paraId="2A1F8459" w14:textId="4BD0C3D3" w:rsidR="00B00605" w:rsidRDefault="00B00605" w:rsidP="00B00605">
      <w:r>
        <w:t>Z vse večjo gostoto prebivalcev v mestih  in potrošniško usmerjenostjo družbe postaja zbiranje, predelava in odlaganje odpadkov eno izmed ključnih meril uspešnosti delovanja mestnih uprav. Sodobne rešitve, poleg zaračunavanja storitve po dejanski količini odloženih odpadkov, omogočajo tudi optimizacijo urnikov in poti odvoza odpadkov ter spremljanje vonja v okolici zabojnikov. Glavne prednosti upravljanja z odpadki so:</w:t>
      </w:r>
    </w:p>
    <w:p w14:paraId="162524EC" w14:textId="77777777" w:rsidR="00B00605" w:rsidRDefault="00B00605" w:rsidP="00B00605">
      <w:pPr>
        <w:pStyle w:val="ListParagraph"/>
        <w:numPr>
          <w:ilvl w:val="0"/>
          <w:numId w:val="38"/>
        </w:numPr>
      </w:pPr>
      <w:r>
        <w:t>manjši stroški odvoza smeti,</w:t>
      </w:r>
    </w:p>
    <w:p w14:paraId="2A063C5D" w14:textId="77777777" w:rsidR="00B00605" w:rsidRDefault="00B00605" w:rsidP="00B00605">
      <w:pPr>
        <w:pStyle w:val="ListParagraph"/>
        <w:numPr>
          <w:ilvl w:val="0"/>
          <w:numId w:val="38"/>
        </w:numPr>
      </w:pPr>
      <w:r>
        <w:t>manjša onesnaženost okolice zabojnikov,</w:t>
      </w:r>
    </w:p>
    <w:p w14:paraId="4C469254" w14:textId="77777777" w:rsidR="00B00605" w:rsidRDefault="00B00605" w:rsidP="00B00605">
      <w:pPr>
        <w:pStyle w:val="ListParagraph"/>
        <w:numPr>
          <w:ilvl w:val="0"/>
          <w:numId w:val="38"/>
        </w:numPr>
      </w:pPr>
      <w:r>
        <w:t>spremljanje obnašanja potrošnikov in zaračunavanje storitve po dejanski količini odloženih odpadkov.</w:t>
      </w:r>
    </w:p>
    <w:p w14:paraId="23FCF450" w14:textId="506328C0" w:rsidR="00B00605" w:rsidRDefault="00B00605" w:rsidP="00B00605">
      <w:pPr>
        <w:pStyle w:val="Heading3"/>
      </w:pPr>
      <w:bookmarkStart w:id="37" w:name="_Toc458781328"/>
      <w:r>
        <w:t>E-skupnost</w:t>
      </w:r>
      <w:bookmarkEnd w:id="37"/>
    </w:p>
    <w:p w14:paraId="41F8D9E9" w14:textId="3A355ECE" w:rsidR="00B00605" w:rsidRPr="00B00605" w:rsidRDefault="00B00605" w:rsidP="00B00605">
      <w:r>
        <w:t>Sodobne skupnosti vse bolj temeljijo na sodelovanju in neposrednem vključevanju v razvojne in družbene pobude. Državne, mestne in občinske oblasti lahko danes z uporabo naprednih tehnoloških rešitev omogočijo svojim volivcem sodelovanje pri oblikovanju skupne prihodnosti svoje skupnosti.</w:t>
      </w:r>
    </w:p>
    <w:p w14:paraId="0B746B88" w14:textId="4A21F2C5" w:rsidR="00E11965" w:rsidRDefault="00E11965" w:rsidP="00E11965">
      <w:pPr>
        <w:pStyle w:val="Heading2"/>
      </w:pPr>
      <w:bookmarkStart w:id="38" w:name="_Toc458781329"/>
      <w:r>
        <w:t>Odprta koda</w:t>
      </w:r>
      <w:bookmarkEnd w:id="38"/>
    </w:p>
    <w:p w14:paraId="7EE8C314" w14:textId="77777777" w:rsidR="00AD0B3A" w:rsidRDefault="00AD0B3A" w:rsidP="00E11965">
      <w:pPr>
        <w:sectPr w:rsidR="00AD0B3A" w:rsidSect="001E39E0">
          <w:type w:val="continuous"/>
          <w:pgSz w:w="11901" w:h="16834" w:code="9"/>
          <w:pgMar w:top="1701" w:right="1418" w:bottom="1701" w:left="1701" w:header="851" w:footer="709" w:gutter="0"/>
          <w:cols w:space="708"/>
          <w:titlePg/>
          <w:docGrid w:linePitch="299"/>
        </w:sectPr>
      </w:pPr>
    </w:p>
    <w:p w14:paraId="1C108A2C" w14:textId="5DB82195" w:rsidR="001E39E0" w:rsidRDefault="00AD0B3A" w:rsidP="001E39E0">
      <w:r w:rsidRPr="00AD0B3A">
        <w:lastRenderedPageBreak/>
        <w:t xml:space="preserve">Odprtokodne rešitve </w:t>
      </w:r>
      <w:r>
        <w:t xml:space="preserve">se pogosto označujejo </w:t>
      </w:r>
      <w:r w:rsidRPr="00AD0B3A">
        <w:t>s kratico FOSS (Free and O</w:t>
      </w:r>
      <w:r>
        <w:t>pen Source Software)</w:t>
      </w:r>
      <w:r w:rsidR="001E39E0">
        <w:t xml:space="preserve">. Pri tem </w:t>
      </w:r>
      <w:r w:rsidRPr="00AD0B3A">
        <w:t>beseda free ni oznaka za brezplačno programsko opremo</w:t>
      </w:r>
      <w:r>
        <w:t>. To ne</w:t>
      </w:r>
      <w:r w:rsidRPr="00AD0B3A">
        <w:t xml:space="preserve"> pomeni, da</w:t>
      </w:r>
      <w:r>
        <w:t xml:space="preserve"> z njo ni mogoče zaslužiti,</w:t>
      </w:r>
      <w:r w:rsidRPr="00AD0B3A">
        <w:t xml:space="preserve"> temveč je oznaka za svobodo v uporabi programske opreme. Gre za izrecno poudarjanje svobode in pravice do uporabe izvorne kode programskih rešitev, njenega spreminjanja zaradi prilagajanja in izboljšav ter neomejenega razširjanja teh sprememb. Z uporabo programskih rešitev FOSS pridobijo uporabniki nadzor nad programsko opremo</w:t>
      </w:r>
      <w:r>
        <w:t>,</w:t>
      </w:r>
      <w:r w:rsidRPr="00AD0B3A">
        <w:t xml:space="preserve">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do 2007). Odprtokodni model v tem pogledu varuje uporabnike tudi pred </w:t>
      </w:r>
      <w:r>
        <w:t>morebitnimi skritimi funkcijami</w:t>
      </w:r>
      <w:r w:rsidRPr="00AD0B3A">
        <w:t>. Bistvo ideje odprte programske kode je torej v dostopnosti in razpoložljivosti, s čimer pridobijo predvsem uporabniki</w:t>
      </w:r>
      <w:r w:rsidR="00036EEB">
        <w:t xml:space="preserve"> </w:t>
      </w:r>
      <w:r w:rsidR="007E59A1">
        <w:fldChar w:fldCharType="begin" w:fldLock="1"/>
      </w:r>
      <w:r w:rsidR="003E2601">
        <w:instrText>ADDIN CSL_CITATION { "citationItems" : [ { "id" : "ITEM-1", "itemData" : { "DOI" : "10.3359/oz1001016", "ISSN" : "1580-979X", "author" : [ { "dropping-particle" : "", "family" : "Lah", "given" : "Sergej", "non-dropping-particle" : "", "parse-names" : false, "suffix" : "" } ], "container-title" : "Organizacija znanja", "id" : "ITEM-1", "issue" : "1-2", "issued" : { "date-parts" : [ [ "2010" ] ] }, "page" : "16-24", "title" : "Odprta koda - ne v ceni, v uporabni vrednosti je bistvo!", "type" : "article-journal", "volume" : "15" }, "uris" : [ "http://www.mendeley.com/documents/?uuid=034ab3e4-9075-3043-84d8-0d2002266eff" ] } ], "mendeley" : { "formattedCitation" : "[3]", "plainTextFormattedCitation" : "[3]", "previouslyFormattedCitation" : "[3]" }, "properties" : { "noteIndex" : 0 }, "schema" : "https://github.com/citation-style-language/schema/raw/master/csl-citation.json" }</w:instrText>
      </w:r>
      <w:r w:rsidR="007E59A1">
        <w:fldChar w:fldCharType="separate"/>
      </w:r>
      <w:r w:rsidR="003E2601" w:rsidRPr="003E2601">
        <w:rPr>
          <w:noProof/>
        </w:rPr>
        <w:t>[3]</w:t>
      </w:r>
      <w:r w:rsidR="007E59A1">
        <w:fldChar w:fldCharType="end"/>
      </w:r>
      <w:r w:rsidR="006B04D8">
        <w:t>. TODO: Zgodovina</w:t>
      </w:r>
      <w:bookmarkEnd w:id="21"/>
      <w:bookmarkEnd w:id="22"/>
      <w:bookmarkEnd w:id="23"/>
      <w:bookmarkEnd w:id="24"/>
      <w:bookmarkEnd w:id="25"/>
      <w:bookmarkEnd w:id="26"/>
      <w:bookmarkEnd w:id="27"/>
      <w:bookmarkEnd w:id="28"/>
      <w:bookmarkEnd w:id="29"/>
    </w:p>
    <w:p w14:paraId="09B5D25F" w14:textId="37DD7E40" w:rsidR="001E39E0" w:rsidRPr="001E39E0" w:rsidRDefault="001E39E0" w:rsidP="001E39E0">
      <w:pPr>
        <w:tabs>
          <w:tab w:val="left" w:pos="1870"/>
        </w:tabs>
        <w:sectPr w:rsidR="001E39E0" w:rsidRPr="001E39E0" w:rsidSect="00036EEB">
          <w:headerReference w:type="default" r:id="rId16"/>
          <w:type w:val="continuous"/>
          <w:pgSz w:w="11901" w:h="16834" w:code="9"/>
          <w:pgMar w:top="1701" w:right="1418" w:bottom="1701" w:left="1701" w:header="851" w:footer="709" w:gutter="0"/>
          <w:pgNumType w:fmt="upperRoman" w:start="1"/>
          <w:cols w:space="708"/>
          <w:titlePg/>
          <w:docGrid w:linePitch="299"/>
        </w:sectPr>
      </w:pPr>
    </w:p>
    <w:p w14:paraId="41B2EADF" w14:textId="60043275" w:rsidR="006B04D8" w:rsidRDefault="002B75AC" w:rsidP="006B04D8">
      <w:pPr>
        <w:pStyle w:val="Heading2"/>
      </w:pPr>
      <w:bookmarkStart w:id="39" w:name="_Toc458781330"/>
      <w:r>
        <w:lastRenderedPageBreak/>
        <w:t>IoT arhitektura</w:t>
      </w:r>
      <w:bookmarkEnd w:id="39"/>
    </w:p>
    <w:p w14:paraId="1BC9AF06" w14:textId="710F572E" w:rsidR="001D3DEC" w:rsidRDefault="006B04D8" w:rsidP="006B04D8">
      <w:r>
        <w:t xml:space="preserve">Na področju pametnih naprav se poskuša uveljaviti več standardov. Le </w:t>
      </w:r>
      <w:r w:rsidR="006E5230">
        <w:t xml:space="preserve">ti pa </w:t>
      </w:r>
      <w:r w:rsidR="008D096F">
        <w:t xml:space="preserve">med seboj niso kompatibilni. </w:t>
      </w:r>
      <w:r w:rsidR="006E5230">
        <w:t>S področjem povezovanja različnih arhitektur obstoječih IoT naprav in snovanjem smernic za nove</w:t>
      </w:r>
      <w:r w:rsidR="008D096F">
        <w:t xml:space="preserve"> generacije naprav</w:t>
      </w:r>
      <w:r w:rsidR="006E5230">
        <w:t xml:space="preserve"> se ukvarja evropski projekt Internet of Things – Architecture.</w:t>
      </w:r>
      <w:r w:rsidR="002F0209">
        <w:t xml:space="preserve"> </w:t>
      </w:r>
    </w:p>
    <w:p w14:paraId="4B8CA3FE" w14:textId="089D2871" w:rsidR="008D096F" w:rsidRDefault="00596B3B" w:rsidP="006B04D8">
      <w:r>
        <w:rPr>
          <w:noProof/>
          <w:lang w:val="en-US"/>
        </w:rPr>
        <w:lastRenderedPageBreak/>
        <mc:AlternateContent>
          <mc:Choice Requires="wps">
            <w:drawing>
              <wp:anchor distT="0" distB="0" distL="114300" distR="114300" simplePos="0" relativeHeight="251664896" behindDoc="0" locked="0" layoutInCell="1" allowOverlap="1" wp14:anchorId="5036A6FC" wp14:editId="2243EA12">
                <wp:simplePos x="0" y="0"/>
                <wp:positionH relativeFrom="margin">
                  <wp:posOffset>835660</wp:posOffset>
                </wp:positionH>
                <wp:positionV relativeFrom="margin">
                  <wp:posOffset>5113020</wp:posOffset>
                </wp:positionV>
                <wp:extent cx="3837940" cy="295275"/>
                <wp:effectExtent l="0" t="0" r="0" b="9525"/>
                <wp:wrapTopAndBottom/>
                <wp:docPr id="2" name="Text Box 2"/>
                <wp:cNvGraphicFramePr/>
                <a:graphic xmlns:a="http://schemas.openxmlformats.org/drawingml/2006/main">
                  <a:graphicData uri="http://schemas.microsoft.com/office/word/2010/wordprocessingShape">
                    <wps:wsp>
                      <wps:cNvSpPr txBox="1"/>
                      <wps:spPr>
                        <a:xfrm>
                          <a:off x="0" y="0"/>
                          <a:ext cx="3837940" cy="295275"/>
                        </a:xfrm>
                        <a:prstGeom prst="rect">
                          <a:avLst/>
                        </a:prstGeom>
                        <a:solidFill>
                          <a:prstClr val="white"/>
                        </a:solidFill>
                        <a:ln>
                          <a:noFill/>
                        </a:ln>
                        <a:effectLst/>
                      </wps:spPr>
                      <wps:txbx>
                        <w:txbxContent>
                          <w:p w14:paraId="517C493F" w14:textId="51F229F6" w:rsidR="00262F1F" w:rsidRPr="005541BB" w:rsidRDefault="00262F1F" w:rsidP="0093725B">
                            <w:pPr>
                              <w:pStyle w:val="Caption"/>
                              <w:rPr>
                                <w:rFonts w:ascii="Times" w:hAnsi="Times" w:cs="Times"/>
                                <w:noProof/>
                              </w:rPr>
                            </w:pPr>
                            <w:bookmarkStart w:id="40" w:name="_Toc458781269"/>
                            <w:r>
                              <w:t xml:space="preserve">Slika </w:t>
                            </w:r>
                            <w:r>
                              <w:fldChar w:fldCharType="begin"/>
                            </w:r>
                            <w:r>
                              <w:instrText xml:space="preserve"> SEQ Slika \* ARABIC </w:instrText>
                            </w:r>
                            <w:r>
                              <w:fldChar w:fldCharType="separate"/>
                            </w:r>
                            <w:r>
                              <w:rPr>
                                <w:noProof/>
                              </w:rPr>
                              <w:t>2</w:t>
                            </w:r>
                            <w:r>
                              <w:fldChar w:fldCharType="end"/>
                            </w:r>
                            <w:r>
                              <w:t>: IoT - A integracija interneta stvari</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36A6FC" id="_x0000_t202" coordsize="21600,21600" o:spt="202" path="m0,0l0,21600,21600,21600,21600,0xe">
                <v:stroke joinstyle="miter"/>
                <v:path gradientshapeok="t" o:connecttype="rect"/>
              </v:shapetype>
              <v:shape id="Text Box 2" o:spid="_x0000_s1026" type="#_x0000_t202" style="position:absolute;left:0;text-align:left;margin-left:65.8pt;margin-top:402.6pt;width:302.2pt;height:23.25pt;z-index:251664896;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" stroked="f">
                <v:textbox style="mso-fit-shape-to-text:t" inset="0,0,0,0">
                  <w:txbxContent>
                    <w:p w14:paraId="517C493F" w14:textId="51F229F6" w:rsidR="00262F1F" w:rsidRPr="005541BB" w:rsidRDefault="00262F1F" w:rsidP="0093725B">
                      <w:pPr>
                        <w:pStyle w:val="Caption"/>
                        <w:rPr>
                          <w:rFonts w:ascii="Times" w:hAnsi="Times" w:cs="Times"/>
                          <w:noProof/>
                        </w:rPr>
                      </w:pPr>
                      <w:bookmarkStart w:id="41" w:name="_Toc458781269"/>
                      <w:r>
                        <w:t xml:space="preserve">Slika </w:t>
                      </w:r>
                      <w:r>
                        <w:fldChar w:fldCharType="begin"/>
                      </w:r>
                      <w:r>
                        <w:instrText xml:space="preserve"> SEQ Slika \* ARABIC </w:instrText>
                      </w:r>
                      <w:r>
                        <w:fldChar w:fldCharType="separate"/>
                      </w:r>
                      <w:r>
                        <w:rPr>
                          <w:noProof/>
                        </w:rPr>
                        <w:t>2</w:t>
                      </w:r>
                      <w:r>
                        <w:fldChar w:fldCharType="end"/>
                      </w:r>
                      <w:r>
                        <w:t>: IoT - A integracija interneta stvari</w:t>
                      </w:r>
                      <w:bookmarkEnd w:id="41"/>
                    </w:p>
                  </w:txbxContent>
                </v:textbox>
                <w10:wrap type="topAndBottom" anchorx="margin" anchory="margin"/>
              </v:shape>
            </w:pict>
          </mc:Fallback>
        </mc:AlternateContent>
      </w:r>
    </w:p>
    <w:p w14:paraId="680B2D88" w14:textId="4F9B01B4" w:rsidR="006E5230" w:rsidRDefault="0093725B" w:rsidP="006B04D8">
      <w:r>
        <w:rPr>
          <w:rFonts w:ascii="Times" w:hAnsi="Times" w:cs="Times"/>
          <w:noProof/>
          <w:sz w:val="24"/>
          <w:szCs w:val="24"/>
          <w:lang w:val="en-US"/>
        </w:rPr>
        <w:drawing>
          <wp:anchor distT="0" distB="0" distL="114300" distR="114300" simplePos="0" relativeHeight="251663872" behindDoc="0" locked="0" layoutInCell="1" allowOverlap="1" wp14:anchorId="30E9DE46" wp14:editId="1A5D5129">
            <wp:simplePos x="0" y="0"/>
            <wp:positionH relativeFrom="margin">
              <wp:align>center</wp:align>
            </wp:positionH>
            <wp:positionV relativeFrom="margin">
              <wp:align>top</wp:align>
            </wp:positionV>
            <wp:extent cx="3838201" cy="5126729"/>
            <wp:effectExtent l="0" t="0" r="0" b="444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8201" cy="5126729"/>
                    </a:xfrm>
                    <a:prstGeom prst="rect">
                      <a:avLst/>
                    </a:prstGeom>
                    <a:noFill/>
                    <a:ln>
                      <a:noFill/>
                    </a:ln>
                  </pic:spPr>
                </pic:pic>
              </a:graphicData>
            </a:graphic>
          </wp:anchor>
        </w:drawing>
      </w:r>
      <w:r w:rsidR="001D3DEC">
        <w:t xml:space="preserve">Pogosto so IoT naprave naprave narejene za </w:t>
      </w:r>
      <w:r w:rsidR="00AE02C6">
        <w:t>specifič</w:t>
      </w:r>
      <w:r w:rsidR="001D3DEC">
        <w:t>n</w:t>
      </w:r>
      <w:r w:rsidR="00AE02C6">
        <w:t>e</w:t>
      </w:r>
      <w:r w:rsidR="001D3DEC">
        <w:t xml:space="preserve"> </w:t>
      </w:r>
      <w:r w:rsidR="00030017">
        <w:t>primere</w:t>
      </w:r>
      <w:r w:rsidR="001D3DEC">
        <w:t xml:space="preserve"> uporabe. Za</w:t>
      </w:r>
      <w:r w:rsidR="00030017">
        <w:t xml:space="preserve"> boljšo izrabo, recimo za</w:t>
      </w:r>
      <w:r w:rsidR="001D3DEC">
        <w:t xml:space="preserve"> potrebe pametnih m</w:t>
      </w:r>
      <w:r w:rsidR="00AE02C6">
        <w:t>est je nujno, da se</w:t>
      </w:r>
      <w:r w:rsidR="001D3DEC">
        <w:t xml:space="preserve"> naprave</w:t>
      </w:r>
      <w:r w:rsidR="00AE02C6">
        <w:t xml:space="preserve"> medsebojno</w:t>
      </w:r>
      <w:r w:rsidR="001D3DEC">
        <w:t xml:space="preserve"> </w:t>
      </w:r>
      <w:r w:rsidR="00AE02C6">
        <w:t>povezujejo in vedo druga za drugo.</w:t>
      </w:r>
      <w:r w:rsidR="001D3DEC">
        <w:t xml:space="preserve"> </w:t>
      </w:r>
      <w:r w:rsidR="00AE02C6">
        <w:t>Na podlagi</w:t>
      </w:r>
      <w:r w:rsidR="00030017">
        <w:t xml:space="preserve"> podatkov iz senzorskih naprav ter </w:t>
      </w:r>
      <w:r w:rsidR="00AE02C6">
        <w:t>inteligentnih algoritmo</w:t>
      </w:r>
      <w:r w:rsidR="001D3DEC">
        <w:t>v</w:t>
      </w:r>
      <w:r w:rsidR="00030017">
        <w:t xml:space="preserve"> so lahko aktuatorji optimalno upravljani. S tem izboljšamo rabo virov, izboljšamo udobje in povečujemo človekovo varnost.</w:t>
      </w:r>
      <w:r w:rsidR="001D3DEC">
        <w:t xml:space="preserve"> </w:t>
      </w:r>
      <w:r w:rsidR="00030017">
        <w:t>Nekaj problemov s katerimi se srečujemo ob integraciji IoT naprav:</w:t>
      </w:r>
      <w:r w:rsidRPr="0093725B">
        <w:rPr>
          <w:rFonts w:ascii="Times" w:hAnsi="Times" w:cs="Times"/>
          <w:noProof/>
          <w:sz w:val="24"/>
          <w:szCs w:val="24"/>
          <w:lang w:val="en-US"/>
        </w:rPr>
        <w:t xml:space="preserve"> </w:t>
      </w:r>
    </w:p>
    <w:p w14:paraId="78211DC6" w14:textId="68FA59EC" w:rsidR="00847B35" w:rsidRDefault="00441166" w:rsidP="008D096F">
      <w:pPr>
        <w:pStyle w:val="ListParagraph"/>
        <w:numPr>
          <w:ilvl w:val="0"/>
          <w:numId w:val="35"/>
        </w:numPr>
      </w:pPr>
      <w:r>
        <w:t>m</w:t>
      </w:r>
      <w:r w:rsidR="008D096F">
        <w:t xml:space="preserve">ožnost </w:t>
      </w:r>
      <w:r w:rsidR="005D1E66">
        <w:t>posodabljanja in interoperabilnost</w:t>
      </w:r>
    </w:p>
    <w:p w14:paraId="29801C2F" w14:textId="6758AEBD" w:rsidR="00847B35" w:rsidRDefault="005D1E66" w:rsidP="008D096F">
      <w:pPr>
        <w:pStyle w:val="ListParagraph"/>
        <w:numPr>
          <w:ilvl w:val="0"/>
          <w:numId w:val="35"/>
        </w:numPr>
      </w:pPr>
      <w:r>
        <w:t>z</w:t>
      </w:r>
      <w:r w:rsidR="00847B35">
        <w:t>mogljivost in razširljiv</w:t>
      </w:r>
      <w:r>
        <w:t>ost</w:t>
      </w:r>
    </w:p>
    <w:p w14:paraId="32C5F63D" w14:textId="50347A1A" w:rsidR="00847B35" w:rsidRDefault="005D1E66" w:rsidP="008D096F">
      <w:pPr>
        <w:pStyle w:val="ListParagraph"/>
        <w:numPr>
          <w:ilvl w:val="0"/>
          <w:numId w:val="35"/>
        </w:numPr>
      </w:pPr>
      <w:r>
        <w:t>z</w:t>
      </w:r>
      <w:r w:rsidR="008D096F">
        <w:t>aupnost</w:t>
      </w:r>
      <w:r>
        <w:t>, varnost in zasebnost</w:t>
      </w:r>
    </w:p>
    <w:p w14:paraId="029354C0" w14:textId="29D2AEEF" w:rsidR="00DB57CF" w:rsidRDefault="005D1E66" w:rsidP="008D096F">
      <w:pPr>
        <w:pStyle w:val="ListParagraph"/>
        <w:numPr>
          <w:ilvl w:val="0"/>
          <w:numId w:val="35"/>
        </w:numPr>
      </w:pPr>
      <w:r>
        <w:t>r</w:t>
      </w:r>
      <w:r w:rsidR="00441166">
        <w:t>azpoložljivost in odpornost</w:t>
      </w:r>
    </w:p>
    <w:p w14:paraId="598D348E" w14:textId="77777777" w:rsidR="00847B35" w:rsidRDefault="00847B35" w:rsidP="00DB57CF"/>
    <w:p w14:paraId="635D75B3" w14:textId="455C0A07" w:rsidR="00030698" w:rsidRDefault="00030698" w:rsidP="00030698">
      <w:pPr>
        <w:widowControl w:val="0"/>
        <w:autoSpaceDE w:val="0"/>
        <w:autoSpaceDN w:val="0"/>
        <w:adjustRightInd w:val="0"/>
        <w:spacing w:line="280" w:lineRule="atLeast"/>
        <w:jc w:val="left"/>
        <w:rPr>
          <w:rFonts w:ascii="Times" w:hAnsi="Times" w:cs="Times"/>
          <w:sz w:val="24"/>
          <w:szCs w:val="24"/>
          <w:lang w:val="en-US"/>
        </w:rPr>
      </w:pPr>
    </w:p>
    <w:p w14:paraId="66A33A6E" w14:textId="77777777" w:rsidR="00441166" w:rsidRDefault="00441166">
      <w:pPr>
        <w:spacing w:line="240" w:lineRule="auto"/>
        <w:jc w:val="left"/>
      </w:pPr>
      <w:r>
        <w:br w:type="page"/>
      </w:r>
    </w:p>
    <w:p w14:paraId="5951289B" w14:textId="58D07DED" w:rsidR="000B0326" w:rsidRDefault="000B0326" w:rsidP="00441166">
      <w:pPr>
        <w:pStyle w:val="Heading2"/>
      </w:pPr>
      <w:bookmarkStart w:id="42" w:name="_Toc458781331"/>
      <w:r>
        <w:lastRenderedPageBreak/>
        <w:t>Komunikacijski protokoli IoT naprav</w:t>
      </w:r>
      <w:bookmarkEnd w:id="42"/>
    </w:p>
    <w:p w14:paraId="5A829AD9" w14:textId="17F5521E" w:rsidR="000B0326" w:rsidRDefault="000B0326" w:rsidP="000B0326">
      <w:pPr>
        <w:pStyle w:val="Heading3"/>
      </w:pPr>
      <w:bookmarkStart w:id="43" w:name="_Toc458781332"/>
      <w:r>
        <w:t>IP</w:t>
      </w:r>
      <w:bookmarkEnd w:id="43"/>
    </w:p>
    <w:p w14:paraId="7085F545" w14:textId="08E52E22" w:rsidR="001F37E7" w:rsidRDefault="00F00263" w:rsidP="00F00263">
      <w:r>
        <w:t xml:space="preserve">Večina sodobnih IoT naprav komunicira preko TCP/IP </w:t>
      </w:r>
      <w:r w:rsidR="00317E63">
        <w:t xml:space="preserve">sklada. </w:t>
      </w:r>
      <w:r>
        <w:t xml:space="preserve">Pametna naprava je lahko v svet povezana izključno preko </w:t>
      </w:r>
      <w:r w:rsidR="00317E63">
        <w:t>tega sklada</w:t>
      </w:r>
      <w:r>
        <w:t xml:space="preserve"> ali pa je na drug način povezana </w:t>
      </w:r>
      <w:r w:rsidR="00317E63">
        <w:t>z namenskim</w:t>
      </w:r>
      <w:r>
        <w:t xml:space="preserve"> prehodom (recimo brezžično s protokolom ZigBee), ki je</w:t>
      </w:r>
      <w:r w:rsidR="00317E63">
        <w:t xml:space="preserve"> povezan s spletom. </w:t>
      </w:r>
      <w:r w:rsidR="001F37E7">
        <w:t xml:space="preserve">Naprave so lahko s spletom povezane žično z ethernet priključkom ali brezžično z uporabo WIFI-ja. </w:t>
      </w:r>
      <w:r w:rsidR="00BE42B5">
        <w:t xml:space="preserve">Ethernet standarde določa </w:t>
      </w:r>
      <w:r w:rsidR="00BE42B5" w:rsidRPr="00BE42B5">
        <w:t>IEEE 802.3</w:t>
      </w:r>
      <w:r w:rsidR="00BE42B5">
        <w:t>, WIFI pa IEEE 802.11.</w:t>
      </w:r>
    </w:p>
    <w:p w14:paraId="49652001" w14:textId="65A80280" w:rsidR="00F00263" w:rsidRDefault="00317E63" w:rsidP="00F00263">
      <w:r>
        <w:t xml:space="preserve">Protokol IP se v TCP/IP skladu nahaja na internetni plasti. </w:t>
      </w:r>
      <w:r w:rsidR="00F00263">
        <w:t xml:space="preserve">Trenutno prevladuje IP verzije 4, katerega naslovni prostor je že izčrpan. </w:t>
      </w:r>
      <w:r w:rsidR="00962066">
        <w:t>Predvideva se, da bo do leta 2020 v splet povezanih 30 miljard stvari, medtem ko naslovni prostor IP verzije 4 ponuja zgolj 4 miljarde IP naslovov. Trenutno se za ohranjanje naslov</w:t>
      </w:r>
      <w:r w:rsidR="00592B4C">
        <w:t>ov uporablja NAT</w:t>
      </w:r>
      <w:r w:rsidR="001F37E7">
        <w:t>, ki prepisuje IP naslove, na prehodu v lokalno omrežje</w:t>
      </w:r>
      <w:r w:rsidR="00592B4C">
        <w:t>. Ob hitrem razvoju te kategorije naprav pa tudi metoda prepisovanja spletnih naslovov ne bo dovolj</w:t>
      </w:r>
      <w:r w:rsidR="00AC5FCF">
        <w:t xml:space="preserve"> </w:t>
      </w:r>
      <w:r w:rsidR="00AC5FCF">
        <w:fldChar w:fldCharType="begin" w:fldLock="1"/>
      </w:r>
      <w:r w:rsidR="00FD68F9">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"[4]", "plainTextFormattedCitation" : "[4]", "previouslyFormattedCitation" : "[4]" }, "properties" : { "noteIndex" : 0 }, "schema" : "https://github.com/citation-style-language/schema/raw/master/csl-citation.json" }</w:instrText>
      </w:r>
      <w:r w:rsidR="00AC5FCF">
        <w:fldChar w:fldCharType="separate"/>
      </w:r>
      <w:r w:rsidR="00AC5FCF" w:rsidRPr="00AC5FCF">
        <w:rPr>
          <w:noProof/>
        </w:rPr>
        <w:t>[4]</w:t>
      </w:r>
      <w:r w:rsidR="00AC5FCF">
        <w:fldChar w:fldCharType="end"/>
      </w:r>
      <w:r w:rsidR="00592B4C">
        <w:t xml:space="preserve">. </w:t>
      </w:r>
    </w:p>
    <w:p w14:paraId="3B9E66DA" w14:textId="2FA11714" w:rsidR="00592B4C" w:rsidRDefault="00592B4C" w:rsidP="00AC5FCF">
      <w:r>
        <w:t>Rešitev tega problema je IP verzije 6. Naslov IPv6 sestavlja 8 16 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rsidR="00AC5FCF">
        <w:t>. Omogoča tudi večjo fleksibilnost in avtomatsko konfiguracijo, ki vključuje fizične naslove vmesnikov v naslovni prostor</w:t>
      </w:r>
      <w:r>
        <w:t xml:space="preserve"> </w:t>
      </w:r>
      <w:r>
        <w:fldChar w:fldCharType="begin" w:fldLock="1"/>
      </w:r>
      <w:r w:rsidR="00FD68F9">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"[5]", "plainTextFormattedCitation" : "[5]", "previouslyFormattedCitation" : "[5]" }, "properties" : { "noteIndex" : 0 }, "schema" : "https://github.com/citation-style-language/schema/raw/master/csl-citation.json" }</w:instrText>
      </w:r>
      <w:r>
        <w:fldChar w:fldCharType="separate"/>
      </w:r>
      <w:r w:rsidR="00AC5FCF" w:rsidRPr="00AC5FCF">
        <w:rPr>
          <w:noProof/>
        </w:rPr>
        <w:t>[5]</w:t>
      </w:r>
      <w:r>
        <w:fldChar w:fldCharType="end"/>
      </w:r>
      <w:r w:rsidRPr="00592B4C">
        <w:t>.</w:t>
      </w:r>
    </w:p>
    <w:p w14:paraId="78C9401C" w14:textId="013500AB" w:rsidR="00441166" w:rsidRDefault="004744B5" w:rsidP="00A13AA9">
      <w:pPr>
        <w:pStyle w:val="Heading3"/>
      </w:pPr>
      <w:bookmarkStart w:id="44" w:name="_Toc458781333"/>
      <w:r>
        <w:t xml:space="preserve">Bluetooth in </w:t>
      </w:r>
      <w:r w:rsidR="00EE3040">
        <w:t>iBeacon</w:t>
      </w:r>
      <w:bookmarkEnd w:id="44"/>
    </w:p>
    <w:p w14:paraId="7D46DE72" w14:textId="73715E52" w:rsidR="00A13AA9" w:rsidRPr="00A13AA9" w:rsidRDefault="00A13AA9" w:rsidP="00A13AA9">
      <w:r>
        <w:t xml:space="preserve">Bluetooth </w:t>
      </w:r>
      <w:r w:rsidRPr="004744B5">
        <w:t>je brezžična tehnologija za povezovanje različnih digitalnih elektronskih naprav na razdaljah do nekaj metrov.</w:t>
      </w:r>
      <w:r>
        <w:t xml:space="preserve"> Njegova uporaba je zelo razširjena, velik pa je tudi nabor različnih tipov naprav, ki ga uporablja. </w:t>
      </w:r>
    </w:p>
    <w:p w14:paraId="0EE56E0F" w14:textId="4A3E60CB" w:rsidR="00CA47F7" w:rsidRDefault="00CA47F7" w:rsidP="00CA47F7">
      <w:r w:rsidRPr="00CA47F7">
        <w:t xml:space="preserve">iBeacon </w:t>
      </w:r>
      <w:r>
        <w:t>je protokol razvit s strani</w:t>
      </w:r>
      <w:r w:rsidRPr="00CA47F7">
        <w:t xml:space="preserve"> Appl</w:t>
      </w:r>
      <w:r>
        <w:t>a</w:t>
      </w:r>
      <w:r w:rsidRPr="00CA47F7">
        <w:t xml:space="preserve"> </w:t>
      </w:r>
      <w:r>
        <w:t xml:space="preserve">in je bil predstavljen na </w:t>
      </w:r>
      <w:r w:rsidRPr="00CA47F7">
        <w:t>Appl</w:t>
      </w:r>
      <w:r>
        <w:t>ovi mednarodni razvijalski konferenci</w:t>
      </w:r>
      <w:r w:rsidRPr="00CA47F7">
        <w:t xml:space="preserve"> W</w:t>
      </w:r>
      <w:r>
        <w:t>W</w:t>
      </w:r>
      <w:r w:rsidRPr="00CA47F7">
        <w:t>DC</w:t>
      </w:r>
      <w:r>
        <w:t xml:space="preserve"> leta</w:t>
      </w:r>
      <w:r w:rsidR="004744B5">
        <w:t xml:space="preserve"> 2013 </w:t>
      </w:r>
      <w:r w:rsidR="000763CE">
        <w:t>TODO:</w:t>
      </w:r>
      <w:r w:rsidRPr="00CA47F7">
        <w:t>[1]</w:t>
      </w:r>
      <w:r w:rsidR="004744B5">
        <w:t>.</w:t>
      </w:r>
      <w:r w:rsidRPr="00CA47F7">
        <w:t xml:space="preserve"> </w:t>
      </w:r>
      <w:r>
        <w:t>Različni proizvajalci ponujajo kompatibilne</w:t>
      </w:r>
      <w:r w:rsidRPr="00CA47F7">
        <w:t xml:space="preserve"> iBeacon</w:t>
      </w:r>
      <w:r>
        <w:t xml:space="preserve"> oddajnike, pogosto imenovane </w:t>
      </w:r>
      <w:r w:rsidRPr="00CA47F7">
        <w:t>beacons</w:t>
      </w:r>
      <w:r>
        <w:t xml:space="preserve">. Sodijo v kategorijo bluetooth oddajnikov z nizko močjo BLE (ang. </w:t>
      </w:r>
      <w:r w:rsidRPr="00CA47F7">
        <w:t>Bluetooth low energy</w:t>
      </w:r>
      <w:r>
        <w:t>)</w:t>
      </w:r>
      <w:r w:rsidR="005E6918">
        <w:t xml:space="preserve">. </w:t>
      </w:r>
      <w:r w:rsidR="00892C2B" w:rsidRPr="00892C2B">
        <w:t>Bluetooth uporablja frekvenčni pas med 2400 MHz in 2483.5 MHz</w:t>
      </w:r>
      <w:r w:rsidR="00892C2B">
        <w:t xml:space="preserve">. </w:t>
      </w:r>
      <w:r w:rsidR="005E6918">
        <w:t>Tehnologija omogoča pametnim telefonom, tabličnim računalnikom in ostalim napravam z bluetooth vmesnikom</w:t>
      </w:r>
      <w:r w:rsidR="00EF3887">
        <w:t xml:space="preserve"> izvajanje akcij v bližini </w:t>
      </w:r>
      <w:r w:rsidRPr="00CA47F7">
        <w:t>iBeacon</w:t>
      </w:r>
      <w:r w:rsidR="00EF3887">
        <w:t xml:space="preserve"> oddajnika</w:t>
      </w:r>
      <w:r w:rsidR="000763CE">
        <w:t xml:space="preserve"> </w:t>
      </w:r>
      <w:r w:rsidRPr="00CA47F7">
        <w:t>[2][3]</w:t>
      </w:r>
      <w:r w:rsidR="000763CE">
        <w:t>.</w:t>
      </w:r>
      <w:r w:rsidR="00EF3887">
        <w:t xml:space="preserve"> TODO: viri iz wikipedije</w:t>
      </w:r>
      <w:r w:rsidR="00550C19">
        <w:t xml:space="preserve"> Tehnologija omogoča tudi navigacijo v zaprtih prostorih. V primerjavi z GPS-om ima boljšo natančnost in zagotavlja boljšo avtonomijo pametnih naprav.</w:t>
      </w:r>
    </w:p>
    <w:p w14:paraId="0E15C8B6" w14:textId="1EB04148" w:rsidR="00EF3887" w:rsidRDefault="00EF3887" w:rsidP="00CA47F7">
      <w:r>
        <w:lastRenderedPageBreak/>
        <w:t>Vsak beacon ima svoj unikaten identifikator UUID</w:t>
      </w:r>
      <w:r w:rsidR="00550C19">
        <w:t xml:space="preserve">, major ter minor, pametne naprave pa omogočanje tudi merjenje oddaljenosti do oddajnika.  </w:t>
      </w:r>
      <w:r w:rsidR="00BE1560" w:rsidRPr="00BE1560">
        <w:t>[9]</w:t>
      </w:r>
      <w:r w:rsidR="00BE1560">
        <w:t xml:space="preserve"> TODO</w:t>
      </w:r>
    </w:p>
    <w:p w14:paraId="35CDE889" w14:textId="6BEA71F7" w:rsidR="00BE1560" w:rsidRDefault="00204942" w:rsidP="00CA47F7">
      <w:r>
        <w:rPr>
          <w:noProof/>
          <w:lang w:val="en-US"/>
        </w:rPr>
        <mc:AlternateContent>
          <mc:Choice Requires="wps">
            <w:drawing>
              <wp:anchor distT="0" distB="0" distL="114300" distR="114300" simplePos="0" relativeHeight="251667968" behindDoc="0" locked="0" layoutInCell="1" allowOverlap="1" wp14:anchorId="5A05DC90" wp14:editId="055D2BEA">
                <wp:simplePos x="0" y="0"/>
                <wp:positionH relativeFrom="column">
                  <wp:posOffset>1534795</wp:posOffset>
                </wp:positionH>
                <wp:positionV relativeFrom="paragraph">
                  <wp:posOffset>2849880</wp:posOffset>
                </wp:positionV>
                <wp:extent cx="2398395" cy="295275"/>
                <wp:effectExtent l="0" t="0" r="0" b="9525"/>
                <wp:wrapTopAndBottom/>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B10B5AA" w14:textId="480E1C39" w:rsidR="00262F1F" w:rsidRPr="008A604F" w:rsidRDefault="00262F1F" w:rsidP="00B97E65">
                            <w:pPr>
                              <w:pStyle w:val="Caption"/>
                              <w:rPr>
                                <w:noProof/>
                                <w:sz w:val="22"/>
                                <w:szCs w:val="22"/>
                              </w:rPr>
                            </w:pPr>
                            <w:bookmarkStart w:id="45" w:name="_Toc458781270"/>
                            <w:r>
                              <w:t xml:space="preserve">Slika </w:t>
                            </w:r>
                            <w:r>
                              <w:fldChar w:fldCharType="begin"/>
                            </w:r>
                            <w:r>
                              <w:instrText xml:space="preserve"> SEQ Slika \* ARABIC </w:instrText>
                            </w:r>
                            <w:r>
                              <w:fldChar w:fldCharType="separate"/>
                            </w:r>
                            <w:r>
                              <w:rPr>
                                <w:noProof/>
                              </w:rPr>
                              <w:t>3</w:t>
                            </w:r>
                            <w:r>
                              <w:fldChar w:fldCharType="end"/>
                            </w:r>
                            <w:r>
                              <w:t>: iBeacon oddajnik</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5DC90" id="Text Box 6" o:spid="_x0000_s1027" type="#_x0000_t202" style="position:absolute;left:0;text-align:left;margin-left:120.85pt;margin-top:224.4pt;width:188.85pt;height:23.2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" stroked="f">
                <v:textbox style="mso-fit-shape-to-text:t" inset="0,0,0,0">
                  <w:txbxContent>
                    <w:p w14:paraId="3B10B5AA" w14:textId="480E1C39" w:rsidR="00262F1F" w:rsidRPr="008A604F" w:rsidRDefault="00262F1F" w:rsidP="00B97E65">
                      <w:pPr>
                        <w:pStyle w:val="Caption"/>
                        <w:rPr>
                          <w:noProof/>
                          <w:sz w:val="22"/>
                          <w:szCs w:val="22"/>
                        </w:rPr>
                      </w:pPr>
                      <w:bookmarkStart w:id="46" w:name="_Toc458781270"/>
                      <w:r>
                        <w:t xml:space="preserve">Slika </w:t>
                      </w:r>
                      <w:r>
                        <w:fldChar w:fldCharType="begin"/>
                      </w:r>
                      <w:r>
                        <w:instrText xml:space="preserve"> SEQ Slika \* ARABIC </w:instrText>
                      </w:r>
                      <w:r>
                        <w:fldChar w:fldCharType="separate"/>
                      </w:r>
                      <w:r>
                        <w:rPr>
                          <w:noProof/>
                        </w:rPr>
                        <w:t>3</w:t>
                      </w:r>
                      <w:r>
                        <w:fldChar w:fldCharType="end"/>
                      </w:r>
                      <w:r>
                        <w:t>: iBeacon oddajnik</w:t>
                      </w:r>
                      <w:bookmarkEnd w:id="46"/>
                    </w:p>
                  </w:txbxContent>
                </v:textbox>
                <w10:wrap type="topAndBottom"/>
              </v:shape>
            </w:pict>
          </mc:Fallback>
        </mc:AlternateContent>
      </w:r>
      <w:r>
        <w:rPr>
          <w:noProof/>
          <w:lang w:val="en-US"/>
        </w:rPr>
        <w:drawing>
          <wp:anchor distT="0" distB="0" distL="114300" distR="114300" simplePos="0" relativeHeight="251665920" behindDoc="0" locked="0" layoutInCell="1" allowOverlap="1" wp14:anchorId="13AF3F3E" wp14:editId="1D89F82C">
            <wp:simplePos x="0" y="0"/>
            <wp:positionH relativeFrom="margin">
              <wp:posOffset>1536065</wp:posOffset>
            </wp:positionH>
            <wp:positionV relativeFrom="paragraph">
              <wp:posOffset>346710</wp:posOffset>
            </wp:positionV>
            <wp:extent cx="2095500" cy="2377440"/>
            <wp:effectExtent l="0" t="0" r="165100" b="187960"/>
            <wp:wrapTopAndBottom/>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2095500" cy="23774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1560">
        <w:t>Za potrebe naloge sm</w:t>
      </w:r>
      <w:r w:rsidR="00AA008C">
        <w:t>o uporabili iBeacon oddajnik</w:t>
      </w:r>
      <w:r w:rsidR="001F2AA9">
        <w:t>, na sliki 3.</w:t>
      </w:r>
    </w:p>
    <w:p w14:paraId="16D0C51C" w14:textId="19289F9A" w:rsidR="00AA008C" w:rsidRPr="00CA47F7" w:rsidRDefault="00FF08E8" w:rsidP="00CA47F7">
      <w:r>
        <w:t xml:space="preserve">Za delovanje potrebuje baterijo tipa </w:t>
      </w:r>
      <w:r w:rsidRPr="00FF08E8">
        <w:t>CR2032</w:t>
      </w:r>
      <w:r>
        <w:t>. Preko aplikacije</w:t>
      </w:r>
      <w:r w:rsidR="00D3162D">
        <w:t xml:space="preserve"> LightBlue za iOS naprave in AT ukazov lahko spreminjamo nastavitve iBeacon oddajnika. Spremenili smo interval oddajanja za boljšo odzivnost in natančnost na 100ms. Za spremembo te  nastavitve smo vnesli ukaz </w:t>
      </w:r>
      <w:r w:rsidR="00D3162D">
        <w:rPr>
          <w:color w:val="92D050"/>
          <w:shd w:val="clear" w:color="auto" w:fill="000000" w:themeFill="text1"/>
        </w:rPr>
        <w:t xml:space="preserve"> A</w:t>
      </w:r>
      <w:r w:rsidR="00D3162D" w:rsidRPr="00D3162D">
        <w:rPr>
          <w:color w:val="92D050"/>
          <w:shd w:val="clear" w:color="auto" w:fill="000000" w:themeFill="text1"/>
        </w:rPr>
        <w:t>T+ADVI</w:t>
      </w:r>
      <w:r w:rsidR="00D3162D">
        <w:rPr>
          <w:color w:val="92D050"/>
          <w:shd w:val="clear" w:color="auto" w:fill="000000" w:themeFill="text1"/>
        </w:rPr>
        <w:t xml:space="preserve">0 </w:t>
      </w:r>
      <w:r w:rsidR="00340A64" w:rsidRPr="00340A64">
        <w:t>.</w:t>
      </w:r>
    </w:p>
    <w:p w14:paraId="26D60C63" w14:textId="77777777" w:rsidR="00441166" w:rsidRDefault="00441166" w:rsidP="000B0326">
      <w:pPr>
        <w:pStyle w:val="Heading3"/>
      </w:pPr>
      <w:bookmarkStart w:id="47" w:name="_Toc458781334"/>
      <w:r>
        <w:t>RFID</w:t>
      </w:r>
      <w:bookmarkEnd w:id="47"/>
    </w:p>
    <w:p w14:paraId="56FF8A8B" w14:textId="5F77337F" w:rsidR="00042C74" w:rsidRPr="00042C74" w:rsidRDefault="00042C74" w:rsidP="00042C74">
      <w:r>
        <w:t>Mogoče lahko izpustim, saj ni povezan z nalogo.</w:t>
      </w:r>
      <w:r w:rsidR="005D073A">
        <w:t xml:space="preserve"> Vseeno treba nikje omeniti.</w:t>
      </w:r>
    </w:p>
    <w:p w14:paraId="130492C7" w14:textId="7AF9D1DD" w:rsidR="00441166" w:rsidRDefault="00441166" w:rsidP="000B0326">
      <w:pPr>
        <w:pStyle w:val="Heading3"/>
      </w:pPr>
      <w:bookmarkStart w:id="48" w:name="_Toc458781335"/>
      <w:r>
        <w:t>ZigBee</w:t>
      </w:r>
      <w:bookmarkEnd w:id="48"/>
    </w:p>
    <w:p w14:paraId="5CF51620" w14:textId="6A0A775C" w:rsidR="00441166" w:rsidRDefault="00441166" w:rsidP="000B0326">
      <w:pPr>
        <w:pStyle w:val="Heading3"/>
      </w:pPr>
      <w:bookmarkStart w:id="49" w:name="_Toc458781336"/>
      <w:r>
        <w:t>Ostali</w:t>
      </w:r>
      <w:bookmarkEnd w:id="49"/>
    </w:p>
    <w:p w14:paraId="6CDA4BEE" w14:textId="0D9FE95E" w:rsidR="00352DE3" w:rsidRDefault="00352DE3">
      <w:pPr>
        <w:spacing w:line="240" w:lineRule="auto"/>
        <w:jc w:val="left"/>
      </w:pPr>
      <w:r>
        <w:br w:type="page"/>
      </w:r>
    </w:p>
    <w:p w14:paraId="15E49A55" w14:textId="349EA1B8" w:rsidR="00441166" w:rsidRDefault="00441166" w:rsidP="00441166">
      <w:pPr>
        <w:pStyle w:val="Heading1"/>
        <w:rPr>
          <w:lang w:val="sl-SI"/>
        </w:rPr>
      </w:pPr>
      <w:bookmarkStart w:id="50" w:name="_Toc458781337"/>
      <w:r>
        <w:lastRenderedPageBreak/>
        <w:t>Razvoj lastne re</w:t>
      </w:r>
      <w:r>
        <w:rPr>
          <w:lang w:val="sl-SI"/>
        </w:rPr>
        <w:t>šitve</w:t>
      </w:r>
      <w:bookmarkEnd w:id="50"/>
    </w:p>
    <w:p w14:paraId="5165C8CA" w14:textId="4DE62D32" w:rsidR="00FB764A" w:rsidRDefault="00FB764A" w:rsidP="00FB764A">
      <w:r>
        <w:t xml:space="preserve">Shema lastno razvite rešitve je na sliki </w:t>
      </w:r>
      <w:r w:rsidR="00E133AB">
        <w:t>4</w:t>
      </w:r>
      <w:r>
        <w:t>.</w:t>
      </w:r>
    </w:p>
    <w:p w14:paraId="50E41848" w14:textId="77777777" w:rsidR="005A2FB9" w:rsidRDefault="00352DE3" w:rsidP="005A2FB9">
      <w:pPr>
        <w:keepNext/>
        <w:jc w:val="center"/>
      </w:pPr>
      <w:r>
        <w:rPr>
          <w:noProof/>
          <w:lang w:val="en-US"/>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48D4BB4F" w14:textId="6FB40C78" w:rsidR="00FB764A" w:rsidRDefault="005A2FB9" w:rsidP="005A2FB9">
      <w:pPr>
        <w:pStyle w:val="Caption"/>
      </w:pPr>
      <w:bookmarkStart w:id="51" w:name="_Toc458781271"/>
      <w:r>
        <w:t xml:space="preserve">Slika </w:t>
      </w:r>
      <w:r>
        <w:fldChar w:fldCharType="begin"/>
      </w:r>
      <w:r>
        <w:instrText xml:space="preserve"> SEQ Slika \* ARABIC </w:instrText>
      </w:r>
      <w:r>
        <w:fldChar w:fldCharType="separate"/>
      </w:r>
      <w:r w:rsidR="00B820CB">
        <w:rPr>
          <w:noProof/>
        </w:rPr>
        <w:t>4</w:t>
      </w:r>
      <w:r>
        <w:fldChar w:fldCharType="end"/>
      </w:r>
      <w:r>
        <w:t>: Shema sistema pametne hiše</w:t>
      </w:r>
      <w:bookmarkEnd w:id="51"/>
    </w:p>
    <w:p w14:paraId="5EC54903" w14:textId="77777777" w:rsidR="00FB764A" w:rsidRPr="00FB764A" w:rsidRDefault="00FB764A" w:rsidP="00FB764A"/>
    <w:p w14:paraId="273FEB1D" w14:textId="218C4614" w:rsidR="007C688D" w:rsidRPr="007C688D" w:rsidRDefault="00441166" w:rsidP="007C688D">
      <w:pPr>
        <w:pStyle w:val="Heading2"/>
      </w:pPr>
      <w:bookmarkStart w:id="52" w:name="_Toc458781338"/>
      <w:r>
        <w:t>Strojna oprema</w:t>
      </w:r>
      <w:bookmarkEnd w:id="52"/>
    </w:p>
    <w:p w14:paraId="3173F20A" w14:textId="3CE4BA4C" w:rsidR="00441166" w:rsidRDefault="00441166" w:rsidP="00441166">
      <w:pPr>
        <w:pStyle w:val="Heading3"/>
      </w:pPr>
      <w:bookmarkStart w:id="53" w:name="_Toc458781339"/>
      <w:r>
        <w:t xml:space="preserve">Raspberry </w:t>
      </w:r>
      <w:r w:rsidR="00C15BD9">
        <w:t>P</w:t>
      </w:r>
      <w:r>
        <w:t>i</w:t>
      </w:r>
      <w:bookmarkEnd w:id="53"/>
    </w:p>
    <w:p w14:paraId="1D6921F1" w14:textId="332531E1" w:rsidR="007C688D" w:rsidRDefault="007C688D" w:rsidP="007C688D">
      <w:r>
        <w:t xml:space="preserve">Raspberry pi je mikroračunalnik razvit s strani neprofitne organizacije iz Velike Britanije. Je dobro orodje </w:t>
      </w:r>
      <w:r w:rsidR="00C15BD9">
        <w:t xml:space="preserve">za učenje programiranja, saj je nanj možno preprosto priključiti senzorje in aktuatorje, kar naredi programiranje zanimivejše. Tudi njegova cena, ki se začne pri 25$ za model B je ugodna. Na voljo so tudi močnejše različice, ki so zmožne poganjati tudi Microsoft </w:t>
      </w:r>
      <w:r w:rsidR="00DD54F6">
        <w:t>W</w:t>
      </w:r>
      <w:r w:rsidR="00C15BD9">
        <w:t>indows 10 IoT.</w:t>
      </w:r>
    </w:p>
    <w:p w14:paraId="4B76F113" w14:textId="77777777" w:rsidR="00111805" w:rsidRDefault="00111805" w:rsidP="00111805">
      <w:pPr>
        <w:keepNext/>
      </w:pPr>
      <w:r>
        <w:rPr>
          <w:noProof/>
          <w:lang w:val="en-US"/>
        </w:rPr>
        <w:lastRenderedPageBreak/>
        <w:drawing>
          <wp:inline distT="0" distB="0" distL="0" distR="0" wp14:anchorId="167DDC6C" wp14:editId="16FC40E2">
            <wp:extent cx="5576570" cy="3052445"/>
            <wp:effectExtent l="0" t="0" r="1143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6570" cy="3052445"/>
                    </a:xfrm>
                    <a:prstGeom prst="rect">
                      <a:avLst/>
                    </a:prstGeom>
                  </pic:spPr>
                </pic:pic>
              </a:graphicData>
            </a:graphic>
          </wp:inline>
        </w:drawing>
      </w:r>
    </w:p>
    <w:p w14:paraId="673752DD" w14:textId="7C720806" w:rsidR="009D1B53" w:rsidRDefault="00111805" w:rsidP="00111805">
      <w:pPr>
        <w:pStyle w:val="Caption"/>
      </w:pPr>
      <w:bookmarkStart w:id="54" w:name="_Toc458781272"/>
      <w:r>
        <w:t xml:space="preserve">Slika </w:t>
      </w:r>
      <w:r>
        <w:fldChar w:fldCharType="begin"/>
      </w:r>
      <w:r>
        <w:instrText xml:space="preserve"> SEQ Slika \* ARABIC </w:instrText>
      </w:r>
      <w:r>
        <w:fldChar w:fldCharType="separate"/>
      </w:r>
      <w:r w:rsidR="00B820CB">
        <w:rPr>
          <w:noProof/>
        </w:rPr>
        <w:t>5</w:t>
      </w:r>
      <w:r>
        <w:fldChar w:fldCharType="end"/>
      </w:r>
      <w:r>
        <w:t>: Mikroračunalnik Raspberry Pi model B</w:t>
      </w:r>
      <w:bookmarkEnd w:id="54"/>
    </w:p>
    <w:p w14:paraId="0C23BC16" w14:textId="77777777" w:rsidR="00111805" w:rsidRPr="00111805" w:rsidRDefault="00111805" w:rsidP="00111805"/>
    <w:p w14:paraId="717891B8" w14:textId="01BA561D" w:rsidR="00C15BD9" w:rsidRPr="00C15BD9" w:rsidRDefault="00C15BD9" w:rsidP="007C688D">
      <w:r>
        <w:t>Za potrebe naloge smo uporabili Raspberry Pi model B saj z</w:t>
      </w:r>
      <w:r w:rsidR="00090E1D">
        <w:t xml:space="preserve">aradi nizkih strojnih zahtev </w:t>
      </w:r>
      <w:r>
        <w:t>aplikacij</w:t>
      </w:r>
      <w:r w:rsidR="00090E1D">
        <w:t>e</w:t>
      </w:r>
      <w:r>
        <w:t xml:space="preserve"> boljše strojne opreme nismo potrebovali. </w:t>
      </w:r>
      <w:r w:rsidR="00FF0B6E">
        <w:t xml:space="preserve">Izbran mikroračunalnik ima ARM procesor proizvajalca Broadcom BCM2835, ki deluje s taktom 700 mHz in 512 MB delovnega pomnilnika. Od priključkov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t xml:space="preserve">senzor dima ter aktuatorje, kot so LED dioda, PWM gonilnik za elektro motorje, rele kartico ipd. </w:t>
      </w:r>
    </w:p>
    <w:p w14:paraId="48192DBE" w14:textId="07AA3A2A" w:rsidR="00441166" w:rsidRDefault="00441166" w:rsidP="00441166">
      <w:pPr>
        <w:pStyle w:val="Heading3"/>
      </w:pPr>
      <w:bookmarkStart w:id="55" w:name="_Toc458781340"/>
      <w:r>
        <w:t>Senzorji</w:t>
      </w:r>
      <w:bookmarkEnd w:id="55"/>
    </w:p>
    <w:p w14:paraId="6BBE904F" w14:textId="34F7621A" w:rsidR="008A7449"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temperaturni senzor </w:t>
      </w:r>
      <w:r w:rsidR="00D96DA2" w:rsidRPr="00D96DA2">
        <w:t>DS18</w:t>
      </w:r>
      <w:r w:rsidR="00D96DA2">
        <w:t>B</w:t>
      </w:r>
      <w:r w:rsidR="00D96DA2" w:rsidRPr="00D96DA2">
        <w:t>20</w:t>
      </w:r>
      <w:r w:rsidR="00D96DA2">
        <w:t xml:space="preserve">. </w:t>
      </w:r>
    </w:p>
    <w:p w14:paraId="6ED52A2C" w14:textId="77777777" w:rsidR="00D96DA2" w:rsidRDefault="00D96DA2" w:rsidP="00D96DA2">
      <w:pPr>
        <w:keepNext/>
        <w:jc w:val="center"/>
      </w:pPr>
      <w:r>
        <w:rPr>
          <w:noProof/>
          <w:lang w:val="en-US"/>
        </w:rPr>
        <w:lastRenderedPageBreak/>
        <w:drawing>
          <wp:inline distT="0" distB="0" distL="0" distR="0" wp14:anchorId="6ABC277D" wp14:editId="7F52F241">
            <wp:extent cx="2836296" cy="1655060"/>
            <wp:effectExtent l="0" t="0" r="8890" b="0"/>
            <wp:docPr id="7" name="Picture 7" descr="../../Downloads/s-l16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3767" b="17880"/>
                    <a:stretch/>
                  </pic:blipFill>
                  <pic:spPr bwMode="auto">
                    <a:xfrm>
                      <a:off x="0" y="0"/>
                      <a:ext cx="2836296" cy="1655060"/>
                    </a:xfrm>
                    <a:prstGeom prst="rect">
                      <a:avLst/>
                    </a:prstGeom>
                    <a:noFill/>
                    <a:ln>
                      <a:noFill/>
                    </a:ln>
                    <a:extLst>
                      <a:ext uri="{53640926-AAD7-44D8-BBD7-CCE9431645EC}">
                        <a14:shadowObscured xmlns:a14="http://schemas.microsoft.com/office/drawing/2010/main"/>
                      </a:ext>
                    </a:extLst>
                  </pic:spPr>
                </pic:pic>
              </a:graphicData>
            </a:graphic>
          </wp:inline>
        </w:drawing>
      </w:r>
    </w:p>
    <w:p w14:paraId="062DA2F6" w14:textId="1EE2A468" w:rsidR="00D96DA2" w:rsidRDefault="00D96DA2" w:rsidP="00D96DA2">
      <w:pPr>
        <w:pStyle w:val="Caption"/>
      </w:pPr>
      <w:bookmarkStart w:id="56" w:name="_Toc458781273"/>
      <w:r>
        <w:t xml:space="preserve">Slika </w:t>
      </w:r>
      <w:r>
        <w:fldChar w:fldCharType="begin"/>
      </w:r>
      <w:r>
        <w:instrText xml:space="preserve"> SEQ Slika \* ARABIC </w:instrText>
      </w:r>
      <w:r>
        <w:fldChar w:fldCharType="separate"/>
      </w:r>
      <w:r w:rsidR="00B820CB">
        <w:rPr>
          <w:noProof/>
        </w:rPr>
        <w:t>6</w:t>
      </w:r>
      <w:r>
        <w:fldChar w:fldCharType="end"/>
      </w:r>
      <w:r>
        <w:t xml:space="preserve">: Temperaturni senzor </w:t>
      </w:r>
      <w:r w:rsidRPr="002416DE">
        <w:t>DS18</w:t>
      </w:r>
      <w:r>
        <w:t>B</w:t>
      </w:r>
      <w:r w:rsidRPr="002416DE">
        <w:t>20</w:t>
      </w:r>
      <w:bookmarkEnd w:id="56"/>
    </w:p>
    <w:p w14:paraId="5781FD50" w14:textId="6FCF5EB4" w:rsidR="00DD67E1" w:rsidRDefault="00FD2873" w:rsidP="003331D8">
      <w:r>
        <w:t xml:space="preserve">Testirali smo pa tudi senzor svetlosti </w:t>
      </w:r>
      <w:r w:rsidR="0028081F">
        <w:t>in PIR senzor gibanja. TODO sliki</w:t>
      </w:r>
    </w:p>
    <w:p w14:paraId="4F6686CF" w14:textId="36B4E451" w:rsidR="00666D82" w:rsidRDefault="00441166" w:rsidP="00666D82">
      <w:pPr>
        <w:pStyle w:val="Heading3"/>
      </w:pPr>
      <w:bookmarkStart w:id="57" w:name="_Toc458781341"/>
      <w:r>
        <w:t>Aktuatorji</w:t>
      </w:r>
      <w:bookmarkEnd w:id="57"/>
    </w:p>
    <w:p w14:paraId="0FC0269C" w14:textId="2BE93729" w:rsidR="00BD520E" w:rsidRDefault="00B23907" w:rsidP="00B23907">
      <w:r>
        <w:t xml:space="preserve">Na GPIO priključke mikro računalnika je moč priključiti različe tipe </w:t>
      </w:r>
      <w:r w:rsidR="00BD520E">
        <w:t xml:space="preserve">aktuatorjev. Za potrebe naloge smo izbrali kartico s štirimi releji. Ti omogočajo vklop in izklop naprav, kot so luč, črpalka, ventilator ipd. Sistem smo testirali z LED trakovi </w:t>
      </w:r>
      <w:r w:rsidR="00AB1045">
        <w:t xml:space="preserve">bele barve, ki delujejo </w:t>
      </w:r>
      <w:r w:rsidR="00BD520E">
        <w:t xml:space="preserve">na napetosti 12v. Samolepilne trakove smo namestili na različne dele sobe in vsakega povezali na en izhod na rele kartici. Tako smo lahko do neke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 bi lahko uporabili PWM kontroler.</w:t>
      </w:r>
    </w:p>
    <w:p w14:paraId="239F66D5" w14:textId="44F2626E" w:rsidR="00B23907" w:rsidRPr="00B23907" w:rsidRDefault="00BD520E" w:rsidP="00B23907">
      <w:r>
        <w:t>Kartica ima priključke, ki smo jih neposredno povezali na</w:t>
      </w:r>
      <w:r w:rsidR="00AB1045">
        <w:t xml:space="preserve"> GPIO priključke mikroračunalnika</w:t>
      </w:r>
      <w:r>
        <w:t xml:space="preserve">. </w:t>
      </w:r>
    </w:p>
    <w:p w14:paraId="6058C572" w14:textId="77777777" w:rsidR="001C22DE" w:rsidRDefault="001C22DE" w:rsidP="001C22DE">
      <w:pPr>
        <w:keepNext/>
        <w:jc w:val="center"/>
      </w:pPr>
      <w:r>
        <w:rPr>
          <w:noProof/>
          <w:lang w:val="en-US"/>
        </w:rPr>
        <w:drawing>
          <wp:inline distT="0" distB="0" distL="0" distR="0" wp14:anchorId="52A76F67" wp14:editId="1131192C">
            <wp:extent cx="3014164" cy="2481987"/>
            <wp:effectExtent l="76200" t="25400" r="262890" b="312420"/>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3021472" cy="24880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A108594" w14:textId="4B8AAB2E" w:rsidR="001C22DE" w:rsidRDefault="001C22DE" w:rsidP="001C22DE">
      <w:pPr>
        <w:pStyle w:val="Caption"/>
      </w:pPr>
      <w:bookmarkStart w:id="58" w:name="_Toc458781274"/>
      <w:r>
        <w:t xml:space="preserve">Slika </w:t>
      </w:r>
      <w:r>
        <w:fldChar w:fldCharType="begin"/>
      </w:r>
      <w:r>
        <w:instrText xml:space="preserve"> SEQ Slika \* ARABIC </w:instrText>
      </w:r>
      <w:r>
        <w:fldChar w:fldCharType="separate"/>
      </w:r>
      <w:r w:rsidR="00B820CB">
        <w:rPr>
          <w:noProof/>
        </w:rPr>
        <w:t>7</w:t>
      </w:r>
      <w:r>
        <w:fldChar w:fldCharType="end"/>
      </w:r>
      <w:r>
        <w:t>: Rele kartica</w:t>
      </w:r>
      <w:bookmarkEnd w:id="58"/>
    </w:p>
    <w:p w14:paraId="26E13EAE" w14:textId="77777777" w:rsidR="001C22DE" w:rsidRPr="00AF7CE5" w:rsidRDefault="001C22DE" w:rsidP="00AF7CE5"/>
    <w:p w14:paraId="54A7BAA3" w14:textId="41AFD66E" w:rsidR="00666D82" w:rsidRDefault="00666D82" w:rsidP="00666D82">
      <w:pPr>
        <w:pStyle w:val="Heading3"/>
      </w:pPr>
      <w:bookmarkStart w:id="59" w:name="_Toc458781342"/>
      <w:r>
        <w:lastRenderedPageBreak/>
        <w:t>Sestavljanje</w:t>
      </w:r>
      <w:bookmarkEnd w:id="59"/>
    </w:p>
    <w:p w14:paraId="58DB99B4" w14:textId="74CF8152" w:rsidR="00B820CB" w:rsidRDefault="00E46218" w:rsidP="005A4860">
      <w:r>
        <w:t>Sistem za pametno hišo smo vgradili v univerzalno plastično ohišje. V o</w:t>
      </w:r>
      <w:r w:rsidR="005A4860">
        <w:t>hišje smo vgradili tudi 4 priključke za LED trak, enega za 12v napajalnik za LED trak in 3 priključke za različne senzorje.</w:t>
      </w:r>
      <w:r w:rsidR="00B820CB">
        <w:rPr>
          <w:noProof/>
          <w:lang w:val="en-US"/>
        </w:rPr>
        <w:drawing>
          <wp:inline distT="0" distB="0" distL="0" distR="0" wp14:anchorId="32C26CBB" wp14:editId="085E10FC">
            <wp:extent cx="4812242" cy="4355254"/>
            <wp:effectExtent l="203200" t="0" r="344170" b="394970"/>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4816258" cy="43588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BA46EF8" w14:textId="3886E1E6" w:rsidR="00B820CB" w:rsidRDefault="00B820CB" w:rsidP="00B820CB">
      <w:pPr>
        <w:pStyle w:val="Caption"/>
      </w:pPr>
      <w:bookmarkStart w:id="60" w:name="_Toc458781275"/>
      <w:r>
        <w:t xml:space="preserve">Slika </w:t>
      </w:r>
      <w:r>
        <w:fldChar w:fldCharType="begin"/>
      </w:r>
      <w:r>
        <w:instrText xml:space="preserve"> SEQ Slika \* ARABIC </w:instrText>
      </w:r>
      <w:r>
        <w:fldChar w:fldCharType="separate"/>
      </w:r>
      <w:r>
        <w:rPr>
          <w:noProof/>
        </w:rPr>
        <w:t>8</w:t>
      </w:r>
      <w:r>
        <w:fldChar w:fldCharType="end"/>
      </w:r>
      <w:r>
        <w:t>: Sistem pametne hiše</w:t>
      </w:r>
      <w:r>
        <w:rPr>
          <w:noProof/>
        </w:rPr>
        <w:t xml:space="preserve"> v ohišju</w:t>
      </w:r>
      <w:bookmarkEnd w:id="60"/>
    </w:p>
    <w:p w14:paraId="5278966F" w14:textId="025DA227" w:rsidR="00771C15" w:rsidRDefault="00771C15" w:rsidP="00B820CB">
      <w:pPr>
        <w:spacing w:line="240" w:lineRule="auto"/>
        <w:jc w:val="center"/>
      </w:pPr>
      <w:r>
        <w:br w:type="page"/>
      </w:r>
    </w:p>
    <w:p w14:paraId="14E24229" w14:textId="71FC909F" w:rsidR="004568FF" w:rsidRDefault="004568FF" w:rsidP="004568FF">
      <w:pPr>
        <w:pStyle w:val="Heading2"/>
      </w:pPr>
      <w:bookmarkStart w:id="61" w:name="_Toc458781343"/>
      <w:r>
        <w:lastRenderedPageBreak/>
        <w:t>Server side</w:t>
      </w:r>
      <w:bookmarkEnd w:id="61"/>
    </w:p>
    <w:p w14:paraId="53DC4801" w14:textId="101E0E5D" w:rsidR="00E6250E" w:rsidRDefault="00823009" w:rsidP="00F97EC1">
      <w:r>
        <w:t>Na Raspberry pi smo namestili operacijski sistem R</w:t>
      </w:r>
      <w:r w:rsidRPr="00823009">
        <w:t xml:space="preserve">aspbian </w:t>
      </w:r>
      <w:r>
        <w:t>J</w:t>
      </w:r>
      <w:r w:rsidRPr="00823009">
        <w:t>essie lite</w:t>
      </w:r>
      <w:r>
        <w:t xml:space="preserve"> in programsko knjižnico za GPIO priključke imenovano </w:t>
      </w:r>
      <w:r w:rsidRPr="00823009">
        <w:t>WiringPi</w:t>
      </w:r>
      <w:r w:rsidR="00FD68F9">
        <w:t xml:space="preserve"> </w:t>
      </w:r>
      <w:r w:rsidR="00FD68F9">
        <w:fldChar w:fldCharType="begin" w:fldLock="1"/>
      </w:r>
      <w:r w:rsidR="003C7466">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"[6]", "plainTextFormattedCitation" : "[6]", "previouslyFormattedCitation" : "[6]" }, "properties" : { "noteIndex" : 0 }, "schema" : "https://github.com/citation-style-language/schema/raw/master/csl-citation.json" }</w:instrText>
      </w:r>
      <w:r w:rsidR="00FD68F9">
        <w:fldChar w:fldCharType="separate"/>
      </w:r>
      <w:r w:rsidR="00FD68F9" w:rsidRPr="00FD68F9">
        <w:rPr>
          <w:noProof/>
        </w:rPr>
        <w:t>[6]</w:t>
      </w:r>
      <w:r w:rsidR="00FD68F9">
        <w:fldChar w:fldCharType="end"/>
      </w:r>
      <w:r>
        <w:t xml:space="preserve">. </w:t>
      </w:r>
      <w:r w:rsidR="0045182F">
        <w:t>Za oddaljen dostop smo uporabili spletni strežnik Nginx in programski jezik PHP. Za večjo varnost smo spletni str</w:t>
      </w:r>
      <w:r w:rsidR="00D701B3">
        <w:t xml:space="preserve">ežnik konfigurirali tako, da uporablja </w:t>
      </w:r>
      <w:r w:rsidR="0045182F">
        <w:t>SSL povezavo.</w:t>
      </w:r>
      <w:r w:rsidR="00F97EC1">
        <w:t xml:space="preserve"> Tudi </w:t>
      </w:r>
      <w:r w:rsidR="00B74CFB">
        <w:t xml:space="preserve">novejše različice operacijskega sistema </w:t>
      </w:r>
      <w:r w:rsidR="00F97EC1">
        <w:t>iO</w:t>
      </w:r>
      <w:r w:rsidR="00B74CFB">
        <w:t xml:space="preserve">S </w:t>
      </w:r>
      <w:r w:rsidR="00F97EC1">
        <w:t xml:space="preserve">aplikacije, ki uporabljajo spletne storitve brez SSL certifikata </w:t>
      </w:r>
      <w:r w:rsidR="00EA57D5">
        <w:t xml:space="preserve">prisilno </w:t>
      </w:r>
      <w:r w:rsidR="00B74CFB">
        <w:t>zapre.</w:t>
      </w:r>
      <w:r w:rsidR="0045182F">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r w:rsidR="00493D75" w:rsidRPr="00493D75">
        <w:t>Let's Encrypt</w:t>
      </w:r>
      <w:r w:rsidR="00FD68F9">
        <w:t xml:space="preserve"> </w:t>
      </w:r>
      <w:r w:rsidR="00FD68F9">
        <w:fldChar w:fldCharType="begin" w:fldLock="1"/>
      </w:r>
      <w:r w:rsidR="003C7466">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"[7]", "plainTextFormattedCitation" : "[7]", "previouslyFormattedCitation" : "[7]" }, "properties" : { "noteIndex" : 0 }, "schema" : "https://github.com/citation-style-language/schema/raw/master/csl-citation.json" }</w:instrText>
      </w:r>
      <w:r w:rsidR="00FD68F9">
        <w:fldChar w:fldCharType="separate"/>
      </w:r>
      <w:r w:rsidR="00FD68F9" w:rsidRPr="00FD68F9">
        <w:rPr>
          <w:noProof/>
        </w:rPr>
        <w:t>[7]</w:t>
      </w:r>
      <w:r w:rsidR="00FD68F9">
        <w:fldChar w:fldCharType="end"/>
      </w:r>
      <w:r w:rsidR="00493D75">
        <w:t>.</w:t>
      </w:r>
      <w:r w:rsidR="00EA57D5">
        <w:t xml:space="preserve"> </w:t>
      </w:r>
    </w:p>
    <w:p w14:paraId="0DF5CB3D" w14:textId="5921D203" w:rsidR="00EA57D5" w:rsidRDefault="00EA57D5" w:rsidP="00F97EC1">
      <w:r>
        <w:t>Ob zagonu mikroračunalnika je potrebno najprej inicializirati izhodne GPIO priključke. To naredimo s sledečo bin/bash skripto. Ker ob zagonu vse sistemske spremenljivke še niso nastavljene, moramo za klic</w:t>
      </w:r>
      <w:r w:rsidR="00433EE3">
        <w:t xml:space="preserve"> ukaza gpio uporabiti tudi celotno pot. Priključke najprej inicializiramo za izhode. Ker se pa ob inicializaciji </w:t>
      </w:r>
      <w:r w:rsidR="00277CDF">
        <w:t xml:space="preserve">le ti privzeto vključijo jih moramo še izključiti. V nasprotnem primeru bi se po izpadu elektrike prižgale luči. Pri tem je potrebno opozoriti, da število 1 izhod izključi, 0 pa vključi.  </w:t>
      </w:r>
    </w:p>
    <w:p w14:paraId="462F4843" w14:textId="3F9BD86B" w:rsidR="00EA57D5" w:rsidRPr="00EA57D5" w:rsidRDefault="00EA57D5" w:rsidP="00EA57D5">
      <w:pPr>
        <w:shd w:val="clear" w:color="auto" w:fill="000000" w:themeFill="text1"/>
        <w:rPr>
          <w:color w:val="92D050"/>
          <w:shd w:val="clear" w:color="auto" w:fill="000000" w:themeFill="text1"/>
        </w:rPr>
      </w:pPr>
      <w:r w:rsidRPr="00EA57D5">
        <w:rPr>
          <w:color w:val="92D050"/>
          <w:shd w:val="clear" w:color="auto" w:fill="000000" w:themeFill="text1"/>
        </w:rPr>
        <w:t>#!/bin/</w:t>
      </w:r>
      <w:r>
        <w:rPr>
          <w:color w:val="92D050"/>
          <w:shd w:val="clear" w:color="auto" w:fill="000000" w:themeFill="text1"/>
        </w:rPr>
        <w:t>ba</w:t>
      </w:r>
      <w:r w:rsidRPr="00EA57D5">
        <w:rPr>
          <w:color w:val="92D050"/>
          <w:shd w:val="clear" w:color="auto" w:fill="000000" w:themeFill="text1"/>
        </w:rPr>
        <w:t>sh</w:t>
      </w:r>
    </w:p>
    <w:p w14:paraId="1EF40B95" w14:textId="77777777" w:rsidR="00EA57D5" w:rsidRPr="00EA57D5" w:rsidRDefault="00EA57D5" w:rsidP="00EA57D5">
      <w:pPr>
        <w:shd w:val="clear" w:color="auto" w:fill="000000" w:themeFill="text1"/>
        <w:rPr>
          <w:color w:val="92D050"/>
          <w:shd w:val="clear" w:color="auto" w:fill="000000" w:themeFill="text1"/>
        </w:rPr>
      </w:pPr>
      <w:r w:rsidRPr="00EA57D5">
        <w:rPr>
          <w:color w:val="92D050"/>
          <w:shd w:val="clear" w:color="auto" w:fill="000000" w:themeFill="text1"/>
        </w:rPr>
        <w:t>/usr/local/bin/gpio mode 0 out</w:t>
      </w:r>
    </w:p>
    <w:p w14:paraId="136D136C" w14:textId="77777777" w:rsidR="00EA57D5" w:rsidRPr="00EA57D5" w:rsidRDefault="00EA57D5" w:rsidP="00EA57D5">
      <w:pPr>
        <w:shd w:val="clear" w:color="auto" w:fill="000000" w:themeFill="text1"/>
        <w:rPr>
          <w:color w:val="92D050"/>
          <w:shd w:val="clear" w:color="auto" w:fill="000000" w:themeFill="text1"/>
        </w:rPr>
      </w:pPr>
      <w:r w:rsidRPr="00EA57D5">
        <w:rPr>
          <w:color w:val="92D050"/>
          <w:shd w:val="clear" w:color="auto" w:fill="000000" w:themeFill="text1"/>
        </w:rPr>
        <w:t>/usr/local/bin/gpio mode 1 out</w:t>
      </w:r>
    </w:p>
    <w:p w14:paraId="5A8EC3DD" w14:textId="77777777" w:rsidR="00EA57D5" w:rsidRPr="00EA57D5" w:rsidRDefault="00EA57D5" w:rsidP="00EA57D5">
      <w:pPr>
        <w:shd w:val="clear" w:color="auto" w:fill="000000" w:themeFill="text1"/>
        <w:rPr>
          <w:color w:val="92D050"/>
          <w:shd w:val="clear" w:color="auto" w:fill="000000" w:themeFill="text1"/>
        </w:rPr>
      </w:pPr>
      <w:r w:rsidRPr="00EA57D5">
        <w:rPr>
          <w:color w:val="92D050"/>
          <w:shd w:val="clear" w:color="auto" w:fill="000000" w:themeFill="text1"/>
        </w:rPr>
        <w:t>/usr/local/bin/gpio mode 2 out</w:t>
      </w:r>
    </w:p>
    <w:p w14:paraId="4E32074D" w14:textId="40956CD5" w:rsidR="00EA57D5" w:rsidRDefault="00EA57D5" w:rsidP="00EA57D5">
      <w:pPr>
        <w:shd w:val="clear" w:color="auto" w:fill="000000" w:themeFill="text1"/>
        <w:rPr>
          <w:color w:val="92D050"/>
          <w:shd w:val="clear" w:color="auto" w:fill="000000" w:themeFill="text1"/>
        </w:rPr>
      </w:pPr>
      <w:r>
        <w:rPr>
          <w:color w:val="92D050"/>
          <w:shd w:val="clear" w:color="auto" w:fill="000000" w:themeFill="text1"/>
        </w:rPr>
        <w:t>/usr/local/bin/gpio mode 3 out</w:t>
      </w:r>
    </w:p>
    <w:p w14:paraId="3F7CECEA" w14:textId="77777777" w:rsidR="00EA57D5" w:rsidRPr="00EA57D5" w:rsidRDefault="00EA57D5" w:rsidP="00EA57D5">
      <w:pPr>
        <w:shd w:val="clear" w:color="auto" w:fill="000000" w:themeFill="text1"/>
        <w:rPr>
          <w:color w:val="92D050"/>
          <w:shd w:val="clear" w:color="auto" w:fill="000000" w:themeFill="text1"/>
        </w:rPr>
      </w:pPr>
    </w:p>
    <w:p w14:paraId="704EEC56" w14:textId="77777777" w:rsidR="00EA57D5" w:rsidRPr="00EA57D5" w:rsidRDefault="00EA57D5" w:rsidP="00EA57D5">
      <w:pPr>
        <w:shd w:val="clear" w:color="auto" w:fill="000000" w:themeFill="text1"/>
        <w:rPr>
          <w:color w:val="92D050"/>
          <w:shd w:val="clear" w:color="auto" w:fill="000000" w:themeFill="text1"/>
        </w:rPr>
      </w:pPr>
      <w:r w:rsidRPr="00EA57D5">
        <w:rPr>
          <w:color w:val="92D050"/>
          <w:shd w:val="clear" w:color="auto" w:fill="000000" w:themeFill="text1"/>
        </w:rPr>
        <w:t>/usr/local/bin/gpio write 0 1</w:t>
      </w:r>
    </w:p>
    <w:p w14:paraId="1ECD9781" w14:textId="77777777" w:rsidR="00EA57D5" w:rsidRPr="00EA57D5" w:rsidRDefault="00EA57D5" w:rsidP="00EA57D5">
      <w:pPr>
        <w:shd w:val="clear" w:color="auto" w:fill="000000" w:themeFill="text1"/>
        <w:rPr>
          <w:color w:val="92D050"/>
          <w:shd w:val="clear" w:color="auto" w:fill="000000" w:themeFill="text1"/>
        </w:rPr>
      </w:pPr>
      <w:r w:rsidRPr="00EA57D5">
        <w:rPr>
          <w:color w:val="92D050"/>
          <w:shd w:val="clear" w:color="auto" w:fill="000000" w:themeFill="text1"/>
        </w:rPr>
        <w:t>/usr/local/bin/gpio write 1 1</w:t>
      </w:r>
    </w:p>
    <w:p w14:paraId="5039F7DE" w14:textId="77777777" w:rsidR="00EA57D5" w:rsidRPr="00EA57D5" w:rsidRDefault="00EA57D5" w:rsidP="00EA57D5">
      <w:pPr>
        <w:shd w:val="clear" w:color="auto" w:fill="000000" w:themeFill="text1"/>
        <w:rPr>
          <w:color w:val="92D050"/>
          <w:shd w:val="clear" w:color="auto" w:fill="000000" w:themeFill="text1"/>
        </w:rPr>
      </w:pPr>
      <w:r w:rsidRPr="00EA57D5">
        <w:rPr>
          <w:color w:val="92D050"/>
          <w:shd w:val="clear" w:color="auto" w:fill="000000" w:themeFill="text1"/>
        </w:rPr>
        <w:t>/usr/local/bin/gpio write 2 1</w:t>
      </w:r>
    </w:p>
    <w:p w14:paraId="33E44A6C" w14:textId="5AE6EED7" w:rsidR="00EA57D5" w:rsidRPr="00EA57D5" w:rsidRDefault="00EA57D5" w:rsidP="00EA57D5">
      <w:pPr>
        <w:shd w:val="clear" w:color="auto" w:fill="000000" w:themeFill="text1"/>
        <w:rPr>
          <w:color w:val="92D050"/>
          <w:shd w:val="clear" w:color="auto" w:fill="000000" w:themeFill="text1"/>
        </w:rPr>
      </w:pPr>
      <w:r w:rsidRPr="00EA57D5">
        <w:rPr>
          <w:color w:val="92D050"/>
          <w:shd w:val="clear" w:color="auto" w:fill="000000" w:themeFill="text1"/>
        </w:rPr>
        <w:t>/usr/local/bin/gpio write 3 1</w:t>
      </w:r>
    </w:p>
    <w:p w14:paraId="36999610" w14:textId="77777777" w:rsidR="00EA57D5" w:rsidRDefault="00EA57D5" w:rsidP="00EA57D5"/>
    <w:p w14:paraId="3F2613DD" w14:textId="5E1EA649" w:rsidR="00EA57D5" w:rsidRDefault="00EA57D5" w:rsidP="00EA57D5">
      <w:r>
        <w:t xml:space="preserve">To skripto poganja skripta </w:t>
      </w:r>
      <w:r w:rsidRPr="00EA57D5">
        <w:rPr>
          <w:color w:val="92D050"/>
          <w:shd w:val="clear" w:color="auto" w:fill="000000" w:themeFill="text1"/>
        </w:rPr>
        <w:t>/etc/rc.local</w:t>
      </w:r>
      <w:r w:rsidRPr="00EA57D5">
        <w:t>, ki se  privzeto zažene ob zagonu operacijskega sistema.</w:t>
      </w:r>
    </w:p>
    <w:p w14:paraId="5B10EA7F" w14:textId="7B7172E6" w:rsidR="00265DAC" w:rsidRDefault="00A54D0C" w:rsidP="00491650">
      <w:pPr>
        <w:shd w:val="clear" w:color="auto" w:fill="FFFFFF" w:themeFill="background1"/>
      </w:pPr>
      <w:r>
        <w:t xml:space="preserve">Vklop in izklop luči </w:t>
      </w:r>
      <w:r w:rsidR="00590D16">
        <w:t xml:space="preserve">na strani mikroračunalnika </w:t>
      </w:r>
      <w:r>
        <w:t xml:space="preserve">implementira naslednji izsek </w:t>
      </w:r>
      <w:r w:rsidR="00590D16">
        <w:t xml:space="preserve">PHP </w:t>
      </w:r>
      <w:r>
        <w:t xml:space="preserve">kode. </w:t>
      </w:r>
    </w:p>
    <w:p w14:paraId="7E25F612" w14:textId="77777777" w:rsidR="00265DAC" w:rsidRPr="00A54D0C" w:rsidRDefault="00265DAC" w:rsidP="00265DAC">
      <w:pPr>
        <w:shd w:val="clear" w:color="auto" w:fill="000000" w:themeFill="text1"/>
        <w:rPr>
          <w:color w:val="92D050"/>
          <w:shd w:val="clear" w:color="auto" w:fill="000000" w:themeFill="text1"/>
        </w:rPr>
      </w:pPr>
      <w:r>
        <w:rPr>
          <w:color w:val="92D050"/>
          <w:shd w:val="clear" w:color="auto" w:fill="000000" w:themeFill="text1"/>
        </w:rPr>
        <w:t>&lt;?php</w:t>
      </w:r>
    </w:p>
    <w:p w14:paraId="115E1C22" w14:textId="77777777" w:rsidR="00265DAC" w:rsidRPr="00A54D0C"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t>if($_POST['geslo'] == "</w:t>
      </w:r>
      <w:r>
        <w:rPr>
          <w:color w:val="92D050"/>
          <w:shd w:val="clear" w:color="auto" w:fill="000000" w:themeFill="text1"/>
        </w:rPr>
        <w:t>xxxxxxxxxxxxxxxxx</w:t>
      </w:r>
      <w:r w:rsidRPr="00A54D0C">
        <w:rPr>
          <w:color w:val="92D050"/>
          <w:shd w:val="clear" w:color="auto" w:fill="000000" w:themeFill="text1"/>
        </w:rPr>
        <w:t>"){</w:t>
      </w:r>
    </w:p>
    <w:p w14:paraId="626A071C" w14:textId="77777777" w:rsidR="00265DAC" w:rsidRPr="00A54D0C"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t xml:space="preserve">        $pin</w:t>
      </w:r>
      <w:r>
        <w:rPr>
          <w:color w:val="92D050"/>
          <w:shd w:val="clear" w:color="auto" w:fill="000000" w:themeFill="text1"/>
        </w:rPr>
        <w:t xml:space="preserve"> = explode(',', $_POST['pin']);</w:t>
      </w:r>
    </w:p>
    <w:p w14:paraId="189FB74F" w14:textId="77777777" w:rsidR="00265DAC" w:rsidRPr="00A54D0C"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t xml:space="preserve">        for($i=0 ; $i&lt;count($pin) ; $i++){</w:t>
      </w:r>
    </w:p>
    <w:p w14:paraId="42480806" w14:textId="77777777" w:rsidR="00265DAC" w:rsidRPr="00A54D0C"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t xml:space="preserve">                if(is_numeric($pin[$i])){</w:t>
      </w:r>
    </w:p>
    <w:p w14:paraId="60689C1A" w14:textId="77777777" w:rsidR="00265DAC" w:rsidRPr="00A54D0C"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t xml:space="preserve">                        if($_POST['on'] == '1'){</w:t>
      </w:r>
    </w:p>
    <w:p w14:paraId="28398E0E" w14:textId="77777777" w:rsidR="00265DAC" w:rsidRPr="00A54D0C"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t xml:space="preserve">                                exec("gpio write ".$pin[$i]." 1");</w:t>
      </w:r>
    </w:p>
    <w:p w14:paraId="27359B76" w14:textId="77777777" w:rsidR="00265DAC" w:rsidRPr="00A54D0C"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t xml:space="preserve">                        } else if($_POST['on'] == '0'){</w:t>
      </w:r>
    </w:p>
    <w:p w14:paraId="4E99BA1C" w14:textId="77777777" w:rsidR="00265DAC" w:rsidRPr="00A54D0C"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lastRenderedPageBreak/>
        <w:t xml:space="preserve">                                exec("gpio write ".$pin[$i]." 0");</w:t>
      </w:r>
    </w:p>
    <w:p w14:paraId="7345282C" w14:textId="77777777" w:rsidR="00265DAC" w:rsidRPr="00A54D0C"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t xml:space="preserve">                        }</w:t>
      </w:r>
    </w:p>
    <w:p w14:paraId="3F231A31" w14:textId="77777777" w:rsidR="00265DAC" w:rsidRPr="00A54D0C"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t xml:space="preserve">                }</w:t>
      </w:r>
    </w:p>
    <w:p w14:paraId="40B0AD88" w14:textId="77777777" w:rsidR="00265DAC" w:rsidRPr="00A54D0C"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t xml:space="preserve">        }</w:t>
      </w:r>
    </w:p>
    <w:p w14:paraId="54FE0B2E" w14:textId="77777777" w:rsidR="00265DAC" w:rsidRPr="00F82A10"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t>}</w:t>
      </w:r>
    </w:p>
    <w:p w14:paraId="4350C9D7" w14:textId="77777777" w:rsidR="00265DAC" w:rsidRDefault="00265DAC" w:rsidP="00491650">
      <w:pPr>
        <w:shd w:val="clear" w:color="auto" w:fill="FFFFFF" w:themeFill="background1"/>
      </w:pPr>
    </w:p>
    <w:p w14:paraId="20BD75BE" w14:textId="1A236903" w:rsidR="00F82A10" w:rsidRDefault="00F92CDF" w:rsidP="009523D2">
      <w:pPr>
        <w:shd w:val="clear" w:color="auto" w:fill="FFFFFF" w:themeFill="background1"/>
      </w:pPr>
      <w:r>
        <w:t xml:space="preserve">S funkcijo </w:t>
      </w:r>
      <w:r w:rsidRPr="00491650">
        <w:rPr>
          <w:color w:val="92D050"/>
          <w:shd w:val="clear" w:color="auto" w:fill="000000" w:themeFill="text1"/>
        </w:rPr>
        <w:t>exec</w:t>
      </w:r>
      <w:r>
        <w:t xml:space="preserve"> se ukaz, ki je podan v obliki teksta izvede podobno kot v ukazni vrstici.</w:t>
      </w:r>
      <w:r w:rsidR="00103B6B">
        <w:t xml:space="preserve"> Na ta način </w:t>
      </w:r>
      <w:r w:rsidR="00491650">
        <w:t xml:space="preserve">izvajamo klic programa </w:t>
      </w:r>
      <w:r w:rsidR="00491650" w:rsidRPr="00491650">
        <w:rPr>
          <w:color w:val="92D050"/>
          <w:shd w:val="clear" w:color="auto" w:fill="000000" w:themeFill="text1"/>
        </w:rPr>
        <w:t>gpio</w:t>
      </w:r>
      <w:r w:rsidR="00983D20" w:rsidRPr="00983D20">
        <w:rPr>
          <w:color w:val="92D050"/>
          <w:shd w:val="clear" w:color="auto" w:fill="FFFFFF" w:themeFill="background1"/>
        </w:rPr>
        <w:t xml:space="preserve"> </w:t>
      </w:r>
      <w:r w:rsidR="00491650">
        <w:t xml:space="preserve">programske knjižnice </w:t>
      </w:r>
      <w:r w:rsidR="00491650" w:rsidRPr="00491650">
        <w:t>Wiring Pi</w:t>
      </w:r>
      <w:r w:rsidR="00491650">
        <w:t>.</w:t>
      </w:r>
      <w:r>
        <w:t xml:space="preserve"> </w:t>
      </w:r>
      <w:r w:rsidR="00A54D0C">
        <w:t xml:space="preserve">Za potrebe naloge se uporabnik identificira s pomočjo gesla poslanega </w:t>
      </w:r>
      <w:r>
        <w:t>z</w:t>
      </w:r>
      <w:r w:rsidR="00A54D0C">
        <w:t xml:space="preserve"> metod</w:t>
      </w:r>
      <w:r>
        <w:t>o</w:t>
      </w:r>
      <w:r w:rsidR="00A54D0C">
        <w:t xml:space="preserve"> post. Za večuporabniške sisteme bi bil</w:t>
      </w:r>
      <w:r w:rsidR="006846AB">
        <w:t>o potrebno sistem nadgraditi, tako da bi administrator lahko upravljal tako uporabniške račune, kot tudi pravice dostopa</w:t>
      </w:r>
      <w:r w:rsidR="009523D2">
        <w:t xml:space="preserve"> do posameznih vhodov in izhodov</w:t>
      </w:r>
      <w:r w:rsidR="006846AB">
        <w:t xml:space="preserve">. </w:t>
      </w:r>
    </w:p>
    <w:p w14:paraId="75456C09" w14:textId="17D36FD3" w:rsidR="007468CB" w:rsidRDefault="007468CB" w:rsidP="009523D2">
      <w:pPr>
        <w:shd w:val="clear" w:color="auto" w:fill="FFFFFF" w:themeFill="background1"/>
      </w:pPr>
      <w:r>
        <w:t xml:space="preserve">Do senzorja temperature lahko dostopamo podobno kot do datoteke odprte samo za branje. Za naš </w:t>
      </w:r>
      <w:r w:rsidR="00ED61A4">
        <w:t xml:space="preserve">temperaturni </w:t>
      </w:r>
      <w:r>
        <w:t xml:space="preserve">senzor se je datoteka nahajala v mapi </w:t>
      </w:r>
      <w:r w:rsidRPr="007468CB">
        <w:rPr>
          <w:color w:val="92D050"/>
          <w:shd w:val="clear" w:color="auto" w:fill="000000" w:themeFill="text1"/>
        </w:rPr>
        <w:t>/sys/bus/w1/devices/28-0315040b1cff/w1_slave</w:t>
      </w:r>
      <w:r>
        <w:t xml:space="preserve">. </w:t>
      </w:r>
      <w:r w:rsidR="004C0C94">
        <w:t>Datoteka ima naslednjo obliko.</w:t>
      </w:r>
    </w:p>
    <w:p w14:paraId="453875CF" w14:textId="77777777" w:rsidR="004C0C94" w:rsidRPr="004C0C94" w:rsidRDefault="004C0C94" w:rsidP="004C0C94">
      <w:pPr>
        <w:shd w:val="clear" w:color="auto" w:fill="000000" w:themeFill="text1"/>
        <w:rPr>
          <w:color w:val="92D050"/>
        </w:rPr>
      </w:pPr>
      <w:r w:rsidRPr="004C0C94">
        <w:rPr>
          <w:color w:val="92D050"/>
        </w:rPr>
        <w:t>aa 01 55 00 7f ff 0c 10 5e : crc=5e YES</w:t>
      </w:r>
    </w:p>
    <w:p w14:paraId="2D9D4E6E" w14:textId="220C5F11" w:rsidR="004C0C94" w:rsidRDefault="004C0C94" w:rsidP="004C0C94">
      <w:pPr>
        <w:shd w:val="clear" w:color="auto" w:fill="000000" w:themeFill="text1"/>
        <w:rPr>
          <w:color w:val="92D050"/>
        </w:rPr>
      </w:pPr>
      <w:r w:rsidRPr="004C0C94">
        <w:rPr>
          <w:color w:val="92D050"/>
        </w:rPr>
        <w:t>aa 01 55 00 7f ff 0c 10 5e t=26625</w:t>
      </w:r>
    </w:p>
    <w:p w14:paraId="4FA7D2FC" w14:textId="6A846EFE" w:rsidR="004C0C94" w:rsidRDefault="004C0C94" w:rsidP="004C0C94">
      <w:r>
        <w:t>Trenutna temperatura se nahaja v drugi vrstici za enačajem</w:t>
      </w:r>
      <w:r w:rsidR="00ED61A4">
        <w:t>, vendar ji manjka decimalna vejica</w:t>
      </w:r>
      <w:r>
        <w:t>.</w:t>
      </w:r>
      <w:r w:rsidR="00ED61A4">
        <w:t xml:space="preserve"> Za pravilen izpis skrbi naslednji izsek kode.</w:t>
      </w:r>
    </w:p>
    <w:p w14:paraId="78B23B39" w14:textId="6A81D764" w:rsidR="00ED61A4" w:rsidRPr="00ED61A4" w:rsidRDefault="00ED61A4" w:rsidP="00ED61A4">
      <w:pPr>
        <w:shd w:val="clear" w:color="auto" w:fill="000000" w:themeFill="text1"/>
        <w:rPr>
          <w:color w:val="92D050"/>
        </w:rPr>
      </w:pPr>
      <w:r w:rsidRPr="00ED61A4">
        <w:rPr>
          <w:color w:val="92D050"/>
        </w:rPr>
        <w:t>&lt;?php</w:t>
      </w:r>
    </w:p>
    <w:p w14:paraId="0279F758" w14:textId="0E1C309E" w:rsidR="00ED61A4" w:rsidRPr="00ED61A4" w:rsidRDefault="00ED61A4" w:rsidP="00ED61A4">
      <w:pPr>
        <w:shd w:val="clear" w:color="auto" w:fill="000000" w:themeFill="text1"/>
        <w:rPr>
          <w:color w:val="92D050"/>
        </w:rPr>
      </w:pPr>
      <w:r w:rsidRPr="00ED61A4">
        <w:rPr>
          <w:color w:val="92D050"/>
        </w:rPr>
        <w:t>$s = exec("cat /sys/bus/w1/devices/28-0315040b1cff/w1_slave");</w:t>
      </w:r>
    </w:p>
    <w:p w14:paraId="11F925B8" w14:textId="78C8783B" w:rsidR="00ED61A4" w:rsidRPr="00ED61A4" w:rsidRDefault="00ED61A4" w:rsidP="00ED61A4">
      <w:pPr>
        <w:shd w:val="clear" w:color="auto" w:fill="000000" w:themeFill="text1"/>
        <w:rPr>
          <w:color w:val="92D050"/>
        </w:rPr>
      </w:pPr>
      <w:r w:rsidRPr="00ED61A4">
        <w:rPr>
          <w:color w:val="92D050"/>
        </w:rPr>
        <w:t>$polje = explode("t=", $s);</w:t>
      </w:r>
    </w:p>
    <w:p w14:paraId="1E28C928" w14:textId="77777777" w:rsidR="00ED61A4" w:rsidRPr="00ED61A4" w:rsidRDefault="00ED61A4" w:rsidP="00ED61A4">
      <w:pPr>
        <w:shd w:val="clear" w:color="auto" w:fill="000000" w:themeFill="text1"/>
        <w:rPr>
          <w:color w:val="92D050"/>
        </w:rPr>
      </w:pPr>
      <w:r w:rsidRPr="00ED61A4">
        <w:rPr>
          <w:color w:val="92D050"/>
        </w:rPr>
        <w:t>echo number_format($polje[1]/1000, 3);</w:t>
      </w:r>
    </w:p>
    <w:p w14:paraId="2F54FD41" w14:textId="123107CC" w:rsidR="00ED61A4" w:rsidRPr="004C0C94" w:rsidRDefault="00ED61A4" w:rsidP="004C0C94">
      <w:r>
        <w:t xml:space="preserve">Z ukazom cat izpišemo vsebino senzorjeve datoteke. </w:t>
      </w:r>
    </w:p>
    <w:p w14:paraId="0CE4B50B" w14:textId="0AF5B6F7" w:rsidR="00DD54F6" w:rsidRDefault="00DF47E0" w:rsidP="00DD54F6">
      <w:pPr>
        <w:pStyle w:val="Heading2"/>
      </w:pPr>
      <w:bookmarkStart w:id="62" w:name="_Toc458781344"/>
      <w:r>
        <w:t xml:space="preserve">Razvoj </w:t>
      </w:r>
      <w:r w:rsidR="00DD54F6">
        <w:t>iOS aplikacij</w:t>
      </w:r>
      <w:r>
        <w:t>e</w:t>
      </w:r>
      <w:bookmarkEnd w:id="62"/>
    </w:p>
    <w:p w14:paraId="52B2B9B8" w14:textId="38DD4992" w:rsidR="004608CF" w:rsidRDefault="00DD54F6" w:rsidP="00DD54F6">
      <w:r>
        <w:t xml:space="preserve">Aplikacijo smo razvili za Applovo mobilno platformo iOS. </w:t>
      </w:r>
      <w:r w:rsidR="00185ECF">
        <w:t xml:space="preserve">Namestimo jo lahko na mobilni telefon iPhone, tablične računalnik iPad in na iPod touch. Razvoj je potekal v IDE (Integrated Development TODO) Xcode, ki obstaja </w:t>
      </w:r>
      <w:r w:rsidR="00FB2F52">
        <w:t>samo</w:t>
      </w:r>
      <w:r w:rsidR="00185ECF">
        <w:t xml:space="preserve"> za platformo Mac OS X. Razvijali smo v </w:t>
      </w:r>
      <w:r w:rsidR="0056175A">
        <w:t>odprtokodnem</w:t>
      </w:r>
      <w:r w:rsidR="00185ECF">
        <w:t xml:space="preserve"> programskem jeziku Swift.</w:t>
      </w:r>
      <w:r w:rsidR="0056175A">
        <w:t xml:space="preserve"> Za lažje delo z networkingom TODO smo s pomočjo CocoaPods vključili knjižnico Alamofire. Za hiter dostop smo razvili tudi Today extension, ki omogoča </w:t>
      </w:r>
      <w:r w:rsidR="00CA4562">
        <w:t xml:space="preserve">hiter </w:t>
      </w:r>
      <w:r w:rsidR="0056175A">
        <w:t>dostop do nekaterih funkcionalnosti brez, da mobilno napravo</w:t>
      </w:r>
      <w:r w:rsidR="004608CF">
        <w:t xml:space="preserve"> odklenemo. Aplikacija se s pomočjo iBeacon tehnologije zaveda lokacije in lahko proži akcije, kot je vklop in izklop luči samodejno. Za nadzor verzij smo uporabili GIT in ponudnika github. </w:t>
      </w:r>
    </w:p>
    <w:p w14:paraId="5C12FDF5" w14:textId="411C3390" w:rsidR="0056175A" w:rsidRDefault="0056175A" w:rsidP="0056175A">
      <w:pPr>
        <w:pStyle w:val="Heading3"/>
      </w:pPr>
      <w:bookmarkStart w:id="63" w:name="_Toc458781345"/>
      <w:r>
        <w:lastRenderedPageBreak/>
        <w:t>Xcode</w:t>
      </w:r>
      <w:bookmarkEnd w:id="63"/>
      <w:r w:rsidR="00185ECF">
        <w:t xml:space="preserve"> </w:t>
      </w:r>
    </w:p>
    <w:p w14:paraId="4306E0E7" w14:textId="42C797CD" w:rsidR="004E6AA9" w:rsidRDefault="00681B14" w:rsidP="00681B14">
      <w:r>
        <w:t xml:space="preserve">Xcode </w:t>
      </w:r>
      <w:r w:rsidR="004E6AA9">
        <w:t xml:space="preserve">(slika 7) </w:t>
      </w:r>
      <w:r>
        <w:t xml:space="preserve">je IDE razvit s strani Appla. </w:t>
      </w:r>
      <w:r w:rsidR="00563EF4">
        <w:t xml:space="preserve">Okolje lahko uporabljamo samo na računalnikih, ki jih poganja operacijski sistem OS X. Na voljo je brezplačno v trgovini aplikacij App Store. </w:t>
      </w:r>
      <w:r>
        <w:t>Prva verzija je izšla leta 2003</w:t>
      </w:r>
      <w:r w:rsidR="00563EF4">
        <w:t>, aktualna različica pa je 7.3.1</w:t>
      </w:r>
      <w:r>
        <w:t xml:space="preserve">. Podpira velik nabor programskih jezikov, kot so </w:t>
      </w:r>
      <w:r w:rsidRPr="00681B14">
        <w:t xml:space="preserve"> C, C++, Objective-C, Objective-C++, Java, AppleScript, Python, Ruby, ResEdit (Rez), </w:t>
      </w:r>
      <w:r>
        <w:t>in</w:t>
      </w:r>
      <w:r w:rsidR="00563EF4">
        <w:t xml:space="preserve"> nenazadnje tudi</w:t>
      </w:r>
      <w:r>
        <w:t xml:space="preserve"> Swift.</w:t>
      </w:r>
      <w:r w:rsidR="00563EF4">
        <w:t xml:space="preserve"> Vgrajen ima tudi orodje za ustvarjanje grafičnih vmesnikov</w:t>
      </w:r>
      <w:r w:rsidR="004E6AA9">
        <w:t>.</w:t>
      </w:r>
    </w:p>
    <w:p w14:paraId="0470D4AB" w14:textId="77777777" w:rsidR="004E6AA9" w:rsidRDefault="004E6AA9" w:rsidP="004E6AA9">
      <w:pPr>
        <w:keepNext/>
      </w:pPr>
      <w:r>
        <w:rPr>
          <w:noProof/>
          <w:lang w:val="en-US"/>
        </w:rPr>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64" w:name="_Toc458781276"/>
      <w:r>
        <w:t xml:space="preserve">Slika </w:t>
      </w:r>
      <w:r>
        <w:fldChar w:fldCharType="begin"/>
      </w:r>
      <w:r>
        <w:instrText xml:space="preserve"> SEQ Slika \* ARABIC </w:instrText>
      </w:r>
      <w:r>
        <w:fldChar w:fldCharType="separate"/>
      </w:r>
      <w:r w:rsidR="00B820CB">
        <w:rPr>
          <w:noProof/>
        </w:rPr>
        <w:t>9</w:t>
      </w:r>
      <w:r>
        <w:fldChar w:fldCharType="end"/>
      </w:r>
      <w:r>
        <w:t>: Zaslonska slika razvojnega okolja Xcode</w:t>
      </w:r>
      <w:bookmarkEnd w:id="64"/>
    </w:p>
    <w:p w14:paraId="7B576E79" w14:textId="6435FF95" w:rsidR="00185ECF" w:rsidRDefault="00185ECF" w:rsidP="00185ECF">
      <w:pPr>
        <w:pStyle w:val="Heading3"/>
      </w:pPr>
      <w:bookmarkStart w:id="65" w:name="_Toc458781346"/>
      <w:r>
        <w:t>Swift</w:t>
      </w:r>
      <w:bookmarkEnd w:id="65"/>
    </w:p>
    <w:p w14:paraId="61CF0F5B" w14:textId="0BDD802D"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DD49D6">
        <w:instrText>ADDIN CSL_CITATION { "citationItems" : [ { "id" : "ITEM-1", "itemData" : { "id" : "ITEM-1", "issued" : { "date-parts" : [ [ "2014" ] ] }, "publisher" : "Apple", "title" : "Swift Has Reached 1.0", "type" : "book" }, "uris" : [ "http://www.mendeley.com/documents/?uuid=7f688e2c-2541-3985-b83d-bbe11aa03323" ] } ], "mendeley" : { "formattedCitation" : "[8]", "plainTextFormattedCitation" : "[8]", "previouslyFormattedCitation" : "[8]" }, "properties" : { "noteIndex" : 0 }, "schema" : "https://github.com/citation-style-language/schema/raw/master/csl-citation.json" }</w:instrText>
      </w:r>
      <w:r w:rsidR="003C7466">
        <w:fldChar w:fldCharType="separate"/>
      </w:r>
      <w:r w:rsidR="003C7466" w:rsidRPr="003C7466">
        <w:rPr>
          <w:noProof/>
        </w:rPr>
        <w:t>[8]</w:t>
      </w:r>
      <w:r w:rsidR="003C7466">
        <w:fldChar w:fldCharType="end"/>
      </w:r>
      <w:r>
        <w:t xml:space="preserve">. </w:t>
      </w:r>
      <w:r w:rsidR="00055113">
        <w:t>Trenutn</w:t>
      </w:r>
      <w:r w:rsidR="003C7466">
        <w:t>o je zadnja stabilna različica</w:t>
      </w:r>
      <w:r w:rsidR="00055113">
        <w:t xml:space="preserve"> 2.2.1, na voljo pa je tudi </w:t>
      </w:r>
      <w:r w:rsidR="003C7466">
        <w:t>predogled za javnost različice 3.0.</w:t>
      </w:r>
      <w:r w:rsidR="00055113">
        <w:t xml:space="preserve"> </w:t>
      </w:r>
      <w:r>
        <w:t xml:space="preserve">Od </w:t>
      </w:r>
      <w:r w:rsidR="00CD244F">
        <w:t>decembra 2015</w:t>
      </w:r>
      <w:r>
        <w:t xml:space="preserve"> je jezik odprtokodnega tipa in je na voljo na Githubu.</w:t>
      </w:r>
      <w:r w:rsidR="003C7466">
        <w:t xml:space="preserve"> Namenjen</w:t>
      </w:r>
      <w:r w:rsidR="00CD244F">
        <w:t xml:space="preserve"> je razvoju aplikacij za Applove operacijske sisteme iOS, OS X watchOS in tvOS, poganjamo ga pa lahko tudi na Linux platformi</w:t>
      </w:r>
      <w:r w:rsidR="003C7466">
        <w:t xml:space="preserve"> </w:t>
      </w:r>
      <w:r w:rsidR="00DD49D6">
        <w:fldChar w:fldCharType="begin" w:fldLock="1"/>
      </w:r>
      <w:r w:rsidR="0030335A">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"[9]", "plainTextFormattedCitation" : "[9]", "previouslyFormattedCitation" : "[9]" }, "properties" : { "noteIndex" : 0 }, "schema" : "https://github.com/citation-style-language/schema/raw/master/csl-citation.json" }</w:instrText>
      </w:r>
      <w:r w:rsidR="00DD49D6">
        <w:fldChar w:fldCharType="separate"/>
      </w:r>
      <w:r w:rsidR="00DD49D6" w:rsidRPr="00DD49D6">
        <w:rPr>
          <w:noProof/>
        </w:rPr>
        <w:t>[9]</w:t>
      </w:r>
      <w:r w:rsidR="00DD49D6">
        <w:fldChar w:fldCharType="end"/>
      </w:r>
      <w:r w:rsidR="00CD244F">
        <w:t>.</w:t>
      </w:r>
      <w:r w:rsidR="00055113">
        <w:t xml:space="preserve"> </w:t>
      </w:r>
    </w:p>
    <w:p w14:paraId="1A6B1DFF" w14:textId="2C23AA26" w:rsidR="003C7466" w:rsidRDefault="003C7466" w:rsidP="003C7466">
      <w:pPr>
        <w:pStyle w:val="Heading3"/>
      </w:pPr>
      <w:bookmarkStart w:id="66" w:name="_Toc458781347"/>
      <w:r>
        <w:t xml:space="preserve">Nadzor </w:t>
      </w:r>
      <w:r w:rsidRPr="003C7466">
        <w:t xml:space="preserve">različic </w:t>
      </w:r>
      <w:r>
        <w:t>GIT</w:t>
      </w:r>
      <w:bookmarkEnd w:id="66"/>
    </w:p>
    <w:p w14:paraId="7E059C3A" w14:textId="50D8BFD1" w:rsidR="003C7466" w:rsidRDefault="003C7466" w:rsidP="003C7466">
      <w:r w:rsidRPr="003C7466">
        <w:t xml:space="preserve">Nadzor različic je sistem, ki zapisuje spremembe v datoteko ali skupek datotek tekom časa, da lahko kasneje prikličete določeno različico. </w:t>
      </w:r>
      <w:r>
        <w:t>Uporabimo ga lahko za poljubne tipe datotek, še posebej pa je primeren za nadzor verzij programske kode</w:t>
      </w:r>
      <w:r w:rsidR="009F65B0">
        <w:t xml:space="preserve">. Ločimo dve kategoriji </w:t>
      </w:r>
      <w:r w:rsidR="009F65B0">
        <w:lastRenderedPageBreak/>
        <w:t xml:space="preserve">sistemov za nadzor različic in sicer centralizirane, kot je </w:t>
      </w:r>
      <w:r w:rsidR="009F65B0" w:rsidRPr="009F65B0">
        <w:t>Subversion</w:t>
      </w:r>
      <w:r w:rsidR="009F65B0">
        <w:t xml:space="preserve"> in CSV in distribuirane, kot GIT</w:t>
      </w:r>
      <w:r>
        <w:t xml:space="preserve"> </w:t>
      </w:r>
      <w:r>
        <w:fldChar w:fldCharType="begin" w:fldLock="1"/>
      </w:r>
      <w:r w:rsidR="0030335A">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"[10]", "plainTextFormattedCitation" : "[10]", "previouslyFormattedCitation" : "[10]" }, "properties" : { "noteIndex" : 0 }, "schema" : "https://github.com/citation-style-language/schema/raw/master/csl-citation.json" }</w:instrText>
      </w:r>
      <w:r>
        <w:fldChar w:fldCharType="separate"/>
      </w:r>
      <w:r w:rsidR="00DD49D6" w:rsidRPr="00DD49D6">
        <w:rPr>
          <w:noProof/>
        </w:rPr>
        <w:t>[10]</w:t>
      </w:r>
      <w:r>
        <w:fldChar w:fldCharType="end"/>
      </w:r>
      <w:r w:rsidRPr="003C7466">
        <w:t>.</w:t>
      </w:r>
    </w:p>
    <w:p w14:paraId="4E33D9F0" w14:textId="1534CC19" w:rsidR="00AF7CE5" w:rsidRDefault="009F65B0" w:rsidP="00D37D8D">
      <w:r>
        <w:t xml:space="preserve">GIT je nastal kot odgovor </w:t>
      </w:r>
      <w:r w:rsidR="003C6832">
        <w:t xml:space="preserve">na </w:t>
      </w:r>
      <w:r>
        <w:t>spremembe pri licenciranju (pos</w:t>
      </w:r>
      <w:r w:rsidR="003C6832">
        <w:t>t</w:t>
      </w:r>
      <w:r w:rsidR="002F0529">
        <w:t>al je plačljiv)</w:t>
      </w:r>
      <w:r>
        <w:t xml:space="preserve"> orodj</w:t>
      </w:r>
      <w:r w:rsidR="002F0529">
        <w:t>a</w:t>
      </w:r>
      <w:r>
        <w:t xml:space="preserve"> za nadzor verzij </w:t>
      </w:r>
      <w:r w:rsidRPr="009F65B0">
        <w:t>BitKeeper</w:t>
      </w:r>
      <w:r>
        <w:t xml:space="preserve">. </w:t>
      </w:r>
      <w:r w:rsidR="003C6832">
        <w:t>Razvoj je začela razvijalska skupnost Linux, največ k razvoju ideje pa je pripomogel ustvarjalec Linux-a Linus</w:t>
      </w:r>
      <w:r w:rsidR="003C6832" w:rsidRPr="003C6832">
        <w:t xml:space="preserve"> Torvalds</w:t>
      </w:r>
      <w:r w:rsidR="0030335A">
        <w:t xml:space="preserve"> </w:t>
      </w:r>
      <w:r w:rsidR="0030335A">
        <w:fldChar w:fldCharType="begin" w:fldLock="1"/>
      </w:r>
      <w:r w:rsidR="0030335A">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"[11]", "plainTextFormattedCitation" : "[11]", "previouslyFormattedCitation" : "[11]" }, "properties" : { "noteIndex" : 0 }, "schema" : "https://github.com/citation-style-language/schema/raw/master/csl-citation.json" }</w:instrText>
      </w:r>
      <w:r w:rsidR="0030335A">
        <w:fldChar w:fldCharType="separate"/>
      </w:r>
      <w:r w:rsidR="0030335A" w:rsidRPr="0030335A">
        <w:rPr>
          <w:noProof/>
        </w:rPr>
        <w:t>[11]</w:t>
      </w:r>
      <w:r w:rsidR="0030335A">
        <w:fldChar w:fldCharType="end"/>
      </w:r>
      <w:r w:rsidR="003C6832">
        <w:t>.</w:t>
      </w:r>
      <w:r w:rsidR="0030335A">
        <w:t xml:space="preserve"> Od njegovega izzida leta 2005 njegova popularnost raste in je trenutno </w:t>
      </w:r>
      <w:r w:rsidR="00D37D8D">
        <w:t>najpopularnejše</w:t>
      </w:r>
      <w:r w:rsidR="0030335A">
        <w:t xml:space="preserve"> orodje za nadzor različic </w:t>
      </w:r>
      <w:r w:rsidR="0030335A">
        <w:fldChar w:fldCharType="begin" w:fldLock="1"/>
      </w:r>
      <w:r w:rsidR="00411B19">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"[12]", "plainTextFormattedCitation" : "[12]", "previouslyFormattedCitation" : "[12]" }, "properties" : { "noteIndex" : 0 }, "schema" : "https://github.com/citation-style-language/schema/raw/master/csl-citation.json" }</w:instrText>
      </w:r>
      <w:r w:rsidR="0030335A">
        <w:fldChar w:fldCharType="separate"/>
      </w:r>
      <w:r w:rsidR="0030335A" w:rsidRPr="0030335A">
        <w:rPr>
          <w:noProof/>
        </w:rPr>
        <w:t>[12]</w:t>
      </w:r>
      <w:r w:rsidR="0030335A">
        <w:fldChar w:fldCharType="end"/>
      </w:r>
      <w:r w:rsidR="0030335A">
        <w:t>.</w:t>
      </w:r>
    </w:p>
    <w:p w14:paraId="1561C0FD" w14:textId="41ABFC3C" w:rsidR="00732E15" w:rsidRDefault="0029059B" w:rsidP="0029059B">
      <w:pPr>
        <w:pStyle w:val="Heading3"/>
      </w:pPr>
      <w:bookmarkStart w:id="67" w:name="_Toc458781348"/>
      <w:r>
        <w:t>Cocoa pods</w:t>
      </w:r>
      <w:bookmarkEnd w:id="67"/>
    </w:p>
    <w:p w14:paraId="3ED8B9B9" w14:textId="74BB507F" w:rsidR="0029059B" w:rsidRDefault="0029059B" w:rsidP="00DC38A9">
      <w:r>
        <w:t xml:space="preserve">Cocoa pods je program za CI (ang. Continious Integration) </w:t>
      </w:r>
      <w:r w:rsidR="00DC38A9">
        <w:t xml:space="preserve">in integracijo v </w:t>
      </w:r>
      <w:r>
        <w:t>Xcode</w:t>
      </w:r>
      <w:r w:rsidR="00DC38A9">
        <w:t xml:space="preserve"> projekte</w:t>
      </w:r>
      <w:r>
        <w:t xml:space="preserve">. </w:t>
      </w:r>
      <w:r w:rsidR="00DC38A9">
        <w:t xml:space="preserve">Podpira več načinov pridobivanja izvorne kode kot so git, svn, bzr, http in hg. </w:t>
      </w:r>
      <w:r>
        <w:t>Program se namesti s pomocjo</w:t>
      </w:r>
      <w:r w:rsidR="00DB60B3">
        <w:t xml:space="preserve"> ukaza:</w:t>
      </w:r>
    </w:p>
    <w:p w14:paraId="3919918E" w14:textId="77777777" w:rsidR="00DB60B3" w:rsidRPr="00DB60B3" w:rsidRDefault="00DB60B3" w:rsidP="00DB60B3">
      <w:pPr>
        <w:shd w:val="clear" w:color="auto" w:fill="000000" w:themeFill="text1"/>
        <w:spacing w:before="240" w:after="240"/>
        <w:ind w:left="340" w:right="340"/>
        <w:contextualSpacing/>
        <w:rPr>
          <w:color w:val="92D050"/>
        </w:rPr>
      </w:pPr>
      <w:r>
        <w:rPr>
          <w:color w:val="92D050"/>
        </w:rPr>
        <w:t xml:space="preserve">sudo </w:t>
      </w:r>
      <w:r w:rsidRPr="00DB60B3">
        <w:rPr>
          <w:color w:val="92D050"/>
        </w:rPr>
        <w:t xml:space="preserve">gem install cocoapods </w:t>
      </w:r>
    </w:p>
    <w:p w14:paraId="1CB74607" w14:textId="77777777" w:rsidR="00DC38A9" w:rsidRPr="00DC38A9" w:rsidRDefault="00DC38A9" w:rsidP="0007705C">
      <w:pPr>
        <w:rPr>
          <w:sz w:val="10"/>
          <w:szCs w:val="10"/>
        </w:rPr>
      </w:pPr>
    </w:p>
    <w:p w14:paraId="5CA7F604" w14:textId="6CD3E2E8" w:rsidR="00DB60B3" w:rsidRPr="00DB60B3" w:rsidRDefault="0029059B" w:rsidP="0007705C">
      <w:r>
        <w:t xml:space="preserve">S pomocjo ukaza </w:t>
      </w:r>
      <w:r w:rsidR="00DD54F6" w:rsidRPr="00DD54F6">
        <w:rPr>
          <w:shd w:val="clear" w:color="auto" w:fill="000000" w:themeFill="text1"/>
        </w:rPr>
        <w:t xml:space="preserve"> </w:t>
      </w:r>
      <w:r w:rsidRPr="00DD54F6">
        <w:rPr>
          <w:color w:val="92D050"/>
          <w:shd w:val="clear" w:color="auto" w:fill="000000" w:themeFill="text1"/>
        </w:rPr>
        <w:t>pod init</w:t>
      </w:r>
      <w:r w:rsidR="00DD54F6">
        <w:rPr>
          <w:color w:val="92D050"/>
          <w:shd w:val="clear" w:color="auto" w:fill="000000" w:themeFill="text1"/>
        </w:rPr>
        <w:t xml:space="preserve"> </w:t>
      </w:r>
      <w:r>
        <w:t xml:space="preserve"> v direktoriju projekta</w:t>
      </w:r>
      <w:r w:rsidR="00307B7A">
        <w:t xml:space="preserve"> se ustvari datoteka</w:t>
      </w:r>
      <w:r>
        <w:t xml:space="preserve"> Podfile. V to</w:t>
      </w:r>
      <w:r w:rsidR="00307B7A">
        <w:t xml:space="preserve"> tekstovno</w:t>
      </w:r>
      <w:r>
        <w:t xml:space="preserve"> datoteko vpišemo </w:t>
      </w:r>
      <w:r w:rsidR="00307B7A">
        <w:t xml:space="preserve">URL do izvorne kode, imena knjižnic ter verzije, ki jo </w:t>
      </w:r>
      <w:r>
        <w:t>potrebu</w:t>
      </w:r>
      <w:r w:rsidR="0007705C">
        <w:t>jemo.</w:t>
      </w:r>
      <w:r w:rsidR="00307B7A">
        <w:t xml:space="preserve"> </w:t>
      </w:r>
      <w:r w:rsidR="0007705C">
        <w:t xml:space="preserve"> Primer:</w:t>
      </w:r>
    </w:p>
    <w:p w14:paraId="264BCFCD" w14:textId="59A59D33" w:rsidR="0007705C" w:rsidRPr="0007705C" w:rsidRDefault="0007705C" w:rsidP="00DB60B3">
      <w:pPr>
        <w:shd w:val="clear" w:color="auto" w:fill="000000" w:themeFill="text1"/>
        <w:ind w:left="340" w:right="340"/>
        <w:rPr>
          <w:color w:val="92D050"/>
        </w:rPr>
      </w:pPr>
      <w:r w:rsidRPr="0007705C">
        <w:rPr>
          <w:color w:val="92D050"/>
        </w:rPr>
        <w:t>target 'Lights' do</w:t>
      </w:r>
    </w:p>
    <w:p w14:paraId="66F7F906" w14:textId="0FA9F3F2" w:rsidR="0007705C" w:rsidRPr="0007705C" w:rsidRDefault="0007705C" w:rsidP="00DB60B3">
      <w:pPr>
        <w:shd w:val="clear" w:color="auto" w:fill="000000" w:themeFill="text1"/>
        <w:ind w:left="340" w:right="340"/>
        <w:rPr>
          <w:color w:val="92D050"/>
        </w:rPr>
      </w:pPr>
      <w:r w:rsidRPr="0007705C">
        <w:rPr>
          <w:color w:val="92D050"/>
        </w:rPr>
        <w:t>end</w:t>
      </w:r>
    </w:p>
    <w:p w14:paraId="2F63CC57" w14:textId="0600492F" w:rsidR="0007705C" w:rsidRPr="0007705C" w:rsidRDefault="0007705C" w:rsidP="00DB60B3">
      <w:pPr>
        <w:shd w:val="clear" w:color="auto" w:fill="000000" w:themeFill="text1"/>
        <w:ind w:left="340" w:right="340"/>
        <w:rPr>
          <w:color w:val="92D050"/>
        </w:rPr>
      </w:pPr>
      <w:r w:rsidRPr="0007705C">
        <w:rPr>
          <w:color w:val="92D050"/>
        </w:rPr>
        <w:t>target 'LightsTests' do</w:t>
      </w:r>
    </w:p>
    <w:p w14:paraId="5E269883" w14:textId="54044160" w:rsidR="0007705C" w:rsidRPr="0007705C" w:rsidRDefault="0007705C" w:rsidP="00DB60B3">
      <w:pPr>
        <w:shd w:val="clear" w:color="auto" w:fill="000000" w:themeFill="text1"/>
        <w:ind w:left="340" w:right="340"/>
        <w:rPr>
          <w:color w:val="92D050"/>
        </w:rPr>
      </w:pPr>
      <w:r w:rsidRPr="0007705C">
        <w:rPr>
          <w:color w:val="92D050"/>
        </w:rPr>
        <w:t>end</w:t>
      </w:r>
    </w:p>
    <w:p w14:paraId="1DDED009" w14:textId="424CEDA5" w:rsidR="0007705C" w:rsidRPr="0007705C" w:rsidRDefault="0007705C" w:rsidP="00DB60B3">
      <w:pPr>
        <w:shd w:val="clear" w:color="auto" w:fill="000000" w:themeFill="text1"/>
        <w:ind w:left="340" w:right="340"/>
        <w:rPr>
          <w:color w:val="92D050"/>
        </w:rPr>
      </w:pPr>
      <w:r w:rsidRPr="0007705C">
        <w:rPr>
          <w:color w:val="92D050"/>
        </w:rPr>
        <w:t>target 'LightsUITests' do</w:t>
      </w:r>
    </w:p>
    <w:p w14:paraId="2BEE5622" w14:textId="1C45B0C1" w:rsidR="0007705C" w:rsidRPr="0007705C" w:rsidRDefault="0007705C" w:rsidP="00DB60B3">
      <w:pPr>
        <w:shd w:val="clear" w:color="auto" w:fill="000000" w:themeFill="text1"/>
        <w:ind w:left="340" w:right="340"/>
        <w:rPr>
          <w:color w:val="92D050"/>
        </w:rPr>
      </w:pPr>
      <w:r w:rsidRPr="0007705C">
        <w:rPr>
          <w:color w:val="92D050"/>
        </w:rPr>
        <w:t>end</w:t>
      </w:r>
    </w:p>
    <w:p w14:paraId="716B22ED" w14:textId="77777777" w:rsidR="0007705C" w:rsidRPr="0007705C" w:rsidRDefault="0007705C" w:rsidP="00DB60B3">
      <w:pPr>
        <w:shd w:val="clear" w:color="auto" w:fill="000000" w:themeFill="text1"/>
        <w:ind w:left="340" w:right="340"/>
        <w:rPr>
          <w:color w:val="92D050"/>
        </w:rPr>
      </w:pPr>
      <w:r w:rsidRPr="0007705C">
        <w:rPr>
          <w:color w:val="92D050"/>
        </w:rPr>
        <w:t>source 'https://github.com/CocoaPods/Specs.git'</w:t>
      </w:r>
    </w:p>
    <w:p w14:paraId="3627D05D" w14:textId="77777777" w:rsidR="0007705C" w:rsidRPr="0007705C" w:rsidRDefault="0007705C" w:rsidP="00DB60B3">
      <w:pPr>
        <w:shd w:val="clear" w:color="auto" w:fill="000000" w:themeFill="text1"/>
        <w:ind w:left="340" w:right="340"/>
        <w:rPr>
          <w:color w:val="92D050"/>
        </w:rPr>
      </w:pPr>
      <w:r w:rsidRPr="0007705C">
        <w:rPr>
          <w:color w:val="92D050"/>
        </w:rPr>
        <w:t>platform :ios, '8.0'</w:t>
      </w:r>
    </w:p>
    <w:p w14:paraId="078DE08B" w14:textId="389A9F79" w:rsidR="0007705C" w:rsidRPr="0007705C" w:rsidRDefault="0007705C" w:rsidP="00DB60B3">
      <w:pPr>
        <w:shd w:val="clear" w:color="auto" w:fill="000000" w:themeFill="text1"/>
        <w:ind w:left="340" w:right="340"/>
        <w:rPr>
          <w:color w:val="92D050"/>
        </w:rPr>
      </w:pPr>
      <w:r w:rsidRPr="0007705C">
        <w:rPr>
          <w:color w:val="92D050"/>
        </w:rPr>
        <w:t>use_frameworks!</w:t>
      </w:r>
    </w:p>
    <w:p w14:paraId="7F10A145" w14:textId="4DAA0EFE" w:rsidR="00DB60B3" w:rsidRPr="00DB60B3" w:rsidRDefault="0007705C" w:rsidP="00DB60B3">
      <w:pPr>
        <w:shd w:val="clear" w:color="auto" w:fill="000000" w:themeFill="text1"/>
        <w:ind w:left="340" w:right="340"/>
        <w:rPr>
          <w:color w:val="92D050"/>
        </w:rPr>
      </w:pPr>
      <w:r w:rsidRPr="0007705C">
        <w:rPr>
          <w:color w:val="92D050"/>
        </w:rPr>
        <w:t>pod 'Alamofire', '~&gt; 3.0'</w:t>
      </w:r>
    </w:p>
    <w:p w14:paraId="10A3A3AC" w14:textId="77777777" w:rsidR="00DB60B3" w:rsidRPr="00DB60B3" w:rsidRDefault="00DB60B3" w:rsidP="0029059B">
      <w:pPr>
        <w:rPr>
          <w:sz w:val="10"/>
          <w:szCs w:val="10"/>
        </w:rPr>
      </w:pPr>
    </w:p>
    <w:p w14:paraId="35C9F05D" w14:textId="4E4B5AEF" w:rsidR="00AF7CE5" w:rsidRDefault="00E234E8" w:rsidP="00DD54F6">
      <w:r>
        <w:t>Nato z ukazom</w:t>
      </w:r>
      <w:r w:rsidR="00DD54F6">
        <w:t xml:space="preserve"> </w:t>
      </w:r>
      <w:r w:rsidR="00DD54F6" w:rsidRPr="00DD54F6">
        <w:rPr>
          <w:shd w:val="clear" w:color="auto" w:fill="000000" w:themeFill="text1"/>
        </w:rPr>
        <w:t xml:space="preserve"> </w:t>
      </w:r>
      <w:r w:rsidRPr="00DD54F6">
        <w:rPr>
          <w:color w:val="92D050"/>
          <w:shd w:val="clear" w:color="auto" w:fill="000000" w:themeFill="text1"/>
        </w:rPr>
        <w:t>pod install</w:t>
      </w:r>
      <w:r w:rsidR="00DD54F6" w:rsidRPr="00DD54F6">
        <w:rPr>
          <w:shd w:val="clear" w:color="auto" w:fill="000000" w:themeFill="text1"/>
        </w:rPr>
        <w:t xml:space="preserve"> </w:t>
      </w:r>
      <w:r w:rsidR="00DD54F6">
        <w:t xml:space="preserve"> </w:t>
      </w:r>
      <w:r w:rsidR="00D067B4">
        <w:t>namestimo vse knjiznice v projekt. Zgenerira se nam nova projektna datoteka s končnico xcworkspace, ki ima vkljucene vse knjižnice. Za odpiranje projekta moramo od tega koraka naprej uporabljati novo projektno datoteko. Preostane še samo vključitev v razrede, kjer bomo knjižnico potrebovali z ukazom import.</w:t>
      </w:r>
    </w:p>
    <w:p w14:paraId="0B77A088" w14:textId="41AEDDD1" w:rsidR="00D37D8D" w:rsidRDefault="00081C79" w:rsidP="00081C79">
      <w:pPr>
        <w:pStyle w:val="Heading3"/>
      </w:pPr>
      <w:bookmarkStart w:id="68" w:name="_Toc458781349"/>
      <w:r>
        <w:t>Programska knjižnica Alamofire</w:t>
      </w:r>
      <w:bookmarkEnd w:id="68"/>
    </w:p>
    <w:p w14:paraId="15880BC3" w14:textId="25869CB9" w:rsidR="00081C79" w:rsidRDefault="00D37D8D" w:rsidP="00DD54F6">
      <w:r>
        <w:t>Kot je razvidno iz primerov</w:t>
      </w:r>
      <w:r w:rsidR="00081C79">
        <w:t xml:space="preserve"> poglavja 3.3.4</w:t>
      </w:r>
      <w:r>
        <w:t xml:space="preserve"> smo pri razvoju aplikacije p</w:t>
      </w:r>
      <w:r w:rsidR="00081C79">
        <w:t>a</w:t>
      </w:r>
      <w:r>
        <w:t xml:space="preserve">metne hiše uporabili programsko knjižnico Alamofire. </w:t>
      </w:r>
      <w:r w:rsidR="007E4FC5">
        <w:t>Popularna programska k</w:t>
      </w:r>
      <w:r>
        <w:t xml:space="preserve">njižnica omogoča lažje </w:t>
      </w:r>
      <w:r w:rsidR="007E4FC5">
        <w:t xml:space="preserve">in učinkovitejše </w:t>
      </w:r>
      <w:r>
        <w:t xml:space="preserve">delo s spletnimi storitvami. S pomočjo le te smo se povezovali na spletni </w:t>
      </w:r>
      <w:r>
        <w:lastRenderedPageBreak/>
        <w:t>strežnik na mikroračunalniku. Uporabo knjižnice bomo prikazali na primeru metode za pridobitev vre</w:t>
      </w:r>
      <w:r w:rsidR="00922954">
        <w:t>dnosti temperaturnega senzorja.</w:t>
      </w:r>
    </w:p>
    <w:p w14:paraId="4715F3BE"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w:t>
      </w:r>
      <w:proofErr w:type="spellStart"/>
      <w:r w:rsidRPr="00922954">
        <w:rPr>
          <w:rFonts w:ascii="Menlo" w:hAnsi="Menlo" w:cs="Menlo"/>
          <w:color w:val="0000FF"/>
          <w:sz w:val="18"/>
          <w:lang w:val="en-US"/>
        </w:rPr>
        <w:t>IBAction</w:t>
      </w:r>
      <w:proofErr w:type="spellEnd"/>
      <w:r w:rsidRPr="00922954">
        <w:rPr>
          <w:rFonts w:ascii="Menlo" w:hAnsi="Menlo" w:cs="Menlo"/>
          <w:color w:val="000000"/>
          <w:sz w:val="18"/>
          <w:lang w:val="en-US"/>
        </w:rPr>
        <w:t xml:space="preserve"> </w:t>
      </w:r>
      <w:proofErr w:type="spellStart"/>
      <w:r w:rsidRPr="00922954">
        <w:rPr>
          <w:rFonts w:ascii="Menlo" w:hAnsi="Menlo" w:cs="Menlo"/>
          <w:color w:val="0000FF"/>
          <w:sz w:val="18"/>
          <w:lang w:val="en-US"/>
        </w:rPr>
        <w:t>func</w:t>
      </w:r>
      <w:proofErr w:type="spellEnd"/>
      <w:r w:rsidRPr="00922954">
        <w:rPr>
          <w:rFonts w:ascii="Menlo" w:hAnsi="Menlo" w:cs="Menlo"/>
          <w:color w:val="000000"/>
          <w:sz w:val="18"/>
          <w:lang w:val="en-US"/>
        </w:rPr>
        <w:t xml:space="preserve"> </w:t>
      </w:r>
      <w:proofErr w:type="spellStart"/>
      <w:proofErr w:type="gramStart"/>
      <w:r w:rsidRPr="00922954">
        <w:rPr>
          <w:rFonts w:ascii="Menlo" w:hAnsi="Menlo" w:cs="Menlo"/>
          <w:color w:val="000000"/>
          <w:sz w:val="18"/>
          <w:lang w:val="en-US"/>
        </w:rPr>
        <w:t>refreshTemp</w:t>
      </w:r>
      <w:proofErr w:type="spellEnd"/>
      <w:r w:rsidRPr="00922954">
        <w:rPr>
          <w:rFonts w:ascii="Menlo" w:hAnsi="Menlo" w:cs="Menlo"/>
          <w:color w:val="000000"/>
          <w:sz w:val="18"/>
          <w:lang w:val="en-US"/>
        </w:rPr>
        <w:t>(</w:t>
      </w:r>
      <w:proofErr w:type="gramEnd"/>
      <w:r w:rsidRPr="00922954">
        <w:rPr>
          <w:rFonts w:ascii="Menlo" w:hAnsi="Menlo" w:cs="Menlo"/>
          <w:color w:val="000000"/>
          <w:sz w:val="18"/>
          <w:lang w:val="en-US"/>
        </w:rPr>
        <w:t xml:space="preserve">sender: </w:t>
      </w:r>
      <w:proofErr w:type="spellStart"/>
      <w:r w:rsidRPr="00922954">
        <w:rPr>
          <w:rFonts w:ascii="Menlo" w:hAnsi="Menlo" w:cs="Menlo"/>
          <w:color w:val="2B839F"/>
          <w:sz w:val="18"/>
          <w:lang w:val="en-US"/>
        </w:rPr>
        <w:t>AnyObject</w:t>
      </w:r>
      <w:proofErr w:type="spellEnd"/>
      <w:r w:rsidRPr="00922954">
        <w:rPr>
          <w:rFonts w:ascii="Menlo" w:hAnsi="Menlo" w:cs="Menlo"/>
          <w:color w:val="000000"/>
          <w:sz w:val="18"/>
          <w:lang w:val="en-US"/>
        </w:rPr>
        <w:t>) {</w:t>
      </w:r>
    </w:p>
    <w:p w14:paraId="3034961E"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spellStart"/>
      <w:r w:rsidRPr="00922954">
        <w:rPr>
          <w:rFonts w:ascii="Menlo" w:hAnsi="Menlo" w:cs="Menlo"/>
          <w:color w:val="000000"/>
          <w:sz w:val="18"/>
          <w:lang w:val="en-US"/>
        </w:rPr>
        <w:t>Alamofire.</w:t>
      </w:r>
      <w:r w:rsidRPr="00922954">
        <w:rPr>
          <w:rFonts w:ascii="Menlo" w:hAnsi="Menlo" w:cs="Menlo"/>
          <w:color w:val="2B839F"/>
          <w:sz w:val="18"/>
          <w:lang w:val="en-US"/>
        </w:rPr>
        <w:t>request</w:t>
      </w:r>
      <w:proofErr w:type="spellEnd"/>
      <w:proofErr w:type="gramStart"/>
      <w:r w:rsidRPr="00922954">
        <w:rPr>
          <w:rFonts w:ascii="Menlo" w:hAnsi="Menlo" w:cs="Menlo"/>
          <w:color w:val="000000"/>
          <w:sz w:val="18"/>
          <w:lang w:val="en-US"/>
        </w:rPr>
        <w:t>(.</w:t>
      </w:r>
      <w:r w:rsidRPr="00922954">
        <w:rPr>
          <w:rFonts w:ascii="Menlo" w:hAnsi="Menlo" w:cs="Menlo"/>
          <w:color w:val="2B839F"/>
          <w:sz w:val="18"/>
          <w:lang w:val="en-US"/>
        </w:rPr>
        <w:t>GET</w:t>
      </w:r>
      <w:proofErr w:type="gramEnd"/>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w:t>
      </w:r>
      <w:proofErr w:type="spellStart"/>
      <w:r w:rsidRPr="00922954">
        <w:rPr>
          <w:rFonts w:ascii="Menlo" w:hAnsi="Menlo" w:cs="Menlo"/>
          <w:color w:val="A31515"/>
          <w:sz w:val="18"/>
          <w:lang w:val="en-US"/>
        </w:rPr>
        <w:t>temp.php</w:t>
      </w:r>
      <w:proofErr w:type="spellEnd"/>
      <w:r w:rsidRPr="00922954">
        <w:rPr>
          <w:rFonts w:ascii="Menlo" w:hAnsi="Menlo" w:cs="Menlo"/>
          <w:color w:val="A31515"/>
          <w:sz w:val="18"/>
          <w:lang w:val="en-US"/>
        </w:rPr>
        <w:t>"</w:t>
      </w:r>
      <w:r w:rsidRPr="00922954">
        <w:rPr>
          <w:rFonts w:ascii="Menlo" w:hAnsi="Menlo" w:cs="Menlo"/>
          <w:color w:val="000000"/>
          <w:sz w:val="18"/>
          <w:lang w:val="en-US"/>
        </w:rPr>
        <w:t>).</w:t>
      </w:r>
      <w:proofErr w:type="spellStart"/>
      <w:r w:rsidRPr="00922954">
        <w:rPr>
          <w:rFonts w:ascii="Menlo" w:hAnsi="Menlo" w:cs="Menlo"/>
          <w:color w:val="2B839F"/>
          <w:sz w:val="18"/>
          <w:lang w:val="en-US"/>
        </w:rPr>
        <w:t>responseString</w:t>
      </w:r>
      <w:proofErr w:type="spellEnd"/>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if</w:t>
      </w:r>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w:t>
      </w:r>
      <w:proofErr w:type="spellStart"/>
      <w:proofErr w:type="gramStart"/>
      <w:r w:rsidRPr="00922954">
        <w:rPr>
          <w:rFonts w:ascii="Menlo" w:hAnsi="Menlo" w:cs="Menlo"/>
          <w:color w:val="000000"/>
          <w:sz w:val="18"/>
          <w:lang w:val="en-US"/>
        </w:rPr>
        <w:t>response.</w:t>
      </w:r>
      <w:r w:rsidRPr="00922954">
        <w:rPr>
          <w:rFonts w:ascii="Menlo" w:hAnsi="Menlo" w:cs="Menlo"/>
          <w:color w:val="2B839F"/>
          <w:sz w:val="18"/>
          <w:lang w:val="en-US"/>
        </w:rPr>
        <w:t>result</w:t>
      </w:r>
      <w:proofErr w:type="gramEnd"/>
      <w:r w:rsidRPr="00922954">
        <w:rPr>
          <w:rFonts w:ascii="Menlo" w:hAnsi="Menlo" w:cs="Menlo"/>
          <w:color w:val="000000"/>
          <w:sz w:val="18"/>
          <w:lang w:val="en-US"/>
        </w:rPr>
        <w:t>.</w:t>
      </w:r>
      <w:r w:rsidRPr="00922954">
        <w:rPr>
          <w:rFonts w:ascii="Menlo" w:hAnsi="Menlo" w:cs="Menlo"/>
          <w:color w:val="2B839F"/>
          <w:sz w:val="18"/>
          <w:lang w:val="en-US"/>
        </w:rPr>
        <w:t>value</w:t>
      </w:r>
      <w:proofErr w:type="spellEnd"/>
      <w:r w:rsidRPr="00922954">
        <w:rPr>
          <w:rFonts w:ascii="Menlo" w:hAnsi="Menlo" w:cs="Menlo"/>
          <w:color w:val="000000"/>
          <w:sz w:val="18"/>
          <w:lang w:val="en-US"/>
        </w:rPr>
        <w:t xml:space="preserve"> {</w:t>
      </w:r>
    </w:p>
    <w:p w14:paraId="17DBD5DD"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spellStart"/>
      <w:proofErr w:type="gramStart"/>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proofErr w:type="spellEnd"/>
      <w:proofErr w:type="gramEnd"/>
      <w:r w:rsidRPr="00922954">
        <w:rPr>
          <w:rFonts w:ascii="Menlo" w:hAnsi="Menlo" w:cs="Menlo"/>
          <w:color w:val="000000"/>
          <w:sz w:val="18"/>
          <w:lang w:val="en-US"/>
        </w:rPr>
        <w:t xml:space="preserve"> =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2B839F"/>
          <w:sz w:val="18"/>
          <w:lang w:val="en-US"/>
        </w:rPr>
        <w:t>print</w:t>
      </w:r>
      <w:r w:rsidRPr="00922954">
        <w:rPr>
          <w:rFonts w:ascii="Menlo" w:hAnsi="Menlo" w:cs="Menlo"/>
          <w:color w:val="000000"/>
          <w:sz w:val="18"/>
          <w:lang w:val="en-US"/>
        </w:rPr>
        <w:t>(response)</w:t>
      </w:r>
    </w:p>
    <w:p w14:paraId="2309674F"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07562839" w14:textId="3ACD10C0" w:rsidR="00D37D8D" w:rsidRPr="00922954" w:rsidRDefault="00D37D8D" w:rsidP="00F648CF">
      <w:pPr>
        <w:shd w:val="clear" w:color="auto" w:fill="F2F2F2" w:themeFill="background1" w:themeFillShade="F2"/>
        <w:rPr>
          <w:sz w:val="18"/>
        </w:rPr>
      </w:pPr>
      <w:r w:rsidRPr="00922954">
        <w:rPr>
          <w:rFonts w:ascii="Menlo" w:hAnsi="Menlo" w:cs="Menlo"/>
          <w:color w:val="000000"/>
          <w:sz w:val="18"/>
          <w:lang w:val="en-US"/>
        </w:rPr>
        <w:t xml:space="preserve">    }</w:t>
      </w:r>
      <w:r w:rsidRPr="00922954">
        <w:rPr>
          <w:sz w:val="18"/>
        </w:rPr>
        <w:t xml:space="preserve"> </w:t>
      </w:r>
    </w:p>
    <w:p w14:paraId="636E7BA9" w14:textId="6A3D692B" w:rsidR="00A328BE" w:rsidRDefault="00922954" w:rsidP="00DD54F6">
      <w:r>
        <w:t>Metodi request smo kot parameter podali HTTP metodo get in URL do želene spletne storitve. Ker nas zanima pre</w:t>
      </w:r>
      <w:r w:rsidR="00EC5479">
        <w:t>dvsem odgovor smo dodali še handler</w:t>
      </w:r>
      <w:r w:rsidR="00F03695">
        <w:t xml:space="preserve"> responseString, ki vrne odgovor v obliki opcijskega besedila. Ker bi bila ob potencialni napaki vrednost nil moramo s pomocjo if let sintakse vrednost odviti (ang. unwrap). Ker so vsi klici na spletne storitve asinhroni moramo za dostop do grafičnih elementov, kot je Label eksplicitno dodati besedico self. Grafični vmesnik torej poganja glavna nit,</w:t>
      </w:r>
      <w:r w:rsidR="00A328BE">
        <w:t xml:space="preserve"> ki ima tudi najvišjo prioriteto.</w:t>
      </w:r>
      <w:r w:rsidR="00F03695">
        <w:t xml:space="preserve"> </w:t>
      </w:r>
      <w:r w:rsidR="00A328BE">
        <w:t>Vse časovno zahtevnejše operacij</w:t>
      </w:r>
      <w:r w:rsidR="00F03695">
        <w:t xml:space="preserve"> pa je potrebno izvajati v novo ustvarjenih nitih. V nasprotnem primeru operacijski sistem ob zamrznitvi grafičnega vmesnika za dalj časa aplikacijo zaustavi</w:t>
      </w:r>
      <w:r w:rsidR="00A328BE">
        <w:t>, kar pa je slabo za uporabniško izkušnjo</w:t>
      </w:r>
      <w:r w:rsidR="00F03695">
        <w:t xml:space="preserve">. </w:t>
      </w:r>
      <w:r w:rsidR="00877658">
        <w:t>Delo z nitmi je vgrajeno v večino API-jev (tako operacijskega sistema kot knjižnih tretjih razvijalcev), zato je uporaba relativno preprosta.</w:t>
      </w:r>
    </w:p>
    <w:p w14:paraId="34AA0AD7" w14:textId="79B291F0" w:rsidR="00A328BE" w:rsidRDefault="00A328BE" w:rsidP="00DD54F6">
      <w:r>
        <w:t xml:space="preserve">Pri naši aplikaciji je večina klicev v lokalnem omrežju in se </w:t>
      </w:r>
      <w:r w:rsidR="0077290F">
        <w:t>izvedejo</w:t>
      </w:r>
      <w:r>
        <w:t xml:space="preserve"> relativno hitro. Vendar v primeru, ko mikroračunalnik ni dosegljiv mora vsak klic čakati na timeout. To lahko traja tudi nekaj sekund, zato je uporaba asinhronih klicev spletne </w:t>
      </w:r>
      <w:r w:rsidR="00963094">
        <w:t xml:space="preserve">storitve za dobro uporabniško izkušnjo </w:t>
      </w:r>
      <w:r>
        <w:t xml:space="preserve">nujna. </w:t>
      </w:r>
    </w:p>
    <w:p w14:paraId="5295A79C" w14:textId="1CBAD287" w:rsidR="0077290F" w:rsidRDefault="001B7BF1" w:rsidP="0077290F">
      <w:pPr>
        <w:pStyle w:val="Heading3"/>
      </w:pPr>
      <w:bookmarkStart w:id="69" w:name="_Toc458781350"/>
      <w:r>
        <w:lastRenderedPageBreak/>
        <w:t>Nastavitve aplikacije in s</w:t>
      </w:r>
      <w:r w:rsidR="0077290F">
        <w:t xml:space="preserve">hramba </w:t>
      </w:r>
      <w:r w:rsidR="0077290F" w:rsidRPr="0077290F">
        <w:t>NSUserDefaults</w:t>
      </w:r>
      <w:bookmarkEnd w:id="69"/>
    </w:p>
    <w:p w14:paraId="6DEBD0FB" w14:textId="77777777" w:rsidR="001B7BF1" w:rsidRDefault="001B7BF1" w:rsidP="001B7BF1">
      <w:pPr>
        <w:keepNext/>
        <w:jc w:val="center"/>
      </w:pPr>
      <w:r>
        <w:rPr>
          <w:noProof/>
          <w:lang w:val="en-US"/>
        </w:rPr>
        <w:drawing>
          <wp:inline distT="0" distB="0" distL="0" distR="0" wp14:anchorId="497BD061" wp14:editId="4F51D351">
            <wp:extent cx="2099665" cy="3732182"/>
            <wp:effectExtent l="0" t="0" r="8890" b="1905"/>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32788" cy="3791058"/>
                    </a:xfrm>
                    <a:prstGeom prst="rect">
                      <a:avLst/>
                    </a:prstGeom>
                    <a:noFill/>
                    <a:ln>
                      <a:noFill/>
                    </a:ln>
                  </pic:spPr>
                </pic:pic>
              </a:graphicData>
            </a:graphic>
          </wp:inline>
        </w:drawing>
      </w:r>
    </w:p>
    <w:p w14:paraId="66557BE8" w14:textId="1B809D2F" w:rsidR="001B7BF1" w:rsidRDefault="001B7BF1" w:rsidP="001B7BF1">
      <w:pPr>
        <w:pStyle w:val="Caption"/>
      </w:pPr>
      <w:bookmarkStart w:id="70" w:name="_Toc458781277"/>
      <w:r>
        <w:t xml:space="preserve">Slika </w:t>
      </w:r>
      <w:r>
        <w:fldChar w:fldCharType="begin"/>
      </w:r>
      <w:r>
        <w:instrText xml:space="preserve"> SEQ Slika \* ARABIC </w:instrText>
      </w:r>
      <w:r>
        <w:fldChar w:fldCharType="separate"/>
      </w:r>
      <w:r w:rsidR="00B820CB">
        <w:rPr>
          <w:noProof/>
        </w:rPr>
        <w:t>10</w:t>
      </w:r>
      <w:r>
        <w:fldChar w:fldCharType="end"/>
      </w:r>
      <w:r>
        <w:t>: Zaslonska slika nastavitev aplikacije</w:t>
      </w:r>
      <w:bookmarkEnd w:id="70"/>
    </w:p>
    <w:p w14:paraId="22359173" w14:textId="77777777" w:rsidR="001B7BF1" w:rsidRDefault="001B7BF1" w:rsidP="00DD54F6"/>
    <w:p w14:paraId="29AF4785" w14:textId="61184ACD" w:rsidR="00CA2CCF" w:rsidRDefault="001B7BF1" w:rsidP="00DD54F6">
      <w:r>
        <w:t xml:space="preserve">Aplikacija ima tudi možnost nastavljanja nekaterih nastavitev (slika </w:t>
      </w:r>
      <w:r w:rsidR="005B683A">
        <w:t>9</w:t>
      </w:r>
      <w:r>
        <w:t xml:space="preserve">). </w:t>
      </w:r>
      <w:r w:rsidR="00963094">
        <w:t xml:space="preserve">Te nastavitve je potrebno na nek način hraniti na napravi, da tudi ob izhodu iz aplikacije uporabnik ne izgubi nastavitev. V ta namen smo uporabili razred </w:t>
      </w:r>
      <w:r w:rsidR="00963094" w:rsidRPr="00963094">
        <w:t>NSUserDefaults</w:t>
      </w:r>
      <w:r w:rsidR="00963094">
        <w:t xml:space="preserve">. </w:t>
      </w:r>
      <w:r w:rsidR="00CA2CCF">
        <w:t>Omogoča hrambo parov ključev in vrednosti za nekatere osnovne podatkovne tipe</w:t>
      </w:r>
      <w:r w:rsidR="001F3497">
        <w:t xml:space="preserve"> </w:t>
      </w:r>
      <w:r w:rsidR="00411B19">
        <w:fldChar w:fldCharType="begin" w:fldLock="1"/>
      </w:r>
      <w:r w:rsidR="00614B51">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"[13]", "plainTextFormattedCitation" : "[13]", "previouslyFormattedCitation" : "[13]" }, "properties" : { "noteIndex" : 0 }, "schema" : "https://github.com/citation-style-language/schema/raw/master/csl-citation.json" }</w:instrText>
      </w:r>
      <w:r w:rsidR="00411B19">
        <w:fldChar w:fldCharType="separate"/>
      </w:r>
      <w:r w:rsidR="00411B19" w:rsidRPr="00411B19">
        <w:rPr>
          <w:noProof/>
        </w:rPr>
        <w:t>[13]</w:t>
      </w:r>
      <w:r w:rsidR="00411B19">
        <w:fldChar w:fldCharType="end"/>
      </w:r>
      <w:r w:rsidR="00CA2CCF">
        <w:t>. Primer shranjevanja in branja vrednosti iz nastavitev aplikacije:</w:t>
      </w:r>
    </w:p>
    <w:p w14:paraId="6F2189B2" w14:textId="0C7CE39B"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let</w:t>
      </w:r>
      <w:r w:rsidRPr="00CA2CCF">
        <w:rPr>
          <w:rFonts w:ascii="Menlo" w:hAnsi="Menlo" w:cs="Menlo"/>
          <w:color w:val="000000"/>
          <w:sz w:val="18"/>
          <w:lang w:val="en-US"/>
        </w:rPr>
        <w:t xml:space="preserve"> defaults = </w:t>
      </w:r>
      <w:proofErr w:type="spellStart"/>
      <w:r w:rsidRPr="00CA2CCF">
        <w:rPr>
          <w:rFonts w:ascii="Menlo" w:hAnsi="Menlo" w:cs="Menlo"/>
          <w:color w:val="2B839F"/>
          <w:sz w:val="18"/>
          <w:lang w:val="en-US"/>
        </w:rPr>
        <w:t>NSUserDefaults</w:t>
      </w:r>
      <w:proofErr w:type="spellEnd"/>
      <w:r w:rsidRPr="00CA2CCF">
        <w:rPr>
          <w:rFonts w:ascii="Menlo" w:hAnsi="Menlo" w:cs="Menlo"/>
          <w:color w:val="000000"/>
          <w:sz w:val="18"/>
          <w:lang w:val="en-US"/>
        </w:rPr>
        <w:t>(</w:t>
      </w:r>
      <w:proofErr w:type="spellStart"/>
      <w:r w:rsidRPr="00CA2CCF">
        <w:rPr>
          <w:rFonts w:ascii="Menlo" w:hAnsi="Menlo" w:cs="Menlo"/>
          <w:color w:val="000000"/>
          <w:sz w:val="18"/>
          <w:lang w:val="en-US"/>
        </w:rPr>
        <w:t>suiteName</w:t>
      </w:r>
      <w:proofErr w:type="spellEnd"/>
      <w:r w:rsidRPr="00CA2CCF">
        <w:rPr>
          <w:rFonts w:ascii="Menlo" w:hAnsi="Menlo" w:cs="Menlo"/>
          <w:color w:val="000000"/>
          <w:sz w:val="18"/>
          <w:lang w:val="en-US"/>
        </w:rPr>
        <w:t>:</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proofErr w:type="spellStart"/>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proofErr w:type="spellEnd"/>
      <w:proofErr w:type="gramEnd"/>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w:t>
      </w:r>
      <w:proofErr w:type="spellStart"/>
      <w:r w:rsidRPr="00CA2CCF">
        <w:rPr>
          <w:rFonts w:ascii="Menlo" w:hAnsi="Menlo" w:cs="Menlo"/>
          <w:color w:val="000000"/>
          <w:sz w:val="18"/>
          <w:lang w:val="en-US"/>
        </w:rPr>
        <w:t>forKey</w:t>
      </w:r>
      <w:proofErr w:type="spellEnd"/>
      <w:r w:rsidRPr="00CA2CCF">
        <w:rPr>
          <w:rFonts w:ascii="Menlo" w:hAnsi="Menlo" w:cs="Menlo"/>
          <w:color w:val="000000"/>
          <w:sz w:val="18"/>
          <w:lang w:val="en-US"/>
        </w:rPr>
        <w:t xml:space="preserve">: </w:t>
      </w:r>
      <w:r w:rsidRPr="00CA2CCF">
        <w:rPr>
          <w:rFonts w:ascii="Menlo" w:hAnsi="Menlo" w:cs="Menlo"/>
          <w:color w:val="A31515"/>
          <w:sz w:val="18"/>
          <w:lang w:val="en-US"/>
        </w:rPr>
        <w:t>"labelGpio1"</w:t>
      </w:r>
      <w:r w:rsidRPr="00CA2CCF">
        <w:rPr>
          <w:rFonts w:ascii="Menlo" w:hAnsi="Menlo" w:cs="Menlo"/>
          <w:color w:val="000000"/>
          <w:sz w:val="18"/>
          <w:lang w:val="en-US"/>
        </w:rPr>
        <w:t>)</w:t>
      </w:r>
    </w:p>
    <w:p w14:paraId="431A7AB3" w14:textId="294B2CC1"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if</w:t>
      </w:r>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proofErr w:type="spellStart"/>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proofErr w:type="spellEnd"/>
      <w:proofErr w:type="gramEnd"/>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FC7BFD">
      <w:pPr>
        <w:shd w:val="clear" w:color="auto" w:fill="F2F2F2" w:themeFill="background1" w:themeFillShade="F2"/>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71" w:name="_Toc458781351"/>
      <w:r>
        <w:t>CoreLocation</w:t>
      </w:r>
      <w:bookmarkEnd w:id="71"/>
    </w:p>
    <w:p w14:paraId="09C6EC38" w14:textId="2A2F64A8" w:rsidR="00CD5572" w:rsidRDefault="00CD5572" w:rsidP="00CD5572">
      <w:r>
        <w:t>Tehnologija iBeacon spada v operacijskem sistemu iOS v kategorijo lokacijskih storitev. Za potrebe aplikacije smo jo uporabili za avtomatsko upravljanje z lučmi, glede na uporabnikovo lokacijo. Ob prvem zagonu aplikacije mora uporabnik izbrati ali dovoli aplikaciji uporabo lokacijskih storitev</w:t>
      </w:r>
      <w:r w:rsidR="00BC7203">
        <w:t xml:space="preserve"> in obvestil</w:t>
      </w:r>
      <w:r>
        <w:t xml:space="preserve">. </w:t>
      </w:r>
      <w:r w:rsidR="00BC7203">
        <w:t>Z</w:t>
      </w:r>
      <w:r>
        <w:t xml:space="preserve">aradi varovanja osebnih podatkov </w:t>
      </w:r>
      <w:r w:rsidR="00BC7203">
        <w:t>se vedenja ne da spremeniti</w:t>
      </w:r>
      <w:r>
        <w:t>.</w:t>
      </w:r>
      <w:r w:rsidR="00BC7203">
        <w:t xml:space="preserve"> Proženje akcij v ozadju na podlagi lokacije je implementirano preko obvestil, zato mora uporabnik za to funkcionalnost odobriti tudi to.</w:t>
      </w:r>
    </w:p>
    <w:p w14:paraId="77354271" w14:textId="224BEC5D" w:rsidR="00BC7203" w:rsidRDefault="00CD5572" w:rsidP="00CD5572">
      <w:r>
        <w:lastRenderedPageBreak/>
        <w:t xml:space="preserve"> V sobo smo namestili prej opisan iBeacon oddajnik. Uporabnik mora pred uporabo v nastavitve aplikacije vnesti njegov unikaten identifikator UUID in izbrati željene luči. </w:t>
      </w:r>
      <w:r w:rsidR="00B127C4">
        <w:t>Naslednji izsek kode prikazuje uporabo iBeacon tehnologije v aplikaciji.</w:t>
      </w:r>
      <w:r>
        <w:t xml:space="preserve"> </w:t>
      </w:r>
      <w:r w:rsidR="005507E6">
        <w:t xml:space="preserve">Razred, ki implementira to funkcionalnosti mora z uporabo vzorca delegiranje </w:t>
      </w:r>
      <w:r w:rsidR="002C6A33">
        <w:t xml:space="preserve">ustrezati protokolu </w:t>
      </w:r>
      <w:proofErr w:type="spellStart"/>
      <w:r w:rsidR="002C6A33" w:rsidRPr="002C6A33">
        <w:rPr>
          <w:rFonts w:ascii="Menlo" w:hAnsi="Menlo" w:cs="Menlo"/>
          <w:color w:val="2B839F"/>
          <w:sz w:val="18"/>
          <w:lang w:val="en-US"/>
        </w:rPr>
        <w:t>CLLocationManagerDelegate</w:t>
      </w:r>
      <w:proofErr w:type="spellEnd"/>
      <w:r w:rsidR="002E6522">
        <w:t>.</w:t>
      </w:r>
    </w:p>
    <w:p w14:paraId="6EE7B93A" w14:textId="7C20E1B5" w:rsidR="002E6522" w:rsidRPr="002E6522" w:rsidRDefault="002E6522" w:rsidP="008118EB">
      <w:pPr>
        <w:shd w:val="clear" w:color="auto" w:fill="F2F2F2" w:themeFill="background1" w:themeFillShade="F2"/>
        <w:spacing w:line="276" w:lineRule="auto"/>
        <w:jc w:val="left"/>
        <w:rPr>
          <w:sz w:val="18"/>
          <w:szCs w:val="18"/>
        </w:rPr>
      </w:pPr>
      <w:r w:rsidRPr="002E6522">
        <w:rPr>
          <w:rFonts w:ascii="Menlo" w:hAnsi="Menlo" w:cs="Menlo"/>
          <w:color w:val="0000FF"/>
          <w:sz w:val="18"/>
          <w:szCs w:val="18"/>
          <w:lang w:val="en-US"/>
        </w:rPr>
        <w:t>override</w:t>
      </w:r>
      <w:r w:rsidRPr="002E6522">
        <w:rPr>
          <w:rFonts w:ascii="Menlo" w:hAnsi="Menlo" w:cs="Menlo"/>
          <w:color w:val="000000"/>
          <w:sz w:val="18"/>
          <w:szCs w:val="18"/>
          <w:lang w:val="en-US"/>
        </w:rPr>
        <w:t xml:space="preserve"> </w:t>
      </w:r>
      <w:proofErr w:type="spellStart"/>
      <w:r w:rsidRPr="002E6522">
        <w:rPr>
          <w:rFonts w:ascii="Menlo" w:hAnsi="Menlo" w:cs="Menlo"/>
          <w:color w:val="0000FF"/>
          <w:sz w:val="18"/>
          <w:szCs w:val="18"/>
          <w:lang w:val="en-US"/>
        </w:rPr>
        <w:t>func</w:t>
      </w:r>
      <w:proofErr w:type="spellEnd"/>
      <w:r w:rsidRPr="002E6522">
        <w:rPr>
          <w:rFonts w:ascii="Menlo" w:hAnsi="Menlo" w:cs="Menlo"/>
          <w:color w:val="000000"/>
          <w:sz w:val="18"/>
          <w:szCs w:val="18"/>
          <w:lang w:val="en-US"/>
        </w:rPr>
        <w:t xml:space="preserve"> </w:t>
      </w:r>
      <w:proofErr w:type="spellStart"/>
      <w:proofErr w:type="gramStart"/>
      <w:r w:rsidRPr="002E6522">
        <w:rPr>
          <w:rFonts w:ascii="Menlo" w:hAnsi="Menlo" w:cs="Menlo"/>
          <w:color w:val="000000"/>
          <w:sz w:val="18"/>
          <w:szCs w:val="18"/>
          <w:lang w:val="en-US"/>
        </w:rPr>
        <w:t>viewDidLoad</w:t>
      </w:r>
      <w:proofErr w:type="spellEnd"/>
      <w:r w:rsidRPr="002E6522">
        <w:rPr>
          <w:rFonts w:ascii="Menlo" w:hAnsi="Menlo" w:cs="Menlo"/>
          <w:color w:val="000000"/>
          <w:sz w:val="18"/>
          <w:szCs w:val="18"/>
          <w:lang w:val="en-US"/>
        </w:rPr>
        <w:t>(</w:t>
      </w:r>
      <w:proofErr w:type="gramEnd"/>
      <w:r w:rsidRPr="002E6522">
        <w:rPr>
          <w:rFonts w:ascii="Menlo" w:hAnsi="Menlo" w:cs="Menlo"/>
          <w:color w:val="000000"/>
          <w:sz w:val="18"/>
          <w:szCs w:val="18"/>
          <w:lang w:val="en-US"/>
        </w:rPr>
        <w:t>) {</w:t>
      </w:r>
    </w:p>
    <w:p w14:paraId="0F316CFA" w14:textId="53CA98BF" w:rsidR="005507E6"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5507E6" w:rsidRPr="002E6522">
        <w:rPr>
          <w:rFonts w:ascii="Menlo" w:hAnsi="Menlo" w:cs="Menlo"/>
          <w:color w:val="0000FF"/>
          <w:sz w:val="18"/>
          <w:szCs w:val="18"/>
          <w:lang w:val="en-US"/>
        </w:rPr>
        <w:t>let</w:t>
      </w:r>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locationManager</w:t>
      </w:r>
      <w:proofErr w:type="spellEnd"/>
      <w:r w:rsidR="005507E6" w:rsidRPr="002E6522">
        <w:rPr>
          <w:rFonts w:ascii="Menlo" w:hAnsi="Menlo" w:cs="Menlo"/>
          <w:color w:val="000000"/>
          <w:sz w:val="18"/>
          <w:szCs w:val="18"/>
          <w:lang w:val="en-US"/>
        </w:rPr>
        <w:t xml:space="preserve"> = </w:t>
      </w:r>
      <w:proofErr w:type="spellStart"/>
      <w:proofErr w:type="gramStart"/>
      <w:r w:rsidR="005507E6" w:rsidRPr="002E6522">
        <w:rPr>
          <w:rFonts w:ascii="Menlo" w:hAnsi="Menlo" w:cs="Menlo"/>
          <w:color w:val="2B839F"/>
          <w:sz w:val="18"/>
          <w:szCs w:val="18"/>
          <w:lang w:val="en-US"/>
        </w:rPr>
        <w:t>CLLocationManager</w:t>
      </w:r>
      <w:proofErr w:type="spellEnd"/>
      <w:r w:rsidR="005507E6" w:rsidRPr="002E6522">
        <w:rPr>
          <w:rFonts w:ascii="Menlo" w:hAnsi="Menlo" w:cs="Menlo"/>
          <w:color w:val="000000"/>
          <w:sz w:val="18"/>
          <w:szCs w:val="18"/>
          <w:lang w:val="en-US"/>
        </w:rPr>
        <w:t>(</w:t>
      </w:r>
      <w:proofErr w:type="gramEnd"/>
      <w:r w:rsidR="005507E6" w:rsidRPr="002E6522">
        <w:rPr>
          <w:rFonts w:ascii="Menlo" w:hAnsi="Menlo" w:cs="Menlo"/>
          <w:color w:val="000000"/>
          <w:sz w:val="18"/>
          <w:szCs w:val="18"/>
          <w:lang w:val="en-US"/>
        </w:rPr>
        <w:t>)</w:t>
      </w:r>
    </w:p>
    <w:p w14:paraId="757DF67A" w14:textId="1E52BBF1" w:rsidR="005507E6"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proofErr w:type="spellStart"/>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proofErr w:type="spellEnd"/>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proofErr w:type="spellStart"/>
      <w:r w:rsidR="00B127C4" w:rsidRPr="002E6522">
        <w:rPr>
          <w:rFonts w:ascii="Menlo" w:hAnsi="Menlo" w:cs="Menlo"/>
          <w:color w:val="0000FF"/>
          <w:sz w:val="18"/>
          <w:szCs w:val="18"/>
          <w:lang w:val="en-US"/>
        </w:rPr>
        <w:t>var</w:t>
      </w:r>
      <w:proofErr w:type="spellEnd"/>
      <w:r w:rsidR="00B127C4" w:rsidRPr="002E6522">
        <w:rPr>
          <w:rFonts w:ascii="Menlo" w:hAnsi="Menlo" w:cs="Menlo"/>
          <w:color w:val="000000"/>
          <w:sz w:val="18"/>
          <w:szCs w:val="18"/>
          <w:lang w:val="en-US"/>
        </w:rPr>
        <w:t xml:space="preserve"> </w:t>
      </w:r>
      <w:proofErr w:type="spellStart"/>
      <w:proofErr w:type="gramStart"/>
      <w:r w:rsidR="00B127C4" w:rsidRPr="002E6522">
        <w:rPr>
          <w:rFonts w:ascii="Menlo" w:hAnsi="Menlo" w:cs="Menlo"/>
          <w:color w:val="000000"/>
          <w:sz w:val="18"/>
          <w:szCs w:val="18"/>
          <w:lang w:val="en-US"/>
        </w:rPr>
        <w:t>proximityUUID:</w:t>
      </w:r>
      <w:r w:rsidR="00B127C4" w:rsidRPr="002E6522">
        <w:rPr>
          <w:rFonts w:ascii="Menlo" w:hAnsi="Menlo" w:cs="Menlo"/>
          <w:color w:val="2B839F"/>
          <w:sz w:val="18"/>
          <w:szCs w:val="18"/>
          <w:lang w:val="en-US"/>
        </w:rPr>
        <w:t>NSUUID</w:t>
      </w:r>
      <w:proofErr w:type="spellEnd"/>
      <w:proofErr w:type="gramEnd"/>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w:t>
      </w:r>
      <w:proofErr w:type="spellStart"/>
      <w:r w:rsidR="00B127C4" w:rsidRPr="002E6522">
        <w:rPr>
          <w:rFonts w:ascii="Menlo" w:hAnsi="Menlo" w:cs="Menlo"/>
          <w:color w:val="000000"/>
          <w:sz w:val="18"/>
          <w:szCs w:val="18"/>
          <w:lang w:val="en-US"/>
        </w:rPr>
        <w:t>UUIDString</w:t>
      </w:r>
      <w:proofErr w:type="spellEnd"/>
      <w:r w:rsidR="00B127C4" w:rsidRPr="002E6522">
        <w:rPr>
          <w:rFonts w:ascii="Menlo" w:hAnsi="Menlo" w:cs="Menlo"/>
          <w:color w:val="000000"/>
          <w:sz w:val="18"/>
          <w:szCs w:val="18"/>
          <w:lang w:val="en-US"/>
        </w:rPr>
        <w:t xml:space="preserve">: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let</w:t>
      </w:r>
      <w:r w:rsidR="00B127C4" w:rsidRPr="002E6522">
        <w:rPr>
          <w:rFonts w:ascii="Menlo" w:hAnsi="Menlo" w:cs="Menlo"/>
          <w:color w:val="000000"/>
          <w:sz w:val="18"/>
          <w:szCs w:val="18"/>
          <w:lang w:val="en-US"/>
        </w:rPr>
        <w:t xml:space="preserve"> region = </w:t>
      </w:r>
      <w:proofErr w:type="spellStart"/>
      <w:proofErr w:type="gramStart"/>
      <w:r w:rsidR="00B127C4" w:rsidRPr="002E6522">
        <w:rPr>
          <w:rFonts w:ascii="Menlo" w:hAnsi="Menlo" w:cs="Menlo"/>
          <w:color w:val="2B839F"/>
          <w:sz w:val="18"/>
          <w:szCs w:val="18"/>
          <w:lang w:val="en-US"/>
        </w:rPr>
        <w:t>CLBeaconRegion</w:t>
      </w:r>
      <w:proofErr w:type="spellEnd"/>
      <w:r w:rsidR="00B127C4" w:rsidRPr="002E6522">
        <w:rPr>
          <w:rFonts w:ascii="Menlo" w:hAnsi="Menlo" w:cs="Menlo"/>
          <w:color w:val="000000"/>
          <w:sz w:val="18"/>
          <w:szCs w:val="18"/>
          <w:lang w:val="en-US"/>
        </w:rPr>
        <w:t>(</w:t>
      </w:r>
      <w:proofErr w:type="spellStart"/>
      <w:proofErr w:type="gramEnd"/>
      <w:r w:rsidR="00B127C4" w:rsidRPr="002E6522">
        <w:rPr>
          <w:rFonts w:ascii="Menlo" w:hAnsi="Menlo" w:cs="Menlo"/>
          <w:color w:val="000000"/>
          <w:sz w:val="18"/>
          <w:szCs w:val="18"/>
          <w:lang w:val="en-US"/>
        </w:rPr>
        <w:t>proximityUUID</w:t>
      </w:r>
      <w:proofErr w:type="spellEnd"/>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000000"/>
          <w:sz w:val="18"/>
          <w:szCs w:val="18"/>
          <w:lang w:val="en-US"/>
        </w:rPr>
        <w:t>proximityUUID</w:t>
      </w:r>
      <w:proofErr w:type="spellEnd"/>
      <w:r w:rsidR="00B127C4" w:rsidRPr="002E6522">
        <w:rPr>
          <w:rFonts w:ascii="Menlo" w:hAnsi="Menlo" w:cs="Menlo"/>
          <w:color w:val="000000"/>
          <w:sz w:val="18"/>
          <w:szCs w:val="18"/>
          <w:lang w:val="en-US"/>
        </w:rPr>
        <w:t xml:space="preserve">,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preverimo</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ali</w:t>
      </w:r>
      <w:proofErr w:type="spellEnd"/>
      <w:r w:rsidR="005507E6" w:rsidRPr="002E6522">
        <w:rPr>
          <w:rFonts w:ascii="Menlo" w:hAnsi="Menlo" w:cs="Menlo"/>
          <w:color w:val="000000"/>
          <w:sz w:val="18"/>
          <w:szCs w:val="18"/>
          <w:lang w:val="en-US"/>
        </w:rPr>
        <w:t xml:space="preserve"> je </w:t>
      </w:r>
      <w:proofErr w:type="spellStart"/>
      <w:r w:rsidR="005507E6" w:rsidRPr="002E6522">
        <w:rPr>
          <w:rFonts w:ascii="Menlo" w:hAnsi="Menlo" w:cs="Menlo"/>
          <w:color w:val="000000"/>
          <w:sz w:val="18"/>
          <w:szCs w:val="18"/>
          <w:lang w:val="en-US"/>
        </w:rPr>
        <w:t>uporabnik</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odobril</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uporabo</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lokacijskih</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storitev</w:t>
      </w:r>
      <w:proofErr w:type="spellEnd"/>
    </w:p>
    <w:p w14:paraId="37455A42" w14:textId="302B352B"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if</w:t>
      </w:r>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proofErr w:type="spellEnd"/>
      <w:r w:rsidR="00B127C4" w:rsidRPr="002E6522">
        <w:rPr>
          <w:rFonts w:ascii="Menlo" w:hAnsi="Menlo" w:cs="Menlo"/>
          <w:color w:val="000000"/>
          <w:sz w:val="18"/>
          <w:szCs w:val="18"/>
          <w:lang w:val="en-US"/>
        </w:rPr>
        <w:t>(</w:t>
      </w:r>
      <w:proofErr w:type="gramStart"/>
      <w:r w:rsidR="00B127C4" w:rsidRPr="002E6522">
        <w:rPr>
          <w:rFonts w:ascii="Menlo" w:hAnsi="Menlo" w:cs="Menlo"/>
          <w:color w:val="000000"/>
          <w:sz w:val="18"/>
          <w:szCs w:val="18"/>
          <w:lang w:val="en-US"/>
        </w:rPr>
        <w:t>) !</w:t>
      </w:r>
      <w:proofErr w:type="gramEnd"/>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proofErr w:type="spellEnd"/>
      <w:r w:rsidR="00B127C4" w:rsidRPr="002E6522">
        <w:rPr>
          <w:rFonts w:ascii="Menlo" w:hAnsi="Menlo" w:cs="Menlo"/>
          <w:color w:val="000000"/>
          <w:sz w:val="18"/>
          <w:szCs w:val="18"/>
          <w:lang w:val="en-US"/>
        </w:rPr>
        <w:t>) {</w:t>
      </w:r>
    </w:p>
    <w:p w14:paraId="7AA46E9D" w14:textId="107E85FC"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proofErr w:type="spellEnd"/>
      <w:r w:rsidR="00B127C4" w:rsidRPr="002E6522">
        <w:rPr>
          <w:rFonts w:ascii="Menlo" w:hAnsi="Menlo" w:cs="Menlo"/>
          <w:color w:val="000000"/>
          <w:sz w:val="18"/>
          <w:szCs w:val="18"/>
          <w:lang w:val="en-US"/>
        </w:rPr>
        <w:t>()</w:t>
      </w:r>
    </w:p>
    <w:p w14:paraId="113478AC" w14:textId="04A386FF"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FC7BFD">
      <w:pPr>
        <w:shd w:val="clear" w:color="auto" w:fill="F2F2F2" w:themeFill="background1" w:themeFillShade="F2"/>
        <w:spacing w:line="276" w:lineRule="auto"/>
        <w:ind w:firstLine="397"/>
        <w:jc w:val="left"/>
        <w:rPr>
          <w:rFonts w:ascii="Menlo" w:hAnsi="Menlo" w:cs="Menlo"/>
          <w:color w:val="000000"/>
          <w:sz w:val="18"/>
          <w:szCs w:val="18"/>
          <w:lang w:val="en-US"/>
        </w:rPr>
      </w:pPr>
      <w:proofErr w:type="spellStart"/>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proofErr w:type="spellEnd"/>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8118EB">
      <w:pPr>
        <w:shd w:val="clear" w:color="auto" w:fill="F2F2F2" w:themeFill="background1" w:themeFillShade="F2"/>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8118EB">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proofErr w:type="spellStart"/>
      <w:r w:rsidRPr="002E6522">
        <w:rPr>
          <w:rFonts w:ascii="Menlo" w:hAnsi="Menlo" w:cs="Menlo"/>
          <w:color w:val="0000FF"/>
          <w:sz w:val="18"/>
          <w:lang w:val="en-US"/>
        </w:rPr>
        <w:t>func</w:t>
      </w:r>
      <w:proofErr w:type="spellEnd"/>
      <w:r w:rsidRPr="002E6522">
        <w:rPr>
          <w:rFonts w:ascii="Menlo" w:hAnsi="Menlo" w:cs="Menlo"/>
          <w:color w:val="000000"/>
          <w:sz w:val="18"/>
          <w:lang w:val="en-US"/>
        </w:rPr>
        <w:t xml:space="preserve"> </w:t>
      </w:r>
      <w:proofErr w:type="spellStart"/>
      <w:proofErr w:type="gramStart"/>
      <w:r w:rsidRPr="002E6522">
        <w:rPr>
          <w:rFonts w:ascii="Menlo" w:hAnsi="Menlo" w:cs="Menlo"/>
          <w:color w:val="000000"/>
          <w:sz w:val="18"/>
          <w:lang w:val="en-US"/>
        </w:rPr>
        <w:t>locationManager</w:t>
      </w:r>
      <w:proofErr w:type="spellEnd"/>
      <w:r w:rsidRPr="002E6522">
        <w:rPr>
          <w:rFonts w:ascii="Menlo" w:hAnsi="Menlo" w:cs="Menlo"/>
          <w:color w:val="000000"/>
          <w:sz w:val="18"/>
          <w:lang w:val="en-US"/>
        </w:rPr>
        <w:t>(</w:t>
      </w:r>
      <w:proofErr w:type="gramEnd"/>
      <w:r w:rsidRPr="002E6522">
        <w:rPr>
          <w:rFonts w:ascii="Menlo" w:hAnsi="Menlo" w:cs="Menlo"/>
          <w:color w:val="000000"/>
          <w:sz w:val="18"/>
          <w:lang w:val="en-US"/>
        </w:rPr>
        <w:t xml:space="preserve">manager: </w:t>
      </w:r>
      <w:proofErr w:type="spellStart"/>
      <w:r w:rsidRPr="002E6522">
        <w:rPr>
          <w:rFonts w:ascii="Menlo" w:hAnsi="Menlo" w:cs="Menlo"/>
          <w:color w:val="2B839F"/>
          <w:sz w:val="18"/>
          <w:lang w:val="en-US"/>
        </w:rPr>
        <w:t>CLLocationManager</w:t>
      </w:r>
      <w:proofErr w:type="spellEnd"/>
      <w:r w:rsidRPr="002E6522">
        <w:rPr>
          <w:rFonts w:ascii="Menlo" w:hAnsi="Menlo" w:cs="Menlo"/>
          <w:color w:val="000000"/>
          <w:sz w:val="18"/>
          <w:lang w:val="en-US"/>
        </w:rPr>
        <w:t xml:space="preserve">, </w:t>
      </w:r>
      <w:proofErr w:type="spellStart"/>
      <w:r w:rsidRPr="002E6522">
        <w:rPr>
          <w:rFonts w:ascii="Menlo" w:hAnsi="Menlo" w:cs="Menlo"/>
          <w:color w:val="000000"/>
          <w:sz w:val="18"/>
          <w:lang w:val="en-US"/>
        </w:rPr>
        <w:t>didRangeBeacons</w:t>
      </w:r>
      <w:proofErr w:type="spellEnd"/>
      <w:r w:rsidRPr="002E6522">
        <w:rPr>
          <w:rFonts w:ascii="Menlo" w:hAnsi="Menlo" w:cs="Menlo"/>
          <w:color w:val="000000"/>
          <w:sz w:val="18"/>
          <w:lang w:val="en-US"/>
        </w:rPr>
        <w:t xml:space="preserve"> beacons: [</w:t>
      </w:r>
      <w:proofErr w:type="spellStart"/>
      <w:r w:rsidRPr="002E6522">
        <w:rPr>
          <w:rFonts w:ascii="Menlo" w:hAnsi="Menlo" w:cs="Menlo"/>
          <w:color w:val="2B839F"/>
          <w:sz w:val="18"/>
          <w:lang w:val="en-US"/>
        </w:rPr>
        <w:t>CLBeacon</w:t>
      </w:r>
      <w:proofErr w:type="spellEnd"/>
      <w:r w:rsidRPr="002E6522">
        <w:rPr>
          <w:rFonts w:ascii="Menlo" w:hAnsi="Menlo" w:cs="Menlo"/>
          <w:color w:val="000000"/>
          <w:sz w:val="18"/>
          <w:lang w:val="en-US"/>
        </w:rPr>
        <w:t xml:space="preserve">], </w:t>
      </w:r>
      <w:proofErr w:type="spellStart"/>
      <w:r w:rsidRPr="002E6522">
        <w:rPr>
          <w:rFonts w:ascii="Menlo" w:hAnsi="Menlo" w:cs="Menlo"/>
          <w:color w:val="000000"/>
          <w:sz w:val="18"/>
          <w:lang w:val="en-US"/>
        </w:rPr>
        <w:t>inRegion</w:t>
      </w:r>
      <w:proofErr w:type="spellEnd"/>
      <w:r w:rsidRPr="002E6522">
        <w:rPr>
          <w:rFonts w:ascii="Menlo" w:hAnsi="Menlo" w:cs="Menlo"/>
          <w:color w:val="000000"/>
          <w:sz w:val="18"/>
          <w:lang w:val="en-US"/>
        </w:rPr>
        <w:t xml:space="preserve"> region: </w:t>
      </w:r>
      <w:proofErr w:type="spellStart"/>
      <w:r w:rsidRPr="002E6522">
        <w:rPr>
          <w:rFonts w:ascii="Menlo" w:hAnsi="Menlo" w:cs="Menlo"/>
          <w:color w:val="2B839F"/>
          <w:sz w:val="18"/>
          <w:lang w:val="en-US"/>
        </w:rPr>
        <w:t>CLBeaconRegion</w:t>
      </w:r>
      <w:proofErr w:type="spellEnd"/>
      <w:r w:rsidRPr="002E6522">
        <w:rPr>
          <w:rFonts w:ascii="Menlo" w:hAnsi="Menlo" w:cs="Menlo"/>
          <w:color w:val="000000"/>
          <w:sz w:val="18"/>
          <w:lang w:val="en-US"/>
        </w:rPr>
        <w:t>) {</w:t>
      </w:r>
    </w:p>
    <w:p w14:paraId="7B23CBA6" w14:textId="54609B9D" w:rsidR="002E6522" w:rsidRPr="002E6522" w:rsidRDefault="002E6522" w:rsidP="008118EB">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r w:rsidRPr="002E6522">
        <w:rPr>
          <w:rFonts w:ascii="Menlo" w:hAnsi="Menlo" w:cs="Menlo"/>
          <w:color w:val="2B839F"/>
          <w:sz w:val="18"/>
          <w:lang w:val="en-US"/>
        </w:rPr>
        <w:t>print</w:t>
      </w:r>
      <w:r w:rsidRPr="002E6522">
        <w:rPr>
          <w:rFonts w:ascii="Menlo" w:hAnsi="Menlo" w:cs="Menlo"/>
          <w:color w:val="000000"/>
          <w:sz w:val="18"/>
          <w:lang w:val="en-US"/>
        </w:rPr>
        <w:t>(beacons)</w:t>
      </w:r>
    </w:p>
    <w:p w14:paraId="3D6F8DED" w14:textId="436DAAFA" w:rsidR="002E6522" w:rsidRPr="002E6522" w:rsidRDefault="002E6522" w:rsidP="008118EB">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687E1BD4" w:rsidR="00262F1F" w:rsidRDefault="00E26117" w:rsidP="00CD5572">
      <w:r>
        <w:t xml:space="preserve">Metoda </w:t>
      </w:r>
      <w:r w:rsidRPr="00E26117">
        <w:t>locationManager</w:t>
      </w:r>
      <w:r>
        <w:t xml:space="preserve"> se kliče približno vsako sekundo, ne glede na to ali je </w:t>
      </w:r>
      <w:r w:rsidR="00A64B0E">
        <w:t xml:space="preserve">oddajnik v dosegu. Če je v dosegu lahko preprosto preverimo z </w:t>
      </w:r>
      <w:proofErr w:type="spellStart"/>
      <w:r w:rsidR="00A64B0E">
        <w:rPr>
          <w:rFonts w:ascii="Menlo" w:hAnsi="Menlo" w:cs="Menlo"/>
          <w:color w:val="000000"/>
          <w:lang w:val="en-US"/>
        </w:rPr>
        <w:t>beacons.</w:t>
      </w:r>
      <w:r w:rsidR="00A64B0E">
        <w:rPr>
          <w:rFonts w:ascii="Menlo" w:hAnsi="Menlo" w:cs="Menlo"/>
          <w:color w:val="2B839F"/>
          <w:lang w:val="en-US"/>
        </w:rPr>
        <w:t>count</w:t>
      </w:r>
      <w:proofErr w:type="spellEnd"/>
      <w:r w:rsidR="00A64B0E">
        <w:t xml:space="preserve">. S pomočjo atributov primerka razreda CLBeacon pa lahko ugotovimo tudi oddaljenost od oddajnika, natančnost oddaljenosti, moč signala, major ter minor vrednosti in UUID. </w:t>
      </w:r>
    </w:p>
    <w:p w14:paraId="21FE6A6E" w14:textId="2C8F14B6" w:rsidR="00262F1F" w:rsidRDefault="00262F1F" w:rsidP="00262F1F">
      <w:pPr>
        <w:pStyle w:val="Heading3"/>
      </w:pPr>
      <w:bookmarkStart w:id="72" w:name="_Toc458781352"/>
      <w:r>
        <w:t>Izdelava uporabniškega vmesnika</w:t>
      </w:r>
      <w:bookmarkEnd w:id="72"/>
    </w:p>
    <w:p w14:paraId="643C22D5" w14:textId="7F3EEB7A" w:rsidR="007370A0" w:rsidRDefault="00262F1F" w:rsidP="007370A0">
      <w:r>
        <w:t xml:space="preserve">Xcode za implementacijo grafičnega vmesnika uporablja Storyboard.  </w:t>
      </w:r>
      <w:r w:rsidR="00F45B2E">
        <w:t>Predloge zaslonskih slik</w:t>
      </w:r>
      <w:r w:rsidR="00986C9D">
        <w:t xml:space="preserve"> </w:t>
      </w:r>
      <w:r w:rsidR="00112BC5">
        <w:t xml:space="preserve">razporedimo po platnu in jih med seboj povezujemo z različnimi tipi prehodov. Na Predloge zaslonskih slik nato razporedimo elemente, ki jih posamezen zaslon potrebuje. Primeri teh </w:t>
      </w:r>
      <w:r w:rsidR="007370A0">
        <w:t xml:space="preserve">grafičnih </w:t>
      </w:r>
      <w:r w:rsidR="00112BC5">
        <w:t>elementov so label, button, text field, slider, switch, image view.</w:t>
      </w:r>
      <w:r w:rsidR="007370A0">
        <w:t xml:space="preserve"> </w:t>
      </w:r>
      <w:r w:rsidR="007370A0">
        <w:t xml:space="preserve">To orodje je primerno tudi za prototipiranje in takojšnje testiranje na dejanski napravi. </w:t>
      </w:r>
      <w:r w:rsidR="007370A0">
        <w:t xml:space="preserve">Gradnjo uporabniškega vmesnika za naš projekt lahko vidimo na sliki </w:t>
      </w:r>
      <w:r w:rsidR="00AE61BA">
        <w:t>10</w:t>
      </w:r>
      <w:r w:rsidR="007370A0">
        <w:t>.</w:t>
      </w:r>
    </w:p>
    <w:p w14:paraId="3A1761DA" w14:textId="77777777" w:rsidR="007370A0" w:rsidRDefault="007370A0" w:rsidP="007370A0">
      <w:pPr>
        <w:keepNext/>
      </w:pPr>
      <w:r>
        <w:rPr>
          <w:noProof/>
          <w:lang w:val="en-US"/>
        </w:rPr>
        <w:lastRenderedPageBreak/>
        <w:drawing>
          <wp:inline distT="0" distB="0" distL="0" distR="0" wp14:anchorId="4A214C95" wp14:editId="716E20F2">
            <wp:extent cx="5558155" cy="3360145"/>
            <wp:effectExtent l="203200" t="203200" r="410845" b="399415"/>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FFB458" w14:textId="7219A44C" w:rsidR="007370A0" w:rsidRDefault="007370A0" w:rsidP="007370A0">
      <w:pPr>
        <w:pStyle w:val="Caption"/>
      </w:pPr>
      <w:bookmarkStart w:id="73" w:name="_Toc458781278"/>
      <w:r>
        <w:t xml:space="preserve">Slika </w:t>
      </w:r>
      <w:r>
        <w:fldChar w:fldCharType="begin"/>
      </w:r>
      <w:r>
        <w:instrText xml:space="preserve"> SEQ Slika \* ARABIC </w:instrText>
      </w:r>
      <w:r>
        <w:fldChar w:fldCharType="separate"/>
      </w:r>
      <w:r w:rsidR="00B820CB">
        <w:rPr>
          <w:noProof/>
        </w:rPr>
        <w:t>11</w:t>
      </w:r>
      <w:r>
        <w:fldChar w:fldCharType="end"/>
      </w:r>
      <w:r>
        <w:t>: Gradnja grafičnega uporaniškega vmesnika</w:t>
      </w:r>
      <w:bookmarkEnd w:id="73"/>
    </w:p>
    <w:p w14:paraId="01F99064" w14:textId="77777777" w:rsidR="007370A0" w:rsidRPr="007370A0" w:rsidRDefault="007370A0" w:rsidP="007370A0"/>
    <w:p w14:paraId="51429AD4" w14:textId="2413C4B0" w:rsidR="00112BC5" w:rsidRDefault="007370A0" w:rsidP="00262F1F">
      <w:r>
        <w:t>Z</w:t>
      </w:r>
      <w:r w:rsidR="00112BC5">
        <w:t xml:space="preserve">a naš projekt smo se odločili, da </w:t>
      </w:r>
      <w:r>
        <w:t>b</w:t>
      </w:r>
      <w:r w:rsidR="00112BC5">
        <w:t xml:space="preserve">omo razvili univerzalno iOS aplikacijo. To pomeni, da jo lahko poganjamo na tabličnih računalnikih iPad, telefonih iPhone in medijskih napravah iPod. Te naprave so različnih velikosti, različno pa je tudi njihovo razmerje zaslonov. Da je uporabniški vmesnik pravilno prikazan </w:t>
      </w:r>
      <w:r>
        <w:t xml:space="preserve">na različnih zaslonih moramo grafičnim elementom dodati še omejitve (ang. </w:t>
      </w:r>
      <w:r w:rsidRPr="007370A0">
        <w:t>Constraints</w:t>
      </w:r>
      <w:r>
        <w:t>).</w:t>
      </w:r>
      <w:r w:rsidR="00684F0D">
        <w:t xml:space="preserve"> Ko ima uporabniški vmesnik željen izgled, ga moramo povezati s kodo. To storimo s poteg</w:t>
      </w:r>
      <w:r w:rsidR="00F122FA">
        <w:t>om</w:t>
      </w:r>
      <w:r w:rsidR="00684F0D">
        <w:t xml:space="preserve"> miške</w:t>
      </w:r>
      <w:r w:rsidR="00F122FA">
        <w:t xml:space="preserve"> iz grafičnega elementa, do željene vrstice v kodi,</w:t>
      </w:r>
      <w:r w:rsidR="00684F0D">
        <w:t xml:space="preserve"> med tem ko na tipkovnici držimo tipko ctrl. </w:t>
      </w:r>
      <w:r w:rsidR="00F122FA">
        <w:t xml:space="preserve">Da lahko to storimo moramo odpreti asistant editor, ki razdeli glavno okno na polovico. Na enem izberemo Storyboard, na drugema pa željen razred. Ko poteg zaključimo se nam odpre okno, kjer moramo izbrati tip povezave, ki ga želimo. Povezave lahko izvedejo klice funkcij ali pa jih imamo v kodi kot spremenljivke in lahko dostopamo do njihovih lastnosti. Primer kjer želimo, da </w:t>
      </w:r>
      <w:r w:rsidR="00CB2FEC">
        <w:t xml:space="preserve">dogodek proži klic funkcije je klik na gumb, natančneje ko uporabnik izpusti gumb v notranjosti elementa (ang. </w:t>
      </w:r>
      <w:r w:rsidR="00CB2FEC" w:rsidRPr="00CB2FEC">
        <w:t>touch up inside</w:t>
      </w:r>
      <w:r w:rsidR="00CB2FEC">
        <w:t xml:space="preserve">). Primer, ko želimo dostopati le do lastnosti elementa je element </w:t>
      </w:r>
      <w:r w:rsidR="006611E2">
        <w:t>z besedilom (ang. Label). Temu elementu lahko nastavimo besedilo preko lastnosti text, nastavljamo pa lahko tudi barvo, velikost ipd.</w:t>
      </w:r>
      <w:r w:rsidR="006F3D0C">
        <w:t xml:space="preserve"> </w:t>
      </w:r>
    </w:p>
    <w:p w14:paraId="0E3FEB93" w14:textId="3E7C21D0" w:rsidR="00911223" w:rsidRDefault="008C637E" w:rsidP="008C637E">
      <w:pPr>
        <w:pStyle w:val="Heading3"/>
      </w:pPr>
      <w:bookmarkStart w:id="74" w:name="_Toc458781353"/>
      <w:r>
        <w:lastRenderedPageBreak/>
        <w:t>Today extension</w:t>
      </w:r>
      <w:bookmarkEnd w:id="74"/>
    </w:p>
    <w:p w14:paraId="1D722181" w14:textId="73C6D674" w:rsidR="008C637E" w:rsidRPr="008C637E" w:rsidRDefault="0096008C" w:rsidP="008C637E">
      <w:r>
        <w:t>V operacijske sistemu iOS ima uporabnik vedno mo</w:t>
      </w:r>
      <w:r w:rsidR="00A40D3B">
        <w:t xml:space="preserve">žnost s potegom navzdo iz vrha zaslona odpreti zaslon z obvestili in hitrimi dostopi do aplikacij imenovanimi Today. Za potrebe naloge smo razvili preprosto razširitev, za hiter dostop do stikala za luči ter do temperaturnega senzorja. Gradnja grafičnega uporabniškega vmesnika poteka podobno, kot pri aplikaciji. </w:t>
      </w:r>
      <w:r w:rsidR="006F3D0C">
        <w:t xml:space="preserve">Predloga kontrolerja se razlikuje v metodi </w:t>
      </w:r>
      <w:r w:rsidR="006F3D0C" w:rsidRPr="006F3D0C">
        <w:t>widgetPerformUpdateWithCompletionHandler</w:t>
      </w:r>
      <w:r w:rsidR="006F3D0C">
        <w:t xml:space="preserve">, ki jo operacijski sistem kliče, ko želi vsebino posodobiti. Za naš primer smo v tem metodi posodobili vrednost temperaturnega senzorja. </w:t>
      </w:r>
    </w:p>
    <w:p w14:paraId="4FA57D46" w14:textId="77777777" w:rsidR="002525B9" w:rsidRDefault="00E71B4F" w:rsidP="002525B9">
      <w:pPr>
        <w:keepNext/>
        <w:jc w:val="center"/>
      </w:pPr>
      <w:r>
        <w:rPr>
          <w:noProof/>
          <w:lang w:val="en-US"/>
        </w:rPr>
        <w:drawing>
          <wp:inline distT="0" distB="0" distL="0" distR="0" wp14:anchorId="5D8B159B" wp14:editId="04DD30F3">
            <wp:extent cx="2657364" cy="4728810"/>
            <wp:effectExtent l="203200" t="203200" r="416560" b="402590"/>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87134" cy="4781786"/>
                    </a:xfrm>
                    <a:prstGeom prst="rect">
                      <a:avLst/>
                    </a:prstGeom>
                    <a:ln>
                      <a:noFill/>
                    </a:ln>
                    <a:effectLst>
                      <a:outerShdw blurRad="292100" dist="139700" dir="2700000" algn="tl" rotWithShape="0">
                        <a:srgbClr val="333333">
                          <a:alpha val="65000"/>
                        </a:srgbClr>
                      </a:outerShdw>
                    </a:effectLst>
                  </pic:spPr>
                </pic:pic>
              </a:graphicData>
            </a:graphic>
          </wp:inline>
        </w:drawing>
      </w:r>
    </w:p>
    <w:p w14:paraId="0650D2CC" w14:textId="403E12E2" w:rsidR="00D37D8D" w:rsidRPr="00AF7CE5" w:rsidRDefault="002525B9" w:rsidP="002525B9">
      <w:pPr>
        <w:pStyle w:val="Caption"/>
      </w:pPr>
      <w:bookmarkStart w:id="75" w:name="_Toc458781279"/>
      <w:r>
        <w:t xml:space="preserve">Slika </w:t>
      </w:r>
      <w:r>
        <w:fldChar w:fldCharType="begin"/>
      </w:r>
      <w:r>
        <w:instrText xml:space="preserve"> SEQ Slika \* ARABIC </w:instrText>
      </w:r>
      <w:r>
        <w:fldChar w:fldCharType="separate"/>
      </w:r>
      <w:r w:rsidR="00B820CB">
        <w:rPr>
          <w:noProof/>
        </w:rPr>
        <w:t>12</w:t>
      </w:r>
      <w:r>
        <w:fldChar w:fldCharType="end"/>
      </w:r>
      <w:r>
        <w:t>: Zaslonska slika hitrega dostopa Today extension</w:t>
      </w:r>
      <w:bookmarkEnd w:id="75"/>
    </w:p>
    <w:p w14:paraId="20DCBD7C" w14:textId="089B7067" w:rsidR="00441166" w:rsidRDefault="00441166" w:rsidP="00AF7CE5">
      <w:pPr>
        <w:pStyle w:val="Heading1"/>
      </w:pPr>
      <w:bookmarkStart w:id="76" w:name="_Toc458781354"/>
      <w:r>
        <w:t>Konfiguracija</w:t>
      </w:r>
      <w:r w:rsidR="00AF7CE5">
        <w:t xml:space="preserve"> in namestitev</w:t>
      </w:r>
      <w:bookmarkEnd w:id="76"/>
    </w:p>
    <w:p w14:paraId="0D00CC62" w14:textId="728F2421" w:rsidR="0070031D" w:rsidRDefault="00F513D7" w:rsidP="00F513D7">
      <w:r>
        <w:lastRenderedPageBreak/>
        <w:t>Sistem pametne hiše smo povezali v domače omrežje z LAN povezavo z usmerjevalnikom</w:t>
      </w:r>
      <w:r w:rsidR="0070031D">
        <w:t xml:space="preserve"> </w:t>
      </w:r>
      <w:r w:rsidR="003F3C6F">
        <w:t xml:space="preserve">(ang. Router) </w:t>
      </w:r>
      <w:r w:rsidR="0070031D" w:rsidRPr="0070031D">
        <w:t>hAP ac</w:t>
      </w:r>
      <w:r w:rsidR="0070031D">
        <w:t xml:space="preserve"> proizvajalca Mikrotik</w:t>
      </w:r>
      <w:r w:rsidR="002525B9">
        <w:t xml:space="preserve"> (Slika x</w:t>
      </w:r>
      <w:r w:rsidR="005A0905">
        <w:t xml:space="preserve"> </w:t>
      </w:r>
      <w:r w:rsidR="005A0905">
        <w:fldChar w:fldCharType="begin" w:fldLock="1"/>
      </w:r>
      <w:r w:rsidR="005A0905">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"[14]", "plainTextFormattedCitation" : "[14]" }, "properties" : { "noteIndex" : 0 }, "schema" : "https://github.com/citation-style-language/schema/raw/master/csl-citation.json" }</w:instrText>
      </w:r>
      <w:r w:rsidR="005A0905">
        <w:fldChar w:fldCharType="separate"/>
      </w:r>
      <w:r w:rsidR="005A0905" w:rsidRPr="005A0905">
        <w:rPr>
          <w:noProof/>
        </w:rPr>
        <w:t>[14]</w:t>
      </w:r>
      <w:r w:rsidR="005A0905">
        <w:fldChar w:fldCharType="end"/>
      </w:r>
      <w:r w:rsidR="002525B9">
        <w:t>)</w:t>
      </w:r>
      <w:r>
        <w:t>.</w:t>
      </w:r>
      <w:r w:rsidR="0070031D">
        <w:t xml:space="preserve"> </w:t>
      </w:r>
      <w:r w:rsidR="004809A3">
        <w:t xml:space="preserve">Podobno bi lahko naredili z USB WIFI kartico, ki bi jo povezali v domače brezžično omrežje. </w:t>
      </w:r>
      <w:r w:rsidR="002525B9">
        <w:t>Konfigurirali smo ga tako, da lahko dostopamo do njega lokalno ali preko spleta. V ta namen smo pripravili tudi poddomeno, ki kaže na naš zunanji IP naslov.</w:t>
      </w:r>
      <w:r w:rsidR="007E7A80">
        <w:t xml:space="preserve"> Na mikroračunalniku smo pustili privzeto konfiguracijo dinamičnega pridobivanja IP naslova, na </w:t>
      </w:r>
      <w:r w:rsidR="003F3C6F">
        <w:t>usmerjevalniku</w:t>
      </w:r>
      <w:r w:rsidR="007E7A80">
        <w:t xml:space="preserve"> pa smo rezervirali IP 192.168.88.254 za MAC naslov vmesnika</w:t>
      </w:r>
      <w:r w:rsidR="003F3C6F">
        <w:t xml:space="preserve"> mikroračunalnika</w:t>
      </w:r>
      <w:r w:rsidR="007E7A80">
        <w:t xml:space="preserve">. </w:t>
      </w:r>
      <w:r w:rsidR="003F3C6F">
        <w:t xml:space="preserve">Nastaviti smo morali tudi </w:t>
      </w:r>
      <w:r w:rsidR="00502FBC">
        <w:t xml:space="preserve">mapiranje vrat </w:t>
      </w:r>
      <w:r w:rsidR="000472E9">
        <w:t>443</w:t>
      </w:r>
      <w:r w:rsidR="00502FBC">
        <w:t>, za zunanji dostop do HTTP</w:t>
      </w:r>
      <w:r w:rsidR="000472E9">
        <w:t>S</w:t>
      </w:r>
      <w:r w:rsidR="00502FBC">
        <w:t xml:space="preserve"> strežnika. To smo naredili z naslednjim ukazom vnesen</w:t>
      </w:r>
      <w:r w:rsidR="00614B51">
        <w:t>em</w:t>
      </w:r>
      <w:r w:rsidR="00502FBC">
        <w:t xml:space="preserve"> preko ukazne vrstice usmerjevalnika</w:t>
      </w:r>
      <w:r w:rsidR="002B0BD5">
        <w:t xml:space="preserve"> </w:t>
      </w:r>
      <w:r w:rsidR="00614B51">
        <w:fldChar w:fldCharType="begin" w:fldLock="1"/>
      </w:r>
      <w:r w:rsidR="005A0905">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"[15]", "plainTextFormattedCitation" : "[15]", "previouslyFormattedCitation" : "[14]" }, "properties" : { "noteIndex" : 0 }, "schema" : "https://github.com/citation-style-language/schema/raw/master/csl-citation.json" }</w:instrText>
      </w:r>
      <w:r w:rsidR="00614B51">
        <w:fldChar w:fldCharType="separate"/>
      </w:r>
      <w:r w:rsidR="005A0905" w:rsidRPr="005A0905">
        <w:rPr>
          <w:noProof/>
        </w:rPr>
        <w:t>[15]</w:t>
      </w:r>
      <w:r w:rsidR="00614B51">
        <w:fldChar w:fldCharType="end"/>
      </w:r>
      <w:r w:rsidR="00502FBC">
        <w:t xml:space="preserve">. </w:t>
      </w:r>
    </w:p>
    <w:p w14:paraId="1E45BA6C" w14:textId="41C4892F" w:rsidR="00502FBC" w:rsidRPr="00502FBC" w:rsidRDefault="00502FBC" w:rsidP="00502FBC">
      <w:pPr>
        <w:shd w:val="clear" w:color="auto" w:fill="000000" w:themeFill="text1"/>
        <w:rPr>
          <w:rFonts w:ascii="Andale Mono" w:hAnsi="Andale Mono" w:cs="Andale Mono"/>
          <w:color w:val="2FFF12"/>
          <w:szCs w:val="26"/>
          <w:lang w:val="en-US"/>
        </w:rPr>
      </w:pPr>
      <w:r w:rsidRPr="00502FBC">
        <w:rPr>
          <w:rFonts w:ascii="Andale Mono" w:hAnsi="Andale Mono" w:cs="Andale Mono"/>
          <w:color w:val="2FFF12"/>
          <w:szCs w:val="26"/>
          <w:lang w:val="en-US"/>
        </w:rPr>
        <w:t>/</w:t>
      </w:r>
      <w:proofErr w:type="spellStart"/>
      <w:r w:rsidRPr="00502FBC">
        <w:rPr>
          <w:rFonts w:ascii="Andale Mono" w:hAnsi="Andale Mono" w:cs="Andale Mono"/>
          <w:color w:val="2FFF12"/>
          <w:szCs w:val="26"/>
          <w:lang w:val="en-US"/>
        </w:rPr>
        <w:t>ip</w:t>
      </w:r>
      <w:proofErr w:type="spellEnd"/>
      <w:r w:rsidRPr="00502FBC">
        <w:rPr>
          <w:rFonts w:ascii="Andale Mono" w:hAnsi="Andale Mono" w:cs="Andale Mono"/>
          <w:color w:val="2FFF12"/>
          <w:szCs w:val="26"/>
          <w:lang w:val="en-US"/>
        </w:rPr>
        <w:t xml:space="preserve"> firewall </w:t>
      </w:r>
      <w:proofErr w:type="spellStart"/>
      <w:r w:rsidRPr="00502FBC">
        <w:rPr>
          <w:rFonts w:ascii="Andale Mono" w:hAnsi="Andale Mono" w:cs="Andale Mono"/>
          <w:color w:val="2FFF12"/>
          <w:szCs w:val="26"/>
          <w:lang w:val="en-US"/>
        </w:rPr>
        <w:t>nat</w:t>
      </w:r>
      <w:proofErr w:type="spellEnd"/>
    </w:p>
    <w:p w14:paraId="460B1A77" w14:textId="0F7836D7" w:rsidR="00502FBC" w:rsidRPr="00502FBC" w:rsidRDefault="00502FBC" w:rsidP="00833172">
      <w:pPr>
        <w:shd w:val="clear" w:color="auto" w:fill="000000" w:themeFill="text1"/>
        <w:jc w:val="left"/>
        <w:rPr>
          <w:sz w:val="20"/>
        </w:rPr>
      </w:pPr>
      <w:r w:rsidRPr="00502FBC">
        <w:rPr>
          <w:rFonts w:ascii="Andale Mono" w:hAnsi="Andale Mono" w:cs="Andale Mono"/>
          <w:color w:val="2FFF12"/>
          <w:szCs w:val="26"/>
          <w:lang w:val="en-US"/>
        </w:rPr>
        <w:t>add action=</w:t>
      </w:r>
      <w:proofErr w:type="spellStart"/>
      <w:r w:rsidRPr="00502FBC">
        <w:rPr>
          <w:rFonts w:ascii="Andale Mono" w:hAnsi="Andale Mono" w:cs="Andale Mono"/>
          <w:color w:val="2FFF12"/>
          <w:szCs w:val="26"/>
          <w:lang w:val="en-US"/>
        </w:rPr>
        <w:t>dst-nat</w:t>
      </w:r>
      <w:proofErr w:type="spellEnd"/>
      <w:r w:rsidRPr="00502FBC">
        <w:rPr>
          <w:rFonts w:ascii="Andale Mono" w:hAnsi="Andale Mono" w:cs="Andale Mono"/>
          <w:color w:val="2FFF12"/>
          <w:szCs w:val="26"/>
          <w:lang w:val="en-US"/>
        </w:rPr>
        <w:t xml:space="preserve"> chain=</w:t>
      </w:r>
      <w:proofErr w:type="spellStart"/>
      <w:r w:rsidRPr="00502FBC">
        <w:rPr>
          <w:rFonts w:ascii="Andale Mono" w:hAnsi="Andale Mono" w:cs="Andale Mono"/>
          <w:color w:val="2FFF12"/>
          <w:szCs w:val="26"/>
          <w:lang w:val="en-US"/>
        </w:rPr>
        <w:t>dstnat</w:t>
      </w:r>
      <w:proofErr w:type="spellEnd"/>
      <w:r w:rsidRPr="00502FBC">
        <w:rPr>
          <w:rFonts w:ascii="Andale Mono" w:hAnsi="Andale Mono" w:cs="Andale Mono"/>
          <w:color w:val="2FFF12"/>
          <w:szCs w:val="26"/>
          <w:lang w:val="en-US"/>
        </w:rPr>
        <w:t xml:space="preserve"> disabled=no </w:t>
      </w:r>
      <w:proofErr w:type="spellStart"/>
      <w:r w:rsidRPr="00502FBC">
        <w:rPr>
          <w:rFonts w:ascii="Andale Mono" w:hAnsi="Andale Mono" w:cs="Andale Mono"/>
          <w:color w:val="2FFF12"/>
          <w:szCs w:val="26"/>
          <w:lang w:val="en-US"/>
        </w:rPr>
        <w:t>dst</w:t>
      </w:r>
      <w:proofErr w:type="spellEnd"/>
      <w:r w:rsidRPr="00502FBC">
        <w:rPr>
          <w:rFonts w:ascii="Andale Mono" w:hAnsi="Andale Mono" w:cs="Andale Mono"/>
          <w:color w:val="2FFF12"/>
          <w:szCs w:val="26"/>
          <w:lang w:val="en-US"/>
        </w:rPr>
        <w:t>-port=</w:t>
      </w:r>
      <w:r w:rsidR="000472E9">
        <w:rPr>
          <w:rFonts w:ascii="Andale Mono" w:hAnsi="Andale Mono" w:cs="Andale Mono"/>
          <w:color w:val="2FFF12"/>
          <w:szCs w:val="26"/>
          <w:lang w:val="en-US"/>
        </w:rPr>
        <w:t>443</w:t>
      </w:r>
      <w:r w:rsidRPr="00502FBC">
        <w:rPr>
          <w:rFonts w:ascii="Andale Mono" w:hAnsi="Andale Mono" w:cs="Andale Mono"/>
          <w:color w:val="2FFF12"/>
          <w:szCs w:val="26"/>
          <w:lang w:val="en-US"/>
        </w:rPr>
        <w:t xml:space="preserve"> </w:t>
      </w:r>
      <w:r w:rsidR="00833172">
        <w:rPr>
          <w:rFonts w:ascii="Andale Mono" w:hAnsi="Andale Mono" w:cs="Andale Mono"/>
          <w:color w:val="2FFF12"/>
          <w:szCs w:val="26"/>
          <w:lang w:val="en-US"/>
        </w:rPr>
        <w:t>in-</w:t>
      </w:r>
      <w:r w:rsidRPr="00502FBC">
        <w:rPr>
          <w:rFonts w:ascii="Andale Mono" w:hAnsi="Andale Mono" w:cs="Andale Mono"/>
          <w:color w:val="2FFF12"/>
          <w:szCs w:val="26"/>
          <w:lang w:val="en-US"/>
        </w:rPr>
        <w:t>interface=ether1-gateway protocol=</w:t>
      </w:r>
      <w:proofErr w:type="spellStart"/>
      <w:r w:rsidRPr="00502FBC">
        <w:rPr>
          <w:rFonts w:ascii="Andale Mono" w:hAnsi="Andale Mono" w:cs="Andale Mono"/>
          <w:color w:val="2FFF12"/>
          <w:szCs w:val="26"/>
          <w:lang w:val="en-US"/>
        </w:rPr>
        <w:t>tcp</w:t>
      </w:r>
      <w:proofErr w:type="spellEnd"/>
      <w:r w:rsidRPr="00502FBC">
        <w:rPr>
          <w:rFonts w:ascii="Andale Mono" w:hAnsi="Andale Mono" w:cs="Andale Mono"/>
          <w:color w:val="2FFF12"/>
          <w:szCs w:val="26"/>
          <w:lang w:val="en-US"/>
        </w:rPr>
        <w:t xml:space="preserve"> to-addresses=192.168.88.254 to-ports=</w:t>
      </w:r>
      <w:r w:rsidR="000472E9">
        <w:rPr>
          <w:rFonts w:ascii="Andale Mono" w:hAnsi="Andale Mono" w:cs="Andale Mono"/>
          <w:color w:val="2FFF12"/>
          <w:szCs w:val="26"/>
          <w:lang w:val="en-US"/>
        </w:rPr>
        <w:t>443</w:t>
      </w:r>
    </w:p>
    <w:p w14:paraId="47D6223F" w14:textId="77777777" w:rsidR="00D9320A" w:rsidRDefault="00D9320A" w:rsidP="00F513D7"/>
    <w:p w14:paraId="7CEC9570" w14:textId="0401999D" w:rsidR="00D9320A" w:rsidRDefault="00D9320A" w:rsidP="00F513D7">
      <w:r>
        <w:t xml:space="preserve">Za lokalen dostop smo dodali statičen DNS vnos za enako poddomeno, kot smo jo ustvarili prej in jo nastavili na IP naslov mikroračunalnika. Na ta način tudi ob izpadu povezave s spletom sistem deluje, zaradi manj vmesnih prehodov pa je povezava tudi odzivnejša. </w:t>
      </w:r>
    </w:p>
    <w:p w14:paraId="6019C201" w14:textId="77777777" w:rsidR="003366EA" w:rsidRDefault="002525B9" w:rsidP="003366EA">
      <w:pPr>
        <w:keepNext/>
        <w:jc w:val="center"/>
      </w:pPr>
      <w:r>
        <w:rPr>
          <w:noProof/>
          <w:lang w:val="en-US"/>
        </w:rPr>
        <w:drawing>
          <wp:inline distT="0" distB="0" distL="0" distR="0" wp14:anchorId="2A25B344" wp14:editId="2A44480F">
            <wp:extent cx="3076403" cy="3076403"/>
            <wp:effectExtent l="127000" t="0" r="353060"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1" cstate="print">
                      <a:extLst>
                        <a:ext uri="{BEBA8EAE-BF5A-486C-A8C5-ECC9F3942E4B}">
                          <a14:imgProps xmlns:a14="http://schemas.microsoft.com/office/drawing/2010/main">
                            <a14:imgLayer r:embed="rId32">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086967" cy="3086967"/>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4AA14B18" w:rsidR="00D75A96" w:rsidRPr="00D75A96" w:rsidRDefault="003366EA" w:rsidP="003366EA">
      <w:pPr>
        <w:pStyle w:val="Caption"/>
      </w:pPr>
      <w:bookmarkStart w:id="77" w:name="_Toc458781280"/>
      <w:r>
        <w:t xml:space="preserve">Slika </w:t>
      </w:r>
      <w:r>
        <w:fldChar w:fldCharType="begin"/>
      </w:r>
      <w:r>
        <w:instrText xml:space="preserve"> SEQ Slika \* ARABIC </w:instrText>
      </w:r>
      <w:r>
        <w:fldChar w:fldCharType="separate"/>
      </w:r>
      <w:r w:rsidR="00B820CB">
        <w:rPr>
          <w:noProof/>
        </w:rPr>
        <w:t>13</w:t>
      </w:r>
      <w:r>
        <w:fldChar w:fldCharType="end"/>
      </w:r>
      <w:r>
        <w:t>: Usmerjevalnik Mikrotik hAP ac</w:t>
      </w:r>
      <w:bookmarkEnd w:id="77"/>
    </w:p>
    <w:p w14:paraId="0849C527" w14:textId="125C743C" w:rsidR="000B0326" w:rsidRDefault="000B0326" w:rsidP="00AF7CE5">
      <w:pPr>
        <w:pStyle w:val="Heading1"/>
      </w:pPr>
      <w:bookmarkStart w:id="78" w:name="_Toc458781355"/>
      <w:r w:rsidRPr="00AF7CE5">
        <w:t>Težave</w:t>
      </w:r>
      <w:r>
        <w:t xml:space="preserve"> v IoT</w:t>
      </w:r>
      <w:bookmarkEnd w:id="78"/>
    </w:p>
    <w:p w14:paraId="1D14AE63" w14:textId="2FD60203" w:rsidR="001F30A3" w:rsidRDefault="001F30A3" w:rsidP="00735197">
      <w:r>
        <w:lastRenderedPageBreak/>
        <w:t>IoT se še vedno srečuje z nekaterimi problemi. Največji je, da se ljudje ne zavedajo vseh dobrih lastnosti in primerov uporabe. Ljudje se zaradi filmov celo bojijo besed, kot so umetna inteligenca. Ves strah pa seveda ni zaman, saj je problem varnosti in zasebnosti pri IoT ključnega pomena. Širok nabor naprav vključuje tudi naprave, kot so ključavnice, alarmne naprave in medicinske naprave, kot so merilci srčnega tl</w:t>
      </w:r>
      <w:r w:rsidR="002F5459">
        <w:t xml:space="preserve">aka. Ti podatki so lahko relativno preprosto zlorabljeni, zato je kontrola dostopa nujna. Podatkov si tipično ne lastimo sami, vendar so v t.i. oblaku, kjer ne moremo nikoli zagotovo vedeti kdo jih vse lahko dostopa. </w:t>
      </w:r>
    </w:p>
    <w:p w14:paraId="6FF4FABA" w14:textId="5B02BBF4" w:rsidR="002F5459" w:rsidRDefault="002F5459" w:rsidP="00735197">
      <w:r>
        <w:t>Drugi pomembnejši problem je nepoznavanje teh</w:t>
      </w:r>
      <w:r w:rsidR="007C279C">
        <w:t>nologije s strani monterjev (električarjev). Le ti tipično ne znajo pravilno priključiti in konfigurirati sistema za pametno hišo. Za to je potreben razmeroma drag specialist.</w:t>
      </w:r>
    </w:p>
    <w:p w14:paraId="7CF50A06" w14:textId="77777777" w:rsidR="00697896" w:rsidRDefault="00697896" w:rsidP="00697896">
      <w:pPr>
        <w:pStyle w:val="Heading1"/>
      </w:pPr>
      <w:bookmarkStart w:id="79" w:name="_Toc458781356"/>
      <w:r>
        <w:t>Sklep</w:t>
      </w:r>
      <w:bookmarkEnd w:id="79"/>
    </w:p>
    <w:p w14:paraId="12F15609" w14:textId="46850769" w:rsidR="007C279C" w:rsidRPr="007C279C" w:rsidRDefault="007C279C" w:rsidP="007C279C">
      <w:r>
        <w:t>Na podlagi raziskav in testiranj opravljenih za potrebe naloge smo prišli do ideje za cenovno ugoden in preprost sistem za pametno hišo. Prednost je tudi, da za predlagan sisitem ne potrebujemo specializirane inštalacije. Mikroračunalnik bi bil vgrajen v hišno elektro omarico z varovalkami. Povezan bi bil zgolj na električno omrežje, preko katerega bi tudi potekala komunikacija. Trenutno so na tržišču že naprave, ki omogočajo deljenje int</w:t>
      </w:r>
      <w:r w:rsidR="003E638B">
        <w:t xml:space="preserve">ernetne povezave preko omrežja. </w:t>
      </w:r>
    </w:p>
    <w:p w14:paraId="3A918DAD" w14:textId="77777777" w:rsidR="00697896" w:rsidRPr="000B0326" w:rsidRDefault="00697896" w:rsidP="000B0326"/>
    <w:p w14:paraId="4F5DEF80" w14:textId="77777777" w:rsidR="00441166" w:rsidRPr="00441166" w:rsidRDefault="00441166" w:rsidP="00441166"/>
    <w:p w14:paraId="2E560774" w14:textId="77777777" w:rsidR="00441166" w:rsidRPr="00441166" w:rsidRDefault="00441166" w:rsidP="00441166"/>
    <w:p w14:paraId="415EB9CB" w14:textId="77777777" w:rsidR="00441166" w:rsidRPr="00441166" w:rsidRDefault="00441166" w:rsidP="00441166">
      <w:pPr>
        <w:pStyle w:val="Heading1"/>
        <w:numPr>
          <w:ilvl w:val="0"/>
          <w:numId w:val="0"/>
        </w:numPr>
        <w:ind w:left="431" w:hanging="431"/>
      </w:pPr>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p w14:paraId="6C565041" w14:textId="73F2C297" w:rsidR="005A0905" w:rsidRPr="005A0905" w:rsidRDefault="003E2601" w:rsidP="005A0905">
      <w:pPr>
        <w:widowControl w:val="0"/>
        <w:autoSpaceDE w:val="0"/>
        <w:autoSpaceDN w:val="0"/>
        <w:adjustRightInd w:val="0"/>
        <w:ind w:left="640" w:hanging="640"/>
        <w:rPr>
          <w:noProof/>
        </w:rPr>
      </w:pPr>
      <w:r w:rsidRPr="003E2601">
        <w:rPr>
          <w:b/>
        </w:rPr>
        <w:fldChar w:fldCharType="begin" w:fldLock="1"/>
      </w:r>
      <w:r w:rsidRPr="003E2601">
        <w:rPr>
          <w:b/>
        </w:rPr>
        <w:instrText xml:space="preserve">ADDIN Mendeley Bibliography CSL_BIBLIOGRAPHY </w:instrText>
      </w:r>
      <w:r w:rsidRPr="003E2601">
        <w:rPr>
          <w:b/>
        </w:rPr>
        <w:fldChar w:fldCharType="separate"/>
      </w:r>
      <w:r w:rsidR="005A0905" w:rsidRPr="005A0905">
        <w:rPr>
          <w:noProof/>
        </w:rPr>
        <w:t>[1]</w:t>
      </w:r>
      <w:r w:rsidR="005A0905" w:rsidRPr="005A0905">
        <w:rPr>
          <w:noProof/>
        </w:rPr>
        <w:tab/>
        <w:t>“VSE JE PAMETNO, TUDI HIŠE...”</w:t>
      </w:r>
    </w:p>
    <w:p w14:paraId="4651B145" w14:textId="77777777" w:rsidR="005A0905" w:rsidRPr="005A0905" w:rsidRDefault="005A0905" w:rsidP="005A0905">
      <w:pPr>
        <w:widowControl w:val="0"/>
        <w:autoSpaceDE w:val="0"/>
        <w:autoSpaceDN w:val="0"/>
        <w:adjustRightInd w:val="0"/>
        <w:ind w:left="640" w:hanging="640"/>
        <w:rPr>
          <w:noProof/>
        </w:rPr>
      </w:pPr>
      <w:r w:rsidRPr="005A0905">
        <w:rPr>
          <w:noProof/>
        </w:rPr>
        <w:t>[2]</w:t>
      </w:r>
      <w:r w:rsidRPr="005A0905">
        <w:rPr>
          <w:noProof/>
        </w:rPr>
        <w:tab/>
        <w:t xml:space="preserve">V. Tomaž, “Internet stvari,” </w:t>
      </w:r>
      <w:r w:rsidRPr="005A0905">
        <w:rPr>
          <w:i/>
          <w:iCs/>
          <w:noProof/>
        </w:rPr>
        <w:t>Finance</w:t>
      </w:r>
      <w:r w:rsidRPr="005A0905">
        <w:rPr>
          <w:noProof/>
        </w:rPr>
        <w:t>, vol. 5, 2015.</w:t>
      </w:r>
    </w:p>
    <w:p w14:paraId="470A6E05" w14:textId="77777777" w:rsidR="005A0905" w:rsidRPr="005A0905" w:rsidRDefault="005A0905" w:rsidP="005A0905">
      <w:pPr>
        <w:widowControl w:val="0"/>
        <w:autoSpaceDE w:val="0"/>
        <w:autoSpaceDN w:val="0"/>
        <w:adjustRightInd w:val="0"/>
        <w:ind w:left="640" w:hanging="640"/>
        <w:rPr>
          <w:noProof/>
        </w:rPr>
      </w:pPr>
      <w:r w:rsidRPr="005A0905">
        <w:rPr>
          <w:noProof/>
        </w:rPr>
        <w:t>[3]</w:t>
      </w:r>
      <w:r w:rsidRPr="005A0905">
        <w:rPr>
          <w:noProof/>
        </w:rPr>
        <w:tab/>
        <w:t xml:space="preserve">S. Lah, “Odprta koda - ne v ceni, v uporabni vrednosti je bistvo!,” </w:t>
      </w:r>
      <w:r w:rsidRPr="005A0905">
        <w:rPr>
          <w:i/>
          <w:iCs/>
          <w:noProof/>
        </w:rPr>
        <w:t>Organ. znanja</w:t>
      </w:r>
      <w:r w:rsidRPr="005A0905">
        <w:rPr>
          <w:noProof/>
        </w:rPr>
        <w:t>, vol. 15, no. 1–2, pp. 16–24, 2010.</w:t>
      </w:r>
    </w:p>
    <w:p w14:paraId="762B9A5E" w14:textId="77777777" w:rsidR="005A0905" w:rsidRPr="005A0905" w:rsidRDefault="005A0905" w:rsidP="005A0905">
      <w:pPr>
        <w:widowControl w:val="0"/>
        <w:autoSpaceDE w:val="0"/>
        <w:autoSpaceDN w:val="0"/>
        <w:adjustRightInd w:val="0"/>
        <w:ind w:left="640" w:hanging="640"/>
        <w:rPr>
          <w:noProof/>
        </w:rPr>
      </w:pPr>
      <w:r w:rsidRPr="005A0905">
        <w:rPr>
          <w:noProof/>
        </w:rPr>
        <w:t>[4]</w:t>
      </w:r>
      <w:r w:rsidRPr="005A0905">
        <w:rPr>
          <w:noProof/>
        </w:rPr>
        <w:tab/>
        <w:t>Poulin Chris, “The Importance of IPv6 and the Internet of Things,” 2014. [Online]. Available: https://securityintelligence.com/the-importance-of-ipv6-and-the-internet-of-things/.</w:t>
      </w:r>
    </w:p>
    <w:p w14:paraId="01CDFF37" w14:textId="77777777" w:rsidR="005A0905" w:rsidRPr="005A0905" w:rsidRDefault="005A0905" w:rsidP="005A0905">
      <w:pPr>
        <w:widowControl w:val="0"/>
        <w:autoSpaceDE w:val="0"/>
        <w:autoSpaceDN w:val="0"/>
        <w:adjustRightInd w:val="0"/>
        <w:ind w:left="640" w:hanging="640"/>
        <w:rPr>
          <w:noProof/>
        </w:rPr>
      </w:pPr>
      <w:r w:rsidRPr="005A0905">
        <w:rPr>
          <w:noProof/>
        </w:rPr>
        <w:t>[5]</w:t>
      </w:r>
      <w:r w:rsidRPr="005A0905">
        <w:rPr>
          <w:noProof/>
        </w:rPr>
        <w:tab/>
        <w:t>“IPv6 - Wikipedija, prosta enciklopedija.” [Online]. Available: https://sl.wikipedia.org/wiki/IPv6.</w:t>
      </w:r>
    </w:p>
    <w:p w14:paraId="56C48638" w14:textId="77777777" w:rsidR="005A0905" w:rsidRPr="005A0905" w:rsidRDefault="005A0905" w:rsidP="005A0905">
      <w:pPr>
        <w:widowControl w:val="0"/>
        <w:autoSpaceDE w:val="0"/>
        <w:autoSpaceDN w:val="0"/>
        <w:adjustRightInd w:val="0"/>
        <w:ind w:left="640" w:hanging="640"/>
        <w:rPr>
          <w:noProof/>
        </w:rPr>
      </w:pPr>
      <w:r w:rsidRPr="005A0905">
        <w:rPr>
          <w:noProof/>
        </w:rPr>
        <w:t>[6]</w:t>
      </w:r>
      <w:r w:rsidRPr="005A0905">
        <w:rPr>
          <w:noProof/>
        </w:rPr>
        <w:tab/>
        <w:t>Henderson Gordon, “Raspberry Pi | Wiring | Gordons Projects,” 2012. [Online]. Available: https://projects.drogon.net/raspberry-pi/wiringpi/.</w:t>
      </w:r>
    </w:p>
    <w:p w14:paraId="4C5DF6C0" w14:textId="77777777" w:rsidR="005A0905" w:rsidRPr="005A0905" w:rsidRDefault="005A0905" w:rsidP="005A0905">
      <w:pPr>
        <w:widowControl w:val="0"/>
        <w:autoSpaceDE w:val="0"/>
        <w:autoSpaceDN w:val="0"/>
        <w:adjustRightInd w:val="0"/>
        <w:ind w:left="640" w:hanging="640"/>
        <w:rPr>
          <w:noProof/>
        </w:rPr>
      </w:pPr>
      <w:r w:rsidRPr="005A0905">
        <w:rPr>
          <w:noProof/>
        </w:rPr>
        <w:t>[7]</w:t>
      </w:r>
      <w:r w:rsidRPr="005A0905">
        <w:rPr>
          <w:noProof/>
        </w:rPr>
        <w:tab/>
        <w:t>Anicas Mitchell, “How To Secure Nginx with Let’s Encrypt on Ubuntu 14.04 | DigitalOcean,” 2015. [Online]. Available: https://www.digitalocean.com/community/tutorials/how-to-secure-nginx-with-let-s-encrypt-on-ubuntu-14-04.</w:t>
      </w:r>
    </w:p>
    <w:p w14:paraId="4BCFFD84" w14:textId="77777777" w:rsidR="005A0905" w:rsidRPr="005A0905" w:rsidRDefault="005A0905" w:rsidP="005A0905">
      <w:pPr>
        <w:widowControl w:val="0"/>
        <w:autoSpaceDE w:val="0"/>
        <w:autoSpaceDN w:val="0"/>
        <w:adjustRightInd w:val="0"/>
        <w:ind w:left="640" w:hanging="640"/>
        <w:rPr>
          <w:noProof/>
        </w:rPr>
      </w:pPr>
      <w:r w:rsidRPr="005A0905">
        <w:rPr>
          <w:noProof/>
        </w:rPr>
        <w:t>[8]</w:t>
      </w:r>
      <w:r w:rsidRPr="005A0905">
        <w:rPr>
          <w:noProof/>
        </w:rPr>
        <w:tab/>
      </w:r>
      <w:r w:rsidRPr="005A0905">
        <w:rPr>
          <w:i/>
          <w:iCs/>
          <w:noProof/>
        </w:rPr>
        <w:t>Swift Has Reached 1.0</w:t>
      </w:r>
      <w:r w:rsidRPr="005A0905">
        <w:rPr>
          <w:noProof/>
        </w:rPr>
        <w:t>. Apple, 2014.</w:t>
      </w:r>
    </w:p>
    <w:p w14:paraId="053D7BA9" w14:textId="77777777" w:rsidR="005A0905" w:rsidRPr="005A0905" w:rsidRDefault="005A0905" w:rsidP="005A0905">
      <w:pPr>
        <w:widowControl w:val="0"/>
        <w:autoSpaceDE w:val="0"/>
        <w:autoSpaceDN w:val="0"/>
        <w:adjustRightInd w:val="0"/>
        <w:ind w:left="640" w:hanging="640"/>
        <w:rPr>
          <w:noProof/>
        </w:rPr>
      </w:pPr>
      <w:r w:rsidRPr="005A0905">
        <w:rPr>
          <w:noProof/>
        </w:rPr>
        <w:t>[9]</w:t>
      </w:r>
      <w:r w:rsidRPr="005A0905">
        <w:rPr>
          <w:noProof/>
        </w:rPr>
        <w:tab/>
        <w:t>“Swift.org - About Swift.” [Online]. Available: https://swift.org/about/#swiftorg-and-open-source.</w:t>
      </w:r>
    </w:p>
    <w:p w14:paraId="22BDB98B" w14:textId="77777777" w:rsidR="005A0905" w:rsidRPr="005A0905" w:rsidRDefault="005A0905" w:rsidP="005A0905">
      <w:pPr>
        <w:widowControl w:val="0"/>
        <w:autoSpaceDE w:val="0"/>
        <w:autoSpaceDN w:val="0"/>
        <w:adjustRightInd w:val="0"/>
        <w:ind w:left="640" w:hanging="640"/>
        <w:rPr>
          <w:noProof/>
        </w:rPr>
      </w:pPr>
      <w:r w:rsidRPr="005A0905">
        <w:rPr>
          <w:noProof/>
        </w:rPr>
        <w:t>[10]</w:t>
      </w:r>
      <w:r w:rsidRPr="005A0905">
        <w:rPr>
          <w:noProof/>
        </w:rPr>
        <w:tab/>
        <w:t>“Git - O nadzoru različic.” [Online]. Available: https://git-scm.com/book/sl/v2/Pri%C4%8Detek-O-nadzoru-razli%C4%8Dic.</w:t>
      </w:r>
    </w:p>
    <w:p w14:paraId="6383D758" w14:textId="77777777" w:rsidR="005A0905" w:rsidRPr="005A0905" w:rsidRDefault="005A0905" w:rsidP="005A0905">
      <w:pPr>
        <w:widowControl w:val="0"/>
        <w:autoSpaceDE w:val="0"/>
        <w:autoSpaceDN w:val="0"/>
        <w:adjustRightInd w:val="0"/>
        <w:ind w:left="640" w:hanging="640"/>
        <w:rPr>
          <w:noProof/>
        </w:rPr>
      </w:pPr>
      <w:r w:rsidRPr="005A0905">
        <w:rPr>
          <w:noProof/>
        </w:rPr>
        <w:t>[11]</w:t>
      </w:r>
      <w:r w:rsidRPr="005A0905">
        <w:rPr>
          <w:noProof/>
        </w:rPr>
        <w:tab/>
        <w:t>“Git - Kratka zgodovina Git-a.” [Online]. Available: https://git-scm.com/book/sl/v2/Pri%C4%8Detek-Kratka-zgodovina-Git-a.</w:t>
      </w:r>
    </w:p>
    <w:p w14:paraId="53E9409B" w14:textId="77777777" w:rsidR="005A0905" w:rsidRPr="005A0905" w:rsidRDefault="005A0905" w:rsidP="005A0905">
      <w:pPr>
        <w:widowControl w:val="0"/>
        <w:autoSpaceDE w:val="0"/>
        <w:autoSpaceDN w:val="0"/>
        <w:adjustRightInd w:val="0"/>
        <w:ind w:left="640" w:hanging="640"/>
        <w:rPr>
          <w:noProof/>
        </w:rPr>
      </w:pPr>
      <w:r w:rsidRPr="005A0905">
        <w:rPr>
          <w:noProof/>
        </w:rPr>
        <w:t>[12]</w:t>
      </w:r>
      <w:r w:rsidRPr="005A0905">
        <w:rPr>
          <w:noProof/>
        </w:rPr>
        <w:tab/>
      </w:r>
      <w:r w:rsidRPr="005A0905">
        <w:rPr>
          <w:i/>
          <w:iCs/>
          <w:noProof/>
        </w:rPr>
        <w:t>Eclipse Community Survey 2014 results | Ian Skerrett</w:t>
      </w:r>
      <w:r w:rsidRPr="005A0905">
        <w:rPr>
          <w:noProof/>
        </w:rPr>
        <w:t>. Ianskerrett.wordpress.com, 2014.</w:t>
      </w:r>
    </w:p>
    <w:p w14:paraId="36605AE4" w14:textId="77777777" w:rsidR="005A0905" w:rsidRPr="005A0905" w:rsidRDefault="005A0905" w:rsidP="005A0905">
      <w:pPr>
        <w:widowControl w:val="0"/>
        <w:autoSpaceDE w:val="0"/>
        <w:autoSpaceDN w:val="0"/>
        <w:adjustRightInd w:val="0"/>
        <w:ind w:left="640" w:hanging="640"/>
        <w:rPr>
          <w:noProof/>
        </w:rPr>
      </w:pPr>
      <w:r w:rsidRPr="005A0905">
        <w:rPr>
          <w:noProof/>
        </w:rPr>
        <w:t>[13]</w:t>
      </w:r>
      <w:r w:rsidRPr="005A0905">
        <w:rPr>
          <w:noProof/>
        </w:rPr>
        <w:tab/>
        <w:t>“NSUserDefaults Class Reference.” [Online]. Available: https://developer.apple.com/library/mac/documentation/Cocoa/Reference/Foundation/Classes/NSUserDefaults_Class/.</w:t>
      </w:r>
    </w:p>
    <w:p w14:paraId="298BBBD7" w14:textId="77777777" w:rsidR="005A0905" w:rsidRPr="005A0905" w:rsidRDefault="005A0905" w:rsidP="005A0905">
      <w:pPr>
        <w:widowControl w:val="0"/>
        <w:autoSpaceDE w:val="0"/>
        <w:autoSpaceDN w:val="0"/>
        <w:adjustRightInd w:val="0"/>
        <w:ind w:left="640" w:hanging="640"/>
        <w:rPr>
          <w:noProof/>
        </w:rPr>
      </w:pPr>
      <w:r w:rsidRPr="005A0905">
        <w:rPr>
          <w:noProof/>
        </w:rPr>
        <w:t>[14]</w:t>
      </w:r>
      <w:r w:rsidRPr="005A0905">
        <w:rPr>
          <w:noProof/>
        </w:rPr>
        <w:tab/>
        <w:t>“RouterBoard.com : hAP ac,” 2016. [Online]. Available: http://routerboard.com/RB962UiGS-5HacT2HnT.</w:t>
      </w:r>
    </w:p>
    <w:p w14:paraId="70B1E6DE" w14:textId="77777777" w:rsidR="005A0905" w:rsidRPr="005A0905" w:rsidRDefault="005A0905" w:rsidP="005A0905">
      <w:pPr>
        <w:widowControl w:val="0"/>
        <w:autoSpaceDE w:val="0"/>
        <w:autoSpaceDN w:val="0"/>
        <w:adjustRightInd w:val="0"/>
        <w:ind w:left="640" w:hanging="640"/>
        <w:rPr>
          <w:noProof/>
        </w:rPr>
      </w:pPr>
      <w:r w:rsidRPr="005A0905">
        <w:rPr>
          <w:noProof/>
        </w:rPr>
        <w:t>[15]</w:t>
      </w:r>
      <w:r w:rsidRPr="005A0905">
        <w:rPr>
          <w:noProof/>
        </w:rPr>
        <w:tab/>
        <w:t>“How to Port Forward in Mikrotik Router.” [Online]. Available: http://www.icafemenu.com/how-to-port-forward-in-mikrotik-router.htm.</w:t>
      </w:r>
    </w:p>
    <w:p w14:paraId="6EE64927" w14:textId="174DDF16" w:rsidR="003E2601" w:rsidRPr="003E2601" w:rsidRDefault="003E2601" w:rsidP="005A0905">
      <w:pPr>
        <w:widowControl w:val="0"/>
        <w:autoSpaceDE w:val="0"/>
        <w:autoSpaceDN w:val="0"/>
        <w:adjustRightInd w:val="0"/>
        <w:ind w:left="640" w:hanging="640"/>
        <w:rPr>
          <w:b/>
          <w:sz w:val="28"/>
        </w:rPr>
      </w:pPr>
      <w:r w:rsidRPr="003E2601">
        <w:rPr>
          <w:b/>
        </w:rPr>
        <w:fldChar w:fldCharType="end"/>
      </w:r>
    </w:p>
    <w:sectPr w:rsidR="003E2601" w:rsidRPr="003E2601" w:rsidSect="00036EEB">
      <w:type w:val="continuous"/>
      <w:pgSz w:w="11901" w:h="16834" w:code="9"/>
      <w:pgMar w:top="1701" w:right="1418" w:bottom="1701" w:left="1701" w:header="851" w:footer="709" w:gutter="0"/>
      <w:pgNumType w:fmt="upperRoman" w:start="1"/>
      <w:cols w:space="708"/>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D16D61" w14:textId="77777777" w:rsidR="00857935" w:rsidRDefault="00857935" w:rsidP="00BE546D">
      <w:r>
        <w:separator/>
      </w:r>
    </w:p>
  </w:endnote>
  <w:endnote w:type="continuationSeparator" w:id="0">
    <w:p w14:paraId="7FB35BE6" w14:textId="77777777" w:rsidR="00857935" w:rsidRDefault="00857935"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Batang">
    <w:panose1 w:val="02030600000101010101"/>
    <w:charset w:val="81"/>
    <w:family w:val="auto"/>
    <w:pitch w:val="variable"/>
    <w:sig w:usb0="B00002AF" w:usb1="69D77CFB" w:usb2="00000030" w:usb3="00000000" w:csb0="000800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Andale Mono">
    <w:panose1 w:val="020B0509000000000004"/>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431235" w14:textId="77777777" w:rsidR="00262F1F" w:rsidRDefault="00262F1F">
    <w:pPr>
      <w:pStyle w:val="Footer"/>
      <w:jc w:val="right"/>
    </w:pPr>
    <w:r>
      <w:fldChar w:fldCharType="begin"/>
    </w:r>
    <w:r>
      <w:instrText>PAGE   \* MERGEFORMAT</w:instrText>
    </w:r>
    <w:r>
      <w:fldChar w:fldCharType="separate"/>
    </w:r>
    <w:r w:rsidR="00DE4F8E">
      <w:rPr>
        <w:noProof/>
      </w:rPr>
      <w:t>2</w:t>
    </w:r>
    <w:r>
      <w:fldChar w:fldCharType="end"/>
    </w:r>
  </w:p>
  <w:p w14:paraId="6A1E47AE" w14:textId="77777777" w:rsidR="00262F1F" w:rsidRPr="000867F4" w:rsidRDefault="00262F1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93AD69" w14:textId="77777777" w:rsidR="00857935" w:rsidRDefault="00857935" w:rsidP="00BE546D">
      <w:r>
        <w:separator/>
      </w:r>
    </w:p>
  </w:footnote>
  <w:footnote w:type="continuationSeparator" w:id="0">
    <w:p w14:paraId="11FA1B42" w14:textId="77777777" w:rsidR="00857935" w:rsidRDefault="00857935" w:rsidP="00BE54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ED4DE8" w14:textId="77777777" w:rsidR="00262F1F" w:rsidRPr="0033166D" w:rsidRDefault="00262F1F">
    <w:pPr>
      <w:pStyle w:val="Header"/>
      <w:rPr>
        <w:lang w:val="de-AT"/>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4A2D27" w14:textId="77777777" w:rsidR="00262F1F" w:rsidRPr="00ED7D95" w:rsidRDefault="00262F1F" w:rsidP="00ED7D95">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262F1F" w:rsidRPr="00DA3934" w:rsidRDefault="00262F1F" w:rsidP="00DA39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66F66ADC"/>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3">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2"/>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3"/>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7B39"/>
    <w:rsid w:val="00011158"/>
    <w:rsid w:val="00012CEA"/>
    <w:rsid w:val="00014347"/>
    <w:rsid w:val="00015FE8"/>
    <w:rsid w:val="00016339"/>
    <w:rsid w:val="0001686A"/>
    <w:rsid w:val="00017F03"/>
    <w:rsid w:val="0002255A"/>
    <w:rsid w:val="00022D6D"/>
    <w:rsid w:val="00027B35"/>
    <w:rsid w:val="00030017"/>
    <w:rsid w:val="00030698"/>
    <w:rsid w:val="0003217D"/>
    <w:rsid w:val="00034E1C"/>
    <w:rsid w:val="00036EEB"/>
    <w:rsid w:val="000405DC"/>
    <w:rsid w:val="00042C74"/>
    <w:rsid w:val="000459FC"/>
    <w:rsid w:val="000472E9"/>
    <w:rsid w:val="0004754B"/>
    <w:rsid w:val="00055113"/>
    <w:rsid w:val="0005713A"/>
    <w:rsid w:val="00057E4C"/>
    <w:rsid w:val="000763CE"/>
    <w:rsid w:val="0007705C"/>
    <w:rsid w:val="00081C79"/>
    <w:rsid w:val="000867F4"/>
    <w:rsid w:val="00090E1D"/>
    <w:rsid w:val="000927FB"/>
    <w:rsid w:val="00095AF4"/>
    <w:rsid w:val="000962B2"/>
    <w:rsid w:val="000A5497"/>
    <w:rsid w:val="000B0326"/>
    <w:rsid w:val="000B33F4"/>
    <w:rsid w:val="000C5C68"/>
    <w:rsid w:val="000C7827"/>
    <w:rsid w:val="000D0881"/>
    <w:rsid w:val="000D5ACD"/>
    <w:rsid w:val="000E049C"/>
    <w:rsid w:val="000F5A5C"/>
    <w:rsid w:val="000F7139"/>
    <w:rsid w:val="0010226F"/>
    <w:rsid w:val="0010286D"/>
    <w:rsid w:val="001033F2"/>
    <w:rsid w:val="00103B6B"/>
    <w:rsid w:val="00110CE1"/>
    <w:rsid w:val="00111805"/>
    <w:rsid w:val="00111DEB"/>
    <w:rsid w:val="00112BC5"/>
    <w:rsid w:val="00112EC2"/>
    <w:rsid w:val="00113B94"/>
    <w:rsid w:val="001178C3"/>
    <w:rsid w:val="00120F47"/>
    <w:rsid w:val="00121F09"/>
    <w:rsid w:val="001233BC"/>
    <w:rsid w:val="0014061E"/>
    <w:rsid w:val="001437C5"/>
    <w:rsid w:val="00144AB1"/>
    <w:rsid w:val="00145F60"/>
    <w:rsid w:val="001506DE"/>
    <w:rsid w:val="00152AEB"/>
    <w:rsid w:val="001535DC"/>
    <w:rsid w:val="00154D37"/>
    <w:rsid w:val="00167925"/>
    <w:rsid w:val="001848AD"/>
    <w:rsid w:val="00185ECF"/>
    <w:rsid w:val="001866C6"/>
    <w:rsid w:val="00193B67"/>
    <w:rsid w:val="001A3959"/>
    <w:rsid w:val="001A4AE2"/>
    <w:rsid w:val="001A4B84"/>
    <w:rsid w:val="001B26EC"/>
    <w:rsid w:val="001B7BF1"/>
    <w:rsid w:val="001C22DE"/>
    <w:rsid w:val="001D133D"/>
    <w:rsid w:val="001D3DEC"/>
    <w:rsid w:val="001D5871"/>
    <w:rsid w:val="001E0522"/>
    <w:rsid w:val="001E39E0"/>
    <w:rsid w:val="001E5AD2"/>
    <w:rsid w:val="001F0295"/>
    <w:rsid w:val="001F2AA9"/>
    <w:rsid w:val="001F30A3"/>
    <w:rsid w:val="001F3497"/>
    <w:rsid w:val="001F37E7"/>
    <w:rsid w:val="001F5FCD"/>
    <w:rsid w:val="0020427D"/>
    <w:rsid w:val="00204942"/>
    <w:rsid w:val="002051DA"/>
    <w:rsid w:val="002108F4"/>
    <w:rsid w:val="00211126"/>
    <w:rsid w:val="0021519A"/>
    <w:rsid w:val="00216ED9"/>
    <w:rsid w:val="00227D50"/>
    <w:rsid w:val="00231590"/>
    <w:rsid w:val="002337B7"/>
    <w:rsid w:val="002347DE"/>
    <w:rsid w:val="002368AC"/>
    <w:rsid w:val="00243987"/>
    <w:rsid w:val="0025067F"/>
    <w:rsid w:val="00250A00"/>
    <w:rsid w:val="00251DA6"/>
    <w:rsid w:val="002525B9"/>
    <w:rsid w:val="0025262E"/>
    <w:rsid w:val="00254728"/>
    <w:rsid w:val="002573EE"/>
    <w:rsid w:val="00260AD7"/>
    <w:rsid w:val="00262F1F"/>
    <w:rsid w:val="00265DAC"/>
    <w:rsid w:val="0027293A"/>
    <w:rsid w:val="00272E3F"/>
    <w:rsid w:val="00277CDF"/>
    <w:rsid w:val="0028081F"/>
    <w:rsid w:val="00280AAA"/>
    <w:rsid w:val="002847F9"/>
    <w:rsid w:val="0029059B"/>
    <w:rsid w:val="002A11E2"/>
    <w:rsid w:val="002A2115"/>
    <w:rsid w:val="002A4B11"/>
    <w:rsid w:val="002A67C8"/>
    <w:rsid w:val="002B0BD5"/>
    <w:rsid w:val="002B21A2"/>
    <w:rsid w:val="002B38D9"/>
    <w:rsid w:val="002B61E8"/>
    <w:rsid w:val="002B74AA"/>
    <w:rsid w:val="002B75AC"/>
    <w:rsid w:val="002C64CE"/>
    <w:rsid w:val="002C68F4"/>
    <w:rsid w:val="002C6A33"/>
    <w:rsid w:val="002C7155"/>
    <w:rsid w:val="002E34FE"/>
    <w:rsid w:val="002E6522"/>
    <w:rsid w:val="002F0209"/>
    <w:rsid w:val="002F0529"/>
    <w:rsid w:val="002F2419"/>
    <w:rsid w:val="002F2CC9"/>
    <w:rsid w:val="002F5459"/>
    <w:rsid w:val="00302278"/>
    <w:rsid w:val="0030335A"/>
    <w:rsid w:val="003062B5"/>
    <w:rsid w:val="00307B7A"/>
    <w:rsid w:val="00316790"/>
    <w:rsid w:val="00317DA9"/>
    <w:rsid w:val="00317E63"/>
    <w:rsid w:val="003245B6"/>
    <w:rsid w:val="00325EE9"/>
    <w:rsid w:val="0033166D"/>
    <w:rsid w:val="003331D8"/>
    <w:rsid w:val="0033481B"/>
    <w:rsid w:val="003366EA"/>
    <w:rsid w:val="0033674A"/>
    <w:rsid w:val="003373AA"/>
    <w:rsid w:val="00340A64"/>
    <w:rsid w:val="003412E4"/>
    <w:rsid w:val="00341966"/>
    <w:rsid w:val="00344508"/>
    <w:rsid w:val="00344972"/>
    <w:rsid w:val="0035016C"/>
    <w:rsid w:val="00350D4A"/>
    <w:rsid w:val="00352DE3"/>
    <w:rsid w:val="00355FC9"/>
    <w:rsid w:val="003604A1"/>
    <w:rsid w:val="00360BF9"/>
    <w:rsid w:val="00363CB0"/>
    <w:rsid w:val="00366322"/>
    <w:rsid w:val="003711A6"/>
    <w:rsid w:val="003738AA"/>
    <w:rsid w:val="003809AD"/>
    <w:rsid w:val="00383892"/>
    <w:rsid w:val="00387D12"/>
    <w:rsid w:val="003A2B5C"/>
    <w:rsid w:val="003B09A1"/>
    <w:rsid w:val="003B0BF3"/>
    <w:rsid w:val="003C3A12"/>
    <w:rsid w:val="003C6832"/>
    <w:rsid w:val="003C7466"/>
    <w:rsid w:val="003D1068"/>
    <w:rsid w:val="003D1FE8"/>
    <w:rsid w:val="003E2074"/>
    <w:rsid w:val="003E2601"/>
    <w:rsid w:val="003E5F32"/>
    <w:rsid w:val="003E638B"/>
    <w:rsid w:val="003F2E02"/>
    <w:rsid w:val="003F3C6F"/>
    <w:rsid w:val="003F42AF"/>
    <w:rsid w:val="003F4D08"/>
    <w:rsid w:val="004024ED"/>
    <w:rsid w:val="00402B9E"/>
    <w:rsid w:val="00403451"/>
    <w:rsid w:val="004052B4"/>
    <w:rsid w:val="00405A9B"/>
    <w:rsid w:val="00411B19"/>
    <w:rsid w:val="00413630"/>
    <w:rsid w:val="00420DAA"/>
    <w:rsid w:val="004237F6"/>
    <w:rsid w:val="004265B7"/>
    <w:rsid w:val="00430330"/>
    <w:rsid w:val="00433EE3"/>
    <w:rsid w:val="00441166"/>
    <w:rsid w:val="00442211"/>
    <w:rsid w:val="00447A42"/>
    <w:rsid w:val="0045182F"/>
    <w:rsid w:val="00451B0A"/>
    <w:rsid w:val="004543B8"/>
    <w:rsid w:val="004568FF"/>
    <w:rsid w:val="00456E92"/>
    <w:rsid w:val="004608CF"/>
    <w:rsid w:val="00462EB2"/>
    <w:rsid w:val="00471339"/>
    <w:rsid w:val="004744B5"/>
    <w:rsid w:val="0047726A"/>
    <w:rsid w:val="004809A3"/>
    <w:rsid w:val="004815A2"/>
    <w:rsid w:val="00484EB2"/>
    <w:rsid w:val="004861E0"/>
    <w:rsid w:val="004873E7"/>
    <w:rsid w:val="0049010B"/>
    <w:rsid w:val="00491650"/>
    <w:rsid w:val="0049305B"/>
    <w:rsid w:val="00493D75"/>
    <w:rsid w:val="004944F9"/>
    <w:rsid w:val="004A1A7B"/>
    <w:rsid w:val="004A2B66"/>
    <w:rsid w:val="004A3E88"/>
    <w:rsid w:val="004B034A"/>
    <w:rsid w:val="004B4398"/>
    <w:rsid w:val="004C0C94"/>
    <w:rsid w:val="004C348A"/>
    <w:rsid w:val="004D08DC"/>
    <w:rsid w:val="004E2036"/>
    <w:rsid w:val="004E2F64"/>
    <w:rsid w:val="004E2F74"/>
    <w:rsid w:val="004E523F"/>
    <w:rsid w:val="004E6AA9"/>
    <w:rsid w:val="004E6DE5"/>
    <w:rsid w:val="00501B4D"/>
    <w:rsid w:val="00502FBC"/>
    <w:rsid w:val="005050D9"/>
    <w:rsid w:val="0050610A"/>
    <w:rsid w:val="0050790D"/>
    <w:rsid w:val="0051102A"/>
    <w:rsid w:val="00511889"/>
    <w:rsid w:val="005122BC"/>
    <w:rsid w:val="005127CD"/>
    <w:rsid w:val="00513D3D"/>
    <w:rsid w:val="0051616E"/>
    <w:rsid w:val="005169DD"/>
    <w:rsid w:val="0052016A"/>
    <w:rsid w:val="0052103E"/>
    <w:rsid w:val="00524FD9"/>
    <w:rsid w:val="00547429"/>
    <w:rsid w:val="005507E6"/>
    <w:rsid w:val="00550AAC"/>
    <w:rsid w:val="00550C19"/>
    <w:rsid w:val="005539FB"/>
    <w:rsid w:val="00556609"/>
    <w:rsid w:val="0056118B"/>
    <w:rsid w:val="0056175A"/>
    <w:rsid w:val="00562064"/>
    <w:rsid w:val="00563EF4"/>
    <w:rsid w:val="00564F29"/>
    <w:rsid w:val="005758FA"/>
    <w:rsid w:val="00586808"/>
    <w:rsid w:val="00586D4B"/>
    <w:rsid w:val="00590D16"/>
    <w:rsid w:val="00592B4C"/>
    <w:rsid w:val="00596B3B"/>
    <w:rsid w:val="005976DA"/>
    <w:rsid w:val="00597C0C"/>
    <w:rsid w:val="005A0905"/>
    <w:rsid w:val="005A2FB9"/>
    <w:rsid w:val="005A4860"/>
    <w:rsid w:val="005A4B24"/>
    <w:rsid w:val="005B3754"/>
    <w:rsid w:val="005B683A"/>
    <w:rsid w:val="005C322B"/>
    <w:rsid w:val="005C5CAE"/>
    <w:rsid w:val="005D073A"/>
    <w:rsid w:val="005D1E66"/>
    <w:rsid w:val="005D40FF"/>
    <w:rsid w:val="005D5282"/>
    <w:rsid w:val="005E2D9A"/>
    <w:rsid w:val="005E306A"/>
    <w:rsid w:val="005E4EF3"/>
    <w:rsid w:val="005E6918"/>
    <w:rsid w:val="005F2D83"/>
    <w:rsid w:val="00600AA1"/>
    <w:rsid w:val="00600E96"/>
    <w:rsid w:val="0061184F"/>
    <w:rsid w:val="00614B51"/>
    <w:rsid w:val="00616837"/>
    <w:rsid w:val="006274F7"/>
    <w:rsid w:val="00631D34"/>
    <w:rsid w:val="00641188"/>
    <w:rsid w:val="006435AA"/>
    <w:rsid w:val="00643CA8"/>
    <w:rsid w:val="006611E2"/>
    <w:rsid w:val="00666D82"/>
    <w:rsid w:val="00667774"/>
    <w:rsid w:val="00670850"/>
    <w:rsid w:val="00681B14"/>
    <w:rsid w:val="006838DA"/>
    <w:rsid w:val="006846AB"/>
    <w:rsid w:val="00684F0D"/>
    <w:rsid w:val="00697017"/>
    <w:rsid w:val="00697896"/>
    <w:rsid w:val="006A1287"/>
    <w:rsid w:val="006A15AD"/>
    <w:rsid w:val="006A4E2D"/>
    <w:rsid w:val="006B04AD"/>
    <w:rsid w:val="006B04D8"/>
    <w:rsid w:val="006B2E29"/>
    <w:rsid w:val="006D2FFF"/>
    <w:rsid w:val="006E4C77"/>
    <w:rsid w:val="006E5230"/>
    <w:rsid w:val="006F1F34"/>
    <w:rsid w:val="006F3D0C"/>
    <w:rsid w:val="006F3D54"/>
    <w:rsid w:val="006F5735"/>
    <w:rsid w:val="0070031D"/>
    <w:rsid w:val="00703D60"/>
    <w:rsid w:val="007067E5"/>
    <w:rsid w:val="00712AEF"/>
    <w:rsid w:val="00713C60"/>
    <w:rsid w:val="00716518"/>
    <w:rsid w:val="00721E84"/>
    <w:rsid w:val="00731F6A"/>
    <w:rsid w:val="00732E15"/>
    <w:rsid w:val="00735197"/>
    <w:rsid w:val="007370A0"/>
    <w:rsid w:val="0074455A"/>
    <w:rsid w:val="00745AE1"/>
    <w:rsid w:val="007468CB"/>
    <w:rsid w:val="00746FA6"/>
    <w:rsid w:val="0076356E"/>
    <w:rsid w:val="00766402"/>
    <w:rsid w:val="007712BB"/>
    <w:rsid w:val="00771C15"/>
    <w:rsid w:val="0077290F"/>
    <w:rsid w:val="0078329B"/>
    <w:rsid w:val="00783B73"/>
    <w:rsid w:val="00786341"/>
    <w:rsid w:val="007867E3"/>
    <w:rsid w:val="00796E8C"/>
    <w:rsid w:val="007A7978"/>
    <w:rsid w:val="007B3058"/>
    <w:rsid w:val="007B7254"/>
    <w:rsid w:val="007C021C"/>
    <w:rsid w:val="007C279C"/>
    <w:rsid w:val="007C5A88"/>
    <w:rsid w:val="007C688D"/>
    <w:rsid w:val="007C773C"/>
    <w:rsid w:val="007D2BB1"/>
    <w:rsid w:val="007D33CC"/>
    <w:rsid w:val="007D69F5"/>
    <w:rsid w:val="007D6DA9"/>
    <w:rsid w:val="007E2AEF"/>
    <w:rsid w:val="007E4FC5"/>
    <w:rsid w:val="007E59A1"/>
    <w:rsid w:val="007E748A"/>
    <w:rsid w:val="007E7A80"/>
    <w:rsid w:val="007F0D5D"/>
    <w:rsid w:val="00804814"/>
    <w:rsid w:val="008052BF"/>
    <w:rsid w:val="0080645D"/>
    <w:rsid w:val="008108AE"/>
    <w:rsid w:val="008118EB"/>
    <w:rsid w:val="00814860"/>
    <w:rsid w:val="00817B4D"/>
    <w:rsid w:val="00823009"/>
    <w:rsid w:val="008232B0"/>
    <w:rsid w:val="00823AD3"/>
    <w:rsid w:val="008305EB"/>
    <w:rsid w:val="00833172"/>
    <w:rsid w:val="008404B2"/>
    <w:rsid w:val="00842D2E"/>
    <w:rsid w:val="00843252"/>
    <w:rsid w:val="00847B35"/>
    <w:rsid w:val="00850A05"/>
    <w:rsid w:val="008534EF"/>
    <w:rsid w:val="0085456F"/>
    <w:rsid w:val="00857935"/>
    <w:rsid w:val="008627F7"/>
    <w:rsid w:val="0086340F"/>
    <w:rsid w:val="00863ED8"/>
    <w:rsid w:val="00872401"/>
    <w:rsid w:val="00874D3B"/>
    <w:rsid w:val="00877658"/>
    <w:rsid w:val="00881DC0"/>
    <w:rsid w:val="0088243C"/>
    <w:rsid w:val="00884F72"/>
    <w:rsid w:val="00892C2B"/>
    <w:rsid w:val="008974D5"/>
    <w:rsid w:val="008A7449"/>
    <w:rsid w:val="008B7143"/>
    <w:rsid w:val="008C475C"/>
    <w:rsid w:val="008C637E"/>
    <w:rsid w:val="008D096F"/>
    <w:rsid w:val="008E7A1E"/>
    <w:rsid w:val="008F337A"/>
    <w:rsid w:val="00911223"/>
    <w:rsid w:val="009117FA"/>
    <w:rsid w:val="009129D3"/>
    <w:rsid w:val="00917C99"/>
    <w:rsid w:val="00922954"/>
    <w:rsid w:val="00930FFB"/>
    <w:rsid w:val="0093725B"/>
    <w:rsid w:val="0094130C"/>
    <w:rsid w:val="009424BC"/>
    <w:rsid w:val="00946048"/>
    <w:rsid w:val="00947118"/>
    <w:rsid w:val="009523D2"/>
    <w:rsid w:val="0096008C"/>
    <w:rsid w:val="00960DE5"/>
    <w:rsid w:val="00962066"/>
    <w:rsid w:val="00963094"/>
    <w:rsid w:val="00966624"/>
    <w:rsid w:val="00980FCE"/>
    <w:rsid w:val="00982691"/>
    <w:rsid w:val="009826FE"/>
    <w:rsid w:val="0098337D"/>
    <w:rsid w:val="00983D20"/>
    <w:rsid w:val="00986838"/>
    <w:rsid w:val="00986C9D"/>
    <w:rsid w:val="00995EA9"/>
    <w:rsid w:val="009975AC"/>
    <w:rsid w:val="009A7D42"/>
    <w:rsid w:val="009B2118"/>
    <w:rsid w:val="009B54D2"/>
    <w:rsid w:val="009B5586"/>
    <w:rsid w:val="009B700A"/>
    <w:rsid w:val="009B7FB0"/>
    <w:rsid w:val="009C60A8"/>
    <w:rsid w:val="009D1B53"/>
    <w:rsid w:val="009D6AC9"/>
    <w:rsid w:val="009E27DD"/>
    <w:rsid w:val="009E4356"/>
    <w:rsid w:val="009E59FB"/>
    <w:rsid w:val="009F25C8"/>
    <w:rsid w:val="009F2E6B"/>
    <w:rsid w:val="009F58FD"/>
    <w:rsid w:val="009F65B0"/>
    <w:rsid w:val="00A04B3F"/>
    <w:rsid w:val="00A077D7"/>
    <w:rsid w:val="00A10916"/>
    <w:rsid w:val="00A13971"/>
    <w:rsid w:val="00A13AA9"/>
    <w:rsid w:val="00A328BE"/>
    <w:rsid w:val="00A33444"/>
    <w:rsid w:val="00A35C20"/>
    <w:rsid w:val="00A40D3B"/>
    <w:rsid w:val="00A53F0A"/>
    <w:rsid w:val="00A54D0C"/>
    <w:rsid w:val="00A633DC"/>
    <w:rsid w:val="00A64B0E"/>
    <w:rsid w:val="00A74E2E"/>
    <w:rsid w:val="00A75A72"/>
    <w:rsid w:val="00A92C7E"/>
    <w:rsid w:val="00A94E6C"/>
    <w:rsid w:val="00AA008C"/>
    <w:rsid w:val="00AA3E31"/>
    <w:rsid w:val="00AA4021"/>
    <w:rsid w:val="00AB1045"/>
    <w:rsid w:val="00AB48B6"/>
    <w:rsid w:val="00AC0FB1"/>
    <w:rsid w:val="00AC2B64"/>
    <w:rsid w:val="00AC4C64"/>
    <w:rsid w:val="00AC5FCF"/>
    <w:rsid w:val="00AD0B3A"/>
    <w:rsid w:val="00AD49F0"/>
    <w:rsid w:val="00AE02C6"/>
    <w:rsid w:val="00AE3509"/>
    <w:rsid w:val="00AE61BA"/>
    <w:rsid w:val="00AE7DD8"/>
    <w:rsid w:val="00AF2D09"/>
    <w:rsid w:val="00AF4B4C"/>
    <w:rsid w:val="00AF53A8"/>
    <w:rsid w:val="00AF71D6"/>
    <w:rsid w:val="00AF7CE5"/>
    <w:rsid w:val="00B00605"/>
    <w:rsid w:val="00B0062B"/>
    <w:rsid w:val="00B02843"/>
    <w:rsid w:val="00B06683"/>
    <w:rsid w:val="00B07AAA"/>
    <w:rsid w:val="00B127C4"/>
    <w:rsid w:val="00B170A1"/>
    <w:rsid w:val="00B21C57"/>
    <w:rsid w:val="00B22FBF"/>
    <w:rsid w:val="00B236FD"/>
    <w:rsid w:val="00B23907"/>
    <w:rsid w:val="00B40882"/>
    <w:rsid w:val="00B6063C"/>
    <w:rsid w:val="00B60A52"/>
    <w:rsid w:val="00B61171"/>
    <w:rsid w:val="00B64193"/>
    <w:rsid w:val="00B66DC1"/>
    <w:rsid w:val="00B74CFB"/>
    <w:rsid w:val="00B820CB"/>
    <w:rsid w:val="00B9205D"/>
    <w:rsid w:val="00B963AB"/>
    <w:rsid w:val="00B97E65"/>
    <w:rsid w:val="00BA14CA"/>
    <w:rsid w:val="00BA6682"/>
    <w:rsid w:val="00BB2355"/>
    <w:rsid w:val="00BB4F24"/>
    <w:rsid w:val="00BC0866"/>
    <w:rsid w:val="00BC4C1C"/>
    <w:rsid w:val="00BC7203"/>
    <w:rsid w:val="00BD0A6E"/>
    <w:rsid w:val="00BD520E"/>
    <w:rsid w:val="00BE1560"/>
    <w:rsid w:val="00BE42B5"/>
    <w:rsid w:val="00BE546D"/>
    <w:rsid w:val="00BF5A7C"/>
    <w:rsid w:val="00C113D1"/>
    <w:rsid w:val="00C15BD9"/>
    <w:rsid w:val="00C20941"/>
    <w:rsid w:val="00C2353D"/>
    <w:rsid w:val="00C25758"/>
    <w:rsid w:val="00C322E3"/>
    <w:rsid w:val="00C464A6"/>
    <w:rsid w:val="00C50D58"/>
    <w:rsid w:val="00C60AB3"/>
    <w:rsid w:val="00C6100A"/>
    <w:rsid w:val="00C678E4"/>
    <w:rsid w:val="00C751A4"/>
    <w:rsid w:val="00C75B28"/>
    <w:rsid w:val="00C82A0C"/>
    <w:rsid w:val="00C90D66"/>
    <w:rsid w:val="00C92B35"/>
    <w:rsid w:val="00C9641C"/>
    <w:rsid w:val="00CA22B2"/>
    <w:rsid w:val="00CA2CCF"/>
    <w:rsid w:val="00CA4562"/>
    <w:rsid w:val="00CA47F7"/>
    <w:rsid w:val="00CB2FEC"/>
    <w:rsid w:val="00CB372E"/>
    <w:rsid w:val="00CB597F"/>
    <w:rsid w:val="00CC40C1"/>
    <w:rsid w:val="00CC748A"/>
    <w:rsid w:val="00CD244F"/>
    <w:rsid w:val="00CD5572"/>
    <w:rsid w:val="00CE1F5D"/>
    <w:rsid w:val="00CE5D66"/>
    <w:rsid w:val="00CF0715"/>
    <w:rsid w:val="00CF0E81"/>
    <w:rsid w:val="00CF429D"/>
    <w:rsid w:val="00CF457E"/>
    <w:rsid w:val="00CF4695"/>
    <w:rsid w:val="00D03F7D"/>
    <w:rsid w:val="00D067B4"/>
    <w:rsid w:val="00D07ABF"/>
    <w:rsid w:val="00D14A70"/>
    <w:rsid w:val="00D16DE5"/>
    <w:rsid w:val="00D247D2"/>
    <w:rsid w:val="00D24C2E"/>
    <w:rsid w:val="00D3162D"/>
    <w:rsid w:val="00D37D8D"/>
    <w:rsid w:val="00D42CEA"/>
    <w:rsid w:val="00D4775E"/>
    <w:rsid w:val="00D52A20"/>
    <w:rsid w:val="00D701B3"/>
    <w:rsid w:val="00D74214"/>
    <w:rsid w:val="00D74F3B"/>
    <w:rsid w:val="00D75A96"/>
    <w:rsid w:val="00D80E91"/>
    <w:rsid w:val="00D83A36"/>
    <w:rsid w:val="00D9320A"/>
    <w:rsid w:val="00D951E2"/>
    <w:rsid w:val="00D96DA2"/>
    <w:rsid w:val="00DA3934"/>
    <w:rsid w:val="00DB57CF"/>
    <w:rsid w:val="00DB60B3"/>
    <w:rsid w:val="00DC0AE0"/>
    <w:rsid w:val="00DC109A"/>
    <w:rsid w:val="00DC1F3F"/>
    <w:rsid w:val="00DC3066"/>
    <w:rsid w:val="00DC38A9"/>
    <w:rsid w:val="00DC6C03"/>
    <w:rsid w:val="00DC7CBE"/>
    <w:rsid w:val="00DD49D6"/>
    <w:rsid w:val="00DD54F6"/>
    <w:rsid w:val="00DD67E1"/>
    <w:rsid w:val="00DE4F8E"/>
    <w:rsid w:val="00DF419E"/>
    <w:rsid w:val="00DF47E0"/>
    <w:rsid w:val="00DF4EBD"/>
    <w:rsid w:val="00DF5ADC"/>
    <w:rsid w:val="00E00435"/>
    <w:rsid w:val="00E008E4"/>
    <w:rsid w:val="00E05FB2"/>
    <w:rsid w:val="00E06493"/>
    <w:rsid w:val="00E06601"/>
    <w:rsid w:val="00E066C0"/>
    <w:rsid w:val="00E1027C"/>
    <w:rsid w:val="00E11965"/>
    <w:rsid w:val="00E1258F"/>
    <w:rsid w:val="00E133AB"/>
    <w:rsid w:val="00E21330"/>
    <w:rsid w:val="00E224A5"/>
    <w:rsid w:val="00E234E8"/>
    <w:rsid w:val="00E26117"/>
    <w:rsid w:val="00E27126"/>
    <w:rsid w:val="00E3018A"/>
    <w:rsid w:val="00E301C0"/>
    <w:rsid w:val="00E30E7B"/>
    <w:rsid w:val="00E32E29"/>
    <w:rsid w:val="00E36716"/>
    <w:rsid w:val="00E429FF"/>
    <w:rsid w:val="00E459A7"/>
    <w:rsid w:val="00E46218"/>
    <w:rsid w:val="00E5154C"/>
    <w:rsid w:val="00E545EA"/>
    <w:rsid w:val="00E5696E"/>
    <w:rsid w:val="00E6250E"/>
    <w:rsid w:val="00E66EFC"/>
    <w:rsid w:val="00E67F02"/>
    <w:rsid w:val="00E70FFB"/>
    <w:rsid w:val="00E71B4F"/>
    <w:rsid w:val="00E72365"/>
    <w:rsid w:val="00E723DF"/>
    <w:rsid w:val="00E72E20"/>
    <w:rsid w:val="00E8577A"/>
    <w:rsid w:val="00E90C91"/>
    <w:rsid w:val="00E927EC"/>
    <w:rsid w:val="00E9598D"/>
    <w:rsid w:val="00EA41F9"/>
    <w:rsid w:val="00EA5050"/>
    <w:rsid w:val="00EA57D5"/>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95"/>
    <w:rsid w:val="00EE0937"/>
    <w:rsid w:val="00EE16BF"/>
    <w:rsid w:val="00EE2842"/>
    <w:rsid w:val="00EE3040"/>
    <w:rsid w:val="00EF324F"/>
    <w:rsid w:val="00EF3887"/>
    <w:rsid w:val="00F00263"/>
    <w:rsid w:val="00F0301E"/>
    <w:rsid w:val="00F03695"/>
    <w:rsid w:val="00F071A3"/>
    <w:rsid w:val="00F10FC4"/>
    <w:rsid w:val="00F11DCA"/>
    <w:rsid w:val="00F122FA"/>
    <w:rsid w:val="00F151FB"/>
    <w:rsid w:val="00F162D0"/>
    <w:rsid w:val="00F17719"/>
    <w:rsid w:val="00F20557"/>
    <w:rsid w:val="00F21823"/>
    <w:rsid w:val="00F409E9"/>
    <w:rsid w:val="00F45B2E"/>
    <w:rsid w:val="00F47202"/>
    <w:rsid w:val="00F47AA5"/>
    <w:rsid w:val="00F513D7"/>
    <w:rsid w:val="00F5221C"/>
    <w:rsid w:val="00F53D45"/>
    <w:rsid w:val="00F604C9"/>
    <w:rsid w:val="00F648CF"/>
    <w:rsid w:val="00F7576C"/>
    <w:rsid w:val="00F7767C"/>
    <w:rsid w:val="00F82A10"/>
    <w:rsid w:val="00F84B17"/>
    <w:rsid w:val="00F87F78"/>
    <w:rsid w:val="00F92CDF"/>
    <w:rsid w:val="00F92E68"/>
    <w:rsid w:val="00F9389A"/>
    <w:rsid w:val="00F94576"/>
    <w:rsid w:val="00F94C90"/>
    <w:rsid w:val="00F94D0D"/>
    <w:rsid w:val="00F97EC1"/>
    <w:rsid w:val="00FA7BF7"/>
    <w:rsid w:val="00FB1723"/>
    <w:rsid w:val="00FB2F52"/>
    <w:rsid w:val="00FB4514"/>
    <w:rsid w:val="00FB764A"/>
    <w:rsid w:val="00FC1D6B"/>
    <w:rsid w:val="00FC4709"/>
    <w:rsid w:val="00FC5165"/>
    <w:rsid w:val="00FC7AF2"/>
    <w:rsid w:val="00FC7BFD"/>
    <w:rsid w:val="00FD0A90"/>
    <w:rsid w:val="00FD2873"/>
    <w:rsid w:val="00FD2EE0"/>
    <w:rsid w:val="00FD547B"/>
    <w:rsid w:val="00FD68F9"/>
    <w:rsid w:val="00FD7A3C"/>
    <w:rsid w:val="00FE2DE1"/>
    <w:rsid w:val="00FE35B7"/>
    <w:rsid w:val="00FE74EA"/>
    <w:rsid w:val="00FF08E8"/>
    <w:rsid w:val="00FF0B6E"/>
    <w:rsid w:val="00FF554E"/>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360"/>
      <w:jc w:val="left"/>
    </w:pPr>
    <w:rPr>
      <w:rFonts w:ascii="Cambria" w:hAnsi="Cambria"/>
      <w:b/>
      <w:bCs/>
      <w:caps/>
      <w:sz w:val="24"/>
      <w:szCs w:val="24"/>
    </w:rPr>
  </w:style>
  <w:style w:type="paragraph" w:styleId="TOC2">
    <w:name w:val="toc 2"/>
    <w:basedOn w:val="Normal"/>
    <w:next w:val="Normal"/>
    <w:autoRedefine/>
    <w:uiPriority w:val="39"/>
    <w:rsid w:val="00AF2D09"/>
    <w:pPr>
      <w:spacing w:before="240"/>
      <w:jc w:val="left"/>
    </w:pPr>
    <w:rPr>
      <w:rFonts w:ascii="Calibri" w:hAnsi="Calibri"/>
      <w:b/>
      <w:bCs/>
      <w:sz w:val="20"/>
      <w:szCs w:val="20"/>
    </w:rPr>
  </w:style>
  <w:style w:type="paragraph" w:styleId="TOC3">
    <w:name w:val="toc 3"/>
    <w:basedOn w:val="Normal"/>
    <w:next w:val="Normal"/>
    <w:autoRedefine/>
    <w:uiPriority w:val="39"/>
    <w:rsid w:val="00AF2D09"/>
    <w:pPr>
      <w:ind w:left="220"/>
      <w:jc w:val="left"/>
    </w:pPr>
    <w:rPr>
      <w:rFonts w:ascii="Calibri" w:hAnsi="Calibri"/>
      <w:sz w:val="20"/>
      <w:szCs w:val="20"/>
    </w:rPr>
  </w:style>
  <w:style w:type="paragraph" w:styleId="TOC4">
    <w:name w:val="toc 4"/>
    <w:basedOn w:val="Normal"/>
    <w:next w:val="Normal"/>
    <w:autoRedefine/>
    <w:uiPriority w:val="99"/>
    <w:semiHidden/>
    <w:rsid w:val="00AF2D09"/>
    <w:pPr>
      <w:ind w:left="440"/>
      <w:jc w:val="left"/>
    </w:pPr>
    <w:rPr>
      <w:rFonts w:ascii="Calibri" w:hAnsi="Calibri"/>
      <w:sz w:val="20"/>
      <w:szCs w:val="20"/>
    </w:rPr>
  </w:style>
  <w:style w:type="paragraph" w:styleId="TOC5">
    <w:name w:val="toc 5"/>
    <w:basedOn w:val="Normal"/>
    <w:next w:val="Normal"/>
    <w:autoRedefine/>
    <w:uiPriority w:val="99"/>
    <w:semiHidden/>
    <w:rsid w:val="00AF2D09"/>
    <w:pPr>
      <w:ind w:left="660"/>
      <w:jc w:val="left"/>
    </w:pPr>
    <w:rPr>
      <w:rFonts w:ascii="Calibri" w:hAnsi="Calibri"/>
      <w:sz w:val="20"/>
      <w:szCs w:val="20"/>
    </w:rPr>
  </w:style>
  <w:style w:type="paragraph" w:styleId="TOC6">
    <w:name w:val="toc 6"/>
    <w:basedOn w:val="Normal"/>
    <w:next w:val="Normal"/>
    <w:autoRedefine/>
    <w:uiPriority w:val="99"/>
    <w:semiHidden/>
    <w:rsid w:val="00AF2D09"/>
    <w:pPr>
      <w:ind w:left="880"/>
      <w:jc w:val="left"/>
    </w:pPr>
    <w:rPr>
      <w:rFonts w:ascii="Calibri" w:hAnsi="Calibri"/>
      <w:sz w:val="20"/>
      <w:szCs w:val="20"/>
    </w:rPr>
  </w:style>
  <w:style w:type="paragraph" w:styleId="TOC7">
    <w:name w:val="toc 7"/>
    <w:basedOn w:val="Normal"/>
    <w:next w:val="Normal"/>
    <w:autoRedefine/>
    <w:uiPriority w:val="99"/>
    <w:semiHidden/>
    <w:rsid w:val="00AF2D09"/>
    <w:pPr>
      <w:ind w:left="1100"/>
      <w:jc w:val="left"/>
    </w:pPr>
    <w:rPr>
      <w:rFonts w:ascii="Calibri" w:hAnsi="Calibri"/>
      <w:sz w:val="20"/>
      <w:szCs w:val="20"/>
    </w:rPr>
  </w:style>
  <w:style w:type="paragraph" w:styleId="TOC8">
    <w:name w:val="toc 8"/>
    <w:basedOn w:val="Normal"/>
    <w:next w:val="Normal"/>
    <w:autoRedefine/>
    <w:uiPriority w:val="99"/>
    <w:semiHidden/>
    <w:rsid w:val="00AF2D09"/>
    <w:pPr>
      <w:ind w:left="1320"/>
      <w:jc w:val="left"/>
    </w:pPr>
    <w:rPr>
      <w:rFonts w:ascii="Calibri" w:hAnsi="Calibri"/>
      <w:sz w:val="20"/>
      <w:szCs w:val="20"/>
    </w:rPr>
  </w:style>
  <w:style w:type="paragraph" w:styleId="TOC9">
    <w:name w:val="toc 9"/>
    <w:basedOn w:val="Normal"/>
    <w:next w:val="Normal"/>
    <w:autoRedefine/>
    <w:uiPriority w:val="99"/>
    <w:semiHidden/>
    <w:rsid w:val="00AF2D09"/>
    <w:pPr>
      <w:ind w:left="1540"/>
      <w:jc w:val="left"/>
    </w:pPr>
    <w:rPr>
      <w:rFonts w:ascii="Calibri" w:hAnsi="Calibr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6.emf"/><Relationship Id="rId21" Type="http://schemas.openxmlformats.org/officeDocument/2006/relationships/image" Target="media/image7.png"/><Relationship Id="rId22" Type="http://schemas.openxmlformats.org/officeDocument/2006/relationships/image" Target="media/image8.jpeg"/><Relationship Id="rId23" Type="http://schemas.openxmlformats.org/officeDocument/2006/relationships/image" Target="media/image9.png"/><Relationship Id="rId24" Type="http://schemas.microsoft.com/office/2007/relationships/hdphoto" Target="media/hdphoto2.wdp"/><Relationship Id="rId25" Type="http://schemas.openxmlformats.org/officeDocument/2006/relationships/image" Target="media/image10.png"/><Relationship Id="rId26" Type="http://schemas.microsoft.com/office/2007/relationships/hdphoto" Target="media/hdphoto3.wdp"/><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microsoft.com/office/2007/relationships/hdphoto" Target="media/hdphoto4.wdp"/><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hyperlink" Target="file://localhost/Users/nvidrih/Desktop/Diploma/Diploma.docx" TargetMode="External"/><Relationship Id="rId11" Type="http://schemas.openxmlformats.org/officeDocument/2006/relationships/hyperlink" Target="file://localhost/Users/nvidrih/Desktop/Diploma/Diploma.docx" TargetMode="External"/><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image" Target="media/image3.emf"/><Relationship Id="rId16" Type="http://schemas.openxmlformats.org/officeDocument/2006/relationships/header" Target="header3.xml"/><Relationship Id="rId17" Type="http://schemas.openxmlformats.org/officeDocument/2006/relationships/image" Target="media/image4.jpeg"/><Relationship Id="rId18" Type="http://schemas.openxmlformats.org/officeDocument/2006/relationships/image" Target="media/image5.png"/><Relationship Id="rId19" Type="http://schemas.microsoft.com/office/2007/relationships/hdphoto" Target="media/hdphoto1.wdp"/></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Standard APA" Version="6"/>
</file>

<file path=customXml/itemProps1.xml><?xml version="1.0" encoding="utf-8"?>
<ds:datastoreItem xmlns:ds="http://schemas.openxmlformats.org/officeDocument/2006/customXml" ds:itemID="{7A739922-E1F7-0A4B-AC89-DFCC96498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C:\windows\TEMP\Navodila za izdelavo diplomske naloge FG.dot</Template>
  <TotalTime>1520</TotalTime>
  <Pages>30</Pages>
  <Words>7171</Words>
  <Characters>40880</Characters>
  <Application>Microsoft Macintosh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47956</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Nejc Vidrih</cp:lastModifiedBy>
  <cp:revision>111</cp:revision>
  <cp:lastPrinted>2016-04-15T06:22:00Z</cp:lastPrinted>
  <dcterms:created xsi:type="dcterms:W3CDTF">2016-07-16T18:00:00Z</dcterms:created>
  <dcterms:modified xsi:type="dcterms:W3CDTF">2016-08-12T14:08:00Z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
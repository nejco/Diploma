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1A1F922A" w:rsidR="007D33CC" w:rsidRPr="00AE3509" w:rsidRDefault="00521082" w:rsidP="00AE3509">
            <w:r>
              <w:t>Študent</w:t>
            </w:r>
            <w:r w:rsidR="007D33CC" w:rsidRPr="00AE3509">
              <w:t xml:space="preserve">: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1A58D24C" w14:textId="7F330ED4" w:rsidR="00093000" w:rsidRDefault="00F609B1">
      <w:pPr>
        <w:spacing w:line="240" w:lineRule="auto"/>
        <w:jc w:val="left"/>
        <w:rPr>
          <w:b/>
          <w:sz w:val="32"/>
          <w:szCs w:val="32"/>
        </w:rPr>
      </w:pPr>
      <w:r>
        <w:rPr>
          <w:b/>
          <w:sz w:val="32"/>
          <w:szCs w:val="32"/>
        </w:rPr>
        <w:br w:type="page"/>
      </w:r>
      <w:r w:rsidR="00093000">
        <w:rPr>
          <w:b/>
          <w:noProof/>
          <w:sz w:val="32"/>
          <w:szCs w:val="32"/>
          <w:lang w:val="en-US"/>
        </w:rPr>
        <w:lastRenderedPageBreak/>
        <w:drawing>
          <wp:inline distT="0" distB="0" distL="0" distR="0" wp14:anchorId="1AB2BD5C" wp14:editId="128CDC41">
            <wp:extent cx="5581015" cy="7882890"/>
            <wp:effectExtent l="0" t="0" r="6985" b="0"/>
            <wp:docPr id="29" name="Picture 29" descr="../../Pictures/Scan%2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Scan%203.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81015" cy="7882890"/>
                    </a:xfrm>
                    <a:prstGeom prst="rect">
                      <a:avLst/>
                    </a:prstGeom>
                    <a:noFill/>
                    <a:ln>
                      <a:noFill/>
                    </a:ln>
                  </pic:spPr>
                </pic:pic>
              </a:graphicData>
            </a:graphic>
          </wp:inline>
        </w:drawing>
      </w:r>
      <w:r w:rsidR="00093000">
        <w:rPr>
          <w:b/>
          <w:sz w:val="32"/>
          <w:szCs w:val="32"/>
        </w:rPr>
        <w:br w:type="page"/>
      </w:r>
    </w:p>
    <w:p w14:paraId="6FB1C7AB" w14:textId="77777777" w:rsidR="00F609B1" w:rsidRDefault="00F609B1" w:rsidP="00093000">
      <w:pPr>
        <w:spacing w:line="240" w:lineRule="auto"/>
        <w:jc w:val="lef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val="en-US"/>
        </w:rPr>
        <mc:AlternateContent>
          <mc:Choice Requires="wps">
            <w:drawing>
              <wp:inline distT="0" distB="0" distL="0" distR="0" wp14:anchorId="2F0BC328" wp14:editId="47541E40">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2C67C8" w:rsidRPr="00F609B1" w:rsidRDefault="002C67C8" w:rsidP="00F609B1">
                            <w:pPr>
                              <w:spacing w:after="240"/>
                              <w:rPr>
                                <w:b/>
                                <w:sz w:val="40"/>
                              </w:rPr>
                            </w:pPr>
                            <w:r w:rsidRPr="00F609B1">
                              <w:rPr>
                                <w:b/>
                                <w:sz w:val="40"/>
                              </w:rPr>
                              <w:t>Zahvala</w:t>
                            </w:r>
                          </w:p>
                          <w:p w14:paraId="243BBB34" w14:textId="3B0308F6" w:rsidR="002C67C8" w:rsidRPr="00F609B1" w:rsidRDefault="002C67C8"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2C67C8" w:rsidRPr="00F609B1" w:rsidRDefault="002C67C8" w:rsidP="00F609B1">
                            <w:pPr>
                              <w:rPr>
                                <w:i/>
                              </w:rPr>
                            </w:pPr>
                          </w:p>
                          <w:p w14:paraId="1DAD95E5" w14:textId="3B570096" w:rsidR="002C67C8" w:rsidRPr="00F609B1" w:rsidRDefault="002C67C8" w:rsidP="00F609B1">
                            <w:pPr>
                              <w:rPr>
                                <w:i/>
                              </w:rPr>
                            </w:pPr>
                            <w:r w:rsidRPr="00F609B1">
                              <w:rPr>
                                <w:i/>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0,0l0,21600,21600,21600,2160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" filled="f" stroked="f">
                <v:textbox>
                  <w:txbxContent>
                    <w:p w14:paraId="275C31BC" w14:textId="011952E6" w:rsidR="002C67C8" w:rsidRPr="00F609B1" w:rsidRDefault="002C67C8" w:rsidP="00F609B1">
                      <w:pPr>
                        <w:spacing w:after="240"/>
                        <w:rPr>
                          <w:b/>
                          <w:sz w:val="40"/>
                        </w:rPr>
                      </w:pPr>
                      <w:r w:rsidRPr="00F609B1">
                        <w:rPr>
                          <w:b/>
                          <w:sz w:val="40"/>
                        </w:rPr>
                        <w:t>Zahvala</w:t>
                      </w:r>
                    </w:p>
                    <w:p w14:paraId="243BBB34" w14:textId="3B0308F6" w:rsidR="002C67C8" w:rsidRPr="00F609B1" w:rsidRDefault="002C67C8"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2C67C8" w:rsidRPr="00F609B1" w:rsidRDefault="002C67C8" w:rsidP="00F609B1">
                      <w:pPr>
                        <w:rPr>
                          <w:i/>
                        </w:rPr>
                      </w:pPr>
                    </w:p>
                    <w:p w14:paraId="1DAD95E5" w14:textId="3B570096" w:rsidR="002C67C8" w:rsidRPr="00F609B1" w:rsidRDefault="002C67C8" w:rsidP="00F609B1">
                      <w:pPr>
                        <w:rPr>
                          <w:i/>
                        </w:rPr>
                      </w:pPr>
                      <w:r w:rsidRPr="00F609B1">
                        <w:rPr>
                          <w:i/>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Default="003570BB" w:rsidP="00E159CE">
      <w:pPr>
        <w:jc w:val="center"/>
        <w:rPr>
          <w:b/>
          <w:sz w:val="32"/>
          <w:szCs w:val="32"/>
        </w:rPr>
      </w:pPr>
      <w:r w:rsidRPr="003570BB">
        <w:rPr>
          <w:b/>
          <w:sz w:val="32"/>
          <w:szCs w:val="32"/>
        </w:rPr>
        <w:lastRenderedPageBreak/>
        <w:t xml:space="preserve">ODPRTOKODNE REŠITVE </w:t>
      </w:r>
    </w:p>
    <w:p w14:paraId="51C33B93" w14:textId="7F0F8C2F" w:rsidR="003570BB" w:rsidRPr="003570BB" w:rsidRDefault="003570BB" w:rsidP="00E159CE">
      <w:pPr>
        <w:jc w:val="center"/>
        <w:rPr>
          <w:b/>
          <w:sz w:val="32"/>
          <w:szCs w:val="32"/>
        </w:rPr>
      </w:pPr>
      <w:r w:rsidRPr="003570BB">
        <w:rPr>
          <w:b/>
          <w:sz w:val="32"/>
          <w:szCs w:val="32"/>
        </w:rPr>
        <w:t>ZA UPRAVLJANJE PAMETNIH HIŠ</w:t>
      </w:r>
    </w:p>
    <w:p w14:paraId="47A88DC3" w14:textId="77777777" w:rsidR="0086133B" w:rsidRDefault="0086133B">
      <w:pPr>
        <w:spacing w:line="240" w:lineRule="auto"/>
        <w:jc w:val="left"/>
        <w:rPr>
          <w:b/>
          <w:sz w:val="32"/>
          <w:szCs w:val="32"/>
        </w:rPr>
      </w:pPr>
    </w:p>
    <w:p w14:paraId="1B420FC0" w14:textId="675EE8A9" w:rsidR="00E159CE" w:rsidRDefault="00E159CE" w:rsidP="00E159CE">
      <w:r w:rsidRPr="00E159CE">
        <w:rPr>
          <w:b/>
        </w:rPr>
        <w:t>Ključne besede</w:t>
      </w:r>
      <w:r>
        <w:t xml:space="preserve">: </w:t>
      </w:r>
      <w:r w:rsidR="007001D3">
        <w:t>internet stvari, odprta koda, pametna hiša</w:t>
      </w:r>
      <w:r w:rsidR="00087E70">
        <w:t>,</w:t>
      </w:r>
      <w:r w:rsidR="007001D3">
        <w:t xml:space="preserve"> </w:t>
      </w:r>
      <w:r w:rsidR="00087E70">
        <w:t xml:space="preserve">iOS </w:t>
      </w:r>
    </w:p>
    <w:p w14:paraId="1F76878A" w14:textId="77777777" w:rsidR="00E159CE" w:rsidRDefault="00E159CE" w:rsidP="00E159CE"/>
    <w:p w14:paraId="213A7394" w14:textId="06E8531F" w:rsidR="00E159CE" w:rsidRDefault="00E159CE" w:rsidP="00E159CE">
      <w:r w:rsidRPr="00E159CE">
        <w:rPr>
          <w:b/>
        </w:rPr>
        <w:t>UDK</w:t>
      </w:r>
      <w:r w:rsidR="00561DB1">
        <w:t>:</w:t>
      </w:r>
      <w:r w:rsidR="00561DB1">
        <w:tab/>
      </w:r>
      <w:r w:rsidR="00561DB1" w:rsidRPr="00561DB1">
        <w:t>621.397.7-026.26(043.2)</w:t>
      </w:r>
    </w:p>
    <w:p w14:paraId="32DB7731" w14:textId="77777777" w:rsidR="00E159CE" w:rsidRPr="00E159CE" w:rsidRDefault="00E159CE">
      <w:pPr>
        <w:spacing w:line="240" w:lineRule="auto"/>
        <w:jc w:val="left"/>
        <w:rPr>
          <w:b/>
          <w:szCs w:val="32"/>
        </w:rPr>
      </w:pPr>
    </w:p>
    <w:p w14:paraId="28785D82" w14:textId="77777777" w:rsidR="00E159CE" w:rsidRPr="00E159CE" w:rsidRDefault="00E159CE">
      <w:pPr>
        <w:spacing w:line="240" w:lineRule="auto"/>
        <w:jc w:val="left"/>
        <w:rPr>
          <w:b/>
          <w:szCs w:val="32"/>
        </w:rPr>
      </w:pPr>
    </w:p>
    <w:p w14:paraId="2CA7FB60" w14:textId="77777777" w:rsidR="00E159CE" w:rsidRPr="00E159CE" w:rsidRDefault="00E159CE">
      <w:pPr>
        <w:spacing w:line="240" w:lineRule="auto"/>
        <w:jc w:val="left"/>
        <w:rPr>
          <w:b/>
          <w:szCs w:val="32"/>
        </w:rPr>
      </w:pPr>
    </w:p>
    <w:p w14:paraId="43635FBA" w14:textId="77777777" w:rsidR="00E159CE" w:rsidRPr="00E159CE" w:rsidRDefault="00E159CE">
      <w:pPr>
        <w:spacing w:line="240" w:lineRule="auto"/>
        <w:jc w:val="left"/>
        <w:rPr>
          <w:b/>
          <w:szCs w:val="32"/>
        </w:rPr>
      </w:pPr>
    </w:p>
    <w:p w14:paraId="565C31D8" w14:textId="77777777" w:rsidR="00E159CE" w:rsidRPr="00E159CE" w:rsidRDefault="00E159CE">
      <w:pPr>
        <w:spacing w:line="240" w:lineRule="auto"/>
        <w:jc w:val="left"/>
        <w:rPr>
          <w:b/>
          <w:szCs w:val="32"/>
        </w:rPr>
      </w:pPr>
    </w:p>
    <w:p w14:paraId="70901EA4" w14:textId="77777777" w:rsidR="00E159CE" w:rsidRDefault="00E159CE">
      <w:pPr>
        <w:spacing w:line="240" w:lineRule="auto"/>
        <w:jc w:val="left"/>
        <w:rPr>
          <w:b/>
          <w:szCs w:val="32"/>
        </w:rPr>
      </w:pPr>
    </w:p>
    <w:p w14:paraId="63F4695F" w14:textId="77777777" w:rsidR="00E159CE" w:rsidRDefault="00E159CE">
      <w:pPr>
        <w:spacing w:line="240" w:lineRule="auto"/>
        <w:jc w:val="left"/>
        <w:rPr>
          <w:b/>
          <w:szCs w:val="32"/>
        </w:rPr>
      </w:pPr>
    </w:p>
    <w:p w14:paraId="327B3BA7" w14:textId="77777777" w:rsidR="00E159CE" w:rsidRDefault="00E159CE">
      <w:pPr>
        <w:spacing w:line="240" w:lineRule="auto"/>
        <w:jc w:val="left"/>
        <w:rPr>
          <w:b/>
          <w:szCs w:val="32"/>
        </w:rPr>
      </w:pPr>
    </w:p>
    <w:p w14:paraId="36A7401A" w14:textId="77777777" w:rsidR="00E159CE" w:rsidRPr="00E159CE" w:rsidRDefault="00E159CE">
      <w:pPr>
        <w:spacing w:line="240" w:lineRule="auto"/>
        <w:jc w:val="left"/>
        <w:rPr>
          <w:b/>
          <w:szCs w:val="32"/>
        </w:rPr>
      </w:pPr>
    </w:p>
    <w:p w14:paraId="7AAF450F" w14:textId="77777777" w:rsidR="00E159CE" w:rsidRPr="00E159CE" w:rsidRDefault="00E159CE">
      <w:pPr>
        <w:spacing w:line="240" w:lineRule="auto"/>
        <w:jc w:val="left"/>
        <w:rPr>
          <w:b/>
          <w:szCs w:val="32"/>
        </w:rPr>
      </w:pPr>
    </w:p>
    <w:p w14:paraId="4952F52B" w14:textId="77777777" w:rsidR="00E159CE" w:rsidRDefault="00E159CE">
      <w:pPr>
        <w:spacing w:line="240" w:lineRule="auto"/>
        <w:jc w:val="left"/>
        <w:rPr>
          <w:b/>
          <w:szCs w:val="32"/>
        </w:rPr>
      </w:pPr>
      <w:r w:rsidRPr="00E159CE">
        <w:rPr>
          <w:b/>
          <w:szCs w:val="32"/>
        </w:rPr>
        <w:t>Povzetek</w:t>
      </w:r>
    </w:p>
    <w:p w14:paraId="6BCD0AF3" w14:textId="42A9A30D" w:rsidR="00E159CE" w:rsidRDefault="00E159CE">
      <w:pPr>
        <w:spacing w:line="240" w:lineRule="auto"/>
        <w:jc w:val="left"/>
        <w:rPr>
          <w:szCs w:val="32"/>
        </w:rPr>
      </w:pPr>
    </w:p>
    <w:p w14:paraId="00E0F674" w14:textId="1700E80F" w:rsidR="00F30C65" w:rsidRDefault="00F30C65" w:rsidP="0099392F">
      <w:r>
        <w:rPr>
          <w:szCs w:val="32"/>
        </w:rPr>
        <w:t xml:space="preserve">V diplomski nalogi predstavimo </w:t>
      </w:r>
      <w:r w:rsidR="00362B0E">
        <w:rPr>
          <w:szCs w:val="32"/>
        </w:rPr>
        <w:t>internet</w:t>
      </w:r>
      <w:r w:rsidR="0099392F">
        <w:rPr>
          <w:szCs w:val="32"/>
        </w:rPr>
        <w:t xml:space="preserve"> stvari </w:t>
      </w:r>
      <w:r w:rsidR="00362B0E">
        <w:rPr>
          <w:szCs w:val="32"/>
        </w:rPr>
        <w:t xml:space="preserve">in uporabo </w:t>
      </w:r>
      <w:r w:rsidR="00B265FE">
        <w:rPr>
          <w:szCs w:val="32"/>
        </w:rPr>
        <w:t xml:space="preserve">naprav te kategorije </w:t>
      </w:r>
      <w:r w:rsidR="00362B0E">
        <w:rPr>
          <w:szCs w:val="32"/>
        </w:rPr>
        <w:t>v</w:t>
      </w:r>
      <w:r w:rsidR="00D9259B">
        <w:rPr>
          <w:szCs w:val="32"/>
        </w:rPr>
        <w:t xml:space="preserve"> </w:t>
      </w:r>
      <w:r w:rsidR="0099392F">
        <w:rPr>
          <w:szCs w:val="32"/>
        </w:rPr>
        <w:t>pametn</w:t>
      </w:r>
      <w:r w:rsidR="00362B0E">
        <w:rPr>
          <w:szCs w:val="32"/>
        </w:rPr>
        <w:t>i hiši</w:t>
      </w:r>
      <w:r w:rsidR="0099392F">
        <w:rPr>
          <w:szCs w:val="32"/>
        </w:rPr>
        <w:t xml:space="preserve">. </w:t>
      </w:r>
      <w:r w:rsidR="00F343C1">
        <w:rPr>
          <w:szCs w:val="32"/>
        </w:rPr>
        <w:t>Razložen je</w:t>
      </w:r>
      <w:r w:rsidR="00305B26">
        <w:rPr>
          <w:szCs w:val="32"/>
        </w:rPr>
        <w:t xml:space="preserve"> princip odprte kode</w:t>
      </w:r>
      <w:r w:rsidR="00362B0E">
        <w:rPr>
          <w:szCs w:val="32"/>
        </w:rPr>
        <w:t xml:space="preserve"> in lastnosti, ki </w:t>
      </w:r>
      <w:r w:rsidR="00B265FE">
        <w:rPr>
          <w:szCs w:val="32"/>
        </w:rPr>
        <w:t>so povezane</w:t>
      </w:r>
      <w:r w:rsidR="00305B26">
        <w:rPr>
          <w:szCs w:val="32"/>
        </w:rPr>
        <w:t xml:space="preserve"> </w:t>
      </w:r>
      <w:r w:rsidR="00362B0E">
        <w:rPr>
          <w:szCs w:val="32"/>
        </w:rPr>
        <w:t xml:space="preserve">z </w:t>
      </w:r>
      <w:r w:rsidR="00D9259B">
        <w:rPr>
          <w:szCs w:val="32"/>
        </w:rPr>
        <w:t>internet</w:t>
      </w:r>
      <w:r w:rsidR="00362B0E">
        <w:rPr>
          <w:szCs w:val="32"/>
        </w:rPr>
        <w:t>om</w:t>
      </w:r>
      <w:r w:rsidR="00D9259B">
        <w:rPr>
          <w:szCs w:val="32"/>
        </w:rPr>
        <w:t xml:space="preserve"> stvari</w:t>
      </w:r>
      <w:r w:rsidR="00305B26">
        <w:rPr>
          <w:szCs w:val="32"/>
        </w:rPr>
        <w:t xml:space="preserve">. </w:t>
      </w:r>
      <w:r w:rsidR="00C43BC5">
        <w:rPr>
          <w:szCs w:val="32"/>
        </w:rPr>
        <w:t xml:space="preserve">Naredimo pregled </w:t>
      </w:r>
      <w:r w:rsidR="00305B26">
        <w:rPr>
          <w:szCs w:val="32"/>
        </w:rPr>
        <w:t>obstoječ</w:t>
      </w:r>
      <w:r w:rsidR="00C43BC5">
        <w:rPr>
          <w:szCs w:val="32"/>
        </w:rPr>
        <w:t>ih</w:t>
      </w:r>
      <w:r w:rsidR="00305B26">
        <w:rPr>
          <w:szCs w:val="32"/>
        </w:rPr>
        <w:t xml:space="preserve"> </w:t>
      </w:r>
      <w:r w:rsidR="00362B0E">
        <w:rPr>
          <w:szCs w:val="32"/>
        </w:rPr>
        <w:t>naprav</w:t>
      </w:r>
      <w:r w:rsidR="00D9259B">
        <w:rPr>
          <w:szCs w:val="32"/>
        </w:rPr>
        <w:t xml:space="preserve"> </w:t>
      </w:r>
      <w:r w:rsidR="00362B0E">
        <w:rPr>
          <w:szCs w:val="32"/>
        </w:rPr>
        <w:t>za</w:t>
      </w:r>
      <w:r w:rsidR="00D9259B">
        <w:rPr>
          <w:szCs w:val="32"/>
        </w:rPr>
        <w:t xml:space="preserve"> </w:t>
      </w:r>
      <w:r w:rsidR="00362B0E">
        <w:rPr>
          <w:szCs w:val="32"/>
        </w:rPr>
        <w:t>pametne</w:t>
      </w:r>
      <w:r w:rsidR="00D9259B">
        <w:rPr>
          <w:szCs w:val="32"/>
        </w:rPr>
        <w:t xml:space="preserve"> hiš</w:t>
      </w:r>
      <w:r w:rsidR="00362B0E">
        <w:rPr>
          <w:szCs w:val="32"/>
        </w:rPr>
        <w:t>e</w:t>
      </w:r>
      <w:r w:rsidR="00305B26">
        <w:rPr>
          <w:szCs w:val="32"/>
        </w:rPr>
        <w:t xml:space="preserve"> in </w:t>
      </w:r>
      <w:r w:rsidR="001307E6">
        <w:rPr>
          <w:szCs w:val="32"/>
        </w:rPr>
        <w:t>komunikaci</w:t>
      </w:r>
      <w:r w:rsidR="00C43BC5">
        <w:rPr>
          <w:szCs w:val="32"/>
        </w:rPr>
        <w:t>jskih protokolov</w:t>
      </w:r>
      <w:r w:rsidR="00521082">
        <w:rPr>
          <w:szCs w:val="32"/>
        </w:rPr>
        <w:t>,</w:t>
      </w:r>
      <w:r w:rsidR="001307E6">
        <w:rPr>
          <w:szCs w:val="32"/>
        </w:rPr>
        <w:t xml:space="preserve"> s katerimi </w:t>
      </w:r>
      <w:r w:rsidR="00C43BC5">
        <w:rPr>
          <w:szCs w:val="32"/>
        </w:rPr>
        <w:t>t</w:t>
      </w:r>
      <w:r w:rsidR="00362B0E">
        <w:rPr>
          <w:szCs w:val="32"/>
        </w:rPr>
        <w:t>e</w:t>
      </w:r>
      <w:r w:rsidR="00C43BC5">
        <w:rPr>
          <w:szCs w:val="32"/>
        </w:rPr>
        <w:t xml:space="preserve"> </w:t>
      </w:r>
      <w:r w:rsidR="001307E6">
        <w:rPr>
          <w:szCs w:val="32"/>
        </w:rPr>
        <w:t>komunicirajo</w:t>
      </w:r>
      <w:r w:rsidR="00305B26">
        <w:rPr>
          <w:szCs w:val="32"/>
        </w:rPr>
        <w:t>.</w:t>
      </w:r>
      <w:r w:rsidR="001307E6">
        <w:rPr>
          <w:szCs w:val="32"/>
        </w:rPr>
        <w:t xml:space="preserve"> </w:t>
      </w:r>
      <w:r w:rsidR="00305B26">
        <w:rPr>
          <w:szCs w:val="32"/>
        </w:rPr>
        <w:t>Z</w:t>
      </w:r>
      <w:r w:rsidR="0099392F">
        <w:rPr>
          <w:szCs w:val="32"/>
        </w:rPr>
        <w:t xml:space="preserve"> uporabo računalnika Raspberry Pi razvijemo sistem pametne hiše</w:t>
      </w:r>
      <w:r w:rsidR="000416A2">
        <w:rPr>
          <w:szCs w:val="32"/>
        </w:rPr>
        <w:t xml:space="preserve"> upravljane</w:t>
      </w:r>
      <w:r w:rsidR="00D9259B">
        <w:rPr>
          <w:szCs w:val="32"/>
        </w:rPr>
        <w:t xml:space="preserve"> </w:t>
      </w:r>
      <w:r w:rsidR="0099392F">
        <w:rPr>
          <w:szCs w:val="32"/>
        </w:rPr>
        <w:t>z</w:t>
      </w:r>
      <w:r w:rsidR="00802AD5">
        <w:rPr>
          <w:szCs w:val="32"/>
        </w:rPr>
        <w:t xml:space="preserve"> mobilno</w:t>
      </w:r>
      <w:r w:rsidR="0099392F">
        <w:rPr>
          <w:szCs w:val="32"/>
        </w:rPr>
        <w:t xml:space="preserve"> iOS aplikacijo</w:t>
      </w:r>
      <w:r w:rsidR="00362B0E">
        <w:rPr>
          <w:szCs w:val="32"/>
        </w:rPr>
        <w:t>, razvito z programskim jezikom Swift</w:t>
      </w:r>
      <w:r w:rsidR="0099392F">
        <w:rPr>
          <w:szCs w:val="32"/>
        </w:rPr>
        <w:t xml:space="preserve">. Razvijemo tudi razširitev za hiter dostop do izbranih funkcionalnosti in </w:t>
      </w:r>
      <w:r w:rsidR="00305B26">
        <w:rPr>
          <w:szCs w:val="32"/>
        </w:rPr>
        <w:t>avtomatsko upravljanje</w:t>
      </w:r>
      <w:r w:rsidR="0099392F">
        <w:rPr>
          <w:szCs w:val="32"/>
        </w:rPr>
        <w:t xml:space="preserve"> z uporabo iBeacon tehnologije.</w:t>
      </w:r>
      <w:r w:rsidR="00362B0E">
        <w:rPr>
          <w:szCs w:val="32"/>
        </w:rPr>
        <w:t xml:space="preserve"> </w:t>
      </w:r>
      <w:r w:rsidR="00521082">
        <w:t>Opišemo tudi</w:t>
      </w:r>
      <w:r w:rsidR="00DE20D1">
        <w:t xml:space="preserve"> izzive</w:t>
      </w:r>
      <w:r w:rsidR="00C43BC5">
        <w:t xml:space="preserve"> interneta stvari</w:t>
      </w:r>
      <w:r w:rsidR="00D44C5C">
        <w:t xml:space="preserve"> </w:t>
      </w:r>
      <w:r w:rsidR="000416A2">
        <w:t>in</w:t>
      </w:r>
      <w:r w:rsidR="00DE20D1">
        <w:t xml:space="preserve"> predlaga</w:t>
      </w:r>
      <w:r w:rsidR="00521082">
        <w:t>mo</w:t>
      </w:r>
      <w:r w:rsidR="00DE20D1">
        <w:t xml:space="preserve"> idejno rešitev sistema</w:t>
      </w:r>
      <w:r w:rsidR="00A248AD">
        <w:t xml:space="preserve"> pametne hiše.</w:t>
      </w:r>
    </w:p>
    <w:p w14:paraId="2D4CB83D" w14:textId="0E9456A7" w:rsidR="0086133B" w:rsidRPr="00E159CE" w:rsidRDefault="0086133B" w:rsidP="0099392F">
      <w:pPr>
        <w:spacing w:line="240" w:lineRule="auto"/>
        <w:rPr>
          <w:b/>
          <w:szCs w:val="32"/>
        </w:rPr>
      </w:pPr>
      <w:r w:rsidRPr="00E159CE">
        <w:rPr>
          <w:b/>
          <w:szCs w:val="32"/>
        </w:rPr>
        <w:br w:type="page"/>
      </w:r>
    </w:p>
    <w:p w14:paraId="2A4E5FDC" w14:textId="77777777" w:rsidR="0082112D" w:rsidRDefault="00B03D21" w:rsidP="00154F5C">
      <w:pPr>
        <w:jc w:val="center"/>
        <w:rPr>
          <w:b/>
          <w:sz w:val="32"/>
          <w:szCs w:val="32"/>
        </w:rPr>
      </w:pPr>
      <w:r>
        <w:rPr>
          <w:b/>
          <w:sz w:val="32"/>
          <w:szCs w:val="32"/>
        </w:rPr>
        <w:lastRenderedPageBreak/>
        <w:t xml:space="preserve">OPEN SOURCE SOLUTIONS </w:t>
      </w:r>
    </w:p>
    <w:p w14:paraId="1A20A9F3" w14:textId="1BC03E23" w:rsidR="00154F5C" w:rsidRDefault="00B03D21" w:rsidP="00154F5C">
      <w:pPr>
        <w:jc w:val="center"/>
        <w:rPr>
          <w:b/>
          <w:sz w:val="32"/>
          <w:szCs w:val="32"/>
        </w:rPr>
      </w:pPr>
      <w:r>
        <w:rPr>
          <w:b/>
          <w:sz w:val="32"/>
          <w:szCs w:val="32"/>
        </w:rPr>
        <w:t>FOR SMART HOME MANAGEMENT</w:t>
      </w:r>
      <w:r w:rsidR="00154F5C" w:rsidRPr="003570BB">
        <w:rPr>
          <w:b/>
          <w:sz w:val="32"/>
          <w:szCs w:val="32"/>
        </w:rPr>
        <w:t xml:space="preserve"> </w:t>
      </w:r>
    </w:p>
    <w:p w14:paraId="7EF8096D" w14:textId="77777777" w:rsidR="00154F5C" w:rsidRDefault="00154F5C" w:rsidP="00154F5C">
      <w:pPr>
        <w:spacing w:line="240" w:lineRule="auto"/>
        <w:jc w:val="left"/>
        <w:rPr>
          <w:b/>
          <w:sz w:val="32"/>
          <w:szCs w:val="32"/>
        </w:rPr>
      </w:pPr>
    </w:p>
    <w:p w14:paraId="0C8E9D5A" w14:textId="5F9F0A25" w:rsidR="00154F5C" w:rsidRPr="00A248AD" w:rsidRDefault="00DC5801" w:rsidP="00154F5C">
      <w:pPr>
        <w:rPr>
          <w:lang w:val="en-GB"/>
        </w:rPr>
      </w:pPr>
      <w:r w:rsidRPr="00A248AD">
        <w:rPr>
          <w:b/>
          <w:lang w:val="en-GB"/>
        </w:rPr>
        <w:t>Key words</w:t>
      </w:r>
      <w:r w:rsidR="00154F5C" w:rsidRPr="00A248AD">
        <w:rPr>
          <w:lang w:val="en-GB"/>
        </w:rPr>
        <w:t xml:space="preserve">: </w:t>
      </w:r>
      <w:r w:rsidR="000613A3">
        <w:rPr>
          <w:lang w:val="en-GB"/>
        </w:rPr>
        <w:t>Internet of things</w:t>
      </w:r>
      <w:r w:rsidR="007001D3" w:rsidRPr="00A248AD">
        <w:rPr>
          <w:lang w:val="en-GB"/>
        </w:rPr>
        <w:t>, open source, smart home</w:t>
      </w:r>
      <w:r w:rsidR="00087E70" w:rsidRPr="00A248AD">
        <w:rPr>
          <w:lang w:val="en-GB"/>
        </w:rPr>
        <w:t>,</w:t>
      </w:r>
      <w:r w:rsidR="007001D3" w:rsidRPr="00A248AD">
        <w:rPr>
          <w:lang w:val="en-GB"/>
        </w:rPr>
        <w:t xml:space="preserve"> </w:t>
      </w:r>
      <w:r w:rsidR="00087E70" w:rsidRPr="00A248AD">
        <w:rPr>
          <w:lang w:val="en-GB"/>
        </w:rPr>
        <w:t>iOS</w:t>
      </w:r>
    </w:p>
    <w:p w14:paraId="563737D2" w14:textId="77777777" w:rsidR="00154F5C" w:rsidRDefault="00154F5C" w:rsidP="00154F5C"/>
    <w:p w14:paraId="1F6560FD" w14:textId="5F84665E" w:rsidR="00154F5C" w:rsidRDefault="00154F5C" w:rsidP="00154F5C">
      <w:r w:rsidRPr="00E159CE">
        <w:rPr>
          <w:b/>
        </w:rPr>
        <w:t>UDK</w:t>
      </w:r>
      <w:r w:rsidR="00561DB1">
        <w:t>:</w:t>
      </w:r>
      <w:r w:rsidR="00561DB1">
        <w:tab/>
      </w:r>
      <w:r w:rsidR="00561DB1" w:rsidRPr="00561DB1">
        <w:t>621.397.7-026.26(043.2)</w:t>
      </w:r>
    </w:p>
    <w:p w14:paraId="0F467A64" w14:textId="77777777" w:rsidR="00154F5C" w:rsidRPr="00E159CE" w:rsidRDefault="00154F5C" w:rsidP="00154F5C">
      <w:pPr>
        <w:spacing w:line="240" w:lineRule="auto"/>
        <w:jc w:val="left"/>
        <w:rPr>
          <w:b/>
          <w:szCs w:val="32"/>
        </w:rPr>
      </w:pPr>
    </w:p>
    <w:p w14:paraId="1DD215D0" w14:textId="77777777" w:rsidR="00154F5C" w:rsidRPr="00E159CE" w:rsidRDefault="00154F5C" w:rsidP="00154F5C">
      <w:pPr>
        <w:spacing w:line="240" w:lineRule="auto"/>
        <w:jc w:val="left"/>
        <w:rPr>
          <w:b/>
          <w:szCs w:val="32"/>
        </w:rPr>
      </w:pPr>
    </w:p>
    <w:p w14:paraId="1F9B8AFB" w14:textId="77777777" w:rsidR="00154F5C" w:rsidRPr="00E159CE" w:rsidRDefault="00154F5C" w:rsidP="00154F5C">
      <w:pPr>
        <w:spacing w:line="240" w:lineRule="auto"/>
        <w:jc w:val="left"/>
        <w:rPr>
          <w:b/>
          <w:szCs w:val="32"/>
        </w:rPr>
      </w:pPr>
    </w:p>
    <w:p w14:paraId="2D2F7E6D" w14:textId="77777777" w:rsidR="00154F5C" w:rsidRPr="00E159CE" w:rsidRDefault="00154F5C" w:rsidP="00154F5C">
      <w:pPr>
        <w:spacing w:line="240" w:lineRule="auto"/>
        <w:jc w:val="left"/>
        <w:rPr>
          <w:b/>
          <w:szCs w:val="32"/>
        </w:rPr>
      </w:pPr>
    </w:p>
    <w:p w14:paraId="49123FC6" w14:textId="77777777" w:rsidR="00154F5C" w:rsidRDefault="00154F5C" w:rsidP="00154F5C">
      <w:pPr>
        <w:spacing w:line="240" w:lineRule="auto"/>
        <w:jc w:val="left"/>
        <w:rPr>
          <w:b/>
          <w:szCs w:val="32"/>
        </w:rPr>
      </w:pPr>
    </w:p>
    <w:p w14:paraId="5C2562FF" w14:textId="77777777" w:rsidR="00154F5C" w:rsidRDefault="00154F5C" w:rsidP="00154F5C">
      <w:pPr>
        <w:spacing w:line="240" w:lineRule="auto"/>
        <w:jc w:val="left"/>
        <w:rPr>
          <w:b/>
          <w:szCs w:val="32"/>
        </w:rPr>
      </w:pPr>
    </w:p>
    <w:p w14:paraId="2153C933" w14:textId="77777777" w:rsidR="00154F5C" w:rsidRDefault="00154F5C" w:rsidP="00154F5C">
      <w:pPr>
        <w:spacing w:line="240" w:lineRule="auto"/>
        <w:jc w:val="left"/>
        <w:rPr>
          <w:b/>
          <w:szCs w:val="32"/>
        </w:rPr>
      </w:pPr>
    </w:p>
    <w:p w14:paraId="265A66F8" w14:textId="77777777" w:rsidR="00154F5C" w:rsidRDefault="00154F5C" w:rsidP="00154F5C">
      <w:pPr>
        <w:spacing w:line="240" w:lineRule="auto"/>
        <w:jc w:val="left"/>
        <w:rPr>
          <w:b/>
          <w:szCs w:val="32"/>
        </w:rPr>
      </w:pPr>
    </w:p>
    <w:p w14:paraId="752D0FD5" w14:textId="77777777" w:rsidR="00154F5C" w:rsidRPr="00E159CE" w:rsidRDefault="00154F5C" w:rsidP="00154F5C">
      <w:pPr>
        <w:spacing w:line="240" w:lineRule="auto"/>
        <w:jc w:val="left"/>
        <w:rPr>
          <w:b/>
          <w:szCs w:val="32"/>
        </w:rPr>
      </w:pPr>
    </w:p>
    <w:p w14:paraId="5CC5531E" w14:textId="77777777" w:rsidR="00154F5C" w:rsidRPr="00E159CE" w:rsidRDefault="00154F5C" w:rsidP="00154F5C">
      <w:pPr>
        <w:spacing w:line="240" w:lineRule="auto"/>
        <w:jc w:val="left"/>
        <w:rPr>
          <w:b/>
          <w:szCs w:val="32"/>
        </w:rPr>
      </w:pPr>
    </w:p>
    <w:p w14:paraId="19127FBD" w14:textId="48B94087" w:rsidR="00154F5C" w:rsidRPr="00A248AD" w:rsidRDefault="00DC5801" w:rsidP="00154F5C">
      <w:pPr>
        <w:spacing w:line="240" w:lineRule="auto"/>
        <w:jc w:val="left"/>
        <w:rPr>
          <w:b/>
          <w:szCs w:val="32"/>
          <w:lang w:val="en-GB"/>
        </w:rPr>
      </w:pPr>
      <w:r w:rsidRPr="00A248AD">
        <w:rPr>
          <w:b/>
          <w:szCs w:val="32"/>
          <w:lang w:val="en-GB"/>
        </w:rPr>
        <w:t>Abstract</w:t>
      </w:r>
    </w:p>
    <w:p w14:paraId="2853441D" w14:textId="77777777" w:rsidR="0086133B" w:rsidRPr="00A248AD" w:rsidRDefault="0086133B">
      <w:pPr>
        <w:spacing w:line="240" w:lineRule="auto"/>
        <w:jc w:val="left"/>
        <w:rPr>
          <w:szCs w:val="32"/>
          <w:lang w:val="en-GB"/>
        </w:rPr>
      </w:pPr>
    </w:p>
    <w:p w14:paraId="6552FAB9" w14:textId="0C3C8AFE" w:rsidR="007001D3" w:rsidRPr="00A248AD" w:rsidRDefault="007001D3" w:rsidP="007001D3">
      <w:pPr>
        <w:rPr>
          <w:szCs w:val="32"/>
          <w:lang w:val="en-GB"/>
        </w:rPr>
      </w:pPr>
      <w:r w:rsidRPr="00A248AD">
        <w:rPr>
          <w:lang w:val="en-GB"/>
        </w:rPr>
        <w:t xml:space="preserve">In this diploma work we present the internet of things and </w:t>
      </w:r>
      <w:r w:rsidR="00A248AD" w:rsidRPr="00A248AD">
        <w:rPr>
          <w:lang w:val="en-GB"/>
        </w:rPr>
        <w:t>its</w:t>
      </w:r>
      <w:r w:rsidRPr="00A248AD">
        <w:rPr>
          <w:lang w:val="en-GB"/>
        </w:rPr>
        <w:t xml:space="preserve"> use cases in</w:t>
      </w:r>
      <w:r w:rsidR="00A248AD">
        <w:rPr>
          <w:lang w:val="en-GB"/>
        </w:rPr>
        <w:t xml:space="preserve"> smart home</w:t>
      </w:r>
      <w:r w:rsidRPr="00A248AD">
        <w:rPr>
          <w:lang w:val="en-GB"/>
        </w:rPr>
        <w:t xml:space="preserve">. We present the principle of open source and provide arguments for its use in internet of things. </w:t>
      </w:r>
      <w:r w:rsidRPr="00A248AD">
        <w:rPr>
          <w:szCs w:val="32"/>
          <w:lang w:val="en-GB"/>
        </w:rPr>
        <w:t>We also look at existing smart home products and communication protocols used</w:t>
      </w:r>
      <w:r w:rsidR="00A248AD">
        <w:rPr>
          <w:szCs w:val="32"/>
          <w:lang w:val="en-GB"/>
        </w:rPr>
        <w:t xml:space="preserve"> between them</w:t>
      </w:r>
      <w:r w:rsidRPr="00A248AD">
        <w:rPr>
          <w:szCs w:val="32"/>
          <w:lang w:val="en-GB"/>
        </w:rPr>
        <w:t>. We develop smart home system based on Raspberry Pi companion iOS application developed in Swift. We a</w:t>
      </w:r>
      <w:r w:rsidR="00A248AD">
        <w:rPr>
          <w:szCs w:val="32"/>
          <w:lang w:val="en-GB"/>
        </w:rPr>
        <w:t>lso developed</w:t>
      </w:r>
      <w:r w:rsidRPr="00A248AD">
        <w:rPr>
          <w:szCs w:val="32"/>
          <w:lang w:val="en-GB"/>
        </w:rPr>
        <w:t xml:space="preserve"> </w:t>
      </w:r>
      <w:r w:rsidR="00A248AD">
        <w:rPr>
          <w:szCs w:val="32"/>
          <w:lang w:val="en-GB"/>
        </w:rPr>
        <w:t>widget for quick</w:t>
      </w:r>
      <w:r w:rsidRPr="00A248AD">
        <w:rPr>
          <w:szCs w:val="32"/>
          <w:lang w:val="en-GB"/>
        </w:rPr>
        <w:t xml:space="preserve"> access and integrate iBeacon tec</w:t>
      </w:r>
      <w:r w:rsidR="00A248AD">
        <w:rPr>
          <w:szCs w:val="32"/>
          <w:lang w:val="en-GB"/>
        </w:rPr>
        <w:t xml:space="preserve">hnology for automation. We present some </w:t>
      </w:r>
      <w:r w:rsidRPr="00A248AD">
        <w:rPr>
          <w:szCs w:val="32"/>
          <w:lang w:val="en-GB"/>
        </w:rPr>
        <w:t xml:space="preserve">challenges internet of things is facing and describe our idea for smart home that came </w:t>
      </w:r>
      <w:r w:rsidR="00521082">
        <w:rPr>
          <w:szCs w:val="32"/>
          <w:lang w:val="en-GB"/>
        </w:rPr>
        <w:t>while researching</w:t>
      </w:r>
      <w:r w:rsidRPr="00A248AD">
        <w:rPr>
          <w:szCs w:val="32"/>
          <w:lang w:val="en-GB"/>
        </w:rPr>
        <w:t xml:space="preserve"> for this diploma work.</w:t>
      </w:r>
    </w:p>
    <w:p w14:paraId="38105328" w14:textId="77777777" w:rsidR="007001D3" w:rsidRDefault="007001D3">
      <w:pPr>
        <w:spacing w:line="240" w:lineRule="auto"/>
        <w:jc w:val="left"/>
        <w:rPr>
          <w:b/>
          <w:sz w:val="32"/>
          <w:szCs w:val="32"/>
        </w:rPr>
      </w:pPr>
    </w:p>
    <w:p w14:paraId="2EFE5BC6" w14:textId="6F13863B" w:rsidR="0086133B" w:rsidRDefault="0086133B">
      <w:pPr>
        <w:spacing w:line="240" w:lineRule="auto"/>
        <w:jc w:val="left"/>
        <w:rPr>
          <w:b/>
          <w:sz w:val="32"/>
          <w:szCs w:val="32"/>
        </w:rPr>
      </w:pPr>
      <w:r>
        <w:rPr>
          <w:b/>
          <w:sz w:val="32"/>
          <w:szCs w:val="32"/>
        </w:rPr>
        <w:br w:type="page"/>
      </w:r>
    </w:p>
    <w:p w14:paraId="7305D467" w14:textId="41B25892" w:rsidR="00A83746" w:rsidRDefault="002B38D9" w:rsidP="00A83746">
      <w:pPr>
        <w:spacing w:line="240" w:lineRule="auto"/>
        <w:rPr>
          <w:b/>
          <w:sz w:val="32"/>
          <w:szCs w:val="32"/>
        </w:rPr>
      </w:pPr>
      <w:r w:rsidRPr="00AE3509">
        <w:rPr>
          <w:b/>
          <w:sz w:val="32"/>
          <w:szCs w:val="32"/>
        </w:rPr>
        <w:lastRenderedPageBreak/>
        <w:t>KAZALO</w:t>
      </w:r>
    </w:p>
    <w:p w14:paraId="71FCBB44" w14:textId="77777777" w:rsidR="00A83746" w:rsidRPr="00AE3509" w:rsidRDefault="00A83746" w:rsidP="00A83746">
      <w:pPr>
        <w:spacing w:line="240" w:lineRule="auto"/>
        <w:rPr>
          <w:b/>
          <w:sz w:val="32"/>
          <w:szCs w:val="32"/>
        </w:rPr>
      </w:pPr>
    </w:p>
    <w:sdt>
      <w:sdtPr>
        <w:rPr>
          <w:rFonts w:ascii="Arial" w:hAnsi="Arial"/>
          <w:b w:val="0"/>
          <w:bCs w:val="0"/>
          <w:sz w:val="22"/>
          <w:szCs w:val="22"/>
        </w:rPr>
        <w:id w:val="999536709"/>
        <w:docPartObj>
          <w:docPartGallery w:val="Table of Contents"/>
          <w:docPartUnique/>
        </w:docPartObj>
      </w:sdtPr>
      <w:sdtEndPr>
        <w:rPr>
          <w:noProof/>
        </w:rPr>
      </w:sdtEndPr>
      <w:sdtContent>
        <w:p w14:paraId="6767C9C6" w14:textId="77777777" w:rsidR="00723B02" w:rsidRDefault="00DD1B5C">
          <w:pPr>
            <w:pStyle w:val="TOC1"/>
            <w:tabs>
              <w:tab w:val="left" w:pos="440"/>
              <w:tab w:val="right" w:leader="dot" w:pos="8772"/>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459674710" w:history="1">
            <w:r w:rsidR="00723B02" w:rsidRPr="0041500A">
              <w:rPr>
                <w:rStyle w:val="Hyperlink"/>
                <w:noProof/>
              </w:rPr>
              <w:t>1</w:t>
            </w:r>
            <w:r w:rsidR="00723B02">
              <w:rPr>
                <w:rFonts w:eastAsiaTheme="minorEastAsia" w:cstheme="minorBidi"/>
                <w:b w:val="0"/>
                <w:bCs w:val="0"/>
                <w:noProof/>
                <w:lang w:val="en-US"/>
              </w:rPr>
              <w:tab/>
            </w:r>
            <w:r w:rsidR="00723B02" w:rsidRPr="0041500A">
              <w:rPr>
                <w:rStyle w:val="Hyperlink"/>
                <w:noProof/>
              </w:rPr>
              <w:t>UVOD</w:t>
            </w:r>
            <w:r w:rsidR="00723B02">
              <w:rPr>
                <w:noProof/>
                <w:webHidden/>
              </w:rPr>
              <w:tab/>
            </w:r>
            <w:r w:rsidR="00723B02">
              <w:rPr>
                <w:noProof/>
                <w:webHidden/>
              </w:rPr>
              <w:fldChar w:fldCharType="begin"/>
            </w:r>
            <w:r w:rsidR="00723B02">
              <w:rPr>
                <w:noProof/>
                <w:webHidden/>
              </w:rPr>
              <w:instrText xml:space="preserve"> PAGEREF _Toc459674710 \h </w:instrText>
            </w:r>
            <w:r w:rsidR="00723B02">
              <w:rPr>
                <w:noProof/>
                <w:webHidden/>
              </w:rPr>
            </w:r>
            <w:r w:rsidR="00723B02">
              <w:rPr>
                <w:noProof/>
                <w:webHidden/>
              </w:rPr>
              <w:fldChar w:fldCharType="separate"/>
            </w:r>
            <w:r w:rsidR="003046F7">
              <w:rPr>
                <w:noProof/>
                <w:webHidden/>
              </w:rPr>
              <w:t>1</w:t>
            </w:r>
            <w:r w:rsidR="00723B02">
              <w:rPr>
                <w:noProof/>
                <w:webHidden/>
              </w:rPr>
              <w:fldChar w:fldCharType="end"/>
            </w:r>
          </w:hyperlink>
        </w:p>
        <w:p w14:paraId="13B48D8C" w14:textId="77777777" w:rsidR="00723B02" w:rsidRDefault="002C67C8">
          <w:pPr>
            <w:pStyle w:val="TOC1"/>
            <w:tabs>
              <w:tab w:val="left" w:pos="440"/>
              <w:tab w:val="right" w:leader="dot" w:pos="8772"/>
            </w:tabs>
            <w:rPr>
              <w:rFonts w:eastAsiaTheme="minorEastAsia" w:cstheme="minorBidi"/>
              <w:b w:val="0"/>
              <w:bCs w:val="0"/>
              <w:noProof/>
              <w:lang w:val="en-US"/>
            </w:rPr>
          </w:pPr>
          <w:hyperlink w:anchor="_Toc459674711" w:history="1">
            <w:r w:rsidR="00723B02" w:rsidRPr="0041500A">
              <w:rPr>
                <w:rStyle w:val="Hyperlink"/>
                <w:noProof/>
              </w:rPr>
              <w:t>2</w:t>
            </w:r>
            <w:r w:rsidR="00723B02">
              <w:rPr>
                <w:rFonts w:eastAsiaTheme="minorEastAsia" w:cstheme="minorBidi"/>
                <w:b w:val="0"/>
                <w:bCs w:val="0"/>
                <w:noProof/>
                <w:lang w:val="en-US"/>
              </w:rPr>
              <w:tab/>
            </w:r>
            <w:r w:rsidR="00723B02" w:rsidRPr="0041500A">
              <w:rPr>
                <w:rStyle w:val="Hyperlink"/>
                <w:noProof/>
              </w:rPr>
              <w:t>Pametna hiša</w:t>
            </w:r>
            <w:r w:rsidR="00723B02">
              <w:rPr>
                <w:noProof/>
                <w:webHidden/>
              </w:rPr>
              <w:tab/>
            </w:r>
            <w:r w:rsidR="00723B02">
              <w:rPr>
                <w:noProof/>
                <w:webHidden/>
              </w:rPr>
              <w:fldChar w:fldCharType="begin"/>
            </w:r>
            <w:r w:rsidR="00723B02">
              <w:rPr>
                <w:noProof/>
                <w:webHidden/>
              </w:rPr>
              <w:instrText xml:space="preserve"> PAGEREF _Toc459674711 \h </w:instrText>
            </w:r>
            <w:r w:rsidR="00723B02">
              <w:rPr>
                <w:noProof/>
                <w:webHidden/>
              </w:rPr>
            </w:r>
            <w:r w:rsidR="00723B02">
              <w:rPr>
                <w:noProof/>
                <w:webHidden/>
              </w:rPr>
              <w:fldChar w:fldCharType="separate"/>
            </w:r>
            <w:r w:rsidR="003046F7">
              <w:rPr>
                <w:noProof/>
                <w:webHidden/>
              </w:rPr>
              <w:t>3</w:t>
            </w:r>
            <w:r w:rsidR="00723B02">
              <w:rPr>
                <w:noProof/>
                <w:webHidden/>
              </w:rPr>
              <w:fldChar w:fldCharType="end"/>
            </w:r>
          </w:hyperlink>
        </w:p>
        <w:p w14:paraId="10A6E2D8" w14:textId="77777777" w:rsidR="00723B02" w:rsidRDefault="002C67C8">
          <w:pPr>
            <w:pStyle w:val="TOC2"/>
            <w:tabs>
              <w:tab w:val="left" w:pos="880"/>
              <w:tab w:val="right" w:leader="dot" w:pos="8772"/>
            </w:tabs>
            <w:rPr>
              <w:rFonts w:eastAsiaTheme="minorEastAsia" w:cstheme="minorBidi"/>
              <w:b w:val="0"/>
              <w:bCs w:val="0"/>
              <w:noProof/>
              <w:sz w:val="24"/>
              <w:szCs w:val="24"/>
              <w:lang w:val="en-US"/>
            </w:rPr>
          </w:pPr>
          <w:hyperlink w:anchor="_Toc459674712" w:history="1">
            <w:r w:rsidR="00723B02" w:rsidRPr="0041500A">
              <w:rPr>
                <w:rStyle w:val="Hyperlink"/>
                <w:noProof/>
              </w:rPr>
              <w:t>2.1</w:t>
            </w:r>
            <w:r w:rsidR="00723B02">
              <w:rPr>
                <w:rFonts w:eastAsiaTheme="minorEastAsia" w:cstheme="minorBidi"/>
                <w:b w:val="0"/>
                <w:bCs w:val="0"/>
                <w:noProof/>
                <w:sz w:val="24"/>
                <w:szCs w:val="24"/>
                <w:lang w:val="en-US"/>
              </w:rPr>
              <w:tab/>
            </w:r>
            <w:r w:rsidR="00723B02" w:rsidRPr="0041500A">
              <w:rPr>
                <w:rStyle w:val="Hyperlink"/>
                <w:noProof/>
              </w:rPr>
              <w:t>IoT</w:t>
            </w:r>
            <w:r w:rsidR="00723B02">
              <w:rPr>
                <w:noProof/>
                <w:webHidden/>
              </w:rPr>
              <w:tab/>
            </w:r>
            <w:r w:rsidR="00723B02">
              <w:rPr>
                <w:noProof/>
                <w:webHidden/>
              </w:rPr>
              <w:fldChar w:fldCharType="begin"/>
            </w:r>
            <w:r w:rsidR="00723B02">
              <w:rPr>
                <w:noProof/>
                <w:webHidden/>
              </w:rPr>
              <w:instrText xml:space="preserve"> PAGEREF _Toc459674712 \h </w:instrText>
            </w:r>
            <w:r w:rsidR="00723B02">
              <w:rPr>
                <w:noProof/>
                <w:webHidden/>
              </w:rPr>
            </w:r>
            <w:r w:rsidR="00723B02">
              <w:rPr>
                <w:noProof/>
                <w:webHidden/>
              </w:rPr>
              <w:fldChar w:fldCharType="separate"/>
            </w:r>
            <w:r w:rsidR="003046F7">
              <w:rPr>
                <w:noProof/>
                <w:webHidden/>
              </w:rPr>
              <w:t>4</w:t>
            </w:r>
            <w:r w:rsidR="00723B02">
              <w:rPr>
                <w:noProof/>
                <w:webHidden/>
              </w:rPr>
              <w:fldChar w:fldCharType="end"/>
            </w:r>
          </w:hyperlink>
        </w:p>
        <w:p w14:paraId="6D5927AC" w14:textId="77777777" w:rsidR="00723B02" w:rsidRDefault="002C67C8">
          <w:pPr>
            <w:pStyle w:val="TOC2"/>
            <w:tabs>
              <w:tab w:val="left" w:pos="880"/>
              <w:tab w:val="right" w:leader="dot" w:pos="8772"/>
            </w:tabs>
            <w:rPr>
              <w:rFonts w:eastAsiaTheme="minorEastAsia" w:cstheme="minorBidi"/>
              <w:b w:val="0"/>
              <w:bCs w:val="0"/>
              <w:noProof/>
              <w:sz w:val="24"/>
              <w:szCs w:val="24"/>
              <w:lang w:val="en-US"/>
            </w:rPr>
          </w:pPr>
          <w:hyperlink w:anchor="_Toc459674713" w:history="1">
            <w:r w:rsidR="00723B02" w:rsidRPr="0041500A">
              <w:rPr>
                <w:rStyle w:val="Hyperlink"/>
                <w:noProof/>
              </w:rPr>
              <w:t>2.2</w:t>
            </w:r>
            <w:r w:rsidR="00723B02">
              <w:rPr>
                <w:rFonts w:eastAsiaTheme="minorEastAsia" w:cstheme="minorBidi"/>
                <w:b w:val="0"/>
                <w:bCs w:val="0"/>
                <w:noProof/>
                <w:sz w:val="24"/>
                <w:szCs w:val="24"/>
                <w:lang w:val="en-US"/>
              </w:rPr>
              <w:tab/>
            </w:r>
            <w:r w:rsidR="00723B02" w:rsidRPr="0041500A">
              <w:rPr>
                <w:rStyle w:val="Hyperlink"/>
                <w:noProof/>
              </w:rPr>
              <w:t>Arhitektura IoT sistemov</w:t>
            </w:r>
            <w:r w:rsidR="00723B02">
              <w:rPr>
                <w:noProof/>
                <w:webHidden/>
              </w:rPr>
              <w:tab/>
            </w:r>
            <w:r w:rsidR="00723B02">
              <w:rPr>
                <w:noProof/>
                <w:webHidden/>
              </w:rPr>
              <w:fldChar w:fldCharType="begin"/>
            </w:r>
            <w:r w:rsidR="00723B02">
              <w:rPr>
                <w:noProof/>
                <w:webHidden/>
              </w:rPr>
              <w:instrText xml:space="preserve"> PAGEREF _Toc459674713 \h </w:instrText>
            </w:r>
            <w:r w:rsidR="00723B02">
              <w:rPr>
                <w:noProof/>
                <w:webHidden/>
              </w:rPr>
            </w:r>
            <w:r w:rsidR="00723B02">
              <w:rPr>
                <w:noProof/>
                <w:webHidden/>
              </w:rPr>
              <w:fldChar w:fldCharType="separate"/>
            </w:r>
            <w:r w:rsidR="003046F7">
              <w:rPr>
                <w:noProof/>
                <w:webHidden/>
              </w:rPr>
              <w:t>4</w:t>
            </w:r>
            <w:r w:rsidR="00723B02">
              <w:rPr>
                <w:noProof/>
                <w:webHidden/>
              </w:rPr>
              <w:fldChar w:fldCharType="end"/>
            </w:r>
          </w:hyperlink>
        </w:p>
        <w:p w14:paraId="1053DBF6" w14:textId="77777777" w:rsidR="00723B02" w:rsidRDefault="002C67C8">
          <w:pPr>
            <w:pStyle w:val="TOC2"/>
            <w:tabs>
              <w:tab w:val="left" w:pos="880"/>
              <w:tab w:val="right" w:leader="dot" w:pos="8772"/>
            </w:tabs>
            <w:rPr>
              <w:rFonts w:eastAsiaTheme="minorEastAsia" w:cstheme="minorBidi"/>
              <w:b w:val="0"/>
              <w:bCs w:val="0"/>
              <w:noProof/>
              <w:sz w:val="24"/>
              <w:szCs w:val="24"/>
              <w:lang w:val="en-US"/>
            </w:rPr>
          </w:pPr>
          <w:hyperlink w:anchor="_Toc459674714" w:history="1">
            <w:r w:rsidR="00723B02" w:rsidRPr="0041500A">
              <w:rPr>
                <w:rStyle w:val="Hyperlink"/>
                <w:noProof/>
              </w:rPr>
              <w:t>2.3</w:t>
            </w:r>
            <w:r w:rsidR="00723B02">
              <w:rPr>
                <w:rFonts w:eastAsiaTheme="minorEastAsia" w:cstheme="minorBidi"/>
                <w:b w:val="0"/>
                <w:bCs w:val="0"/>
                <w:noProof/>
                <w:sz w:val="24"/>
                <w:szCs w:val="24"/>
                <w:lang w:val="en-US"/>
              </w:rPr>
              <w:tab/>
            </w:r>
            <w:r w:rsidR="00723B02" w:rsidRPr="0041500A">
              <w:rPr>
                <w:rStyle w:val="Hyperlink"/>
                <w:noProof/>
              </w:rPr>
              <w:t>Komunikacijski protokoli IoT naprav</w:t>
            </w:r>
            <w:r w:rsidR="00723B02">
              <w:rPr>
                <w:noProof/>
                <w:webHidden/>
              </w:rPr>
              <w:tab/>
            </w:r>
            <w:r w:rsidR="00723B02">
              <w:rPr>
                <w:noProof/>
                <w:webHidden/>
              </w:rPr>
              <w:fldChar w:fldCharType="begin"/>
            </w:r>
            <w:r w:rsidR="00723B02">
              <w:rPr>
                <w:noProof/>
                <w:webHidden/>
              </w:rPr>
              <w:instrText xml:space="preserve"> PAGEREF _Toc459674714 \h </w:instrText>
            </w:r>
            <w:r w:rsidR="00723B02">
              <w:rPr>
                <w:noProof/>
                <w:webHidden/>
              </w:rPr>
            </w:r>
            <w:r w:rsidR="00723B02">
              <w:rPr>
                <w:noProof/>
                <w:webHidden/>
              </w:rPr>
              <w:fldChar w:fldCharType="separate"/>
            </w:r>
            <w:r w:rsidR="003046F7">
              <w:rPr>
                <w:noProof/>
                <w:webHidden/>
              </w:rPr>
              <w:t>6</w:t>
            </w:r>
            <w:r w:rsidR="00723B02">
              <w:rPr>
                <w:noProof/>
                <w:webHidden/>
              </w:rPr>
              <w:fldChar w:fldCharType="end"/>
            </w:r>
          </w:hyperlink>
        </w:p>
        <w:p w14:paraId="7C2A242F"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15" w:history="1">
            <w:r w:rsidR="00723B02" w:rsidRPr="0041500A">
              <w:rPr>
                <w:rStyle w:val="Hyperlink"/>
                <w:noProof/>
              </w:rPr>
              <w:t>2.3.1</w:t>
            </w:r>
            <w:r w:rsidR="00723B02">
              <w:rPr>
                <w:rFonts w:eastAsiaTheme="minorEastAsia" w:cstheme="minorBidi"/>
                <w:noProof/>
                <w:sz w:val="24"/>
                <w:szCs w:val="24"/>
                <w:lang w:val="en-US"/>
              </w:rPr>
              <w:tab/>
            </w:r>
            <w:r w:rsidR="00723B02" w:rsidRPr="0041500A">
              <w:rPr>
                <w:rStyle w:val="Hyperlink"/>
                <w:noProof/>
              </w:rPr>
              <w:t>TCP/IP</w:t>
            </w:r>
            <w:r w:rsidR="00723B02">
              <w:rPr>
                <w:noProof/>
                <w:webHidden/>
              </w:rPr>
              <w:tab/>
            </w:r>
            <w:r w:rsidR="00723B02">
              <w:rPr>
                <w:noProof/>
                <w:webHidden/>
              </w:rPr>
              <w:fldChar w:fldCharType="begin"/>
            </w:r>
            <w:r w:rsidR="00723B02">
              <w:rPr>
                <w:noProof/>
                <w:webHidden/>
              </w:rPr>
              <w:instrText xml:space="preserve"> PAGEREF _Toc459674715 \h </w:instrText>
            </w:r>
            <w:r w:rsidR="00723B02">
              <w:rPr>
                <w:noProof/>
                <w:webHidden/>
              </w:rPr>
            </w:r>
            <w:r w:rsidR="00723B02">
              <w:rPr>
                <w:noProof/>
                <w:webHidden/>
              </w:rPr>
              <w:fldChar w:fldCharType="separate"/>
            </w:r>
            <w:r w:rsidR="003046F7">
              <w:rPr>
                <w:noProof/>
                <w:webHidden/>
              </w:rPr>
              <w:t>6</w:t>
            </w:r>
            <w:r w:rsidR="00723B02">
              <w:rPr>
                <w:noProof/>
                <w:webHidden/>
              </w:rPr>
              <w:fldChar w:fldCharType="end"/>
            </w:r>
          </w:hyperlink>
        </w:p>
        <w:p w14:paraId="77BB2BA3"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16" w:history="1">
            <w:r w:rsidR="00723B02" w:rsidRPr="0041500A">
              <w:rPr>
                <w:rStyle w:val="Hyperlink"/>
                <w:noProof/>
              </w:rPr>
              <w:t>2.3.2</w:t>
            </w:r>
            <w:r w:rsidR="00723B02">
              <w:rPr>
                <w:rFonts w:eastAsiaTheme="minorEastAsia" w:cstheme="minorBidi"/>
                <w:noProof/>
                <w:sz w:val="24"/>
                <w:szCs w:val="24"/>
                <w:lang w:val="en-US"/>
              </w:rPr>
              <w:tab/>
            </w:r>
            <w:r w:rsidR="00723B02" w:rsidRPr="0041500A">
              <w:rPr>
                <w:rStyle w:val="Hyperlink"/>
                <w:noProof/>
              </w:rPr>
              <w:t>Bluetooth in iBeacon</w:t>
            </w:r>
            <w:r w:rsidR="00723B02">
              <w:rPr>
                <w:noProof/>
                <w:webHidden/>
              </w:rPr>
              <w:tab/>
            </w:r>
            <w:r w:rsidR="00723B02">
              <w:rPr>
                <w:noProof/>
                <w:webHidden/>
              </w:rPr>
              <w:fldChar w:fldCharType="begin"/>
            </w:r>
            <w:r w:rsidR="00723B02">
              <w:rPr>
                <w:noProof/>
                <w:webHidden/>
              </w:rPr>
              <w:instrText xml:space="preserve"> PAGEREF _Toc459674716 \h </w:instrText>
            </w:r>
            <w:r w:rsidR="00723B02">
              <w:rPr>
                <w:noProof/>
                <w:webHidden/>
              </w:rPr>
            </w:r>
            <w:r w:rsidR="00723B02">
              <w:rPr>
                <w:noProof/>
                <w:webHidden/>
              </w:rPr>
              <w:fldChar w:fldCharType="separate"/>
            </w:r>
            <w:r w:rsidR="003046F7">
              <w:rPr>
                <w:noProof/>
                <w:webHidden/>
              </w:rPr>
              <w:t>6</w:t>
            </w:r>
            <w:r w:rsidR="00723B02">
              <w:rPr>
                <w:noProof/>
                <w:webHidden/>
              </w:rPr>
              <w:fldChar w:fldCharType="end"/>
            </w:r>
          </w:hyperlink>
        </w:p>
        <w:p w14:paraId="62860320"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17" w:history="1">
            <w:r w:rsidR="00723B02" w:rsidRPr="0041500A">
              <w:rPr>
                <w:rStyle w:val="Hyperlink"/>
                <w:noProof/>
              </w:rPr>
              <w:t>2.3.3</w:t>
            </w:r>
            <w:r w:rsidR="00723B02">
              <w:rPr>
                <w:rFonts w:eastAsiaTheme="minorEastAsia" w:cstheme="minorBidi"/>
                <w:noProof/>
                <w:sz w:val="24"/>
                <w:szCs w:val="24"/>
                <w:lang w:val="en-US"/>
              </w:rPr>
              <w:tab/>
            </w:r>
            <w:r w:rsidR="00723B02" w:rsidRPr="0041500A">
              <w:rPr>
                <w:rStyle w:val="Hyperlink"/>
                <w:noProof/>
              </w:rPr>
              <w:t>ZigBee</w:t>
            </w:r>
            <w:r w:rsidR="00723B02">
              <w:rPr>
                <w:noProof/>
                <w:webHidden/>
              </w:rPr>
              <w:tab/>
            </w:r>
            <w:r w:rsidR="00723B02">
              <w:rPr>
                <w:noProof/>
                <w:webHidden/>
              </w:rPr>
              <w:fldChar w:fldCharType="begin"/>
            </w:r>
            <w:r w:rsidR="00723B02">
              <w:rPr>
                <w:noProof/>
                <w:webHidden/>
              </w:rPr>
              <w:instrText xml:space="preserve"> PAGEREF _Toc459674717 \h </w:instrText>
            </w:r>
            <w:r w:rsidR="00723B02">
              <w:rPr>
                <w:noProof/>
                <w:webHidden/>
              </w:rPr>
            </w:r>
            <w:r w:rsidR="00723B02">
              <w:rPr>
                <w:noProof/>
                <w:webHidden/>
              </w:rPr>
              <w:fldChar w:fldCharType="separate"/>
            </w:r>
            <w:r w:rsidR="003046F7">
              <w:rPr>
                <w:noProof/>
                <w:webHidden/>
              </w:rPr>
              <w:t>7</w:t>
            </w:r>
            <w:r w:rsidR="00723B02">
              <w:rPr>
                <w:noProof/>
                <w:webHidden/>
              </w:rPr>
              <w:fldChar w:fldCharType="end"/>
            </w:r>
          </w:hyperlink>
        </w:p>
        <w:p w14:paraId="4A32C6A7"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18" w:history="1">
            <w:r w:rsidR="00723B02" w:rsidRPr="0041500A">
              <w:rPr>
                <w:rStyle w:val="Hyperlink"/>
                <w:noProof/>
              </w:rPr>
              <w:t>2.3.4</w:t>
            </w:r>
            <w:r w:rsidR="00723B02">
              <w:rPr>
                <w:rFonts w:eastAsiaTheme="minorEastAsia" w:cstheme="minorBidi"/>
                <w:noProof/>
                <w:sz w:val="24"/>
                <w:szCs w:val="24"/>
                <w:lang w:val="en-US"/>
              </w:rPr>
              <w:tab/>
            </w:r>
            <w:r w:rsidR="00723B02" w:rsidRPr="0041500A">
              <w:rPr>
                <w:rStyle w:val="Hyperlink"/>
                <w:noProof/>
              </w:rPr>
              <w:t>Z-Wave</w:t>
            </w:r>
            <w:r w:rsidR="00723B02">
              <w:rPr>
                <w:noProof/>
                <w:webHidden/>
              </w:rPr>
              <w:tab/>
            </w:r>
            <w:r w:rsidR="00723B02">
              <w:rPr>
                <w:noProof/>
                <w:webHidden/>
              </w:rPr>
              <w:fldChar w:fldCharType="begin"/>
            </w:r>
            <w:r w:rsidR="00723B02">
              <w:rPr>
                <w:noProof/>
                <w:webHidden/>
              </w:rPr>
              <w:instrText xml:space="preserve"> PAGEREF _Toc459674718 \h </w:instrText>
            </w:r>
            <w:r w:rsidR="00723B02">
              <w:rPr>
                <w:noProof/>
                <w:webHidden/>
              </w:rPr>
            </w:r>
            <w:r w:rsidR="00723B02">
              <w:rPr>
                <w:noProof/>
                <w:webHidden/>
              </w:rPr>
              <w:fldChar w:fldCharType="separate"/>
            </w:r>
            <w:r w:rsidR="003046F7">
              <w:rPr>
                <w:noProof/>
                <w:webHidden/>
              </w:rPr>
              <w:t>7</w:t>
            </w:r>
            <w:r w:rsidR="00723B02">
              <w:rPr>
                <w:noProof/>
                <w:webHidden/>
              </w:rPr>
              <w:fldChar w:fldCharType="end"/>
            </w:r>
          </w:hyperlink>
        </w:p>
        <w:p w14:paraId="18FBE151" w14:textId="77777777" w:rsidR="00723B02" w:rsidRDefault="002C67C8">
          <w:pPr>
            <w:pStyle w:val="TOC2"/>
            <w:tabs>
              <w:tab w:val="left" w:pos="880"/>
              <w:tab w:val="right" w:leader="dot" w:pos="8772"/>
            </w:tabs>
            <w:rPr>
              <w:rFonts w:eastAsiaTheme="minorEastAsia" w:cstheme="minorBidi"/>
              <w:b w:val="0"/>
              <w:bCs w:val="0"/>
              <w:noProof/>
              <w:sz w:val="24"/>
              <w:szCs w:val="24"/>
              <w:lang w:val="en-US"/>
            </w:rPr>
          </w:pPr>
          <w:hyperlink w:anchor="_Toc459674719" w:history="1">
            <w:r w:rsidR="00723B02" w:rsidRPr="0041500A">
              <w:rPr>
                <w:rStyle w:val="Hyperlink"/>
                <w:noProof/>
              </w:rPr>
              <w:t>2.4</w:t>
            </w:r>
            <w:r w:rsidR="00723B02">
              <w:rPr>
                <w:rFonts w:eastAsiaTheme="minorEastAsia" w:cstheme="minorBidi"/>
                <w:b w:val="0"/>
                <w:bCs w:val="0"/>
                <w:noProof/>
                <w:sz w:val="24"/>
                <w:szCs w:val="24"/>
                <w:lang w:val="en-US"/>
              </w:rPr>
              <w:tab/>
            </w:r>
            <w:r w:rsidR="00723B02" w:rsidRPr="0041500A">
              <w:rPr>
                <w:rStyle w:val="Hyperlink"/>
                <w:noProof/>
              </w:rPr>
              <w:t>Obstoječe rešitve</w:t>
            </w:r>
            <w:r w:rsidR="00723B02">
              <w:rPr>
                <w:noProof/>
                <w:webHidden/>
              </w:rPr>
              <w:tab/>
            </w:r>
            <w:r w:rsidR="00723B02">
              <w:rPr>
                <w:noProof/>
                <w:webHidden/>
              </w:rPr>
              <w:fldChar w:fldCharType="begin"/>
            </w:r>
            <w:r w:rsidR="00723B02">
              <w:rPr>
                <w:noProof/>
                <w:webHidden/>
              </w:rPr>
              <w:instrText xml:space="preserve"> PAGEREF _Toc459674719 \h </w:instrText>
            </w:r>
            <w:r w:rsidR="00723B02">
              <w:rPr>
                <w:noProof/>
                <w:webHidden/>
              </w:rPr>
            </w:r>
            <w:r w:rsidR="00723B02">
              <w:rPr>
                <w:noProof/>
                <w:webHidden/>
              </w:rPr>
              <w:fldChar w:fldCharType="separate"/>
            </w:r>
            <w:r w:rsidR="003046F7">
              <w:rPr>
                <w:noProof/>
                <w:webHidden/>
              </w:rPr>
              <w:t>8</w:t>
            </w:r>
            <w:r w:rsidR="00723B02">
              <w:rPr>
                <w:noProof/>
                <w:webHidden/>
              </w:rPr>
              <w:fldChar w:fldCharType="end"/>
            </w:r>
          </w:hyperlink>
        </w:p>
        <w:p w14:paraId="11FFA271" w14:textId="77777777" w:rsidR="00723B02" w:rsidRDefault="002C67C8">
          <w:pPr>
            <w:pStyle w:val="TOC2"/>
            <w:tabs>
              <w:tab w:val="left" w:pos="880"/>
              <w:tab w:val="right" w:leader="dot" w:pos="8772"/>
            </w:tabs>
            <w:rPr>
              <w:rFonts w:eastAsiaTheme="minorEastAsia" w:cstheme="minorBidi"/>
              <w:b w:val="0"/>
              <w:bCs w:val="0"/>
              <w:noProof/>
              <w:sz w:val="24"/>
              <w:szCs w:val="24"/>
              <w:lang w:val="en-US"/>
            </w:rPr>
          </w:pPr>
          <w:hyperlink w:anchor="_Toc459674720" w:history="1">
            <w:r w:rsidR="00723B02" w:rsidRPr="0041500A">
              <w:rPr>
                <w:rStyle w:val="Hyperlink"/>
                <w:noProof/>
              </w:rPr>
              <w:t>2.5</w:t>
            </w:r>
            <w:r w:rsidR="00723B02">
              <w:rPr>
                <w:rFonts w:eastAsiaTheme="minorEastAsia" w:cstheme="minorBidi"/>
                <w:b w:val="0"/>
                <w:bCs w:val="0"/>
                <w:noProof/>
                <w:sz w:val="24"/>
                <w:szCs w:val="24"/>
                <w:lang w:val="en-US"/>
              </w:rPr>
              <w:tab/>
            </w:r>
            <w:r w:rsidR="00723B02" w:rsidRPr="0041500A">
              <w:rPr>
                <w:rStyle w:val="Hyperlink"/>
                <w:noProof/>
              </w:rPr>
              <w:t>Pametna mesta</w:t>
            </w:r>
            <w:r w:rsidR="00723B02">
              <w:rPr>
                <w:noProof/>
                <w:webHidden/>
              </w:rPr>
              <w:tab/>
            </w:r>
            <w:r w:rsidR="00723B02">
              <w:rPr>
                <w:noProof/>
                <w:webHidden/>
              </w:rPr>
              <w:fldChar w:fldCharType="begin"/>
            </w:r>
            <w:r w:rsidR="00723B02">
              <w:rPr>
                <w:noProof/>
                <w:webHidden/>
              </w:rPr>
              <w:instrText xml:space="preserve"> PAGEREF _Toc459674720 \h </w:instrText>
            </w:r>
            <w:r w:rsidR="00723B02">
              <w:rPr>
                <w:noProof/>
                <w:webHidden/>
              </w:rPr>
            </w:r>
            <w:r w:rsidR="00723B02">
              <w:rPr>
                <w:noProof/>
                <w:webHidden/>
              </w:rPr>
              <w:fldChar w:fldCharType="separate"/>
            </w:r>
            <w:r w:rsidR="003046F7">
              <w:rPr>
                <w:noProof/>
                <w:webHidden/>
              </w:rPr>
              <w:t>11</w:t>
            </w:r>
            <w:r w:rsidR="00723B02">
              <w:rPr>
                <w:noProof/>
                <w:webHidden/>
              </w:rPr>
              <w:fldChar w:fldCharType="end"/>
            </w:r>
          </w:hyperlink>
        </w:p>
        <w:p w14:paraId="17077D81" w14:textId="77777777" w:rsidR="00723B02" w:rsidRDefault="002C67C8">
          <w:pPr>
            <w:pStyle w:val="TOC1"/>
            <w:tabs>
              <w:tab w:val="left" w:pos="440"/>
              <w:tab w:val="right" w:leader="dot" w:pos="8772"/>
            </w:tabs>
            <w:rPr>
              <w:rFonts w:eastAsiaTheme="minorEastAsia" w:cstheme="minorBidi"/>
              <w:b w:val="0"/>
              <w:bCs w:val="0"/>
              <w:noProof/>
              <w:lang w:val="en-US"/>
            </w:rPr>
          </w:pPr>
          <w:hyperlink w:anchor="_Toc459674721" w:history="1">
            <w:r w:rsidR="00723B02" w:rsidRPr="0041500A">
              <w:rPr>
                <w:rStyle w:val="Hyperlink"/>
                <w:noProof/>
              </w:rPr>
              <w:t>3</w:t>
            </w:r>
            <w:r w:rsidR="00723B02">
              <w:rPr>
                <w:rFonts w:eastAsiaTheme="minorEastAsia" w:cstheme="minorBidi"/>
                <w:b w:val="0"/>
                <w:bCs w:val="0"/>
                <w:noProof/>
                <w:lang w:val="en-US"/>
              </w:rPr>
              <w:tab/>
            </w:r>
            <w:r w:rsidR="00723B02" w:rsidRPr="0041500A">
              <w:rPr>
                <w:rStyle w:val="Hyperlink"/>
                <w:noProof/>
              </w:rPr>
              <w:t>Odprta koda</w:t>
            </w:r>
            <w:r w:rsidR="00723B02">
              <w:rPr>
                <w:noProof/>
                <w:webHidden/>
              </w:rPr>
              <w:tab/>
            </w:r>
            <w:r w:rsidR="00723B02">
              <w:rPr>
                <w:noProof/>
                <w:webHidden/>
              </w:rPr>
              <w:fldChar w:fldCharType="begin"/>
            </w:r>
            <w:r w:rsidR="00723B02">
              <w:rPr>
                <w:noProof/>
                <w:webHidden/>
              </w:rPr>
              <w:instrText xml:space="preserve"> PAGEREF _Toc459674721 \h </w:instrText>
            </w:r>
            <w:r w:rsidR="00723B02">
              <w:rPr>
                <w:noProof/>
                <w:webHidden/>
              </w:rPr>
            </w:r>
            <w:r w:rsidR="00723B02">
              <w:rPr>
                <w:noProof/>
                <w:webHidden/>
              </w:rPr>
              <w:fldChar w:fldCharType="separate"/>
            </w:r>
            <w:r w:rsidR="003046F7">
              <w:rPr>
                <w:noProof/>
                <w:webHidden/>
              </w:rPr>
              <w:t>12</w:t>
            </w:r>
            <w:r w:rsidR="00723B02">
              <w:rPr>
                <w:noProof/>
                <w:webHidden/>
              </w:rPr>
              <w:fldChar w:fldCharType="end"/>
            </w:r>
          </w:hyperlink>
        </w:p>
        <w:p w14:paraId="15667709" w14:textId="77777777" w:rsidR="00723B02" w:rsidRDefault="002C67C8">
          <w:pPr>
            <w:pStyle w:val="TOC1"/>
            <w:tabs>
              <w:tab w:val="left" w:pos="440"/>
              <w:tab w:val="right" w:leader="dot" w:pos="8772"/>
            </w:tabs>
            <w:rPr>
              <w:rFonts w:eastAsiaTheme="minorEastAsia" w:cstheme="minorBidi"/>
              <w:b w:val="0"/>
              <w:bCs w:val="0"/>
              <w:noProof/>
              <w:lang w:val="en-US"/>
            </w:rPr>
          </w:pPr>
          <w:hyperlink w:anchor="_Toc459674722" w:history="1">
            <w:r w:rsidR="00723B02" w:rsidRPr="0041500A">
              <w:rPr>
                <w:rStyle w:val="Hyperlink"/>
                <w:noProof/>
              </w:rPr>
              <w:t>4</w:t>
            </w:r>
            <w:r w:rsidR="00723B02">
              <w:rPr>
                <w:rFonts w:eastAsiaTheme="minorEastAsia" w:cstheme="minorBidi"/>
                <w:b w:val="0"/>
                <w:bCs w:val="0"/>
                <w:noProof/>
                <w:lang w:val="en-US"/>
              </w:rPr>
              <w:tab/>
            </w:r>
            <w:r w:rsidR="00723B02" w:rsidRPr="0041500A">
              <w:rPr>
                <w:rStyle w:val="Hyperlink"/>
                <w:noProof/>
              </w:rPr>
              <w:t>Razvoj lastne rešitve</w:t>
            </w:r>
            <w:r w:rsidR="00723B02">
              <w:rPr>
                <w:noProof/>
                <w:webHidden/>
              </w:rPr>
              <w:tab/>
            </w:r>
            <w:r w:rsidR="00723B02">
              <w:rPr>
                <w:noProof/>
                <w:webHidden/>
              </w:rPr>
              <w:fldChar w:fldCharType="begin"/>
            </w:r>
            <w:r w:rsidR="00723B02">
              <w:rPr>
                <w:noProof/>
                <w:webHidden/>
              </w:rPr>
              <w:instrText xml:space="preserve"> PAGEREF _Toc459674722 \h </w:instrText>
            </w:r>
            <w:r w:rsidR="00723B02">
              <w:rPr>
                <w:noProof/>
                <w:webHidden/>
              </w:rPr>
            </w:r>
            <w:r w:rsidR="00723B02">
              <w:rPr>
                <w:noProof/>
                <w:webHidden/>
              </w:rPr>
              <w:fldChar w:fldCharType="separate"/>
            </w:r>
            <w:r w:rsidR="003046F7">
              <w:rPr>
                <w:noProof/>
                <w:webHidden/>
              </w:rPr>
              <w:t>14</w:t>
            </w:r>
            <w:r w:rsidR="00723B02">
              <w:rPr>
                <w:noProof/>
                <w:webHidden/>
              </w:rPr>
              <w:fldChar w:fldCharType="end"/>
            </w:r>
          </w:hyperlink>
        </w:p>
        <w:p w14:paraId="16F15E74" w14:textId="77777777" w:rsidR="00723B02" w:rsidRDefault="002C67C8">
          <w:pPr>
            <w:pStyle w:val="TOC2"/>
            <w:tabs>
              <w:tab w:val="left" w:pos="880"/>
              <w:tab w:val="right" w:leader="dot" w:pos="8772"/>
            </w:tabs>
            <w:rPr>
              <w:rFonts w:eastAsiaTheme="minorEastAsia" w:cstheme="minorBidi"/>
              <w:b w:val="0"/>
              <w:bCs w:val="0"/>
              <w:noProof/>
              <w:sz w:val="24"/>
              <w:szCs w:val="24"/>
              <w:lang w:val="en-US"/>
            </w:rPr>
          </w:pPr>
          <w:hyperlink w:anchor="_Toc459674723" w:history="1">
            <w:r w:rsidR="00723B02" w:rsidRPr="0041500A">
              <w:rPr>
                <w:rStyle w:val="Hyperlink"/>
                <w:noProof/>
              </w:rPr>
              <w:t>4.1</w:t>
            </w:r>
            <w:r w:rsidR="00723B02">
              <w:rPr>
                <w:rFonts w:eastAsiaTheme="minorEastAsia" w:cstheme="minorBidi"/>
                <w:b w:val="0"/>
                <w:bCs w:val="0"/>
                <w:noProof/>
                <w:sz w:val="24"/>
                <w:szCs w:val="24"/>
                <w:lang w:val="en-US"/>
              </w:rPr>
              <w:tab/>
            </w:r>
            <w:r w:rsidR="00723B02" w:rsidRPr="0041500A">
              <w:rPr>
                <w:rStyle w:val="Hyperlink"/>
                <w:noProof/>
              </w:rPr>
              <w:t>Strojna oprema</w:t>
            </w:r>
            <w:r w:rsidR="00723B02">
              <w:rPr>
                <w:noProof/>
                <w:webHidden/>
              </w:rPr>
              <w:tab/>
            </w:r>
            <w:r w:rsidR="00723B02">
              <w:rPr>
                <w:noProof/>
                <w:webHidden/>
              </w:rPr>
              <w:fldChar w:fldCharType="begin"/>
            </w:r>
            <w:r w:rsidR="00723B02">
              <w:rPr>
                <w:noProof/>
                <w:webHidden/>
              </w:rPr>
              <w:instrText xml:space="preserve"> PAGEREF _Toc459674723 \h </w:instrText>
            </w:r>
            <w:r w:rsidR="00723B02">
              <w:rPr>
                <w:noProof/>
                <w:webHidden/>
              </w:rPr>
            </w:r>
            <w:r w:rsidR="00723B02">
              <w:rPr>
                <w:noProof/>
                <w:webHidden/>
              </w:rPr>
              <w:fldChar w:fldCharType="separate"/>
            </w:r>
            <w:r w:rsidR="003046F7">
              <w:rPr>
                <w:noProof/>
                <w:webHidden/>
              </w:rPr>
              <w:t>14</w:t>
            </w:r>
            <w:r w:rsidR="00723B02">
              <w:rPr>
                <w:noProof/>
                <w:webHidden/>
              </w:rPr>
              <w:fldChar w:fldCharType="end"/>
            </w:r>
          </w:hyperlink>
        </w:p>
        <w:p w14:paraId="44C134DF"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24" w:history="1">
            <w:r w:rsidR="00723B02" w:rsidRPr="0041500A">
              <w:rPr>
                <w:rStyle w:val="Hyperlink"/>
                <w:noProof/>
              </w:rPr>
              <w:t>4.1.1</w:t>
            </w:r>
            <w:r w:rsidR="00723B02">
              <w:rPr>
                <w:rFonts w:eastAsiaTheme="minorEastAsia" w:cstheme="minorBidi"/>
                <w:noProof/>
                <w:sz w:val="24"/>
                <w:szCs w:val="24"/>
                <w:lang w:val="en-US"/>
              </w:rPr>
              <w:tab/>
            </w:r>
            <w:r w:rsidR="00723B02" w:rsidRPr="0041500A">
              <w:rPr>
                <w:rStyle w:val="Hyperlink"/>
                <w:noProof/>
              </w:rPr>
              <w:t>Raspberry Pi</w:t>
            </w:r>
            <w:r w:rsidR="00723B02">
              <w:rPr>
                <w:noProof/>
                <w:webHidden/>
              </w:rPr>
              <w:tab/>
            </w:r>
            <w:r w:rsidR="00723B02">
              <w:rPr>
                <w:noProof/>
                <w:webHidden/>
              </w:rPr>
              <w:fldChar w:fldCharType="begin"/>
            </w:r>
            <w:r w:rsidR="00723B02">
              <w:rPr>
                <w:noProof/>
                <w:webHidden/>
              </w:rPr>
              <w:instrText xml:space="preserve"> PAGEREF _Toc459674724 \h </w:instrText>
            </w:r>
            <w:r w:rsidR="00723B02">
              <w:rPr>
                <w:noProof/>
                <w:webHidden/>
              </w:rPr>
            </w:r>
            <w:r w:rsidR="00723B02">
              <w:rPr>
                <w:noProof/>
                <w:webHidden/>
              </w:rPr>
              <w:fldChar w:fldCharType="separate"/>
            </w:r>
            <w:r w:rsidR="003046F7">
              <w:rPr>
                <w:noProof/>
                <w:webHidden/>
              </w:rPr>
              <w:t>14</w:t>
            </w:r>
            <w:r w:rsidR="00723B02">
              <w:rPr>
                <w:noProof/>
                <w:webHidden/>
              </w:rPr>
              <w:fldChar w:fldCharType="end"/>
            </w:r>
          </w:hyperlink>
        </w:p>
        <w:p w14:paraId="431639B6"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25" w:history="1">
            <w:r w:rsidR="00723B02" w:rsidRPr="0041500A">
              <w:rPr>
                <w:rStyle w:val="Hyperlink"/>
                <w:noProof/>
              </w:rPr>
              <w:t>4.1.2</w:t>
            </w:r>
            <w:r w:rsidR="00723B02">
              <w:rPr>
                <w:rFonts w:eastAsiaTheme="minorEastAsia" w:cstheme="minorBidi"/>
                <w:noProof/>
                <w:sz w:val="24"/>
                <w:szCs w:val="24"/>
                <w:lang w:val="en-US"/>
              </w:rPr>
              <w:tab/>
            </w:r>
            <w:r w:rsidR="00723B02" w:rsidRPr="0041500A">
              <w:rPr>
                <w:rStyle w:val="Hyperlink"/>
                <w:noProof/>
              </w:rPr>
              <w:t>Senzorji</w:t>
            </w:r>
            <w:r w:rsidR="00723B02">
              <w:rPr>
                <w:noProof/>
                <w:webHidden/>
              </w:rPr>
              <w:tab/>
            </w:r>
            <w:r w:rsidR="00723B02">
              <w:rPr>
                <w:noProof/>
                <w:webHidden/>
              </w:rPr>
              <w:fldChar w:fldCharType="begin"/>
            </w:r>
            <w:r w:rsidR="00723B02">
              <w:rPr>
                <w:noProof/>
                <w:webHidden/>
              </w:rPr>
              <w:instrText xml:space="preserve"> PAGEREF _Toc459674725 \h </w:instrText>
            </w:r>
            <w:r w:rsidR="00723B02">
              <w:rPr>
                <w:noProof/>
                <w:webHidden/>
              </w:rPr>
            </w:r>
            <w:r w:rsidR="00723B02">
              <w:rPr>
                <w:noProof/>
                <w:webHidden/>
              </w:rPr>
              <w:fldChar w:fldCharType="separate"/>
            </w:r>
            <w:r w:rsidR="003046F7">
              <w:rPr>
                <w:noProof/>
                <w:webHidden/>
              </w:rPr>
              <w:t>15</w:t>
            </w:r>
            <w:r w:rsidR="00723B02">
              <w:rPr>
                <w:noProof/>
                <w:webHidden/>
              </w:rPr>
              <w:fldChar w:fldCharType="end"/>
            </w:r>
          </w:hyperlink>
        </w:p>
        <w:p w14:paraId="46B0C7C5"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26" w:history="1">
            <w:r w:rsidR="00723B02" w:rsidRPr="0041500A">
              <w:rPr>
                <w:rStyle w:val="Hyperlink"/>
                <w:noProof/>
              </w:rPr>
              <w:t>4.1.3</w:t>
            </w:r>
            <w:r w:rsidR="00723B02">
              <w:rPr>
                <w:rFonts w:eastAsiaTheme="minorEastAsia" w:cstheme="minorBidi"/>
                <w:noProof/>
                <w:sz w:val="24"/>
                <w:szCs w:val="24"/>
                <w:lang w:val="en-US"/>
              </w:rPr>
              <w:tab/>
            </w:r>
            <w:r w:rsidR="00723B02" w:rsidRPr="0041500A">
              <w:rPr>
                <w:rStyle w:val="Hyperlink"/>
                <w:noProof/>
              </w:rPr>
              <w:t>Aktuatorji</w:t>
            </w:r>
            <w:r w:rsidR="00723B02">
              <w:rPr>
                <w:noProof/>
                <w:webHidden/>
              </w:rPr>
              <w:tab/>
            </w:r>
            <w:r w:rsidR="00723B02">
              <w:rPr>
                <w:noProof/>
                <w:webHidden/>
              </w:rPr>
              <w:fldChar w:fldCharType="begin"/>
            </w:r>
            <w:r w:rsidR="00723B02">
              <w:rPr>
                <w:noProof/>
                <w:webHidden/>
              </w:rPr>
              <w:instrText xml:space="preserve"> PAGEREF _Toc459674726 \h </w:instrText>
            </w:r>
            <w:r w:rsidR="00723B02">
              <w:rPr>
                <w:noProof/>
                <w:webHidden/>
              </w:rPr>
            </w:r>
            <w:r w:rsidR="00723B02">
              <w:rPr>
                <w:noProof/>
                <w:webHidden/>
              </w:rPr>
              <w:fldChar w:fldCharType="separate"/>
            </w:r>
            <w:r w:rsidR="003046F7">
              <w:rPr>
                <w:noProof/>
                <w:webHidden/>
              </w:rPr>
              <w:t>16</w:t>
            </w:r>
            <w:r w:rsidR="00723B02">
              <w:rPr>
                <w:noProof/>
                <w:webHidden/>
              </w:rPr>
              <w:fldChar w:fldCharType="end"/>
            </w:r>
          </w:hyperlink>
        </w:p>
        <w:p w14:paraId="06ECA371"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27" w:history="1">
            <w:r w:rsidR="00723B02" w:rsidRPr="0041500A">
              <w:rPr>
                <w:rStyle w:val="Hyperlink"/>
                <w:noProof/>
              </w:rPr>
              <w:t>4.1.4</w:t>
            </w:r>
            <w:r w:rsidR="00723B02">
              <w:rPr>
                <w:rFonts w:eastAsiaTheme="minorEastAsia" w:cstheme="minorBidi"/>
                <w:noProof/>
                <w:sz w:val="24"/>
                <w:szCs w:val="24"/>
                <w:lang w:val="en-US"/>
              </w:rPr>
              <w:tab/>
            </w:r>
            <w:r w:rsidR="00723B02" w:rsidRPr="0041500A">
              <w:rPr>
                <w:rStyle w:val="Hyperlink"/>
                <w:noProof/>
              </w:rPr>
              <w:t>Sestavljanje</w:t>
            </w:r>
            <w:r w:rsidR="00723B02">
              <w:rPr>
                <w:noProof/>
                <w:webHidden/>
              </w:rPr>
              <w:tab/>
            </w:r>
            <w:r w:rsidR="00723B02">
              <w:rPr>
                <w:noProof/>
                <w:webHidden/>
              </w:rPr>
              <w:fldChar w:fldCharType="begin"/>
            </w:r>
            <w:r w:rsidR="00723B02">
              <w:rPr>
                <w:noProof/>
                <w:webHidden/>
              </w:rPr>
              <w:instrText xml:space="preserve"> PAGEREF _Toc459674727 \h </w:instrText>
            </w:r>
            <w:r w:rsidR="00723B02">
              <w:rPr>
                <w:noProof/>
                <w:webHidden/>
              </w:rPr>
            </w:r>
            <w:r w:rsidR="00723B02">
              <w:rPr>
                <w:noProof/>
                <w:webHidden/>
              </w:rPr>
              <w:fldChar w:fldCharType="separate"/>
            </w:r>
            <w:r w:rsidR="003046F7">
              <w:rPr>
                <w:noProof/>
                <w:webHidden/>
              </w:rPr>
              <w:t>17</w:t>
            </w:r>
            <w:r w:rsidR="00723B02">
              <w:rPr>
                <w:noProof/>
                <w:webHidden/>
              </w:rPr>
              <w:fldChar w:fldCharType="end"/>
            </w:r>
          </w:hyperlink>
        </w:p>
        <w:p w14:paraId="3F46D57B" w14:textId="77777777" w:rsidR="00723B02" w:rsidRDefault="002C67C8">
          <w:pPr>
            <w:pStyle w:val="TOC2"/>
            <w:tabs>
              <w:tab w:val="left" w:pos="880"/>
              <w:tab w:val="right" w:leader="dot" w:pos="8772"/>
            </w:tabs>
            <w:rPr>
              <w:rFonts w:eastAsiaTheme="minorEastAsia" w:cstheme="minorBidi"/>
              <w:b w:val="0"/>
              <w:bCs w:val="0"/>
              <w:noProof/>
              <w:sz w:val="24"/>
              <w:szCs w:val="24"/>
              <w:lang w:val="en-US"/>
            </w:rPr>
          </w:pPr>
          <w:hyperlink w:anchor="_Toc459674728" w:history="1">
            <w:r w:rsidR="00723B02" w:rsidRPr="0041500A">
              <w:rPr>
                <w:rStyle w:val="Hyperlink"/>
                <w:noProof/>
              </w:rPr>
              <w:t>4.2</w:t>
            </w:r>
            <w:r w:rsidR="00723B02">
              <w:rPr>
                <w:rFonts w:eastAsiaTheme="minorEastAsia" w:cstheme="minorBidi"/>
                <w:b w:val="0"/>
                <w:bCs w:val="0"/>
                <w:noProof/>
                <w:sz w:val="24"/>
                <w:szCs w:val="24"/>
                <w:lang w:val="en-US"/>
              </w:rPr>
              <w:tab/>
            </w:r>
            <w:r w:rsidR="00723B02" w:rsidRPr="0041500A">
              <w:rPr>
                <w:rStyle w:val="Hyperlink"/>
                <w:noProof/>
              </w:rPr>
              <w:t>Programska oprema na strani strežnika</w:t>
            </w:r>
            <w:r w:rsidR="00723B02">
              <w:rPr>
                <w:noProof/>
                <w:webHidden/>
              </w:rPr>
              <w:tab/>
            </w:r>
            <w:r w:rsidR="00723B02">
              <w:rPr>
                <w:noProof/>
                <w:webHidden/>
              </w:rPr>
              <w:fldChar w:fldCharType="begin"/>
            </w:r>
            <w:r w:rsidR="00723B02">
              <w:rPr>
                <w:noProof/>
                <w:webHidden/>
              </w:rPr>
              <w:instrText xml:space="preserve"> PAGEREF _Toc459674728 \h </w:instrText>
            </w:r>
            <w:r w:rsidR="00723B02">
              <w:rPr>
                <w:noProof/>
                <w:webHidden/>
              </w:rPr>
            </w:r>
            <w:r w:rsidR="00723B02">
              <w:rPr>
                <w:noProof/>
                <w:webHidden/>
              </w:rPr>
              <w:fldChar w:fldCharType="separate"/>
            </w:r>
            <w:r w:rsidR="003046F7">
              <w:rPr>
                <w:noProof/>
                <w:webHidden/>
              </w:rPr>
              <w:t>18</w:t>
            </w:r>
            <w:r w:rsidR="00723B02">
              <w:rPr>
                <w:noProof/>
                <w:webHidden/>
              </w:rPr>
              <w:fldChar w:fldCharType="end"/>
            </w:r>
          </w:hyperlink>
        </w:p>
        <w:p w14:paraId="1B78A8B3" w14:textId="77777777" w:rsidR="00723B02" w:rsidRDefault="002C67C8">
          <w:pPr>
            <w:pStyle w:val="TOC2"/>
            <w:tabs>
              <w:tab w:val="left" w:pos="880"/>
              <w:tab w:val="right" w:leader="dot" w:pos="8772"/>
            </w:tabs>
            <w:rPr>
              <w:rFonts w:eastAsiaTheme="minorEastAsia" w:cstheme="minorBidi"/>
              <w:b w:val="0"/>
              <w:bCs w:val="0"/>
              <w:noProof/>
              <w:sz w:val="24"/>
              <w:szCs w:val="24"/>
              <w:lang w:val="en-US"/>
            </w:rPr>
          </w:pPr>
          <w:hyperlink w:anchor="_Toc459674729" w:history="1">
            <w:r w:rsidR="00723B02" w:rsidRPr="0041500A">
              <w:rPr>
                <w:rStyle w:val="Hyperlink"/>
                <w:noProof/>
              </w:rPr>
              <w:t>4.3</w:t>
            </w:r>
            <w:r w:rsidR="00723B02">
              <w:rPr>
                <w:rFonts w:eastAsiaTheme="minorEastAsia" w:cstheme="minorBidi"/>
                <w:b w:val="0"/>
                <w:bCs w:val="0"/>
                <w:noProof/>
                <w:sz w:val="24"/>
                <w:szCs w:val="24"/>
                <w:lang w:val="en-US"/>
              </w:rPr>
              <w:tab/>
            </w:r>
            <w:r w:rsidR="00723B02" w:rsidRPr="0041500A">
              <w:rPr>
                <w:rStyle w:val="Hyperlink"/>
                <w:noProof/>
              </w:rPr>
              <w:t>Razvoj mobilne aplikacije</w:t>
            </w:r>
            <w:r w:rsidR="00723B02">
              <w:rPr>
                <w:noProof/>
                <w:webHidden/>
              </w:rPr>
              <w:tab/>
            </w:r>
            <w:r w:rsidR="00723B02">
              <w:rPr>
                <w:noProof/>
                <w:webHidden/>
              </w:rPr>
              <w:fldChar w:fldCharType="begin"/>
            </w:r>
            <w:r w:rsidR="00723B02">
              <w:rPr>
                <w:noProof/>
                <w:webHidden/>
              </w:rPr>
              <w:instrText xml:space="preserve"> PAGEREF _Toc459674729 \h </w:instrText>
            </w:r>
            <w:r w:rsidR="00723B02">
              <w:rPr>
                <w:noProof/>
                <w:webHidden/>
              </w:rPr>
            </w:r>
            <w:r w:rsidR="00723B02">
              <w:rPr>
                <w:noProof/>
                <w:webHidden/>
              </w:rPr>
              <w:fldChar w:fldCharType="separate"/>
            </w:r>
            <w:r w:rsidR="003046F7">
              <w:rPr>
                <w:noProof/>
                <w:webHidden/>
              </w:rPr>
              <w:t>20</w:t>
            </w:r>
            <w:r w:rsidR="00723B02">
              <w:rPr>
                <w:noProof/>
                <w:webHidden/>
              </w:rPr>
              <w:fldChar w:fldCharType="end"/>
            </w:r>
          </w:hyperlink>
        </w:p>
        <w:p w14:paraId="7EECACC5"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30" w:history="1">
            <w:r w:rsidR="00723B02" w:rsidRPr="0041500A">
              <w:rPr>
                <w:rStyle w:val="Hyperlink"/>
                <w:noProof/>
              </w:rPr>
              <w:t>4.3.1</w:t>
            </w:r>
            <w:r w:rsidR="00723B02">
              <w:rPr>
                <w:rFonts w:eastAsiaTheme="minorEastAsia" w:cstheme="minorBidi"/>
                <w:noProof/>
                <w:sz w:val="24"/>
                <w:szCs w:val="24"/>
                <w:lang w:val="en-US"/>
              </w:rPr>
              <w:tab/>
            </w:r>
            <w:r w:rsidR="00723B02" w:rsidRPr="0041500A">
              <w:rPr>
                <w:rStyle w:val="Hyperlink"/>
                <w:noProof/>
              </w:rPr>
              <w:t>Nadzor različic</w:t>
            </w:r>
            <w:r w:rsidR="00723B02">
              <w:rPr>
                <w:noProof/>
                <w:webHidden/>
              </w:rPr>
              <w:tab/>
            </w:r>
            <w:r w:rsidR="00723B02">
              <w:rPr>
                <w:noProof/>
                <w:webHidden/>
              </w:rPr>
              <w:fldChar w:fldCharType="begin"/>
            </w:r>
            <w:r w:rsidR="00723B02">
              <w:rPr>
                <w:noProof/>
                <w:webHidden/>
              </w:rPr>
              <w:instrText xml:space="preserve"> PAGEREF _Toc459674730 \h </w:instrText>
            </w:r>
            <w:r w:rsidR="00723B02">
              <w:rPr>
                <w:noProof/>
                <w:webHidden/>
              </w:rPr>
            </w:r>
            <w:r w:rsidR="00723B02">
              <w:rPr>
                <w:noProof/>
                <w:webHidden/>
              </w:rPr>
              <w:fldChar w:fldCharType="separate"/>
            </w:r>
            <w:r w:rsidR="003046F7">
              <w:rPr>
                <w:noProof/>
                <w:webHidden/>
              </w:rPr>
              <w:t>20</w:t>
            </w:r>
            <w:r w:rsidR="00723B02">
              <w:rPr>
                <w:noProof/>
                <w:webHidden/>
              </w:rPr>
              <w:fldChar w:fldCharType="end"/>
            </w:r>
          </w:hyperlink>
        </w:p>
        <w:p w14:paraId="58AD0849"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31" w:history="1">
            <w:r w:rsidR="00723B02" w:rsidRPr="0041500A">
              <w:rPr>
                <w:rStyle w:val="Hyperlink"/>
                <w:noProof/>
              </w:rPr>
              <w:t>4.3.2</w:t>
            </w:r>
            <w:r w:rsidR="00723B02">
              <w:rPr>
                <w:rFonts w:eastAsiaTheme="minorEastAsia" w:cstheme="minorBidi"/>
                <w:noProof/>
                <w:sz w:val="24"/>
                <w:szCs w:val="24"/>
                <w:lang w:val="en-US"/>
              </w:rPr>
              <w:tab/>
            </w:r>
            <w:r w:rsidR="00723B02" w:rsidRPr="0041500A">
              <w:rPr>
                <w:rStyle w:val="Hyperlink"/>
                <w:noProof/>
              </w:rPr>
              <w:t>Xcode</w:t>
            </w:r>
            <w:r w:rsidR="00723B02">
              <w:rPr>
                <w:noProof/>
                <w:webHidden/>
              </w:rPr>
              <w:tab/>
            </w:r>
            <w:r w:rsidR="00723B02">
              <w:rPr>
                <w:noProof/>
                <w:webHidden/>
              </w:rPr>
              <w:fldChar w:fldCharType="begin"/>
            </w:r>
            <w:r w:rsidR="00723B02">
              <w:rPr>
                <w:noProof/>
                <w:webHidden/>
              </w:rPr>
              <w:instrText xml:space="preserve"> PAGEREF _Toc459674731 \h </w:instrText>
            </w:r>
            <w:r w:rsidR="00723B02">
              <w:rPr>
                <w:noProof/>
                <w:webHidden/>
              </w:rPr>
            </w:r>
            <w:r w:rsidR="00723B02">
              <w:rPr>
                <w:noProof/>
                <w:webHidden/>
              </w:rPr>
              <w:fldChar w:fldCharType="separate"/>
            </w:r>
            <w:r w:rsidR="003046F7">
              <w:rPr>
                <w:noProof/>
                <w:webHidden/>
              </w:rPr>
              <w:t>21</w:t>
            </w:r>
            <w:r w:rsidR="00723B02">
              <w:rPr>
                <w:noProof/>
                <w:webHidden/>
              </w:rPr>
              <w:fldChar w:fldCharType="end"/>
            </w:r>
          </w:hyperlink>
        </w:p>
        <w:p w14:paraId="0123C924"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32" w:history="1">
            <w:r w:rsidR="00723B02" w:rsidRPr="0041500A">
              <w:rPr>
                <w:rStyle w:val="Hyperlink"/>
                <w:noProof/>
              </w:rPr>
              <w:t>4.3.3</w:t>
            </w:r>
            <w:r w:rsidR="00723B02">
              <w:rPr>
                <w:rFonts w:eastAsiaTheme="minorEastAsia" w:cstheme="minorBidi"/>
                <w:noProof/>
                <w:sz w:val="24"/>
                <w:szCs w:val="24"/>
                <w:lang w:val="en-US"/>
              </w:rPr>
              <w:tab/>
            </w:r>
            <w:r w:rsidR="00723B02" w:rsidRPr="0041500A">
              <w:rPr>
                <w:rStyle w:val="Hyperlink"/>
                <w:noProof/>
              </w:rPr>
              <w:t>Swift</w:t>
            </w:r>
            <w:r w:rsidR="00723B02">
              <w:rPr>
                <w:noProof/>
                <w:webHidden/>
              </w:rPr>
              <w:tab/>
            </w:r>
            <w:r w:rsidR="00723B02">
              <w:rPr>
                <w:noProof/>
                <w:webHidden/>
              </w:rPr>
              <w:fldChar w:fldCharType="begin"/>
            </w:r>
            <w:r w:rsidR="00723B02">
              <w:rPr>
                <w:noProof/>
                <w:webHidden/>
              </w:rPr>
              <w:instrText xml:space="preserve"> PAGEREF _Toc459674732 \h </w:instrText>
            </w:r>
            <w:r w:rsidR="00723B02">
              <w:rPr>
                <w:noProof/>
                <w:webHidden/>
              </w:rPr>
            </w:r>
            <w:r w:rsidR="00723B02">
              <w:rPr>
                <w:noProof/>
                <w:webHidden/>
              </w:rPr>
              <w:fldChar w:fldCharType="separate"/>
            </w:r>
            <w:r w:rsidR="003046F7">
              <w:rPr>
                <w:noProof/>
                <w:webHidden/>
              </w:rPr>
              <w:t>22</w:t>
            </w:r>
            <w:r w:rsidR="00723B02">
              <w:rPr>
                <w:noProof/>
                <w:webHidden/>
              </w:rPr>
              <w:fldChar w:fldCharType="end"/>
            </w:r>
          </w:hyperlink>
        </w:p>
        <w:p w14:paraId="54E81DC7"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33" w:history="1">
            <w:r w:rsidR="00723B02" w:rsidRPr="0041500A">
              <w:rPr>
                <w:rStyle w:val="Hyperlink"/>
                <w:noProof/>
              </w:rPr>
              <w:t>4.3.4</w:t>
            </w:r>
            <w:r w:rsidR="00723B02">
              <w:rPr>
                <w:rFonts w:eastAsiaTheme="minorEastAsia" w:cstheme="minorBidi"/>
                <w:noProof/>
                <w:sz w:val="24"/>
                <w:szCs w:val="24"/>
                <w:lang w:val="en-US"/>
              </w:rPr>
              <w:tab/>
            </w:r>
            <w:r w:rsidR="00723B02" w:rsidRPr="0041500A">
              <w:rPr>
                <w:rStyle w:val="Hyperlink"/>
                <w:noProof/>
              </w:rPr>
              <w:t>Cocoa pods</w:t>
            </w:r>
            <w:r w:rsidR="00723B02">
              <w:rPr>
                <w:noProof/>
                <w:webHidden/>
              </w:rPr>
              <w:tab/>
            </w:r>
            <w:r w:rsidR="00723B02">
              <w:rPr>
                <w:noProof/>
                <w:webHidden/>
              </w:rPr>
              <w:fldChar w:fldCharType="begin"/>
            </w:r>
            <w:r w:rsidR="00723B02">
              <w:rPr>
                <w:noProof/>
                <w:webHidden/>
              </w:rPr>
              <w:instrText xml:space="preserve"> PAGEREF _Toc459674733 \h </w:instrText>
            </w:r>
            <w:r w:rsidR="00723B02">
              <w:rPr>
                <w:noProof/>
                <w:webHidden/>
              </w:rPr>
            </w:r>
            <w:r w:rsidR="00723B02">
              <w:rPr>
                <w:noProof/>
                <w:webHidden/>
              </w:rPr>
              <w:fldChar w:fldCharType="separate"/>
            </w:r>
            <w:r w:rsidR="003046F7">
              <w:rPr>
                <w:noProof/>
                <w:webHidden/>
              </w:rPr>
              <w:t>22</w:t>
            </w:r>
            <w:r w:rsidR="00723B02">
              <w:rPr>
                <w:noProof/>
                <w:webHidden/>
              </w:rPr>
              <w:fldChar w:fldCharType="end"/>
            </w:r>
          </w:hyperlink>
        </w:p>
        <w:p w14:paraId="67CB41DE"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34" w:history="1">
            <w:r w:rsidR="00723B02" w:rsidRPr="0041500A">
              <w:rPr>
                <w:rStyle w:val="Hyperlink"/>
                <w:noProof/>
              </w:rPr>
              <w:t>4.3.5</w:t>
            </w:r>
            <w:r w:rsidR="00723B02">
              <w:rPr>
                <w:rFonts w:eastAsiaTheme="minorEastAsia" w:cstheme="minorBidi"/>
                <w:noProof/>
                <w:sz w:val="24"/>
                <w:szCs w:val="24"/>
                <w:lang w:val="en-US"/>
              </w:rPr>
              <w:tab/>
            </w:r>
            <w:r w:rsidR="00723B02" w:rsidRPr="0041500A">
              <w:rPr>
                <w:rStyle w:val="Hyperlink"/>
                <w:noProof/>
              </w:rPr>
              <w:t>Programska knjižnica Alamofire</w:t>
            </w:r>
            <w:r w:rsidR="00723B02">
              <w:rPr>
                <w:noProof/>
                <w:webHidden/>
              </w:rPr>
              <w:tab/>
            </w:r>
            <w:r w:rsidR="00723B02">
              <w:rPr>
                <w:noProof/>
                <w:webHidden/>
              </w:rPr>
              <w:fldChar w:fldCharType="begin"/>
            </w:r>
            <w:r w:rsidR="00723B02">
              <w:rPr>
                <w:noProof/>
                <w:webHidden/>
              </w:rPr>
              <w:instrText xml:space="preserve"> PAGEREF _Toc459674734 \h </w:instrText>
            </w:r>
            <w:r w:rsidR="00723B02">
              <w:rPr>
                <w:noProof/>
                <w:webHidden/>
              </w:rPr>
            </w:r>
            <w:r w:rsidR="00723B02">
              <w:rPr>
                <w:noProof/>
                <w:webHidden/>
              </w:rPr>
              <w:fldChar w:fldCharType="separate"/>
            </w:r>
            <w:r w:rsidR="003046F7">
              <w:rPr>
                <w:noProof/>
                <w:webHidden/>
              </w:rPr>
              <w:t>23</w:t>
            </w:r>
            <w:r w:rsidR="00723B02">
              <w:rPr>
                <w:noProof/>
                <w:webHidden/>
              </w:rPr>
              <w:fldChar w:fldCharType="end"/>
            </w:r>
          </w:hyperlink>
        </w:p>
        <w:p w14:paraId="7BAAE080"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35" w:history="1">
            <w:r w:rsidR="00723B02" w:rsidRPr="0041500A">
              <w:rPr>
                <w:rStyle w:val="Hyperlink"/>
                <w:noProof/>
              </w:rPr>
              <w:t>4.3.6</w:t>
            </w:r>
            <w:r w:rsidR="00723B02">
              <w:rPr>
                <w:rFonts w:eastAsiaTheme="minorEastAsia" w:cstheme="minorBidi"/>
                <w:noProof/>
                <w:sz w:val="24"/>
                <w:szCs w:val="24"/>
                <w:lang w:val="en-US"/>
              </w:rPr>
              <w:tab/>
            </w:r>
            <w:r w:rsidR="00723B02" w:rsidRPr="0041500A">
              <w:rPr>
                <w:rStyle w:val="Hyperlink"/>
                <w:noProof/>
              </w:rPr>
              <w:t>Nastavitve aplikacije in shramba NSUserDefaults</w:t>
            </w:r>
            <w:r w:rsidR="00723B02">
              <w:rPr>
                <w:noProof/>
                <w:webHidden/>
              </w:rPr>
              <w:tab/>
            </w:r>
            <w:r w:rsidR="00723B02">
              <w:rPr>
                <w:noProof/>
                <w:webHidden/>
              </w:rPr>
              <w:fldChar w:fldCharType="begin"/>
            </w:r>
            <w:r w:rsidR="00723B02">
              <w:rPr>
                <w:noProof/>
                <w:webHidden/>
              </w:rPr>
              <w:instrText xml:space="preserve"> PAGEREF _Toc459674735 \h </w:instrText>
            </w:r>
            <w:r w:rsidR="00723B02">
              <w:rPr>
                <w:noProof/>
                <w:webHidden/>
              </w:rPr>
            </w:r>
            <w:r w:rsidR="00723B02">
              <w:rPr>
                <w:noProof/>
                <w:webHidden/>
              </w:rPr>
              <w:fldChar w:fldCharType="separate"/>
            </w:r>
            <w:r w:rsidR="003046F7">
              <w:rPr>
                <w:noProof/>
                <w:webHidden/>
              </w:rPr>
              <w:t>24</w:t>
            </w:r>
            <w:r w:rsidR="00723B02">
              <w:rPr>
                <w:noProof/>
                <w:webHidden/>
              </w:rPr>
              <w:fldChar w:fldCharType="end"/>
            </w:r>
          </w:hyperlink>
        </w:p>
        <w:p w14:paraId="65737C31"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36" w:history="1">
            <w:r w:rsidR="00723B02" w:rsidRPr="0041500A">
              <w:rPr>
                <w:rStyle w:val="Hyperlink"/>
                <w:noProof/>
              </w:rPr>
              <w:t>4.3.7</w:t>
            </w:r>
            <w:r w:rsidR="00723B02">
              <w:rPr>
                <w:rFonts w:eastAsiaTheme="minorEastAsia" w:cstheme="minorBidi"/>
                <w:noProof/>
                <w:sz w:val="24"/>
                <w:szCs w:val="24"/>
                <w:lang w:val="en-US"/>
              </w:rPr>
              <w:tab/>
            </w:r>
            <w:r w:rsidR="00723B02" w:rsidRPr="0041500A">
              <w:rPr>
                <w:rStyle w:val="Hyperlink"/>
                <w:noProof/>
              </w:rPr>
              <w:t>CoreLocation</w:t>
            </w:r>
            <w:r w:rsidR="00723B02">
              <w:rPr>
                <w:noProof/>
                <w:webHidden/>
              </w:rPr>
              <w:tab/>
            </w:r>
            <w:r w:rsidR="00723B02">
              <w:rPr>
                <w:noProof/>
                <w:webHidden/>
              </w:rPr>
              <w:fldChar w:fldCharType="begin"/>
            </w:r>
            <w:r w:rsidR="00723B02">
              <w:rPr>
                <w:noProof/>
                <w:webHidden/>
              </w:rPr>
              <w:instrText xml:space="preserve"> PAGEREF _Toc459674736 \h </w:instrText>
            </w:r>
            <w:r w:rsidR="00723B02">
              <w:rPr>
                <w:noProof/>
                <w:webHidden/>
              </w:rPr>
            </w:r>
            <w:r w:rsidR="00723B02">
              <w:rPr>
                <w:noProof/>
                <w:webHidden/>
              </w:rPr>
              <w:fldChar w:fldCharType="separate"/>
            </w:r>
            <w:r w:rsidR="003046F7">
              <w:rPr>
                <w:noProof/>
                <w:webHidden/>
              </w:rPr>
              <w:t>25</w:t>
            </w:r>
            <w:r w:rsidR="00723B02">
              <w:rPr>
                <w:noProof/>
                <w:webHidden/>
              </w:rPr>
              <w:fldChar w:fldCharType="end"/>
            </w:r>
          </w:hyperlink>
        </w:p>
        <w:p w14:paraId="1A706102"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37" w:history="1">
            <w:r w:rsidR="00723B02" w:rsidRPr="0041500A">
              <w:rPr>
                <w:rStyle w:val="Hyperlink"/>
                <w:noProof/>
              </w:rPr>
              <w:t>4.3.8</w:t>
            </w:r>
            <w:r w:rsidR="00723B02">
              <w:rPr>
                <w:rFonts w:eastAsiaTheme="minorEastAsia" w:cstheme="minorBidi"/>
                <w:noProof/>
                <w:sz w:val="24"/>
                <w:szCs w:val="24"/>
                <w:lang w:val="en-US"/>
              </w:rPr>
              <w:tab/>
            </w:r>
            <w:r w:rsidR="00723B02" w:rsidRPr="0041500A">
              <w:rPr>
                <w:rStyle w:val="Hyperlink"/>
                <w:noProof/>
              </w:rPr>
              <w:t>Izdelava uporabniškega vmesnika</w:t>
            </w:r>
            <w:r w:rsidR="00723B02">
              <w:rPr>
                <w:noProof/>
                <w:webHidden/>
              </w:rPr>
              <w:tab/>
            </w:r>
            <w:r w:rsidR="00723B02">
              <w:rPr>
                <w:noProof/>
                <w:webHidden/>
              </w:rPr>
              <w:fldChar w:fldCharType="begin"/>
            </w:r>
            <w:r w:rsidR="00723B02">
              <w:rPr>
                <w:noProof/>
                <w:webHidden/>
              </w:rPr>
              <w:instrText xml:space="preserve"> PAGEREF _Toc459674737 \h </w:instrText>
            </w:r>
            <w:r w:rsidR="00723B02">
              <w:rPr>
                <w:noProof/>
                <w:webHidden/>
              </w:rPr>
            </w:r>
            <w:r w:rsidR="00723B02">
              <w:rPr>
                <w:noProof/>
                <w:webHidden/>
              </w:rPr>
              <w:fldChar w:fldCharType="separate"/>
            </w:r>
            <w:r w:rsidR="003046F7">
              <w:rPr>
                <w:noProof/>
                <w:webHidden/>
              </w:rPr>
              <w:t>26</w:t>
            </w:r>
            <w:r w:rsidR="00723B02">
              <w:rPr>
                <w:noProof/>
                <w:webHidden/>
              </w:rPr>
              <w:fldChar w:fldCharType="end"/>
            </w:r>
          </w:hyperlink>
        </w:p>
        <w:p w14:paraId="64465135" w14:textId="77777777" w:rsidR="00723B02" w:rsidRDefault="002C67C8">
          <w:pPr>
            <w:pStyle w:val="TOC3"/>
            <w:tabs>
              <w:tab w:val="left" w:pos="1320"/>
              <w:tab w:val="right" w:leader="dot" w:pos="8772"/>
            </w:tabs>
            <w:rPr>
              <w:rFonts w:eastAsiaTheme="minorEastAsia" w:cstheme="minorBidi"/>
              <w:noProof/>
              <w:sz w:val="24"/>
              <w:szCs w:val="24"/>
              <w:lang w:val="en-US"/>
            </w:rPr>
          </w:pPr>
          <w:hyperlink w:anchor="_Toc459674738" w:history="1">
            <w:r w:rsidR="00723B02" w:rsidRPr="0041500A">
              <w:rPr>
                <w:rStyle w:val="Hyperlink"/>
                <w:noProof/>
              </w:rPr>
              <w:t>4.3.9</w:t>
            </w:r>
            <w:r w:rsidR="00723B02">
              <w:rPr>
                <w:rFonts w:eastAsiaTheme="minorEastAsia" w:cstheme="minorBidi"/>
                <w:noProof/>
                <w:sz w:val="24"/>
                <w:szCs w:val="24"/>
                <w:lang w:val="en-US"/>
              </w:rPr>
              <w:tab/>
            </w:r>
            <w:r w:rsidR="00723B02" w:rsidRPr="0041500A">
              <w:rPr>
                <w:rStyle w:val="Hyperlink"/>
                <w:noProof/>
              </w:rPr>
              <w:t>Today extension – hiter dostop</w:t>
            </w:r>
            <w:r w:rsidR="00723B02">
              <w:rPr>
                <w:noProof/>
                <w:webHidden/>
              </w:rPr>
              <w:tab/>
            </w:r>
            <w:r w:rsidR="00723B02">
              <w:rPr>
                <w:noProof/>
                <w:webHidden/>
              </w:rPr>
              <w:fldChar w:fldCharType="begin"/>
            </w:r>
            <w:r w:rsidR="00723B02">
              <w:rPr>
                <w:noProof/>
                <w:webHidden/>
              </w:rPr>
              <w:instrText xml:space="preserve"> PAGEREF _Toc459674738 \h </w:instrText>
            </w:r>
            <w:r w:rsidR="00723B02">
              <w:rPr>
                <w:noProof/>
                <w:webHidden/>
              </w:rPr>
            </w:r>
            <w:r w:rsidR="00723B02">
              <w:rPr>
                <w:noProof/>
                <w:webHidden/>
              </w:rPr>
              <w:fldChar w:fldCharType="separate"/>
            </w:r>
            <w:r w:rsidR="003046F7">
              <w:rPr>
                <w:noProof/>
                <w:webHidden/>
              </w:rPr>
              <w:t>27</w:t>
            </w:r>
            <w:r w:rsidR="00723B02">
              <w:rPr>
                <w:noProof/>
                <w:webHidden/>
              </w:rPr>
              <w:fldChar w:fldCharType="end"/>
            </w:r>
          </w:hyperlink>
        </w:p>
        <w:p w14:paraId="78A64308" w14:textId="77777777" w:rsidR="00723B02" w:rsidRDefault="002C67C8">
          <w:pPr>
            <w:pStyle w:val="TOC2"/>
            <w:tabs>
              <w:tab w:val="left" w:pos="880"/>
              <w:tab w:val="right" w:leader="dot" w:pos="8772"/>
            </w:tabs>
            <w:rPr>
              <w:rFonts w:eastAsiaTheme="minorEastAsia" w:cstheme="minorBidi"/>
              <w:b w:val="0"/>
              <w:bCs w:val="0"/>
              <w:noProof/>
              <w:sz w:val="24"/>
              <w:szCs w:val="24"/>
              <w:lang w:val="en-US"/>
            </w:rPr>
          </w:pPr>
          <w:hyperlink w:anchor="_Toc459674739" w:history="1">
            <w:r w:rsidR="00723B02" w:rsidRPr="0041500A">
              <w:rPr>
                <w:rStyle w:val="Hyperlink"/>
                <w:noProof/>
              </w:rPr>
              <w:t>4.4</w:t>
            </w:r>
            <w:r w:rsidR="00723B02">
              <w:rPr>
                <w:rFonts w:eastAsiaTheme="minorEastAsia" w:cstheme="minorBidi"/>
                <w:b w:val="0"/>
                <w:bCs w:val="0"/>
                <w:noProof/>
                <w:sz w:val="24"/>
                <w:szCs w:val="24"/>
                <w:lang w:val="en-US"/>
              </w:rPr>
              <w:tab/>
            </w:r>
            <w:r w:rsidR="00723B02" w:rsidRPr="0041500A">
              <w:rPr>
                <w:rStyle w:val="Hyperlink"/>
                <w:noProof/>
              </w:rPr>
              <w:t>Konfiguracija in namestitev</w:t>
            </w:r>
            <w:r w:rsidR="00723B02">
              <w:rPr>
                <w:noProof/>
                <w:webHidden/>
              </w:rPr>
              <w:tab/>
            </w:r>
            <w:r w:rsidR="00723B02">
              <w:rPr>
                <w:noProof/>
                <w:webHidden/>
              </w:rPr>
              <w:fldChar w:fldCharType="begin"/>
            </w:r>
            <w:r w:rsidR="00723B02">
              <w:rPr>
                <w:noProof/>
                <w:webHidden/>
              </w:rPr>
              <w:instrText xml:space="preserve"> PAGEREF _Toc459674739 \h </w:instrText>
            </w:r>
            <w:r w:rsidR="00723B02">
              <w:rPr>
                <w:noProof/>
                <w:webHidden/>
              </w:rPr>
            </w:r>
            <w:r w:rsidR="00723B02">
              <w:rPr>
                <w:noProof/>
                <w:webHidden/>
              </w:rPr>
              <w:fldChar w:fldCharType="separate"/>
            </w:r>
            <w:r w:rsidR="003046F7">
              <w:rPr>
                <w:noProof/>
                <w:webHidden/>
              </w:rPr>
              <w:t>28</w:t>
            </w:r>
            <w:r w:rsidR="00723B02">
              <w:rPr>
                <w:noProof/>
                <w:webHidden/>
              </w:rPr>
              <w:fldChar w:fldCharType="end"/>
            </w:r>
          </w:hyperlink>
        </w:p>
        <w:p w14:paraId="1D666F83" w14:textId="77777777" w:rsidR="00723B02" w:rsidRDefault="002C67C8">
          <w:pPr>
            <w:pStyle w:val="TOC1"/>
            <w:tabs>
              <w:tab w:val="left" w:pos="440"/>
              <w:tab w:val="right" w:leader="dot" w:pos="8772"/>
            </w:tabs>
            <w:rPr>
              <w:rFonts w:eastAsiaTheme="minorEastAsia" w:cstheme="minorBidi"/>
              <w:b w:val="0"/>
              <w:bCs w:val="0"/>
              <w:noProof/>
              <w:lang w:val="en-US"/>
            </w:rPr>
          </w:pPr>
          <w:hyperlink w:anchor="_Toc459674740" w:history="1">
            <w:r w:rsidR="00723B02" w:rsidRPr="0041500A">
              <w:rPr>
                <w:rStyle w:val="Hyperlink"/>
                <w:noProof/>
              </w:rPr>
              <w:t>5</w:t>
            </w:r>
            <w:r w:rsidR="00723B02">
              <w:rPr>
                <w:rFonts w:eastAsiaTheme="minorEastAsia" w:cstheme="minorBidi"/>
                <w:b w:val="0"/>
                <w:bCs w:val="0"/>
                <w:noProof/>
                <w:lang w:val="en-US"/>
              </w:rPr>
              <w:tab/>
            </w:r>
            <w:r w:rsidR="00723B02" w:rsidRPr="0041500A">
              <w:rPr>
                <w:rStyle w:val="Hyperlink"/>
                <w:noProof/>
              </w:rPr>
              <w:t>Sklep</w:t>
            </w:r>
            <w:r w:rsidR="00723B02">
              <w:rPr>
                <w:noProof/>
                <w:webHidden/>
              </w:rPr>
              <w:tab/>
            </w:r>
            <w:r w:rsidR="00723B02">
              <w:rPr>
                <w:noProof/>
                <w:webHidden/>
              </w:rPr>
              <w:fldChar w:fldCharType="begin"/>
            </w:r>
            <w:r w:rsidR="00723B02">
              <w:rPr>
                <w:noProof/>
                <w:webHidden/>
              </w:rPr>
              <w:instrText xml:space="preserve"> PAGEREF _Toc459674740 \h </w:instrText>
            </w:r>
            <w:r w:rsidR="00723B02">
              <w:rPr>
                <w:noProof/>
                <w:webHidden/>
              </w:rPr>
            </w:r>
            <w:r w:rsidR="00723B02">
              <w:rPr>
                <w:noProof/>
                <w:webHidden/>
              </w:rPr>
              <w:fldChar w:fldCharType="separate"/>
            </w:r>
            <w:r w:rsidR="003046F7">
              <w:rPr>
                <w:noProof/>
                <w:webHidden/>
              </w:rPr>
              <w:t>30</w:t>
            </w:r>
            <w:r w:rsidR="00723B02">
              <w:rPr>
                <w:noProof/>
                <w:webHidden/>
              </w:rPr>
              <w:fldChar w:fldCharType="end"/>
            </w:r>
          </w:hyperlink>
        </w:p>
        <w:p w14:paraId="431BE46F" w14:textId="77777777" w:rsidR="00892F1E" w:rsidRDefault="00DD1B5C" w:rsidP="00110CE1">
          <w:pPr>
            <w:rPr>
              <w:b/>
              <w:bCs/>
              <w:noProof/>
            </w:rPr>
          </w:pPr>
          <w:r>
            <w:rPr>
              <w:b/>
              <w:bCs/>
              <w:noProof/>
            </w:rPr>
            <w:fldChar w:fldCharType="end"/>
          </w:r>
        </w:p>
      </w:sdtContent>
    </w:sdt>
    <w:p w14:paraId="50E0E7B8" w14:textId="40BECE86" w:rsidR="002B38D9" w:rsidRPr="00AE3509" w:rsidRDefault="002B38D9" w:rsidP="00110CE1">
      <w:r w:rsidRPr="00AE3509">
        <w:br w:type="page"/>
      </w:r>
      <w:bookmarkStart w:id="0" w:name="_GoBack"/>
      <w:bookmarkEnd w:id="0"/>
    </w:p>
    <w:p w14:paraId="5F264BFE" w14:textId="77777777" w:rsidR="002B38D9" w:rsidRPr="00AE3509" w:rsidRDefault="002B38D9" w:rsidP="00110CE1">
      <w:pPr>
        <w:rPr>
          <w:b/>
          <w:sz w:val="32"/>
          <w:szCs w:val="32"/>
        </w:rPr>
      </w:pPr>
      <w:r w:rsidRPr="00AE3509">
        <w:rPr>
          <w:b/>
          <w:sz w:val="32"/>
          <w:szCs w:val="32"/>
        </w:rPr>
        <w:lastRenderedPageBreak/>
        <w:t>KAZALO SLIK</w:t>
      </w:r>
    </w:p>
    <w:p w14:paraId="5B3E3A6B" w14:textId="77777777" w:rsidR="002B38D9" w:rsidRPr="003046F7" w:rsidRDefault="002B38D9" w:rsidP="0047726A"/>
    <w:p w14:paraId="1B709C72" w14:textId="77777777" w:rsidR="003046F7" w:rsidRPr="003046F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3046F7">
        <w:rPr>
          <w:rFonts w:ascii="Arial" w:hAnsi="Arial" w:cs="Arial"/>
          <w:smallCaps w:val="0"/>
          <w:sz w:val="24"/>
          <w:szCs w:val="24"/>
        </w:rPr>
        <w:fldChar w:fldCharType="begin"/>
      </w:r>
      <w:r w:rsidRPr="003046F7">
        <w:rPr>
          <w:rFonts w:ascii="Arial" w:hAnsi="Arial" w:cs="Arial"/>
          <w:smallCaps w:val="0"/>
          <w:sz w:val="24"/>
          <w:szCs w:val="24"/>
        </w:rPr>
        <w:instrText xml:space="preserve"> TOC \h \z \c "Slika" </w:instrText>
      </w:r>
      <w:r w:rsidRPr="003046F7">
        <w:rPr>
          <w:rFonts w:ascii="Arial" w:hAnsi="Arial" w:cs="Arial"/>
          <w:smallCaps w:val="0"/>
          <w:sz w:val="24"/>
          <w:szCs w:val="24"/>
        </w:rPr>
        <w:fldChar w:fldCharType="separate"/>
      </w:r>
      <w:hyperlink w:anchor="_Toc459675422" w:history="1">
        <w:r w:rsidR="003046F7" w:rsidRPr="003046F7">
          <w:rPr>
            <w:rStyle w:val="Hyperlink"/>
            <w:smallCaps w:val="0"/>
            <w:noProof/>
          </w:rPr>
          <w:t>Slika 1: Primer sheme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_Toc459675422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3</w:t>
        </w:r>
        <w:r w:rsidR="003046F7" w:rsidRPr="003046F7">
          <w:rPr>
            <w:smallCaps w:val="0"/>
            <w:noProof/>
            <w:webHidden/>
          </w:rPr>
          <w:fldChar w:fldCharType="end"/>
        </w:r>
      </w:hyperlink>
    </w:p>
    <w:p w14:paraId="4A2E896B"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3" w:history="1">
        <w:r w:rsidR="003046F7" w:rsidRPr="003046F7">
          <w:rPr>
            <w:rStyle w:val="Hyperlink"/>
            <w:smallCaps w:val="0"/>
            <w:noProof/>
          </w:rPr>
          <w:t>Slika 2: Prikaz integracije različnih komunikacijskih protokolov [6]</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_Toc459675423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5</w:t>
        </w:r>
        <w:r w:rsidR="003046F7" w:rsidRPr="003046F7">
          <w:rPr>
            <w:smallCaps w:val="0"/>
            <w:noProof/>
            <w:webHidden/>
          </w:rPr>
          <w:fldChar w:fldCharType="end"/>
        </w:r>
      </w:hyperlink>
    </w:p>
    <w:p w14:paraId="765ABD10"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r:id="rId11" w:anchor="_Toc459675424" w:history="1">
        <w:r w:rsidR="003046F7" w:rsidRPr="003046F7">
          <w:rPr>
            <w:rStyle w:val="Hyperlink"/>
            <w:smallCaps w:val="0"/>
            <w:noProof/>
          </w:rPr>
          <w:t>Slika 3: iBeacon oddajnik [35]</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_Toc459675424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7</w:t>
        </w:r>
        <w:r w:rsidR="003046F7" w:rsidRPr="003046F7">
          <w:rPr>
            <w:smallCaps w:val="0"/>
            <w:noProof/>
            <w:webHidden/>
          </w:rPr>
          <w:fldChar w:fldCharType="end"/>
        </w:r>
      </w:hyperlink>
    </w:p>
    <w:p w14:paraId="1213FDEF"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5" w:history="1">
        <w:r w:rsidR="003046F7" w:rsidRPr="003046F7">
          <w:rPr>
            <w:rStyle w:val="Hyperlink"/>
            <w:smallCaps w:val="0"/>
            <w:noProof/>
          </w:rPr>
          <w:t>Slika 4: Termostat Nest [11]</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_Toc459675425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8</w:t>
        </w:r>
        <w:r w:rsidR="003046F7" w:rsidRPr="003046F7">
          <w:rPr>
            <w:smallCaps w:val="0"/>
            <w:noProof/>
            <w:webHidden/>
          </w:rPr>
          <w:fldChar w:fldCharType="end"/>
        </w:r>
      </w:hyperlink>
    </w:p>
    <w:p w14:paraId="24017BB0"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6" w:history="1">
        <w:r w:rsidR="003046F7" w:rsidRPr="003046F7">
          <w:rPr>
            <w:rStyle w:val="Hyperlink"/>
            <w:smallCaps w:val="0"/>
            <w:noProof/>
          </w:rPr>
          <w:t>Slika 5: Sistem pametne razsvetljave Philips Hue [12]</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_Toc459675426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8</w:t>
        </w:r>
        <w:r w:rsidR="003046F7" w:rsidRPr="003046F7">
          <w:rPr>
            <w:smallCaps w:val="0"/>
            <w:noProof/>
            <w:webHidden/>
          </w:rPr>
          <w:fldChar w:fldCharType="end"/>
        </w:r>
      </w:hyperlink>
    </w:p>
    <w:p w14:paraId="67F2DBD0"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7" w:history="1">
        <w:r w:rsidR="003046F7" w:rsidRPr="003046F7">
          <w:rPr>
            <w:rStyle w:val="Hyperlink"/>
            <w:smallCaps w:val="0"/>
            <w:noProof/>
          </w:rPr>
          <w:t>Slika 6: Pametna ključavnica August [13]</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_Toc459675427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9</w:t>
        </w:r>
        <w:r w:rsidR="003046F7" w:rsidRPr="003046F7">
          <w:rPr>
            <w:smallCaps w:val="0"/>
            <w:noProof/>
            <w:webHidden/>
          </w:rPr>
          <w:fldChar w:fldCharType="end"/>
        </w:r>
      </w:hyperlink>
    </w:p>
    <w:p w14:paraId="6AE7A256"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8" w:history="1">
        <w:r w:rsidR="003046F7" w:rsidRPr="003046F7">
          <w:rPr>
            <w:rStyle w:val="Hyperlink"/>
            <w:smallCaps w:val="0"/>
            <w:noProof/>
          </w:rPr>
          <w:t>Slika 7: Samsung SmartThings Hub [14]</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_Toc459675428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9</w:t>
        </w:r>
        <w:r w:rsidR="003046F7" w:rsidRPr="003046F7">
          <w:rPr>
            <w:smallCaps w:val="0"/>
            <w:noProof/>
            <w:webHidden/>
          </w:rPr>
          <w:fldChar w:fldCharType="end"/>
        </w:r>
      </w:hyperlink>
    </w:p>
    <w:p w14:paraId="534BAD09"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9" w:history="1">
        <w:r w:rsidR="003046F7" w:rsidRPr="003046F7">
          <w:rPr>
            <w:rStyle w:val="Hyperlink"/>
            <w:smallCaps w:val="0"/>
            <w:noProof/>
          </w:rPr>
          <w:t>Slika 8: Shema sistema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_Toc459675429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14</w:t>
        </w:r>
        <w:r w:rsidR="003046F7" w:rsidRPr="003046F7">
          <w:rPr>
            <w:smallCaps w:val="0"/>
            <w:noProof/>
            <w:webHidden/>
          </w:rPr>
          <w:fldChar w:fldCharType="end"/>
        </w:r>
      </w:hyperlink>
    </w:p>
    <w:p w14:paraId="193A0C69"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0" w:history="1">
        <w:r w:rsidR="003046F7" w:rsidRPr="003046F7">
          <w:rPr>
            <w:rStyle w:val="Hyperlink"/>
            <w:smallCaps w:val="0"/>
            <w:noProof/>
          </w:rPr>
          <w:t>Slika 9: Mikroračunalnik Raspberry Pi model B [20]</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_Toc459675430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15</w:t>
        </w:r>
        <w:r w:rsidR="003046F7" w:rsidRPr="003046F7">
          <w:rPr>
            <w:smallCaps w:val="0"/>
            <w:noProof/>
            <w:webHidden/>
          </w:rPr>
          <w:fldChar w:fldCharType="end"/>
        </w:r>
      </w:hyperlink>
    </w:p>
    <w:p w14:paraId="62FADF53"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1" w:history="1">
        <w:r w:rsidR="003046F7" w:rsidRPr="003046F7">
          <w:rPr>
            <w:rStyle w:val="Hyperlink"/>
            <w:smallCaps w:val="0"/>
            <w:noProof/>
          </w:rPr>
          <w:t>Slika 10: Temperaturni senzor DS18B20 [22]</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_Toc459675431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16</w:t>
        </w:r>
        <w:r w:rsidR="003046F7" w:rsidRPr="003046F7">
          <w:rPr>
            <w:smallCaps w:val="0"/>
            <w:noProof/>
            <w:webHidden/>
          </w:rPr>
          <w:fldChar w:fldCharType="end"/>
        </w:r>
      </w:hyperlink>
    </w:p>
    <w:p w14:paraId="4D56626C"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2" w:history="1">
        <w:r w:rsidR="003046F7" w:rsidRPr="003046F7">
          <w:rPr>
            <w:rStyle w:val="Hyperlink"/>
            <w:smallCaps w:val="0"/>
            <w:noProof/>
          </w:rPr>
          <w:t>Slika 11: Rele kartica</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_Toc459675432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16</w:t>
        </w:r>
        <w:r w:rsidR="003046F7" w:rsidRPr="003046F7">
          <w:rPr>
            <w:smallCaps w:val="0"/>
            <w:noProof/>
            <w:webHidden/>
          </w:rPr>
          <w:fldChar w:fldCharType="end"/>
        </w:r>
      </w:hyperlink>
    </w:p>
    <w:p w14:paraId="060A98F6"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3" w:history="1">
        <w:r w:rsidR="003046F7" w:rsidRPr="003046F7">
          <w:rPr>
            <w:rStyle w:val="Hyperlink"/>
            <w:smallCaps w:val="0"/>
            <w:noProof/>
          </w:rPr>
          <w:t>Slika 12: Notranjost sistema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_Toc459675433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17</w:t>
        </w:r>
        <w:r w:rsidR="003046F7" w:rsidRPr="003046F7">
          <w:rPr>
            <w:smallCaps w:val="0"/>
            <w:noProof/>
            <w:webHidden/>
          </w:rPr>
          <w:fldChar w:fldCharType="end"/>
        </w:r>
      </w:hyperlink>
    </w:p>
    <w:p w14:paraId="5F9AD308"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4" w:history="1">
        <w:r w:rsidR="003046F7" w:rsidRPr="003046F7">
          <w:rPr>
            <w:rStyle w:val="Hyperlink"/>
            <w:smallCaps w:val="0"/>
            <w:noProof/>
          </w:rPr>
          <w:t>Slika 13: Sistem pametne hiše v ohišju</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_Toc459675434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17</w:t>
        </w:r>
        <w:r w:rsidR="003046F7" w:rsidRPr="003046F7">
          <w:rPr>
            <w:smallCaps w:val="0"/>
            <w:noProof/>
            <w:webHidden/>
          </w:rPr>
          <w:fldChar w:fldCharType="end"/>
        </w:r>
      </w:hyperlink>
    </w:p>
    <w:p w14:paraId="519EC68D"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5" w:history="1">
        <w:r w:rsidR="003046F7" w:rsidRPr="003046F7">
          <w:rPr>
            <w:rStyle w:val="Hyperlink"/>
            <w:smallCaps w:val="0"/>
            <w:noProof/>
          </w:rPr>
          <w:t>Slika 14: Zaslonska slika razvojnega okolja Xcode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_Toc459675435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21</w:t>
        </w:r>
        <w:r w:rsidR="003046F7" w:rsidRPr="003046F7">
          <w:rPr>
            <w:smallCaps w:val="0"/>
            <w:noProof/>
            <w:webHidden/>
          </w:rPr>
          <w:fldChar w:fldCharType="end"/>
        </w:r>
      </w:hyperlink>
    </w:p>
    <w:p w14:paraId="5333F799"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6" w:history="1">
        <w:r w:rsidR="003046F7" w:rsidRPr="003046F7">
          <w:rPr>
            <w:rStyle w:val="Hyperlink"/>
            <w:smallCaps w:val="0"/>
            <w:noProof/>
          </w:rPr>
          <w:t>Slika 15: Graf popularnosti programskih jezikov [31]</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_Toc459675436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22</w:t>
        </w:r>
        <w:r w:rsidR="003046F7" w:rsidRPr="003046F7">
          <w:rPr>
            <w:smallCaps w:val="0"/>
            <w:noProof/>
            <w:webHidden/>
          </w:rPr>
          <w:fldChar w:fldCharType="end"/>
        </w:r>
      </w:hyperlink>
    </w:p>
    <w:p w14:paraId="0BAE8366"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7" w:history="1">
        <w:r w:rsidR="003046F7" w:rsidRPr="003046F7">
          <w:rPr>
            <w:rStyle w:val="Hyperlink"/>
            <w:smallCaps w:val="0"/>
            <w:noProof/>
          </w:rPr>
          <w:t>Slika 16: Zaslonska slika nastavitev aplikacije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_Toc459675437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24</w:t>
        </w:r>
        <w:r w:rsidR="003046F7" w:rsidRPr="003046F7">
          <w:rPr>
            <w:smallCaps w:val="0"/>
            <w:noProof/>
            <w:webHidden/>
          </w:rPr>
          <w:fldChar w:fldCharType="end"/>
        </w:r>
      </w:hyperlink>
    </w:p>
    <w:p w14:paraId="40F3993A"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8" w:history="1">
        <w:r w:rsidR="003046F7" w:rsidRPr="003046F7">
          <w:rPr>
            <w:rStyle w:val="Hyperlink"/>
            <w:smallCaps w:val="0"/>
            <w:noProof/>
          </w:rPr>
          <w:t>Slika 17: Gradnja grafičnega uporabniškega vmesnika v okolju Xcode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_Toc459675438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26</w:t>
        </w:r>
        <w:r w:rsidR="003046F7" w:rsidRPr="003046F7">
          <w:rPr>
            <w:smallCaps w:val="0"/>
            <w:noProof/>
            <w:webHidden/>
          </w:rPr>
          <w:fldChar w:fldCharType="end"/>
        </w:r>
      </w:hyperlink>
    </w:p>
    <w:p w14:paraId="5C4A103F"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9" w:history="1">
        <w:r w:rsidR="003046F7" w:rsidRPr="003046F7">
          <w:rPr>
            <w:rStyle w:val="Hyperlink"/>
            <w:smallCaps w:val="0"/>
            <w:noProof/>
          </w:rPr>
          <w:t>Slika 18: Zaslonska slika hitrega dostopa do razširitve Today</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_Toc459675439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28</w:t>
        </w:r>
        <w:r w:rsidR="003046F7" w:rsidRPr="003046F7">
          <w:rPr>
            <w:smallCaps w:val="0"/>
            <w:noProof/>
            <w:webHidden/>
          </w:rPr>
          <w:fldChar w:fldCharType="end"/>
        </w:r>
      </w:hyperlink>
    </w:p>
    <w:p w14:paraId="205E3A59"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40" w:history="1">
        <w:r w:rsidR="003046F7" w:rsidRPr="003046F7">
          <w:rPr>
            <w:rStyle w:val="Hyperlink"/>
            <w:smallCaps w:val="0"/>
            <w:noProof/>
          </w:rPr>
          <w:t>Slika 19: Usmerjevalnik Mikrotik hAP ac [34]</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_Toc459675440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29</w:t>
        </w:r>
        <w:r w:rsidR="003046F7" w:rsidRPr="003046F7">
          <w:rPr>
            <w:smallCaps w:val="0"/>
            <w:noProof/>
            <w:webHidden/>
          </w:rPr>
          <w:fldChar w:fldCharType="end"/>
        </w:r>
      </w:hyperlink>
    </w:p>
    <w:p w14:paraId="59F12CAA" w14:textId="77777777" w:rsidR="003046F7" w:rsidRPr="003046F7" w:rsidRDefault="002C67C8">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41" w:history="1">
        <w:r w:rsidR="003046F7" w:rsidRPr="003046F7">
          <w:rPr>
            <w:rStyle w:val="Hyperlink"/>
            <w:smallCaps w:val="0"/>
            <w:noProof/>
          </w:rPr>
          <w:t>Slika 20: Idejna shema</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_Toc459675441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31</w:t>
        </w:r>
        <w:r w:rsidR="003046F7" w:rsidRPr="003046F7">
          <w:rPr>
            <w:smallCaps w:val="0"/>
            <w:noProof/>
            <w:webHidden/>
          </w:rPr>
          <w:fldChar w:fldCharType="end"/>
        </w:r>
      </w:hyperlink>
    </w:p>
    <w:p w14:paraId="735E8905" w14:textId="377AFB96" w:rsidR="00030017" w:rsidRDefault="002B38D9" w:rsidP="004052B4">
      <w:pPr>
        <w:rPr>
          <w:sz w:val="24"/>
          <w:szCs w:val="24"/>
        </w:rPr>
      </w:pPr>
      <w:r w:rsidRPr="003046F7">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143319E6" w14:textId="77777777" w:rsidR="00D23244" w:rsidRPr="00D23244"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Pr>
          <w:b/>
          <w:smallCaps w:val="0"/>
          <w:sz w:val="32"/>
          <w:szCs w:val="32"/>
        </w:rPr>
        <w:fldChar w:fldCharType="begin"/>
      </w:r>
      <w:r w:rsidRPr="007070B7">
        <w:rPr>
          <w:b/>
          <w:smallCaps w:val="0"/>
          <w:sz w:val="32"/>
          <w:szCs w:val="32"/>
        </w:rPr>
        <w:instrText xml:space="preserve"> TOC \c "Tabela" </w:instrText>
      </w:r>
      <w:r>
        <w:rPr>
          <w:b/>
          <w:smallCaps w:val="0"/>
          <w:sz w:val="32"/>
          <w:szCs w:val="32"/>
        </w:rPr>
        <w:fldChar w:fldCharType="separate"/>
      </w:r>
      <w:r w:rsidR="00D23244" w:rsidRPr="00D23244">
        <w:rPr>
          <w:smallCaps w:val="0"/>
          <w:noProof/>
        </w:rPr>
        <w:t>Tabela 1: Primerjava odprtokodnih licenc [19]</w:t>
      </w:r>
      <w:r w:rsidR="00D23244" w:rsidRPr="00D23244">
        <w:rPr>
          <w:smallCaps w:val="0"/>
          <w:noProof/>
        </w:rPr>
        <w:tab/>
      </w:r>
      <w:r w:rsidR="00D23244" w:rsidRPr="00D23244">
        <w:rPr>
          <w:smallCaps w:val="0"/>
          <w:noProof/>
        </w:rPr>
        <w:fldChar w:fldCharType="begin"/>
      </w:r>
      <w:r w:rsidR="00D23244" w:rsidRPr="00D23244">
        <w:rPr>
          <w:smallCaps w:val="0"/>
          <w:noProof/>
        </w:rPr>
        <w:instrText xml:space="preserve"> PAGEREF _Toc459675232 \h </w:instrText>
      </w:r>
      <w:r w:rsidR="00D23244" w:rsidRPr="00D23244">
        <w:rPr>
          <w:smallCaps w:val="0"/>
          <w:noProof/>
        </w:rPr>
      </w:r>
      <w:r w:rsidR="00D23244" w:rsidRPr="00D23244">
        <w:rPr>
          <w:smallCaps w:val="0"/>
          <w:noProof/>
        </w:rPr>
        <w:fldChar w:fldCharType="separate"/>
      </w:r>
      <w:r w:rsidR="00D23244" w:rsidRPr="00D23244">
        <w:rPr>
          <w:smallCaps w:val="0"/>
          <w:noProof/>
        </w:rPr>
        <w:t>12</w:t>
      </w:r>
      <w:r w:rsidR="00D23244" w:rsidRPr="00D23244">
        <w:rPr>
          <w:smallCaps w:val="0"/>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5ECBB224"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532C9531" w14:textId="6A200831" w:rsidR="00383C27" w:rsidRDefault="002E1FB1" w:rsidP="00030017">
      <w:r>
        <w:t>CVS</w:t>
      </w:r>
      <w:r w:rsidR="00383C27">
        <w:t xml:space="preserve"> </w:t>
      </w:r>
      <w:r>
        <w:t xml:space="preserve">- (ang. </w:t>
      </w:r>
      <w:r w:rsidRPr="002E1FB1">
        <w:t>Concurrent Versions System</w:t>
      </w:r>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footerReference w:type="even" r:id="rId12"/>
          <w:footerReference w:type="default" r:id="rId13"/>
          <w:footerReference w:type="first" r:id="rId14"/>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1" w:name="_Toc309712165"/>
      <w:bookmarkStart w:id="2" w:name="_Toc310788730"/>
      <w:bookmarkStart w:id="3" w:name="_Toc310788963"/>
      <w:bookmarkStart w:id="4" w:name="_Toc311024870"/>
      <w:bookmarkStart w:id="5" w:name="_Toc313614922"/>
      <w:bookmarkStart w:id="6" w:name="_Toc313865292"/>
      <w:bookmarkStart w:id="7" w:name="_Toc313865419"/>
      <w:bookmarkStart w:id="8" w:name="_Toc313871429"/>
      <w:bookmarkStart w:id="9" w:name="_Toc318438937"/>
      <w:bookmarkStart w:id="10" w:name="_Toc459633468"/>
      <w:bookmarkStart w:id="11" w:name="_Toc459674710"/>
      <w:r w:rsidRPr="00AE3509">
        <w:rPr>
          <w:b/>
          <w:lang w:val="sl-SI"/>
        </w:rPr>
        <w:lastRenderedPageBreak/>
        <w:t>UVOD</w:t>
      </w:r>
      <w:bookmarkEnd w:id="1"/>
      <w:bookmarkEnd w:id="2"/>
      <w:bookmarkEnd w:id="3"/>
      <w:bookmarkEnd w:id="4"/>
      <w:bookmarkEnd w:id="5"/>
      <w:bookmarkEnd w:id="6"/>
      <w:bookmarkEnd w:id="7"/>
      <w:bookmarkEnd w:id="8"/>
      <w:bookmarkEnd w:id="9"/>
      <w:bookmarkEnd w:id="10"/>
      <w:bookmarkEnd w:id="11"/>
    </w:p>
    <w:p w14:paraId="1D4A9167" w14:textId="5F167005"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Vsebino</w:t>
      </w:r>
      <w:r w:rsidR="00D75002">
        <w:t>,</w:t>
      </w:r>
      <w:r>
        <w:t xml:space="preserve">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(IoT). Kaj je torej IoT in kako je povezan s pametno hišo?</w:t>
      </w:r>
    </w:p>
    <w:p w14:paraId="6E7EC841" w14:textId="77777777" w:rsidR="00087E70" w:rsidRDefault="00087E70" w:rsidP="009D7E55"/>
    <w:p w14:paraId="20EACFA6" w14:textId="398D11BA" w:rsidR="00455F5D" w:rsidRDefault="00F65B81" w:rsidP="00455F5D">
      <w:r>
        <w:t>Pametna hiša</w:t>
      </w:r>
      <w:r w:rsidR="00455F5D">
        <w:t xml:space="preserve"> je hiša</w:t>
      </w:r>
      <w:r>
        <w:t>,</w:t>
      </w:r>
      <w:r w:rsidR="00455F5D">
        <w:t xml:space="preserve"> v kateri </w:t>
      </w:r>
      <w:r w:rsidR="00A83236">
        <w:t xml:space="preserve">bi </w:t>
      </w:r>
      <w:r w:rsidR="00455F5D">
        <w:t xml:space="preserve">naj večino naprav upravljal enoten </w:t>
      </w:r>
      <w:r w:rsidR="00A83236">
        <w:t xml:space="preserve">inteligenten </w:t>
      </w:r>
      <w:r w:rsidR="00455F5D">
        <w:t xml:space="preserve">sistem. Bistvo </w:t>
      </w:r>
      <w:r w:rsidR="004E2804">
        <w:t>enotnega inteligentnega sistema</w:t>
      </w:r>
      <w:r w:rsidR="00455F5D">
        <w:t xml:space="preserve"> je povezovanje, upravljanje in nadzor nad porabniki</w:t>
      </w:r>
      <w:r w:rsidR="004E2804">
        <w:t>. C</w:t>
      </w:r>
      <w:r w:rsidR="00455F5D">
        <w:t>ilj je zviševanj</w:t>
      </w:r>
      <w:r>
        <w:t>e</w:t>
      </w:r>
      <w:r w:rsidR="00455F5D">
        <w:t xml:space="preserve"> </w:t>
      </w:r>
      <w:r w:rsidR="004E2804">
        <w:t>stopnje</w:t>
      </w:r>
      <w:r w:rsidR="00455F5D">
        <w:t xml:space="preserve"> udobja, varčnosti in varnosti</w:t>
      </w:r>
      <w:r w:rsidR="004E2804">
        <w:t xml:space="preserve"> bivanja</w:t>
      </w:r>
      <w:r w:rsidR="00455F5D">
        <w:t xml:space="preserve">. </w:t>
      </w:r>
      <w:r w:rsidR="004E2804">
        <w:t>Pr</w:t>
      </w:r>
      <w:r w:rsidR="00455F5D">
        <w:t xml:space="preserve">imer uporabe </w:t>
      </w:r>
      <w:r w:rsidR="004E2804">
        <w:t xml:space="preserve">enotnega inteligentnega sistema bi bil naslednji: </w:t>
      </w:r>
      <w:r w:rsidR="00455F5D">
        <w:t xml:space="preserve">ob odhodu </w:t>
      </w:r>
      <w:r w:rsidR="004E2804">
        <w:t xml:space="preserve">stanovalcev </w:t>
      </w:r>
      <w:r w:rsidR="00455F5D">
        <w:t>od doma</w:t>
      </w:r>
      <w:r w:rsidR="004E2804">
        <w:t xml:space="preserve"> se</w:t>
      </w:r>
      <w:r w:rsidR="00455F5D">
        <w:t xml:space="preserve"> avtomatsko izključijo vsa svetila in druge </w:t>
      </w:r>
      <w:r w:rsidR="004E2804">
        <w:t xml:space="preserve">električne </w:t>
      </w:r>
      <w:r w:rsidR="00455F5D">
        <w:t xml:space="preserve">naprave v hiši, vključi se alarm, zniža </w:t>
      </w:r>
      <w:r w:rsidR="004E2804">
        <w:t xml:space="preserve">se </w:t>
      </w:r>
      <w:r w:rsidR="00455F5D">
        <w:t xml:space="preserve">nivo ogrevanja ter vključi simulacija prisotnosti </w:t>
      </w:r>
      <w:r w:rsidR="00455F5D">
        <w:fldChar w:fldCharType="begin" w:fldLock="1"/>
      </w:r>
      <w:r w:rsidR="00455F5D">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rsidR="00455F5D">
        <w:fldChar w:fldCharType="separate"/>
      </w:r>
      <w:r w:rsidR="00455F5D" w:rsidRPr="00CE490C">
        <w:rPr>
          <w:noProof/>
        </w:rPr>
        <w:t>[1]</w:t>
      </w:r>
      <w:r w:rsidR="00455F5D">
        <w:fldChar w:fldCharType="end"/>
      </w:r>
      <w:r w:rsidR="00455F5D">
        <w:t>.</w:t>
      </w:r>
    </w:p>
    <w:p w14:paraId="1926C20A" w14:textId="77777777" w:rsidR="00033801" w:rsidRDefault="00033801" w:rsidP="00455F5D"/>
    <w:p w14:paraId="7EEEA7C9" w14:textId="73EDEB94" w:rsidR="00033801" w:rsidRDefault="00033801" w:rsidP="00455F5D">
      <w:r>
        <w:t>Pri IoT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w:t>
      </w:r>
      <w:r w:rsidR="00F65B81">
        <w:t>,</w:t>
      </w:r>
      <w:r w:rsidRPr="003F2E02">
        <w:t xml:space="preserve">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IoT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r w:rsidR="0051013A">
        <w:t>IoT</w:t>
      </w:r>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r w:rsidR="00D65621">
        <w:t xml:space="preserve">IoT je avtomatizem, ki </w:t>
      </w:r>
      <w:r w:rsidR="0051013A">
        <w:t>omogoča</w:t>
      </w:r>
      <w:r w:rsidR="00D65621">
        <w:t xml:space="preserve"> boljšo izrabo obnovljivih in neobnovljivih virov, večje udobje in izboljšano varnost </w:t>
      </w:r>
      <w:r w:rsidR="0051013A">
        <w:t>ljudi</w:t>
      </w:r>
      <w:r w:rsidR="00D65621">
        <w:t>. Pri nalogi smo se osredotočili na primer uporabe IoT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41785A20" w:rsidR="009D7E55" w:rsidRDefault="00455F5D" w:rsidP="009D7E55">
      <w:r>
        <w:t xml:space="preserve">Z razvojem računalništva so </w:t>
      </w:r>
      <w:r w:rsidR="00033801">
        <w:t>senzorske in aktuatorske</w:t>
      </w:r>
      <w:r>
        <w:t xml:space="preserve"> naprave postale cenovno dostopne</w:t>
      </w:r>
      <w:r w:rsidR="00F65B81">
        <w:t>,</w:t>
      </w:r>
      <w:r>
        <w:t xml:space="preserve"> do </w:t>
      </w:r>
      <w:r w:rsidR="00D80472">
        <w:t>svetovnega spleta</w:t>
      </w:r>
      <w:r>
        <w:t xml:space="preserve"> </w:t>
      </w:r>
      <w:r w:rsidR="00F65B81">
        <w:t xml:space="preserve">pa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2" w:name="_Toc309712166"/>
      <w:bookmarkStart w:id="13" w:name="_Toc310788731"/>
      <w:bookmarkStart w:id="14" w:name="_Toc310788964"/>
      <w:bookmarkStart w:id="15" w:name="_Toc311024871"/>
      <w:bookmarkStart w:id="16" w:name="_Toc313614923"/>
      <w:bookmarkStart w:id="17" w:name="_Toc313865293"/>
      <w:bookmarkStart w:id="18" w:name="_Toc313865420"/>
      <w:bookmarkStart w:id="19" w:name="_Toc313871430"/>
      <w:bookmarkStart w:id="20" w:name="_Toc318438938"/>
    </w:p>
    <w:p w14:paraId="5D25BA4A" w14:textId="7D7078DB" w:rsidR="00CE669E" w:rsidRDefault="007F0D5D" w:rsidP="00B90C03">
      <w:r>
        <w:t>N</w:t>
      </w:r>
      <w:r w:rsidR="00ED7D95">
        <w:t xml:space="preserve">a področju IoT </w:t>
      </w:r>
      <w:r>
        <w:t xml:space="preserve">obstaja </w:t>
      </w:r>
      <w:r w:rsidR="002B21A2">
        <w:t>več</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2E6C27DC" w14:textId="77777777" w:rsidR="00073D7F" w:rsidRDefault="00CE1F5D" w:rsidP="00CE669E">
      <w:r>
        <w:lastRenderedPageBreak/>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7755683"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t.j. mobilno aplikacijo za operacijski sistem iOS. </w:t>
      </w:r>
      <w:r w:rsidR="00BD1A82">
        <w:t xml:space="preserve">Opisana bodo tudi nekatera uporabljena orodja. </w:t>
      </w:r>
      <w:r w:rsidR="004F7873">
        <w:t xml:space="preserve">V </w:t>
      </w:r>
      <w:r w:rsidR="00D23244">
        <w:t xml:space="preserve">to </w:t>
      </w:r>
      <w:r w:rsidR="004F7873">
        <w:t>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21" w:name="_Toc309712167"/>
      <w:bookmarkStart w:id="22" w:name="_Toc310788732"/>
      <w:bookmarkStart w:id="23" w:name="_Toc310788965"/>
      <w:bookmarkStart w:id="24" w:name="_Toc311024872"/>
      <w:bookmarkStart w:id="25" w:name="_Toc313614924"/>
      <w:bookmarkStart w:id="26" w:name="_Toc313865294"/>
      <w:bookmarkStart w:id="27" w:name="_Toc313865421"/>
      <w:bookmarkStart w:id="28" w:name="_Toc313871431"/>
      <w:bookmarkStart w:id="29" w:name="_Toc318438939"/>
      <w:bookmarkEnd w:id="12"/>
      <w:bookmarkEnd w:id="13"/>
      <w:bookmarkEnd w:id="14"/>
      <w:bookmarkEnd w:id="15"/>
      <w:bookmarkEnd w:id="16"/>
      <w:bookmarkEnd w:id="17"/>
      <w:bookmarkEnd w:id="18"/>
      <w:bookmarkEnd w:id="19"/>
      <w:bookmarkEnd w:id="20"/>
    </w:p>
    <w:p w14:paraId="6194D728" w14:textId="06750DD3" w:rsidR="002C4581" w:rsidRDefault="002C4581">
      <w:pPr>
        <w:spacing w:line="240" w:lineRule="auto"/>
        <w:jc w:val="left"/>
      </w:pPr>
      <w:r>
        <w:br w:type="page"/>
      </w:r>
    </w:p>
    <w:p w14:paraId="3E863869" w14:textId="361FD2D8" w:rsidR="00CB224D" w:rsidRPr="00CB224D" w:rsidRDefault="00661BBB" w:rsidP="00CB224D">
      <w:pPr>
        <w:pStyle w:val="Heading1"/>
      </w:pPr>
      <w:bookmarkStart w:id="30" w:name="_Toc459633469"/>
      <w:bookmarkStart w:id="31" w:name="_Toc459674711"/>
      <w:r>
        <w:lastRenderedPageBreak/>
        <w:t>P</w:t>
      </w:r>
      <w:r w:rsidR="00442211">
        <w:t>ametna hiša</w:t>
      </w:r>
      <w:bookmarkEnd w:id="30"/>
      <w:bookmarkEnd w:id="31"/>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D4D2FED" w:rsidR="007C5A88" w:rsidRDefault="00D23244" w:rsidP="003762D6">
      <w:pPr>
        <w:pStyle w:val="ListParagraph"/>
        <w:numPr>
          <w:ilvl w:val="0"/>
          <w:numId w:val="35"/>
        </w:numPr>
      </w:pPr>
      <w:r>
        <w:t>luči,</w:t>
      </w:r>
    </w:p>
    <w:p w14:paraId="26E077F1" w14:textId="3100E896" w:rsidR="00A94E6C" w:rsidRDefault="00D23244" w:rsidP="00A94E6C">
      <w:pPr>
        <w:pStyle w:val="ListParagraph"/>
        <w:numPr>
          <w:ilvl w:val="0"/>
          <w:numId w:val="35"/>
        </w:numPr>
      </w:pPr>
      <w:r>
        <w:t>senzor gibanja,</w:t>
      </w:r>
    </w:p>
    <w:p w14:paraId="7D55AF77" w14:textId="051CF4A4" w:rsidR="00A94E6C" w:rsidRDefault="00D23244" w:rsidP="00A94E6C">
      <w:pPr>
        <w:pStyle w:val="ListParagraph"/>
        <w:numPr>
          <w:ilvl w:val="0"/>
          <w:numId w:val="35"/>
        </w:numPr>
      </w:pPr>
      <w:r>
        <w:t>kamera,</w:t>
      </w:r>
    </w:p>
    <w:p w14:paraId="45009524" w14:textId="14145BF7" w:rsidR="00A94E6C" w:rsidRDefault="00D23244" w:rsidP="00A94E6C">
      <w:pPr>
        <w:pStyle w:val="ListParagraph"/>
        <w:numPr>
          <w:ilvl w:val="0"/>
          <w:numId w:val="35"/>
        </w:numPr>
      </w:pPr>
      <w:r>
        <w:t>senzor dima,</w:t>
      </w:r>
    </w:p>
    <w:p w14:paraId="6E2C9883" w14:textId="1E38146E" w:rsidR="00A94E6C" w:rsidRDefault="00D23244" w:rsidP="00A94E6C">
      <w:pPr>
        <w:pStyle w:val="ListParagraph"/>
        <w:numPr>
          <w:ilvl w:val="0"/>
          <w:numId w:val="35"/>
        </w:numPr>
      </w:pPr>
      <w:r>
        <w:t>elektronske ključavnice,</w:t>
      </w:r>
    </w:p>
    <w:p w14:paraId="6C26CF45" w14:textId="12B09871" w:rsidR="00E11965" w:rsidRDefault="00D23244" w:rsidP="00E11965">
      <w:pPr>
        <w:pStyle w:val="ListParagraph"/>
        <w:numPr>
          <w:ilvl w:val="0"/>
          <w:numId w:val="35"/>
        </w:numPr>
      </w:pPr>
      <w:r>
        <w:t>napajalne vtičnice,</w:t>
      </w:r>
    </w:p>
    <w:p w14:paraId="671C45A2" w14:textId="0ACA86D7" w:rsidR="00E11965" w:rsidRDefault="00D23244" w:rsidP="0021747A">
      <w:pPr>
        <w:pStyle w:val="ListParagraph"/>
        <w:numPr>
          <w:ilvl w:val="0"/>
          <w:numId w:val="35"/>
        </w:numPr>
      </w:pPr>
      <w:r>
        <w:t>termostat za centralno ogrevanje,</w:t>
      </w:r>
    </w:p>
    <w:p w14:paraId="5C5F703C" w14:textId="14ABB2D4" w:rsidR="00A94E6C" w:rsidRDefault="00D23244" w:rsidP="00A94E6C">
      <w:pPr>
        <w:pStyle w:val="ListParagraph"/>
        <w:numPr>
          <w:ilvl w:val="0"/>
          <w:numId w:val="35"/>
        </w:numPr>
      </w:pPr>
      <w:r>
        <w:t>elektronsko vodena senčila,</w:t>
      </w:r>
    </w:p>
    <w:p w14:paraId="3E0A5976" w14:textId="03A56023" w:rsidR="00A94E6C" w:rsidRDefault="00D23244" w:rsidP="00A94E6C">
      <w:pPr>
        <w:pStyle w:val="ListParagraph"/>
        <w:numPr>
          <w:ilvl w:val="0"/>
          <w:numId w:val="35"/>
        </w:numPr>
      </w:pPr>
      <w:r>
        <w:t>senzor vlage,</w:t>
      </w:r>
    </w:p>
    <w:p w14:paraId="3F0F26C2" w14:textId="61B62ED0" w:rsidR="009E59FB" w:rsidRDefault="00D23244" w:rsidP="00A94E6C">
      <w:pPr>
        <w:pStyle w:val="ListParagraph"/>
        <w:numPr>
          <w:ilvl w:val="0"/>
          <w:numId w:val="35"/>
        </w:numPr>
      </w:pPr>
      <w:r>
        <w:t>senzor svetlosti v prostoru,</w:t>
      </w:r>
    </w:p>
    <w:p w14:paraId="19C76C07" w14:textId="0A3A4E21" w:rsidR="00A94E6C" w:rsidRDefault="00D23244" w:rsidP="00E11965">
      <w:pPr>
        <w:pStyle w:val="ListParagraph"/>
        <w:numPr>
          <w:ilvl w:val="0"/>
          <w:numId w:val="35"/>
        </w:numPr>
      </w:pPr>
      <w:r>
        <w:t>vremenska postaja,</w:t>
      </w:r>
    </w:p>
    <w:p w14:paraId="3EE2657F" w14:textId="63B7E0F1" w:rsidR="00E11965" w:rsidRDefault="00D23244" w:rsidP="00E11965">
      <w:pPr>
        <w:pStyle w:val="ListParagraph"/>
        <w:numPr>
          <w:ilvl w:val="0"/>
          <w:numId w:val="35"/>
        </w:numPr>
      </w:pPr>
      <w:r>
        <w:t>polnilne postaje za električna prevozna sredstva,</w:t>
      </w:r>
    </w:p>
    <w:p w14:paraId="3788E2DA" w14:textId="18E27BE2" w:rsidR="00E11965" w:rsidRDefault="00D23244" w:rsidP="00E11965">
      <w:pPr>
        <w:pStyle w:val="ListParagraph"/>
        <w:numPr>
          <w:ilvl w:val="0"/>
          <w:numId w:val="35"/>
        </w:numPr>
      </w:pPr>
      <w:r>
        <w:t>pretvornik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val="en-US"/>
        </w:rPr>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E7D4707" w:rsidR="00AD0B3A" w:rsidRDefault="00036EEB" w:rsidP="003762D6">
      <w:pPr>
        <w:jc w:val="center"/>
      </w:pPr>
      <w:bookmarkStart w:id="32" w:name="_Toc459675422"/>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32"/>
    </w:p>
    <w:p w14:paraId="6602D718" w14:textId="7DB23973" w:rsidR="00CB224D" w:rsidRDefault="00CB224D" w:rsidP="00E11965">
      <w:pPr>
        <w:pStyle w:val="Heading2"/>
      </w:pPr>
      <w:bookmarkStart w:id="33" w:name="_Toc459633470"/>
      <w:bookmarkStart w:id="34" w:name="_Toc459674712"/>
      <w:r>
        <w:lastRenderedPageBreak/>
        <w:t>IoT</w:t>
      </w:r>
      <w:bookmarkEnd w:id="33"/>
      <w:bookmarkEnd w:id="34"/>
    </w:p>
    <w:p w14:paraId="438B46D1" w14:textId="556777F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r w:rsidR="000A5270">
        <w:t xml:space="preserve"> Ashton</w:t>
      </w:r>
      <w:r w:rsidR="00731C1F">
        <w:t xml:space="preserve"> </w:t>
      </w:r>
      <w:r w:rsidR="00675E07">
        <w:t>j</w:t>
      </w:r>
      <w:r w:rsidR="00FA514D" w:rsidRPr="00FA514D">
        <w:t>e ustanovitelj laboratorija Auto-ID Center na MIT (Massachusetts Institute of Technology),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1DB3B45C" w:rsidR="00C1441E" w:rsidRDefault="00675E07" w:rsidP="00CE669E">
      <w:r>
        <w:t>IoT</w:t>
      </w:r>
      <w:r w:rsidRPr="00675E07">
        <w:t xml:space="preserve"> je koncept povezovan</w:t>
      </w:r>
      <w:r w:rsidR="00E83A44">
        <w:t xml:space="preserve">ja </w:t>
      </w:r>
      <w:r w:rsidRPr="00675E07">
        <w:t>naprav, ki omogoča</w:t>
      </w:r>
      <w:r w:rsidR="000A5270">
        <w:t>jo</w:t>
      </w:r>
      <w:r w:rsidRPr="00675E07">
        <w:t xml:space="preserve"> povezljivost </w:t>
      </w:r>
      <w:r w:rsidR="005D65FC">
        <w:t>z</w:t>
      </w:r>
      <w:r w:rsidRPr="00675E07">
        <w:t xml:space="preserve"> internet</w:t>
      </w:r>
      <w:r w:rsidR="005D65FC">
        <w:t>om</w:t>
      </w:r>
      <w:r w:rsidRPr="00675E07">
        <w:t xml:space="preserve">. </w:t>
      </w:r>
      <w:r w:rsidR="00E83A44">
        <w:t>L</w:t>
      </w:r>
      <w:r w:rsidRPr="00675E07">
        <w:t>ahko</w:t>
      </w:r>
      <w:r w:rsidR="00E83A44">
        <w:t xml:space="preserve"> bi</w:t>
      </w:r>
      <w:r w:rsidRPr="00675E07">
        <w:t xml:space="preserve"> rekli, </w:t>
      </w:r>
      <w:r w:rsidR="005D65FC">
        <w:t xml:space="preserve">da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2CB9C326" w:rsidR="00711B71" w:rsidRDefault="00C1441E" w:rsidP="00CB224D">
      <w:r w:rsidRPr="00C1441E">
        <w:t>Internet stvari predstavlja enega izmed stebrov interneta prihodnosti, ki bo z uporabo standardiziranih komunikacijskih protokolov in o</w:t>
      </w:r>
      <w:r w:rsidR="009B3053">
        <w:t>mrež</w:t>
      </w:r>
      <w:r w:rsidR="005D65FC">
        <w:t>ne infrastrukture</w:t>
      </w:r>
      <w:r w:rsidR="00286720">
        <w:t xml:space="preserv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5" w:name="_Toc459633471"/>
      <w:bookmarkStart w:id="36" w:name="_Toc459674713"/>
      <w:r>
        <w:t xml:space="preserve">Arhitektura </w:t>
      </w:r>
      <w:r w:rsidR="00B91004">
        <w:t>IoT</w:t>
      </w:r>
      <w:r>
        <w:t xml:space="preserve"> sistemov</w:t>
      </w:r>
      <w:bookmarkEnd w:id="35"/>
      <w:bookmarkEnd w:id="36"/>
      <w:r w:rsidR="00B91004">
        <w:t xml:space="preserve"> </w:t>
      </w:r>
    </w:p>
    <w:p w14:paraId="02060E63" w14:textId="3B320BA3" w:rsidR="00B91004" w:rsidRDefault="00B91004" w:rsidP="00B91004">
      <w:r>
        <w:t xml:space="preserve">Na področju pametnih naprav se poskuša uveljaviti več standardov. </w:t>
      </w:r>
      <w:r w:rsidR="002C3512">
        <w:t>Le-</w:t>
      </w:r>
      <w:r>
        <w:t xml:space="preserve">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lastRenderedPageBreak/>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7" w:name="_Toc459675423"/>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7"/>
      <w:r w:rsidR="00CA2933">
        <w:fldChar w:fldCharType="end"/>
      </w:r>
    </w:p>
    <w:p w14:paraId="0C6CFA21" w14:textId="77777777" w:rsidR="00335F41" w:rsidRPr="00335F41" w:rsidRDefault="00335F41" w:rsidP="00335F41"/>
    <w:p w14:paraId="6C3C8C0C" w14:textId="49B6F882" w:rsidR="002D62DE" w:rsidRDefault="00B91004" w:rsidP="00146D43">
      <w:r>
        <w:t>Pogosto so IoT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IoT naprav:</w:t>
      </w:r>
    </w:p>
    <w:p w14:paraId="4D79D597" w14:textId="763D9323" w:rsidR="00B91004" w:rsidRDefault="004735A9" w:rsidP="00B91004">
      <w:pPr>
        <w:pStyle w:val="ListParagraph"/>
        <w:numPr>
          <w:ilvl w:val="0"/>
          <w:numId w:val="35"/>
        </w:numPr>
      </w:pPr>
      <w:r>
        <w:t>možnost posodabljanja in interoperabilnost,</w:t>
      </w:r>
    </w:p>
    <w:p w14:paraId="5603F22C" w14:textId="5E8029AB" w:rsidR="00B91004" w:rsidRDefault="004735A9" w:rsidP="00B91004">
      <w:pPr>
        <w:pStyle w:val="ListParagraph"/>
        <w:numPr>
          <w:ilvl w:val="0"/>
          <w:numId w:val="35"/>
        </w:numPr>
      </w:pPr>
      <w:r>
        <w:t>zmogljivost in razširljivost,</w:t>
      </w:r>
    </w:p>
    <w:p w14:paraId="706E6689" w14:textId="3BA359AF" w:rsidR="00B91004" w:rsidRDefault="004735A9" w:rsidP="00B91004">
      <w:pPr>
        <w:pStyle w:val="ListParagraph"/>
        <w:numPr>
          <w:ilvl w:val="0"/>
          <w:numId w:val="35"/>
        </w:numPr>
      </w:pPr>
      <w:r>
        <w:t>zaupnost, varnost in zasebnost,</w:t>
      </w:r>
    </w:p>
    <w:p w14:paraId="56608CD4" w14:textId="64E143A3" w:rsidR="00B91004" w:rsidRDefault="004735A9"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8" w:name="_Toc459633472"/>
      <w:bookmarkStart w:id="39" w:name="_Toc459674714"/>
      <w:r>
        <w:lastRenderedPageBreak/>
        <w:t>Komunikacijski protokoli IoT naprav</w:t>
      </w:r>
      <w:bookmarkEnd w:id="38"/>
      <w:bookmarkEnd w:id="39"/>
    </w:p>
    <w:p w14:paraId="225561DC" w14:textId="0841A3A6" w:rsidR="00146D43" w:rsidRPr="00146D43" w:rsidRDefault="00146D43" w:rsidP="00146D43">
      <w:r>
        <w:t>Kot je bilo omenjeno v neformalni definiciji</w:t>
      </w:r>
      <w:r w:rsidR="002D62DE">
        <w:t>,</w:t>
      </w:r>
      <w:r>
        <w:t xml:space="preserve"> </w:t>
      </w:r>
      <w:r w:rsidR="002D62DE">
        <w:t>j</w:t>
      </w:r>
      <w:r w:rsidR="00F01CED">
        <w:t>e</w:t>
      </w:r>
      <w:r>
        <w:t xml:space="preserve"> IoT naprav</w:t>
      </w:r>
      <w:r w:rsidR="00F01CED">
        <w:t>a</w:t>
      </w:r>
      <w:r w:rsidR="002C3512">
        <w:t xml:space="preserve"> taka </w:t>
      </w:r>
      <w:r w:rsidR="00F01CED">
        <w:t>naprava, ki ima</w:t>
      </w:r>
      <w:r w:rsidR="002D62DE">
        <w:t xml:space="preserve"> </w:t>
      </w:r>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40" w:name="_Toc459633473"/>
      <w:bookmarkStart w:id="41" w:name="_Toc459674715"/>
      <w:r>
        <w:t>TCP/</w:t>
      </w:r>
      <w:r w:rsidR="00B91004">
        <w:t>IP</w:t>
      </w:r>
      <w:bookmarkEnd w:id="40"/>
      <w:bookmarkEnd w:id="41"/>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09F52ED4"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D4EA9C3" w:rsidR="00B91004" w:rsidRDefault="00B91004" w:rsidP="00CE669E">
      <w:r>
        <w:t xml:space="preserve">Rešitev </w:t>
      </w:r>
      <w:r w:rsidR="00F01CED">
        <w:t>navedenega</w:t>
      </w:r>
      <w:r>
        <w:t xml:space="preserve"> problema je IP verzije 6. Naslov IPv6 sestavlja </w:t>
      </w:r>
      <w:r w:rsidR="002C3512">
        <w:t>osem</w:t>
      </w:r>
      <w:r>
        <w:t xml:space="preserve"> </w:t>
      </w:r>
      <w:r w:rsidR="002C3512">
        <w:t>16-</w:t>
      </w:r>
      <w:r>
        <w:t>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42" w:name="_Toc459633474"/>
      <w:bookmarkStart w:id="43" w:name="_Toc459674716"/>
      <w:r>
        <w:t>Bluetooth in iBeacon</w:t>
      </w:r>
      <w:bookmarkEnd w:id="42"/>
      <w:bookmarkEnd w:id="43"/>
    </w:p>
    <w:p w14:paraId="03B2A125" w14:textId="3E56ABAD" w:rsidR="00CE669E" w:rsidRDefault="00B91004" w:rsidP="00CE669E">
      <w:r>
        <w:t xml:space="preserve">Bluetooth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0DD36B05" w:rsidR="00B91004" w:rsidRDefault="00B91004" w:rsidP="00CE669E">
      <w:r w:rsidRPr="00CA47F7">
        <w:t xml:space="preserve">iBeacon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w:t>
      </w:r>
      <w:r w:rsidR="00C82E3B">
        <w:lastRenderedPageBreak/>
        <w:t>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2346F65E" w:rsidR="007509F4" w:rsidRPr="007509F4" w:rsidRDefault="00B91004" w:rsidP="007509F4">
      <w:r>
        <w:t xml:space="preserve">Vsak beacon ima unikaten identifikator UUID </w:t>
      </w:r>
      <w:r w:rsidR="00F01CED">
        <w:t>'</w:t>
      </w:r>
      <w:r>
        <w:t>major</w:t>
      </w:r>
      <w:r w:rsidR="00F01CED">
        <w:t>'</w:t>
      </w:r>
      <w:r>
        <w:t xml:space="preserve"> ter </w:t>
      </w:r>
      <w:r w:rsidR="00F01CED">
        <w:t>'</w:t>
      </w:r>
      <w:r>
        <w:t>minor</w:t>
      </w:r>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34B233BF">
            <wp:extent cx="1731691" cy="1964682"/>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1750743" cy="1986297"/>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2C67C8" w:rsidRPr="008A604F" w:rsidRDefault="002C67C8" w:rsidP="007509F4">
                            <w:pPr>
                              <w:pStyle w:val="Caption"/>
                              <w:rPr>
                                <w:noProof/>
                                <w:sz w:val="22"/>
                                <w:szCs w:val="22"/>
                              </w:rPr>
                            </w:pPr>
                            <w:bookmarkStart w:id="44" w:name="_Toc459675424"/>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" stroked="f">
                <v:textbox style="mso-fit-shape-to-text:t" inset="0,0,0,0">
                  <w:txbxContent>
                    <w:p w14:paraId="359A9C5B" w14:textId="08D93DE5" w:rsidR="002C67C8" w:rsidRPr="008A604F" w:rsidRDefault="002C67C8" w:rsidP="007509F4">
                      <w:pPr>
                        <w:pStyle w:val="Caption"/>
                        <w:rPr>
                          <w:noProof/>
                          <w:sz w:val="22"/>
                          <w:szCs w:val="22"/>
                        </w:rPr>
                      </w:pPr>
                      <w:bookmarkStart w:id="45" w:name="_Toc459675424"/>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5"/>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46" w:name="_Toc459633475"/>
      <w:bookmarkStart w:id="47" w:name="_Toc459674717"/>
      <w:r>
        <w:t>ZigBee</w:t>
      </w:r>
      <w:bookmarkEnd w:id="46"/>
      <w:bookmarkEnd w:id="47"/>
    </w:p>
    <w:p w14:paraId="2180A220" w14:textId="590C98F9"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Naprave so cenovno ugodne, imajo nizko porabo ter majhno zakasnitev. Povezava je varna</w:t>
      </w:r>
      <w:r w:rsidR="00ED7D42">
        <w:t>,</w:t>
      </w:r>
      <w:r w:rsidR="00526239">
        <w:t xml:space="preserve"> saj je šifrirana s 128 bitno AES </w:t>
      </w:r>
      <w:r w:rsidR="003B631E">
        <w:t>šifriranjem</w:t>
      </w:r>
      <w:r w:rsidR="00526239">
        <w:t xml:space="preserve">.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48" w:name="_Toc459633476"/>
      <w:bookmarkStart w:id="49" w:name="_Toc459674718"/>
      <w:r>
        <w:t>Z-</w:t>
      </w:r>
      <w:r w:rsidR="00045881">
        <w:t>W</w:t>
      </w:r>
      <w:r>
        <w:t>ave</w:t>
      </w:r>
      <w:bookmarkEnd w:id="48"/>
      <w:bookmarkEnd w:id="49"/>
    </w:p>
    <w:p w14:paraId="75533174" w14:textId="6F2EB70C" w:rsidR="00B91004" w:rsidRDefault="00045881" w:rsidP="00613687">
      <w:r>
        <w:t>Z-wave za razliko od ostalih protokolov (WIFI, Bluetooth, ZigBee)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ZigBee šifrirana s 128 bitno AES </w:t>
      </w:r>
      <w:r w:rsidR="003B631E">
        <w:t>šifriranjem</w:t>
      </w:r>
      <w:r>
        <w:t>.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50" w:name="_Toc459633477"/>
      <w:bookmarkStart w:id="51" w:name="_Toc459674719"/>
      <w:r>
        <w:lastRenderedPageBreak/>
        <w:t>Obstoječe rešitve</w:t>
      </w:r>
      <w:bookmarkEnd w:id="50"/>
      <w:bookmarkEnd w:id="51"/>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4AF66E1D">
            <wp:extent cx="2090550" cy="1827861"/>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29855" cy="1862227"/>
                    </a:xfrm>
                    <a:prstGeom prst="rect">
                      <a:avLst/>
                    </a:prstGeom>
                    <a:noFill/>
                    <a:ln>
                      <a:noFill/>
                    </a:ln>
                  </pic:spPr>
                </pic:pic>
              </a:graphicData>
            </a:graphic>
          </wp:inline>
        </w:drawing>
      </w:r>
    </w:p>
    <w:p w14:paraId="51BEEA20" w14:textId="7DDCF8CB" w:rsidR="00CE490C" w:rsidRDefault="00127AA2" w:rsidP="00127AA2">
      <w:pPr>
        <w:pStyle w:val="Caption"/>
      </w:pPr>
      <w:bookmarkStart w:id="52" w:name="_Toc459675425"/>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52"/>
      <w:r w:rsidR="004F4FBA">
        <w:fldChar w:fldCharType="end"/>
      </w:r>
    </w:p>
    <w:p w14:paraId="3B9E644B" w14:textId="77777777" w:rsidR="00CE669E" w:rsidRDefault="00CE669E" w:rsidP="00CE669E"/>
    <w:p w14:paraId="62452C85" w14:textId="3353C80E"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6978EC99">
            <wp:extent cx="2395733" cy="2395733"/>
            <wp:effectExtent l="0" t="0" r="0" b="0"/>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31152" cy="2431152"/>
                    </a:xfrm>
                    <a:prstGeom prst="rect">
                      <a:avLst/>
                    </a:prstGeom>
                    <a:noFill/>
                    <a:ln>
                      <a:noFill/>
                    </a:ln>
                  </pic:spPr>
                </pic:pic>
              </a:graphicData>
            </a:graphic>
          </wp:inline>
        </w:drawing>
      </w:r>
    </w:p>
    <w:p w14:paraId="712B4612" w14:textId="5F199913" w:rsidR="004200DC" w:rsidRPr="004200DC" w:rsidRDefault="00127AA2" w:rsidP="002C4581">
      <w:pPr>
        <w:pStyle w:val="Caption"/>
      </w:pPr>
      <w:bookmarkStart w:id="53" w:name="_Toc459675426"/>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53"/>
      <w:r w:rsidR="004F4FBA">
        <w:fldChar w:fldCharType="end"/>
      </w:r>
      <w:r w:rsidR="004F4FBA">
        <w:t xml:space="preserve"> </w:t>
      </w:r>
    </w:p>
    <w:p w14:paraId="7824119F" w14:textId="2B4698BF" w:rsidR="008362DD" w:rsidRDefault="00056C51" w:rsidP="00CE669E">
      <w:r>
        <w:lastRenderedPageBreak/>
        <w:t xml:space="preserve">Podjetje </w:t>
      </w:r>
      <w:r w:rsidRPr="00056C51">
        <w:t>August</w:t>
      </w:r>
      <w:r>
        <w:t xml:space="preserve"> je znano po pametni ključavnici imenovani </w:t>
      </w:r>
      <w:r w:rsidRPr="00056C51">
        <w:t>August Smart Lock</w:t>
      </w:r>
      <w:r>
        <w:t xml:space="preserve">. Podjetje trdi, </w:t>
      </w:r>
      <w:r w:rsidR="00D52F9A">
        <w:t xml:space="preserve">da je namestitev enostavna in </w:t>
      </w:r>
      <w:r>
        <w:t>da</w:t>
      </w:r>
      <w:r w:rsidR="00D52F9A">
        <w:t xml:space="preserve"> </w:t>
      </w:r>
      <w:r>
        <w:t xml:space="preserve">ključavnico lahko </w:t>
      </w:r>
      <w:r w:rsidR="003B631E">
        <w:t xml:space="preserve">namestimo </w:t>
      </w:r>
      <w:r w:rsidR="00C83644">
        <w:t>sami</w:t>
      </w:r>
      <w:r>
        <w:t>. Uporabnikom omogoča beleženje prehodov in dodeljevanje pravic drugim uporabnikom za odklep doma. Za odklep hiše potrebuje</w:t>
      </w:r>
      <w:r w:rsidR="00ED7D42" w:rsidRPr="00ED7D42">
        <w:t xml:space="preserve"> </w:t>
      </w:r>
      <w:r w:rsidR="00ED7D42">
        <w:t>uporabnik</w:t>
      </w:r>
      <w:r>
        <w:t xml:space="preserve"> pametni telefon in ustrezne pravice. Pametna ključavnica je na voljo za 199 ameriških dolarjev </w:t>
      </w:r>
      <w:r w:rsidR="005F3B54">
        <w:t xml:space="preserve">ali pa </w:t>
      </w:r>
      <w:r w:rsidR="00ED7D42">
        <w:t xml:space="preserve">za </w:t>
      </w:r>
      <w:r w:rsidR="00D54849">
        <w:t xml:space="preserve">229 dolarjev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1">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54" w:name="_Toc459675427"/>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54"/>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357FC574" w14:textId="74125287" w:rsidR="001B4DBB" w:rsidRPr="001B4DBB" w:rsidRDefault="00504A85" w:rsidP="002C4581">
      <w:pPr>
        <w:pStyle w:val="Caption"/>
      </w:pPr>
      <w:bookmarkStart w:id="55" w:name="_Toc459675428"/>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55"/>
      <w:r w:rsidR="00A52A90">
        <w:fldChar w:fldCharType="end"/>
      </w:r>
    </w:p>
    <w:p w14:paraId="194D2987" w14:textId="7241D90E" w:rsidR="00F90C83" w:rsidRDefault="00A91824" w:rsidP="00F90C83">
      <w:r>
        <w:lastRenderedPageBreak/>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r w:rsidR="00D52F9A">
        <w:t>,</w:t>
      </w:r>
      <w:r w:rsidR="00626660">
        <w:t xml:space="preserve"> namenjena upravljanju pametnih naprav, ki </w:t>
      </w:r>
      <w:r w:rsidR="009027FB">
        <w:t>imajo</w:t>
      </w:r>
      <w:r w:rsidR="00626660">
        <w:t xml:space="preserve"> HomeKit</w:t>
      </w:r>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Nekatera popularnejša ogrodja so:</w:t>
      </w:r>
    </w:p>
    <w:p w14:paraId="436C9280" w14:textId="00354872" w:rsidR="004E6312" w:rsidRPr="00B97685" w:rsidRDefault="004E6312" w:rsidP="00B97685">
      <w:pPr>
        <w:pStyle w:val="ListParagraph"/>
        <w:numPr>
          <w:ilvl w:val="0"/>
          <w:numId w:val="39"/>
        </w:numPr>
      </w:pPr>
      <w:r w:rsidRPr="00B97685">
        <w:t>OpenHAB</w:t>
      </w:r>
      <w:r w:rsidR="00EA4E0D">
        <w:t>,</w:t>
      </w:r>
    </w:p>
    <w:p w14:paraId="18B261E9" w14:textId="1728DACA" w:rsidR="00E22CF5" w:rsidRDefault="00E22CF5" w:rsidP="00B97685">
      <w:pPr>
        <w:pStyle w:val="ListParagraph"/>
        <w:numPr>
          <w:ilvl w:val="0"/>
          <w:numId w:val="39"/>
        </w:numPr>
      </w:pPr>
      <w:r w:rsidRPr="00E22CF5">
        <w:t>Domoticz</w:t>
      </w:r>
      <w:r w:rsidR="00EA4E0D">
        <w:t>,</w:t>
      </w:r>
    </w:p>
    <w:p w14:paraId="6E49504F" w14:textId="155E32A8" w:rsidR="00B769CC" w:rsidRDefault="00B769CC" w:rsidP="00B97685">
      <w:pPr>
        <w:pStyle w:val="ListParagraph"/>
        <w:numPr>
          <w:ilvl w:val="0"/>
          <w:numId w:val="39"/>
        </w:numPr>
      </w:pPr>
      <w:r w:rsidRPr="005C26AA">
        <w:t>Calaos</w:t>
      </w:r>
      <w:r w:rsidR="00EA4E0D">
        <w:t>,</w:t>
      </w:r>
    </w:p>
    <w:p w14:paraId="296A8FC8" w14:textId="59CA0C83" w:rsidR="00B769CC" w:rsidRDefault="00B769CC" w:rsidP="00B97685">
      <w:pPr>
        <w:pStyle w:val="ListParagraph"/>
        <w:numPr>
          <w:ilvl w:val="0"/>
          <w:numId w:val="39"/>
        </w:numPr>
      </w:pPr>
      <w:r w:rsidRPr="005C26AA">
        <w:t>Home Assistant</w:t>
      </w:r>
      <w:r w:rsidR="00EA4E0D">
        <w:t>,</w:t>
      </w:r>
    </w:p>
    <w:p w14:paraId="3D97FD88" w14:textId="374ED371" w:rsidR="00B769CC" w:rsidRDefault="00B769CC" w:rsidP="00B97685">
      <w:pPr>
        <w:pStyle w:val="ListParagraph"/>
        <w:numPr>
          <w:ilvl w:val="0"/>
          <w:numId w:val="39"/>
        </w:numPr>
      </w:pPr>
      <w:r w:rsidRPr="005C26AA">
        <w:t>OpenMotics</w:t>
      </w:r>
      <w:r w:rsidR="00EA4E0D">
        <w:t>,</w:t>
      </w:r>
    </w:p>
    <w:p w14:paraId="39EA0EB6" w14:textId="66125789" w:rsidR="00D724AC" w:rsidRDefault="00B769CC" w:rsidP="00B97685">
      <w:pPr>
        <w:pStyle w:val="ListParagraph"/>
        <w:numPr>
          <w:ilvl w:val="0"/>
          <w:numId w:val="39"/>
        </w:numPr>
      </w:pPr>
      <w:r>
        <w:t>LinuxMCE</w:t>
      </w:r>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56" w:name="_Toc459633478"/>
      <w:bookmarkStart w:id="57" w:name="_Toc459674720"/>
      <w:r>
        <w:lastRenderedPageBreak/>
        <w:t>Pametna mesta</w:t>
      </w:r>
      <w:bookmarkEnd w:id="56"/>
      <w:bookmarkEnd w:id="57"/>
    </w:p>
    <w:p w14:paraId="27D0CE55" w14:textId="202FEFC5" w:rsidR="002B74AA" w:rsidRDefault="002B74AA" w:rsidP="002B74AA">
      <w:r w:rsidRPr="002B74AA">
        <w:t>Kar 70 % prebivalstva naj bi do leta 2050 živelo v mestih. Da bi človeštvo ob takih napovedih lahko živelo kakovostno, so nujno potrebne spremembe v pristopu upravljanja mest. Trend sprememb se je začel s t. i. konceptom pametnih mest (Smart City),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(IoT),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0C1FD6D5"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58" w:name="_Toc459633479"/>
      <w:bookmarkStart w:id="59" w:name="_Toc459674721"/>
      <w:r>
        <w:lastRenderedPageBreak/>
        <w:t>Odprta koda</w:t>
      </w:r>
      <w:bookmarkEnd w:id="58"/>
      <w:bookmarkEnd w:id="59"/>
    </w:p>
    <w:p w14:paraId="3B614205" w14:textId="61979D58" w:rsidR="003B631E"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pod enakimi pogoji</w:t>
      </w:r>
      <w:r w:rsidR="005F6A49" w:rsidRPr="005F6A49">
        <w:t xml:space="preserve"> </w:t>
      </w:r>
      <w:r w:rsidR="005F6A49" w:rsidRPr="000147C5">
        <w:t>na voljo</w:t>
      </w:r>
      <w:r w:rsidRPr="000147C5">
        <w:t xml:space="preserve"> vsakomur. </w:t>
      </w:r>
      <w:r>
        <w:t>Odprto kodo zato imenujemo tudi prosto programje (free software). A pozor</w:t>
      </w:r>
      <w:r w:rsidR="005F6A49">
        <w:t>:</w:t>
      </w:r>
      <w:r>
        <w:t xml:space="preserve"> to</w:t>
      </w:r>
      <w:r w:rsidR="005F6A49">
        <w:t>,</w:t>
      </w:r>
      <w:r>
        <w:t xml:space="preserve"> kar je dostopno pri odprti kodi, ni zgolj računalniški program v izvršljivi obliki, pač pa vedno tudi izvorna koda programa – zato izraz odprta koda (</w:t>
      </w:r>
      <w:r w:rsidR="00612A88">
        <w:t xml:space="preserve">ang. </w:t>
      </w:r>
      <w:r w:rsidR="005F6A49">
        <w:t>o</w:t>
      </w:r>
      <w:r>
        <w:t>pen source).</w:t>
      </w:r>
      <w:r w:rsidR="00A2334E">
        <w:t xml:space="preserve"> Uporablja se več različic odpr</w:t>
      </w:r>
      <w:r w:rsidR="002054F0">
        <w:t>tokodnih licenc. V tabeli 1 so primerjane popularnejše odprtokodne licence.</w:t>
      </w:r>
    </w:p>
    <w:p w14:paraId="34A98328" w14:textId="77777777" w:rsidR="003B631E" w:rsidRDefault="003B631E" w:rsidP="003B631E">
      <w:pPr>
        <w:pStyle w:val="Caption"/>
        <w:framePr w:w="8687" w:hSpace="180" w:wrap="around" w:vAnchor="text" w:hAnchor="page" w:x="1813" w:yAlign="top"/>
      </w:pPr>
      <w:bookmarkStart w:id="60" w:name="_Toc459675232"/>
      <w:r>
        <w:t xml:space="preserve">Tabela </w:t>
      </w:r>
      <w:r>
        <w:fldChar w:fldCharType="begin"/>
      </w:r>
      <w:r>
        <w:instrText xml:space="preserve"> SEQ Tabela \* ARABIC </w:instrText>
      </w:r>
      <w:r>
        <w:fldChar w:fldCharType="separate"/>
      </w:r>
      <w:r>
        <w:rPr>
          <w:noProof/>
        </w:rPr>
        <w:t>1</w:t>
      </w:r>
      <w:r>
        <w:fldChar w:fldCharType="end"/>
      </w:r>
      <w:r>
        <w:t xml:space="preserve">: Primerjava odprtokodnih licenc </w:t>
      </w:r>
      <w:r>
        <w:fldChar w:fldCharType="begin" w:fldLock="1"/>
      </w:r>
      <w:r>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fldChar w:fldCharType="separate"/>
      </w:r>
      <w:r w:rsidRPr="00A52A90">
        <w:rPr>
          <w:noProof/>
        </w:rPr>
        <w:t>[19]</w:t>
      </w:r>
      <w:bookmarkEnd w:id="60"/>
      <w:r>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991"/>
        <w:gridCol w:w="996"/>
        <w:gridCol w:w="900"/>
        <w:gridCol w:w="701"/>
      </w:tblGrid>
      <w:tr w:rsidR="003B631E" w:rsidRPr="004C16A9" w14:paraId="3BC597C5" w14:textId="77777777" w:rsidTr="00195D1B">
        <w:trPr>
          <w:trHeight w:val="566"/>
        </w:trPr>
        <w:tc>
          <w:tcPr>
            <w:tcW w:w="3256" w:type="dxa"/>
          </w:tcPr>
          <w:p w14:paraId="66195272" w14:textId="77777777" w:rsidR="003B631E" w:rsidRPr="004C16A9" w:rsidRDefault="003B631E" w:rsidP="00E74A87">
            <w:pPr>
              <w:widowControl w:val="0"/>
              <w:autoSpaceDE w:val="0"/>
              <w:autoSpaceDN w:val="0"/>
              <w:adjustRightInd w:val="0"/>
              <w:spacing w:line="240" w:lineRule="auto"/>
              <w:jc w:val="left"/>
              <w:rPr>
                <w:b/>
                <w:bCs/>
                <w:color w:val="434343"/>
                <w:sz w:val="21"/>
                <w:szCs w:val="24"/>
              </w:rPr>
            </w:pPr>
          </w:p>
        </w:tc>
        <w:tc>
          <w:tcPr>
            <w:tcW w:w="1842" w:type="dxa"/>
            <w:gridSpan w:val="2"/>
          </w:tcPr>
          <w:p w14:paraId="747CD31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Projektna licenca</w:t>
            </w:r>
          </w:p>
        </w:tc>
        <w:tc>
          <w:tcPr>
            <w:tcW w:w="1987" w:type="dxa"/>
            <w:gridSpan w:val="2"/>
          </w:tcPr>
          <w:p w14:paraId="73BB77A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Datotečna licenca</w:t>
            </w:r>
          </w:p>
        </w:tc>
        <w:tc>
          <w:tcPr>
            <w:tcW w:w="1601" w:type="dxa"/>
            <w:gridSpan w:val="2"/>
          </w:tcPr>
          <w:p w14:paraId="79EAB2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Permisivna licenca</w:t>
            </w:r>
          </w:p>
        </w:tc>
      </w:tr>
      <w:tr w:rsidR="00195D1B" w:rsidRPr="004C16A9" w14:paraId="2EC09267" w14:textId="77777777" w:rsidTr="00195D1B">
        <w:trPr>
          <w:trHeight w:val="415"/>
        </w:trPr>
        <w:tc>
          <w:tcPr>
            <w:tcW w:w="3256" w:type="dxa"/>
          </w:tcPr>
          <w:p w14:paraId="265C3BE8" w14:textId="77777777" w:rsidR="003B631E" w:rsidRPr="004C16A9" w:rsidRDefault="003B631E" w:rsidP="00E74A87">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3B72F6D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44757658"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991" w:type="dxa"/>
          </w:tcPr>
          <w:p w14:paraId="6949E3AF"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96" w:type="dxa"/>
          </w:tcPr>
          <w:p w14:paraId="52B0A8FC"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900" w:type="dxa"/>
          </w:tcPr>
          <w:p w14:paraId="5E4FA16A"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2FF03F7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195D1B" w:rsidRPr="004C16A9" w14:paraId="0612837D" w14:textId="77777777" w:rsidTr="00195D1B">
        <w:trPr>
          <w:trHeight w:val="234"/>
        </w:trPr>
        <w:tc>
          <w:tcPr>
            <w:tcW w:w="3256" w:type="dxa"/>
          </w:tcPr>
          <w:p w14:paraId="2CBD33CA"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Izvorna koda:</w:t>
            </w:r>
          </w:p>
        </w:tc>
        <w:tc>
          <w:tcPr>
            <w:tcW w:w="850" w:type="dxa"/>
          </w:tcPr>
          <w:p w14:paraId="717892F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39AAEB9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6D1DD6C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CC65E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5123264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C80D905"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249BEE2" w14:textId="77777777" w:rsidTr="00195D1B">
        <w:trPr>
          <w:trHeight w:val="244"/>
        </w:trPr>
        <w:tc>
          <w:tcPr>
            <w:tcW w:w="3256" w:type="dxa"/>
          </w:tcPr>
          <w:p w14:paraId="0F4B10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Uporaba</w:t>
            </w:r>
          </w:p>
        </w:tc>
        <w:tc>
          <w:tcPr>
            <w:tcW w:w="850" w:type="dxa"/>
          </w:tcPr>
          <w:p w14:paraId="4DCE746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453BD4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1B901E7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02EC6E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359019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89EE1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6D975F1" w14:textId="77777777" w:rsidTr="00195D1B">
        <w:trPr>
          <w:trHeight w:val="244"/>
        </w:trPr>
        <w:tc>
          <w:tcPr>
            <w:tcW w:w="3256" w:type="dxa"/>
          </w:tcPr>
          <w:p w14:paraId="322CA1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Sprememba</w:t>
            </w:r>
          </w:p>
        </w:tc>
        <w:tc>
          <w:tcPr>
            <w:tcW w:w="850" w:type="dxa"/>
          </w:tcPr>
          <w:p w14:paraId="752FC9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560C61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C9BEB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74A729A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BF4D6E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0AE679C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0C338660" w14:textId="77777777" w:rsidTr="00195D1B">
        <w:trPr>
          <w:trHeight w:val="234"/>
        </w:trPr>
        <w:tc>
          <w:tcPr>
            <w:tcW w:w="3256" w:type="dxa"/>
          </w:tcPr>
          <w:p w14:paraId="1F8E8B6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Distribucija</w:t>
            </w:r>
          </w:p>
        </w:tc>
        <w:tc>
          <w:tcPr>
            <w:tcW w:w="850" w:type="dxa"/>
          </w:tcPr>
          <w:p w14:paraId="3A87852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C0BF79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227490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682A8436"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21EFBA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9A864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02F460A6" w14:textId="77777777" w:rsidTr="00195D1B">
        <w:trPr>
          <w:trHeight w:val="532"/>
        </w:trPr>
        <w:tc>
          <w:tcPr>
            <w:tcW w:w="3256" w:type="dxa"/>
          </w:tcPr>
          <w:p w14:paraId="2FB6DAE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Povezava</w:t>
            </w:r>
            <w:r w:rsidRPr="00907844">
              <w:rPr>
                <w:color w:val="434343"/>
                <w:sz w:val="21"/>
                <w:szCs w:val="24"/>
              </w:rPr>
              <w:t xml:space="preserve"> z drugimi programi</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14F8B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3BAA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D0DAE6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0E80C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312A7F2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65D438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708EE428" w14:textId="77777777" w:rsidTr="00195D1B">
        <w:trPr>
          <w:trHeight w:val="244"/>
        </w:trPr>
        <w:tc>
          <w:tcPr>
            <w:tcW w:w="3256" w:type="dxa"/>
          </w:tcPr>
          <w:p w14:paraId="742C62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Distribucija:</w:t>
            </w:r>
          </w:p>
        </w:tc>
        <w:tc>
          <w:tcPr>
            <w:tcW w:w="850" w:type="dxa"/>
          </w:tcPr>
          <w:p w14:paraId="65BF0F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CAFF9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1FBC972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0FF95B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081EC8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FFAB8C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29EFD399" w14:textId="77777777" w:rsidTr="00195D1B">
        <w:trPr>
          <w:trHeight w:val="244"/>
        </w:trPr>
        <w:tc>
          <w:tcPr>
            <w:tcW w:w="3256" w:type="dxa"/>
          </w:tcPr>
          <w:p w14:paraId="34D3D223"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Dosegljivost izvorne kode</w:t>
            </w:r>
          </w:p>
        </w:tc>
        <w:tc>
          <w:tcPr>
            <w:tcW w:w="850" w:type="dxa"/>
          </w:tcPr>
          <w:p w14:paraId="3D3149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6CD5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FCB218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1ED2936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0F6EDD2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279E4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209C77A" w14:textId="77777777" w:rsidTr="00195D1B">
        <w:trPr>
          <w:trHeight w:val="234"/>
        </w:trPr>
        <w:tc>
          <w:tcPr>
            <w:tcW w:w="3256" w:type="dxa"/>
          </w:tcPr>
          <w:p w14:paraId="70956B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Prikaz obvestila o avtorskih pravicah</w:t>
            </w:r>
          </w:p>
        </w:tc>
        <w:tc>
          <w:tcPr>
            <w:tcW w:w="850" w:type="dxa"/>
          </w:tcPr>
          <w:p w14:paraId="2F3E5C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6E327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4C922AD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E8325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2851923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C6321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2AB15651" w14:textId="77777777" w:rsidTr="00195D1B">
        <w:trPr>
          <w:trHeight w:val="244"/>
        </w:trPr>
        <w:tc>
          <w:tcPr>
            <w:tcW w:w="3256" w:type="dxa"/>
          </w:tcPr>
          <w:p w14:paraId="2C367D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Vključena kopija licence</w:t>
            </w:r>
          </w:p>
        </w:tc>
        <w:tc>
          <w:tcPr>
            <w:tcW w:w="850" w:type="dxa"/>
          </w:tcPr>
          <w:p w14:paraId="416DB3E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89B0BA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F1B70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3AC2F52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64430DF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B7AA2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34D5F5AD" w14:textId="77777777" w:rsidTr="00195D1B">
        <w:trPr>
          <w:trHeight w:val="234"/>
        </w:trPr>
        <w:tc>
          <w:tcPr>
            <w:tcW w:w="3256" w:type="dxa"/>
          </w:tcPr>
          <w:p w14:paraId="70491C1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Označitev sprememb</w:t>
            </w:r>
          </w:p>
        </w:tc>
        <w:tc>
          <w:tcPr>
            <w:tcW w:w="850" w:type="dxa"/>
          </w:tcPr>
          <w:p w14:paraId="3FC7A72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96536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6AF7EF5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44A4E7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0551AA5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901603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5FD35ABD" w14:textId="77777777" w:rsidTr="00195D1B">
        <w:trPr>
          <w:trHeight w:val="244"/>
        </w:trPr>
        <w:tc>
          <w:tcPr>
            <w:tcW w:w="3256" w:type="dxa"/>
          </w:tcPr>
          <w:p w14:paraId="0F3ECECF" w14:textId="5A25F813"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garancije</w:t>
            </w:r>
          </w:p>
        </w:tc>
        <w:tc>
          <w:tcPr>
            <w:tcW w:w="850" w:type="dxa"/>
          </w:tcPr>
          <w:p w14:paraId="7790905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FFD91A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3DCA65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89D118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5CB5C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49D40F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7F84B74" w14:textId="77777777" w:rsidTr="00195D1B">
        <w:trPr>
          <w:trHeight w:val="244"/>
        </w:trPr>
        <w:tc>
          <w:tcPr>
            <w:tcW w:w="3256" w:type="dxa"/>
          </w:tcPr>
          <w:p w14:paraId="4A4CF846"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Zavrnitev odgovornosti</w:t>
            </w:r>
          </w:p>
        </w:tc>
        <w:tc>
          <w:tcPr>
            <w:tcW w:w="850" w:type="dxa"/>
          </w:tcPr>
          <w:p w14:paraId="05DD79B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C9209C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98D59D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2EBCDC2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1E55D9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E7EF7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FD2569C" w14:textId="77777777" w:rsidTr="00195D1B">
        <w:trPr>
          <w:trHeight w:val="714"/>
        </w:trPr>
        <w:tc>
          <w:tcPr>
            <w:tcW w:w="3256" w:type="dxa"/>
          </w:tcPr>
          <w:p w14:paraId="1B737D6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 xml:space="preserve">Licenciranje spremenjene datoteke pod enakimi pogoji </w:t>
            </w:r>
            <w:r w:rsidRPr="004C16A9">
              <w:rPr>
                <w:color w:val="434343"/>
                <w:sz w:val="21"/>
                <w:szCs w:val="24"/>
              </w:rPr>
              <w:t xml:space="preserve"> (“weak copyleft”)</w:t>
            </w:r>
          </w:p>
        </w:tc>
        <w:tc>
          <w:tcPr>
            <w:tcW w:w="850" w:type="dxa"/>
          </w:tcPr>
          <w:p w14:paraId="389DBC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65DA77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1EDC0F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39119E6D" w14:textId="77777777" w:rsidR="003B631E" w:rsidRPr="004C16A9" w:rsidRDefault="003B631E" w:rsidP="00E74A87">
            <w:pPr>
              <w:widowControl w:val="0"/>
              <w:autoSpaceDE w:val="0"/>
              <w:autoSpaceDN w:val="0"/>
              <w:adjustRightInd w:val="0"/>
              <w:spacing w:line="240" w:lineRule="auto"/>
              <w:jc w:val="center"/>
              <w:rPr>
                <w:b/>
                <w:bCs/>
                <w:color w:val="434343"/>
                <w:sz w:val="21"/>
                <w:szCs w:val="24"/>
              </w:rPr>
            </w:pPr>
          </w:p>
        </w:tc>
        <w:tc>
          <w:tcPr>
            <w:tcW w:w="900" w:type="dxa"/>
          </w:tcPr>
          <w:p w14:paraId="73F7806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7904FFB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79C670EB" w14:textId="77777777" w:rsidTr="00195D1B">
        <w:trPr>
          <w:trHeight w:val="724"/>
        </w:trPr>
        <w:tc>
          <w:tcPr>
            <w:tcW w:w="3256" w:type="dxa"/>
          </w:tcPr>
          <w:p w14:paraId="53517D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Licenciranje večjih izpeljanih del pod enakimi pogoji</w:t>
            </w:r>
            <w:r w:rsidRPr="004C16A9">
              <w:rPr>
                <w:color w:val="434343"/>
                <w:sz w:val="21"/>
                <w:szCs w:val="24"/>
              </w:rPr>
              <w:t xml:space="preserve"> (“strong copyleft”)</w:t>
            </w:r>
          </w:p>
        </w:tc>
        <w:tc>
          <w:tcPr>
            <w:tcW w:w="850" w:type="dxa"/>
          </w:tcPr>
          <w:p w14:paraId="7852423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C2D7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BC1DC6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57322A59"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3A8F6FC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BFD7C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28DC2AF" w14:textId="77777777" w:rsidTr="00195D1B">
        <w:trPr>
          <w:trHeight w:val="479"/>
        </w:trPr>
        <w:tc>
          <w:tcPr>
            <w:tcW w:w="3256" w:type="dxa"/>
          </w:tcPr>
          <w:p w14:paraId="4CE6CFF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Dodelitev dovoljenja za uporabo relavantnih patentov</w:t>
            </w:r>
          </w:p>
        </w:tc>
        <w:tc>
          <w:tcPr>
            <w:tcW w:w="850" w:type="dxa"/>
          </w:tcPr>
          <w:p w14:paraId="4DC54C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209AB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6EDCE99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2BFA81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445F8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B5DA4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733D286C" w14:textId="77777777" w:rsidTr="00195D1B">
        <w:trPr>
          <w:trHeight w:val="490"/>
        </w:trPr>
        <w:tc>
          <w:tcPr>
            <w:tcW w:w="3256" w:type="dxa"/>
          </w:tcPr>
          <w:p w14:paraId="7372AD8E"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Če distribuiraš,  ni dovoljeno:</w:t>
            </w:r>
          </w:p>
        </w:tc>
        <w:tc>
          <w:tcPr>
            <w:tcW w:w="850" w:type="dxa"/>
          </w:tcPr>
          <w:p w14:paraId="117915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424A4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232815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53CEBB9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3CFEE6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9EEA50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BC8F77D" w14:textId="77777777" w:rsidTr="00195D1B">
        <w:trPr>
          <w:trHeight w:val="479"/>
        </w:trPr>
        <w:tc>
          <w:tcPr>
            <w:tcW w:w="3256" w:type="dxa"/>
          </w:tcPr>
          <w:p w14:paraId="0C44AA4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41442C3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F605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DF396F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64F460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0E25BF6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92C83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5E8502E" w14:textId="77777777" w:rsidTr="00195D1B">
        <w:trPr>
          <w:trHeight w:val="724"/>
        </w:trPr>
        <w:tc>
          <w:tcPr>
            <w:tcW w:w="3256" w:type="dxa"/>
          </w:tcPr>
          <w:p w14:paraId="07CB29B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dovoljenja uporabljati imena originalnih avtorjev pri oglaševanju</w:t>
            </w:r>
          </w:p>
        </w:tc>
        <w:tc>
          <w:tcPr>
            <w:tcW w:w="850" w:type="dxa"/>
          </w:tcPr>
          <w:p w14:paraId="180CFB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451533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595EC4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3AA274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51B1EA5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1780F1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3AAB25AB" w14:textId="77777777" w:rsidTr="00195D1B">
        <w:trPr>
          <w:trHeight w:val="479"/>
        </w:trPr>
        <w:tc>
          <w:tcPr>
            <w:tcW w:w="3256" w:type="dxa"/>
          </w:tcPr>
          <w:p w14:paraId="1C58D89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1779F7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D1B3FE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970678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484066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699FBF0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306F58B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970D283" w14:textId="77777777" w:rsidTr="00195D1B">
        <w:trPr>
          <w:trHeight w:val="479"/>
        </w:trPr>
        <w:tc>
          <w:tcPr>
            <w:tcW w:w="3256" w:type="dxa"/>
          </w:tcPr>
          <w:p w14:paraId="52D0EC0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33FAE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CB870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0AC065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11F8E2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141DC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6125C6E" w14:textId="77777777" w:rsidR="003B631E" w:rsidRPr="004C16A9" w:rsidRDefault="003B631E" w:rsidP="00E74A87">
            <w:pPr>
              <w:keepNext/>
              <w:widowControl w:val="0"/>
              <w:autoSpaceDE w:val="0"/>
              <w:autoSpaceDN w:val="0"/>
              <w:adjustRightInd w:val="0"/>
              <w:spacing w:line="240" w:lineRule="auto"/>
              <w:jc w:val="center"/>
              <w:rPr>
                <w:color w:val="434343"/>
                <w:sz w:val="21"/>
                <w:szCs w:val="24"/>
              </w:rPr>
            </w:pPr>
          </w:p>
        </w:tc>
      </w:tr>
    </w:tbl>
    <w:p w14:paraId="2E329726" w14:textId="07286DFE" w:rsidR="00612A88" w:rsidRDefault="000147C5" w:rsidP="00CE669E">
      <w:r>
        <w:lastRenderedPageBreak/>
        <w:t xml:space="preserve">Značilnost odprte kode je ta, da jo smemo predelovati, torej je izvorno kodo vsakomur dovoljeno spreminjati. Prav tako je značilno, da lahko kodo (nespremenjeno ali predelano) razširjamo le pod enakimi pogoji, pod katerimi smo jo pridobili. Vendar pa </w:t>
      </w:r>
      <w:r w:rsidR="00E74A87">
        <w:t>distribuiranje</w:t>
      </w:r>
      <w:r w:rsidR="00BF6516">
        <w:t xml:space="preserve"> </w:t>
      </w:r>
      <w:r>
        <w:t>ni obvezno – zmeraj lahko odprtokodne programe brez predelav ali pa z lastnimi spremembami uporabljamo zgolj za lastne namene.</w:t>
      </w:r>
    </w:p>
    <w:p w14:paraId="30AD1C1E" w14:textId="77777777" w:rsidR="00CE669E" w:rsidRDefault="00CE669E" w:rsidP="00CE669E"/>
    <w:p w14:paraId="5A34744E" w14:textId="3A5B06E6" w:rsidR="000147C5" w:rsidRDefault="00612A88" w:rsidP="00CE669E">
      <w:r w:rsidRPr="00612A88">
        <w:t xml:space="preserve">Ena od pogostih zmot v zvezi z odprto kodo je, da mora biti ta brezplačna oziroma je zanjo mogoče računati zgolj stroške distribucije. </w:t>
      </w:r>
      <w:r w:rsidR="00BF6516">
        <w:t>Toda i</w:t>
      </w:r>
      <w:r w:rsidRPr="00612A88">
        <w:t>metnik licence lahko odprto kodo distribuira po katerikoli ceni, ki jo določi sam</w:t>
      </w:r>
      <w:r w:rsidR="00BF6516">
        <w:t>, za kar</w:t>
      </w:r>
      <w:r w:rsidRPr="00612A88">
        <w:t xml:space="preserve"> obstaja dober ekonomski razlog. Če gre za distribucijo kode v nespremenjeni obliki, potem zanjo verjetno</w:t>
      </w:r>
      <w:r w:rsidR="00BF6516">
        <w:t xml:space="preserve"> </w:t>
      </w:r>
      <w:r w:rsidRPr="00612A88">
        <w:t xml:space="preserve">ne bo mogel zaračunati veliko, </w:t>
      </w:r>
      <w:r w:rsidR="00BF6516">
        <w:t>saj</w:t>
      </w:r>
      <w:r w:rsidR="00BF6516" w:rsidRPr="00612A88">
        <w:t xml:space="preserve"> </w:t>
      </w:r>
      <w:r w:rsidRPr="00612A88">
        <w:t xml:space="preserve">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w:t>
      </w:r>
      <w:r w:rsidR="00BF6516">
        <w:t xml:space="preserve">naprej </w:t>
      </w:r>
      <w:r w:rsidRPr="00612A88">
        <w:t>prodaj</w:t>
      </w:r>
      <w:r w:rsidR="00BF6516">
        <w:t>a</w:t>
      </w:r>
      <w:r w:rsidRPr="00612A88">
        <w:t>)</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6AADF8A9"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w:t>
      </w:r>
      <w:r w:rsidR="00E74A87">
        <w:t>in</w:t>
      </w:r>
      <w:r w:rsidR="00E74A87" w:rsidRPr="00AD0B3A">
        <w:t xml:space="preserve"> </w:t>
      </w:r>
      <w:r w:rsidRPr="00AD0B3A">
        <w:t xml:space="preserve">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61" w:name="_Toc459633480"/>
      <w:bookmarkStart w:id="62" w:name="_Toc459674722"/>
      <w:bookmarkEnd w:id="21"/>
      <w:bookmarkEnd w:id="22"/>
      <w:bookmarkEnd w:id="23"/>
      <w:bookmarkEnd w:id="24"/>
      <w:bookmarkEnd w:id="25"/>
      <w:bookmarkEnd w:id="26"/>
      <w:bookmarkEnd w:id="27"/>
      <w:bookmarkEnd w:id="28"/>
      <w:bookmarkEnd w:id="29"/>
      <w:r>
        <w:lastRenderedPageBreak/>
        <w:t>Razvoj lastne re</w:t>
      </w:r>
      <w:r>
        <w:rPr>
          <w:lang w:val="sl-SI"/>
        </w:rPr>
        <w:t>šitve</w:t>
      </w:r>
      <w:bookmarkEnd w:id="61"/>
      <w:bookmarkEnd w:id="62"/>
    </w:p>
    <w:p w14:paraId="58A9A3DA" w14:textId="21AAD768" w:rsidR="001E5F2C" w:rsidRDefault="001E5F2C" w:rsidP="00FB764A">
      <w:r>
        <w:t>Razvoja lastne rešitve smo se lotili z namenom spoznavanja tematike in reševanja izzivov pri vpeljevanju IoT.</w:t>
      </w:r>
    </w:p>
    <w:p w14:paraId="23B45FC0" w14:textId="77777777" w:rsidR="001E5F2C" w:rsidRDefault="001E5F2C" w:rsidP="00FB764A"/>
    <w:p w14:paraId="06DF33D5" w14:textId="0DA74CB0" w:rsidR="0021747A" w:rsidRDefault="000B7F31" w:rsidP="00FB764A">
      <w:r>
        <w:t>Za razvoj lastne rešitve pametne hiše smo uporabili računalnik Raspberry Pi</w:t>
      </w:r>
      <w:r w:rsidR="001E5F2C">
        <w:t>,</w:t>
      </w:r>
      <w:r>
        <w:t xml:space="preserve"> s katerim smo z uporabo</w:t>
      </w:r>
      <w:r w:rsidR="0032763C">
        <w:t xml:space="preserve"> rele kartice upravljali</w:t>
      </w:r>
      <w:r>
        <w:t xml:space="preserve"> luči. Luči v obliki LED traku za delovanje potrebujejo 12</w:t>
      </w:r>
      <w:r w:rsidR="00D94D9C">
        <w:t> </w:t>
      </w:r>
      <w:r w:rsidR="00E74A87">
        <w:t>V</w:t>
      </w:r>
      <w:r w:rsidR="00DC2C4A">
        <w:t xml:space="preserve"> napajalnik, m</w:t>
      </w:r>
      <w:r w:rsidR="00042037">
        <w:t xml:space="preserve">ikroračunalnik </w:t>
      </w:r>
      <w:r w:rsidR="003A51D7">
        <w:t xml:space="preserve">pa </w:t>
      </w:r>
      <w:r w:rsidR="00042037">
        <w:t xml:space="preserve">se napaja preko USB napajalnika. Rele kartico in mikroračunalnik smo vgradili v plastično ohišje. Vgradili smo tudi </w:t>
      </w:r>
      <w:r w:rsidR="009B3053">
        <w:t>vtičnice</w:t>
      </w:r>
      <w:r w:rsidR="00042037">
        <w:t xml:space="preserve"> za senzorje in LED trakove. V ohišje torej priključimo dva napajalnika, na izhode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26EB1A0F" w14:textId="245368E6" w:rsidR="005E3F03" w:rsidRPr="005E3F03" w:rsidRDefault="005A2FB9" w:rsidP="005E3F03">
      <w:pPr>
        <w:pStyle w:val="Caption"/>
      </w:pPr>
      <w:bookmarkStart w:id="63" w:name="_Toc459675429"/>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63"/>
    </w:p>
    <w:p w14:paraId="273FEB1D" w14:textId="218C4614" w:rsidR="007C688D" w:rsidRPr="007C688D" w:rsidRDefault="00441166" w:rsidP="007C688D">
      <w:pPr>
        <w:pStyle w:val="Heading2"/>
      </w:pPr>
      <w:bookmarkStart w:id="64" w:name="_Toc459633481"/>
      <w:bookmarkStart w:id="65" w:name="_Toc459674723"/>
      <w:r>
        <w:t>Strojna oprema</w:t>
      </w:r>
      <w:bookmarkEnd w:id="64"/>
      <w:bookmarkEnd w:id="65"/>
    </w:p>
    <w:p w14:paraId="3173F20A" w14:textId="3CE4BA4C" w:rsidR="00441166" w:rsidRDefault="00441166" w:rsidP="00441166">
      <w:pPr>
        <w:pStyle w:val="Heading3"/>
      </w:pPr>
      <w:bookmarkStart w:id="66" w:name="_Toc459633482"/>
      <w:bookmarkStart w:id="67" w:name="_Toc459674724"/>
      <w:r>
        <w:t xml:space="preserve">Raspberry </w:t>
      </w:r>
      <w:r w:rsidR="00C15BD9">
        <w:t>P</w:t>
      </w:r>
      <w:r>
        <w:t>i</w:t>
      </w:r>
      <w:bookmarkEnd w:id="66"/>
      <w:bookmarkEnd w:id="67"/>
    </w:p>
    <w:p w14:paraId="1D6921F1" w14:textId="02B0E52C" w:rsidR="007C688D" w:rsidRDefault="007C688D" w:rsidP="007C688D">
      <w:r>
        <w:t xml:space="preserve">Raspberry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68" w:name="_Toc459675430"/>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68"/>
      <w:r w:rsidR="009E788A">
        <w:fldChar w:fldCharType="end"/>
      </w:r>
    </w:p>
    <w:p w14:paraId="0C23BC16" w14:textId="77777777" w:rsidR="00111805" w:rsidRPr="00111805" w:rsidRDefault="00111805" w:rsidP="00111805"/>
    <w:p w14:paraId="717891B8" w14:textId="57547E55" w:rsidR="00C15BD9" w:rsidRPr="00C15BD9" w:rsidRDefault="00C15BD9" w:rsidP="007C688D">
      <w:r>
        <w:t>Za potrebe naloge smo uporabili Raspberry Pi model B</w:t>
      </w:r>
      <w:r w:rsidR="00660C5F">
        <w:t>,</w:t>
      </w:r>
      <w:r>
        <w:t xml:space="preserve"> saj z</w:t>
      </w:r>
      <w:r w:rsidR="00090E1D">
        <w:t xml:space="preserve">aradi nizkih strojnih zahtev </w:t>
      </w:r>
      <w:r>
        <w:t>aplikacij</w:t>
      </w:r>
      <w:r w:rsidR="00090E1D">
        <w:t>e</w:t>
      </w:r>
      <w:r>
        <w:t xml:space="preserve"> boljše strojne opreme</w:t>
      </w:r>
      <w:r w:rsidR="00660C5F">
        <w:t xml:space="preserve"> niti</w:t>
      </w:r>
      <w:r>
        <w:t xml:space="preserve"> nismo potrebovali. </w:t>
      </w:r>
      <w:r w:rsidR="00FF0B6E">
        <w:t>Izbran</w:t>
      </w:r>
      <w:r w:rsidR="003A51D7">
        <w:t>i</w:t>
      </w:r>
      <w:r w:rsidR="00FF0B6E">
        <w:t xml:space="preserve"> mikroračunalnik ima ARM procesor proizvajalca Broadcom BCM2835, ki deluje s taktom 700 mHz in 512 MB delovnega pomnilnika. </w:t>
      </w:r>
      <w:r w:rsidR="00660C5F">
        <w:t xml:space="preserve">Med </w:t>
      </w:r>
      <w:r w:rsidR="00FF0B6E">
        <w:t>priključk</w:t>
      </w:r>
      <w:r w:rsidR="00660C5F">
        <w:t>i</w:t>
      </w:r>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69" w:name="_Toc459633483"/>
      <w:bookmarkStart w:id="70" w:name="_Toc459674725"/>
      <w:r>
        <w:t>Senzorji</w:t>
      </w:r>
      <w:bookmarkEnd w:id="69"/>
      <w:bookmarkEnd w:id="70"/>
    </w:p>
    <w:p w14:paraId="44D0AAB1" w14:textId="7B37166E"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Temperaturni senzor se napaja preko GPIO priključkov in 4,7</w:t>
      </w:r>
      <w:r w:rsidR="00E74A87">
        <w:t> </w:t>
      </w:r>
      <w:r w:rsidR="00520FFE">
        <w:t xml:space="preserve">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2986087">
            <wp:extent cx="2466079" cy="2001876"/>
            <wp:effectExtent l="25400" t="0" r="7429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5" cstate="print">
                      <a:extLst>
                        <a:ext uri="{BEBA8EAE-BF5A-486C-A8C5-ECC9F3942E4B}">
                          <a14:imgProps xmlns:a14="http://schemas.microsoft.com/office/drawing/2010/main">
                            <a14:imgLayer r:embed="rId26">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473509" cy="200790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71" w:name="_Ref459547449"/>
      <w:bookmarkStart w:id="72" w:name="_Toc459675431"/>
      <w:r>
        <w:t xml:space="preserve">Slika </w:t>
      </w:r>
      <w:r>
        <w:fldChar w:fldCharType="begin"/>
      </w:r>
      <w:r>
        <w:instrText xml:space="preserve"> SEQ Slika \* ARABIC </w:instrText>
      </w:r>
      <w:r>
        <w:fldChar w:fldCharType="separate"/>
      </w:r>
      <w:r w:rsidR="00D57A71">
        <w:rPr>
          <w:noProof/>
        </w:rPr>
        <w:t>10</w:t>
      </w:r>
      <w:r>
        <w:fldChar w:fldCharType="end"/>
      </w:r>
      <w:bookmarkEnd w:id="71"/>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72"/>
      <w:r w:rsidR="003D59D9">
        <w:fldChar w:fldCharType="end"/>
      </w:r>
    </w:p>
    <w:p w14:paraId="4F6686CF" w14:textId="36B4E451" w:rsidR="00666D82" w:rsidRDefault="00441166" w:rsidP="00666D82">
      <w:pPr>
        <w:pStyle w:val="Heading3"/>
      </w:pPr>
      <w:bookmarkStart w:id="73" w:name="_Toc459633484"/>
      <w:bookmarkStart w:id="74" w:name="_Toc459674726"/>
      <w:r>
        <w:t>Aktuatorji</w:t>
      </w:r>
      <w:bookmarkEnd w:id="73"/>
      <w:bookmarkEnd w:id="74"/>
    </w:p>
    <w:p w14:paraId="239F66D5" w14:textId="7E8F5CC1" w:rsidR="00B23907" w:rsidRPr="00B23907" w:rsidRDefault="009B3053" w:rsidP="00CE669E">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napetosti 12</w:t>
      </w:r>
      <w:r w:rsidR="00E74A87">
        <w:t> V</w:t>
      </w:r>
      <w:r w:rsidR="00BD520E">
        <w:t xml:space="preserve">.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w:t>
      </w:r>
      <w:r w:rsidR="003A51D7">
        <w:t>j</w:t>
      </w:r>
      <w:r w:rsidR="00660C5F">
        <w:t>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r w:rsidR="005E3F03">
        <w:t xml:space="preserve"> </w:t>
      </w:r>
      <w:r w:rsidR="00BD520E">
        <w:t>Kartica ima priključke, ki smo jih neposredno povezali na</w:t>
      </w:r>
      <w:r w:rsidR="00AB1045">
        <w:t xml:space="preserve"> GPIO priključke mikroračunalnika</w:t>
      </w:r>
      <w:r w:rsidR="00BD520E">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7">
                      <a:extLst>
                        <a:ext uri="{BEBA8EAE-BF5A-486C-A8C5-ECC9F3942E4B}">
                          <a14:imgProps xmlns:a14="http://schemas.microsoft.com/office/drawing/2010/main">
                            <a14:imgLayer r:embed="rId28">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75" w:name="_Ref459547479"/>
      <w:bookmarkStart w:id="76" w:name="_Toc459675432"/>
      <w:r>
        <w:t xml:space="preserve">Slika </w:t>
      </w:r>
      <w:r>
        <w:fldChar w:fldCharType="begin"/>
      </w:r>
      <w:r>
        <w:instrText xml:space="preserve"> SEQ Slika \* ARABIC </w:instrText>
      </w:r>
      <w:r>
        <w:fldChar w:fldCharType="separate"/>
      </w:r>
      <w:r w:rsidR="00D57A71">
        <w:rPr>
          <w:noProof/>
        </w:rPr>
        <w:t>11</w:t>
      </w:r>
      <w:r>
        <w:fldChar w:fldCharType="end"/>
      </w:r>
      <w:bookmarkEnd w:id="75"/>
      <w:r>
        <w:t>: Rele kartica</w:t>
      </w:r>
      <w:bookmarkEnd w:id="76"/>
    </w:p>
    <w:p w14:paraId="54A7BAA3" w14:textId="41AFD66E" w:rsidR="00666D82" w:rsidRDefault="00666D82" w:rsidP="00666D82">
      <w:pPr>
        <w:pStyle w:val="Heading3"/>
      </w:pPr>
      <w:bookmarkStart w:id="77" w:name="_Toc459633485"/>
      <w:bookmarkStart w:id="78" w:name="_Toc459674727"/>
      <w:r>
        <w:lastRenderedPageBreak/>
        <w:t>Sestavljanje</w:t>
      </w:r>
      <w:bookmarkEnd w:id="77"/>
      <w:bookmarkEnd w:id="78"/>
    </w:p>
    <w:p w14:paraId="3365B2CF" w14:textId="1C6C9BF2"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w:t>
      </w:r>
      <w:r w:rsidR="00D94D9C">
        <w:t> V</w:t>
      </w:r>
      <w:r w:rsidR="005A4860">
        <w:t xml:space="preserve"> napajalnik za LED trak in 3 </w:t>
      </w:r>
      <w:r w:rsidR="0052154D">
        <w:t>vtičnice</w:t>
      </w:r>
      <w:r w:rsidR="005A4860">
        <w:t xml:space="preserve"> za različne senzorje</w:t>
      </w:r>
      <w:r w:rsidR="003A51D7">
        <w:t>.</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9" cstate="print">
                      <a:extLst>
                        <a:ext uri="{BEBA8EAE-BF5A-486C-A8C5-ECC9F3942E4B}">
                          <a14:imgProps xmlns:a14="http://schemas.microsoft.com/office/drawing/2010/main">
                            <a14:imgLayer r:embed="rId30">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79" w:name="_Ref459547583"/>
      <w:bookmarkStart w:id="80" w:name="_Toc459675433"/>
      <w:r>
        <w:t xml:space="preserve">Slika </w:t>
      </w:r>
      <w:r>
        <w:fldChar w:fldCharType="begin"/>
      </w:r>
      <w:r>
        <w:instrText xml:space="preserve"> SEQ Slika \* ARABIC </w:instrText>
      </w:r>
      <w:r>
        <w:fldChar w:fldCharType="separate"/>
      </w:r>
      <w:r w:rsidR="00D57A71">
        <w:rPr>
          <w:noProof/>
        </w:rPr>
        <w:t>12</w:t>
      </w:r>
      <w:r>
        <w:fldChar w:fldCharType="end"/>
      </w:r>
      <w:bookmarkEnd w:id="79"/>
      <w:r>
        <w:t xml:space="preserve">: </w:t>
      </w:r>
      <w:r w:rsidR="00D57A71">
        <w:t>Notranjost s</w:t>
      </w:r>
      <w:r>
        <w:t>istem</w:t>
      </w:r>
      <w:r w:rsidR="00D57A71">
        <w:t>a</w:t>
      </w:r>
      <w:r>
        <w:t xml:space="preserve"> pametne hiše</w:t>
      </w:r>
      <w:bookmarkEnd w:id="80"/>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1" cstate="print">
                      <a:extLst>
                        <a:ext uri="{BEBA8EAE-BF5A-486C-A8C5-ECC9F3942E4B}">
                          <a14:imgProps xmlns:a14="http://schemas.microsoft.com/office/drawing/2010/main">
                            <a14:imgLayer r:embed="rId32">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81" w:name="_Ref459558510"/>
      <w:bookmarkStart w:id="82" w:name="_Toc459675434"/>
      <w:r>
        <w:t xml:space="preserve">Slika </w:t>
      </w:r>
      <w:r>
        <w:fldChar w:fldCharType="begin"/>
      </w:r>
      <w:r>
        <w:instrText xml:space="preserve"> SEQ Slika \* ARABIC </w:instrText>
      </w:r>
      <w:r>
        <w:fldChar w:fldCharType="separate"/>
      </w:r>
      <w:r>
        <w:rPr>
          <w:noProof/>
        </w:rPr>
        <w:t>13</w:t>
      </w:r>
      <w:r>
        <w:fldChar w:fldCharType="end"/>
      </w:r>
      <w:bookmarkEnd w:id="81"/>
      <w:r>
        <w:t>: Sistem pametne hiše v ohišju</w:t>
      </w:r>
      <w:bookmarkEnd w:id="82"/>
    </w:p>
    <w:p w14:paraId="14E24229" w14:textId="50DBF77C" w:rsidR="004568FF" w:rsidRDefault="00D55D8D" w:rsidP="004568FF">
      <w:pPr>
        <w:pStyle w:val="Heading2"/>
      </w:pPr>
      <w:bookmarkStart w:id="83" w:name="_Toc459633486"/>
      <w:bookmarkStart w:id="84" w:name="_Toc459674728"/>
      <w:r>
        <w:lastRenderedPageBreak/>
        <w:t>Programska oprema na strani strežnika</w:t>
      </w:r>
      <w:bookmarkEnd w:id="83"/>
      <w:bookmarkEnd w:id="84"/>
    </w:p>
    <w:p w14:paraId="53DC4801" w14:textId="3CEAF9D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ki uporabljajo spletne storitve brez SSL certifikata</w:t>
      </w:r>
      <w:r w:rsidR="00660C5F">
        <w:t>,</w:t>
      </w:r>
      <w:r w:rsidR="00E303AD">
        <w:t xml:space="preserve"> </w:t>
      </w:r>
      <w:r w:rsidR="00660C5F">
        <w:t xml:space="preserve">iOS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3BF64219" w:rsidR="00475AED" w:rsidRDefault="00EA57D5" w:rsidP="00CE669E">
      <w:r>
        <w:t xml:space="preserve">Ob zagonu mikroračunalnika je </w:t>
      </w:r>
      <w:r w:rsidR="00660C5F">
        <w:t xml:space="preserve">bilo </w:t>
      </w:r>
      <w:r>
        <w:t xml:space="preserve">potrebno najprej inicializirati izhodne GPIO priključke. To </w:t>
      </w:r>
      <w:r w:rsidR="00660C5F">
        <w:t>smo storili</w:t>
      </w:r>
      <w:r>
        <w:t xml:space="preserve"> </w:t>
      </w:r>
      <w:r w:rsidR="00E01763">
        <w:t>z</w:t>
      </w:r>
      <w:r>
        <w:t xml:space="preserve"> bin</w:t>
      </w:r>
      <w:r w:rsidR="003A51D7">
        <w:t xml:space="preserve"> </w:t>
      </w:r>
      <w:r>
        <w:t>/</w:t>
      </w:r>
      <w:r w:rsidR="003A51D7">
        <w:t xml:space="preserve"> </w:t>
      </w:r>
      <w:r>
        <w:t>bash skripto. Ker ob zagonu vse sistemske spremenljivke še niso nastavljene, moramo za klic</w:t>
      </w:r>
      <w:r w:rsidR="00433EE3">
        <w:t xml:space="preserve"> ukaza </w:t>
      </w:r>
      <w:r w:rsidR="00433EE3" w:rsidRPr="0052154D">
        <w:rPr>
          <w:shd w:val="clear" w:color="auto" w:fill="D9D9D9" w:themeFill="background1" w:themeFillShade="D9"/>
        </w:rPr>
        <w:t>gpio</w:t>
      </w:r>
      <w:r w:rsidR="00AB0F0B">
        <w:t xml:space="preserve"> </w:t>
      </w:r>
      <w:r w:rsidR="00433EE3">
        <w:t>uporabiti tudi celotno pot. Priključke najprej inicializiramo</w:t>
      </w:r>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kar ni zaželjeno</w:t>
      </w:r>
      <w:r w:rsidR="00277CDF">
        <w:t>.</w:t>
      </w:r>
      <w:r w:rsidR="0052458B">
        <w:t xml:space="preserve"> To storimo z opcijo </w:t>
      </w:r>
      <w:r w:rsidR="0052458B" w:rsidRPr="001776F7">
        <w:rPr>
          <w:shd w:val="clear" w:color="auto" w:fill="D9D9D9" w:themeFill="background1" w:themeFillShade="D9"/>
        </w:rPr>
        <w:t>write</w:t>
      </w:r>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r w:rsidR="00642A97">
        <w:t>Za inicializacijo smo uporabili naslednje zaporedje ukazov:</w:t>
      </w:r>
      <w:r w:rsidR="00277CDF">
        <w:t xml:space="preserve">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5A985E01" w:rsidR="00EA57D5" w:rsidRDefault="003C7E21" w:rsidP="00EA57D5">
      <w:r>
        <w:t>S</w:t>
      </w:r>
      <w:r w:rsidR="005A3058">
        <w:t>kripto poganja</w:t>
      </w:r>
      <w:r w:rsidR="00C02285">
        <w:t>mo s</w:t>
      </w:r>
      <w:r w:rsidR="005A3058">
        <w:t xml:space="preserve"> </w:t>
      </w:r>
      <w:r w:rsidR="00642A97">
        <w:t xml:space="preserve">pomočjo </w:t>
      </w:r>
      <w:r w:rsidR="005A3058">
        <w:t>skript</w:t>
      </w:r>
      <w:r w:rsidR="00642A97">
        <w:t>e</w:t>
      </w:r>
      <w:r w:rsidR="005A3058">
        <w:t xml:space="preserve"> </w:t>
      </w:r>
      <w:r w:rsidR="00EA57D5" w:rsidRPr="005A3058">
        <w:rPr>
          <w:color w:val="000000" w:themeColor="text1"/>
        </w:rPr>
        <w:t>/etc/rc.local</w:t>
      </w:r>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715BD8">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715BD8">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r w:rsidR="001631CC" w:rsidRPr="00715BD8">
        <w:rPr>
          <w:shd w:val="clear" w:color="auto" w:fill="D9D9D9" w:themeFill="background1" w:themeFillShade="D9"/>
        </w:rPr>
        <w:t>cat</w:t>
      </w:r>
      <w:r w:rsidR="001631CC">
        <w:t xml:space="preserve">. S funkcijo </w:t>
      </w:r>
      <w:r w:rsidR="001631CC" w:rsidRPr="00715BD8">
        <w:rPr>
          <w:shd w:val="clear" w:color="auto" w:fill="D9D9D9" w:themeFill="background1" w:themeFillShade="D9"/>
        </w:rPr>
        <w:t>explode</w:t>
      </w:r>
      <w:r w:rsidR="001631CC">
        <w:t xml:space="preserve"> in </w:t>
      </w:r>
      <w:r w:rsidR="001631CC" w:rsidRPr="00715BD8">
        <w:rPr>
          <w:shd w:val="clear" w:color="auto" w:fill="D9D9D9" w:themeFill="background1" w:themeFillShade="D9"/>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0CE4B50B" w14:textId="10611796" w:rsidR="00DD54F6" w:rsidRDefault="00DF47E0" w:rsidP="00DD54F6">
      <w:pPr>
        <w:pStyle w:val="Heading2"/>
      </w:pPr>
      <w:bookmarkStart w:id="85" w:name="_Toc459633487"/>
      <w:bookmarkStart w:id="86" w:name="_Toc459674729"/>
      <w:r>
        <w:lastRenderedPageBreak/>
        <w:t xml:space="preserve">Razvoj </w:t>
      </w:r>
      <w:r w:rsidR="00CC766B">
        <w:t>mobilne</w:t>
      </w:r>
      <w:r w:rsidR="00DD54F6">
        <w:t xml:space="preserve"> aplikacij</w:t>
      </w:r>
      <w:r>
        <w:t>e</w:t>
      </w:r>
      <w:bookmarkEnd w:id="85"/>
      <w:bookmarkEnd w:id="86"/>
    </w:p>
    <w:p w14:paraId="52B2B9B8" w14:textId="39A84ED7"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Aplikacija se s pomočjo iBeacon tehnologije zaveda lokacije in lahko proži akcije, kot je vklop in izklop luči. Za</w:t>
      </w:r>
      <w:r w:rsidR="00BA5858">
        <w:t xml:space="preserve"> nadzor verzij smo uporabili Git</w:t>
      </w:r>
      <w:r w:rsidR="004608CF">
        <w:t xml:space="preserve"> in ponudnika </w:t>
      </w:r>
      <w:r w:rsidR="00F32B9A">
        <w:t>GitHub</w:t>
      </w:r>
      <w:r w:rsidR="004608CF">
        <w:t xml:space="preserve">. </w:t>
      </w:r>
    </w:p>
    <w:p w14:paraId="767DE39C" w14:textId="77777777" w:rsidR="00F7520C" w:rsidRDefault="00F7520C" w:rsidP="00F7520C">
      <w:pPr>
        <w:pStyle w:val="Heading3"/>
      </w:pPr>
      <w:bookmarkStart w:id="87" w:name="_Toc459633488"/>
      <w:bookmarkStart w:id="88" w:name="_Toc459674730"/>
      <w:r>
        <w:t xml:space="preserve">Nadzor </w:t>
      </w:r>
      <w:r w:rsidRPr="003C7466">
        <w:t>različic</w:t>
      </w:r>
      <w:bookmarkEnd w:id="87"/>
      <w:bookmarkEnd w:id="88"/>
    </w:p>
    <w:p w14:paraId="5691C5D1" w14:textId="0B1B21CD" w:rsidR="00F7520C" w:rsidRDefault="00DA22CB" w:rsidP="00F7520C">
      <w:r>
        <w:t xml:space="preserve">Nadzor različic shranjuje zgodovino razvoja različnih tipov datotek. Posebej primeren pa je za izvorno kodo, konfiguracijske datoteke ipd. Omogoča hkratno delo več oseb, brez da bi si te medsebojno kodo prepisovale. </w:t>
      </w:r>
      <w:r w:rsidR="00F7520C" w:rsidRPr="003C7466">
        <w:t xml:space="preserve">Nadzor različic je sistem, ki </w:t>
      </w:r>
      <w:r w:rsidR="003C7E21">
        <w:t xml:space="preserve">sproti </w:t>
      </w:r>
      <w:r w:rsidR="00F7520C" w:rsidRPr="003C7466">
        <w:t xml:space="preserve">zapisuje spremembe v datoteko ali skupek datotek, da lahko kasneje prikliče določeno različico. </w:t>
      </w:r>
      <w:r w:rsidR="00F7520C">
        <w:t xml:space="preserve">Ločimo dve kategoriji sistemov za nadzor različic in sicer centralizirane, kot je </w:t>
      </w:r>
      <w:r w:rsidR="00F7520C" w:rsidRPr="009F65B0">
        <w:t>Subversion</w:t>
      </w:r>
      <w:r w:rsidR="00F7520C">
        <w:t xml:space="preserve"> in CSV</w:t>
      </w:r>
      <w:r w:rsidR="00F32B9A">
        <w:t>,</w:t>
      </w:r>
      <w:r w:rsidR="00F7520C">
        <w:t xml:space="preserve"> </w:t>
      </w:r>
      <w:r w:rsidR="00F32B9A">
        <w:t xml:space="preserve">ter </w:t>
      </w:r>
      <w:r w:rsidR="00F7520C">
        <w:t xml:space="preserve">distribuirane, kot </w:t>
      </w:r>
      <w:r w:rsidR="00F32B9A">
        <w:t xml:space="preserve">je </w:t>
      </w:r>
      <w:r w:rsidR="00F7520C">
        <w:t>G</w:t>
      </w:r>
      <w:r w:rsidR="00F32B9A">
        <w:t>it</w:t>
      </w:r>
      <w:r w:rsidR="00F7520C">
        <w:t xml:space="preserve"> </w:t>
      </w:r>
      <w:r w:rsidR="00F7520C">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F7520C">
        <w:fldChar w:fldCharType="separate"/>
      </w:r>
      <w:r w:rsidR="00520FFE" w:rsidRPr="00520FFE">
        <w:rPr>
          <w:noProof/>
        </w:rPr>
        <w:t>[25]</w:t>
      </w:r>
      <w:r w:rsidR="00F7520C">
        <w:fldChar w:fldCharType="end"/>
      </w:r>
      <w:r w:rsidR="00F7520C"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5AA7B678" w:rsidR="00F7520C" w:rsidRDefault="00A44CFD" w:rsidP="00DD54F6">
      <w:r>
        <w:t>Git</w:t>
      </w:r>
      <w:r w:rsidR="00F7520C">
        <w:t xml:space="preserve"> je nastal kot odgovor na spremembe pri licenciranju orodja za nadzor verzij </w:t>
      </w:r>
      <w:r w:rsidR="00F7520C" w:rsidRPr="009F65B0">
        <w:t>BitKeeper</w:t>
      </w:r>
      <w:r w:rsidR="00F32B9A">
        <w:t xml:space="preserve">, ki je </w:t>
      </w:r>
      <w:r w:rsidR="00F7520C">
        <w:t xml:space="preserve">postal plačljiv. Razvoj je </w:t>
      </w:r>
      <w:r w:rsidR="00383C27">
        <w:t>pri</w:t>
      </w:r>
      <w:r w:rsidR="00F7520C">
        <w:t xml:space="preserve">čela razvijalska skupnost Linux, največ </w:t>
      </w:r>
      <w:r w:rsidR="00383C27">
        <w:t xml:space="preserve">je </w:t>
      </w:r>
      <w:r w:rsidR="00F7520C">
        <w:t>k razvoju ideje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nadzor</w:t>
      </w:r>
      <w:r w:rsidR="00F32B9A">
        <w:t>u</w:t>
      </w:r>
      <w:r w:rsidR="00F7520C">
        <w:t xml:space="preserve"> nad različicami, kot je </w:t>
      </w:r>
      <w:r w:rsidR="00DA22CB">
        <w:t>program</w:t>
      </w:r>
      <w:r w:rsidR="00F7520C">
        <w:t xml:space="preserve"> git v konzoli ali pa grafični</w:t>
      </w:r>
      <w:r w:rsidR="00DA22CB">
        <w:t>, kot</w:t>
      </w:r>
      <w:r w:rsidR="00F7520C">
        <w:t xml:space="preserve"> SourceTree.</w:t>
      </w:r>
      <w:r>
        <w:t xml:space="preserve"> Kot Linux je Git licenciran z GPL licenco verzije 2.</w:t>
      </w:r>
    </w:p>
    <w:p w14:paraId="04F8F7AA" w14:textId="77777777" w:rsidR="007C131F" w:rsidRDefault="007C131F" w:rsidP="00DD54F6"/>
    <w:p w14:paraId="3660539A" w14:textId="5014CDF1" w:rsidR="007C131F" w:rsidRDefault="007C131F" w:rsidP="00DD54F6">
      <w:r w:rsidRPr="007C131F">
        <w:t>Git</w:t>
      </w:r>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Git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Git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Git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5C7C30CF" w:rsidR="00604DD6" w:rsidRDefault="00604DD6" w:rsidP="00DD54F6">
      <w:r w:rsidRPr="00604DD6">
        <w:t xml:space="preserve">Večina operacij v Git-u potrebuje za delovanje </w:t>
      </w:r>
      <w:r w:rsidR="00387AC0">
        <w:t>le</w:t>
      </w:r>
      <w:r w:rsidRPr="00604DD6">
        <w:t xml:space="preserve"> lokalne datoteke in vire</w:t>
      </w:r>
      <w:r w:rsidR="00A33495">
        <w:t>;</w:t>
      </w:r>
      <w:r w:rsidRPr="00604DD6">
        <w:t xml:space="preserve">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89" w:name="_Toc459633489"/>
      <w:bookmarkStart w:id="90" w:name="_Toc459674731"/>
      <w:r>
        <w:t>Xcode</w:t>
      </w:r>
      <w:bookmarkEnd w:id="89"/>
      <w:bookmarkEnd w:id="90"/>
      <w:r w:rsidR="00185ECF">
        <w:t xml:space="preserve"> </w:t>
      </w:r>
    </w:p>
    <w:p w14:paraId="4306E0E7" w14:textId="408BE701" w:rsidR="004E6AA9" w:rsidRDefault="00681B14" w:rsidP="00681B14">
      <w:r>
        <w:t xml:space="preserve">Xcode 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rsidR="00A33495">
        <w:t>,</w:t>
      </w:r>
      <w:r>
        <w:t xml:space="preserve"> razvit</w:t>
      </w:r>
      <w:r w:rsidR="00A33495">
        <w:t>o</w:t>
      </w:r>
      <w:r>
        <w:t xml:space="preserve"> s strani Appla</w:t>
      </w:r>
      <w:r w:rsidR="00900A90">
        <w:t xml:space="preserve"> (</w:t>
      </w:r>
      <w:r w:rsidR="00E50923">
        <w:fldChar w:fldCharType="begin"/>
      </w:r>
      <w:r w:rsidR="00E50923">
        <w:instrText xml:space="preserve"> REF _Ref459547665 \h </w:instrText>
      </w:r>
      <w:r w:rsidR="00E50923">
        <w:fldChar w:fldCharType="separate"/>
      </w:r>
      <w:r w:rsidR="00E50923">
        <w:t xml:space="preserve">Slika </w:t>
      </w:r>
      <w:r w:rsidR="00E50923">
        <w:rPr>
          <w:noProof/>
        </w:rPr>
        <w:t>14</w:t>
      </w:r>
      <w:r w:rsidR="00E50923">
        <w:fldChar w:fldCharType="end"/>
      </w:r>
      <w:r w:rsidR="00900A90">
        <w:t>)</w:t>
      </w:r>
      <w:r>
        <w:t xml:space="preserve">. </w:t>
      </w:r>
      <w:r w:rsidR="00563EF4">
        <w:t>Okolje lahko uporabljamo samo na računalnikih, ki jih poganja operacijski sistem OS X. Na voljo je brezplačno v aplikacij</w:t>
      </w:r>
      <w:r w:rsidR="00A33495">
        <w:t>i</w:t>
      </w:r>
      <w:r w:rsidR="00563EF4">
        <w:t xml:space="preserve"> App Store. </w:t>
      </w:r>
      <w:r>
        <w:t>Prva verzija je izšla leta 2003</w:t>
      </w:r>
      <w:r w:rsidR="00563EF4">
        <w:t>, aktualna različica je 7.3.1</w:t>
      </w:r>
      <w:r>
        <w:t xml:space="preserve">. Podpira velik nabor programskih jezikov, kot so </w:t>
      </w:r>
      <w:r w:rsidRPr="00681B14">
        <w:t xml:space="preserve"> C, C++, Objective-C, Objective-C++, Java, AppleScript, Python, Ruby, ResEdit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7D8EC1D1" w:rsidR="00B30E3B" w:rsidRDefault="00786722" w:rsidP="00681B14">
      <w:r>
        <w:t xml:space="preserve">V prejšnjih verzijah Xcode je za testiranje na dejanski napravi bila potrebna </w:t>
      </w:r>
      <w:r w:rsidR="00BA5858">
        <w:t xml:space="preserve">plačljiva </w:t>
      </w:r>
      <w:r>
        <w:t>iOS razvijalska licenca, od verzije Xcode 7</w:t>
      </w:r>
      <w:r w:rsidR="00900A90">
        <w:t xml:space="preserve"> naprej</w:t>
      </w:r>
      <w:r w:rsidR="00A33495">
        <w:t xml:space="preserve"> pa</w:t>
      </w:r>
      <w:r w:rsidR="00900A90">
        <w:t xml:space="preserve"> </w:t>
      </w:r>
      <w:r>
        <w:t>je</w:t>
      </w:r>
      <w:r w:rsidR="00900A90">
        <w:t xml:space="preserve"> testiranje brezplačno</w:t>
      </w:r>
      <w:r>
        <w:t xml:space="preserve">. </w:t>
      </w:r>
      <w:r w:rsidR="00A33495">
        <w:t>Za trženje aplikacij na trgovini App Store je še vedno potreben</w:t>
      </w:r>
      <w:r w:rsidR="00A33495" w:rsidDel="00A33495">
        <w:t xml:space="preserve"> </w:t>
      </w:r>
      <w:r w:rsidR="00A33495">
        <w:t>r</w:t>
      </w:r>
      <w:r>
        <w:t>azvijalski račun.</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91" w:name="_Ref459547665"/>
      <w:bookmarkStart w:id="92" w:name="_Toc459675435"/>
      <w:r>
        <w:t xml:space="preserve">Slika </w:t>
      </w:r>
      <w:r>
        <w:fldChar w:fldCharType="begin"/>
      </w:r>
      <w:r>
        <w:instrText xml:space="preserve"> SEQ Slika \* ARABIC </w:instrText>
      </w:r>
      <w:r>
        <w:fldChar w:fldCharType="separate"/>
      </w:r>
      <w:r w:rsidR="00D57A71">
        <w:rPr>
          <w:noProof/>
        </w:rPr>
        <w:t>14</w:t>
      </w:r>
      <w:r>
        <w:fldChar w:fldCharType="end"/>
      </w:r>
      <w:bookmarkEnd w:id="91"/>
      <w:r>
        <w:t>: Zaslonska slika razvojnega okolja Xcode</w:t>
      </w:r>
      <w:bookmarkEnd w:id="92"/>
    </w:p>
    <w:p w14:paraId="7B576E79" w14:textId="6435FF95" w:rsidR="00185ECF" w:rsidRDefault="00185ECF" w:rsidP="00185ECF">
      <w:pPr>
        <w:pStyle w:val="Heading3"/>
      </w:pPr>
      <w:bookmarkStart w:id="93" w:name="_Toc459633490"/>
      <w:bookmarkStart w:id="94" w:name="_Toc459674732"/>
      <w:r>
        <w:lastRenderedPageBreak/>
        <w:t>Swift</w:t>
      </w:r>
      <w:bookmarkEnd w:id="93"/>
      <w:bookmarkEnd w:id="94"/>
    </w:p>
    <w:p w14:paraId="61CF0F5B" w14:textId="41EBB7CE"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w:t>
      </w:r>
      <w:r w:rsidR="00A33495">
        <w:t>H</w:t>
      </w:r>
      <w:r>
        <w:t>ub</w:t>
      </w:r>
      <w:r w:rsidR="00A33495">
        <w:t>-</w:t>
      </w:r>
      <w:r>
        <w:t>u.</w:t>
      </w:r>
      <w:r w:rsidR="003C7466">
        <w:t xml:space="preserve"> Namenjen</w:t>
      </w:r>
      <w:r w:rsidR="00CD244F">
        <w:t xml:space="preserve"> je razvoju aplikacij za Applove operacijske sisteme iOS, OS X watchOS in tvOS,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95" w:name="_Ref459547710"/>
      <w:bookmarkStart w:id="96" w:name="_Toc459675436"/>
      <w:r>
        <w:t xml:space="preserve">Slika </w:t>
      </w:r>
      <w:r>
        <w:fldChar w:fldCharType="begin"/>
      </w:r>
      <w:r>
        <w:instrText xml:space="preserve"> SEQ Slika \* ARABIC </w:instrText>
      </w:r>
      <w:r>
        <w:fldChar w:fldCharType="separate"/>
      </w:r>
      <w:r w:rsidR="00D57A71">
        <w:rPr>
          <w:noProof/>
        </w:rPr>
        <w:t>15</w:t>
      </w:r>
      <w:r>
        <w:fldChar w:fldCharType="end"/>
      </w:r>
      <w:bookmarkEnd w:id="95"/>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96"/>
      <w:r>
        <w:fldChar w:fldCharType="end"/>
      </w:r>
    </w:p>
    <w:p w14:paraId="1561C0FD" w14:textId="41ABFC3C" w:rsidR="00732E15" w:rsidRDefault="0029059B" w:rsidP="0029059B">
      <w:pPr>
        <w:pStyle w:val="Heading3"/>
      </w:pPr>
      <w:bookmarkStart w:id="97" w:name="_Toc459633491"/>
      <w:bookmarkStart w:id="98" w:name="_Toc459674733"/>
      <w:r>
        <w:t>Cocoa pods</w:t>
      </w:r>
      <w:bookmarkEnd w:id="97"/>
      <w:bookmarkEnd w:id="98"/>
    </w:p>
    <w:p w14:paraId="3ED8B9B9" w14:textId="634E501E" w:rsidR="0029059B" w:rsidRDefault="0029059B" w:rsidP="00DC38A9">
      <w:r>
        <w:t xml:space="preserve">Cocoa pods je </w:t>
      </w:r>
      <w:r w:rsidR="005B45FD">
        <w:t xml:space="preserve">upravitelj knjižnic za programska jezika Swift in Objective-C. </w:t>
      </w:r>
      <w:r w:rsidR="00E50923">
        <w:t>Upravitelj</w:t>
      </w:r>
      <w:r w:rsidR="00225B11">
        <w:t xml:space="preserv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4DB91B54"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generira se </w:t>
      </w:r>
      <w:r w:rsidR="00D067B4">
        <w:t xml:space="preserve">nam </w:t>
      </w:r>
      <w:r>
        <w:t xml:space="preserve">tudi </w:t>
      </w:r>
      <w:r w:rsidR="00D067B4">
        <w:t xml:space="preserve">nova projektna </w:t>
      </w:r>
      <w:r>
        <w:t xml:space="preserve">datoteka s končnico </w:t>
      </w:r>
      <w:r w:rsidR="00E01BB6">
        <w:t>.</w:t>
      </w:r>
      <w:r>
        <w:t xml:space="preserve">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w:t>
      </w:r>
      <w:r w:rsidR="00A33495">
        <w:t>le še</w:t>
      </w:r>
      <w:r w:rsidR="00D067B4">
        <w:t xml:space="preserve"> vključitev v razrede, kjer bomo knjižnic</w:t>
      </w:r>
      <w:r w:rsidR="00A33495">
        <w:t>e</w:t>
      </w:r>
      <w:r w:rsidR="00D067B4">
        <w:t xml:space="preserve"> </w:t>
      </w:r>
      <w:r w:rsidR="00E50923">
        <w:t>vključili</w:t>
      </w:r>
      <w:r w:rsidR="00A33495">
        <w:t xml:space="preserve"> </w:t>
      </w:r>
      <w:r w:rsidR="00D067B4">
        <w:t xml:space="preserve">z ukazom </w:t>
      </w:r>
      <w:r w:rsidR="00D067B4" w:rsidRPr="00E50923">
        <w:t>import</w:t>
      </w:r>
      <w:r w:rsidR="00D067B4">
        <w:t>.</w:t>
      </w:r>
    </w:p>
    <w:p w14:paraId="0B77A088" w14:textId="41AEDDD1" w:rsidR="00D37D8D" w:rsidRDefault="00081C79" w:rsidP="00081C79">
      <w:pPr>
        <w:pStyle w:val="Heading3"/>
      </w:pPr>
      <w:bookmarkStart w:id="99" w:name="_Toc459633492"/>
      <w:bookmarkStart w:id="100" w:name="_Toc459674734"/>
      <w:r>
        <w:t>Programska knjižnica Alamofire</w:t>
      </w:r>
      <w:bookmarkEnd w:id="99"/>
      <w:bookmarkEnd w:id="100"/>
    </w:p>
    <w:p w14:paraId="72C3706C" w14:textId="74E4B981"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w:t>
      </w:r>
      <w:r w:rsidR="00BB2805">
        <w:t>-</w:t>
      </w:r>
      <w:r>
        <w:t xml:space="preserve">te smo se povezovali na spletni strežnik na mikroračunalniku. Uporabo knjižnice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w:t>
      </w:r>
      <w:proofErr w:type="gramStart"/>
      <w:r w:rsidRPr="00922954">
        <w:rPr>
          <w:rFonts w:ascii="Menlo" w:hAnsi="Menlo" w:cs="Menlo"/>
          <w:color w:val="000000"/>
          <w:sz w:val="18"/>
          <w:lang w:val="en-US"/>
        </w:rPr>
        <w:t>refreshTemp(</w:t>
      </w:r>
      <w:proofErr w:type="gramEnd"/>
      <w:r w:rsidRPr="00922954">
        <w:rPr>
          <w:rFonts w:ascii="Menlo" w:hAnsi="Menlo" w:cs="Menlo"/>
          <w:color w:val="000000"/>
          <w:sz w:val="18"/>
          <w:lang w:val="en-US"/>
        </w:rPr>
        <w:t xml:space="preserve">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7E228CB9" w:rsidR="00BA5858" w:rsidRDefault="00922954" w:rsidP="00DD54F6">
      <w:r>
        <w:t>Metodi request smo kot parameter podali HTTP metodo get in URL do želene spletne storitve. Ker nas zanima pre</w:t>
      </w:r>
      <w:r w:rsidR="00EC5479">
        <w:t>dvsem odgovor</w:t>
      </w:r>
      <w:r w:rsidR="00900A90">
        <w:t>,</w:t>
      </w:r>
      <w:r w:rsidR="00EC5479">
        <w:t xml:space="preserve"> smo dodali še </w:t>
      </w:r>
      <w:r w:rsidR="00F03695" w:rsidRPr="00E50923">
        <w:t>responseString</w:t>
      </w:r>
      <w:r w:rsidR="00F03695">
        <w:t>,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w:t>
      </w:r>
      <w:r w:rsidR="00F03695">
        <w:lastRenderedPageBreak/>
        <w:t>asinhroni</w:t>
      </w:r>
      <w:r w:rsidR="00900A90">
        <w:t>,</w:t>
      </w:r>
      <w:r w:rsidR="00F03695">
        <w:t xml:space="preserve"> moramo za dostop do grafičnih elementov, kot je Label</w:t>
      </w:r>
      <w:r w:rsidR="00BB2805">
        <w:t>,</w:t>
      </w:r>
      <w:r w:rsidR="00F03695">
        <w:t xml:space="preserve"> eksplicitno dodati besedo self. </w:t>
      </w:r>
    </w:p>
    <w:p w14:paraId="636E7BA9" w14:textId="45615D6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rsidR="00BB2805">
        <w:t>e</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BB2805">
        <w:t>, kar</w:t>
      </w:r>
      <w:r w:rsidR="008264E2">
        <w:t xml:space="preserve">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118EBDBA" w:rsidR="00A328BE" w:rsidRDefault="00A328BE" w:rsidP="00391B75">
      <w:r>
        <w:t xml:space="preserve">Pri naši aplikaciji </w:t>
      </w:r>
      <w:r w:rsidR="0087532D">
        <w:t xml:space="preserve">se ob normalni uporabi večina klicev izvede v </w:t>
      </w:r>
      <w:r>
        <w:t>lokalnem omrežju</w:t>
      </w:r>
      <w:r w:rsidR="0087532D">
        <w:t>. Ti klici so hitri</w:t>
      </w:r>
      <w:r>
        <w:t xml:space="preserve">. </w:t>
      </w:r>
      <w:r w:rsidR="0087532D">
        <w:t>V</w:t>
      </w:r>
      <w:r>
        <w:t xml:space="preserve"> primeru, ko</w:t>
      </w:r>
      <w:r w:rsidR="0087532D">
        <w:t xml:space="preserve"> </w:t>
      </w:r>
      <w:r>
        <w:t>mikroračunalnik ni dosegljiv</w:t>
      </w:r>
      <w:r w:rsidR="00BB2805">
        <w:t>,</w:t>
      </w:r>
      <w:r>
        <w:t xml:space="preserve"> mora </w:t>
      </w:r>
      <w:r w:rsidR="008264E2">
        <w:t>nit</w:t>
      </w:r>
      <w:r>
        <w:t xml:space="preserve"> čakati na timeout.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101" w:name="_Toc459633493"/>
      <w:bookmarkStart w:id="102" w:name="_Toc459674735"/>
      <w:r>
        <w:t>Nastavitve aplikacije in s</w:t>
      </w:r>
      <w:r w:rsidR="0077290F">
        <w:t xml:space="preserve">hramba </w:t>
      </w:r>
      <w:r w:rsidR="0077290F" w:rsidRPr="0077290F">
        <w:t>NSUserDefaults</w:t>
      </w:r>
      <w:bookmarkEnd w:id="101"/>
      <w:bookmarkEnd w:id="102"/>
    </w:p>
    <w:p w14:paraId="6DEBD0FB" w14:textId="77777777" w:rsidR="001B7BF1" w:rsidRDefault="001B7BF1" w:rsidP="001B7BF1">
      <w:pPr>
        <w:keepNext/>
        <w:jc w:val="center"/>
      </w:pPr>
      <w:r>
        <w:rPr>
          <w:noProof/>
          <w:lang w:val="en-US"/>
        </w:rPr>
        <w:drawing>
          <wp:inline distT="0" distB="0" distL="0" distR="0" wp14:anchorId="497BD061" wp14:editId="65310174">
            <wp:extent cx="2502764" cy="4448695"/>
            <wp:effectExtent l="0" t="0" r="12065" b="0"/>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6127" cy="4490224"/>
                    </a:xfrm>
                    <a:prstGeom prst="rect">
                      <a:avLst/>
                    </a:prstGeom>
                    <a:noFill/>
                    <a:ln>
                      <a:noFill/>
                    </a:ln>
                  </pic:spPr>
                </pic:pic>
              </a:graphicData>
            </a:graphic>
          </wp:inline>
        </w:drawing>
      </w:r>
    </w:p>
    <w:p w14:paraId="66557BE8" w14:textId="2C73187E" w:rsidR="001B7BF1" w:rsidRDefault="001B7BF1" w:rsidP="001B7BF1">
      <w:pPr>
        <w:pStyle w:val="Caption"/>
      </w:pPr>
      <w:bookmarkStart w:id="103" w:name="_Ref459671757"/>
      <w:bookmarkStart w:id="104" w:name="_Toc459675437"/>
      <w:r>
        <w:t xml:space="preserve">Slika </w:t>
      </w:r>
      <w:r>
        <w:fldChar w:fldCharType="begin"/>
      </w:r>
      <w:r>
        <w:instrText xml:space="preserve"> SEQ Slika \* ARABIC </w:instrText>
      </w:r>
      <w:r>
        <w:fldChar w:fldCharType="separate"/>
      </w:r>
      <w:r w:rsidR="00D57A71">
        <w:rPr>
          <w:noProof/>
        </w:rPr>
        <w:t>16</w:t>
      </w:r>
      <w:r>
        <w:fldChar w:fldCharType="end"/>
      </w:r>
      <w:bookmarkEnd w:id="103"/>
      <w:r>
        <w:t>: Zaslonska slika nastavitev aplikacije</w:t>
      </w:r>
      <w:r w:rsidR="008264E2">
        <w:t xml:space="preserve"> pametne hiše</w:t>
      </w:r>
      <w:bookmarkEnd w:id="104"/>
    </w:p>
    <w:p w14:paraId="22359173" w14:textId="77777777" w:rsidR="001B7BF1" w:rsidRDefault="001B7BF1" w:rsidP="00DD54F6"/>
    <w:p w14:paraId="29AF4785" w14:textId="41CFBA67" w:rsidR="00CA2CCF" w:rsidRDefault="005E3F03" w:rsidP="00DD54F6">
      <w:r>
        <w:lastRenderedPageBreak/>
        <w:t>Aplikacija ima tudi nastavitve</w:t>
      </w:r>
      <w:r w:rsidR="001B7BF1">
        <w:t xml:space="preserve"> (</w:t>
      </w:r>
      <w:r w:rsidR="00E50923">
        <w:fldChar w:fldCharType="begin"/>
      </w:r>
      <w:r w:rsidR="00E50923">
        <w:instrText xml:space="preserve"> REF _Ref459671757 \h </w:instrText>
      </w:r>
      <w:r w:rsidR="00E50923">
        <w:fldChar w:fldCharType="separate"/>
      </w:r>
      <w:r w:rsidR="00E50923">
        <w:t xml:space="preserve">Slika </w:t>
      </w:r>
      <w:r w:rsidR="00E50923">
        <w:rPr>
          <w:noProof/>
        </w:rPr>
        <w:t>16</w:t>
      </w:r>
      <w:r w:rsidR="00E50923">
        <w:fldChar w:fldCharType="end"/>
      </w:r>
      <w:r w:rsidR="001B7BF1">
        <w:t xml:space="preserve">). </w:t>
      </w:r>
      <w:r w:rsidR="008264E2">
        <w:t>Uporabnik si lahko za vsako GPIO izhod nastavi last</w:t>
      </w:r>
      <w:r w:rsidR="00E01BB6">
        <w:t>n</w:t>
      </w:r>
      <w:r w:rsidR="008264E2">
        <w:t xml:space="preserve">o oznako, nastaviti </w:t>
      </w:r>
      <w:r w:rsidR="00BB2805">
        <w:t xml:space="preserve">pa </w:t>
      </w:r>
      <w:r w:rsidR="008264E2">
        <w:t>mora tudi URL do mikroračunalnika. Za avtomatski vklop in izklop luči</w:t>
      </w:r>
      <w:r w:rsidR="00E658E9">
        <w:t xml:space="preserve"> glede na</w:t>
      </w:r>
      <w:r w:rsidR="008264E2">
        <w:t xml:space="preserve"> bližino iBeacon oddajnika mora uporabnik vnesti 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105" w:name="_Toc459633494"/>
      <w:bookmarkStart w:id="106" w:name="_Toc459674736"/>
      <w:r>
        <w:t>CoreLocation</w:t>
      </w:r>
      <w:bookmarkEnd w:id="105"/>
      <w:bookmarkEnd w:id="106"/>
    </w:p>
    <w:p w14:paraId="09C6EC38" w14:textId="352C1A44"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w:t>
      </w:r>
    </w:p>
    <w:p w14:paraId="538B9045" w14:textId="77777777" w:rsidR="00A803F2" w:rsidRDefault="00A803F2" w:rsidP="00CD5572"/>
    <w:p w14:paraId="77354271" w14:textId="1C2E1032" w:rsidR="00BC7203" w:rsidRDefault="00CD5572" w:rsidP="00CD5572">
      <w:r>
        <w:t>V sobo smo namestil</w:t>
      </w:r>
      <w:r w:rsidR="005B2BAD">
        <w:t>i prej opisan iBeacon oddajnik ter v nastavitve aplikacije vnesli</w:t>
      </w:r>
      <w:r>
        <w:t xml:space="preserve"> unikaten identifikator UUID</w:t>
      </w:r>
      <w:r w:rsidR="00D80A59">
        <w:t xml:space="preserve"> </w:t>
      </w:r>
      <w:r w:rsidR="005B2BAD">
        <w:t xml:space="preserve">našega </w:t>
      </w:r>
      <w:r w:rsidR="00D80A59">
        <w:t>beacona</w:t>
      </w:r>
      <w:r>
        <w:t xml:space="preserve"> </w:t>
      </w:r>
      <w:r w:rsidR="00D80A59">
        <w:t>ter</w:t>
      </w:r>
      <w:r w:rsidR="005B2BAD">
        <w:t xml:space="preserve"> izbrali</w:t>
      </w:r>
      <w:r>
        <w:t xml:space="preserve"> </w:t>
      </w:r>
      <w:r w:rsidR="005B2BAD">
        <w:t>nekaj</w:t>
      </w:r>
      <w:r>
        <w:t xml:space="preserve"> luči. </w:t>
      </w:r>
      <w:r w:rsidR="00B127C4">
        <w:t>Naslednji izsek kode prikazuje uporabo iBeacon tehnologije v aplikaciji.</w:t>
      </w:r>
      <w:r>
        <w:t xml:space="preserve"> </w:t>
      </w:r>
      <w:r w:rsidR="005507E6">
        <w:t>Razred, ki implementira to funkcionalnost</w:t>
      </w:r>
      <w:r w:rsidR="00E658E9">
        <w:t>,</w:t>
      </w:r>
      <w:r w:rsidR="005B2BAD">
        <w:t xml:space="preserve"> uporablja v</w:t>
      </w:r>
      <w:r w:rsidR="005507E6">
        <w:t>zorca delegiranje</w:t>
      </w:r>
      <w:r w:rsidR="005B2BAD">
        <w:t xml:space="preserve"> razreda </w:t>
      </w:r>
      <w:r w:rsidR="002C6A33" w:rsidRPr="005B2BAD">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w:t>
      </w:r>
      <w:proofErr w:type="gramStart"/>
      <w:r w:rsidRPr="002E6522">
        <w:rPr>
          <w:rFonts w:ascii="Menlo" w:hAnsi="Menlo" w:cs="Menlo"/>
          <w:color w:val="000000"/>
          <w:sz w:val="18"/>
          <w:szCs w:val="18"/>
          <w:lang w:val="en-US"/>
        </w:rPr>
        <w:t>viewDidLoad(</w:t>
      </w:r>
      <w:proofErr w:type="gramEnd"/>
      <w:r w:rsidRPr="002E6522">
        <w:rPr>
          <w:rFonts w:ascii="Menlo" w:hAnsi="Menlo" w:cs="Menlo"/>
          <w:color w:val="000000"/>
          <w:sz w:val="18"/>
          <w:szCs w:val="18"/>
          <w:lang w:val="en-US"/>
        </w:rPr>
        <w:t>)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proofErr w:type="gramStart"/>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w:t>
      </w:r>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gramStart"/>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w:t>
      </w:r>
      <w:proofErr w:type="gramEnd"/>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w:t>
      </w:r>
      <w:proofErr w:type="gramStart"/>
      <w:r w:rsidRPr="002E6522">
        <w:rPr>
          <w:rFonts w:ascii="Menlo" w:hAnsi="Menlo" w:cs="Menlo"/>
          <w:color w:val="000000"/>
          <w:sz w:val="18"/>
          <w:lang w:val="en-US"/>
        </w:rPr>
        <w:t>locationManager(</w:t>
      </w:r>
      <w:proofErr w:type="gramEnd"/>
      <w:r w:rsidRPr="002E6522">
        <w:rPr>
          <w:rFonts w:ascii="Menlo" w:hAnsi="Menlo" w:cs="Menlo"/>
          <w:color w:val="000000"/>
          <w:sz w:val="18"/>
          <w:lang w:val="en-US"/>
        </w:rPr>
        <w:t xml:space="preserve">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sidRPr="00980F35">
        <w:rPr>
          <w:color w:val="000000" w:themeColor="text1"/>
        </w:rPr>
        <w:t>beacons.count</w:t>
      </w:r>
      <w:r w:rsidR="00A64B0E">
        <w:t xml:space="preserve">. S pomočjo 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107" w:name="_Toc459633495"/>
      <w:bookmarkStart w:id="108" w:name="_Toc459674737"/>
      <w:r>
        <w:t>Izdelava uporabniškega vmesnika</w:t>
      </w:r>
      <w:bookmarkEnd w:id="107"/>
      <w:bookmarkEnd w:id="108"/>
    </w:p>
    <w:p w14:paraId="643C22D5" w14:textId="29FEBFEF" w:rsidR="007370A0" w:rsidRDefault="00262F1F" w:rsidP="007370A0">
      <w:r>
        <w:t xml:space="preserve">Xcode za implementacijo grafičnega vmesnika uporablja </w:t>
      </w:r>
      <w:r w:rsidR="005B2BAD">
        <w:t xml:space="preserve">orodje imenovano </w:t>
      </w:r>
      <w:r>
        <w:t xml:space="preserve">Storyboard. </w:t>
      </w:r>
      <w:r w:rsidR="00F45B2E">
        <w:t>Predloge zaslonskih slik</w:t>
      </w:r>
      <w:r w:rsidR="00986C9D">
        <w:t xml:space="preserve"> </w:t>
      </w:r>
      <w:r w:rsidR="00112BC5">
        <w:t xml:space="preserve">razporedimo po platnu in jih med seboj povezujemo z različnimi tipi prehodov. Na </w:t>
      </w:r>
      <w:r w:rsidR="00674A8C">
        <w:t>p</w:t>
      </w:r>
      <w:r w:rsidR="00112BC5">
        <w:t xml:space="preserve">redloge nato razporedimo elemente, ki jih </w:t>
      </w:r>
      <w:r w:rsidR="00674A8C">
        <w:t xml:space="preserve">posamezni </w:t>
      </w:r>
      <w:r w:rsidR="00112BC5">
        <w:t xml:space="preserve">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5B2BAD">
        <w:fldChar w:fldCharType="begin"/>
      </w:r>
      <w:r w:rsidR="005B2BAD">
        <w:instrText xml:space="preserve"> REF _Ref459547867 \h </w:instrText>
      </w:r>
      <w:r w:rsidR="005B2BAD">
        <w:fldChar w:fldCharType="separate"/>
      </w:r>
      <w:r w:rsidR="005B2BAD">
        <w:t xml:space="preserve">Slika </w:t>
      </w:r>
      <w:r w:rsidR="005B2BAD">
        <w:rPr>
          <w:noProof/>
        </w:rPr>
        <w:t>17</w:t>
      </w:r>
      <w:r w:rsidR="005B2BAD">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109" w:name="_Ref459547867"/>
      <w:bookmarkStart w:id="110" w:name="_Toc459675438"/>
      <w:r>
        <w:t xml:space="preserve">Slika </w:t>
      </w:r>
      <w:r>
        <w:fldChar w:fldCharType="begin"/>
      </w:r>
      <w:r>
        <w:instrText xml:space="preserve"> SEQ Slika \* ARABIC </w:instrText>
      </w:r>
      <w:r>
        <w:fldChar w:fldCharType="separate"/>
      </w:r>
      <w:r w:rsidR="00D57A71">
        <w:rPr>
          <w:noProof/>
        </w:rPr>
        <w:t>17</w:t>
      </w:r>
      <w:r>
        <w:fldChar w:fldCharType="end"/>
      </w:r>
      <w:bookmarkEnd w:id="109"/>
      <w:r>
        <w:t>: Gradnja grafičnega upora</w:t>
      </w:r>
      <w:r w:rsidR="002872A0">
        <w:t>b</w:t>
      </w:r>
      <w:r>
        <w:t>niškega vmesnika</w:t>
      </w:r>
      <w:r w:rsidR="002872A0">
        <w:t xml:space="preserve"> v okolju Xcode</w:t>
      </w:r>
      <w:bookmarkEnd w:id="110"/>
    </w:p>
    <w:p w14:paraId="01F99064" w14:textId="77777777" w:rsidR="007370A0" w:rsidRPr="007370A0" w:rsidRDefault="007370A0" w:rsidP="007370A0"/>
    <w:p w14:paraId="51429AD4" w14:textId="003DD842"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na različnih zaslonih</w:t>
      </w:r>
      <w:r w:rsidR="00674A8C">
        <w:t>,</w:t>
      </w:r>
      <w:r>
        <w:t xml:space="preserve">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w:t>
      </w:r>
      <w:r w:rsidR="00674A8C">
        <w:t>na druge grafične elemente</w:t>
      </w:r>
      <w:r w:rsidR="00674A8C" w:rsidDel="00674A8C">
        <w:t xml:space="preserve"> </w:t>
      </w:r>
      <w:r w:rsidR="00081530">
        <w:t>med tem ko na tipkovnici držimo</w:t>
      </w:r>
      <w:r w:rsidR="00104E8E">
        <w:t xml:space="preserve"> ctrl. Nato moramo izbrati željen tip omejitev. </w:t>
      </w:r>
      <w:r w:rsidR="00684F0D">
        <w:t>Ko ima uporabniški vmesnik željen</w:t>
      </w:r>
      <w:r w:rsidR="00674A8C">
        <w:t>i</w:t>
      </w:r>
      <w:r w:rsidR="00684F0D">
        <w:t xml:space="preserve"> izgled, ga moramo povezati s kodo. To storimo s poteg</w:t>
      </w:r>
      <w:r w:rsidR="00F122FA">
        <w:t>om</w:t>
      </w:r>
      <w:r w:rsidR="00684F0D">
        <w:t xml:space="preserve"> </w:t>
      </w:r>
      <w:r w:rsidR="00684F0D">
        <w:lastRenderedPageBreak/>
        <w:t>miške</w:t>
      </w:r>
      <w:r w:rsidR="00F122FA">
        <w:t xml:space="preserve"> iz 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asistant editor, ki razdeli glavno okno na polovico. Na </w:t>
      </w:r>
      <w:r w:rsidR="00E658E9">
        <w:t>prvem</w:t>
      </w:r>
      <w:r w:rsidR="00F122FA">
        <w:t xml:space="preserve"> izberemo Storyboard,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w:t>
      </w:r>
      <w:r w:rsidR="00674A8C">
        <w:t>,</w:t>
      </w:r>
      <w:r w:rsidR="00F122FA">
        <w:t xml:space="preserve"> kjer želimo, da </w:t>
      </w:r>
      <w:r w:rsidR="00CB2FEC">
        <w:t>dogodek proži klic funkcije</w:t>
      </w:r>
      <w:r w:rsidR="00E658E9">
        <w:t>,</w:t>
      </w:r>
      <w:r w:rsidR="00CB2FEC">
        <w:t xml:space="preserve"> je klik na gumb</w:t>
      </w:r>
      <w:r w:rsidR="00674A8C">
        <w:t>. N</w:t>
      </w:r>
      <w:r w:rsidR="00CB2FEC">
        <w:t>atančneje</w:t>
      </w:r>
      <w:r w:rsidR="00081530">
        <w:t>,</w:t>
      </w:r>
      <w:r w:rsidR="00CB2FEC">
        <w:t xml:space="preserve"> ko uporabnik izpusti gumb v notranjosti elementa (ang. </w:t>
      </w:r>
      <w:r w:rsidR="00CB2FEC" w:rsidRPr="00CB2FEC">
        <w:t>touch up inside</w:t>
      </w:r>
      <w:r w:rsidR="00CB2FEC">
        <w:t>). Primer, ko želimo dostopati le do lastnosti elementa</w:t>
      </w:r>
      <w:r w:rsidR="00E658E9">
        <w:t>,</w:t>
      </w:r>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57322649" w:rsidR="00B30E3B" w:rsidRDefault="00957B59" w:rsidP="00B378A0">
      <w:r>
        <w:t xml:space="preserve">Podobno kot pri povezavi grafičnih elementov </w:t>
      </w:r>
      <w:r w:rsidR="00E658E9">
        <w:t>s</w:t>
      </w:r>
      <w:r>
        <w:t xml:space="preserve"> kodo lahko naredimo tudi preproste prehode med različnimi zasloni. Pri naši aplikaciji smo naredili prehod pri kliku na gumb Settings.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w:t>
      </w:r>
      <w:r w:rsidR="009462A3">
        <w:t>zavrže</w:t>
      </w:r>
      <w:r w:rsidR="00CE5F23">
        <w:t xml:space="preserve">. Prehod lahko izvedemo programsko in sicer z metodo </w:t>
      </w:r>
      <w:r w:rsidR="00CE5F23" w:rsidRPr="00CE5F23">
        <w:t>performSegueWithIdentifier</w:t>
      </w:r>
      <w:r w:rsidR="00081530">
        <w:t>. Animacijo na prejšnji zaslon pa prožimo z klicem metode</w:t>
      </w:r>
      <w:r w:rsidR="00CE5F23">
        <w:t xml:space="preserve"> </w:t>
      </w:r>
      <w:r w:rsidR="00CE5F23" w:rsidRPr="00CE5F23">
        <w:t>unwindForSegue</w:t>
      </w:r>
      <w:r w:rsidR="00CE5F23">
        <w:t>.</w:t>
      </w:r>
    </w:p>
    <w:p w14:paraId="0E3FEB93" w14:textId="58DA896E" w:rsidR="00911223" w:rsidRDefault="008C637E" w:rsidP="008C637E">
      <w:pPr>
        <w:pStyle w:val="Heading3"/>
      </w:pPr>
      <w:bookmarkStart w:id="111" w:name="_Toc459633496"/>
      <w:bookmarkStart w:id="112" w:name="_Toc459674738"/>
      <w:r>
        <w:t>Today extension</w:t>
      </w:r>
      <w:r w:rsidR="009D13D3">
        <w:t xml:space="preserve"> – hiter dostop</w:t>
      </w:r>
      <w:bookmarkEnd w:id="111"/>
      <w:bookmarkEnd w:id="112"/>
    </w:p>
    <w:p w14:paraId="1D722181" w14:textId="633B5E6B" w:rsidR="008C637E" w:rsidRPr="008C637E" w:rsidRDefault="0096008C" w:rsidP="008C637E">
      <w:r>
        <w:t>V operacijske</w:t>
      </w:r>
      <w:r w:rsidR="009462A3">
        <w:t>m</w:t>
      </w:r>
      <w:r>
        <w:t xml:space="preserve"> sistemu iOS ima uporabnik vedno mo</w:t>
      </w:r>
      <w:r w:rsidR="00A40D3B">
        <w:t>žnost s potegom navzdo</w:t>
      </w:r>
      <w:r w:rsidR="009462A3">
        <w:t>l</w:t>
      </w:r>
      <w:r w:rsidR="00A40D3B">
        <w:t xml:space="preserve"> z vrha zaslona odpre</w:t>
      </w:r>
      <w:r w:rsidR="000304A5">
        <w:t>ti zaslon z obvestili in hitrim dostopom</w:t>
      </w:r>
      <w:r w:rsidR="00A40D3B">
        <w:t xml:space="preserve"> do aplikacij imenovanim Today. Za potrebe naloge smo razvili preprosto razširitev za hiter dostop do stikala za luči ter do temperaturnega senzorja. Gradnja grafičnega uporabniškega vmesnika poteka podobno kot pri aplikaciji. </w:t>
      </w:r>
      <w:r w:rsidR="006F3D0C">
        <w:t>Predloga kontrolerja se razlikuje</w:t>
      </w:r>
      <w:r w:rsidR="00081530">
        <w:t xml:space="preserve"> predvsem</w:t>
      </w:r>
      <w:r w:rsidR="006F3D0C">
        <w:t xml:space="preserve"> v metodi </w:t>
      </w:r>
      <w:r w:rsidR="006F3D0C" w:rsidRPr="006F3D0C">
        <w:t>widgetPerformUpdateWithCompletionHandler</w:t>
      </w:r>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081530">
        <w:t xml:space="preserve"> V naši aplikaciji</w:t>
      </w:r>
      <w:r w:rsidR="006F3D0C">
        <w:t xml:space="preserve">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081530">
        <w:t xml:space="preserve">Slika </w:t>
      </w:r>
      <w:r w:rsidR="00081530">
        <w:rPr>
          <w:noProof/>
        </w:rPr>
        <w:t>18</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02D37337" w:rsidR="00D37D8D" w:rsidRPr="00AF7CE5" w:rsidRDefault="002525B9" w:rsidP="002525B9">
      <w:pPr>
        <w:pStyle w:val="Caption"/>
      </w:pPr>
      <w:bookmarkStart w:id="113" w:name="_Ref459548037"/>
      <w:bookmarkStart w:id="114" w:name="_Toc459675439"/>
      <w:r>
        <w:t xml:space="preserve">Slika </w:t>
      </w:r>
      <w:r>
        <w:fldChar w:fldCharType="begin"/>
      </w:r>
      <w:r>
        <w:instrText xml:space="preserve"> SEQ Slika \* ARABIC </w:instrText>
      </w:r>
      <w:r>
        <w:fldChar w:fldCharType="separate"/>
      </w:r>
      <w:r w:rsidR="00D57A71">
        <w:rPr>
          <w:noProof/>
        </w:rPr>
        <w:t>18</w:t>
      </w:r>
      <w:r>
        <w:fldChar w:fldCharType="end"/>
      </w:r>
      <w:bookmarkEnd w:id="113"/>
      <w:r>
        <w:t>: Zaslonska slika hitrega dostopa</w:t>
      </w:r>
      <w:r w:rsidR="0011181C">
        <w:t xml:space="preserve"> do razširitve</w:t>
      </w:r>
      <w:r>
        <w:t xml:space="preserve"> Today</w:t>
      </w:r>
      <w:bookmarkEnd w:id="114"/>
    </w:p>
    <w:p w14:paraId="20DCBD7C" w14:textId="089B7067" w:rsidR="00441166" w:rsidRDefault="00441166" w:rsidP="007C5FEC">
      <w:pPr>
        <w:pStyle w:val="Heading2"/>
      </w:pPr>
      <w:bookmarkStart w:id="115" w:name="_Toc459633497"/>
      <w:bookmarkStart w:id="116" w:name="_Toc459674739"/>
      <w:r>
        <w:t>Konfiguracija</w:t>
      </w:r>
      <w:r w:rsidR="00AF7CE5">
        <w:t xml:space="preserve"> in namestitev</w:t>
      </w:r>
      <w:bookmarkEnd w:id="115"/>
      <w:bookmarkEnd w:id="116"/>
    </w:p>
    <w:p w14:paraId="36E5E56F" w14:textId="7F7CFB1C"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081530">
        <w:t xml:space="preserve">Slika </w:t>
      </w:r>
      <w:r w:rsidR="00081530">
        <w:rPr>
          <w:noProof/>
        </w:rPr>
        <w:t>19</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w:t>
      </w:r>
      <w:r w:rsidR="0011181C">
        <w:t>o</w:t>
      </w:r>
      <w:r w:rsidR="002525B9">
        <w:t xml:space="preserve"> spleta. V ta namen smo pripravili tudi poddomeno, ki kaže na naš zunanji IP naslov.</w:t>
      </w:r>
      <w:r w:rsidR="008E6712">
        <w:t xml:space="preserve"> </w:t>
      </w:r>
      <w:r w:rsidR="009D13D3">
        <w:t>Tako</w:t>
      </w:r>
      <w:r w:rsidR="008E6712">
        <w:t xml:space="preserve"> smo pri ponudniku DNS storitev dodali DNS tip zapisa A ter vpisali zunaji IP naslov in ime željene poddomene.</w:t>
      </w:r>
    </w:p>
    <w:p w14:paraId="03AC227A" w14:textId="77777777" w:rsidR="008E6712" w:rsidRDefault="008E6712" w:rsidP="008E6712"/>
    <w:p w14:paraId="339FC5D9" w14:textId="106FB113" w:rsidR="00250230" w:rsidRDefault="007E7A80" w:rsidP="008E6712">
      <w:r>
        <w:t>Na mikroračunalniku smo pustili privzeto konfiguracijo dinamičnega pridobivanja IP naslova</w:t>
      </w:r>
      <w:r w:rsidR="0011181C">
        <w:t xml:space="preserve"> in</w:t>
      </w:r>
      <w:r>
        <w:t xml:space="preserve"> na </w:t>
      </w:r>
      <w:r w:rsidR="003F3C6F">
        <w:t>usmerjevalniku</w:t>
      </w:r>
      <w:r>
        <w:t xml:space="preserve">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xml:space="preserve"> za zunanji dostop do HTTP</w:t>
      </w:r>
      <w:r w:rsidR="000472E9">
        <w:t>S</w:t>
      </w:r>
      <w:r w:rsidR="00502FBC">
        <w:t xml:space="preserve"> strežnika. To smo</w:t>
      </w:r>
      <w:r w:rsidR="009D13D3">
        <w:t xml:space="preserve"> dosegli</w:t>
      </w:r>
      <w:r w:rsidR="00502FBC">
        <w:t xml:space="preserve"> z naslednjim ukazom</w:t>
      </w:r>
      <w:r w:rsidR="0011181C">
        <w:t>,</w:t>
      </w:r>
      <w:r w:rsidR="00502FBC">
        <w:t xml:space="preserve"> </w:t>
      </w:r>
      <w:r w:rsidR="0011181C">
        <w:t xml:space="preserve">vnesenim </w:t>
      </w:r>
      <w:r w:rsidR="00502FBC">
        <w:t>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r w:rsidR="00502FBC" w:rsidRPr="00250230">
        <w:t>ip firewall nat</w:t>
      </w:r>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r w:rsidRPr="00250230">
        <w:t>add action=dst-nat chain=dstnat disabled=no dst-port=</w:t>
      </w:r>
      <w:r w:rsidR="000472E9" w:rsidRPr="00250230">
        <w:t>443</w:t>
      </w:r>
      <w:r w:rsidRPr="00250230">
        <w:t xml:space="preserve"> </w:t>
      </w:r>
      <w:r w:rsidR="00833172" w:rsidRPr="00250230">
        <w:t>in-</w:t>
      </w:r>
      <w:r w:rsidRPr="00250230">
        <w:t xml:space="preserve">interface=ether1-gateway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r w:rsidRPr="00250230">
        <w:t>protocol=tcp to-addresses=192.168.88.254 to-ports=</w:t>
      </w:r>
      <w:r w:rsidR="000472E9" w:rsidRPr="00250230">
        <w:t>443</w:t>
      </w:r>
    </w:p>
    <w:p w14:paraId="396603E3" w14:textId="77777777" w:rsidR="00250230" w:rsidRDefault="00250230" w:rsidP="00250230"/>
    <w:p w14:paraId="7CEC9570" w14:textId="7456B23C" w:rsidR="00D9320A" w:rsidRDefault="00D9320A" w:rsidP="00250230">
      <w:r>
        <w:t>Za loka</w:t>
      </w:r>
      <w:r w:rsidR="009D13D3">
        <w:t>lni</w:t>
      </w:r>
      <w:r>
        <w:t xml:space="preserve"> dostop smo dodali statičen DNS vnos za enako poddomeno, kot smo jo ustvarili prej</w:t>
      </w:r>
      <w:r w:rsidR="0011181C">
        <w:t>,</w:t>
      </w:r>
      <w:r>
        <w:t xml:space="preserve"> in jo nastavili na IP naslov mikroračunalnika. Na ta način tudi ob izpadu povezave s spletom sistem deluje</w:t>
      </w:r>
      <w:r w:rsidR="0011181C">
        <w:t>.</w:t>
      </w:r>
      <w:r>
        <w:t xml:space="preserve"> </w:t>
      </w:r>
      <w:r w:rsidR="0011181C">
        <w:t>Z</w:t>
      </w:r>
      <w:r>
        <w:t xml:space="preserve">aradi manj vmesnih prehodov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8" cstate="print">
                      <a:extLst>
                        <a:ext uri="{BEBA8EAE-BF5A-486C-A8C5-ECC9F3942E4B}">
                          <a14:imgProps xmlns:a14="http://schemas.microsoft.com/office/drawing/2010/main">
                            <a14:imgLayer r:embed="rId39">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073CCC38" w:rsidR="00D75A96" w:rsidRDefault="003366EA" w:rsidP="003366EA">
      <w:pPr>
        <w:pStyle w:val="Caption"/>
      </w:pPr>
      <w:bookmarkStart w:id="117" w:name="_Ref459548058"/>
      <w:bookmarkStart w:id="118" w:name="_Toc459675440"/>
      <w:r>
        <w:t xml:space="preserve">Slika </w:t>
      </w:r>
      <w:r>
        <w:fldChar w:fldCharType="begin"/>
      </w:r>
      <w:r>
        <w:instrText xml:space="preserve"> SEQ Slika \* ARABIC </w:instrText>
      </w:r>
      <w:r>
        <w:fldChar w:fldCharType="separate"/>
      </w:r>
      <w:r w:rsidR="00D57A71">
        <w:rPr>
          <w:noProof/>
        </w:rPr>
        <w:t>19</w:t>
      </w:r>
      <w:r>
        <w:fldChar w:fldCharType="end"/>
      </w:r>
      <w:bookmarkEnd w:id="117"/>
      <w:r w:rsidR="00A83746">
        <w:t>: Usmerjevalnik Mikrotik h</w:t>
      </w:r>
      <w:r>
        <w:t>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118"/>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119" w:name="_Toc459633498"/>
      <w:bookmarkStart w:id="120" w:name="_Toc459674740"/>
      <w:r>
        <w:lastRenderedPageBreak/>
        <w:t>Sklep</w:t>
      </w:r>
      <w:bookmarkEnd w:id="119"/>
      <w:bookmarkEnd w:id="120"/>
    </w:p>
    <w:p w14:paraId="64AC28F3" w14:textId="78EE8B7F" w:rsidR="007C5FEC" w:rsidRDefault="007C5FEC" w:rsidP="007A71D9">
      <w:r>
        <w:t xml:space="preserve">IoT se še vedno srečuje z </w:t>
      </w:r>
      <w:r w:rsidR="009D13D3">
        <w:t>veliko izzivi</w:t>
      </w:r>
      <w:r>
        <w:t xml:space="preserve">. Največji je, da se </w:t>
      </w:r>
      <w:r w:rsidR="0011181C">
        <w:t xml:space="preserve">večina ljudi </w:t>
      </w:r>
      <w:r w:rsidR="009D13D3">
        <w:t xml:space="preserve">še </w:t>
      </w:r>
      <w:r>
        <w:t>ne zaveda vseh</w:t>
      </w:r>
      <w:r w:rsidR="009D13D3">
        <w:t xml:space="preserve"> pozitivnih</w:t>
      </w:r>
      <w:r>
        <w:t xml:space="preserve"> lastnosti in primerov uporabe. Ljudje se zaradi filmov celo bojijo bese</w:t>
      </w:r>
      <w:r w:rsidR="009D13D3">
        <w:t xml:space="preserve">dnih zvez </w:t>
      </w:r>
      <w:r>
        <w:t xml:space="preserve"> kot </w:t>
      </w:r>
      <w:r w:rsidR="0011181C">
        <w:t xml:space="preserve">je </w:t>
      </w:r>
      <w:r>
        <w:t xml:space="preserve">umetna inteligenca. </w:t>
      </w:r>
      <w:r w:rsidR="009D13D3">
        <w:t>Delno je</w:t>
      </w:r>
      <w:r>
        <w:t xml:space="preserve"> </w:t>
      </w:r>
      <w:r w:rsidR="00701183">
        <w:t>skrb</w:t>
      </w:r>
      <w:r w:rsidR="009D13D3">
        <w:t xml:space="preserve"> upravičen</w:t>
      </w:r>
      <w:r w:rsidR="00FC5C6A">
        <w:t>a</w:t>
      </w:r>
      <w:r>
        <w:t>, saj je problem varnosti in zasebnosti pri IoT ključnega pomena</w:t>
      </w:r>
      <w:r w:rsidR="00987656">
        <w:t>.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w:t>
      </w:r>
      <w:r w:rsidR="00987656">
        <w:t xml:space="preserve">Pridobljeni </w:t>
      </w:r>
      <w:r>
        <w:t xml:space="preserve">podatki so lahko relativno preprosto zlorabljeni, zato je zanesljiva kontrola dostopa </w:t>
      </w:r>
      <w:r w:rsidR="00987656">
        <w:t xml:space="preserve">do njih </w:t>
      </w:r>
      <w:r>
        <w:t>nujna. Podatk</w:t>
      </w:r>
      <w:r w:rsidR="00987656">
        <w:t>i</w:t>
      </w:r>
      <w:r>
        <w:t xml:space="preserve"> </w:t>
      </w:r>
      <w:r w:rsidR="00987656">
        <w:t>so tipično shranjeni v</w:t>
      </w:r>
      <w:r>
        <w:t xml:space="preserve"> oblaku, kjer ne moremo zagotovo vedeti</w:t>
      </w:r>
      <w:r w:rsidR="00987656">
        <w:t>,</w:t>
      </w:r>
      <w:r>
        <w:t xml:space="preserve">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987656">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5CB0FAEE"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987656">
        <w:t>-</w:t>
      </w:r>
      <w:r w:rsidR="001B2322">
        <w:t>omarico</w:t>
      </w:r>
      <w:r w:rsidR="008310B1">
        <w:t xml:space="preserve"> in</w:t>
      </w:r>
      <w:r w:rsidR="00084EBA">
        <w:t xml:space="preserve"> </w:t>
      </w:r>
      <w:r w:rsidR="008310B1">
        <w:t>p</w:t>
      </w:r>
      <w:r w:rsidR="00084EBA">
        <w:t xml:space="preserve">ovezan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w:t>
      </w:r>
      <w:r w:rsidR="00987656">
        <w:t>-</w:t>
      </w:r>
      <w:r w:rsidR="00084EBA">
        <w:t>ta bi ob prvi uporabi samodejno zaznala vse priključene pametne naprave in zahtevala kreiranje uporabniških računov. Administrator bi dodeljeval pravice posameznim uporabnikom za dostop do naprav.</w:t>
      </w:r>
      <w:r w:rsidR="00987656">
        <w:t xml:space="preserve"> </w:t>
      </w:r>
      <w:r w:rsidR="00084EBA">
        <w:t xml:space="preserve">Možnosti uporabe </w:t>
      </w:r>
      <w:r w:rsidR="00987656">
        <w:t>pa</w:t>
      </w:r>
      <w:r w:rsidR="00084EBA">
        <w:t xml:space="preserv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w:t>
      </w:r>
      <w:r w:rsidR="00987656">
        <w:t xml:space="preserve">tudi </w:t>
      </w:r>
      <w:r w:rsidR="00141D21">
        <w:t>oseba, ki</w:t>
      </w:r>
      <w:r w:rsidR="00701183">
        <w:t xml:space="preserve"> </w:t>
      </w:r>
      <w:r w:rsidR="00D717CE">
        <w:t xml:space="preserve">podrobno </w:t>
      </w:r>
      <w:r w:rsidR="00987656">
        <w:t xml:space="preserve">ne pozna </w:t>
      </w:r>
      <w:r w:rsidR="00141D21">
        <w:t xml:space="preserve">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121" w:name="_Toc459675441"/>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121"/>
    </w:p>
    <w:p w14:paraId="104BE1AC" w14:textId="7A26B1EC" w:rsidR="00987656" w:rsidRDefault="00987656" w:rsidP="001040A4"/>
    <w:p w14:paraId="415EB9CB" w14:textId="0755B84E" w:rsidR="00441166" w:rsidRPr="00441166" w:rsidRDefault="00987656" w:rsidP="001040A4">
      <w:r>
        <w:t xml:space="preserve">Menimo, da bo </w:t>
      </w:r>
      <w:r w:rsidR="00A44CFD">
        <w:t xml:space="preserve">IoT v bližnji prihodnosti doživel </w:t>
      </w:r>
      <w:r>
        <w:t xml:space="preserve">veliko </w:t>
      </w:r>
      <w:r w:rsidR="00A44CFD">
        <w:t>rast. To razvijalcem ponuja veliko priložnost</w:t>
      </w:r>
      <w:r w:rsidR="0069512F">
        <w:t>i za ra</w:t>
      </w:r>
      <w:r w:rsidR="009A608D">
        <w:t>zvoj novih naprav in storitev, u</w:t>
      </w:r>
      <w:r w:rsidR="00A44CFD">
        <w:t xml:space="preserve">porabnikom </w:t>
      </w:r>
      <w:r w:rsidR="00D717CE">
        <w:t xml:space="preserve">pa </w:t>
      </w:r>
      <w:r w:rsidR="00BC3EB6">
        <w:t>večje udobje</w:t>
      </w:r>
      <w:r w:rsidR="00FB510A">
        <w:t xml:space="preserve"> in zmanjšuje skri</w:t>
      </w:r>
      <w:r w:rsidR="00BC3EB6">
        <w:t xml:space="preserve"> pri nekateri vsakodnevnih opravilih</w:t>
      </w:r>
      <w:r>
        <w:t xml:space="preserve">. </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68CEC80A" w:rsidR="002C67C8" w:rsidRDefault="003E2601" w:rsidP="00715BD8">
      <w:pPr>
        <w:widowControl w:val="0"/>
        <w:autoSpaceDE w:val="0"/>
        <w:autoSpaceDN w:val="0"/>
        <w:adjustRightInd w:val="0"/>
        <w:ind w:left="640" w:hanging="640"/>
        <w:jc w:val="left"/>
        <w:rPr>
          <w:b/>
        </w:rPr>
      </w:pPr>
      <w:r w:rsidRPr="003E2601">
        <w:rPr>
          <w:b/>
        </w:rPr>
        <w:fldChar w:fldCharType="end"/>
      </w:r>
    </w:p>
    <w:p w14:paraId="5FDD1EFE" w14:textId="77777777" w:rsidR="002C67C8" w:rsidRDefault="002C67C8">
      <w:pPr>
        <w:spacing w:line="240" w:lineRule="auto"/>
        <w:jc w:val="left"/>
        <w:rPr>
          <w:b/>
        </w:rPr>
      </w:pPr>
      <w:r>
        <w:rPr>
          <w:b/>
        </w:rPr>
        <w:br w:type="page"/>
      </w:r>
    </w:p>
    <w:p w14:paraId="52391E2B" w14:textId="094FA883" w:rsidR="00FA7316" w:rsidRDefault="00FA7316">
      <w:pPr>
        <w:spacing w:line="240" w:lineRule="auto"/>
        <w:jc w:val="left"/>
        <w:rPr>
          <w:b/>
          <w:noProof/>
          <w:sz w:val="28"/>
          <w:lang w:val="en-US"/>
        </w:rPr>
      </w:pPr>
      <w:r>
        <w:rPr>
          <w:b/>
          <w:noProof/>
          <w:sz w:val="28"/>
          <w:lang w:val="en-US"/>
        </w:rPr>
        <w:lastRenderedPageBreak/>
        <w:drawing>
          <wp:inline distT="0" distB="0" distL="0" distR="0" wp14:anchorId="500070B2" wp14:editId="5D41133B">
            <wp:extent cx="5576570" cy="7878666"/>
            <wp:effectExtent l="0" t="0" r="11430" b="0"/>
            <wp:docPr id="17" name="Picture 17" descr="../../Pictures/Scan%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can%202.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6570" cy="7878666"/>
                    </a:xfrm>
                    <a:prstGeom prst="rect">
                      <a:avLst/>
                    </a:prstGeom>
                    <a:noFill/>
                    <a:ln>
                      <a:noFill/>
                    </a:ln>
                  </pic:spPr>
                </pic:pic>
              </a:graphicData>
            </a:graphic>
          </wp:inline>
        </w:drawing>
      </w:r>
      <w:r>
        <w:rPr>
          <w:b/>
          <w:noProof/>
          <w:sz w:val="28"/>
          <w:lang w:val="en-US"/>
        </w:rPr>
        <w:br w:type="page"/>
      </w:r>
    </w:p>
    <w:p w14:paraId="5076635D" w14:textId="70C4467A" w:rsidR="00FA7316" w:rsidRDefault="00FA7316">
      <w:pPr>
        <w:spacing w:line="240" w:lineRule="auto"/>
        <w:jc w:val="left"/>
        <w:rPr>
          <w:b/>
          <w:sz w:val="28"/>
        </w:rPr>
      </w:pPr>
      <w:r>
        <w:rPr>
          <w:b/>
          <w:noProof/>
          <w:sz w:val="28"/>
          <w:lang w:val="en-US"/>
        </w:rPr>
        <w:lastRenderedPageBreak/>
        <w:drawing>
          <wp:inline distT="0" distB="0" distL="0" distR="0" wp14:anchorId="3C067E39" wp14:editId="39619CAC">
            <wp:extent cx="5579110" cy="7882255"/>
            <wp:effectExtent l="0" t="0" r="8890" b="0"/>
            <wp:docPr id="27" name="Picture 27" descr="../../Pictures/Sca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s/Scan.jpe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79110" cy="7882255"/>
                    </a:xfrm>
                    <a:prstGeom prst="rect">
                      <a:avLst/>
                    </a:prstGeom>
                    <a:noFill/>
                    <a:ln>
                      <a:noFill/>
                    </a:ln>
                  </pic:spPr>
                </pic:pic>
              </a:graphicData>
            </a:graphic>
          </wp:inline>
        </w:drawing>
      </w:r>
      <w:r>
        <w:rPr>
          <w:b/>
          <w:sz w:val="28"/>
        </w:rPr>
        <w:br w:type="page"/>
      </w:r>
    </w:p>
    <w:p w14:paraId="1A3B08A8" w14:textId="5F2753DC" w:rsidR="003E2601" w:rsidRPr="003E2601" w:rsidRDefault="00FA7316" w:rsidP="00FA7316">
      <w:pPr>
        <w:widowControl w:val="0"/>
        <w:autoSpaceDE w:val="0"/>
        <w:autoSpaceDN w:val="0"/>
        <w:adjustRightInd w:val="0"/>
        <w:ind w:left="640" w:hanging="640"/>
        <w:jc w:val="center"/>
        <w:rPr>
          <w:b/>
          <w:sz w:val="28"/>
        </w:rPr>
      </w:pPr>
      <w:r>
        <w:rPr>
          <w:b/>
          <w:noProof/>
          <w:sz w:val="28"/>
          <w:lang w:val="en-US"/>
        </w:rPr>
        <w:lastRenderedPageBreak/>
        <w:drawing>
          <wp:inline distT="0" distB="0" distL="0" distR="0" wp14:anchorId="43C67D92" wp14:editId="6D34C466">
            <wp:extent cx="5264518" cy="6636258"/>
            <wp:effectExtent l="0" t="0" r="0" b="0"/>
            <wp:docPr id="28" name="Picture 28" descr="../../Pictures/Scan%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Scan%201.jpe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5532" t="4931" r="7194" b="17200"/>
                    <a:stretch/>
                  </pic:blipFill>
                  <pic:spPr bwMode="auto">
                    <a:xfrm>
                      <a:off x="0" y="0"/>
                      <a:ext cx="5294138" cy="6673596"/>
                    </a:xfrm>
                    <a:prstGeom prst="rect">
                      <a:avLst/>
                    </a:prstGeom>
                    <a:noFill/>
                    <a:ln>
                      <a:noFill/>
                    </a:ln>
                    <a:extLst>
                      <a:ext uri="{53640926-AAD7-44D8-BBD7-CCE9431645EC}">
                        <a14:shadowObscured xmlns:a14="http://schemas.microsoft.com/office/drawing/2010/main"/>
                      </a:ext>
                    </a:extLst>
                  </pic:spPr>
                </pic:pic>
              </a:graphicData>
            </a:graphic>
          </wp:inline>
        </w:drawing>
      </w:r>
    </w:p>
    <w:sectPr w:rsidR="003E2601" w:rsidRPr="003E2601" w:rsidSect="003762D6">
      <w:headerReference w:type="default" r:id="rId44"/>
      <w:footerReference w:type="default" r:id="rId45"/>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D3BE7" w14:textId="77777777" w:rsidR="00946C97" w:rsidRDefault="00946C97" w:rsidP="00BE546D">
      <w:r>
        <w:separator/>
      </w:r>
    </w:p>
  </w:endnote>
  <w:endnote w:type="continuationSeparator" w:id="0">
    <w:p w14:paraId="0801FA27" w14:textId="77777777" w:rsidR="00946C97" w:rsidRDefault="00946C97"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2C67C8" w:rsidRDefault="002C67C8"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2C67C8" w:rsidRDefault="002C67C8"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2C67C8" w:rsidRDefault="002C67C8"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2C67C8" w:rsidRDefault="002C67C8"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A0989">
      <w:rPr>
        <w:rStyle w:val="PageNumber"/>
        <w:noProof/>
      </w:rPr>
      <w:t>vii</w:t>
    </w:r>
    <w:r>
      <w:rPr>
        <w:rStyle w:val="PageNumber"/>
      </w:rPr>
      <w:fldChar w:fldCharType="end"/>
    </w:r>
  </w:p>
  <w:p w14:paraId="4814F867" w14:textId="77777777" w:rsidR="002C67C8" w:rsidRDefault="002C67C8"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2C67C8" w:rsidRDefault="002C67C8"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9AC99C2" w14:textId="6AE36F63" w:rsidR="002C67C8" w:rsidRPr="000867F4" w:rsidRDefault="002C67C8"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2C67C8" w:rsidRDefault="002C67C8"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A0989">
      <w:rPr>
        <w:rStyle w:val="PageNumber"/>
        <w:noProof/>
      </w:rPr>
      <w:t>1</w:t>
    </w:r>
    <w:r>
      <w:rPr>
        <w:rStyle w:val="PageNumber"/>
      </w:rPr>
      <w:fldChar w:fldCharType="end"/>
    </w:r>
  </w:p>
  <w:p w14:paraId="7972DA6B" w14:textId="77777777" w:rsidR="002C67C8" w:rsidRDefault="002C67C8"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574E30" w14:textId="77777777" w:rsidR="00946C97" w:rsidRDefault="00946C97" w:rsidP="00BE546D">
      <w:r>
        <w:separator/>
      </w:r>
    </w:p>
  </w:footnote>
  <w:footnote w:type="continuationSeparator" w:id="0">
    <w:p w14:paraId="4BEDEE79" w14:textId="77777777" w:rsidR="00946C97" w:rsidRDefault="00946C97"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2C67C8" w:rsidRPr="00DA3934" w:rsidRDefault="002C67C8"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613A3"/>
    <w:rsid w:val="00071BD3"/>
    <w:rsid w:val="00072C3B"/>
    <w:rsid w:val="00073016"/>
    <w:rsid w:val="00073D7F"/>
    <w:rsid w:val="000763CE"/>
    <w:rsid w:val="0007705C"/>
    <w:rsid w:val="00081530"/>
    <w:rsid w:val="00081C79"/>
    <w:rsid w:val="00084EBA"/>
    <w:rsid w:val="000851BC"/>
    <w:rsid w:val="000867F4"/>
    <w:rsid w:val="00087E70"/>
    <w:rsid w:val="00090E1D"/>
    <w:rsid w:val="000927FB"/>
    <w:rsid w:val="00093000"/>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3CF4"/>
    <w:rsid w:val="001040A4"/>
    <w:rsid w:val="00104E8E"/>
    <w:rsid w:val="00105358"/>
    <w:rsid w:val="00107FD3"/>
    <w:rsid w:val="00110CE1"/>
    <w:rsid w:val="00111805"/>
    <w:rsid w:val="0011181C"/>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5ECF"/>
    <w:rsid w:val="001866C6"/>
    <w:rsid w:val="0019186E"/>
    <w:rsid w:val="00193B67"/>
    <w:rsid w:val="00195D1B"/>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E71DE"/>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0989"/>
    <w:rsid w:val="002A11E2"/>
    <w:rsid w:val="002A2115"/>
    <w:rsid w:val="002A4A29"/>
    <w:rsid w:val="002A4B11"/>
    <w:rsid w:val="002A67C8"/>
    <w:rsid w:val="002B0BD5"/>
    <w:rsid w:val="002B21A2"/>
    <w:rsid w:val="002B38D9"/>
    <w:rsid w:val="002B61E8"/>
    <w:rsid w:val="002B74AA"/>
    <w:rsid w:val="002B75AC"/>
    <w:rsid w:val="002C3512"/>
    <w:rsid w:val="002C4581"/>
    <w:rsid w:val="002C64CE"/>
    <w:rsid w:val="002C67C8"/>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46F7"/>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27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2B0E"/>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A51D7"/>
    <w:rsid w:val="003B09A1"/>
    <w:rsid w:val="003B0BF3"/>
    <w:rsid w:val="003B631E"/>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0751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35A9"/>
    <w:rsid w:val="004740AE"/>
    <w:rsid w:val="00474441"/>
    <w:rsid w:val="004744B5"/>
    <w:rsid w:val="00475AED"/>
    <w:rsid w:val="00476513"/>
    <w:rsid w:val="0047726A"/>
    <w:rsid w:val="004809A3"/>
    <w:rsid w:val="004815A2"/>
    <w:rsid w:val="00484EB2"/>
    <w:rsid w:val="00485E41"/>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082"/>
    <w:rsid w:val="0052154D"/>
    <w:rsid w:val="0052458B"/>
    <w:rsid w:val="00524FD9"/>
    <w:rsid w:val="00526239"/>
    <w:rsid w:val="00547429"/>
    <w:rsid w:val="005507E6"/>
    <w:rsid w:val="00550AAC"/>
    <w:rsid w:val="00550C19"/>
    <w:rsid w:val="005513EA"/>
    <w:rsid w:val="005539FB"/>
    <w:rsid w:val="00556609"/>
    <w:rsid w:val="0056118B"/>
    <w:rsid w:val="0056175A"/>
    <w:rsid w:val="00561DB1"/>
    <w:rsid w:val="00562064"/>
    <w:rsid w:val="00563EF4"/>
    <w:rsid w:val="00564E42"/>
    <w:rsid w:val="00564F29"/>
    <w:rsid w:val="005749E1"/>
    <w:rsid w:val="005758FA"/>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0148"/>
    <w:rsid w:val="005B2BAD"/>
    <w:rsid w:val="005B3754"/>
    <w:rsid w:val="005B45FD"/>
    <w:rsid w:val="005B683A"/>
    <w:rsid w:val="005B789E"/>
    <w:rsid w:val="005C26AA"/>
    <w:rsid w:val="005C322B"/>
    <w:rsid w:val="005C5CAE"/>
    <w:rsid w:val="005D073A"/>
    <w:rsid w:val="005D1E66"/>
    <w:rsid w:val="005D40FF"/>
    <w:rsid w:val="005D5282"/>
    <w:rsid w:val="005D65FC"/>
    <w:rsid w:val="005D7E02"/>
    <w:rsid w:val="005E2D9A"/>
    <w:rsid w:val="005E306A"/>
    <w:rsid w:val="005E3F03"/>
    <w:rsid w:val="005E4EF3"/>
    <w:rsid w:val="005E6918"/>
    <w:rsid w:val="005F2D83"/>
    <w:rsid w:val="005F346C"/>
    <w:rsid w:val="005F3B54"/>
    <w:rsid w:val="005F446A"/>
    <w:rsid w:val="005F6A49"/>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2A97"/>
    <w:rsid w:val="006435AA"/>
    <w:rsid w:val="00643CA8"/>
    <w:rsid w:val="00660C5F"/>
    <w:rsid w:val="006611E2"/>
    <w:rsid w:val="00661BBB"/>
    <w:rsid w:val="00666D82"/>
    <w:rsid w:val="00667774"/>
    <w:rsid w:val="00670850"/>
    <w:rsid w:val="006733A6"/>
    <w:rsid w:val="00674A8C"/>
    <w:rsid w:val="00675004"/>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1D3"/>
    <w:rsid w:val="0070031D"/>
    <w:rsid w:val="00701183"/>
    <w:rsid w:val="00703D60"/>
    <w:rsid w:val="007067E5"/>
    <w:rsid w:val="007070B7"/>
    <w:rsid w:val="00711B71"/>
    <w:rsid w:val="00712AEF"/>
    <w:rsid w:val="00713C60"/>
    <w:rsid w:val="00715BD8"/>
    <w:rsid w:val="00716518"/>
    <w:rsid w:val="00721E84"/>
    <w:rsid w:val="00723B02"/>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638"/>
    <w:rsid w:val="007E2AEF"/>
    <w:rsid w:val="007E4FC5"/>
    <w:rsid w:val="007E59A1"/>
    <w:rsid w:val="007E748A"/>
    <w:rsid w:val="007E7A80"/>
    <w:rsid w:val="007F0D5D"/>
    <w:rsid w:val="007F1C3C"/>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10B1"/>
    <w:rsid w:val="00833172"/>
    <w:rsid w:val="008335CD"/>
    <w:rsid w:val="008362DD"/>
    <w:rsid w:val="008404B2"/>
    <w:rsid w:val="00842D2E"/>
    <w:rsid w:val="00843252"/>
    <w:rsid w:val="00846F1B"/>
    <w:rsid w:val="0084723D"/>
    <w:rsid w:val="00847B35"/>
    <w:rsid w:val="00850A05"/>
    <w:rsid w:val="008534EF"/>
    <w:rsid w:val="0085456F"/>
    <w:rsid w:val="0085692E"/>
    <w:rsid w:val="0086133B"/>
    <w:rsid w:val="008627F7"/>
    <w:rsid w:val="0086340F"/>
    <w:rsid w:val="00863ED8"/>
    <w:rsid w:val="0087108A"/>
    <w:rsid w:val="00872401"/>
    <w:rsid w:val="00874D3B"/>
    <w:rsid w:val="0087532D"/>
    <w:rsid w:val="008766F8"/>
    <w:rsid w:val="00877658"/>
    <w:rsid w:val="00881DC0"/>
    <w:rsid w:val="0088243C"/>
    <w:rsid w:val="00884F72"/>
    <w:rsid w:val="00892C2B"/>
    <w:rsid w:val="00892F1E"/>
    <w:rsid w:val="008974D5"/>
    <w:rsid w:val="008A7449"/>
    <w:rsid w:val="008A79BB"/>
    <w:rsid w:val="008B0544"/>
    <w:rsid w:val="008B0C5B"/>
    <w:rsid w:val="008B7143"/>
    <w:rsid w:val="008C185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2A3"/>
    <w:rsid w:val="00946C97"/>
    <w:rsid w:val="00946D58"/>
    <w:rsid w:val="00947118"/>
    <w:rsid w:val="009523D2"/>
    <w:rsid w:val="00957B59"/>
    <w:rsid w:val="0096008C"/>
    <w:rsid w:val="00960DE5"/>
    <w:rsid w:val="00962066"/>
    <w:rsid w:val="00963094"/>
    <w:rsid w:val="009643A5"/>
    <w:rsid w:val="00966624"/>
    <w:rsid w:val="00980F35"/>
    <w:rsid w:val="00980FCE"/>
    <w:rsid w:val="00982691"/>
    <w:rsid w:val="009826FE"/>
    <w:rsid w:val="0098337D"/>
    <w:rsid w:val="00983D20"/>
    <w:rsid w:val="00986838"/>
    <w:rsid w:val="00986C9D"/>
    <w:rsid w:val="00987656"/>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0C2E"/>
    <w:rsid w:val="009C60A8"/>
    <w:rsid w:val="009D13D3"/>
    <w:rsid w:val="009D1B53"/>
    <w:rsid w:val="009D6AC9"/>
    <w:rsid w:val="009D7E55"/>
    <w:rsid w:val="009E27DD"/>
    <w:rsid w:val="009E4356"/>
    <w:rsid w:val="009E59FB"/>
    <w:rsid w:val="009E788A"/>
    <w:rsid w:val="009F25C8"/>
    <w:rsid w:val="009F2E6B"/>
    <w:rsid w:val="009F47E4"/>
    <w:rsid w:val="009F58FD"/>
    <w:rsid w:val="009F65B0"/>
    <w:rsid w:val="00A01BCE"/>
    <w:rsid w:val="00A02146"/>
    <w:rsid w:val="00A04B3F"/>
    <w:rsid w:val="00A077D7"/>
    <w:rsid w:val="00A10916"/>
    <w:rsid w:val="00A13971"/>
    <w:rsid w:val="00A13AA9"/>
    <w:rsid w:val="00A15003"/>
    <w:rsid w:val="00A2334E"/>
    <w:rsid w:val="00A241B6"/>
    <w:rsid w:val="00A248AD"/>
    <w:rsid w:val="00A328BE"/>
    <w:rsid w:val="00A33444"/>
    <w:rsid w:val="00A33495"/>
    <w:rsid w:val="00A352CD"/>
    <w:rsid w:val="00A35C20"/>
    <w:rsid w:val="00A37415"/>
    <w:rsid w:val="00A40D3B"/>
    <w:rsid w:val="00A44CFD"/>
    <w:rsid w:val="00A52451"/>
    <w:rsid w:val="00A52A90"/>
    <w:rsid w:val="00A53F0A"/>
    <w:rsid w:val="00A54D0C"/>
    <w:rsid w:val="00A55E4C"/>
    <w:rsid w:val="00A633DC"/>
    <w:rsid w:val="00A64B0E"/>
    <w:rsid w:val="00A66595"/>
    <w:rsid w:val="00A71E88"/>
    <w:rsid w:val="00A74E2E"/>
    <w:rsid w:val="00A75A72"/>
    <w:rsid w:val="00A803F2"/>
    <w:rsid w:val="00A83236"/>
    <w:rsid w:val="00A8374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65FE"/>
    <w:rsid w:val="00B27BFA"/>
    <w:rsid w:val="00B30E3B"/>
    <w:rsid w:val="00B378A0"/>
    <w:rsid w:val="00B40882"/>
    <w:rsid w:val="00B45C69"/>
    <w:rsid w:val="00B50B78"/>
    <w:rsid w:val="00B514F5"/>
    <w:rsid w:val="00B6063C"/>
    <w:rsid w:val="00B60678"/>
    <w:rsid w:val="00B60A52"/>
    <w:rsid w:val="00B60C50"/>
    <w:rsid w:val="00B61171"/>
    <w:rsid w:val="00B63FBF"/>
    <w:rsid w:val="00B64193"/>
    <w:rsid w:val="00B66DC1"/>
    <w:rsid w:val="00B74CFB"/>
    <w:rsid w:val="00B769CC"/>
    <w:rsid w:val="00B820CB"/>
    <w:rsid w:val="00B90C03"/>
    <w:rsid w:val="00B91004"/>
    <w:rsid w:val="00B9205D"/>
    <w:rsid w:val="00B94267"/>
    <w:rsid w:val="00B963AB"/>
    <w:rsid w:val="00B97685"/>
    <w:rsid w:val="00B97E65"/>
    <w:rsid w:val="00BA057B"/>
    <w:rsid w:val="00BA14CA"/>
    <w:rsid w:val="00BA5858"/>
    <w:rsid w:val="00BA6682"/>
    <w:rsid w:val="00BA7C4A"/>
    <w:rsid w:val="00BB09C4"/>
    <w:rsid w:val="00BB2355"/>
    <w:rsid w:val="00BB2805"/>
    <w:rsid w:val="00BB4F24"/>
    <w:rsid w:val="00BB5C0B"/>
    <w:rsid w:val="00BC0866"/>
    <w:rsid w:val="00BC3EB6"/>
    <w:rsid w:val="00BC4C1C"/>
    <w:rsid w:val="00BC4F6F"/>
    <w:rsid w:val="00BC7203"/>
    <w:rsid w:val="00BD0A6E"/>
    <w:rsid w:val="00BD1A82"/>
    <w:rsid w:val="00BD520E"/>
    <w:rsid w:val="00BE1560"/>
    <w:rsid w:val="00BE23A1"/>
    <w:rsid w:val="00BE42B5"/>
    <w:rsid w:val="00BE546D"/>
    <w:rsid w:val="00BF5A7C"/>
    <w:rsid w:val="00BF6516"/>
    <w:rsid w:val="00BF6DF2"/>
    <w:rsid w:val="00C01FB4"/>
    <w:rsid w:val="00C02285"/>
    <w:rsid w:val="00C113D1"/>
    <w:rsid w:val="00C1441E"/>
    <w:rsid w:val="00C15BD9"/>
    <w:rsid w:val="00C20941"/>
    <w:rsid w:val="00C2353D"/>
    <w:rsid w:val="00C25758"/>
    <w:rsid w:val="00C322E3"/>
    <w:rsid w:val="00C43BC5"/>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A5EFF"/>
    <w:rsid w:val="00CB224D"/>
    <w:rsid w:val="00CB2FEC"/>
    <w:rsid w:val="00CB372E"/>
    <w:rsid w:val="00CB597F"/>
    <w:rsid w:val="00CC40C1"/>
    <w:rsid w:val="00CC6E27"/>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577"/>
    <w:rsid w:val="00D00F42"/>
    <w:rsid w:val="00D03F7D"/>
    <w:rsid w:val="00D067B4"/>
    <w:rsid w:val="00D07573"/>
    <w:rsid w:val="00D07ABF"/>
    <w:rsid w:val="00D10690"/>
    <w:rsid w:val="00D14A70"/>
    <w:rsid w:val="00D16DE5"/>
    <w:rsid w:val="00D23244"/>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17CE"/>
    <w:rsid w:val="00D724AC"/>
    <w:rsid w:val="00D74214"/>
    <w:rsid w:val="00D74EE2"/>
    <w:rsid w:val="00D74F3B"/>
    <w:rsid w:val="00D75002"/>
    <w:rsid w:val="00D75A96"/>
    <w:rsid w:val="00D80472"/>
    <w:rsid w:val="00D80A59"/>
    <w:rsid w:val="00D80E91"/>
    <w:rsid w:val="00D83A36"/>
    <w:rsid w:val="00D9259B"/>
    <w:rsid w:val="00D9320A"/>
    <w:rsid w:val="00D94D9C"/>
    <w:rsid w:val="00D951E2"/>
    <w:rsid w:val="00D95BC4"/>
    <w:rsid w:val="00D96DA2"/>
    <w:rsid w:val="00DA09F1"/>
    <w:rsid w:val="00DA22CB"/>
    <w:rsid w:val="00DA339C"/>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20D1"/>
    <w:rsid w:val="00DE454C"/>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0923"/>
    <w:rsid w:val="00E5154C"/>
    <w:rsid w:val="00E545EA"/>
    <w:rsid w:val="00E5696E"/>
    <w:rsid w:val="00E6250E"/>
    <w:rsid w:val="00E6518F"/>
    <w:rsid w:val="00E658E9"/>
    <w:rsid w:val="00E665D8"/>
    <w:rsid w:val="00E66EFC"/>
    <w:rsid w:val="00E67F02"/>
    <w:rsid w:val="00E708A5"/>
    <w:rsid w:val="00E70FFB"/>
    <w:rsid w:val="00E71B4F"/>
    <w:rsid w:val="00E71BB8"/>
    <w:rsid w:val="00E72365"/>
    <w:rsid w:val="00E723DF"/>
    <w:rsid w:val="00E72E20"/>
    <w:rsid w:val="00E74A87"/>
    <w:rsid w:val="00E83A44"/>
    <w:rsid w:val="00E8577A"/>
    <w:rsid w:val="00E90C91"/>
    <w:rsid w:val="00E927EC"/>
    <w:rsid w:val="00E9598D"/>
    <w:rsid w:val="00EA3870"/>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42"/>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2B9A"/>
    <w:rsid w:val="00F343C1"/>
    <w:rsid w:val="00F409E9"/>
    <w:rsid w:val="00F45B2E"/>
    <w:rsid w:val="00F47202"/>
    <w:rsid w:val="00F47AA5"/>
    <w:rsid w:val="00F513D7"/>
    <w:rsid w:val="00F5221C"/>
    <w:rsid w:val="00F525E4"/>
    <w:rsid w:val="00F53D45"/>
    <w:rsid w:val="00F604C9"/>
    <w:rsid w:val="00F609B1"/>
    <w:rsid w:val="00F648CF"/>
    <w:rsid w:val="00F65B81"/>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316"/>
    <w:rsid w:val="00FA7BF7"/>
    <w:rsid w:val="00FB1723"/>
    <w:rsid w:val="00FB2F52"/>
    <w:rsid w:val="00FB4514"/>
    <w:rsid w:val="00FB510A"/>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 w:type="paragraph" w:styleId="Revision">
    <w:name w:val="Revision"/>
    <w:hidden/>
    <w:uiPriority w:val="99"/>
    <w:semiHidden/>
    <w:rsid w:val="00E74A87"/>
    <w:rPr>
      <w:rFonts w:ascii="Arial" w:hAnsi="Arial" w:cs="Arial"/>
      <w:sz w:val="22"/>
      <w:szCs w:val="22"/>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png"/><Relationship Id="rId23" Type="http://schemas.openxmlformats.org/officeDocument/2006/relationships/image" Target="media/image11.emf"/><Relationship Id="rId24" Type="http://schemas.openxmlformats.org/officeDocument/2006/relationships/image" Target="media/image12.png"/><Relationship Id="rId25" Type="http://schemas.openxmlformats.org/officeDocument/2006/relationships/image" Target="media/image13.png"/><Relationship Id="rId26" Type="http://schemas.microsoft.com/office/2007/relationships/hdphoto" Target="media/hdphoto2.wdp"/><Relationship Id="rId27" Type="http://schemas.openxmlformats.org/officeDocument/2006/relationships/image" Target="media/image14.png"/><Relationship Id="rId28" Type="http://schemas.microsoft.com/office/2007/relationships/hdphoto" Target="media/hdphoto3.wdp"/><Relationship Id="rId29" Type="http://schemas.openxmlformats.org/officeDocument/2006/relationships/image" Target="media/image1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microsoft.com/office/2007/relationships/hdphoto" Target="media/hdphoto4.wdp"/><Relationship Id="rId31" Type="http://schemas.openxmlformats.org/officeDocument/2006/relationships/image" Target="media/image16.png"/><Relationship Id="rId32" Type="http://schemas.microsoft.com/office/2007/relationships/hdphoto" Target="media/hdphoto5.wdp"/><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image" Target="media/image3.jpeg"/><Relationship Id="rId11" Type="http://schemas.openxmlformats.org/officeDocument/2006/relationships/hyperlink" Target="file://localhost/Users/nvidrih/Desktop/Diploma/Diploma.docx" TargetMode="External"/><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footer" Target="footer3.xml"/><Relationship Id="rId15" Type="http://schemas.openxmlformats.org/officeDocument/2006/relationships/image" Target="media/image4.emf"/><Relationship Id="rId16" Type="http://schemas.openxmlformats.org/officeDocument/2006/relationships/image" Target="media/image5.jpeg"/><Relationship Id="rId17" Type="http://schemas.openxmlformats.org/officeDocument/2006/relationships/image" Target="media/image6.png"/><Relationship Id="rId18" Type="http://schemas.microsoft.com/office/2007/relationships/hdphoto" Target="media/hdphoto1.wdp"/><Relationship Id="rId19" Type="http://schemas.openxmlformats.org/officeDocument/2006/relationships/image" Target="media/image7.png"/><Relationship Id="rId37" Type="http://schemas.openxmlformats.org/officeDocument/2006/relationships/image" Target="media/image21.png"/><Relationship Id="rId38" Type="http://schemas.openxmlformats.org/officeDocument/2006/relationships/image" Target="media/image22.png"/><Relationship Id="rId39" Type="http://schemas.microsoft.com/office/2007/relationships/hdphoto" Target="media/hdphoto6.wdp"/><Relationship Id="rId40" Type="http://schemas.openxmlformats.org/officeDocument/2006/relationships/image" Target="media/image23.emf"/><Relationship Id="rId41" Type="http://schemas.openxmlformats.org/officeDocument/2006/relationships/image" Target="media/image24.jpeg"/><Relationship Id="rId42" Type="http://schemas.openxmlformats.org/officeDocument/2006/relationships/image" Target="media/image25.jpeg"/><Relationship Id="rId43" Type="http://schemas.openxmlformats.org/officeDocument/2006/relationships/image" Target="media/image26.jpeg"/><Relationship Id="rId44" Type="http://schemas.openxmlformats.org/officeDocument/2006/relationships/header" Target="header1.xml"/><Relationship Id="rId45"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FA3C9F60-9FBC-6941-AC42-B00ED1C22E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19</TotalTime>
  <Pages>47</Pages>
  <Words>13513</Words>
  <Characters>77029</Characters>
  <Application>Microsoft Macintosh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90362</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14</cp:revision>
  <cp:lastPrinted>2016-04-15T06:22:00Z</cp:lastPrinted>
  <dcterms:created xsi:type="dcterms:W3CDTF">2016-08-22T22:17:00Z</dcterms:created>
  <dcterms:modified xsi:type="dcterms:W3CDTF">2016-08-24T11:15:00Z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